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Treichler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DC0DA4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C0DA4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C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D1923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Sitzungsprotokolle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Risikomanagement</w:t>
            </w:r>
          </w:p>
          <w:p w:rsidR="00BA7F70" w:rsidRDefault="00BA7F70" w:rsidP="00FD1923">
            <w:pPr>
              <w:pStyle w:val="NoSpacing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User Stories</w:t>
            </w:r>
          </w:p>
          <w:p w:rsidR="00BA7F70" w:rsidRPr="00DA7451" w:rsidRDefault="00BA7F70" w:rsidP="00FD192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Redmine Tickets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BF4" w:rsidRDefault="00774BF4" w:rsidP="008F2373">
      <w:pPr>
        <w:spacing w:after="0"/>
      </w:pPr>
      <w:r>
        <w:separator/>
      </w:r>
    </w:p>
  </w:endnote>
  <w:endnote w:type="continuationSeparator" w:id="0">
    <w:p w:rsidR="00774BF4" w:rsidRDefault="00774B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BA7F70">
      <w:t>Anhang C</w:t>
    </w:r>
    <w:bookmarkStart w:id="0" w:name="_GoBack"/>
    <w:bookmarkEnd w:id="0"/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C0DA4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A7F70" w:rsidRPr="00BA7F7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74BF4">
      <w:fldChar w:fldCharType="begin"/>
    </w:r>
    <w:r w:rsidR="00774BF4">
      <w:instrText>NUMPAGES  \* Arabic  \* MERGEFORMAT</w:instrText>
    </w:r>
    <w:r w:rsidR="00774BF4">
      <w:fldChar w:fldCharType="separate"/>
    </w:r>
    <w:r w:rsidR="00BA7F70" w:rsidRPr="00BA7F70">
      <w:rPr>
        <w:b/>
        <w:noProof/>
        <w:lang w:val="de-DE"/>
      </w:rPr>
      <w:t>1</w:t>
    </w:r>
    <w:r w:rsidR="00774BF4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BF4" w:rsidRDefault="00774BF4" w:rsidP="008F2373">
      <w:pPr>
        <w:spacing w:after="0"/>
      </w:pPr>
      <w:r>
        <w:separator/>
      </w:r>
    </w:p>
  </w:footnote>
  <w:footnote w:type="continuationSeparator" w:id="0">
    <w:p w:rsidR="00774BF4" w:rsidRDefault="00774B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C28C6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74BF4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7F70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DC0DA4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192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CAE3D-AEB6-47EB-B719-9FDB81FC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</cp:revision>
  <dcterms:created xsi:type="dcterms:W3CDTF">2011-12-22T10:11:00Z</dcterms:created>
  <dcterms:modified xsi:type="dcterms:W3CDTF">2011-12-22T11:21:00Z</dcterms:modified>
</cp:coreProperties>
</file>