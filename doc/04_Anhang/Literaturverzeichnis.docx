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24DFD">
                  <w:rPr>
                    <w:noProof/>
                    <w:color w:val="4F4F59"/>
                  </w:rPr>
                  <w:t>20.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76F1A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660771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6607719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r>
              <w:t>cheidt</w:t>
            </w:r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r>
              <w:t>cheidt</w:t>
            </w:r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r>
              <w:t>c</w:t>
            </w:r>
            <w:r w:rsidR="00491633">
              <w:t>heidt</w:t>
            </w:r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D44E59" w:rsidP="005E1B49">
            <w:r>
              <w:t>l</w:t>
            </w:r>
            <w:r w:rsidR="00903824">
              <w:t>el</w:t>
            </w:r>
            <w:r w:rsidR="00A85C8B">
              <w:t>mer</w:t>
            </w:r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D44E59" w:rsidP="005E1B49">
            <w:r>
              <w:t>lelmer</w:t>
            </w:r>
          </w:p>
        </w:tc>
      </w:tr>
    </w:tbl>
    <w:bookmarkStart w:id="2" w:name="_Toc30660772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BD0303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6607718" w:history="1">
            <w:r w:rsidR="00BD0303" w:rsidRPr="00B127A4">
              <w:rPr>
                <w:rStyle w:val="Hyperlink"/>
                <w:noProof/>
              </w:rPr>
              <w:t>1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Dokumentinformationen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_Toc306607718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276F1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19" w:history="1">
            <w:r w:rsidR="00BD0303" w:rsidRPr="00B127A4">
              <w:rPr>
                <w:rStyle w:val="Hyperlink"/>
                <w:noProof/>
              </w:rPr>
              <w:t>1.1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Änderungsgeschichte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_Toc306607719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276F1A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20" w:history="1">
            <w:r w:rsidR="00BD0303" w:rsidRPr="00B127A4">
              <w:rPr>
                <w:rStyle w:val="Hyperlink"/>
                <w:noProof/>
              </w:rPr>
              <w:t>1.2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  <w:lang w:val="de-DE"/>
              </w:rPr>
              <w:t>Inhaltsverzeichnis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_Toc306607720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276F1A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6607721" w:history="1">
            <w:r w:rsidR="00BD0303" w:rsidRPr="00B127A4">
              <w:rPr>
                <w:rStyle w:val="Hyperlink"/>
                <w:noProof/>
              </w:rPr>
              <w:t>2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Literaturverzeichnis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_Toc306607721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3219F" w:rsidP="008722E3">
      <w:pPr>
        <w:pStyle w:val="Heading1"/>
      </w:pPr>
      <w:bookmarkStart w:id="3" w:name="_Toc306607721"/>
      <w:r>
        <w:t>Literaturverzeichnis</w:t>
      </w:r>
      <w:bookmarkEnd w:id="3"/>
    </w:p>
    <w:p w:rsidR="00A86AA4" w:rsidRPr="00A85C8B" w:rsidRDefault="00A86AA4" w:rsidP="00A86AA4">
      <w:pPr>
        <w:ind w:left="1418" w:hanging="1418"/>
      </w:pPr>
      <w:r w:rsidRPr="00972288">
        <w:rPr>
          <w:lang w:val="en-US"/>
        </w:rPr>
        <w:t>[</w:t>
      </w:r>
      <w:r w:rsidR="00965010">
        <w:rPr>
          <w:lang w:val="en-US"/>
        </w:rPr>
        <w:t>marx</w:t>
      </w:r>
      <w:r w:rsidRPr="00972288">
        <w:rPr>
          <w:lang w:val="en-US"/>
        </w:rPr>
        <w:t>]</w:t>
      </w:r>
      <w:r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>, Beispiel eines Pivot Viewers mit einer Filmbibliothek.</w:t>
      </w:r>
      <w:r>
        <w:rPr>
          <w:lang w:val="en-US"/>
        </w:rPr>
        <w:br/>
      </w:r>
      <w:hyperlink r:id="rId10" w:history="1">
        <w:r w:rsidRPr="00A85C8B">
          <w:rPr>
            <w:rStyle w:val="Hyperlink"/>
          </w:rPr>
          <w:t>http://netflixpivot.cloudapp.net/</w:t>
        </w:r>
      </w:hyperlink>
      <w:r w:rsidR="00A24DFD">
        <w:br/>
        <w:t>letzter Zugriff: 20.12</w:t>
      </w:r>
      <w:r w:rsidRPr="00A85C8B">
        <w:t>.2011</w:t>
      </w:r>
    </w:p>
    <w:p w:rsidR="00C504A4" w:rsidRDefault="00BC05FB" w:rsidP="00800B33">
      <w:pPr>
        <w:ind w:left="1418" w:hanging="1418"/>
      </w:pPr>
      <w:r w:rsidRPr="00A85C8B">
        <w:t>[microsoft11</w:t>
      </w:r>
      <w:r w:rsidR="00CB602C" w:rsidRPr="00A85C8B">
        <w:t>]</w:t>
      </w:r>
      <w:r w:rsidR="00CB602C" w:rsidRPr="00A85C8B">
        <w:tab/>
      </w:r>
      <w:r w:rsidR="00DE1390" w:rsidRPr="00A85C8B">
        <w:t xml:space="preserve">Microsoft Corporation, „Microsoft Surface 2.0 Design and Interaction Guide“, </w:t>
      </w:r>
      <w:r w:rsidR="00950475" w:rsidRPr="00A85C8B">
        <w:t>Juli</w:t>
      </w:r>
      <w:r w:rsidR="00DE1390" w:rsidRPr="00A85C8B">
        <w:t xml:space="preserve"> 2011</w:t>
      </w:r>
      <w:r w:rsidR="009218CB" w:rsidRPr="00A85C8B">
        <w:t>,</w:t>
      </w:r>
      <w:r w:rsidR="00CB602C" w:rsidRPr="00A85C8B">
        <w:t xml:space="preserve"> </w:t>
      </w:r>
      <w:hyperlink r:id="rId11" w:history="1">
        <w:r w:rsidR="00CB602C" w:rsidRPr="00A85C8B">
          <w:rPr>
            <w:rStyle w:val="Hyperlink"/>
          </w:rPr>
          <w:t>http://www.microsoft.com/down</w:t>
        </w:r>
        <w:r w:rsidR="00CB602C" w:rsidRPr="00A85C8B">
          <w:rPr>
            <w:rStyle w:val="Hyperlink"/>
          </w:rPr>
          <w:t>l</w:t>
        </w:r>
        <w:r w:rsidR="00CB602C" w:rsidRPr="00A85C8B">
          <w:rPr>
            <w:rStyle w:val="Hyperlink"/>
          </w:rPr>
          <w:t>oad/en/details.aspx?displaylang=en&amp;id=26713</w:t>
        </w:r>
      </w:hyperlink>
      <w:r w:rsidR="00FC10F4" w:rsidRPr="00A85C8B">
        <w:t>,</w:t>
      </w:r>
      <w:r w:rsidR="0097737A" w:rsidRPr="00A85C8B">
        <w:br/>
      </w:r>
      <w:r w:rsidR="007D317D" w:rsidRPr="00A85C8B">
        <w:t>letzter Zugriff: 2</w:t>
      </w:r>
      <w:r w:rsidR="00A24DFD">
        <w:t>0.12</w:t>
      </w:r>
      <w:r w:rsidR="00FC10F4" w:rsidRPr="00A85C8B">
        <w:t>.2011</w:t>
      </w:r>
    </w:p>
    <w:p w:rsidR="00437ED3" w:rsidRPr="00A24DFD" w:rsidRDefault="00A85C8B" w:rsidP="00A85C8B">
      <w:pPr>
        <w:ind w:left="1418" w:hanging="1418"/>
        <w:rPr>
          <w:lang w:val="en-US"/>
        </w:rPr>
      </w:pPr>
      <w:r w:rsidRPr="00A24DFD">
        <w:rPr>
          <w:lang w:val="en-US"/>
        </w:rPr>
        <w:t>[microsoft11.2]</w:t>
      </w:r>
      <w:r w:rsidRPr="00A24DFD">
        <w:rPr>
          <w:lang w:val="en-US"/>
        </w:rPr>
        <w:tab/>
        <w:t>Microsoft Corporation, „Microsoft Code Metrics Values“, November 2011,</w:t>
      </w:r>
      <w:r w:rsidRPr="00A24DFD">
        <w:rPr>
          <w:lang w:val="en-US"/>
        </w:rPr>
        <w:br/>
      </w:r>
      <w:hyperlink r:id="rId12" w:history="1">
        <w:r w:rsidRPr="00A24DFD">
          <w:rPr>
            <w:rStyle w:val="Hyperlink"/>
            <w:lang w:val="en-US"/>
          </w:rPr>
          <w:t>http://msdn.micro</w:t>
        </w:r>
        <w:r w:rsidRPr="00A24DFD">
          <w:rPr>
            <w:rStyle w:val="Hyperlink"/>
            <w:lang w:val="en-US"/>
          </w:rPr>
          <w:t>s</w:t>
        </w:r>
        <w:r w:rsidRPr="00A24DFD">
          <w:rPr>
            <w:rStyle w:val="Hyperlink"/>
            <w:lang w:val="en-US"/>
          </w:rPr>
          <w:t>oft.c</w:t>
        </w:r>
        <w:r w:rsidRPr="00A24DFD">
          <w:rPr>
            <w:rStyle w:val="Hyperlink"/>
            <w:lang w:val="en-US"/>
          </w:rPr>
          <w:t>o</w:t>
        </w:r>
        <w:r w:rsidRPr="00A24DFD">
          <w:rPr>
            <w:rStyle w:val="Hyperlink"/>
            <w:lang w:val="en-US"/>
          </w:rPr>
          <w:t>m/en-us/library/bb385914.aspx</w:t>
        </w:r>
      </w:hyperlink>
      <w:r w:rsidR="00A24DFD">
        <w:rPr>
          <w:lang w:val="en-US"/>
        </w:rPr>
        <w:br/>
        <w:t>letzter Zugriff: 20</w:t>
      </w:r>
      <w:bookmarkStart w:id="4" w:name="_GoBack"/>
      <w:bookmarkEnd w:id="4"/>
      <w:r w:rsidRPr="00A24DFD">
        <w:rPr>
          <w:lang w:val="en-US"/>
        </w:rPr>
        <w:t>.1</w:t>
      </w:r>
      <w:r w:rsidR="00A24DFD">
        <w:rPr>
          <w:lang w:val="en-US"/>
        </w:rPr>
        <w:t>2</w:t>
      </w:r>
      <w:r w:rsidRPr="00A24DFD">
        <w:rPr>
          <w:lang w:val="en-US"/>
        </w:rPr>
        <w:t>.2011</w:t>
      </w:r>
    </w:p>
    <w:p w:rsidR="007D0847" w:rsidRPr="00A24DFD" w:rsidRDefault="007D0847" w:rsidP="007D0847">
      <w:pPr>
        <w:ind w:left="1418" w:hanging="1418"/>
        <w:rPr>
          <w:lang w:val="en-US"/>
        </w:rPr>
      </w:pPr>
      <w:r w:rsidRPr="00A24DFD">
        <w:rPr>
          <w:lang w:val="en-US"/>
        </w:rPr>
        <w:t>[</w:t>
      </w:r>
      <w:r w:rsidR="00C02E3E" w:rsidRPr="00A24DFD">
        <w:rPr>
          <w:lang w:val="en-US"/>
        </w:rPr>
        <w:t>mackinlay</w:t>
      </w:r>
      <w:r w:rsidRPr="00A24DFD">
        <w:rPr>
          <w:lang w:val="en-US"/>
        </w:rPr>
        <w:t>91]</w:t>
      </w:r>
      <w:r w:rsidRPr="00A24DFD">
        <w:rPr>
          <w:lang w:val="en-US"/>
        </w:rPr>
        <w:tab/>
        <w:t>Jock D. Mackinlay, George G. Robertson, Stuart K. Card,</w:t>
      </w:r>
      <w:r w:rsidR="00363E0F" w:rsidRPr="00A24DFD">
        <w:rPr>
          <w:lang w:val="en-US"/>
        </w:rPr>
        <w:t xml:space="preserve"> ACM,</w:t>
      </w:r>
      <w:r w:rsidRPr="00A24DFD">
        <w:rPr>
          <w:lang w:val="en-US"/>
        </w:rPr>
        <w:t xml:space="preserve"> </w:t>
      </w:r>
      <w:r w:rsidR="00363E0F" w:rsidRPr="00A24DFD">
        <w:rPr>
          <w:lang w:val="en-US"/>
        </w:rPr>
        <w:t>„</w:t>
      </w:r>
      <w:r w:rsidRPr="00A24DFD">
        <w:rPr>
          <w:lang w:val="en-US"/>
        </w:rPr>
        <w:t>CHI '91 Proceedings of the SIGCHI conference on Human factors in computing systems: Reaching through technology</w:t>
      </w:r>
      <w:r w:rsidR="00363E0F" w:rsidRPr="00A24DFD">
        <w:rPr>
          <w:lang w:val="en-US"/>
        </w:rPr>
        <w:t>“</w:t>
      </w:r>
      <w:r w:rsidR="00A24DFD">
        <w:rPr>
          <w:lang w:val="en-US"/>
        </w:rPr>
        <w:t xml:space="preserve">, </w:t>
      </w:r>
      <w:hyperlink r:id="rId13" w:history="1">
        <w:r w:rsidR="004A05F5" w:rsidRPr="00A24DFD">
          <w:rPr>
            <w:rStyle w:val="Hyperlink"/>
            <w:lang w:val="en-US"/>
          </w:rPr>
          <w:t>http://dl.acm.o</w:t>
        </w:r>
        <w:r w:rsidR="004A05F5" w:rsidRPr="00A24DFD">
          <w:rPr>
            <w:rStyle w:val="Hyperlink"/>
            <w:lang w:val="en-US"/>
          </w:rPr>
          <w:t>r</w:t>
        </w:r>
        <w:r w:rsidR="004A05F5" w:rsidRPr="00A24DFD">
          <w:rPr>
            <w:rStyle w:val="Hyperlink"/>
            <w:lang w:val="en-US"/>
          </w:rPr>
          <w:t>g/citation.cfm?id=108870</w:t>
        </w:r>
      </w:hyperlink>
      <w:r w:rsidR="00A24DFD" w:rsidRPr="00A24DFD">
        <w:rPr>
          <w:rStyle w:val="Hyperlink"/>
          <w:lang w:val="en-US"/>
        </w:rPr>
        <w:br/>
      </w:r>
      <w:r w:rsidR="00A24DFD" w:rsidRPr="00A24DFD">
        <w:rPr>
          <w:lang w:val="en-US"/>
        </w:rPr>
        <w:t>letzter Zugriff: 20</w:t>
      </w:r>
      <w:r w:rsidRPr="00A24DFD">
        <w:rPr>
          <w:lang w:val="en-US"/>
        </w:rPr>
        <w:t>.12.2011</w:t>
      </w:r>
    </w:p>
    <w:p w:rsidR="00A85C8B" w:rsidRPr="00A24DFD" w:rsidRDefault="00A85C8B" w:rsidP="002D7D82">
      <w:pPr>
        <w:rPr>
          <w:lang w:val="en-US"/>
        </w:rPr>
      </w:pPr>
    </w:p>
    <w:sectPr w:rsidR="00A85C8B" w:rsidRPr="00A24DFD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F1A" w:rsidRDefault="00276F1A" w:rsidP="008F2373">
      <w:pPr>
        <w:spacing w:after="0"/>
      </w:pPr>
      <w:r>
        <w:separator/>
      </w:r>
    </w:p>
  </w:endnote>
  <w:endnote w:type="continuationSeparator" w:id="0">
    <w:p w:rsidR="00276F1A" w:rsidRDefault="00276F1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ooter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24DFD">
      <w:rPr>
        <w:noProof/>
      </w:rPr>
      <w:t>20.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24DFD" w:rsidRPr="00A24DFD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76F1A">
      <w:fldChar w:fldCharType="begin"/>
    </w:r>
    <w:r w:rsidR="00276F1A">
      <w:instrText>NUMPAGES  \* Arabic  \* MERGEFORMAT</w:instrText>
    </w:r>
    <w:r w:rsidR="00276F1A">
      <w:fldChar w:fldCharType="separate"/>
    </w:r>
    <w:r w:rsidR="00A24DFD" w:rsidRPr="00A24DFD">
      <w:rPr>
        <w:b/>
        <w:noProof/>
        <w:lang w:val="de-DE"/>
      </w:rPr>
      <w:t>1</w:t>
    </w:r>
    <w:r w:rsidR="00276F1A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F1A" w:rsidRDefault="00276F1A" w:rsidP="008F2373">
      <w:pPr>
        <w:spacing w:after="0"/>
      </w:pPr>
      <w:r>
        <w:separator/>
      </w:r>
    </w:p>
  </w:footnote>
  <w:footnote w:type="continuationSeparator" w:id="0">
    <w:p w:rsidR="00276F1A" w:rsidRDefault="00276F1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AF28584" wp14:editId="64F8E321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06EA"/>
    <w:rsid w:val="000B1504"/>
    <w:rsid w:val="000B658F"/>
    <w:rsid w:val="000C351F"/>
    <w:rsid w:val="000E71F7"/>
    <w:rsid w:val="001504F9"/>
    <w:rsid w:val="001609C2"/>
    <w:rsid w:val="0017607B"/>
    <w:rsid w:val="001A503F"/>
    <w:rsid w:val="001D17F5"/>
    <w:rsid w:val="001D5E99"/>
    <w:rsid w:val="001F1125"/>
    <w:rsid w:val="001F2A8C"/>
    <w:rsid w:val="001F61F8"/>
    <w:rsid w:val="001F7F3E"/>
    <w:rsid w:val="00223137"/>
    <w:rsid w:val="00225791"/>
    <w:rsid w:val="0026560F"/>
    <w:rsid w:val="00276F1A"/>
    <w:rsid w:val="002840DC"/>
    <w:rsid w:val="002B6D39"/>
    <w:rsid w:val="002D7D82"/>
    <w:rsid w:val="002E16A4"/>
    <w:rsid w:val="002E65A6"/>
    <w:rsid w:val="002F28DD"/>
    <w:rsid w:val="00353578"/>
    <w:rsid w:val="003548EA"/>
    <w:rsid w:val="00363E0F"/>
    <w:rsid w:val="003A0ADD"/>
    <w:rsid w:val="003A5C55"/>
    <w:rsid w:val="003C3BB7"/>
    <w:rsid w:val="003E40FB"/>
    <w:rsid w:val="00437ED3"/>
    <w:rsid w:val="00491633"/>
    <w:rsid w:val="00496465"/>
    <w:rsid w:val="004A05F5"/>
    <w:rsid w:val="005532E5"/>
    <w:rsid w:val="00560405"/>
    <w:rsid w:val="005B081C"/>
    <w:rsid w:val="005E1D61"/>
    <w:rsid w:val="005E2896"/>
    <w:rsid w:val="005E29FB"/>
    <w:rsid w:val="005E3897"/>
    <w:rsid w:val="005E6C04"/>
    <w:rsid w:val="006156A4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0847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A06B4F"/>
    <w:rsid w:val="00A24DFD"/>
    <w:rsid w:val="00A53880"/>
    <w:rsid w:val="00A611DF"/>
    <w:rsid w:val="00A85C8B"/>
    <w:rsid w:val="00A86AA4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C05FB"/>
    <w:rsid w:val="00BD0303"/>
    <w:rsid w:val="00BE6DFC"/>
    <w:rsid w:val="00BF1750"/>
    <w:rsid w:val="00C02E3E"/>
    <w:rsid w:val="00C14F5B"/>
    <w:rsid w:val="00C22202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44E59"/>
    <w:rsid w:val="00D51C7B"/>
    <w:rsid w:val="00D56553"/>
    <w:rsid w:val="00D80B79"/>
    <w:rsid w:val="00DC378C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l.acm.org/citation.cfm?id=10887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3550501D-ED86-42DF-AD24-E5EBD350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HSR</cp:lastModifiedBy>
  <cp:revision>50</cp:revision>
  <dcterms:created xsi:type="dcterms:W3CDTF">2011-09-21T09:25:00Z</dcterms:created>
  <dcterms:modified xsi:type="dcterms:W3CDTF">2011-12-20T12:57:00Z</dcterms:modified>
</cp:coreProperties>
</file>