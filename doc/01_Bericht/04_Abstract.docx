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r w:rsidR="00560405" w:rsidRPr="000B1504">
                  <w:rPr>
                    <w:color w:val="4F4F59"/>
                  </w:rPr>
                  <w:t>Treichler Delia</w:t>
                </w:r>
              </w:p>
              <w:p w:rsidR="008E328B" w:rsidRPr="000B1504" w:rsidRDefault="00AF4AE0">
                <w:pPr>
                  <w:pStyle w:val="NoSpacing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B16BF2">
                  <w:rPr>
                    <w:noProof/>
                    <w:color w:val="4F4F59"/>
                  </w:rPr>
                  <w:t>9.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5D180D" w:rsidP="00C62131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5005B" w:rsidP="0085005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Abstract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B16BF2" w:rsidP="00B16BF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35E4CF00" wp14:editId="25E5F96F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311192872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311192873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B16BF2" w:rsidP="00B16BF2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r w:rsidR="00887085" w:rsidRPr="00F9181E">
              <w:rPr>
                <w:b w:val="0"/>
              </w:rPr>
              <w:t>.</w:t>
            </w:r>
            <w:r>
              <w:rPr>
                <w:b w:val="0"/>
              </w:rPr>
              <w:t>12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1C58EB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cheidt</w:t>
            </w:r>
          </w:p>
        </w:tc>
      </w:tr>
    </w:tbl>
    <w:bookmarkStart w:id="2" w:name="_Toc31119287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D36F8F" w:rsidRDefault="00AF4AE0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11192872" w:history="1">
            <w:r w:rsidR="00D36F8F" w:rsidRPr="0027664A">
              <w:rPr>
                <w:rStyle w:val="Hyperlink"/>
                <w:noProof/>
              </w:rPr>
              <w:t>1</w:t>
            </w:r>
            <w:r w:rsidR="00D36F8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D36F8F" w:rsidRPr="0027664A">
              <w:rPr>
                <w:rStyle w:val="Hyperlink"/>
                <w:noProof/>
              </w:rPr>
              <w:t>Dokumentinformationen</w:t>
            </w:r>
            <w:r w:rsidR="00D36F8F">
              <w:rPr>
                <w:noProof/>
                <w:webHidden/>
              </w:rPr>
              <w:tab/>
            </w:r>
            <w:r w:rsidR="00D36F8F">
              <w:rPr>
                <w:noProof/>
                <w:webHidden/>
              </w:rPr>
              <w:fldChar w:fldCharType="begin"/>
            </w:r>
            <w:r w:rsidR="00D36F8F">
              <w:rPr>
                <w:noProof/>
                <w:webHidden/>
              </w:rPr>
              <w:instrText xml:space="preserve"> PAGEREF _Toc311192872 \h </w:instrText>
            </w:r>
            <w:r w:rsidR="00D36F8F">
              <w:rPr>
                <w:noProof/>
                <w:webHidden/>
              </w:rPr>
            </w:r>
            <w:r w:rsidR="00D36F8F">
              <w:rPr>
                <w:noProof/>
                <w:webHidden/>
              </w:rPr>
              <w:fldChar w:fldCharType="separate"/>
            </w:r>
            <w:r w:rsidR="00D36F8F">
              <w:rPr>
                <w:noProof/>
                <w:webHidden/>
              </w:rPr>
              <w:t>1</w:t>
            </w:r>
            <w:r w:rsidR="00D36F8F"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3" w:history="1">
            <w:r w:rsidRPr="0027664A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11192874" w:history="1">
            <w:r w:rsidRPr="0027664A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F8F" w:rsidRDefault="00D36F8F">
          <w:pPr>
            <w:pStyle w:val="TOC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11192875" w:history="1">
            <w:r w:rsidRPr="0027664A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27664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_Toc311192875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2675AB" w:rsidP="002675AB">
      <w:pPr>
        <w:pStyle w:val="Heading1"/>
      </w:pPr>
      <w:bookmarkStart w:id="3" w:name="_Toc311192875"/>
      <w:r>
        <w:t>Abstract</w:t>
      </w:r>
      <w:bookmarkEnd w:id="3"/>
    </w:p>
    <w:p w:rsidR="00FA409B" w:rsidRDefault="00FA409B" w:rsidP="00FA409B">
      <w:pPr>
        <w:pStyle w:val="Heading2"/>
      </w:pPr>
      <w:r>
        <w:t>Hintergrund</w:t>
      </w:r>
      <w:r w:rsidR="002B4E3D">
        <w:t xml:space="preserve"> / Übersicht</w:t>
      </w:r>
    </w:p>
    <w:p w:rsidR="00B73A18" w:rsidRPr="00B73A18" w:rsidRDefault="00827DC2" w:rsidP="00B73A18">
      <w:r>
        <w:t>Durch den</w:t>
      </w:r>
      <w:r w:rsidR="00B73A18">
        <w:t xml:space="preserve">  Surface 2 ergeben sich völlig neue Möglichkeiten Informationen interaktiv zu präsentieren. </w:t>
      </w:r>
      <w:r w:rsidR="00FA3D6D">
        <w:t>D</w:t>
      </w:r>
      <w:r w:rsidR="00EF3AAE">
        <w:t>ies möchte die Zühlke Engineering AG für die Visualisierung ihrer Projekte nutzen.</w:t>
      </w:r>
      <w:r w:rsidR="00363DF3">
        <w:t xml:space="preserve"> </w:t>
      </w:r>
      <w:r w:rsidR="00D632E6">
        <w:t>Momentan stehen diese</w:t>
      </w:r>
      <w:r w:rsidR="00F42C0B">
        <w:t xml:space="preserve"> in Papierform im</w:t>
      </w:r>
      <w:r w:rsidR="003A0CD6">
        <w:t xml:space="preserve"> Wartebereich zur Verfügung.</w:t>
      </w:r>
      <w:r w:rsidR="00321EFD">
        <w:t xml:space="preserve"> Dabei ergibt sich einerseits das Problem, dass nie alle Projekte </w:t>
      </w:r>
      <w:r w:rsidR="00AF023F">
        <w:t xml:space="preserve">zur gleichen Zeit </w:t>
      </w:r>
      <w:bookmarkStart w:id="4" w:name="_GoBack"/>
      <w:bookmarkEnd w:id="4"/>
      <w:r w:rsidR="00321EFD">
        <w:t>ausgestellt werden können und anderseits erschwert sich die Such</w:t>
      </w:r>
      <w:r w:rsidR="003E4994">
        <w:t>e nach spezifischen Inhalten</w:t>
      </w:r>
      <w:r w:rsidR="00321EFD">
        <w:t>.</w:t>
      </w:r>
      <w:r w:rsidR="003E4994">
        <w:br/>
        <w:t>Diese Nachteile möchte die</w:t>
      </w:r>
      <w:r w:rsidR="00460F8A">
        <w:t xml:space="preserve"> Zühlke Engineering AG durch die</w:t>
      </w:r>
      <w:r w:rsidR="003E4994">
        <w:t xml:space="preserve"> Surface Applikation beheben. Zudem </w:t>
      </w:r>
      <w:r w:rsidR="00CC6251">
        <w:t>möchte sie damit auch ihre Expertise im Bereich Software Engineering untermauern</w:t>
      </w:r>
      <w:r w:rsidR="0003225F">
        <w:t xml:space="preserve"> und Kunden eine mögliche Nutzung von neuen, innovativen Geräten aufzeigen</w:t>
      </w:r>
      <w:r w:rsidR="00CC6251">
        <w:t>.</w:t>
      </w:r>
    </w:p>
    <w:p w:rsidR="00FA409B" w:rsidRDefault="00FA409B" w:rsidP="00FA409B">
      <w:pPr>
        <w:pStyle w:val="Heading2"/>
      </w:pPr>
      <w:r>
        <w:t>Aufgabe</w:t>
      </w:r>
    </w:p>
    <w:p w:rsidR="00FA409B" w:rsidRPr="00FA409B" w:rsidRDefault="00FA409B" w:rsidP="00FA409B"/>
    <w:p w:rsidR="00FA409B" w:rsidRPr="003E46A1" w:rsidRDefault="00FA409B" w:rsidP="00FA409B">
      <w:pPr>
        <w:pStyle w:val="Heading2"/>
      </w:pPr>
      <w:r>
        <w:t>Resultat</w:t>
      </w:r>
    </w:p>
    <w:sectPr w:rsidR="00FA409B" w:rsidRPr="003E46A1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80D" w:rsidRDefault="005D180D" w:rsidP="008F2373">
      <w:pPr>
        <w:spacing w:after="0"/>
      </w:pPr>
      <w:r>
        <w:separator/>
      </w:r>
    </w:p>
  </w:endnote>
  <w:endnote w:type="continuationSeparator" w:id="0">
    <w:p w:rsidR="005D180D" w:rsidRDefault="005D180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5005B">
    <w:pPr>
      <w:pStyle w:val="Footer"/>
    </w:pPr>
    <w:r>
      <w:t>Project Flip 2.0 - Abstract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B16BF2">
      <w:rPr>
        <w:noProof/>
      </w:rPr>
      <w:t>9.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F023F" w:rsidRPr="00AF023F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5D180D">
      <w:fldChar w:fldCharType="begin"/>
    </w:r>
    <w:r w:rsidR="005D180D">
      <w:instrText>NUMPAGES  \* Arabic  \* MERGEFORMAT</w:instrText>
    </w:r>
    <w:r w:rsidR="005D180D">
      <w:fldChar w:fldCharType="separate"/>
    </w:r>
    <w:r w:rsidR="00AF023F" w:rsidRPr="00AF023F">
      <w:rPr>
        <w:b/>
        <w:noProof/>
        <w:lang w:val="de-DE"/>
      </w:rPr>
      <w:t>1</w:t>
    </w:r>
    <w:r w:rsidR="005D180D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80D" w:rsidRDefault="005D180D" w:rsidP="008F2373">
      <w:pPr>
        <w:spacing w:after="0"/>
      </w:pPr>
      <w:r>
        <w:separator/>
      </w:r>
    </w:p>
  </w:footnote>
  <w:footnote w:type="continuationSeparator" w:id="0">
    <w:p w:rsidR="005D180D" w:rsidRDefault="005D180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3225F"/>
    <w:rsid w:val="000917AE"/>
    <w:rsid w:val="00097AB6"/>
    <w:rsid w:val="000A2C34"/>
    <w:rsid w:val="000B1504"/>
    <w:rsid w:val="000B658F"/>
    <w:rsid w:val="000E71F7"/>
    <w:rsid w:val="001609C2"/>
    <w:rsid w:val="00162730"/>
    <w:rsid w:val="0017607B"/>
    <w:rsid w:val="001C58EB"/>
    <w:rsid w:val="001D17F5"/>
    <w:rsid w:val="001F1125"/>
    <w:rsid w:val="001F2A8C"/>
    <w:rsid w:val="001F61F8"/>
    <w:rsid w:val="00223137"/>
    <w:rsid w:val="00225791"/>
    <w:rsid w:val="0026560F"/>
    <w:rsid w:val="002675AB"/>
    <w:rsid w:val="002840DC"/>
    <w:rsid w:val="002B4E3D"/>
    <w:rsid w:val="002B6D39"/>
    <w:rsid w:val="002E16A4"/>
    <w:rsid w:val="002E65A6"/>
    <w:rsid w:val="002F28DD"/>
    <w:rsid w:val="00321EFD"/>
    <w:rsid w:val="00353578"/>
    <w:rsid w:val="00363DF3"/>
    <w:rsid w:val="003A0ADD"/>
    <w:rsid w:val="003A0CD6"/>
    <w:rsid w:val="003A5C55"/>
    <w:rsid w:val="003C3BB7"/>
    <w:rsid w:val="003E40FB"/>
    <w:rsid w:val="003E46A1"/>
    <w:rsid w:val="003E4994"/>
    <w:rsid w:val="00460F8A"/>
    <w:rsid w:val="00496465"/>
    <w:rsid w:val="005532E5"/>
    <w:rsid w:val="00560405"/>
    <w:rsid w:val="005B081C"/>
    <w:rsid w:val="005D180D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E142D"/>
    <w:rsid w:val="006F2255"/>
    <w:rsid w:val="0075029B"/>
    <w:rsid w:val="007537D1"/>
    <w:rsid w:val="007A158A"/>
    <w:rsid w:val="007B442E"/>
    <w:rsid w:val="007D405F"/>
    <w:rsid w:val="00827DC2"/>
    <w:rsid w:val="0085005B"/>
    <w:rsid w:val="00870C31"/>
    <w:rsid w:val="008722E3"/>
    <w:rsid w:val="00887085"/>
    <w:rsid w:val="008A4E18"/>
    <w:rsid w:val="008C54BF"/>
    <w:rsid w:val="008E328B"/>
    <w:rsid w:val="008F2373"/>
    <w:rsid w:val="008F53EA"/>
    <w:rsid w:val="009030F0"/>
    <w:rsid w:val="00952B86"/>
    <w:rsid w:val="00954D75"/>
    <w:rsid w:val="00976450"/>
    <w:rsid w:val="009962A5"/>
    <w:rsid w:val="009F4C12"/>
    <w:rsid w:val="00A06B4F"/>
    <w:rsid w:val="00A222BA"/>
    <w:rsid w:val="00A53880"/>
    <w:rsid w:val="00A611DF"/>
    <w:rsid w:val="00AB51D5"/>
    <w:rsid w:val="00AC40CC"/>
    <w:rsid w:val="00AE119D"/>
    <w:rsid w:val="00AF023F"/>
    <w:rsid w:val="00AF4AE0"/>
    <w:rsid w:val="00AF4E74"/>
    <w:rsid w:val="00AF7DD4"/>
    <w:rsid w:val="00B00A16"/>
    <w:rsid w:val="00B038C9"/>
    <w:rsid w:val="00B10239"/>
    <w:rsid w:val="00B1324E"/>
    <w:rsid w:val="00B16BF2"/>
    <w:rsid w:val="00B712B5"/>
    <w:rsid w:val="00B73A18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C6251"/>
    <w:rsid w:val="00CD42C7"/>
    <w:rsid w:val="00CE533D"/>
    <w:rsid w:val="00D072D8"/>
    <w:rsid w:val="00D1407B"/>
    <w:rsid w:val="00D36F8F"/>
    <w:rsid w:val="00D632E6"/>
    <w:rsid w:val="00DB3F02"/>
    <w:rsid w:val="00E13BEF"/>
    <w:rsid w:val="00E22264"/>
    <w:rsid w:val="00E711E0"/>
    <w:rsid w:val="00E860CF"/>
    <w:rsid w:val="00E87169"/>
    <w:rsid w:val="00EA10FA"/>
    <w:rsid w:val="00EE2AB1"/>
    <w:rsid w:val="00EF3AAE"/>
    <w:rsid w:val="00F21003"/>
    <w:rsid w:val="00F37EE6"/>
    <w:rsid w:val="00F42C0B"/>
    <w:rsid w:val="00F42E13"/>
    <w:rsid w:val="00F559D6"/>
    <w:rsid w:val="00F615AF"/>
    <w:rsid w:val="00F81BE1"/>
    <w:rsid w:val="00F85CCA"/>
    <w:rsid w:val="00F9181E"/>
    <w:rsid w:val="00FA3D6D"/>
    <w:rsid w:val="00FA409B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F22AAA-2005-4F27-883A-F943F677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193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Dokumenttitel</vt:lpstr>
    </vt:vector>
  </TitlesOfParts>
  <Company>Studienarbeit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Christina</dc:creator>
  <cp:lastModifiedBy>HSR</cp:lastModifiedBy>
  <cp:revision>31</cp:revision>
  <dcterms:created xsi:type="dcterms:W3CDTF">2011-09-21T09:22:00Z</dcterms:created>
  <dcterms:modified xsi:type="dcterms:W3CDTF">2011-12-09T11:37:00Z</dcterms:modified>
</cp:coreProperties>
</file>