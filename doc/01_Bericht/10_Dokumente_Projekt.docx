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102712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80F48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102712" w:rsidP="0010271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Dokumente des Projekts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A3846F3" wp14:editId="5C06DAE0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1" w:name="_Toc287347252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7347253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80F4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80F4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80F4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80F4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180F48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4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5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6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6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F48" w:rsidRDefault="00180F48" w:rsidP="008F2373">
      <w:pPr>
        <w:spacing w:after="0"/>
      </w:pPr>
      <w:r>
        <w:separator/>
      </w:r>
    </w:p>
  </w:endnote>
  <w:endnote w:type="continuationSeparator" w:id="0">
    <w:p w:rsidR="00180F48" w:rsidRDefault="00180F4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102712">
    <w:pPr>
      <w:pStyle w:val="Fuzeile"/>
    </w:pPr>
    <w:r>
      <w:t>Project Flip 2.0 – Dokumente des Projekts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10271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102712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F48" w:rsidRDefault="00180F48" w:rsidP="008F2373">
      <w:pPr>
        <w:spacing w:after="0"/>
      </w:pPr>
      <w:r>
        <w:separator/>
      </w:r>
    </w:p>
  </w:footnote>
  <w:footnote w:type="continuationSeparator" w:id="0">
    <w:p w:rsidR="00180F48" w:rsidRDefault="00180F4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02712"/>
    <w:rsid w:val="001609C2"/>
    <w:rsid w:val="0017607B"/>
    <w:rsid w:val="00180F48"/>
    <w:rsid w:val="001A503F"/>
    <w:rsid w:val="001D17F5"/>
    <w:rsid w:val="001E31CD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0547"/>
    <w:rsid w:val="00AB51D5"/>
    <w:rsid w:val="00AC1C66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027E1-6652-4810-A598-BEC32CB0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136</Words>
  <Characters>857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 des Projekts</dc:title>
  <dc:creator>Christina</dc:creator>
  <cp:lastModifiedBy>Christina</cp:lastModifiedBy>
  <cp:revision>3</cp:revision>
  <dcterms:created xsi:type="dcterms:W3CDTF">2011-09-21T09:25:00Z</dcterms:created>
  <dcterms:modified xsi:type="dcterms:W3CDTF">2011-09-21T10:26:00Z</dcterms:modified>
</cp:coreProperties>
</file>