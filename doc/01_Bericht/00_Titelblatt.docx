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X="86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6"/>
      </w:tblGrid>
      <w:tr w:rsidR="00116726" w:rsidRPr="003F1CD9" w:rsidTr="00E55C41">
        <w:trPr>
          <w:trHeight w:val="865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</w:tcPr>
          <w:p w:rsidR="00116726" w:rsidRPr="003F1CD9" w:rsidRDefault="00B24A1C" w:rsidP="00E870D6">
            <w:pPr>
              <w:ind w:left="-284"/>
            </w:pPr>
            <w:r>
              <w:rPr>
                <w:noProof/>
                <w:lang w:eastAsia="de-CH"/>
              </w:rPr>
              <w:drawing>
                <wp:inline distT="0" distB="0" distL="0" distR="0" wp14:anchorId="1A484907" wp14:editId="62265640">
                  <wp:extent cx="2333625" cy="914400"/>
                  <wp:effectExtent l="0" t="0" r="9525" b="0"/>
                  <wp:docPr id="1" name="Bild 1" descr="HSR_Logo_RGB_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1" descr="HSR_Logo_RGB_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6726" w:rsidRDefault="00E55C41" w:rsidP="004F4A37">
      <w:pPr>
        <w:jc w:val="right"/>
      </w:pPr>
      <w:r>
        <w:rPr>
          <w:noProof/>
          <w:lang w:eastAsia="de-CH"/>
        </w:rPr>
        <w:drawing>
          <wp:inline distT="0" distB="0" distL="0" distR="0" wp14:anchorId="38AA05E8" wp14:editId="6DB1629B">
            <wp:extent cx="930165" cy="930165"/>
            <wp:effectExtent l="0" t="0" r="381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uehlke_logo_hi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142" cy="9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726">
        <w:br w:type="textWrapping" w:clear="all"/>
      </w:r>
    </w:p>
    <w:p w:rsidR="009F66E2" w:rsidRDefault="009F66E2" w:rsidP="009537F1">
      <w:pPr>
        <w:jc w:val="right"/>
      </w:pPr>
    </w:p>
    <w:p w:rsidR="00116726" w:rsidRDefault="009537F1" w:rsidP="009537F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de-CH"/>
        </w:rPr>
        <w:drawing>
          <wp:inline distT="0" distB="0" distL="0" distR="0">
            <wp:extent cx="3729789" cy="2626331"/>
            <wp:effectExtent l="0" t="0" r="4445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856" cy="263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66E2" w:rsidRPr="003D57EE" w:rsidRDefault="009F66E2" w:rsidP="009537F1">
      <w:pPr>
        <w:jc w:val="center"/>
        <w:rPr>
          <w:b/>
          <w:sz w:val="28"/>
          <w:szCs w:val="28"/>
        </w:rPr>
      </w:pPr>
    </w:p>
    <w:p w:rsidR="00116726" w:rsidRPr="00F66AA7" w:rsidRDefault="00116726" w:rsidP="00F66AA7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Studien</w:t>
      </w:r>
      <w:r w:rsidRPr="00F66AA7">
        <w:rPr>
          <w:b/>
          <w:sz w:val="72"/>
          <w:szCs w:val="72"/>
        </w:rPr>
        <w:t>arbeit</w:t>
      </w:r>
    </w:p>
    <w:p w:rsidR="00116726" w:rsidRDefault="00116726" w:rsidP="00F66AA7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Abteilung Informatik</w:t>
      </w:r>
    </w:p>
    <w:p w:rsidR="00116726" w:rsidRDefault="00116726" w:rsidP="00F66AA7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Hochschule für Technik Rapperswil</w:t>
      </w:r>
    </w:p>
    <w:p w:rsidR="00116726" w:rsidRDefault="00116726" w:rsidP="00F66AA7">
      <w:pPr>
        <w:jc w:val="center"/>
        <w:rPr>
          <w:sz w:val="40"/>
          <w:szCs w:val="40"/>
        </w:rPr>
      </w:pPr>
    </w:p>
    <w:tbl>
      <w:tblPr>
        <w:tblW w:w="0" w:type="auto"/>
        <w:tblInd w:w="-6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9"/>
      </w:tblGrid>
      <w:tr w:rsidR="00116726" w:rsidRPr="003F1CD9" w:rsidTr="00BB480F">
        <w:trPr>
          <w:trHeight w:val="521"/>
        </w:trPr>
        <w:tc>
          <w:tcPr>
            <w:tcW w:w="9069" w:type="dxa"/>
            <w:vAlign w:val="center"/>
          </w:tcPr>
          <w:p w:rsidR="00116726" w:rsidRPr="003F1CD9" w:rsidRDefault="00BB480F" w:rsidP="00BB480F">
            <w:pPr>
              <w:spacing w:after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Herbstsemester 2011</w:t>
            </w:r>
          </w:p>
        </w:tc>
      </w:tr>
    </w:tbl>
    <w:p w:rsidR="009F66E2" w:rsidRDefault="009F66E2" w:rsidP="00F66AA7">
      <w:pPr>
        <w:jc w:val="center"/>
        <w:rPr>
          <w:sz w:val="40"/>
          <w:szCs w:val="40"/>
        </w:rPr>
      </w:pPr>
    </w:p>
    <w:p w:rsidR="00BB480F" w:rsidRDefault="00116726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Autor(en):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B480F">
        <w:rPr>
          <w:sz w:val="28"/>
          <w:szCs w:val="28"/>
        </w:rPr>
        <w:t xml:space="preserve">Lukas Elmer, Christina Heidt, Delia </w:t>
      </w:r>
      <w:proofErr w:type="spellStart"/>
      <w:r w:rsidR="00BB480F">
        <w:rPr>
          <w:sz w:val="28"/>
          <w:szCs w:val="28"/>
        </w:rPr>
        <w:t>Treichler</w:t>
      </w:r>
      <w:proofErr w:type="spellEnd"/>
    </w:p>
    <w:p w:rsidR="00116726" w:rsidRDefault="00BB480F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Betreuer: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50864">
        <w:rPr>
          <w:sz w:val="28"/>
          <w:szCs w:val="28"/>
        </w:rPr>
        <w:t xml:space="preserve">Prof. Dr. </w:t>
      </w:r>
      <w:r>
        <w:rPr>
          <w:sz w:val="28"/>
          <w:szCs w:val="28"/>
        </w:rPr>
        <w:t>Markus Stolze</w:t>
      </w:r>
    </w:p>
    <w:p w:rsidR="00BB480F" w:rsidRDefault="00116726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Projektpartner: </w:t>
      </w:r>
      <w:r>
        <w:rPr>
          <w:sz w:val="28"/>
          <w:szCs w:val="28"/>
        </w:rPr>
        <w:tab/>
      </w:r>
      <w:proofErr w:type="spellStart"/>
      <w:r w:rsidR="00BB480F">
        <w:rPr>
          <w:sz w:val="28"/>
          <w:szCs w:val="28"/>
        </w:rPr>
        <w:t>Zühlke</w:t>
      </w:r>
      <w:proofErr w:type="spellEnd"/>
      <w:r w:rsidR="00BB480F">
        <w:rPr>
          <w:sz w:val="28"/>
          <w:szCs w:val="28"/>
        </w:rPr>
        <w:t xml:space="preserve"> Engineering AG, Schlieren</w:t>
      </w:r>
    </w:p>
    <w:p w:rsidR="00116726" w:rsidRPr="00F66AA7" w:rsidRDefault="00BB480F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Experte: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[Titel Vorname Name]</w:t>
      </w:r>
    </w:p>
    <w:sectPr w:rsidR="00116726" w:rsidRPr="00F66AA7" w:rsidSect="00A94C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 w:grammar="clean"/>
  <w:attachedTemplate r:id="rId1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491"/>
    <w:rsid w:val="00044491"/>
    <w:rsid w:val="000A31F8"/>
    <w:rsid w:val="00116726"/>
    <w:rsid w:val="00137490"/>
    <w:rsid w:val="0014060E"/>
    <w:rsid w:val="00185DE1"/>
    <w:rsid w:val="001C25F5"/>
    <w:rsid w:val="0022537C"/>
    <w:rsid w:val="00265151"/>
    <w:rsid w:val="003646F6"/>
    <w:rsid w:val="00391CAF"/>
    <w:rsid w:val="00395844"/>
    <w:rsid w:val="003D57EE"/>
    <w:rsid w:val="003D724D"/>
    <w:rsid w:val="003F1CD9"/>
    <w:rsid w:val="004A68CB"/>
    <w:rsid w:val="004B0E94"/>
    <w:rsid w:val="004F4A37"/>
    <w:rsid w:val="00506329"/>
    <w:rsid w:val="00521A4D"/>
    <w:rsid w:val="005B009D"/>
    <w:rsid w:val="008E4F8C"/>
    <w:rsid w:val="00950864"/>
    <w:rsid w:val="009537F1"/>
    <w:rsid w:val="009F66E2"/>
    <w:rsid w:val="00A30D93"/>
    <w:rsid w:val="00A94C27"/>
    <w:rsid w:val="00AE5DF4"/>
    <w:rsid w:val="00B24A1C"/>
    <w:rsid w:val="00B36FD8"/>
    <w:rsid w:val="00B429B0"/>
    <w:rsid w:val="00B73748"/>
    <w:rsid w:val="00B869A1"/>
    <w:rsid w:val="00BB480F"/>
    <w:rsid w:val="00BC4C5A"/>
    <w:rsid w:val="00DB0950"/>
    <w:rsid w:val="00E55C41"/>
    <w:rsid w:val="00E870D6"/>
    <w:rsid w:val="00F66AA7"/>
    <w:rsid w:val="00F8489E"/>
    <w:rsid w:val="00FE1E7D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4C27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rsid w:val="00F6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F66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4C27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rsid w:val="00F6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F66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itelblatt_deutsc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Titelblatt_deutsch.dotx</Template>
  <TotalTime>0</TotalTime>
  <Pages>1</Pages>
  <Words>38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Rapperswil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HSR</dc:creator>
  <cp:lastModifiedBy>Christina</cp:lastModifiedBy>
  <cp:revision>6</cp:revision>
  <cp:lastPrinted>2009-06-29T10:51:00Z</cp:lastPrinted>
  <dcterms:created xsi:type="dcterms:W3CDTF">2011-09-19T14:40:00Z</dcterms:created>
  <dcterms:modified xsi:type="dcterms:W3CDTF">2011-09-21T08:58:00Z</dcterms:modified>
</cp:coreProperties>
</file>