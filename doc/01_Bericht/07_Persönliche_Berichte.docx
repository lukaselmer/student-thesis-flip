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DB2100">
                  <w:rPr>
                    <w:noProof/>
                    <w:color w:val="4F4F59"/>
                  </w:rPr>
                  <w:t>21. September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A775BC" w:rsidP="00C62131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DB2100" w:rsidP="00DB2100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Persönliche Berichte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9533A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de-DE"/>
                      </w:rPr>
                      <w:t>[Geben Sie den Untertitel des Dokuments ein]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12CCD876" wp14:editId="5798D685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1" w:name="_Toc287347252"/>
      <w:r>
        <w:lastRenderedPageBreak/>
        <w:t>Dokumentinformationen</w:t>
      </w:r>
      <w:bookmarkEnd w:id="1"/>
    </w:p>
    <w:p w:rsidR="00B038C9" w:rsidRDefault="00E711E0" w:rsidP="00B038C9">
      <w:pPr>
        <w:pStyle w:val="berschrift2"/>
      </w:pPr>
      <w:bookmarkStart w:id="2" w:name="_Toc287347253"/>
      <w:r>
        <w:t>Änderungsgeschichte</w:t>
      </w:r>
      <w:bookmarkEnd w:id="2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887085" w:rsidP="005E1B49">
            <w:pPr>
              <w:rPr>
                <w:b w:val="0"/>
              </w:rPr>
            </w:pPr>
            <w:r w:rsidRPr="00F9181E">
              <w:rPr>
                <w:b w:val="0"/>
              </w:rPr>
              <w:t>XX.XX.2011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XXXXX</w:t>
            </w:r>
          </w:p>
        </w:tc>
      </w:tr>
    </w:tbl>
    <w:bookmarkStart w:id="3" w:name="_Toc28734725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0A2C3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775B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775B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775B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775B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A775B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F2255" w:rsidRDefault="008C54BF" w:rsidP="008722E3">
      <w:pPr>
        <w:pStyle w:val="berschrift1"/>
      </w:pPr>
      <w:bookmarkStart w:id="4" w:name="_Toc287347255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4"/>
      <w:proofErr w:type="spellEnd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8722E3" w:rsidRDefault="008C54BF" w:rsidP="008722E3">
      <w:pPr>
        <w:pStyle w:val="berschrift2"/>
      </w:pPr>
      <w:bookmarkStart w:id="5" w:name="_Toc287347256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5"/>
      <w:proofErr w:type="spellEnd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Pr="006156A4" w:rsidRDefault="006156A4" w:rsidP="006156A4">
      <w:pPr>
        <w:pStyle w:val="berschrift3"/>
      </w:pPr>
      <w:bookmarkStart w:id="6" w:name="_Toc287347257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6"/>
      <w:proofErr w:type="spellEnd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Default="006156A4" w:rsidP="006156A4">
      <w:pPr>
        <w:pStyle w:val="berschrift4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Pr="006156A4" w:rsidRDefault="006156A4" w:rsidP="006156A4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sectPr w:rsidR="006156A4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5BC" w:rsidRDefault="00A775BC" w:rsidP="008F2373">
      <w:pPr>
        <w:spacing w:after="0"/>
      </w:pPr>
      <w:r>
        <w:separator/>
      </w:r>
    </w:p>
  </w:endnote>
  <w:endnote w:type="continuationSeparator" w:id="0">
    <w:p w:rsidR="00A775BC" w:rsidRDefault="00A775B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DB2100">
    <w:pPr>
      <w:pStyle w:val="Fuzeile"/>
    </w:pPr>
    <w:r>
      <w:t>Project Flip 2.0 – Persönliche Berichte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>
      <w:rPr>
        <w:noProof/>
      </w:rPr>
      <w:t>21. September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Pr="00DB2100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Pr="00DB2100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5BC" w:rsidRDefault="00A775BC" w:rsidP="008F2373">
      <w:pPr>
        <w:spacing w:after="0"/>
      </w:pPr>
      <w:r>
        <w:separator/>
      </w:r>
    </w:p>
  </w:footnote>
  <w:footnote w:type="continuationSeparator" w:id="0">
    <w:p w:rsidR="00A775BC" w:rsidRDefault="00A775B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Kopfzeile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B1504"/>
    <w:rsid w:val="000B658F"/>
    <w:rsid w:val="000E71F7"/>
    <w:rsid w:val="001609C2"/>
    <w:rsid w:val="0017607B"/>
    <w:rsid w:val="001A503F"/>
    <w:rsid w:val="001D17F5"/>
    <w:rsid w:val="001F1125"/>
    <w:rsid w:val="001F2A8C"/>
    <w:rsid w:val="001F61F8"/>
    <w:rsid w:val="00223137"/>
    <w:rsid w:val="00225791"/>
    <w:rsid w:val="0026560F"/>
    <w:rsid w:val="002840DC"/>
    <w:rsid w:val="002B6D39"/>
    <w:rsid w:val="002E16A4"/>
    <w:rsid w:val="002E65A6"/>
    <w:rsid w:val="002F28DD"/>
    <w:rsid w:val="00353578"/>
    <w:rsid w:val="003A0ADD"/>
    <w:rsid w:val="003A5C55"/>
    <w:rsid w:val="003C3BB7"/>
    <w:rsid w:val="003E40FB"/>
    <w:rsid w:val="00496465"/>
    <w:rsid w:val="005532E5"/>
    <w:rsid w:val="00560405"/>
    <w:rsid w:val="005B081C"/>
    <w:rsid w:val="005E1D61"/>
    <w:rsid w:val="005E2896"/>
    <w:rsid w:val="005E6C04"/>
    <w:rsid w:val="006156A4"/>
    <w:rsid w:val="00651384"/>
    <w:rsid w:val="0068440F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A4E18"/>
    <w:rsid w:val="008B7BEB"/>
    <w:rsid w:val="008C54BF"/>
    <w:rsid w:val="008E328B"/>
    <w:rsid w:val="008F2373"/>
    <w:rsid w:val="009030F0"/>
    <w:rsid w:val="00952B86"/>
    <w:rsid w:val="00954D75"/>
    <w:rsid w:val="00976450"/>
    <w:rsid w:val="009962A5"/>
    <w:rsid w:val="00A06B4F"/>
    <w:rsid w:val="00A53880"/>
    <w:rsid w:val="00A611DF"/>
    <w:rsid w:val="00A775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D804C7"/>
    <w:rsid w:val="00DB2100"/>
    <w:rsid w:val="00E13BEF"/>
    <w:rsid w:val="00E22264"/>
    <w:rsid w:val="00E711E0"/>
    <w:rsid w:val="00E860CF"/>
    <w:rsid w:val="00E87169"/>
    <w:rsid w:val="00EA10FA"/>
    <w:rsid w:val="00EE2AB1"/>
    <w:rsid w:val="00F05592"/>
    <w:rsid w:val="00F21003"/>
    <w:rsid w:val="00F37EE6"/>
    <w:rsid w:val="00F42E13"/>
    <w:rsid w:val="00F559D6"/>
    <w:rsid w:val="00F615AF"/>
    <w:rsid w:val="00F9181E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3D240-02B1-4631-82A3-A8474A357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135</Words>
  <Characters>856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Persönliche Berichte</dc:title>
  <dc:creator>Christina</dc:creator>
  <cp:lastModifiedBy>Christina</cp:lastModifiedBy>
  <cp:revision>3</cp:revision>
  <dcterms:created xsi:type="dcterms:W3CDTF">2011-09-21T09:24:00Z</dcterms:created>
  <dcterms:modified xsi:type="dcterms:W3CDTF">2011-09-21T10:24:00Z</dcterms:modified>
</cp:coreProperties>
</file>