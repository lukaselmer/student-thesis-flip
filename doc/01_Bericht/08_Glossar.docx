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FA41AC">
                  <w:rPr>
                    <w:noProof/>
                    <w:color w:val="4F4F59"/>
                  </w:rPr>
                  <w:t>16.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E1265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FD4C6E" w:rsidP="00FD4C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EC0AE8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DE0ED2">
                      <w:rPr>
                        <w:rFonts w:asciiTheme="majorHAnsi" w:eastAsiaTheme="majorEastAsia" w:hAnsiTheme="majorHAnsi" w:cstheme="majorBidi"/>
                      </w:rPr>
                      <w:t xml:space="preserve"> Begriffs- und Abkürzungsverzeichnis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1870CA9C" wp14:editId="3A198702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4546005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4546006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EC0AE8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EC0AE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dtreichl</w:t>
            </w:r>
          </w:p>
        </w:tc>
      </w:tr>
    </w:tbl>
    <w:bookmarkStart w:id="2" w:name="_Toc304546007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EC0AE8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46005" w:history="1">
            <w:r w:rsidR="00EC0AE8" w:rsidRPr="00BD7106">
              <w:rPr>
                <w:rStyle w:val="Hyperlink"/>
                <w:noProof/>
              </w:rPr>
              <w:t>1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Dokumentinformationen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_Toc304546005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1E126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6" w:history="1">
            <w:r w:rsidR="00EC0AE8" w:rsidRPr="00BD7106">
              <w:rPr>
                <w:rStyle w:val="Hyperlink"/>
                <w:noProof/>
              </w:rPr>
              <w:t>1.1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Änderungsgeschichte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_Toc304546006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1E126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7" w:history="1">
            <w:r w:rsidR="00EC0AE8" w:rsidRPr="00BD7106">
              <w:rPr>
                <w:rStyle w:val="Hyperlink"/>
                <w:noProof/>
              </w:rPr>
              <w:t>1.2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  <w:lang w:val="de-DE"/>
              </w:rPr>
              <w:t>Inhaltsverzeichnis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_Toc304546007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1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1E126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46008" w:history="1">
            <w:r w:rsidR="00EC0AE8" w:rsidRPr="00BD7106">
              <w:rPr>
                <w:rStyle w:val="Hyperlink"/>
                <w:noProof/>
              </w:rPr>
              <w:t>2</w:t>
            </w:r>
            <w:r w:rsidR="00EC0AE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Glossar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_Toc304546008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1E126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09" w:history="1">
            <w:r w:rsidR="00EC0AE8" w:rsidRPr="00BD7106">
              <w:rPr>
                <w:rStyle w:val="Hyperlink"/>
                <w:noProof/>
              </w:rPr>
              <w:t>2.1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Begriffserklärung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_Toc304546009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EC0AE8" w:rsidRDefault="001E126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46010" w:history="1">
            <w:r w:rsidR="00EC0AE8" w:rsidRPr="00BD7106">
              <w:rPr>
                <w:rStyle w:val="Hyperlink"/>
                <w:noProof/>
              </w:rPr>
              <w:t>2.2</w:t>
            </w:r>
            <w:r w:rsidR="00EC0AE8">
              <w:rPr>
                <w:noProof/>
                <w:sz w:val="22"/>
                <w:szCs w:val="22"/>
                <w:lang w:eastAsia="de-CH"/>
              </w:rPr>
              <w:tab/>
            </w:r>
            <w:r w:rsidR="00EC0AE8" w:rsidRPr="00BD7106">
              <w:rPr>
                <w:rStyle w:val="Hyperlink"/>
                <w:noProof/>
              </w:rPr>
              <w:t>Abkürzungserläuterung</w:t>
            </w:r>
            <w:r w:rsidR="00EC0AE8">
              <w:rPr>
                <w:noProof/>
                <w:webHidden/>
              </w:rPr>
              <w:tab/>
            </w:r>
            <w:r w:rsidR="00EC0AE8">
              <w:rPr>
                <w:noProof/>
                <w:webHidden/>
              </w:rPr>
              <w:fldChar w:fldCharType="begin"/>
            </w:r>
            <w:r w:rsidR="00EC0AE8">
              <w:rPr>
                <w:noProof/>
                <w:webHidden/>
              </w:rPr>
              <w:instrText xml:space="preserve"> PAGEREF _Toc304546010 \h </w:instrText>
            </w:r>
            <w:r w:rsidR="00EC0AE8">
              <w:rPr>
                <w:noProof/>
                <w:webHidden/>
              </w:rPr>
            </w:r>
            <w:r w:rsidR="00EC0AE8">
              <w:rPr>
                <w:noProof/>
                <w:webHidden/>
              </w:rPr>
              <w:fldChar w:fldCharType="separate"/>
            </w:r>
            <w:r w:rsidR="00EC0AE8">
              <w:rPr>
                <w:noProof/>
                <w:webHidden/>
              </w:rPr>
              <w:t>2</w:t>
            </w:r>
            <w:r w:rsidR="00EC0AE8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EC0AE8" w:rsidRDefault="00EC0AE8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8722E3" w:rsidRDefault="00EC0AE8" w:rsidP="008722E3">
      <w:pPr>
        <w:pStyle w:val="Heading1"/>
      </w:pPr>
      <w:bookmarkStart w:id="3" w:name="_Toc304546008"/>
      <w:r>
        <w:lastRenderedPageBreak/>
        <w:t>Glossar</w:t>
      </w:r>
      <w:bookmarkEnd w:id="3"/>
    </w:p>
    <w:p w:rsidR="008722E3" w:rsidRDefault="00EC0AE8" w:rsidP="008722E3">
      <w:pPr>
        <w:pStyle w:val="Heading2"/>
      </w:pPr>
      <w:bookmarkStart w:id="4" w:name="_Toc304546009"/>
      <w:r>
        <w:t>Begriffserklärung</w:t>
      </w:r>
      <w:bookmarkEnd w:id="4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EC0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Scrum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831EE9" w:rsidRPr="00F9181E" w:rsidRDefault="00831EE9" w:rsidP="007C2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Vorgehensmodell zur Entwicklung von Software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Redmine</w:t>
            </w:r>
          </w:p>
        </w:tc>
        <w:tc>
          <w:tcPr>
            <w:tcW w:w="7123" w:type="dxa"/>
          </w:tcPr>
          <w:p w:rsidR="00831EE9" w:rsidRPr="00F9181E" w:rsidRDefault="00E2341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Webbasiertes Projektmanagement-Tool auf der Basis von Ruby on Rails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Pr="00EC0AE8" w:rsidRDefault="00831EE9" w:rsidP="00FE111E">
            <w:r>
              <w:t>Project Note</w:t>
            </w:r>
          </w:p>
        </w:tc>
        <w:tc>
          <w:tcPr>
            <w:tcW w:w="7123" w:type="dxa"/>
          </w:tcPr>
          <w:p w:rsidR="00831EE9" w:rsidRPr="00F9181E" w:rsidRDefault="00F52AA3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Beschreibung eines bestimmten Projektes auf einer A4-Seite, welche Aufschluss über die Projektaufgabe, dessen Umsetzung, den Projektpartner und den Kundennutzen des Projektes gibt.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Milestone</w:t>
            </w:r>
          </w:p>
        </w:tc>
        <w:tc>
          <w:tcPr>
            <w:tcW w:w="7123" w:type="dxa"/>
          </w:tcPr>
          <w:p w:rsidR="00831EE9" w:rsidRPr="00F9181E" w:rsidRDefault="00685DFB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Zwischenziel eines Projektes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Creative Workshop</w:t>
            </w:r>
          </w:p>
        </w:tc>
        <w:tc>
          <w:tcPr>
            <w:tcW w:w="7123" w:type="dxa"/>
          </w:tcPr>
          <w:p w:rsidR="00831EE9" w:rsidRPr="00F9181E" w:rsidRDefault="00831EE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User Story</w:t>
            </w:r>
          </w:p>
        </w:tc>
        <w:tc>
          <w:tcPr>
            <w:tcW w:w="7123" w:type="dxa"/>
          </w:tcPr>
          <w:p w:rsidR="00831EE9" w:rsidRPr="00F9181E" w:rsidRDefault="00C5430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Softwareanforderung in 1-2 Sätzen formuliert. Werden in der agilen Softwareentwicklung eingesetzt.</w:t>
            </w:r>
          </w:p>
        </w:tc>
      </w:tr>
      <w:tr w:rsidR="00831EE9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831EE9" w:rsidP="00FE111E">
            <w:r>
              <w:t>Papierprototyp</w:t>
            </w:r>
          </w:p>
        </w:tc>
        <w:tc>
          <w:tcPr>
            <w:tcW w:w="7123" w:type="dxa"/>
          </w:tcPr>
          <w:p w:rsidR="00831EE9" w:rsidRPr="00F9181E" w:rsidRDefault="00C5430A" w:rsidP="00C543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Zeigt das Design einer zu erstellenden Software auf Papier und wird zum Testen der Software erstellt.</w:t>
            </w:r>
          </w:p>
        </w:tc>
      </w:tr>
      <w:tr w:rsidR="00831EE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31EE9" w:rsidRDefault="000A3328" w:rsidP="00FE111E">
            <w:r>
              <w:t>Surface</w:t>
            </w:r>
          </w:p>
        </w:tc>
        <w:tc>
          <w:tcPr>
            <w:tcW w:w="7123" w:type="dxa"/>
          </w:tcPr>
          <w:p w:rsidR="00831EE9" w:rsidRPr="00F9181E" w:rsidRDefault="000A3328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Computer in Form einer Tischplatte von Microsoft, bei dem sämtliche Eingaben mit der Hand gemacht werden (Touch-Tisch)</w:t>
            </w:r>
          </w:p>
        </w:tc>
      </w:tr>
      <w:tr w:rsidR="00606303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6303" w:rsidRDefault="00606303" w:rsidP="00FE111E">
            <w:r>
              <w:t>Tablet-PC</w:t>
            </w:r>
          </w:p>
        </w:tc>
        <w:tc>
          <w:tcPr>
            <w:tcW w:w="7123" w:type="dxa"/>
          </w:tcPr>
          <w:p w:rsidR="00606303" w:rsidRDefault="00AE7DF9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 tragbarer</w:t>
            </w:r>
            <w:r w:rsidR="009D61E2">
              <w:t xml:space="preserve"> Computer</w:t>
            </w:r>
            <w:r>
              <w:t>, welcher per Eingabestift oder Finger bedient werden kann</w:t>
            </w:r>
            <w:r w:rsidR="009D61E2">
              <w:t xml:space="preserve">. </w:t>
            </w:r>
          </w:p>
        </w:tc>
      </w:tr>
      <w:tr w:rsidR="008A7869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8A7869" w:rsidRDefault="008A7869" w:rsidP="00FE111E">
            <w:r>
              <w:t>Vektorgrafik</w:t>
            </w:r>
          </w:p>
        </w:tc>
        <w:tc>
          <w:tcPr>
            <w:tcW w:w="7123" w:type="dxa"/>
          </w:tcPr>
          <w:p w:rsidR="008A7869" w:rsidRDefault="00B4608E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Vektorgrafik wird durch</w:t>
            </w:r>
            <w:r w:rsidR="00D47C5D">
              <w:t xml:space="preserve"> </w:t>
            </w:r>
          </w:p>
        </w:tc>
      </w:tr>
      <w:tr w:rsidR="00934D02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34D02" w:rsidRDefault="004D0957" w:rsidP="00FE111E">
            <w:r>
              <w:t>Rastergrafik</w:t>
            </w:r>
          </w:p>
        </w:tc>
        <w:tc>
          <w:tcPr>
            <w:tcW w:w="7123" w:type="dxa"/>
          </w:tcPr>
          <w:p w:rsidR="00934D02" w:rsidRDefault="007D225D" w:rsidP="00D165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Eine Rastergrafik besteht aus einer festen Anordnung von </w:t>
            </w:r>
            <w:r w:rsidR="00D1653C">
              <w:t>Bildpunkten</w:t>
            </w:r>
            <w:r>
              <w:t>, welche</w:t>
            </w:r>
            <w:r w:rsidR="005C177D">
              <w:t>n je</w:t>
            </w:r>
            <w:r w:rsidR="00944193">
              <w:t xml:space="preserve"> eine Farbe zugeord</w:t>
            </w:r>
            <w:r>
              <w:t>net ist.</w:t>
            </w:r>
            <w:r w:rsidR="00185F0F">
              <w:t xml:space="preserve"> D</w:t>
            </w:r>
            <w:r w:rsidR="00923B80">
              <w:t>aher hat eine Rastergrafik auch</w:t>
            </w:r>
            <w:r w:rsidR="00185F0F">
              <w:t xml:space="preserve"> eine feste Bildgrösse.</w:t>
            </w:r>
          </w:p>
        </w:tc>
      </w:tr>
      <w:tr w:rsidR="002D1642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D1642" w:rsidRDefault="002D1642" w:rsidP="00FE111E">
            <w:r>
              <w:t>XPS</w:t>
            </w:r>
          </w:p>
        </w:tc>
        <w:tc>
          <w:tcPr>
            <w:tcW w:w="7123" w:type="dxa"/>
          </w:tcPr>
          <w:p w:rsidR="002D1642" w:rsidRDefault="00A466AC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Dateiformat von Microsoft f</w:t>
            </w:r>
          </w:p>
        </w:tc>
      </w:tr>
      <w:tr w:rsidR="003C134F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C134F" w:rsidRDefault="003C134F" w:rsidP="00FE111E">
            <w:r>
              <w:t>Test Driven Development</w:t>
            </w:r>
          </w:p>
        </w:tc>
        <w:tc>
          <w:tcPr>
            <w:tcW w:w="7123" w:type="dxa"/>
          </w:tcPr>
          <w:p w:rsidR="003C134F" w:rsidRDefault="003C134F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622844" w:rsidP="00FE111E">
            <w:r>
              <w:t>S</w:t>
            </w:r>
            <w:r w:rsidR="000E649A">
              <w:t>ingle tab</w:t>
            </w:r>
          </w:p>
        </w:tc>
        <w:tc>
          <w:tcPr>
            <w:tcW w:w="7123" w:type="dxa"/>
          </w:tcPr>
          <w:p w:rsidR="000E649A" w:rsidRDefault="000E649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49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E649A" w:rsidRDefault="00622844" w:rsidP="00FE111E">
            <w:r>
              <w:t>S</w:t>
            </w:r>
            <w:r w:rsidR="000E649A">
              <w:t>wipe</w:t>
            </w:r>
          </w:p>
        </w:tc>
        <w:tc>
          <w:tcPr>
            <w:tcW w:w="7123" w:type="dxa"/>
          </w:tcPr>
          <w:p w:rsidR="000E649A" w:rsidRDefault="000E649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2722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12722" w:rsidRDefault="00312722" w:rsidP="00FE111E">
            <w:r>
              <w:t>Perspective Wall</w:t>
            </w:r>
          </w:p>
        </w:tc>
        <w:tc>
          <w:tcPr>
            <w:tcW w:w="7123" w:type="dxa"/>
          </w:tcPr>
          <w:p w:rsidR="00312722" w:rsidRDefault="00312722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57F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3257F" w:rsidRDefault="00F3257F" w:rsidP="00FE111E">
            <w:r>
              <w:t>Share Point</w:t>
            </w:r>
          </w:p>
        </w:tc>
        <w:tc>
          <w:tcPr>
            <w:tcW w:w="7123" w:type="dxa"/>
          </w:tcPr>
          <w:p w:rsidR="00F3257F" w:rsidRDefault="00F3257F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F14CE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F14CE" w:rsidRDefault="000F14CE" w:rsidP="00B758D5">
            <w:r>
              <w:t>.NET</w:t>
            </w:r>
          </w:p>
        </w:tc>
        <w:tc>
          <w:tcPr>
            <w:tcW w:w="7123" w:type="dxa"/>
          </w:tcPr>
          <w:p w:rsidR="000F14CE" w:rsidRDefault="000F14CE" w:rsidP="00B7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23A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0F14CE" w:rsidP="00FE111E">
            <w:r>
              <w:t>Accessibility</w:t>
            </w:r>
          </w:p>
        </w:tc>
        <w:tc>
          <w:tcPr>
            <w:tcW w:w="7123" w:type="dxa"/>
          </w:tcPr>
          <w:p w:rsidR="00D1423A" w:rsidRDefault="000F14CE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Zugänglichkeit. Gegenstände und Medien werden so gestaltet, dass sie von jedem Menschen uneingeschränkt genutzt werden können, unabhängig von einer allfälligen Behinderung.</w:t>
            </w:r>
          </w:p>
        </w:tc>
      </w:tr>
      <w:tr w:rsidR="00F51170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170" w:rsidRDefault="00F51170" w:rsidP="00FE111E">
            <w:r>
              <w:t>Graphical User Interface</w:t>
            </w:r>
          </w:p>
        </w:tc>
        <w:tc>
          <w:tcPr>
            <w:tcW w:w="7123" w:type="dxa"/>
          </w:tcPr>
          <w:p w:rsidR="00F51170" w:rsidRDefault="001A62C7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grafische Benutzeroberfläche ermöglicht dem Benutzer die Interaktion mit dem Computer über grafische Symbole.</w:t>
            </w:r>
          </w:p>
        </w:tc>
      </w:tr>
      <w:tr w:rsidR="00FA41AC" w:rsidRPr="00F9181E" w:rsidTr="00EC0A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A41AC" w:rsidRDefault="00FA41AC" w:rsidP="00FE111E">
            <w:r>
              <w:t>Assembly</w:t>
            </w:r>
          </w:p>
        </w:tc>
        <w:tc>
          <w:tcPr>
            <w:tcW w:w="7123" w:type="dxa"/>
          </w:tcPr>
          <w:p w:rsidR="00FA41AC" w:rsidRDefault="00FA41AC" w:rsidP="000F14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41AC" w:rsidRPr="00F9181E" w:rsidTr="00EC0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A41AC" w:rsidRDefault="00FA41AC" w:rsidP="00FE111E">
            <w:r>
              <w:t>Namespace</w:t>
            </w:r>
            <w:bookmarkStart w:id="5" w:name="_GoBack"/>
            <w:bookmarkEnd w:id="5"/>
          </w:p>
        </w:tc>
        <w:tc>
          <w:tcPr>
            <w:tcW w:w="7123" w:type="dxa"/>
          </w:tcPr>
          <w:p w:rsidR="00FA41AC" w:rsidRDefault="00FA41AC" w:rsidP="000F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6A4" w:rsidRDefault="00EC0AE8" w:rsidP="00EC0AE8">
      <w:pPr>
        <w:pStyle w:val="Heading2"/>
      </w:pPr>
      <w:bookmarkStart w:id="6" w:name="_Toc304546010"/>
      <w:r>
        <w:t>Abkürzungserläuterung</w:t>
      </w:r>
      <w:bookmarkEnd w:id="6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123"/>
      </w:tblGrid>
      <w:tr w:rsidR="00EC0AE8" w:rsidTr="00FE1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EC0AE8" w:rsidP="00FE111E">
            <w:r w:rsidRPr="00EC0AE8">
              <w:t>Begriff</w:t>
            </w:r>
          </w:p>
        </w:tc>
        <w:tc>
          <w:tcPr>
            <w:tcW w:w="7123" w:type="dxa"/>
          </w:tcPr>
          <w:p w:rsidR="00EC0AE8" w:rsidRPr="00EC0AE8" w:rsidRDefault="00EC0AE8" w:rsidP="00FE1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Beschreibung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831EE9" w:rsidP="00FE111E">
            <w:r>
              <w:t>RUP</w:t>
            </w:r>
          </w:p>
        </w:tc>
        <w:tc>
          <w:tcPr>
            <w:tcW w:w="7123" w:type="dxa"/>
          </w:tcPr>
          <w:p w:rsidR="00EC0AE8" w:rsidRPr="00F9181E" w:rsidRDefault="00831EE9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Rational Unified Process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FE6E02" w:rsidP="00FE111E">
            <w:r>
              <w:t>XPS</w:t>
            </w:r>
          </w:p>
        </w:tc>
        <w:tc>
          <w:tcPr>
            <w:tcW w:w="7123" w:type="dxa"/>
          </w:tcPr>
          <w:p w:rsidR="00EC0AE8" w:rsidRPr="00F9181E" w:rsidRDefault="00FE6E02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XML Paper Specification</w:t>
            </w:r>
          </w:p>
        </w:tc>
      </w:tr>
      <w:tr w:rsidR="00EC0AE8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3C134F" w:rsidP="003C134F">
            <w:r>
              <w:t>TDD</w:t>
            </w:r>
          </w:p>
        </w:tc>
        <w:tc>
          <w:tcPr>
            <w:tcW w:w="7123" w:type="dxa"/>
          </w:tcPr>
          <w:p w:rsidR="00EC0AE8" w:rsidRPr="00F9181E" w:rsidRDefault="003C134F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Driven Development</w:t>
            </w:r>
          </w:p>
        </w:tc>
      </w:tr>
      <w:tr w:rsidR="00EC0AE8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C0AE8" w:rsidRPr="00EC0AE8" w:rsidRDefault="00536010" w:rsidP="00FE111E">
            <w:r w:rsidRPr="000F3752">
              <w:t>PF2</w:t>
            </w:r>
          </w:p>
        </w:tc>
        <w:tc>
          <w:tcPr>
            <w:tcW w:w="7123" w:type="dxa"/>
          </w:tcPr>
          <w:p w:rsidR="00EC0AE8" w:rsidRPr="00F9181E" w:rsidRDefault="00536010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Flip 2.0</w:t>
            </w:r>
          </w:p>
        </w:tc>
      </w:tr>
      <w:tr w:rsidR="00D1423A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Pr="000F3752" w:rsidRDefault="00D1423A" w:rsidP="00FE111E">
            <w:r>
              <w:t>WPF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23A" w:rsidRPr="00F9181E" w:rsidTr="00FE111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423A" w:rsidRDefault="000D1D81" w:rsidP="00FE111E">
            <w:r>
              <w:t>SDK</w:t>
            </w:r>
          </w:p>
        </w:tc>
        <w:tc>
          <w:tcPr>
            <w:tcW w:w="7123" w:type="dxa"/>
          </w:tcPr>
          <w:p w:rsidR="00D1423A" w:rsidRDefault="00D1423A" w:rsidP="00FE11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51170" w:rsidRPr="00F9181E" w:rsidTr="00FE1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51170" w:rsidRDefault="00F51170" w:rsidP="00FE111E">
            <w:r>
              <w:t>GUI</w:t>
            </w:r>
          </w:p>
        </w:tc>
        <w:tc>
          <w:tcPr>
            <w:tcW w:w="7123" w:type="dxa"/>
          </w:tcPr>
          <w:p w:rsidR="00F51170" w:rsidRDefault="001A62C7" w:rsidP="00FE1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User Interface</w:t>
            </w:r>
          </w:p>
        </w:tc>
      </w:tr>
    </w:tbl>
    <w:p w:rsidR="00EC0AE8" w:rsidRPr="006156A4" w:rsidRDefault="00EC0AE8" w:rsidP="006156A4"/>
    <w:sectPr w:rsidR="00EC0AE8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265" w:rsidRDefault="001E1265" w:rsidP="008F2373">
      <w:pPr>
        <w:spacing w:after="0"/>
      </w:pPr>
      <w:r>
        <w:separator/>
      </w:r>
    </w:p>
  </w:endnote>
  <w:endnote w:type="continuationSeparator" w:id="0">
    <w:p w:rsidR="001E1265" w:rsidRDefault="001E126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FD4C6E">
    <w:pPr>
      <w:pStyle w:val="Footer"/>
    </w:pPr>
    <w:r>
      <w:t>Project Flip 2.0 - 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A41AC">
      <w:rPr>
        <w:noProof/>
      </w:rPr>
      <w:t>16.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A41AC" w:rsidRPr="00FA41AC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E1265">
      <w:fldChar w:fldCharType="begin"/>
    </w:r>
    <w:r w:rsidR="001E1265">
      <w:instrText>NUMPAGES  \* Arabic  \* MERGEFORMAT</w:instrText>
    </w:r>
    <w:r w:rsidR="001E1265">
      <w:fldChar w:fldCharType="separate"/>
    </w:r>
    <w:r w:rsidR="00FA41AC" w:rsidRPr="00FA41AC">
      <w:rPr>
        <w:b/>
        <w:noProof/>
        <w:lang w:val="de-DE"/>
      </w:rPr>
      <w:t>2</w:t>
    </w:r>
    <w:r w:rsidR="001E126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265" w:rsidRDefault="001E1265" w:rsidP="008F2373">
      <w:pPr>
        <w:spacing w:after="0"/>
      </w:pPr>
      <w:r>
        <w:separator/>
      </w:r>
    </w:p>
  </w:footnote>
  <w:footnote w:type="continuationSeparator" w:id="0">
    <w:p w:rsidR="001E1265" w:rsidRDefault="001E126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A3328"/>
    <w:rsid w:val="000B1504"/>
    <w:rsid w:val="000B658F"/>
    <w:rsid w:val="000C2CFA"/>
    <w:rsid w:val="000D1D81"/>
    <w:rsid w:val="000E649A"/>
    <w:rsid w:val="000E71F7"/>
    <w:rsid w:val="000F14CE"/>
    <w:rsid w:val="001609C2"/>
    <w:rsid w:val="0017607B"/>
    <w:rsid w:val="00185F0F"/>
    <w:rsid w:val="001A503F"/>
    <w:rsid w:val="001A62C7"/>
    <w:rsid w:val="001D17F5"/>
    <w:rsid w:val="001E1265"/>
    <w:rsid w:val="001F1125"/>
    <w:rsid w:val="001F2A8C"/>
    <w:rsid w:val="001F61F8"/>
    <w:rsid w:val="00223137"/>
    <w:rsid w:val="00225791"/>
    <w:rsid w:val="0026560F"/>
    <w:rsid w:val="002840DC"/>
    <w:rsid w:val="002B2E96"/>
    <w:rsid w:val="002B6D39"/>
    <w:rsid w:val="002D1642"/>
    <w:rsid w:val="002E16A4"/>
    <w:rsid w:val="002E41B2"/>
    <w:rsid w:val="002E65A6"/>
    <w:rsid w:val="002F28DD"/>
    <w:rsid w:val="00312722"/>
    <w:rsid w:val="00353578"/>
    <w:rsid w:val="003A0ADD"/>
    <w:rsid w:val="003A5C55"/>
    <w:rsid w:val="003C134F"/>
    <w:rsid w:val="003C3BB7"/>
    <w:rsid w:val="003E40FB"/>
    <w:rsid w:val="00496465"/>
    <w:rsid w:val="004D0957"/>
    <w:rsid w:val="005118F3"/>
    <w:rsid w:val="00536010"/>
    <w:rsid w:val="00541B29"/>
    <w:rsid w:val="005532E5"/>
    <w:rsid w:val="00560405"/>
    <w:rsid w:val="005743B3"/>
    <w:rsid w:val="005B081C"/>
    <w:rsid w:val="005C177D"/>
    <w:rsid w:val="005E1D61"/>
    <w:rsid w:val="005E2896"/>
    <w:rsid w:val="005E6C04"/>
    <w:rsid w:val="00606303"/>
    <w:rsid w:val="006156A4"/>
    <w:rsid w:val="00622844"/>
    <w:rsid w:val="00647EF6"/>
    <w:rsid w:val="00651384"/>
    <w:rsid w:val="0068440F"/>
    <w:rsid w:val="00685DFB"/>
    <w:rsid w:val="00687113"/>
    <w:rsid w:val="006939B6"/>
    <w:rsid w:val="00695F14"/>
    <w:rsid w:val="006C6507"/>
    <w:rsid w:val="006F2255"/>
    <w:rsid w:val="0075029B"/>
    <w:rsid w:val="007537D1"/>
    <w:rsid w:val="007A158A"/>
    <w:rsid w:val="007A1639"/>
    <w:rsid w:val="007B442E"/>
    <w:rsid w:val="007D225D"/>
    <w:rsid w:val="007D405F"/>
    <w:rsid w:val="00831EE9"/>
    <w:rsid w:val="00870C31"/>
    <w:rsid w:val="008722E3"/>
    <w:rsid w:val="00887085"/>
    <w:rsid w:val="008900FD"/>
    <w:rsid w:val="008A4E18"/>
    <w:rsid w:val="008A7869"/>
    <w:rsid w:val="008B7BEB"/>
    <w:rsid w:val="008C54BF"/>
    <w:rsid w:val="008E328B"/>
    <w:rsid w:val="008F2373"/>
    <w:rsid w:val="009030F0"/>
    <w:rsid w:val="00923B80"/>
    <w:rsid w:val="00934D02"/>
    <w:rsid w:val="00944193"/>
    <w:rsid w:val="00952B86"/>
    <w:rsid w:val="00954D75"/>
    <w:rsid w:val="00976450"/>
    <w:rsid w:val="009962A5"/>
    <w:rsid w:val="009D61E2"/>
    <w:rsid w:val="00A06B4F"/>
    <w:rsid w:val="00A40FBA"/>
    <w:rsid w:val="00A466AC"/>
    <w:rsid w:val="00A53880"/>
    <w:rsid w:val="00A611DF"/>
    <w:rsid w:val="00AB51D5"/>
    <w:rsid w:val="00AC40CC"/>
    <w:rsid w:val="00AE119D"/>
    <w:rsid w:val="00AE7DF9"/>
    <w:rsid w:val="00AF095D"/>
    <w:rsid w:val="00AF4AE0"/>
    <w:rsid w:val="00AF4E74"/>
    <w:rsid w:val="00AF7DD4"/>
    <w:rsid w:val="00B038C9"/>
    <w:rsid w:val="00B10239"/>
    <w:rsid w:val="00B1324E"/>
    <w:rsid w:val="00B4608E"/>
    <w:rsid w:val="00B712B5"/>
    <w:rsid w:val="00BB1425"/>
    <w:rsid w:val="00BE6DFC"/>
    <w:rsid w:val="00BF1750"/>
    <w:rsid w:val="00C14F5B"/>
    <w:rsid w:val="00C22202"/>
    <w:rsid w:val="00C47BE9"/>
    <w:rsid w:val="00C5430A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31EC"/>
    <w:rsid w:val="00D072D8"/>
    <w:rsid w:val="00D1407B"/>
    <w:rsid w:val="00D1423A"/>
    <w:rsid w:val="00D1653C"/>
    <w:rsid w:val="00D34494"/>
    <w:rsid w:val="00D47C5D"/>
    <w:rsid w:val="00DB06F8"/>
    <w:rsid w:val="00DB346D"/>
    <w:rsid w:val="00E13BEF"/>
    <w:rsid w:val="00E22264"/>
    <w:rsid w:val="00E22D4E"/>
    <w:rsid w:val="00E2341E"/>
    <w:rsid w:val="00E711E0"/>
    <w:rsid w:val="00E860CF"/>
    <w:rsid w:val="00E87169"/>
    <w:rsid w:val="00EA10FA"/>
    <w:rsid w:val="00EC0AE8"/>
    <w:rsid w:val="00EE2AB1"/>
    <w:rsid w:val="00F05592"/>
    <w:rsid w:val="00F21003"/>
    <w:rsid w:val="00F27FF9"/>
    <w:rsid w:val="00F3257F"/>
    <w:rsid w:val="00F37EE6"/>
    <w:rsid w:val="00F42B82"/>
    <w:rsid w:val="00F42E13"/>
    <w:rsid w:val="00F51170"/>
    <w:rsid w:val="00F52AA3"/>
    <w:rsid w:val="00F559D6"/>
    <w:rsid w:val="00F615AF"/>
    <w:rsid w:val="00F9181E"/>
    <w:rsid w:val="00FA41AC"/>
    <w:rsid w:val="00FB7E05"/>
    <w:rsid w:val="00FC564C"/>
    <w:rsid w:val="00FD4C6E"/>
    <w:rsid w:val="00FE6E0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E6E25-1BB5-4DBD-A352-7056D56B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373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</vt:lpstr>
      <vt:lpstr>Dokumenttitel</vt:lpstr>
    </vt:vector>
  </TitlesOfParts>
  <Company>Studienarbeit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 Begriffs- und Abkürzungsverzeichnis </dc:subject>
  <dc:creator>Christina</dc:creator>
  <cp:lastModifiedBy>HSR</cp:lastModifiedBy>
  <cp:revision>37</cp:revision>
  <dcterms:created xsi:type="dcterms:W3CDTF">2011-09-21T09:25:00Z</dcterms:created>
  <dcterms:modified xsi:type="dcterms:W3CDTF">2011-12-16T08:45:00Z</dcterms:modified>
</cp:coreProperties>
</file>