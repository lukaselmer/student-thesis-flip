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CB1A26">
                  <w:rPr>
                    <w:noProof/>
                    <w:color w:val="4F4F59"/>
                  </w:rPr>
                  <w:t>21.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46E08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584DF9" w:rsidP="00584DF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Technischer Bericht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641D42A" wp14:editId="16750FEC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53880" w:rsidRDefault="0075029B" w:rsidP="00E711E0">
      <w:pPr>
        <w:pStyle w:val="berschrift1"/>
      </w:pPr>
      <w:bookmarkStart w:id="1" w:name="_Toc287347252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7347253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3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46E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46E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46E0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46E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046E0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berschrift1"/>
      </w:pPr>
      <w:bookmarkStart w:id="4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4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722E3" w:rsidRDefault="008C54BF" w:rsidP="008722E3">
      <w:pPr>
        <w:pStyle w:val="berschrift2"/>
      </w:pPr>
      <w:bookmarkStart w:id="5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berschrift3"/>
      </w:pPr>
      <w:bookmarkStart w:id="6" w:name="_Toc28734725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6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berschrift4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E08" w:rsidRDefault="00046E08" w:rsidP="008F2373">
      <w:pPr>
        <w:spacing w:after="0"/>
      </w:pPr>
      <w:r>
        <w:separator/>
      </w:r>
    </w:p>
  </w:endnote>
  <w:endnote w:type="continuationSeparator" w:id="0">
    <w:p w:rsidR="00046E08" w:rsidRDefault="00046E0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CB1A26">
    <w:pPr>
      <w:pStyle w:val="Fuzeile"/>
    </w:pPr>
    <w:r>
      <w:t>Project Flip 2.0 – Technischer Bericht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21.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CB1A2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CB1A26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E08" w:rsidRDefault="00046E08" w:rsidP="008F2373">
      <w:pPr>
        <w:spacing w:after="0"/>
      </w:pPr>
      <w:r>
        <w:separator/>
      </w:r>
    </w:p>
  </w:footnote>
  <w:footnote w:type="continuationSeparator" w:id="0">
    <w:p w:rsidR="00046E08" w:rsidRDefault="00046E0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46E08"/>
    <w:rsid w:val="000917AE"/>
    <w:rsid w:val="00097AB6"/>
    <w:rsid w:val="000A2C34"/>
    <w:rsid w:val="000B1504"/>
    <w:rsid w:val="000B658F"/>
    <w:rsid w:val="000E71F7"/>
    <w:rsid w:val="001609C2"/>
    <w:rsid w:val="0017607B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45BEC"/>
    <w:rsid w:val="00496465"/>
    <w:rsid w:val="005532E5"/>
    <w:rsid w:val="00560405"/>
    <w:rsid w:val="00584DF9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B1A26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E2AB1"/>
    <w:rsid w:val="00F05592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44902-613D-4E8C-819F-5794D281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135</Words>
  <Characters>855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Technischer Bericht</dc:title>
  <dc:creator>Christina</dc:creator>
  <cp:lastModifiedBy>Christina</cp:lastModifiedBy>
  <cp:revision>4</cp:revision>
  <dcterms:created xsi:type="dcterms:W3CDTF">2011-09-21T09:24:00Z</dcterms:created>
  <dcterms:modified xsi:type="dcterms:W3CDTF">2011-09-21T10:24:00Z</dcterms:modified>
</cp:coreProperties>
</file>