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proofErr w:type="spellStart"/>
                <w:r w:rsidR="00560405" w:rsidRPr="000B1504">
                  <w:rPr>
                    <w:color w:val="4F4F59"/>
                  </w:rPr>
                  <w:t>Treichler</w:t>
                </w:r>
                <w:proofErr w:type="spellEnd"/>
                <w:r w:rsidR="00560405" w:rsidRPr="000B1504">
                  <w:rPr>
                    <w:color w:val="4F4F59"/>
                  </w:rPr>
                  <w:t xml:space="preserve">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6E6DE9">
                  <w:rPr>
                    <w:noProof/>
                    <w:color w:val="4F4F59"/>
                  </w:rPr>
                  <w:t>20. Dezember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62297E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EA18C0" w:rsidP="00EA18C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Inhaltsverzeichnis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C9533A" w:rsidP="00C9533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de-DE"/>
                      </w:rPr>
                      <w:t>[Geben Sie den Untertitel des Dokuments ein]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61F95AEF" wp14:editId="362260A3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453B5B" w:rsidRDefault="00453B5B" w:rsidP="00453B5B">
      <w:pPr>
        <w:rPr>
          <w:rFonts w:asciiTheme="majorHAnsi" w:hAnsiTheme="majorHAnsi"/>
          <w:b/>
          <w:sz w:val="24"/>
          <w:szCs w:val="24"/>
        </w:rPr>
      </w:pPr>
      <w:r w:rsidRPr="00453B5B">
        <w:rPr>
          <w:rFonts w:asciiTheme="majorHAnsi" w:hAnsiTheme="majorHAnsi"/>
          <w:b/>
          <w:sz w:val="24"/>
          <w:szCs w:val="24"/>
        </w:rPr>
        <w:lastRenderedPageBreak/>
        <w:t>Titelblatt</w:t>
      </w:r>
    </w:p>
    <w:p w:rsidR="00453B5B" w:rsidRPr="00453B5B" w:rsidRDefault="00453B5B" w:rsidP="00453B5B">
      <w:pPr>
        <w:rPr>
          <w:rFonts w:asciiTheme="majorHAnsi" w:hAnsiTheme="majorHAnsi"/>
          <w:b/>
          <w:sz w:val="24"/>
          <w:szCs w:val="24"/>
        </w:rPr>
      </w:pPr>
    </w:p>
    <w:p w:rsidR="00453B5B" w:rsidRPr="00453B5B" w:rsidRDefault="00453B5B" w:rsidP="00453B5B">
      <w:pPr>
        <w:rPr>
          <w:rFonts w:asciiTheme="majorHAnsi" w:hAnsiTheme="majorHAnsi"/>
          <w:b/>
          <w:sz w:val="24"/>
          <w:szCs w:val="24"/>
        </w:rPr>
      </w:pPr>
      <w:r w:rsidRPr="00453B5B">
        <w:rPr>
          <w:rFonts w:asciiTheme="majorHAnsi" w:hAnsiTheme="majorHAnsi"/>
          <w:b/>
          <w:sz w:val="24"/>
          <w:szCs w:val="24"/>
        </w:rPr>
        <w:t>Inhaltsverzeichnis, Abbildungsverzeichnis, Tabellenverzeichnis</w:t>
      </w:r>
    </w:p>
    <w:p w:rsidR="00453B5B" w:rsidRDefault="00453B5B" w:rsidP="00453B5B">
      <w:pPr>
        <w:pStyle w:val="Heading1"/>
        <w:keepNext/>
        <w:keepLines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480" w:after="0" w:line="276" w:lineRule="auto"/>
      </w:pPr>
      <w:r>
        <w:t>Abstract</w:t>
      </w:r>
    </w:p>
    <w:p w:rsidR="00453B5B" w:rsidRDefault="00453B5B" w:rsidP="00453B5B">
      <w:pPr>
        <w:pStyle w:val="Heading1"/>
        <w:keepNext/>
        <w:keepLines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480" w:after="0" w:line="276" w:lineRule="auto"/>
      </w:pPr>
      <w:r>
        <w:t>Management Summary</w:t>
      </w:r>
    </w:p>
    <w:p w:rsidR="00453B5B" w:rsidRDefault="00453B5B" w:rsidP="00453B5B">
      <w:pPr>
        <w:pStyle w:val="Heading1"/>
        <w:keepNext/>
        <w:keepLines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480" w:after="0" w:line="276" w:lineRule="auto"/>
      </w:pPr>
      <w:r>
        <w:t>Extended Management Summary</w:t>
      </w:r>
    </w:p>
    <w:p w:rsidR="00453B5B" w:rsidRDefault="00453B5B" w:rsidP="00453B5B">
      <w:pPr>
        <w:pStyle w:val="Heading1"/>
        <w:keepNext/>
        <w:keepLines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480" w:after="0" w:line="276" w:lineRule="auto"/>
      </w:pPr>
      <w:r>
        <w:t>Technischer Bericht</w:t>
      </w:r>
    </w:p>
    <w:p w:rsidR="00453B5B" w:rsidRDefault="00453B5B" w:rsidP="00453B5B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Einleitung</w:t>
      </w:r>
    </w:p>
    <w:p w:rsidR="006D4C1A" w:rsidRDefault="006D4C1A" w:rsidP="006D4C1A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Projektmanagement</w:t>
      </w:r>
    </w:p>
    <w:p w:rsidR="006D4C1A" w:rsidRDefault="006D4C1A" w:rsidP="006D4C1A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Projektmanagement</w:t>
      </w:r>
    </w:p>
    <w:p w:rsidR="006D4C1A" w:rsidRPr="0085027A" w:rsidRDefault="006D4C1A" w:rsidP="006D4C1A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proofErr w:type="spellStart"/>
      <w:r>
        <w:t>Redmine</w:t>
      </w:r>
      <w:proofErr w:type="spellEnd"/>
    </w:p>
    <w:p w:rsidR="006D4C1A" w:rsidRPr="006D4C1A" w:rsidRDefault="006D4C1A" w:rsidP="006D4C1A"/>
    <w:p w:rsidR="00453B5B" w:rsidRDefault="00453B5B" w:rsidP="00453B5B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Vorstudie</w:t>
      </w:r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Vision</w:t>
      </w:r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Project Flip 1.0</w:t>
      </w:r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Interviews</w:t>
      </w:r>
    </w:p>
    <w:p w:rsidR="003C6C7C" w:rsidRP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proofErr w:type="spellStart"/>
      <w:r>
        <w:t>Personas</w:t>
      </w:r>
      <w:proofErr w:type="spellEnd"/>
    </w:p>
    <w:p w:rsidR="00453B5B" w:rsidRDefault="00453B5B" w:rsidP="00453B5B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Anforderungen</w:t>
      </w:r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Tools</w:t>
      </w:r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Funktionale Anforderungen</w:t>
      </w:r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NF Anforderungen</w:t>
      </w:r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 xml:space="preserve">Design </w:t>
      </w:r>
      <w:proofErr w:type="spellStart"/>
      <w:r>
        <w:t>Constraints</w:t>
      </w:r>
      <w:proofErr w:type="spellEnd"/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proofErr w:type="spellStart"/>
      <w:r>
        <w:t>Accessibility</w:t>
      </w:r>
      <w:proofErr w:type="spellEnd"/>
    </w:p>
    <w:p w:rsidR="003C6C7C" w:rsidRPr="003C6C7C" w:rsidRDefault="003C6C7C" w:rsidP="003C6C7C"/>
    <w:p w:rsidR="00453B5B" w:rsidRDefault="00453B5B" w:rsidP="00453B5B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Domain Analyse</w:t>
      </w:r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Daten</w:t>
      </w:r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GUI</w:t>
      </w:r>
    </w:p>
    <w:p w:rsidR="003C6C7C" w:rsidRPr="003C6C7C" w:rsidRDefault="003C6C7C" w:rsidP="003C6C7C"/>
    <w:p w:rsidR="00453B5B" w:rsidRDefault="00453B5B" w:rsidP="00453B5B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lastRenderedPageBreak/>
        <w:t>Entwurf</w:t>
      </w:r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Design Entscheide</w:t>
      </w:r>
    </w:p>
    <w:p w:rsid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Architektur</w:t>
      </w:r>
    </w:p>
    <w:p w:rsidR="003C6C7C" w:rsidRPr="003C6C7C" w:rsidRDefault="003C6C7C" w:rsidP="003C6C7C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Patterns</w:t>
      </w:r>
    </w:p>
    <w:p w:rsidR="00453B5B" w:rsidRDefault="00A74276" w:rsidP="006E6DE9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Prototyp</w:t>
      </w:r>
      <w:r w:rsidR="006E6DE9">
        <w:t>e</w:t>
      </w:r>
      <w:r>
        <w:t xml:space="preserve"> </w:t>
      </w:r>
      <w:proofErr w:type="spellStart"/>
      <w:r>
        <w:t>Perspective</w:t>
      </w:r>
      <w:proofErr w:type="spellEnd"/>
      <w:r>
        <w:t xml:space="preserve"> Wall</w:t>
      </w:r>
    </w:p>
    <w:p w:rsidR="00453B5B" w:rsidRDefault="00453B5B" w:rsidP="00453B5B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Realisierung und Test</w:t>
      </w:r>
    </w:p>
    <w:p w:rsidR="0085027A" w:rsidRDefault="0085027A" w:rsidP="0085027A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Tests</w:t>
      </w:r>
    </w:p>
    <w:p w:rsidR="0085027A" w:rsidRDefault="0085027A" w:rsidP="0085027A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Betriebs- und Installationsdokumentation</w:t>
      </w:r>
      <w:bookmarkStart w:id="0" w:name="_GoBack"/>
      <w:bookmarkEnd w:id="0"/>
    </w:p>
    <w:p w:rsidR="0085027A" w:rsidRDefault="0085027A" w:rsidP="0085027A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Code Dokumentation</w:t>
      </w:r>
    </w:p>
    <w:p w:rsidR="0085027A" w:rsidRPr="0085027A" w:rsidRDefault="0085027A" w:rsidP="0085027A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Code Reviews</w:t>
      </w:r>
    </w:p>
    <w:p w:rsidR="00453B5B" w:rsidRDefault="00453B5B" w:rsidP="00453B5B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Schlussfolgerung</w:t>
      </w:r>
    </w:p>
    <w:p w:rsidR="0085027A" w:rsidRDefault="0085027A" w:rsidP="0085027A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Ergebnisse</w:t>
      </w:r>
    </w:p>
    <w:p w:rsidR="0085027A" w:rsidRPr="0085027A" w:rsidRDefault="0085027A" w:rsidP="0085027A">
      <w:pPr>
        <w:pStyle w:val="Heading3"/>
        <w:keepNext/>
        <w:keepLines/>
        <w:numPr>
          <w:ilvl w:val="2"/>
          <w:numId w:val="6"/>
        </w:numPr>
        <w:pBdr>
          <w:top w:val="none" w:sz="0" w:space="0" w:color="auto"/>
        </w:pBdr>
        <w:spacing w:before="200" w:after="0" w:line="276" w:lineRule="auto"/>
      </w:pPr>
      <w:r>
        <w:t>Ausblick</w:t>
      </w:r>
    </w:p>
    <w:p w:rsidR="00453B5B" w:rsidRPr="00453B5B" w:rsidRDefault="006D4C1A" w:rsidP="00453B5B">
      <w:pPr>
        <w:pStyle w:val="Heading1"/>
        <w:keepNext/>
        <w:keepLines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480" w:after="0" w:line="276" w:lineRule="auto"/>
      </w:pPr>
      <w:r>
        <w:t>Projektretrospektive</w:t>
      </w:r>
    </w:p>
    <w:p w:rsidR="00453B5B" w:rsidRPr="00453B5B" w:rsidRDefault="00453B5B" w:rsidP="00453B5B">
      <w:pPr>
        <w:pStyle w:val="Heading1"/>
        <w:keepNext/>
        <w:keepLines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480" w:after="0" w:line="276" w:lineRule="auto"/>
      </w:pPr>
      <w:r>
        <w:t>Glossar</w:t>
      </w:r>
      <w:r w:rsidR="004F3F2D">
        <w:t>, Abkürzungsverzeichnis</w:t>
      </w:r>
    </w:p>
    <w:p w:rsidR="00453B5B" w:rsidRDefault="00453B5B" w:rsidP="00453B5B">
      <w:pPr>
        <w:pStyle w:val="Heading1"/>
        <w:keepNext/>
        <w:keepLines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480" w:after="0" w:line="276" w:lineRule="auto"/>
      </w:pPr>
      <w:r>
        <w:t>Literaturverzeichnis</w:t>
      </w:r>
    </w:p>
    <w:p w:rsidR="00453B5B" w:rsidRPr="00453B5B" w:rsidRDefault="00453B5B" w:rsidP="00453B5B"/>
    <w:p w:rsidR="00453B5B" w:rsidRDefault="00453B5B" w:rsidP="00453B5B">
      <w:pPr>
        <w:pStyle w:val="Heading1"/>
        <w:keepNext/>
        <w:keepLines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480" w:after="0" w:line="276" w:lineRule="auto"/>
      </w:pPr>
      <w:r>
        <w:t>Anhang</w:t>
      </w:r>
    </w:p>
    <w:p w:rsidR="00453B5B" w:rsidRDefault="00453B5B" w:rsidP="00453B5B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User Stories Excel Tabelle</w:t>
      </w:r>
    </w:p>
    <w:p w:rsidR="00453B5B" w:rsidRDefault="00453B5B" w:rsidP="006156A4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Sitzungsprotokolle</w:t>
      </w:r>
    </w:p>
    <w:p w:rsidR="006E6DE9" w:rsidRPr="006E6DE9" w:rsidRDefault="006E6DE9" w:rsidP="006E6DE9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 w:rsidRPr="006E6DE9">
        <w:t>Aufgabenstellung</w:t>
      </w:r>
    </w:p>
    <w:p w:rsidR="00A74276" w:rsidRDefault="00A74276" w:rsidP="00A74276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Erklärung eigenständige Arbeit</w:t>
      </w:r>
    </w:p>
    <w:p w:rsidR="00A74276" w:rsidRPr="0074244D" w:rsidRDefault="00A74276" w:rsidP="00A74276">
      <w:pPr>
        <w:pStyle w:val="Heading2"/>
        <w:keepNext/>
        <w:keepLines/>
        <w:numPr>
          <w:ilvl w:val="1"/>
          <w:numId w:val="6"/>
        </w:numPr>
        <w:pBdr>
          <w:top w:val="none" w:sz="0" w:space="0" w:color="auto"/>
        </w:pBdr>
        <w:shd w:val="clear" w:color="auto" w:fill="auto"/>
        <w:spacing w:before="200" w:after="0" w:line="276" w:lineRule="auto"/>
      </w:pPr>
      <w:r>
        <w:t>Vereinbarung</w:t>
      </w:r>
    </w:p>
    <w:p w:rsidR="00A74276" w:rsidRPr="00A74276" w:rsidRDefault="00A74276" w:rsidP="00A74276"/>
    <w:sectPr w:rsidR="00A74276" w:rsidRPr="00A74276" w:rsidSect="008E328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97E" w:rsidRDefault="0062297E" w:rsidP="008F2373">
      <w:pPr>
        <w:spacing w:after="0"/>
      </w:pPr>
      <w:r>
        <w:separator/>
      </w:r>
    </w:p>
  </w:endnote>
  <w:endnote w:type="continuationSeparator" w:id="0">
    <w:p w:rsidR="0062297E" w:rsidRDefault="0062297E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2D8" w:rsidRDefault="00D072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8C0">
    <w:pPr>
      <w:pStyle w:val="Footer"/>
    </w:pPr>
    <w:r>
      <w:t>Project Flip 2.0 - Inhaltsverzeichnis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6E6DE9">
      <w:rPr>
        <w:noProof/>
      </w:rPr>
      <w:t>20.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6E6DE9" w:rsidRPr="006E6DE9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62297E">
      <w:fldChar w:fldCharType="begin"/>
    </w:r>
    <w:r w:rsidR="0062297E">
      <w:instrText>NUMPAGES  \* Arabic  \* MERGEFORMAT</w:instrText>
    </w:r>
    <w:r w:rsidR="0062297E">
      <w:fldChar w:fldCharType="separate"/>
    </w:r>
    <w:r w:rsidR="006E6DE9" w:rsidRPr="006E6DE9">
      <w:rPr>
        <w:b/>
        <w:noProof/>
        <w:lang w:val="de-DE"/>
      </w:rPr>
      <w:t>2</w:t>
    </w:r>
    <w:r w:rsidR="0062297E">
      <w:rPr>
        <w:b/>
        <w:noProof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2D8" w:rsidRDefault="00D072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97E" w:rsidRDefault="0062297E" w:rsidP="008F2373">
      <w:pPr>
        <w:spacing w:after="0"/>
      </w:pPr>
      <w:r>
        <w:separator/>
      </w:r>
    </w:p>
  </w:footnote>
  <w:footnote w:type="continuationSeparator" w:id="0">
    <w:p w:rsidR="0062297E" w:rsidRDefault="0062297E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2D8" w:rsidRDefault="00D072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2D8" w:rsidRDefault="00D072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5B905C3F"/>
    <w:multiLevelType w:val="multilevel"/>
    <w:tmpl w:val="0807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3"/>
    <w:lvlOverride w:ilvl="0">
      <w:lvl w:ilvl="0">
        <w:start w:val="1"/>
        <w:numFmt w:val="upperRoman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72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1"/>
        <w:lvlJc w:val="left"/>
        <w:pPr>
          <w:ind w:left="144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1.1"/>
        <w:lvlJc w:val="left"/>
        <w:pPr>
          <w:ind w:left="2160" w:firstLine="0"/>
        </w:pPr>
        <w:rPr>
          <w:rFonts w:hint="default"/>
        </w:rPr>
      </w:lvl>
    </w:lvlOverride>
    <w:lvlOverride w:ilvl="4">
      <w:lvl w:ilvl="4">
        <w:start w:val="1"/>
        <w:numFmt w:val="none"/>
        <w:lvlText w:val="1.1.1.1"/>
        <w:lvlJc w:val="left"/>
        <w:pPr>
          <w:ind w:left="2880" w:firstLine="0"/>
        </w:pPr>
        <w:rPr>
          <w:rFonts w:hint="default"/>
        </w:rPr>
      </w:lvl>
    </w:lvlOverride>
    <w:lvlOverride w:ilvl="5">
      <w:lvl w:ilvl="5">
        <w:start w:val="1"/>
        <w:numFmt w:val="lowerLetter"/>
        <w:lvlText w:val="(%6)"/>
        <w:lvlJc w:val="left"/>
        <w:pPr>
          <w:ind w:left="3600" w:firstLine="0"/>
        </w:pPr>
        <w:rPr>
          <w:rFonts w:hint="default"/>
        </w:rPr>
      </w:lvl>
    </w:lvlOverride>
    <w:lvlOverride w:ilvl="6">
      <w:lvl w:ilvl="6">
        <w:start w:val="1"/>
        <w:numFmt w:val="lowerRoman"/>
        <w:lvlText w:val="(%7)"/>
        <w:lvlJc w:val="left"/>
        <w:pPr>
          <w:ind w:left="432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(%8)"/>
        <w:lvlJc w:val="left"/>
        <w:pPr>
          <w:ind w:left="504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(%9)"/>
        <w:lvlJc w:val="left"/>
        <w:pPr>
          <w:ind w:left="5760" w:firstLine="0"/>
        </w:pPr>
        <w:rPr>
          <w:rFonts w:hint="default"/>
        </w:rPr>
      </w:lvl>
    </w:lvlOverride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B"/>
    <w:rsid w:val="000917AE"/>
    <w:rsid w:val="00097AB6"/>
    <w:rsid w:val="000A2C34"/>
    <w:rsid w:val="000B1504"/>
    <w:rsid w:val="000B658F"/>
    <w:rsid w:val="000E71F7"/>
    <w:rsid w:val="001609C2"/>
    <w:rsid w:val="0017607B"/>
    <w:rsid w:val="001A503F"/>
    <w:rsid w:val="001D17F5"/>
    <w:rsid w:val="001E31CD"/>
    <w:rsid w:val="001F1125"/>
    <w:rsid w:val="001F2A8C"/>
    <w:rsid w:val="001F61F8"/>
    <w:rsid w:val="00223137"/>
    <w:rsid w:val="00225791"/>
    <w:rsid w:val="0026560F"/>
    <w:rsid w:val="002840DC"/>
    <w:rsid w:val="002B6D39"/>
    <w:rsid w:val="002E16A4"/>
    <w:rsid w:val="002E65A6"/>
    <w:rsid w:val="002F28DD"/>
    <w:rsid w:val="00353578"/>
    <w:rsid w:val="003A0ADD"/>
    <w:rsid w:val="003A5C55"/>
    <w:rsid w:val="003C3BB7"/>
    <w:rsid w:val="003C6C7C"/>
    <w:rsid w:val="003E40FB"/>
    <w:rsid w:val="00453B5B"/>
    <w:rsid w:val="00496465"/>
    <w:rsid w:val="004F3F2D"/>
    <w:rsid w:val="005532E5"/>
    <w:rsid w:val="00560405"/>
    <w:rsid w:val="005B081C"/>
    <w:rsid w:val="005C6FD4"/>
    <w:rsid w:val="005E1D61"/>
    <w:rsid w:val="005E2896"/>
    <w:rsid w:val="005E6C04"/>
    <w:rsid w:val="006156A4"/>
    <w:rsid w:val="00616651"/>
    <w:rsid w:val="0062297E"/>
    <w:rsid w:val="00651384"/>
    <w:rsid w:val="0068440F"/>
    <w:rsid w:val="00687113"/>
    <w:rsid w:val="006939B6"/>
    <w:rsid w:val="00695F14"/>
    <w:rsid w:val="006B77DB"/>
    <w:rsid w:val="006C6507"/>
    <w:rsid w:val="006D4C1A"/>
    <w:rsid w:val="006E6DE9"/>
    <w:rsid w:val="006F2255"/>
    <w:rsid w:val="0075029B"/>
    <w:rsid w:val="007537D1"/>
    <w:rsid w:val="007A158A"/>
    <w:rsid w:val="007B442E"/>
    <w:rsid w:val="007D405F"/>
    <w:rsid w:val="0085027A"/>
    <w:rsid w:val="00870C31"/>
    <w:rsid w:val="008722E3"/>
    <w:rsid w:val="00887085"/>
    <w:rsid w:val="008A4E18"/>
    <w:rsid w:val="008B7BEB"/>
    <w:rsid w:val="008C54BF"/>
    <w:rsid w:val="008E328B"/>
    <w:rsid w:val="008F2373"/>
    <w:rsid w:val="009030F0"/>
    <w:rsid w:val="00925B27"/>
    <w:rsid w:val="00952B86"/>
    <w:rsid w:val="00954D75"/>
    <w:rsid w:val="00976450"/>
    <w:rsid w:val="009962A5"/>
    <w:rsid w:val="00A06B4F"/>
    <w:rsid w:val="00A463FA"/>
    <w:rsid w:val="00A53880"/>
    <w:rsid w:val="00A611DF"/>
    <w:rsid w:val="00A74276"/>
    <w:rsid w:val="00AB0547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712B5"/>
    <w:rsid w:val="00BB1425"/>
    <w:rsid w:val="00BE6DFC"/>
    <w:rsid w:val="00BF1750"/>
    <w:rsid w:val="00C14F5B"/>
    <w:rsid w:val="00C22202"/>
    <w:rsid w:val="00C36591"/>
    <w:rsid w:val="00C47BE9"/>
    <w:rsid w:val="00C62131"/>
    <w:rsid w:val="00C74BF5"/>
    <w:rsid w:val="00C765DF"/>
    <w:rsid w:val="00C858B5"/>
    <w:rsid w:val="00C85D28"/>
    <w:rsid w:val="00C9533A"/>
    <w:rsid w:val="00CB0412"/>
    <w:rsid w:val="00CD42C7"/>
    <w:rsid w:val="00CE533D"/>
    <w:rsid w:val="00D072D8"/>
    <w:rsid w:val="00D1407B"/>
    <w:rsid w:val="00E13BEF"/>
    <w:rsid w:val="00E22264"/>
    <w:rsid w:val="00E711E0"/>
    <w:rsid w:val="00E860CF"/>
    <w:rsid w:val="00E87169"/>
    <w:rsid w:val="00EA10FA"/>
    <w:rsid w:val="00EA18C0"/>
    <w:rsid w:val="00EE2AB1"/>
    <w:rsid w:val="00F05592"/>
    <w:rsid w:val="00F21003"/>
    <w:rsid w:val="00F27FF9"/>
    <w:rsid w:val="00F37EE6"/>
    <w:rsid w:val="00F42E13"/>
    <w:rsid w:val="00F559D6"/>
    <w:rsid w:val="00F615AF"/>
    <w:rsid w:val="00F9181E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F40C7-585E-4C20-8780-13F47D6AC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136</Words>
  <Characters>862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Inhaltsverzeichnis</vt:lpstr>
      <vt:lpstr>Dokumenttitel</vt:lpstr>
    </vt:vector>
  </TitlesOfParts>
  <Company>Studienarbeit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Inhaltsverzeichnis</dc:title>
  <dc:creator>Christina</dc:creator>
  <cp:lastModifiedBy>HSR</cp:lastModifiedBy>
  <cp:revision>11</cp:revision>
  <dcterms:created xsi:type="dcterms:W3CDTF">2011-09-21T09:26:00Z</dcterms:created>
  <dcterms:modified xsi:type="dcterms:W3CDTF">2011-12-20T15:51:00Z</dcterms:modified>
</cp:coreProperties>
</file>