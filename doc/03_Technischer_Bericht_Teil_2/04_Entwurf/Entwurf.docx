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1923D4">
                  <w:rPr>
                    <w:noProof/>
                    <w:color w:val="4F4F59"/>
                  </w:rPr>
                  <w:t>16.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214AEA"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A71704" w:rsidP="00A7170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Entwurf</w:t>
                    </w:r>
                  </w:p>
                </w:sdtContent>
              </w:sdt>
            </w:tc>
          </w:tr>
          <w:tr w:rsidR="00C9533A" w:rsidTr="00954D75">
            <w:sdt>
              <w:sdtPr>
                <w:rPr>
                  <w:rFonts w:asciiTheme="majorHAnsi" w:eastAsiaTheme="majorEastAsia" w:hAnsiTheme="majorHAnsi" w:cstheme="majorBidi"/>
                </w:rPr>
                <w:alias w:val="Untertitel"/>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A71704" w:rsidP="00A71704">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287B8826" wp14:editId="2622DD9E">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E711E0">
      <w:pPr>
        <w:pStyle w:val="Heading1"/>
      </w:pPr>
      <w:bookmarkStart w:id="0" w:name="_Toc311701117"/>
      <w:r>
        <w:lastRenderedPageBreak/>
        <w:t>Dokumentinformationen</w:t>
      </w:r>
      <w:bookmarkEnd w:id="0"/>
    </w:p>
    <w:p w:rsidR="00B038C9" w:rsidRDefault="00E711E0" w:rsidP="00B038C9">
      <w:pPr>
        <w:pStyle w:val="Heading2"/>
      </w:pPr>
      <w:bookmarkStart w:id="1" w:name="_Toc311701118"/>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C55067">
            <w:r>
              <w:t>Datum</w:t>
            </w:r>
          </w:p>
        </w:tc>
        <w:tc>
          <w:tcPr>
            <w:tcW w:w="993" w:type="dxa"/>
          </w:tcPr>
          <w:p w:rsidR="00887085" w:rsidRDefault="00887085" w:rsidP="00C55067">
            <w:r>
              <w:t>Version</w:t>
            </w:r>
          </w:p>
        </w:tc>
        <w:tc>
          <w:tcPr>
            <w:tcW w:w="4674" w:type="dxa"/>
          </w:tcPr>
          <w:p w:rsidR="00887085" w:rsidRDefault="00887085" w:rsidP="00C55067">
            <w:r>
              <w:t>Änderung</w:t>
            </w:r>
          </w:p>
        </w:tc>
        <w:tc>
          <w:tcPr>
            <w:tcW w:w="2303" w:type="dxa"/>
          </w:tcPr>
          <w:p w:rsidR="00887085" w:rsidRDefault="00887085" w:rsidP="00C55067">
            <w:r>
              <w:t>Autor</w:t>
            </w:r>
          </w:p>
        </w:tc>
      </w:tr>
      <w:tr w:rsidR="00887085"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785323" w:rsidP="00A71704">
            <w:pPr>
              <w:rPr>
                <w:b/>
              </w:rPr>
            </w:pPr>
            <w:r>
              <w:t>25</w:t>
            </w:r>
            <w:r w:rsidR="00887085" w:rsidRPr="00F9181E">
              <w:t>.</w:t>
            </w:r>
            <w:r>
              <w:t>09</w:t>
            </w:r>
            <w:r w:rsidR="00887085" w:rsidRPr="00F9181E">
              <w:t>.2011</w:t>
            </w:r>
          </w:p>
        </w:tc>
        <w:tc>
          <w:tcPr>
            <w:tcW w:w="993" w:type="dxa"/>
          </w:tcPr>
          <w:p w:rsidR="00887085" w:rsidRPr="00F9181E" w:rsidRDefault="00887085" w:rsidP="00C55067">
            <w:r w:rsidRPr="00F9181E">
              <w:t>1.0</w:t>
            </w:r>
          </w:p>
        </w:tc>
        <w:tc>
          <w:tcPr>
            <w:tcW w:w="4674" w:type="dxa"/>
          </w:tcPr>
          <w:p w:rsidR="00887085" w:rsidRPr="00F9181E" w:rsidRDefault="00887085" w:rsidP="00C55067">
            <w:r w:rsidRPr="00F9181E">
              <w:t>Erste Version des Dokuments</w:t>
            </w:r>
          </w:p>
        </w:tc>
        <w:tc>
          <w:tcPr>
            <w:tcW w:w="2303" w:type="dxa"/>
          </w:tcPr>
          <w:p w:rsidR="00887085" w:rsidRPr="00F9181E" w:rsidRDefault="00785323" w:rsidP="00C55067">
            <w:r>
              <w:t>lelmer</w:t>
            </w:r>
          </w:p>
        </w:tc>
      </w:tr>
      <w:tr w:rsidR="0035692F"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35692F" w:rsidRDefault="0035692F" w:rsidP="00A71704">
            <w:r>
              <w:t>03.10.2011</w:t>
            </w:r>
          </w:p>
        </w:tc>
        <w:tc>
          <w:tcPr>
            <w:tcW w:w="993" w:type="dxa"/>
          </w:tcPr>
          <w:p w:rsidR="0035692F" w:rsidRPr="00F9181E" w:rsidRDefault="0035692F" w:rsidP="00C55067">
            <w:r>
              <w:t>1.1</w:t>
            </w:r>
          </w:p>
        </w:tc>
        <w:tc>
          <w:tcPr>
            <w:tcW w:w="4674" w:type="dxa"/>
          </w:tcPr>
          <w:p w:rsidR="0035692F" w:rsidRPr="00F9181E" w:rsidRDefault="0035692F" w:rsidP="00C55067">
            <w:r>
              <w:t>Review</w:t>
            </w:r>
          </w:p>
        </w:tc>
        <w:tc>
          <w:tcPr>
            <w:tcW w:w="2303" w:type="dxa"/>
          </w:tcPr>
          <w:p w:rsidR="0035692F" w:rsidRDefault="00772FA0" w:rsidP="00C55067">
            <w:r>
              <w:t>d</w:t>
            </w:r>
            <w:r w:rsidR="0035692F">
              <w:t>treichl</w:t>
            </w:r>
          </w:p>
        </w:tc>
      </w:tr>
      <w:tr w:rsidR="00772FA0"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772FA0" w:rsidRDefault="00772FA0" w:rsidP="00A71704">
            <w:r>
              <w:t>12.12.2011</w:t>
            </w:r>
          </w:p>
        </w:tc>
        <w:tc>
          <w:tcPr>
            <w:tcW w:w="993" w:type="dxa"/>
          </w:tcPr>
          <w:p w:rsidR="00772FA0" w:rsidRDefault="00772FA0" w:rsidP="00C55067">
            <w:r>
              <w:t>1.2</w:t>
            </w:r>
          </w:p>
        </w:tc>
        <w:tc>
          <w:tcPr>
            <w:tcW w:w="4674" w:type="dxa"/>
          </w:tcPr>
          <w:p w:rsidR="00772FA0" w:rsidRDefault="00DF0F02" w:rsidP="00C55067">
            <w:r>
              <w:t>Schichtenarchitektur dokumentiert</w:t>
            </w:r>
          </w:p>
        </w:tc>
        <w:tc>
          <w:tcPr>
            <w:tcW w:w="2303" w:type="dxa"/>
          </w:tcPr>
          <w:p w:rsidR="00772FA0" w:rsidRDefault="002C2729" w:rsidP="00C55067">
            <w:r>
              <w:t>l</w:t>
            </w:r>
            <w:r w:rsidR="00772FA0">
              <w:t>elmer</w:t>
            </w:r>
          </w:p>
        </w:tc>
      </w:tr>
      <w:tr w:rsidR="002C2729"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2C2729" w:rsidRDefault="002C2729" w:rsidP="00A71704">
            <w:r>
              <w:t>15.12.2011</w:t>
            </w:r>
          </w:p>
        </w:tc>
        <w:tc>
          <w:tcPr>
            <w:tcW w:w="993" w:type="dxa"/>
          </w:tcPr>
          <w:p w:rsidR="002C2729" w:rsidRDefault="002C2729" w:rsidP="00C55067">
            <w:r>
              <w:t>1.3</w:t>
            </w:r>
          </w:p>
        </w:tc>
        <w:tc>
          <w:tcPr>
            <w:tcW w:w="4674" w:type="dxa"/>
          </w:tcPr>
          <w:p w:rsidR="002C2729" w:rsidRDefault="002C2729" w:rsidP="00C55067">
            <w:r>
              <w:t>Architektur angepasst, Sensitivitätsanalyse</w:t>
            </w:r>
          </w:p>
        </w:tc>
        <w:tc>
          <w:tcPr>
            <w:tcW w:w="2303" w:type="dxa"/>
          </w:tcPr>
          <w:p w:rsidR="002C2729" w:rsidRDefault="002C2729" w:rsidP="00C55067">
            <w:r>
              <w:t>lelmer</w:t>
            </w:r>
          </w:p>
        </w:tc>
      </w:tr>
      <w:tr w:rsidR="001923D4"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1923D4" w:rsidRDefault="001923D4" w:rsidP="00A71704">
            <w:r>
              <w:t>16.12.2011</w:t>
            </w:r>
          </w:p>
        </w:tc>
        <w:tc>
          <w:tcPr>
            <w:tcW w:w="993" w:type="dxa"/>
          </w:tcPr>
          <w:p w:rsidR="001923D4" w:rsidRDefault="001923D4" w:rsidP="00C55067">
            <w:r>
              <w:t>1.4</w:t>
            </w:r>
          </w:p>
        </w:tc>
        <w:tc>
          <w:tcPr>
            <w:tcW w:w="4674" w:type="dxa"/>
          </w:tcPr>
          <w:p w:rsidR="001923D4" w:rsidRDefault="001923D4" w:rsidP="00C55067">
            <w:r>
              <w:t>Review</w:t>
            </w:r>
          </w:p>
        </w:tc>
        <w:tc>
          <w:tcPr>
            <w:tcW w:w="2303" w:type="dxa"/>
          </w:tcPr>
          <w:p w:rsidR="001923D4" w:rsidRDefault="001923D4" w:rsidP="00C55067">
            <w:r>
              <w:t>cheidt</w:t>
            </w:r>
          </w:p>
        </w:tc>
      </w:tr>
    </w:tbl>
    <w:bookmarkStart w:id="2" w:name="_Toc311701119"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772FA0" w:rsidP="00A06B4F">
          <w:pPr>
            <w:pStyle w:val="Heading2"/>
          </w:pPr>
          <w:r>
            <w:rPr>
              <w:lang w:val="de-DE"/>
            </w:rPr>
            <w:t>In</w:t>
          </w:r>
          <w:r w:rsidR="00A06B4F">
            <w:rPr>
              <w:lang w:val="de-DE"/>
            </w:rPr>
            <w:t>haltsverzeichnis</w:t>
          </w:r>
          <w:bookmarkEnd w:id="2"/>
        </w:p>
        <w:p w:rsidR="00D55224"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1701117" w:history="1">
            <w:r w:rsidR="00D55224" w:rsidRPr="00443794">
              <w:rPr>
                <w:rStyle w:val="Hyperlink"/>
                <w:noProof/>
              </w:rPr>
              <w:t>1</w:t>
            </w:r>
            <w:r w:rsidR="00D55224">
              <w:rPr>
                <w:b w:val="0"/>
                <w:noProof/>
                <w:sz w:val="22"/>
                <w:szCs w:val="22"/>
                <w:lang w:eastAsia="de-CH"/>
              </w:rPr>
              <w:tab/>
            </w:r>
            <w:r w:rsidR="00D55224" w:rsidRPr="00443794">
              <w:rPr>
                <w:rStyle w:val="Hyperlink"/>
                <w:noProof/>
              </w:rPr>
              <w:t>Dokumentinformationen</w:t>
            </w:r>
            <w:r w:rsidR="00D55224">
              <w:rPr>
                <w:noProof/>
                <w:webHidden/>
              </w:rPr>
              <w:tab/>
            </w:r>
            <w:r w:rsidR="00D55224">
              <w:rPr>
                <w:noProof/>
                <w:webHidden/>
              </w:rPr>
              <w:fldChar w:fldCharType="begin"/>
            </w:r>
            <w:r w:rsidR="00D55224">
              <w:rPr>
                <w:noProof/>
                <w:webHidden/>
              </w:rPr>
              <w:instrText xml:space="preserve"> PAGEREF _Toc311701117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18" w:history="1">
            <w:r w:rsidR="00D55224" w:rsidRPr="00443794">
              <w:rPr>
                <w:rStyle w:val="Hyperlink"/>
                <w:noProof/>
              </w:rPr>
              <w:t>1.1</w:t>
            </w:r>
            <w:r w:rsidR="00D55224">
              <w:rPr>
                <w:noProof/>
                <w:sz w:val="22"/>
                <w:szCs w:val="22"/>
                <w:lang w:eastAsia="de-CH"/>
              </w:rPr>
              <w:tab/>
            </w:r>
            <w:r w:rsidR="00D55224" w:rsidRPr="00443794">
              <w:rPr>
                <w:rStyle w:val="Hyperlink"/>
                <w:noProof/>
              </w:rPr>
              <w:t>Änderungsgeschichte</w:t>
            </w:r>
            <w:r w:rsidR="00D55224">
              <w:rPr>
                <w:noProof/>
                <w:webHidden/>
              </w:rPr>
              <w:tab/>
            </w:r>
            <w:r w:rsidR="00D55224">
              <w:rPr>
                <w:noProof/>
                <w:webHidden/>
              </w:rPr>
              <w:fldChar w:fldCharType="begin"/>
            </w:r>
            <w:r w:rsidR="00D55224">
              <w:rPr>
                <w:noProof/>
                <w:webHidden/>
              </w:rPr>
              <w:instrText xml:space="preserve"> PAGEREF _Toc311701118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19" w:history="1">
            <w:r w:rsidR="00D55224" w:rsidRPr="00443794">
              <w:rPr>
                <w:rStyle w:val="Hyperlink"/>
                <w:noProof/>
              </w:rPr>
              <w:t>1.2</w:t>
            </w:r>
            <w:r w:rsidR="00D55224">
              <w:rPr>
                <w:noProof/>
                <w:sz w:val="22"/>
                <w:szCs w:val="22"/>
                <w:lang w:eastAsia="de-CH"/>
              </w:rPr>
              <w:tab/>
            </w:r>
            <w:r w:rsidR="00D55224" w:rsidRPr="00443794">
              <w:rPr>
                <w:rStyle w:val="Hyperlink"/>
                <w:noProof/>
                <w:lang w:val="de-DE"/>
              </w:rPr>
              <w:t>Inhaltsverzeichnis</w:t>
            </w:r>
            <w:r w:rsidR="00D55224">
              <w:rPr>
                <w:noProof/>
                <w:webHidden/>
              </w:rPr>
              <w:tab/>
            </w:r>
            <w:r w:rsidR="00D55224">
              <w:rPr>
                <w:noProof/>
                <w:webHidden/>
              </w:rPr>
              <w:fldChar w:fldCharType="begin"/>
            </w:r>
            <w:r w:rsidR="00D55224">
              <w:rPr>
                <w:noProof/>
                <w:webHidden/>
              </w:rPr>
              <w:instrText xml:space="preserve"> PAGEREF _Toc311701119 \h </w:instrText>
            </w:r>
            <w:r w:rsidR="00D55224">
              <w:rPr>
                <w:noProof/>
                <w:webHidden/>
              </w:rPr>
            </w:r>
            <w:r w:rsidR="00D55224">
              <w:rPr>
                <w:noProof/>
                <w:webHidden/>
              </w:rPr>
              <w:fldChar w:fldCharType="separate"/>
            </w:r>
            <w:r w:rsidR="00D55224">
              <w:rPr>
                <w:noProof/>
                <w:webHidden/>
              </w:rPr>
              <w:t>1</w:t>
            </w:r>
            <w:r w:rsidR="00D55224">
              <w:rPr>
                <w:noProof/>
                <w:webHidden/>
              </w:rPr>
              <w:fldChar w:fldCharType="end"/>
            </w:r>
          </w:hyperlink>
        </w:p>
        <w:p w:rsidR="00D55224" w:rsidRDefault="00214AEA">
          <w:pPr>
            <w:pStyle w:val="TOC1"/>
            <w:tabs>
              <w:tab w:val="left" w:pos="440"/>
              <w:tab w:val="right" w:leader="dot" w:pos="9062"/>
            </w:tabs>
            <w:rPr>
              <w:b w:val="0"/>
              <w:noProof/>
              <w:sz w:val="22"/>
              <w:szCs w:val="22"/>
              <w:lang w:eastAsia="de-CH"/>
            </w:rPr>
          </w:pPr>
          <w:hyperlink w:anchor="_Toc311701120" w:history="1">
            <w:r w:rsidR="00D55224" w:rsidRPr="00443794">
              <w:rPr>
                <w:rStyle w:val="Hyperlink"/>
                <w:noProof/>
              </w:rPr>
              <w:t>2</w:t>
            </w:r>
            <w:r w:rsidR="00D55224">
              <w:rPr>
                <w:b w:val="0"/>
                <w:noProof/>
                <w:sz w:val="22"/>
                <w:szCs w:val="22"/>
                <w:lang w:eastAsia="de-CH"/>
              </w:rPr>
              <w:tab/>
            </w:r>
            <w:r w:rsidR="00D55224" w:rsidRPr="00443794">
              <w:rPr>
                <w:rStyle w:val="Hyperlink"/>
                <w:noProof/>
              </w:rPr>
              <w:t>Design Entscheide</w:t>
            </w:r>
            <w:r w:rsidR="00D55224">
              <w:rPr>
                <w:noProof/>
                <w:webHidden/>
              </w:rPr>
              <w:tab/>
            </w:r>
            <w:r w:rsidR="00D55224">
              <w:rPr>
                <w:noProof/>
                <w:webHidden/>
              </w:rPr>
              <w:fldChar w:fldCharType="begin"/>
            </w:r>
            <w:r w:rsidR="00D55224">
              <w:rPr>
                <w:noProof/>
                <w:webHidden/>
              </w:rPr>
              <w:instrText xml:space="preserve"> PAGEREF _Toc311701120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21" w:history="1">
            <w:r w:rsidR="00D55224" w:rsidRPr="00443794">
              <w:rPr>
                <w:rStyle w:val="Hyperlink"/>
                <w:noProof/>
              </w:rPr>
              <w:t>2.1</w:t>
            </w:r>
            <w:r w:rsidR="00D55224">
              <w:rPr>
                <w:noProof/>
                <w:sz w:val="22"/>
                <w:szCs w:val="22"/>
                <w:lang w:eastAsia="de-CH"/>
              </w:rPr>
              <w:tab/>
            </w:r>
            <w:r w:rsidR="00D55224" w:rsidRPr="00443794">
              <w:rPr>
                <w:rStyle w:val="Hyperlink"/>
                <w:noProof/>
              </w:rPr>
              <w:t>PDF auf Surface 2 Darstellen</w:t>
            </w:r>
            <w:r w:rsidR="00D55224">
              <w:rPr>
                <w:noProof/>
                <w:webHidden/>
              </w:rPr>
              <w:tab/>
            </w:r>
            <w:r w:rsidR="00D55224">
              <w:rPr>
                <w:noProof/>
                <w:webHidden/>
              </w:rPr>
              <w:fldChar w:fldCharType="begin"/>
            </w:r>
            <w:r w:rsidR="00D55224">
              <w:rPr>
                <w:noProof/>
                <w:webHidden/>
              </w:rPr>
              <w:instrText xml:space="preserve"> PAGEREF _Toc311701121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2" w:history="1">
            <w:r w:rsidR="00D55224" w:rsidRPr="00443794">
              <w:rPr>
                <w:rStyle w:val="Hyperlink"/>
                <w:noProof/>
              </w:rPr>
              <w:t>2.1.1</w:t>
            </w:r>
            <w:r w:rsidR="00D55224">
              <w:rPr>
                <w:noProof/>
                <w:sz w:val="22"/>
              </w:rPr>
              <w:tab/>
            </w:r>
            <w:r w:rsidR="00D55224" w:rsidRPr="00443794">
              <w:rPr>
                <w:rStyle w:val="Hyperlink"/>
                <w:noProof/>
              </w:rPr>
              <w:t>Varianten</w:t>
            </w:r>
            <w:r w:rsidR="00D55224">
              <w:rPr>
                <w:noProof/>
                <w:webHidden/>
              </w:rPr>
              <w:tab/>
            </w:r>
            <w:r w:rsidR="00D55224">
              <w:rPr>
                <w:noProof/>
                <w:webHidden/>
              </w:rPr>
              <w:fldChar w:fldCharType="begin"/>
            </w:r>
            <w:r w:rsidR="00D55224">
              <w:rPr>
                <w:noProof/>
                <w:webHidden/>
              </w:rPr>
              <w:instrText xml:space="preserve"> PAGEREF _Toc311701122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3" w:history="1">
            <w:r w:rsidR="00D55224" w:rsidRPr="00443794">
              <w:rPr>
                <w:rStyle w:val="Hyperlink"/>
                <w:noProof/>
              </w:rPr>
              <w:t>2.1.2</w:t>
            </w:r>
            <w:r w:rsidR="00D55224">
              <w:rPr>
                <w:noProof/>
                <w:sz w:val="22"/>
              </w:rPr>
              <w:tab/>
            </w:r>
            <w:r w:rsidR="00D55224" w:rsidRPr="00443794">
              <w:rPr>
                <w:rStyle w:val="Hyperlink"/>
                <w:noProof/>
              </w:rPr>
              <w:t>Nutzwertanalyse</w:t>
            </w:r>
            <w:r w:rsidR="00D55224">
              <w:rPr>
                <w:noProof/>
                <w:webHidden/>
              </w:rPr>
              <w:tab/>
            </w:r>
            <w:r w:rsidR="00D55224">
              <w:rPr>
                <w:noProof/>
                <w:webHidden/>
              </w:rPr>
              <w:fldChar w:fldCharType="begin"/>
            </w:r>
            <w:r w:rsidR="00D55224">
              <w:rPr>
                <w:noProof/>
                <w:webHidden/>
              </w:rPr>
              <w:instrText xml:space="preserve"> PAGEREF _Toc311701123 \h </w:instrText>
            </w:r>
            <w:r w:rsidR="00D55224">
              <w:rPr>
                <w:noProof/>
                <w:webHidden/>
              </w:rPr>
            </w:r>
            <w:r w:rsidR="00D55224">
              <w:rPr>
                <w:noProof/>
                <w:webHidden/>
              </w:rPr>
              <w:fldChar w:fldCharType="separate"/>
            </w:r>
            <w:r w:rsidR="00D55224">
              <w:rPr>
                <w:noProof/>
                <w:webHidden/>
              </w:rPr>
              <w:t>2</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4" w:history="1">
            <w:r w:rsidR="00D55224" w:rsidRPr="00443794">
              <w:rPr>
                <w:rStyle w:val="Hyperlink"/>
                <w:noProof/>
              </w:rPr>
              <w:t>2.1.3</w:t>
            </w:r>
            <w:r w:rsidR="00D55224">
              <w:rPr>
                <w:noProof/>
                <w:sz w:val="22"/>
              </w:rPr>
              <w:tab/>
            </w:r>
            <w:r w:rsidR="00D55224" w:rsidRPr="00443794">
              <w:rPr>
                <w:rStyle w:val="Hyperlink"/>
                <w:noProof/>
              </w:rPr>
              <w:t>Sensitivitätsanalyse</w:t>
            </w:r>
            <w:r w:rsidR="00D55224">
              <w:rPr>
                <w:noProof/>
                <w:webHidden/>
              </w:rPr>
              <w:tab/>
            </w:r>
            <w:r w:rsidR="00D55224">
              <w:rPr>
                <w:noProof/>
                <w:webHidden/>
              </w:rPr>
              <w:fldChar w:fldCharType="begin"/>
            </w:r>
            <w:r w:rsidR="00D55224">
              <w:rPr>
                <w:noProof/>
                <w:webHidden/>
              </w:rPr>
              <w:instrText xml:space="preserve"> PAGEREF _Toc311701124 \h </w:instrText>
            </w:r>
            <w:r w:rsidR="00D55224">
              <w:rPr>
                <w:noProof/>
                <w:webHidden/>
              </w:rPr>
            </w:r>
            <w:r w:rsidR="00D55224">
              <w:rPr>
                <w:noProof/>
                <w:webHidden/>
              </w:rPr>
              <w:fldChar w:fldCharType="separate"/>
            </w:r>
            <w:r w:rsidR="00D55224">
              <w:rPr>
                <w:noProof/>
                <w:webHidden/>
              </w:rPr>
              <w:t>3</w:t>
            </w:r>
            <w:r w:rsidR="00D55224">
              <w:rPr>
                <w:noProof/>
                <w:webHidden/>
              </w:rPr>
              <w:fldChar w:fldCharType="end"/>
            </w:r>
          </w:hyperlink>
        </w:p>
        <w:p w:rsidR="00D55224" w:rsidRDefault="00214AEA">
          <w:pPr>
            <w:pStyle w:val="TOC1"/>
            <w:tabs>
              <w:tab w:val="left" w:pos="440"/>
              <w:tab w:val="right" w:leader="dot" w:pos="9062"/>
            </w:tabs>
            <w:rPr>
              <w:b w:val="0"/>
              <w:noProof/>
              <w:sz w:val="22"/>
              <w:szCs w:val="22"/>
              <w:lang w:eastAsia="de-CH"/>
            </w:rPr>
          </w:pPr>
          <w:hyperlink w:anchor="_Toc311701125" w:history="1">
            <w:r w:rsidR="00D55224" w:rsidRPr="00443794">
              <w:rPr>
                <w:rStyle w:val="Hyperlink"/>
                <w:noProof/>
              </w:rPr>
              <w:t>3</w:t>
            </w:r>
            <w:r w:rsidR="00D55224">
              <w:rPr>
                <w:b w:val="0"/>
                <w:noProof/>
                <w:sz w:val="22"/>
                <w:szCs w:val="22"/>
                <w:lang w:eastAsia="de-CH"/>
              </w:rPr>
              <w:tab/>
            </w:r>
            <w:r w:rsidR="00D55224" w:rsidRPr="00443794">
              <w:rPr>
                <w:rStyle w:val="Hyperlink"/>
                <w:noProof/>
              </w:rPr>
              <w:t>Architektur</w:t>
            </w:r>
            <w:r w:rsidR="00D55224">
              <w:rPr>
                <w:noProof/>
                <w:webHidden/>
              </w:rPr>
              <w:tab/>
            </w:r>
            <w:r w:rsidR="00D55224">
              <w:rPr>
                <w:noProof/>
                <w:webHidden/>
              </w:rPr>
              <w:fldChar w:fldCharType="begin"/>
            </w:r>
            <w:r w:rsidR="00D55224">
              <w:rPr>
                <w:noProof/>
                <w:webHidden/>
              </w:rPr>
              <w:instrText xml:space="preserve"> PAGEREF _Toc311701125 \h </w:instrText>
            </w:r>
            <w:r w:rsidR="00D55224">
              <w:rPr>
                <w:noProof/>
                <w:webHidden/>
              </w:rPr>
            </w:r>
            <w:r w:rsidR="00D55224">
              <w:rPr>
                <w:noProof/>
                <w:webHidden/>
              </w:rPr>
              <w:fldChar w:fldCharType="separate"/>
            </w:r>
            <w:r w:rsidR="00D55224">
              <w:rPr>
                <w:noProof/>
                <w:webHidden/>
              </w:rPr>
              <w:t>3</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26" w:history="1">
            <w:r w:rsidR="00D55224" w:rsidRPr="00443794">
              <w:rPr>
                <w:rStyle w:val="Hyperlink"/>
                <w:noProof/>
              </w:rPr>
              <w:t>3.1</w:t>
            </w:r>
            <w:r w:rsidR="00D55224">
              <w:rPr>
                <w:noProof/>
                <w:sz w:val="22"/>
                <w:szCs w:val="22"/>
                <w:lang w:eastAsia="de-CH"/>
              </w:rPr>
              <w:tab/>
            </w:r>
            <w:r w:rsidR="00D55224" w:rsidRPr="00443794">
              <w:rPr>
                <w:rStyle w:val="Hyperlink"/>
                <w:noProof/>
              </w:rPr>
              <w:t>Interfaces</w:t>
            </w:r>
            <w:r w:rsidR="00D55224">
              <w:rPr>
                <w:noProof/>
                <w:webHidden/>
              </w:rPr>
              <w:tab/>
            </w:r>
            <w:r w:rsidR="00D55224">
              <w:rPr>
                <w:noProof/>
                <w:webHidden/>
              </w:rPr>
              <w:fldChar w:fldCharType="begin"/>
            </w:r>
            <w:r w:rsidR="00D55224">
              <w:rPr>
                <w:noProof/>
                <w:webHidden/>
              </w:rPr>
              <w:instrText xml:space="preserve"> PAGEREF _Toc311701126 \h </w:instrText>
            </w:r>
            <w:r w:rsidR="00D55224">
              <w:rPr>
                <w:noProof/>
                <w:webHidden/>
              </w:rPr>
            </w:r>
            <w:r w:rsidR="00D55224">
              <w:rPr>
                <w:noProof/>
                <w:webHidden/>
              </w:rPr>
              <w:fldChar w:fldCharType="separate"/>
            </w:r>
            <w:r w:rsidR="00D55224">
              <w:rPr>
                <w:noProof/>
                <w:webHidden/>
              </w:rPr>
              <w:t>6</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7" w:history="1">
            <w:r w:rsidR="00D55224" w:rsidRPr="00443794">
              <w:rPr>
                <w:rStyle w:val="Hyperlink"/>
                <w:noProof/>
              </w:rPr>
              <w:t>3.1.1</w:t>
            </w:r>
            <w:r w:rsidR="00D55224">
              <w:rPr>
                <w:noProof/>
                <w:sz w:val="22"/>
              </w:rPr>
              <w:tab/>
            </w:r>
            <w:r w:rsidR="00D55224" w:rsidRPr="00443794">
              <w:rPr>
                <w:rStyle w:val="Hyperlink"/>
                <w:noProof/>
              </w:rPr>
              <w:t>Converter.Interfaces</w:t>
            </w:r>
            <w:r w:rsidR="00D55224">
              <w:rPr>
                <w:noProof/>
                <w:webHidden/>
              </w:rPr>
              <w:tab/>
            </w:r>
            <w:r w:rsidR="00D55224">
              <w:rPr>
                <w:noProof/>
                <w:webHidden/>
              </w:rPr>
              <w:fldChar w:fldCharType="begin"/>
            </w:r>
            <w:r w:rsidR="00D55224">
              <w:rPr>
                <w:noProof/>
                <w:webHidden/>
              </w:rPr>
              <w:instrText xml:space="preserve"> PAGEREF _Toc311701127 \h </w:instrText>
            </w:r>
            <w:r w:rsidR="00D55224">
              <w:rPr>
                <w:noProof/>
                <w:webHidden/>
              </w:rPr>
            </w:r>
            <w:r w:rsidR="00D55224">
              <w:rPr>
                <w:noProof/>
                <w:webHidden/>
              </w:rPr>
              <w:fldChar w:fldCharType="separate"/>
            </w:r>
            <w:r w:rsidR="00D55224">
              <w:rPr>
                <w:noProof/>
                <w:webHidden/>
              </w:rPr>
              <w:t>6</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8" w:history="1">
            <w:r w:rsidR="00D55224" w:rsidRPr="00443794">
              <w:rPr>
                <w:rStyle w:val="Hyperlink"/>
                <w:noProof/>
              </w:rPr>
              <w:t>3.1.2</w:t>
            </w:r>
            <w:r w:rsidR="00D55224">
              <w:rPr>
                <w:noProof/>
                <w:sz w:val="22"/>
              </w:rPr>
              <w:tab/>
            </w:r>
            <w:r w:rsidR="00D55224" w:rsidRPr="00443794">
              <w:rPr>
                <w:rStyle w:val="Hyperlink"/>
                <w:noProof/>
              </w:rPr>
              <w:t>Services.Interfaces</w:t>
            </w:r>
            <w:r w:rsidR="00D55224">
              <w:rPr>
                <w:noProof/>
                <w:webHidden/>
              </w:rPr>
              <w:tab/>
            </w:r>
            <w:r w:rsidR="00D55224">
              <w:rPr>
                <w:noProof/>
                <w:webHidden/>
              </w:rPr>
              <w:fldChar w:fldCharType="begin"/>
            </w:r>
            <w:r w:rsidR="00D55224">
              <w:rPr>
                <w:noProof/>
                <w:webHidden/>
              </w:rPr>
              <w:instrText xml:space="preserve"> PAGEREF _Toc311701128 \h </w:instrText>
            </w:r>
            <w:r w:rsidR="00D55224">
              <w:rPr>
                <w:noProof/>
                <w:webHidden/>
              </w:rPr>
            </w:r>
            <w:r w:rsidR="00D55224">
              <w:rPr>
                <w:noProof/>
                <w:webHidden/>
              </w:rPr>
              <w:fldChar w:fldCharType="separate"/>
            </w:r>
            <w:r w:rsidR="00D55224">
              <w:rPr>
                <w:noProof/>
                <w:webHidden/>
              </w:rPr>
              <w:t>7</w:t>
            </w:r>
            <w:r w:rsidR="00D55224">
              <w:rPr>
                <w:noProof/>
                <w:webHidden/>
              </w:rPr>
              <w:fldChar w:fldCharType="end"/>
            </w:r>
          </w:hyperlink>
        </w:p>
        <w:p w:rsidR="00D55224" w:rsidRDefault="00214AEA">
          <w:pPr>
            <w:pStyle w:val="TOC3"/>
            <w:tabs>
              <w:tab w:val="left" w:pos="1100"/>
              <w:tab w:val="right" w:leader="dot" w:pos="9062"/>
            </w:tabs>
            <w:rPr>
              <w:noProof/>
              <w:sz w:val="22"/>
            </w:rPr>
          </w:pPr>
          <w:hyperlink w:anchor="_Toc311701129" w:history="1">
            <w:r w:rsidR="00D55224" w:rsidRPr="00443794">
              <w:rPr>
                <w:rStyle w:val="Hyperlink"/>
                <w:noProof/>
              </w:rPr>
              <w:t>3.1.3</w:t>
            </w:r>
            <w:r w:rsidR="00D55224">
              <w:rPr>
                <w:noProof/>
                <w:sz w:val="22"/>
              </w:rPr>
              <w:tab/>
            </w:r>
            <w:r w:rsidR="00D55224" w:rsidRPr="00443794">
              <w:rPr>
                <w:rStyle w:val="Hyperlink"/>
                <w:noProof/>
              </w:rPr>
              <w:t>Loader.Interfaces</w:t>
            </w:r>
            <w:r w:rsidR="00D55224">
              <w:rPr>
                <w:noProof/>
                <w:webHidden/>
              </w:rPr>
              <w:tab/>
            </w:r>
            <w:r w:rsidR="00D55224">
              <w:rPr>
                <w:noProof/>
                <w:webHidden/>
              </w:rPr>
              <w:fldChar w:fldCharType="begin"/>
            </w:r>
            <w:r w:rsidR="00D55224">
              <w:rPr>
                <w:noProof/>
                <w:webHidden/>
              </w:rPr>
              <w:instrText xml:space="preserve"> PAGEREF _Toc311701129 \h </w:instrText>
            </w:r>
            <w:r w:rsidR="00D55224">
              <w:rPr>
                <w:noProof/>
                <w:webHidden/>
              </w:rPr>
            </w:r>
            <w:r w:rsidR="00D55224">
              <w:rPr>
                <w:noProof/>
                <w:webHidden/>
              </w:rPr>
              <w:fldChar w:fldCharType="separate"/>
            </w:r>
            <w:r w:rsidR="00D55224">
              <w:rPr>
                <w:noProof/>
                <w:webHidden/>
              </w:rPr>
              <w:t>7</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0" w:history="1">
            <w:r w:rsidR="00D55224" w:rsidRPr="00443794">
              <w:rPr>
                <w:rStyle w:val="Hyperlink"/>
                <w:noProof/>
              </w:rPr>
              <w:t>3.2</w:t>
            </w:r>
            <w:r w:rsidR="00D55224">
              <w:rPr>
                <w:noProof/>
                <w:sz w:val="22"/>
                <w:szCs w:val="22"/>
                <w:lang w:eastAsia="de-CH"/>
              </w:rPr>
              <w:tab/>
            </w:r>
            <w:r w:rsidR="00D55224" w:rsidRPr="00443794">
              <w:rPr>
                <w:rStyle w:val="Hyperlink"/>
                <w:noProof/>
              </w:rPr>
              <w:t>Implementation</w:t>
            </w:r>
            <w:r w:rsidR="00D55224">
              <w:rPr>
                <w:noProof/>
                <w:webHidden/>
              </w:rPr>
              <w:tab/>
            </w:r>
            <w:r w:rsidR="00D55224">
              <w:rPr>
                <w:noProof/>
                <w:webHidden/>
              </w:rPr>
              <w:fldChar w:fldCharType="begin"/>
            </w:r>
            <w:r w:rsidR="00D55224">
              <w:rPr>
                <w:noProof/>
                <w:webHidden/>
              </w:rPr>
              <w:instrText xml:space="preserve"> PAGEREF _Toc311701130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1" w:history="1">
            <w:r w:rsidR="00D55224" w:rsidRPr="00443794">
              <w:rPr>
                <w:rStyle w:val="Hyperlink"/>
                <w:noProof/>
              </w:rPr>
              <w:t>3.3</w:t>
            </w:r>
            <w:r w:rsidR="00D55224">
              <w:rPr>
                <w:noProof/>
                <w:sz w:val="22"/>
                <w:szCs w:val="22"/>
                <w:lang w:eastAsia="de-CH"/>
              </w:rPr>
              <w:tab/>
            </w:r>
            <w:r w:rsidR="00D55224" w:rsidRPr="00443794">
              <w:rPr>
                <w:rStyle w:val="Hyperlink"/>
                <w:noProof/>
              </w:rPr>
              <w:t>Services.Loader</w:t>
            </w:r>
            <w:r w:rsidR="00D55224">
              <w:rPr>
                <w:noProof/>
                <w:webHidden/>
              </w:rPr>
              <w:tab/>
            </w:r>
            <w:r w:rsidR="00D55224">
              <w:rPr>
                <w:noProof/>
                <w:webHidden/>
              </w:rPr>
              <w:fldChar w:fldCharType="begin"/>
            </w:r>
            <w:r w:rsidR="00D55224">
              <w:rPr>
                <w:noProof/>
                <w:webHidden/>
              </w:rPr>
              <w:instrText xml:space="preserve"> PAGEREF _Toc311701131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2" w:history="1">
            <w:r w:rsidR="00D55224" w:rsidRPr="00443794">
              <w:rPr>
                <w:rStyle w:val="Hyperlink"/>
                <w:noProof/>
              </w:rPr>
              <w:t>3.4</w:t>
            </w:r>
            <w:r w:rsidR="00D55224">
              <w:rPr>
                <w:noProof/>
                <w:sz w:val="22"/>
                <w:szCs w:val="22"/>
                <w:lang w:eastAsia="de-CH"/>
              </w:rPr>
              <w:tab/>
            </w:r>
            <w:r w:rsidR="00D55224" w:rsidRPr="00443794">
              <w:rPr>
                <w:rStyle w:val="Hyperlink"/>
                <w:noProof/>
              </w:rPr>
              <w:t>Converter.Pdf</w:t>
            </w:r>
            <w:r w:rsidR="00D55224">
              <w:rPr>
                <w:noProof/>
                <w:webHidden/>
              </w:rPr>
              <w:tab/>
            </w:r>
            <w:r w:rsidR="00D55224">
              <w:rPr>
                <w:noProof/>
                <w:webHidden/>
              </w:rPr>
              <w:fldChar w:fldCharType="begin"/>
            </w:r>
            <w:r w:rsidR="00D55224">
              <w:rPr>
                <w:noProof/>
                <w:webHidden/>
              </w:rPr>
              <w:instrText xml:space="preserve"> PAGEREF _Toc311701132 \h </w:instrText>
            </w:r>
            <w:r w:rsidR="00D55224">
              <w:rPr>
                <w:noProof/>
                <w:webHidden/>
              </w:rPr>
            </w:r>
            <w:r w:rsidR="00D55224">
              <w:rPr>
                <w:noProof/>
                <w:webHidden/>
              </w:rPr>
              <w:fldChar w:fldCharType="separate"/>
            </w:r>
            <w:r w:rsidR="00D55224">
              <w:rPr>
                <w:noProof/>
                <w:webHidden/>
              </w:rPr>
              <w:t>8</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3" w:history="1">
            <w:r w:rsidR="00D55224" w:rsidRPr="00443794">
              <w:rPr>
                <w:rStyle w:val="Hyperlink"/>
                <w:noProof/>
              </w:rPr>
              <w:t>3.5</w:t>
            </w:r>
            <w:r w:rsidR="00D55224">
              <w:rPr>
                <w:noProof/>
                <w:sz w:val="22"/>
                <w:szCs w:val="22"/>
                <w:lang w:eastAsia="de-CH"/>
              </w:rPr>
              <w:tab/>
            </w:r>
            <w:r w:rsidR="00D55224" w:rsidRPr="00443794">
              <w:rPr>
                <w:rStyle w:val="Hyperlink"/>
                <w:noProof/>
              </w:rPr>
              <w:t>Preparer</w:t>
            </w:r>
            <w:r w:rsidR="00D55224">
              <w:rPr>
                <w:noProof/>
                <w:webHidden/>
              </w:rPr>
              <w:tab/>
            </w:r>
            <w:r w:rsidR="00D55224">
              <w:rPr>
                <w:noProof/>
                <w:webHidden/>
              </w:rPr>
              <w:fldChar w:fldCharType="begin"/>
            </w:r>
            <w:r w:rsidR="00D55224">
              <w:rPr>
                <w:noProof/>
                <w:webHidden/>
              </w:rPr>
              <w:instrText xml:space="preserve"> PAGEREF _Toc311701133 \h </w:instrText>
            </w:r>
            <w:r w:rsidR="00D55224">
              <w:rPr>
                <w:noProof/>
                <w:webHidden/>
              </w:rPr>
            </w:r>
            <w:r w:rsidR="00D55224">
              <w:rPr>
                <w:noProof/>
                <w:webHidden/>
              </w:rPr>
              <w:fldChar w:fldCharType="separate"/>
            </w:r>
            <w:r w:rsidR="00D55224">
              <w:rPr>
                <w:noProof/>
                <w:webHidden/>
              </w:rPr>
              <w:t>9</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4" w:history="1">
            <w:r w:rsidR="00D55224" w:rsidRPr="00443794">
              <w:rPr>
                <w:rStyle w:val="Hyperlink"/>
                <w:noProof/>
              </w:rPr>
              <w:t>3.6</w:t>
            </w:r>
            <w:r w:rsidR="00D55224">
              <w:rPr>
                <w:noProof/>
                <w:sz w:val="22"/>
                <w:szCs w:val="22"/>
                <w:lang w:eastAsia="de-CH"/>
              </w:rPr>
              <w:tab/>
            </w:r>
            <w:r w:rsidR="00D55224" w:rsidRPr="00443794">
              <w:rPr>
                <w:rStyle w:val="Hyperlink"/>
                <w:noProof/>
              </w:rPr>
              <w:t>Services</w:t>
            </w:r>
            <w:r w:rsidR="00D55224">
              <w:rPr>
                <w:noProof/>
                <w:webHidden/>
              </w:rPr>
              <w:tab/>
            </w:r>
            <w:r w:rsidR="00D55224">
              <w:rPr>
                <w:noProof/>
                <w:webHidden/>
              </w:rPr>
              <w:fldChar w:fldCharType="begin"/>
            </w:r>
            <w:r w:rsidR="00D55224">
              <w:rPr>
                <w:noProof/>
                <w:webHidden/>
              </w:rPr>
              <w:instrText xml:space="preserve"> PAGEREF _Toc311701134 \h </w:instrText>
            </w:r>
            <w:r w:rsidR="00D55224">
              <w:rPr>
                <w:noProof/>
                <w:webHidden/>
              </w:rPr>
            </w:r>
            <w:r w:rsidR="00D55224">
              <w:rPr>
                <w:noProof/>
                <w:webHidden/>
              </w:rPr>
              <w:fldChar w:fldCharType="separate"/>
            </w:r>
            <w:r w:rsidR="00D55224">
              <w:rPr>
                <w:noProof/>
                <w:webHidden/>
              </w:rPr>
              <w:t>11</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5" w:history="1">
            <w:r w:rsidR="00D55224" w:rsidRPr="00443794">
              <w:rPr>
                <w:rStyle w:val="Hyperlink"/>
                <w:noProof/>
              </w:rPr>
              <w:t>3.7</w:t>
            </w:r>
            <w:r w:rsidR="00D55224">
              <w:rPr>
                <w:noProof/>
                <w:sz w:val="22"/>
                <w:szCs w:val="22"/>
                <w:lang w:eastAsia="de-CH"/>
              </w:rPr>
              <w:tab/>
            </w:r>
            <w:r w:rsidR="00D55224" w:rsidRPr="00443794">
              <w:rPr>
                <w:rStyle w:val="Hyperlink"/>
                <w:noProof/>
              </w:rPr>
              <w:t>UserInterface.Surface</w:t>
            </w:r>
            <w:r w:rsidR="00D55224">
              <w:rPr>
                <w:noProof/>
                <w:webHidden/>
              </w:rPr>
              <w:tab/>
            </w:r>
            <w:r w:rsidR="00D55224">
              <w:rPr>
                <w:noProof/>
                <w:webHidden/>
              </w:rPr>
              <w:fldChar w:fldCharType="begin"/>
            </w:r>
            <w:r w:rsidR="00D55224">
              <w:rPr>
                <w:noProof/>
                <w:webHidden/>
              </w:rPr>
              <w:instrText xml:space="preserve"> PAGEREF _Toc311701135 \h </w:instrText>
            </w:r>
            <w:r w:rsidR="00D55224">
              <w:rPr>
                <w:noProof/>
                <w:webHidden/>
              </w:rPr>
            </w:r>
            <w:r w:rsidR="00D55224">
              <w:rPr>
                <w:noProof/>
                <w:webHidden/>
              </w:rPr>
              <w:fldChar w:fldCharType="separate"/>
            </w:r>
            <w:r w:rsidR="00D55224">
              <w:rPr>
                <w:noProof/>
                <w:webHidden/>
              </w:rPr>
              <w:t>12</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6" w:history="1">
            <w:r w:rsidR="00D55224" w:rsidRPr="00443794">
              <w:rPr>
                <w:rStyle w:val="Hyperlink"/>
                <w:noProof/>
              </w:rPr>
              <w:t>3.8</w:t>
            </w:r>
            <w:r w:rsidR="00D55224">
              <w:rPr>
                <w:noProof/>
                <w:sz w:val="22"/>
                <w:szCs w:val="22"/>
                <w:lang w:eastAsia="de-CH"/>
              </w:rPr>
              <w:tab/>
            </w:r>
            <w:r w:rsidR="00D55224" w:rsidRPr="00443794">
              <w:rPr>
                <w:rStyle w:val="Hyperlink"/>
                <w:noProof/>
              </w:rPr>
              <w:t>ProjectFlip</w:t>
            </w:r>
            <w:r w:rsidR="00D55224">
              <w:rPr>
                <w:noProof/>
                <w:webHidden/>
              </w:rPr>
              <w:tab/>
            </w:r>
            <w:r w:rsidR="00D55224">
              <w:rPr>
                <w:noProof/>
                <w:webHidden/>
              </w:rPr>
              <w:fldChar w:fldCharType="begin"/>
            </w:r>
            <w:r w:rsidR="00D55224">
              <w:rPr>
                <w:noProof/>
                <w:webHidden/>
              </w:rPr>
              <w:instrText xml:space="preserve"> PAGEREF _Toc311701136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214AEA">
          <w:pPr>
            <w:pStyle w:val="TOC1"/>
            <w:tabs>
              <w:tab w:val="left" w:pos="440"/>
              <w:tab w:val="right" w:leader="dot" w:pos="9062"/>
            </w:tabs>
            <w:rPr>
              <w:b w:val="0"/>
              <w:noProof/>
              <w:sz w:val="22"/>
              <w:szCs w:val="22"/>
              <w:lang w:eastAsia="de-CH"/>
            </w:rPr>
          </w:pPr>
          <w:hyperlink w:anchor="_Toc311701137" w:history="1">
            <w:r w:rsidR="00D55224" w:rsidRPr="00443794">
              <w:rPr>
                <w:rStyle w:val="Hyperlink"/>
                <w:noProof/>
              </w:rPr>
              <w:t>4</w:t>
            </w:r>
            <w:r w:rsidR="00D55224">
              <w:rPr>
                <w:b w:val="0"/>
                <w:noProof/>
                <w:sz w:val="22"/>
                <w:szCs w:val="22"/>
                <w:lang w:eastAsia="de-CH"/>
              </w:rPr>
              <w:tab/>
            </w:r>
            <w:r w:rsidR="00D55224" w:rsidRPr="00443794">
              <w:rPr>
                <w:rStyle w:val="Hyperlink"/>
                <w:noProof/>
              </w:rPr>
              <w:t>Patterns</w:t>
            </w:r>
            <w:r w:rsidR="00D55224">
              <w:rPr>
                <w:noProof/>
                <w:webHidden/>
              </w:rPr>
              <w:tab/>
            </w:r>
            <w:r w:rsidR="00D55224">
              <w:rPr>
                <w:noProof/>
                <w:webHidden/>
              </w:rPr>
              <w:fldChar w:fldCharType="begin"/>
            </w:r>
            <w:r w:rsidR="00D55224">
              <w:rPr>
                <w:noProof/>
                <w:webHidden/>
              </w:rPr>
              <w:instrText xml:space="preserve"> PAGEREF _Toc311701137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8" w:history="1">
            <w:r w:rsidR="00D55224" w:rsidRPr="00443794">
              <w:rPr>
                <w:rStyle w:val="Hyperlink"/>
                <w:noProof/>
              </w:rPr>
              <w:t>4.1</w:t>
            </w:r>
            <w:r w:rsidR="00D55224">
              <w:rPr>
                <w:noProof/>
                <w:sz w:val="22"/>
                <w:szCs w:val="22"/>
                <w:lang w:eastAsia="de-CH"/>
              </w:rPr>
              <w:tab/>
            </w:r>
            <w:r w:rsidR="00D55224" w:rsidRPr="00443794">
              <w:rPr>
                <w:rStyle w:val="Hyperlink"/>
                <w:noProof/>
              </w:rPr>
              <w:t>MVVM</w:t>
            </w:r>
            <w:r w:rsidR="00D55224">
              <w:rPr>
                <w:noProof/>
                <w:webHidden/>
              </w:rPr>
              <w:tab/>
            </w:r>
            <w:r w:rsidR="00D55224">
              <w:rPr>
                <w:noProof/>
                <w:webHidden/>
              </w:rPr>
              <w:fldChar w:fldCharType="begin"/>
            </w:r>
            <w:r w:rsidR="00D55224">
              <w:rPr>
                <w:noProof/>
                <w:webHidden/>
              </w:rPr>
              <w:instrText xml:space="preserve"> PAGEREF _Toc311701138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39" w:history="1">
            <w:r w:rsidR="00D55224" w:rsidRPr="00443794">
              <w:rPr>
                <w:rStyle w:val="Hyperlink"/>
                <w:noProof/>
              </w:rPr>
              <w:t>4.2</w:t>
            </w:r>
            <w:r w:rsidR="00D55224">
              <w:rPr>
                <w:noProof/>
                <w:sz w:val="22"/>
                <w:szCs w:val="22"/>
                <w:lang w:eastAsia="de-CH"/>
              </w:rPr>
              <w:tab/>
            </w:r>
            <w:r w:rsidR="00D55224" w:rsidRPr="00443794">
              <w:rPr>
                <w:rStyle w:val="Hyperlink"/>
                <w:noProof/>
              </w:rPr>
              <w:t>Flyweight</w:t>
            </w:r>
            <w:r w:rsidR="00D55224">
              <w:rPr>
                <w:noProof/>
                <w:webHidden/>
              </w:rPr>
              <w:tab/>
            </w:r>
            <w:r w:rsidR="00D55224">
              <w:rPr>
                <w:noProof/>
                <w:webHidden/>
              </w:rPr>
              <w:fldChar w:fldCharType="begin"/>
            </w:r>
            <w:r w:rsidR="00D55224">
              <w:rPr>
                <w:noProof/>
                <w:webHidden/>
              </w:rPr>
              <w:instrText xml:space="preserve"> PAGEREF _Toc311701139 \h </w:instrText>
            </w:r>
            <w:r w:rsidR="00D55224">
              <w:rPr>
                <w:noProof/>
                <w:webHidden/>
              </w:rPr>
            </w:r>
            <w:r w:rsidR="00D55224">
              <w:rPr>
                <w:noProof/>
                <w:webHidden/>
              </w:rPr>
              <w:fldChar w:fldCharType="separate"/>
            </w:r>
            <w:r w:rsidR="00D55224">
              <w:rPr>
                <w:noProof/>
                <w:webHidden/>
              </w:rPr>
              <w:t>13</w:t>
            </w:r>
            <w:r w:rsidR="00D55224">
              <w:rPr>
                <w:noProof/>
                <w:webHidden/>
              </w:rPr>
              <w:fldChar w:fldCharType="end"/>
            </w:r>
          </w:hyperlink>
        </w:p>
        <w:p w:rsidR="00D55224" w:rsidRDefault="00214AEA">
          <w:pPr>
            <w:pStyle w:val="TOC2"/>
            <w:tabs>
              <w:tab w:val="left" w:pos="880"/>
              <w:tab w:val="right" w:leader="dot" w:pos="9062"/>
            </w:tabs>
            <w:rPr>
              <w:noProof/>
              <w:sz w:val="22"/>
              <w:szCs w:val="22"/>
              <w:lang w:eastAsia="de-CH"/>
            </w:rPr>
          </w:pPr>
          <w:hyperlink w:anchor="_Toc311701140" w:history="1">
            <w:r w:rsidR="00D55224" w:rsidRPr="00443794">
              <w:rPr>
                <w:rStyle w:val="Hyperlink"/>
                <w:noProof/>
              </w:rPr>
              <w:t>4.3</w:t>
            </w:r>
            <w:r w:rsidR="00D55224">
              <w:rPr>
                <w:noProof/>
                <w:sz w:val="22"/>
                <w:szCs w:val="22"/>
                <w:lang w:eastAsia="de-CH"/>
              </w:rPr>
              <w:tab/>
            </w:r>
            <w:r w:rsidR="00D55224" w:rsidRPr="00443794">
              <w:rPr>
                <w:rStyle w:val="Hyperlink"/>
                <w:noProof/>
              </w:rPr>
              <w:t>Dependency Injection mit Unity</w:t>
            </w:r>
            <w:r w:rsidR="00D55224">
              <w:rPr>
                <w:noProof/>
                <w:webHidden/>
              </w:rPr>
              <w:tab/>
            </w:r>
            <w:r w:rsidR="00D55224">
              <w:rPr>
                <w:noProof/>
                <w:webHidden/>
              </w:rPr>
              <w:fldChar w:fldCharType="begin"/>
            </w:r>
            <w:r w:rsidR="00D55224">
              <w:rPr>
                <w:noProof/>
                <w:webHidden/>
              </w:rPr>
              <w:instrText xml:space="preserve"> PAGEREF _Toc311701140 \h </w:instrText>
            </w:r>
            <w:r w:rsidR="00D55224">
              <w:rPr>
                <w:noProof/>
                <w:webHidden/>
              </w:rPr>
            </w:r>
            <w:r w:rsidR="00D55224">
              <w:rPr>
                <w:noProof/>
                <w:webHidden/>
              </w:rPr>
              <w:fldChar w:fldCharType="separate"/>
            </w:r>
            <w:r w:rsidR="00D55224">
              <w:rPr>
                <w:noProof/>
                <w:webHidden/>
              </w:rPr>
              <w:t>14</w:t>
            </w:r>
            <w:r w:rsidR="00D55224">
              <w:rPr>
                <w:noProof/>
                <w:webHidden/>
              </w:rPr>
              <w:fldChar w:fldCharType="end"/>
            </w:r>
          </w:hyperlink>
        </w:p>
        <w:p w:rsidR="00A06B4F" w:rsidRDefault="00AF4AE0">
          <w:r>
            <w:rPr>
              <w:b/>
              <w:bCs/>
              <w:lang w:val="de-DE"/>
            </w:rPr>
            <w:fldChar w:fldCharType="end"/>
          </w:r>
        </w:p>
      </w:sdtContent>
    </w:sdt>
    <w:p w:rsidR="005B5B65" w:rsidRDefault="005B5B65">
      <w:r>
        <w:br w:type="page"/>
      </w:r>
    </w:p>
    <w:p w:rsidR="006156A4" w:rsidRDefault="00DF0F02" w:rsidP="003C2ABF">
      <w:pPr>
        <w:pStyle w:val="Heading1"/>
      </w:pPr>
      <w:bookmarkStart w:id="3" w:name="_Toc311701120"/>
      <w:r>
        <w:lastRenderedPageBreak/>
        <w:t>Design Entscheide</w:t>
      </w:r>
      <w:bookmarkEnd w:id="3"/>
    </w:p>
    <w:p w:rsidR="0095003E" w:rsidRDefault="0095003E" w:rsidP="00785323">
      <w:pPr>
        <w:pStyle w:val="Heading2"/>
      </w:pPr>
      <w:bookmarkStart w:id="4" w:name="_Toc304725067"/>
      <w:bookmarkStart w:id="5" w:name="_Toc311701121"/>
      <w:r>
        <w:t>PDF auf Surface 2 Darstellen</w:t>
      </w:r>
      <w:bookmarkEnd w:id="4"/>
      <w:bookmarkEnd w:id="5"/>
    </w:p>
    <w:p w:rsidR="0095003E" w:rsidRDefault="000F3636" w:rsidP="0095003E">
      <w:r>
        <w:t>Die primäre</w:t>
      </w:r>
      <w:r w:rsidR="0095003E">
        <w:t xml:space="preserve"> Aufgabe der Software ist es, PDF Dokumente auf dem Surface 2 darzustellen. Dazu gibt es verschiedene Möglichkeiten, die genauer analysiert wurden. Zur Entscheidung wurde schliesslich eine Nutzwertanalyse durchgeführt.</w:t>
      </w:r>
    </w:p>
    <w:p w:rsidR="0095003E" w:rsidRPr="00A93849" w:rsidRDefault="0095003E" w:rsidP="00785323">
      <w:pPr>
        <w:pStyle w:val="Heading3"/>
      </w:pPr>
      <w:bookmarkStart w:id="6" w:name="_Toc304725068"/>
      <w:bookmarkStart w:id="7" w:name="_Toc311701122"/>
      <w:r>
        <w:t>Varianten</w:t>
      </w:r>
      <w:bookmarkEnd w:id="6"/>
      <w:bookmarkEnd w:id="7"/>
    </w:p>
    <w:p w:rsidR="0095003E" w:rsidRDefault="0095003E" w:rsidP="00785323">
      <w:pPr>
        <w:pStyle w:val="Heading4"/>
      </w:pPr>
      <w:bookmarkStart w:id="8" w:name="_Toc304725069"/>
      <w:r>
        <w:t>Variante 1: PDF direkt darstellen</w:t>
      </w:r>
      <w:bookmarkEnd w:id="8"/>
    </w:p>
    <w:p w:rsidR="0095003E" w:rsidRDefault="009F3445" w:rsidP="0095003E">
      <w:pPr>
        <w:rPr>
          <w:color w:val="4F4F59"/>
          <w:spacing w:val="15"/>
          <w:sz w:val="22"/>
          <w:szCs w:val="22"/>
        </w:rPr>
      </w:pPr>
      <w:r>
        <w:t>Eine</w:t>
      </w:r>
      <w:r w:rsidR="0095003E">
        <w:t xml:space="preserve"> naheliegen</w:t>
      </w:r>
      <w:r w:rsidR="00324E5E">
        <w:t>d</w:t>
      </w:r>
      <w:r w:rsidR="0095003E">
        <w:t xml:space="preserve">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w:t>
      </w:r>
      <w:r w:rsidR="00AE5BE8">
        <w:t>oder gar verunmöglicht</w:t>
      </w:r>
      <w:r w:rsidR="007B693A">
        <w:t>. D</w:t>
      </w:r>
      <w:r w:rsidR="00012700">
        <w:t xml:space="preserve">ies </w:t>
      </w:r>
      <w:r w:rsidR="0095003E">
        <w:t xml:space="preserve">kann zurzeit nicht genauer beurteilt werden, da die zu testende Hardware noch </w:t>
      </w:r>
      <w:r w:rsidR="00204547">
        <w:t>nicht verfügbar ist</w:t>
      </w:r>
      <w:r w:rsidR="0095003E">
        <w:t>.</w:t>
      </w:r>
    </w:p>
    <w:p w:rsidR="0095003E" w:rsidRDefault="0095003E" w:rsidP="00785323">
      <w:pPr>
        <w:pStyle w:val="Heading4"/>
      </w:pPr>
      <w:bookmarkStart w:id="9" w:name="_Toc304725070"/>
      <w:r>
        <w:t>Variante 2: Umwandlung zu XPS</w:t>
      </w:r>
      <w:bookmarkEnd w:id="9"/>
    </w:p>
    <w:p w:rsidR="0095003E" w:rsidRDefault="0095003E" w:rsidP="0095003E">
      <w:r>
        <w:t>Das Surface 2 SDK erlaubt es, ohne weitere Libraries XPS Dokumente anzuzeigen</w:t>
      </w:r>
      <w:r w:rsidRPr="00B93971">
        <w:t>.</w:t>
      </w:r>
      <w:r w:rsidR="001947FD">
        <w:t xml:space="preserve"> Dies geschieht mit der DocumentViewer Klasse.</w:t>
      </w:r>
      <w:r>
        <w:t xml:space="preserve"> </w:t>
      </w:r>
      <w:r w:rsidR="00D250EB">
        <w:t>Das XPS Dokument ähnelt im Aufbau einem PDF Dokument, so können Schriften und Vektorgrafiken beliebig vergrössert werden, ohne dass dabei ein Qualitätsverlust entsteht.</w:t>
      </w:r>
    </w:p>
    <w:p w:rsidR="0095003E" w:rsidRDefault="0095003E" w:rsidP="00785323">
      <w:pPr>
        <w:pStyle w:val="Heading4"/>
      </w:pPr>
      <w:bookmarkStart w:id="10" w:name="_Toc304725071"/>
      <w:r>
        <w:t>Variante 3: Umwandlung zu Bild</w:t>
      </w:r>
      <w:bookmarkEnd w:id="10"/>
    </w:p>
    <w:p w:rsidR="0095003E" w:rsidRDefault="0095003E" w:rsidP="0095003E">
      <w:r>
        <w:t>Die einfachste Möglichkeit, um ein PDF auf dem Surface 2 darzustellen, ist eine Umwandlung des PDF Dokuments in ein</w:t>
      </w:r>
      <w:r w:rsidR="006D1056">
        <w:t>e</w:t>
      </w:r>
      <w:r>
        <w:t xml:space="preserve"> </w:t>
      </w:r>
      <w:r w:rsidR="006C0AF9">
        <w:t>Rastergrafik</w:t>
      </w:r>
      <w:r w:rsidR="00C2744A">
        <w:t>.</w:t>
      </w:r>
      <w:r>
        <w:t xml:space="preserve"> </w:t>
      </w:r>
      <w:r w:rsidR="004C2215">
        <w:t>Diese können</w:t>
      </w:r>
      <w:r>
        <w:t xml:space="preserve"> ohne Probleme auf dem Surface 2 dargestellt werden und auch die Umwandlung eines PDFs zu einem Bild ist mit Open Source Libraries problemlos möglich (z.B. mit Image Magick oder GhostScript/GhostPDF/GhostXPS). Der grosse Nachteil</w:t>
      </w:r>
      <w:r w:rsidR="00D41726">
        <w:t xml:space="preserve"> besteht darin</w:t>
      </w:r>
      <w:r>
        <w:t>, dass die Bilder sehr</w:t>
      </w:r>
      <w:r w:rsidR="00DD7EC2">
        <w:t xml:space="preserve"> viel Speicherplatz verbrauchen</w:t>
      </w:r>
      <w:r>
        <w:t xml:space="preserve"> würden. </w:t>
      </w:r>
      <w:r w:rsidR="00F8044C">
        <w:t xml:space="preserve">Eine Rastergrafik verfügt </w:t>
      </w:r>
      <w:r w:rsidR="00541C10">
        <w:t xml:space="preserve">zudem </w:t>
      </w:r>
      <w:r w:rsidR="00F8044C">
        <w:t>über eine Maximalgrösse, wird diese bei einer Vergrösserung überschritten, kann das Bild nicht mehr verlustfrei angezeigt werden.</w:t>
      </w:r>
    </w:p>
    <w:p w:rsidR="0095003E" w:rsidRDefault="0095003E" w:rsidP="00785323">
      <w:pPr>
        <w:pStyle w:val="Heading3"/>
      </w:pPr>
      <w:bookmarkStart w:id="11" w:name="_Toc304725072"/>
      <w:bookmarkStart w:id="12" w:name="_Toc311701123"/>
      <w:r>
        <w:t>Nutzwertanalyse</w:t>
      </w:r>
      <w:bookmarkEnd w:id="11"/>
      <w:bookmarkEnd w:id="12"/>
    </w:p>
    <w:p w:rsidR="0078638F" w:rsidRDefault="0095003E" w:rsidP="0095003E">
      <w:r>
        <w:t xml:space="preserve">In der Nutzwertanalyse geht die </w:t>
      </w:r>
      <w:r w:rsidRPr="00BA00BF">
        <w:rPr>
          <w:b/>
        </w:rPr>
        <w:t xml:space="preserve">Variante 2: Umwandlung zu XPS </w:t>
      </w:r>
      <w:r>
        <w:t>als Sieger vor der Varian</w:t>
      </w:r>
      <w:r w:rsidR="0078638F">
        <w:t>te 3: Umwandlung zu Bild hervor:</w:t>
      </w:r>
    </w:p>
    <w:p w:rsidR="0078638F" w:rsidRDefault="0078638F">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C55067" w:rsidRPr="00C55067" w:rsidTr="00E20FC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C55067" w:rsidRDefault="00C55067">
            <w:r w:rsidRPr="00C55067">
              <w:lastRenderedPageBreak/>
              <w:t>Nutzwertanalyse: PDF auf Surface 2 darstellen</w:t>
            </w:r>
          </w:p>
        </w:tc>
      </w:tr>
      <w:tr w:rsidR="00C55067"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C55067"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Kriterium</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Programmieraufwand</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Kopplung Laufzeitumgebung</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25</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Testbarkeit</w:t>
            </w:r>
          </w:p>
        </w:tc>
        <w:tc>
          <w:tcPr>
            <w:tcW w:w="1284"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pPr>
            <w:r w:rsidRPr="00C55067">
              <w:t>20</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Darstellungsqualität</w:t>
            </w:r>
          </w:p>
        </w:tc>
        <w:tc>
          <w:tcPr>
            <w:tcW w:w="1284"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pPr>
            <w:r w:rsidRPr="00C55067">
              <w:t>4</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Total</w:t>
            </w:r>
            <w:r w:rsidR="00D8195A">
              <w:t xml:space="preserve"> Punkte</w:t>
            </w:r>
          </w:p>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263634" w:rsidRPr="00C55067" w:rsidTr="00E20FCF">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r w:rsidRPr="00C55067">
              <w:t>Rang</w:t>
            </w:r>
          </w:p>
        </w:tc>
        <w:tc>
          <w:tcPr>
            <w:tcW w:w="1284"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C55067" w:rsidRPr="00C55067" w:rsidRDefault="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C55067" w:rsidRPr="00C55067" w:rsidRDefault="00C55067" w:rsidP="00C55067">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263634" w:rsidRPr="00C55067" w:rsidTr="00E20F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C55067" w:rsidRPr="00C55067" w:rsidRDefault="00C55067"/>
        </w:tc>
        <w:tc>
          <w:tcPr>
            <w:tcW w:w="1284"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C55067" w:rsidRPr="00C55067" w:rsidRDefault="00C55067">
            <w:pPr>
              <w:cnfStyle w:val="000000100000" w:firstRow="0" w:lastRow="0" w:firstColumn="0" w:lastColumn="0" w:oddVBand="0" w:evenVBand="0" w:oddHBand="1" w:evenHBand="0" w:firstRowFirstColumn="0" w:firstRowLastColumn="0" w:lastRowFirstColumn="0" w:lastRowLastColumn="0"/>
            </w:pPr>
          </w:p>
        </w:tc>
      </w:tr>
      <w:tr w:rsidR="00C55067" w:rsidRPr="00E20FCF" w:rsidTr="00E20FC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C55067" w:rsidRPr="00E20FCF" w:rsidRDefault="00C55067" w:rsidP="00E20FCF">
            <w:pPr>
              <w:jc w:val="both"/>
              <w:rPr>
                <w:b w:val="0"/>
              </w:rPr>
            </w:pPr>
            <w:r w:rsidRPr="00E20FCF">
              <w:rPr>
                <w:b w:val="0"/>
              </w:rPr>
              <w:t>Bemerkung: Höhere Gewichtungen / Bewertungen sind besser.</w:t>
            </w:r>
          </w:p>
        </w:tc>
      </w:tr>
    </w:tbl>
    <w:p w:rsidR="00BA00BF" w:rsidRDefault="002C647A" w:rsidP="002C647A">
      <w:pPr>
        <w:pStyle w:val="Heading3"/>
      </w:pPr>
      <w:bookmarkStart w:id="13" w:name="_Toc311701124"/>
      <w:r>
        <w:t>Sensitivitätsanalyse</w:t>
      </w:r>
      <w:bookmarkEnd w:id="13"/>
    </w:p>
    <w:p w:rsidR="006C35C3" w:rsidRDefault="002C647A" w:rsidP="003C2ABF">
      <w:r>
        <w:t>In der Sensitivitätsanalyse wird untersucht, wie stark sich eine Änderung au</w:t>
      </w:r>
      <w:r w:rsidR="00263634">
        <w:t xml:space="preserve">f das </w:t>
      </w:r>
      <w:r w:rsidR="001D6EF5">
        <w:t>Gesamte</w:t>
      </w:r>
      <w:r w:rsidR="00263634">
        <w:t xml:space="preserve">rgebnis auswirken würde. </w:t>
      </w:r>
      <w:r w:rsidR="003873CC">
        <w:t>Es ist jedoch sicher,</w:t>
      </w:r>
      <w:r w:rsidR="00263634">
        <w:t xml:space="preserve"> dass die Variante 1 nicht als Sieger </w:t>
      </w:r>
      <w:r w:rsidR="00B20080">
        <w:t>hervorgehen</w:t>
      </w:r>
      <w:r w:rsidR="00263634">
        <w:t xml:space="preserve"> kann. Zwischen der Variante 2 und 3 </w:t>
      </w:r>
      <w:r w:rsidR="00486C62">
        <w:t>entscheidet</w:t>
      </w:r>
      <w:r w:rsidR="00263634">
        <w:t xml:space="preserve"> schliesslich nur das Kriterium Darstellungsqualität, welches bei einer anderen Bewertung das Ergebnis stark beein</w:t>
      </w:r>
      <w:r w:rsidR="00C47468">
        <w:t>flussen würde.</w:t>
      </w:r>
      <w:r w:rsidR="00BD7E9A">
        <w:t xml:space="preserve"> Da dieses Kriterium jedoch für</w:t>
      </w:r>
      <w:r w:rsidR="00FC3BF3">
        <w:t xml:space="preserve"> die</w:t>
      </w:r>
      <w:r w:rsidR="00BD7E9A">
        <w:t xml:space="preserve"> Zühlke </w:t>
      </w:r>
      <w:r w:rsidR="00FC3BF3">
        <w:t xml:space="preserve">Engineering AG </w:t>
      </w:r>
      <w:r w:rsidR="00BD7E9A">
        <w:t xml:space="preserve">sehr wichtig ist und </w:t>
      </w:r>
      <w:r w:rsidR="007C6DD3">
        <w:t>die Variante 3</w:t>
      </w:r>
      <w:r w:rsidR="00BD7E9A">
        <w:t xml:space="preserve"> in Project Flip 1.0 verfolgt wurde </w:t>
      </w:r>
      <w:r w:rsidR="007C6DD3">
        <w:t xml:space="preserve">mit einem nicht vollständig zufriedenstellenden Ergebnis endete, ist die Wahl mit der </w:t>
      </w:r>
      <w:r w:rsidR="007C6DD3" w:rsidRPr="008E51D4">
        <w:rPr>
          <w:b/>
        </w:rPr>
        <w:t>Variante 2</w:t>
      </w:r>
      <w:r w:rsidR="00403803">
        <w:rPr>
          <w:b/>
        </w:rPr>
        <w:t>:</w:t>
      </w:r>
      <w:r w:rsidR="008E51D4" w:rsidRPr="008E51D4">
        <w:rPr>
          <w:b/>
        </w:rPr>
        <w:t xml:space="preserve"> Umwandlung zu XPS</w:t>
      </w:r>
      <w:r w:rsidR="008E51D4">
        <w:t>,</w:t>
      </w:r>
      <w:r w:rsidR="007C6DD3">
        <w:t xml:space="preserve"> </w:t>
      </w:r>
      <w:r w:rsidR="00754A54">
        <w:t xml:space="preserve">klar </w:t>
      </w:r>
      <w:r w:rsidR="007C6DD3">
        <w:t>begründet.</w:t>
      </w:r>
    </w:p>
    <w:p w:rsidR="006C35C3" w:rsidRDefault="006C35C3">
      <w:r>
        <w:br w:type="page"/>
      </w:r>
    </w:p>
    <w:p w:rsidR="00A56C1F" w:rsidRDefault="00346308" w:rsidP="00475502">
      <w:pPr>
        <w:pStyle w:val="Heading1"/>
      </w:pPr>
      <w:bookmarkStart w:id="14" w:name="_Toc311701125"/>
      <w:r>
        <w:lastRenderedPageBreak/>
        <w:t>Architektur</w:t>
      </w:r>
      <w:bookmarkEnd w:id="14"/>
    </w:p>
    <w:p w:rsidR="00E10754" w:rsidRPr="00E10754" w:rsidRDefault="00E10754" w:rsidP="00E10754">
      <w:r>
        <w:t>Bei der Architektur wurde darauf geachtet, dass die einzelnen Komponenten möglichst unabhängig sind und so einfach ausgetauscht werden können.</w:t>
      </w:r>
    </w:p>
    <w:p w:rsidR="00E10754" w:rsidRDefault="00E10754" w:rsidP="00E10754">
      <w:pPr>
        <w:pStyle w:val="Heading2"/>
      </w:pPr>
      <w:r>
        <w:t>Systemübersicht</w:t>
      </w:r>
    </w:p>
    <w:p w:rsidR="00D16646" w:rsidRDefault="00D16646" w:rsidP="00D16646">
      <w:r>
        <w:t>Das System ist in mehrere Komponenten eingeteilt. Die drei Hauptkomponenten sind:</w:t>
      </w:r>
    </w:p>
    <w:p w:rsidR="00D16646" w:rsidRDefault="00D16646" w:rsidP="00D16646">
      <w:pPr>
        <w:pStyle w:val="ListParagraph"/>
        <w:numPr>
          <w:ilvl w:val="0"/>
          <w:numId w:val="5"/>
        </w:numPr>
      </w:pPr>
      <w:r>
        <w:t>Sharepoint Server</w:t>
      </w:r>
    </w:p>
    <w:p w:rsidR="00D16646" w:rsidRDefault="00D16646" w:rsidP="00D16646">
      <w:pPr>
        <w:pStyle w:val="ListParagraph"/>
        <w:numPr>
          <w:ilvl w:val="0"/>
          <w:numId w:val="5"/>
        </w:numPr>
      </w:pPr>
      <w:r>
        <w:t xml:space="preserve">Webserver </w:t>
      </w:r>
      <w:r w:rsidR="00750707">
        <w:t xml:space="preserve">der Zühlke Engineering AG </w:t>
      </w:r>
    </w:p>
    <w:p w:rsidR="00D16646" w:rsidRDefault="00D16646" w:rsidP="00D16646">
      <w:pPr>
        <w:pStyle w:val="ListParagraph"/>
        <w:numPr>
          <w:ilvl w:val="0"/>
          <w:numId w:val="5"/>
        </w:numPr>
      </w:pPr>
      <w:r>
        <w:t>Microsoft Surface 2</w:t>
      </w:r>
    </w:p>
    <w:p w:rsidR="00D16646" w:rsidRDefault="00D16646" w:rsidP="00D16646">
      <w:r>
        <w:t>Hier ein Überblick über die Komponenten und deren Rollen:</w:t>
      </w:r>
    </w:p>
    <w:p w:rsidR="00D16646" w:rsidRPr="00D16646" w:rsidRDefault="00D16646" w:rsidP="00D16646"/>
    <w:p w:rsidR="00D16646" w:rsidRDefault="006C35C3" w:rsidP="00D16646">
      <w:pPr>
        <w:keepNext/>
      </w:pPr>
      <w:r>
        <w:rPr>
          <w:noProof/>
          <w:lang w:eastAsia="de-CH"/>
        </w:rPr>
        <w:drawing>
          <wp:inline distT="0" distB="0" distL="0" distR="0" wp14:anchorId="2AFB8279" wp14:editId="0DC936EC">
            <wp:extent cx="5760720" cy="4323908"/>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4323908"/>
                    </a:xfrm>
                    <a:prstGeom prst="rect">
                      <a:avLst/>
                    </a:prstGeom>
                  </pic:spPr>
                </pic:pic>
              </a:graphicData>
            </a:graphic>
          </wp:inline>
        </w:drawing>
      </w:r>
    </w:p>
    <w:p w:rsidR="00E10754" w:rsidRPr="00E10754" w:rsidRDefault="00D16646" w:rsidP="00D16646">
      <w:pPr>
        <w:pStyle w:val="Caption"/>
      </w:pPr>
      <w:r>
        <w:t xml:space="preserve">Abbildung </w:t>
      </w:r>
      <w:fldSimple w:instr=" SEQ Abbildung \* ARABIC ">
        <w:r w:rsidR="00DD1E9E">
          <w:rPr>
            <w:noProof/>
          </w:rPr>
          <w:t>1</w:t>
        </w:r>
      </w:fldSimple>
      <w:r>
        <w:t xml:space="preserve"> - Systemübersicht</w:t>
      </w:r>
    </w:p>
    <w:p w:rsidR="00D16646" w:rsidRDefault="00D16646" w:rsidP="00D16646">
      <w:pPr>
        <w:pStyle w:val="Heading3"/>
      </w:pPr>
      <w:r>
        <w:t>Sharepoint Server</w:t>
      </w:r>
    </w:p>
    <w:p w:rsidR="00D16646" w:rsidRDefault="001C3C80" w:rsidP="00D16646">
      <w:r>
        <w:t>Auf dem internen Sharepoint Server von Zühlke</w:t>
      </w:r>
      <w:r w:rsidR="001530CE">
        <w:t xml:space="preserve"> Engineering AG</w:t>
      </w:r>
      <w:r>
        <w:t xml:space="preserve"> werden verschiedene Informationen verwaltet. Unter Anderem gehören hier auch die Project Notes und deren Metainformationen dazu. Nachdem eine neue Project Note publiziert wurde, werden dazugehörige Metainformationen generiert und auf dem Sharepoint Server abgelegt. So können verschiedene Personen und Applikationen diese Daten abrufen und verarbeiten.</w:t>
      </w:r>
    </w:p>
    <w:p w:rsidR="001C3C80" w:rsidRDefault="001C3C80" w:rsidP="00D16646">
      <w:r>
        <w:t xml:space="preserve">In der aktuellen Implementation wird der Sharepoint Server nicht eingebunden, </w:t>
      </w:r>
      <w:r w:rsidR="00264345">
        <w:t xml:space="preserve">da die Hardware zum Zeitpunkt des Projektes noch nicht zur Verfügung stand und </w:t>
      </w:r>
      <w:r w:rsidR="008415EC">
        <w:t>von Extern kein Zugriff bestand.</w:t>
      </w:r>
      <w:r w:rsidR="008C174F">
        <w:t xml:space="preserve"> Des Weiteren hätt dies auch</w:t>
      </w:r>
      <w:r>
        <w:t xml:space="preserve"> den Zeitrahm</w:t>
      </w:r>
      <w:r w:rsidR="00681FFE">
        <w:t>en des Projektes gesprengt</w:t>
      </w:r>
      <w:r>
        <w:t>.</w:t>
      </w:r>
    </w:p>
    <w:p w:rsidR="001C3C80" w:rsidRDefault="00263A79" w:rsidP="001C3C80">
      <w:pPr>
        <w:pStyle w:val="Heading3"/>
      </w:pPr>
      <w:r>
        <w:t>Webserver der Zühlke Engineering AG</w:t>
      </w:r>
    </w:p>
    <w:p w:rsidR="001164A7" w:rsidRDefault="001C3C80" w:rsidP="001C3C80">
      <w:r>
        <w:lastRenderedPageBreak/>
        <w:t xml:space="preserve">Der Webserver von Zühlke hostet natürlich die Internetseite von Zühlke. </w:t>
      </w:r>
      <w:r w:rsidR="004F513D">
        <w:t>Zudem stehen dort auch die</w:t>
      </w:r>
      <w:r>
        <w:t xml:space="preserve"> </w:t>
      </w:r>
      <w:r w:rsidR="003329F8">
        <w:t>Project Notes</w:t>
      </w:r>
      <w:r w:rsidR="00EF7C43">
        <w:t xml:space="preserve"> zu Verfügung, welche</w:t>
      </w:r>
      <w:r>
        <w:t xml:space="preserve"> heruntergeladen werden können.</w:t>
      </w:r>
    </w:p>
    <w:p w:rsidR="001C3C80" w:rsidRDefault="00653B9C" w:rsidP="001C3C80">
      <w:r>
        <w:t>Z</w:t>
      </w:r>
      <w:r w:rsidR="001164A7">
        <w:t xml:space="preserve">u Beginn der Arbeit von der Zühlke </w:t>
      </w:r>
      <w:r w:rsidR="005D05DB">
        <w:t>Engineering AG</w:t>
      </w:r>
      <w:r w:rsidR="005D79D1">
        <w:t xml:space="preserve"> </w:t>
      </w:r>
      <w:r w:rsidR="001164A7">
        <w:t>ein statisches Text</w:t>
      </w:r>
      <w:r w:rsidR="00156C6A">
        <w:t xml:space="preserve">dokument bereitgestellt, in welchem </w:t>
      </w:r>
      <w:r w:rsidR="001164A7">
        <w:t>die Metainformationen vorhanden waren. Über diese Informationen können dann die PDF Dokumente direkt vom W</w:t>
      </w:r>
      <w:r w:rsidR="00C96E06">
        <w:t>ebse</w:t>
      </w:r>
      <w:r w:rsidR="00B33196">
        <w:t>rver heruntergeladen werden und</w:t>
      </w:r>
      <w:r w:rsidR="00081274">
        <w:t xml:space="preserve"> </w:t>
      </w:r>
      <w:r w:rsidR="00C96E06">
        <w:t>gespeichert werden.</w:t>
      </w:r>
      <w:r w:rsidR="001D093F">
        <w:t xml:space="preserve"> Sodass sie für die Applikation zur Verfügung stehen.</w:t>
      </w:r>
    </w:p>
    <w:p w:rsidR="001164A7" w:rsidRDefault="001164A7" w:rsidP="001164A7">
      <w:pPr>
        <w:pStyle w:val="Heading3"/>
      </w:pPr>
      <w:r>
        <w:t>Microsoft Surface 2</w:t>
      </w:r>
    </w:p>
    <w:p w:rsidR="00037939" w:rsidRDefault="00037939" w:rsidP="001164A7">
      <w:r>
        <w:t>Der Microsoft Surface 2 wird in der Eingangshalle von Zühlke stehen und direkt von den Kunden bedient werden. Um die Verfügbarkeit des Services sicherzustellen, muss der Surface möglichst unabhängig von den anderen Komponenten sein. Deshalb werden</w:t>
      </w:r>
      <w:r w:rsidR="00D75FF0">
        <w:t xml:space="preserve"> </w:t>
      </w:r>
      <w:r w:rsidR="00D75FF0">
        <w:t>die Informationen</w:t>
      </w:r>
      <w:r>
        <w:t xml:space="preserve"> perio</w:t>
      </w:r>
      <w:r w:rsidR="007E0F8F">
        <w:t xml:space="preserve">disch </w:t>
      </w:r>
      <w:r>
        <w:t>heruntergeladen und verarbeitet. Dieser Vorgang ist getrennt von der Ausführung und wird noch genauer im Betriebskonzept</w:t>
      </w:r>
      <w:r w:rsidR="006E78D3">
        <w:t xml:space="preserve"> (TODO: ref)</w:t>
      </w:r>
      <w:r>
        <w:t xml:space="preserve"> beschrieben.</w:t>
      </w:r>
    </w:p>
    <w:p w:rsidR="00B055AC" w:rsidRDefault="00C96E06" w:rsidP="001164A7">
      <w:r>
        <w:t>Nachdem die PDF Dokumente heruntergeladen und lokal auf dem Microsoft Surface gespeichert wurden, werden die PDF Dokumente weiter verarbeitet. Als erstes werden die PDF Dokumente in XPS Dokumente konvertiert, in einem zweiten Schritt werden dann Bilder aus der XPS Datei extrahiert.</w:t>
      </w:r>
    </w:p>
    <w:p w:rsidR="00B055AC" w:rsidRPr="001164A7" w:rsidRDefault="00B055AC" w:rsidP="001164A7">
      <w:r>
        <w:t>Eine wichtige Anforderung war es, dass die Applikation benutzerfreundlich ist. Deshalb musste sichergestellt werden, dass nicht zu viele Informationen auf einmal dargestellt werden. Aus diesem Grund müssen die Metadaten, die in einer sehr vielfältigen Ausprägungen beschrieben sind (z.B. Java, JBoss, JavaBeans, JPA, usw.), auf einen gemeinsame</w:t>
      </w:r>
      <w:r w:rsidR="00351C4B">
        <w:t>n Nenner (z.B. Java) gemappt beziehungsweise</w:t>
      </w:r>
      <w:r>
        <w:t xml:space="preserve"> aggregiert werden. Aus diesem Grund liegt auf dem Surface 2 eine zweite Tab-getrennte Textdatei</w:t>
      </w:r>
      <w:r w:rsidR="00433161">
        <w:t xml:space="preserve"> zur Verfügung</w:t>
      </w:r>
      <w:r>
        <w:t>,</w:t>
      </w:r>
      <w:r w:rsidR="009E7580">
        <w:t xml:space="preserve"> welche</w:t>
      </w:r>
      <w:r>
        <w:t xml:space="preserve"> mit</w:t>
      </w:r>
      <w:r w:rsidR="00670CF2">
        <w:t xml:space="preserve"> Microsoft</w:t>
      </w:r>
      <w:r>
        <w:t xml:space="preserve"> Excel bearbeitet werden kann</w:t>
      </w:r>
      <w:r w:rsidR="00704FF3">
        <w:t>, um die Metadaten zu aggregieren</w:t>
      </w:r>
      <w:r>
        <w:t>.</w:t>
      </w:r>
    </w:p>
    <w:p w:rsidR="00E10754" w:rsidRDefault="00E10754" w:rsidP="00E10754">
      <w:pPr>
        <w:pStyle w:val="Heading2"/>
      </w:pPr>
      <w:r>
        <w:t>Assemblies und Namespaces</w:t>
      </w:r>
    </w:p>
    <w:p w:rsidR="00485243" w:rsidRDefault="00632158" w:rsidP="00313F26">
      <w:r>
        <w:t>Das Projekt enthält</w:t>
      </w:r>
      <w:r w:rsidR="00130830">
        <w:t>,</w:t>
      </w:r>
      <w:r>
        <w:t xml:space="preserve"> im Vergleich zu anderen</w:t>
      </w:r>
      <w:r w:rsidR="00130830">
        <w:t>,</w:t>
      </w:r>
      <w:r>
        <w:t xml:space="preserve"> wenig</w:t>
      </w:r>
      <w:r w:rsidR="00130830">
        <w:t>e</w:t>
      </w:r>
      <w:r>
        <w:t xml:space="preserve"> Zeilen Code</w:t>
      </w:r>
      <w:r w:rsidR="000C5623">
        <w:t>.</w:t>
      </w:r>
      <w:r w:rsidR="00130830">
        <w:t xml:space="preserve"> Dieser könnte</w:t>
      </w:r>
      <w:r w:rsidR="00FD1245">
        <w:t xml:space="preserve"> daher schon als etwas overengineered bezeichnet werden.</w:t>
      </w:r>
      <w:r w:rsidR="00A50541">
        <w:t xml:space="preserve"> Dies wurde aber explizit von</w:t>
      </w:r>
      <w:r w:rsidR="00313F26">
        <w:t xml:space="preserve"> der</w:t>
      </w:r>
      <w:r w:rsidR="00A50541">
        <w:t xml:space="preserve"> Zühlke </w:t>
      </w:r>
      <w:r w:rsidR="00313F26">
        <w:t xml:space="preserve">Engineering AG so </w:t>
      </w:r>
      <w:r w:rsidR="00A50541">
        <w:t>gewünscht, da das Projekt auch no</w:t>
      </w:r>
      <w:r w:rsidR="00752ED6">
        <w:t>ch weiterentwickelt werden soll.</w:t>
      </w:r>
    </w:p>
    <w:p w:rsidR="00D805D1" w:rsidRDefault="00D1587C" w:rsidP="00DF0F02">
      <w:r>
        <w:t>Zum Beweis der Schichtenarchitektur wurde im Visual Studio 2010 ein Dependency Diagramm erstellt</w:t>
      </w:r>
      <w:r w:rsidR="00D805D1">
        <w:t>:</w:t>
      </w:r>
    </w:p>
    <w:p w:rsidR="00D805D1" w:rsidRDefault="00D805D1" w:rsidP="00D805D1">
      <w:pPr>
        <w:keepNext/>
      </w:pPr>
      <w:r>
        <w:rPr>
          <w:noProof/>
          <w:lang w:eastAsia="de-CH"/>
        </w:rPr>
        <w:drawing>
          <wp:inline distT="0" distB="0" distL="0" distR="0" wp14:anchorId="636F0F89" wp14:editId="36B3DDC0">
            <wp:extent cx="4295955" cy="12728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03338" cy="1275062"/>
                    </a:xfrm>
                    <a:prstGeom prst="rect">
                      <a:avLst/>
                    </a:prstGeom>
                  </pic:spPr>
                </pic:pic>
              </a:graphicData>
            </a:graphic>
          </wp:inline>
        </w:drawing>
      </w:r>
    </w:p>
    <w:p w:rsidR="00D805D1" w:rsidRDefault="00D805D1" w:rsidP="00D805D1">
      <w:pPr>
        <w:pStyle w:val="Caption"/>
      </w:pPr>
      <w:r>
        <w:t xml:space="preserve">Abbildung </w:t>
      </w:r>
      <w:fldSimple w:instr=" SEQ Abbildung \* ARABIC ">
        <w:r w:rsidR="00DD1E9E">
          <w:rPr>
            <w:noProof/>
          </w:rPr>
          <w:t>2</w:t>
        </w:r>
      </w:fldSimple>
      <w:r>
        <w:t xml:space="preserve"> - Generierung Dependency Graph</w:t>
      </w:r>
    </w:p>
    <w:p w:rsidR="0095321E" w:rsidRDefault="003C172A" w:rsidP="00DF0F02">
      <w:r>
        <w:t>Um das Diagramm übersichtlich zu halten, wurden i</w:t>
      </w:r>
      <w:r w:rsidR="0095321E">
        <w:t>n einem zweiten Schritt die „Generics</w:t>
      </w:r>
      <w:r w:rsidR="00F959DA">
        <w:t xml:space="preserve">“ und die „Externals“ entfernt </w:t>
      </w:r>
      <w:r w:rsidR="005E5088">
        <w:t>damit</w:t>
      </w:r>
      <w:r w:rsidR="0035323D">
        <w:t xml:space="preserve"> nur die eigens </w:t>
      </w:r>
      <w:r w:rsidR="00F959DA">
        <w:t xml:space="preserve">erstellten Klassen </w:t>
      </w:r>
      <w:r w:rsidR="0035323D">
        <w:t>sichtbar</w:t>
      </w:r>
      <w:r w:rsidR="00F959DA">
        <w:t xml:space="preserve"> bleiben.</w:t>
      </w:r>
      <w:r w:rsidR="00695A2C">
        <w:t xml:space="preserve"> </w:t>
      </w:r>
      <w:r w:rsidR="00DC01FE">
        <w:t xml:space="preserve"> Anschliessend wurden die Tests, Implementation und </w:t>
      </w:r>
      <w:r w:rsidR="009A5489">
        <w:t xml:space="preserve">Interfaces </w:t>
      </w:r>
      <w:r w:rsidR="00ED12A7">
        <w:t xml:space="preserve">gruppiert und </w:t>
      </w:r>
      <w:r w:rsidR="009A5489">
        <w:t xml:space="preserve">eingefärbt, damit das Diagramm </w:t>
      </w:r>
      <w:r w:rsidR="00FA05FC">
        <w:t>überschaubarer</w:t>
      </w:r>
      <w:r w:rsidR="009A5489">
        <w:t xml:space="preserve"> wird.</w:t>
      </w:r>
      <w:r w:rsidR="00B36F94">
        <w:t xml:space="preserve"> </w:t>
      </w:r>
      <w:r w:rsidR="005B17F4">
        <w:t>Dieses</w:t>
      </w:r>
      <w:r w:rsidR="00B36F94">
        <w:t xml:space="preserve"> sieht folgendermassen aus:</w:t>
      </w:r>
    </w:p>
    <w:p w:rsidR="00ED12A7" w:rsidRDefault="00ED12A7" w:rsidP="00ED12A7">
      <w:pPr>
        <w:keepNext/>
      </w:pPr>
      <w:r>
        <w:rPr>
          <w:noProof/>
          <w:lang w:eastAsia="de-CH"/>
        </w:rPr>
        <w:lastRenderedPageBreak/>
        <w:drawing>
          <wp:inline distT="0" distB="0" distL="0" distR="0" wp14:anchorId="2D4EE691" wp14:editId="46F01E05">
            <wp:extent cx="1476191" cy="19619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76191" cy="1961905"/>
                    </a:xfrm>
                    <a:prstGeom prst="rect">
                      <a:avLst/>
                    </a:prstGeom>
                  </pic:spPr>
                </pic:pic>
              </a:graphicData>
            </a:graphic>
          </wp:inline>
        </w:drawing>
      </w:r>
    </w:p>
    <w:p w:rsidR="00ED12A7" w:rsidRDefault="00ED12A7" w:rsidP="00ED12A7">
      <w:pPr>
        <w:pStyle w:val="Caption"/>
      </w:pPr>
      <w:r>
        <w:t xml:space="preserve">Abbildung </w:t>
      </w:r>
      <w:fldSimple w:instr=" SEQ Abbildung \* ARABIC ">
        <w:r w:rsidR="00DD1E9E">
          <w:rPr>
            <w:noProof/>
          </w:rPr>
          <w:t>3</w:t>
        </w:r>
      </w:fldSimple>
      <w:r>
        <w:t xml:space="preserve"> - Übersicht Abhängigkeiten</w:t>
      </w:r>
    </w:p>
    <w:p w:rsidR="005876E3" w:rsidRDefault="009D6CE9" w:rsidP="005876E3">
      <w:r>
        <w:t>Nachfolgend</w:t>
      </w:r>
      <w:r w:rsidR="005876E3">
        <w:t xml:space="preserve"> sind weitere Details zu den Abhängigkeiten ersichtlich:</w:t>
      </w:r>
    </w:p>
    <w:p w:rsidR="005876E3" w:rsidRDefault="005876E3">
      <w:r>
        <w:br w:type="page"/>
      </w:r>
    </w:p>
    <w:p w:rsidR="00ED12A7" w:rsidRDefault="00ED12A7" w:rsidP="00ED12A7">
      <w:pPr>
        <w:keepNext/>
      </w:pPr>
      <w:r>
        <w:rPr>
          <w:noProof/>
          <w:lang w:eastAsia="de-CH"/>
        </w:rPr>
        <w:lastRenderedPageBreak/>
        <w:drawing>
          <wp:anchor distT="0" distB="0" distL="114300" distR="114300" simplePos="0" relativeHeight="251658240" behindDoc="0" locked="0" layoutInCell="1" allowOverlap="1" wp14:anchorId="04BC7B63" wp14:editId="4DD64913">
            <wp:simplePos x="0" y="0"/>
            <wp:positionH relativeFrom="margin">
              <wp:posOffset>-168910</wp:posOffset>
            </wp:positionH>
            <wp:positionV relativeFrom="margin">
              <wp:posOffset>3416300</wp:posOffset>
            </wp:positionV>
            <wp:extent cx="8404860" cy="132461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0BE3C03" wp14:editId="0D111E54">
            <wp:extent cx="8361842" cy="3012788"/>
            <wp:effectExtent l="762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8363494" cy="3013383"/>
                    </a:xfrm>
                    <a:prstGeom prst="rect">
                      <a:avLst/>
                    </a:prstGeom>
                  </pic:spPr>
                </pic:pic>
              </a:graphicData>
            </a:graphic>
          </wp:inline>
        </w:drawing>
      </w:r>
    </w:p>
    <w:p w:rsidR="00ED12A7" w:rsidRDefault="00ED12A7" w:rsidP="00ED12A7">
      <w:pPr>
        <w:pStyle w:val="Caption"/>
      </w:pPr>
      <w:r>
        <w:rPr>
          <w:noProof/>
          <w:lang w:eastAsia="de-CH"/>
        </w:rPr>
        <mc:AlternateContent>
          <mc:Choice Requires="wps">
            <w:drawing>
              <wp:anchor distT="0" distB="0" distL="114300" distR="114300" simplePos="0" relativeHeight="251660288" behindDoc="0" locked="0" layoutInCell="1" allowOverlap="1" wp14:anchorId="64C52AD2" wp14:editId="7B089DDE">
                <wp:simplePos x="0" y="0"/>
                <wp:positionH relativeFrom="column">
                  <wp:posOffset>3401060</wp:posOffset>
                </wp:positionH>
                <wp:positionV relativeFrom="paragraph">
                  <wp:posOffset>20320</wp:posOffset>
                </wp:positionV>
                <wp:extent cx="229298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380211" w:rsidRPr="00FA574F" w:rsidRDefault="00380211" w:rsidP="00ED12A7">
                            <w:pPr>
                              <w:pStyle w:val="Caption"/>
                              <w:rPr>
                                <w:noProof/>
                                <w:sz w:val="20"/>
                                <w:szCs w:val="20"/>
                              </w:rPr>
                            </w:pPr>
                            <w:r>
                              <w:t xml:space="preserve">Abbildung </w:t>
                            </w:r>
                            <w:fldSimple w:instr=" SEQ Abbildung \* ARABIC ">
                              <w:r>
                                <w:rPr>
                                  <w:noProof/>
                                </w:rPr>
                                <w:t>4</w:t>
                              </w:r>
                            </w:fldSimple>
                            <w:r>
                              <w:t xml:space="preserve"> - Details Abhängigkeiten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7.8pt;margin-top:1.6pt;width:180.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" stroked="f">
                <v:textbox style="mso-fit-shape-to-text:t" inset="0,0,0,0">
                  <w:txbxContent>
                    <w:p w:rsidR="00380211" w:rsidRPr="00FA574F" w:rsidRDefault="00380211" w:rsidP="00ED12A7">
                      <w:pPr>
                        <w:pStyle w:val="Caption"/>
                        <w:rPr>
                          <w:noProof/>
                          <w:sz w:val="20"/>
                          <w:szCs w:val="20"/>
                        </w:rPr>
                      </w:pPr>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Details Abhängigkeiten</w:t>
                      </w:r>
                    </w:p>
                  </w:txbxContent>
                </v:textbox>
                <w10:wrap type="square"/>
              </v:shape>
            </w:pict>
          </mc:Fallback>
        </mc:AlternateContent>
      </w:r>
      <w:r>
        <w:t xml:space="preserve">Abbildung </w:t>
      </w:r>
      <w:fldSimple w:instr=" SEQ Abbildung \* ARABIC ">
        <w:r w:rsidR="00DD1E9E">
          <w:rPr>
            <w:noProof/>
          </w:rPr>
          <w:t>5</w:t>
        </w:r>
      </w:fldSimple>
      <w:r>
        <w:t xml:space="preserve"> - Übersicht Abhängigkeiten mit Details</w:t>
      </w:r>
    </w:p>
    <w:p w:rsidR="00ED12A7" w:rsidRPr="00ED12A7" w:rsidRDefault="00ED12A7" w:rsidP="00ED12A7"/>
    <w:p w:rsidR="005876E3" w:rsidRDefault="005876E3">
      <w:r>
        <w:br w:type="page"/>
      </w:r>
    </w:p>
    <w:p w:rsidR="009B09E8" w:rsidRDefault="009B09E8" w:rsidP="005876E3">
      <w:r>
        <w:lastRenderedPageBreak/>
        <w:t xml:space="preserve">Um auch noch mit einem alternativen Tool die </w:t>
      </w:r>
      <w:r w:rsidR="002951D3">
        <w:t>Schichtung</w:t>
      </w:r>
      <w:r>
        <w:t xml:space="preserve"> zu beweisen,</w:t>
      </w:r>
      <w:r w:rsidR="0033273B">
        <w:t xml:space="preserve"> wurde NDepend verwendet um ein weiteres Diagramm zu generieren:</w:t>
      </w:r>
    </w:p>
    <w:p w:rsidR="009B09E8" w:rsidRDefault="00A833F0" w:rsidP="009B09E8">
      <w:pPr>
        <w:keepNext/>
      </w:pPr>
      <w:r>
        <w:rPr>
          <w:noProof/>
          <w:lang w:eastAsia="de-CH"/>
        </w:rPr>
        <w:drawing>
          <wp:inline distT="0" distB="0" distL="0" distR="0" wp14:anchorId="149D36DA" wp14:editId="6E4DFD91">
            <wp:extent cx="5760720" cy="36789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678997"/>
                    </a:xfrm>
                    <a:prstGeom prst="rect">
                      <a:avLst/>
                    </a:prstGeom>
                  </pic:spPr>
                </pic:pic>
              </a:graphicData>
            </a:graphic>
          </wp:inline>
        </w:drawing>
      </w:r>
    </w:p>
    <w:p w:rsidR="009B09E8" w:rsidRDefault="009B09E8" w:rsidP="009B09E8">
      <w:pPr>
        <w:pStyle w:val="Caption"/>
      </w:pPr>
      <w:r>
        <w:t xml:space="preserve">Abbildung </w:t>
      </w:r>
      <w:fldSimple w:instr=" SEQ Abbildung \* ARABIC ">
        <w:r w:rsidR="00DD1E9E">
          <w:rPr>
            <w:noProof/>
          </w:rPr>
          <w:t>6</w:t>
        </w:r>
      </w:fldSimple>
      <w:r>
        <w:t xml:space="preserve"> - NDepend Dependency Graph</w:t>
      </w:r>
    </w:p>
    <w:p w:rsidR="009B09E8" w:rsidRDefault="009B09E8" w:rsidP="009B09E8">
      <w:r>
        <w:t xml:space="preserve">Ganz links befindet sich das Startup Projekt, dann </w:t>
      </w:r>
      <w:r w:rsidR="00933B83">
        <w:t>folgen</w:t>
      </w:r>
      <w:r>
        <w:t xml:space="preserve"> das User Interface und der Preparer, dann die Services, Loader und Converter und ganz rechts schliesslich </w:t>
      </w:r>
      <w:r w:rsidR="00933B83">
        <w:t xml:space="preserve">noch </w:t>
      </w:r>
      <w:r>
        <w:t>die Interfaces.</w:t>
      </w:r>
    </w:p>
    <w:p w:rsidR="005876E3" w:rsidRDefault="00AC344A" w:rsidP="005876E3">
      <w:r>
        <w:t>Nun werden die einzelnen Projekte genauer beschrieben.</w:t>
      </w:r>
      <w:r w:rsidR="00DC6AEE">
        <w:t xml:space="preserve"> Die Test Projekte werden nicht weiter dokumentiert</w:t>
      </w:r>
      <w:r w:rsidR="00870A83">
        <w:t xml:space="preserve">, da ihre Namen ihren Zweck </w:t>
      </w:r>
      <w:r w:rsidR="00451C85">
        <w:t xml:space="preserve">schon genügend </w:t>
      </w:r>
      <w:r w:rsidR="00741370">
        <w:t>vermitteln</w:t>
      </w:r>
      <w:r w:rsidR="006C7252">
        <w:t>.</w:t>
      </w:r>
    </w:p>
    <w:p w:rsidR="00AC344A" w:rsidRDefault="00DC6AEE" w:rsidP="00142918">
      <w:pPr>
        <w:pStyle w:val="Heading3"/>
      </w:pPr>
      <w:bookmarkStart w:id="15" w:name="_Toc311701126"/>
      <w:r>
        <w:t>Interfaces</w:t>
      </w:r>
      <w:bookmarkEnd w:id="15"/>
    </w:p>
    <w:p w:rsidR="00B473F0" w:rsidRPr="00B473F0" w:rsidRDefault="00B473F0" w:rsidP="00B473F0">
      <w:r>
        <w:t>Um die Implementation untereinander zu entkoppeln, wurden</w:t>
      </w:r>
      <w:r w:rsidR="00107A6C">
        <w:t xml:space="preserve"> folgende</w:t>
      </w:r>
      <w:r>
        <w:t xml:space="preserve"> Interfaces eingesetzt:</w:t>
      </w:r>
    </w:p>
    <w:p w:rsidR="001231C9" w:rsidRDefault="001354A1" w:rsidP="001231C9">
      <w:pPr>
        <w:keepNext/>
      </w:pPr>
      <w:r>
        <w:rPr>
          <w:noProof/>
          <w:lang w:eastAsia="de-CH"/>
        </w:rPr>
        <w:drawing>
          <wp:inline distT="0" distB="0" distL="0" distR="0" wp14:anchorId="4105A29B" wp14:editId="103BE2C3">
            <wp:extent cx="3427111" cy="24088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672"/>
                    <a:stretch/>
                  </pic:blipFill>
                  <pic:spPr bwMode="auto">
                    <a:xfrm>
                      <a:off x="0" y="0"/>
                      <a:ext cx="3432316" cy="2412489"/>
                    </a:xfrm>
                    <a:prstGeom prst="rect">
                      <a:avLst/>
                    </a:prstGeom>
                    <a:ln>
                      <a:noFill/>
                    </a:ln>
                    <a:extLst>
                      <a:ext uri="{53640926-AAD7-44D8-BBD7-CCE9431645EC}">
                        <a14:shadowObscured xmlns:a14="http://schemas.microsoft.com/office/drawing/2010/main"/>
                      </a:ext>
                    </a:extLst>
                  </pic:spPr>
                </pic:pic>
              </a:graphicData>
            </a:graphic>
          </wp:inline>
        </w:drawing>
      </w:r>
    </w:p>
    <w:p w:rsidR="001354A1" w:rsidRPr="001354A1" w:rsidRDefault="001231C9" w:rsidP="001231C9">
      <w:pPr>
        <w:pStyle w:val="Caption"/>
      </w:pPr>
      <w:r>
        <w:t xml:space="preserve">Abbildung </w:t>
      </w:r>
      <w:fldSimple w:instr=" SEQ Abbildung \* ARABIC ">
        <w:r w:rsidR="00DD1E9E">
          <w:rPr>
            <w:noProof/>
          </w:rPr>
          <w:t>7</w:t>
        </w:r>
      </w:fldSimple>
      <w:r>
        <w:t xml:space="preserve"> - Übersicht Interfaces</w:t>
      </w:r>
    </w:p>
    <w:p w:rsidR="00DC6AEE" w:rsidRDefault="00DC6AEE" w:rsidP="00142918">
      <w:pPr>
        <w:pStyle w:val="Heading4"/>
      </w:pPr>
      <w:bookmarkStart w:id="16" w:name="_Toc311701127"/>
      <w:r>
        <w:t>Converter.Interfaces</w:t>
      </w:r>
      <w:bookmarkEnd w:id="16"/>
    </w:p>
    <w:p w:rsidR="008F555A" w:rsidRDefault="008F555A" w:rsidP="008F555A">
      <w:r>
        <w:lastRenderedPageBreak/>
        <w:t xml:space="preserve">IConverter: Dieses Interface wird für die Konvertierung vom PDF Dokumenten in XPS Dokumente </w:t>
      </w:r>
      <w:r w:rsidR="00C116F5">
        <w:t>eingesetzt</w:t>
      </w:r>
      <w:r>
        <w:t>. So ist es einfach, diese Implementation auszutauschen. Dies wird in Zukunft, sobald mehr solche Konverter gratis zur Verfügung stehen und sich das XPS Dateiformat mehr durchgesetzt hat, auch gut möglich sein.</w:t>
      </w:r>
    </w:p>
    <w:p w:rsidR="00622C0F" w:rsidRDefault="00622C0F" w:rsidP="00622C0F">
      <w:pPr>
        <w:keepNext/>
      </w:pPr>
      <w:r>
        <w:rPr>
          <w:noProof/>
          <w:lang w:eastAsia="de-CH"/>
        </w:rPr>
        <w:drawing>
          <wp:inline distT="0" distB="0" distL="0" distR="0" wp14:anchorId="64770D22" wp14:editId="463FB754">
            <wp:extent cx="2139687" cy="1775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39490" cy="1775782"/>
                    </a:xfrm>
                    <a:prstGeom prst="rect">
                      <a:avLst/>
                    </a:prstGeom>
                  </pic:spPr>
                </pic:pic>
              </a:graphicData>
            </a:graphic>
          </wp:inline>
        </w:drawing>
      </w:r>
    </w:p>
    <w:p w:rsidR="00DC6AEE" w:rsidRDefault="00622C0F" w:rsidP="00622C0F">
      <w:pPr>
        <w:pStyle w:val="Caption"/>
      </w:pPr>
      <w:r>
        <w:t xml:space="preserve">Abbildung </w:t>
      </w:r>
      <w:fldSimple w:instr=" SEQ Abbildung \* ARABIC ">
        <w:r w:rsidR="00DD1E9E">
          <w:rPr>
            <w:noProof/>
          </w:rPr>
          <w:t>8</w:t>
        </w:r>
      </w:fldSimple>
      <w:r>
        <w:t xml:space="preserve"> - Converter.Interfaces</w:t>
      </w:r>
    </w:p>
    <w:p w:rsidR="00DC6AEE" w:rsidRDefault="00DC6AEE" w:rsidP="00142918">
      <w:pPr>
        <w:pStyle w:val="Heading4"/>
      </w:pPr>
      <w:bookmarkStart w:id="17" w:name="_Toc311701128"/>
      <w:r>
        <w:t>Services.Interfaces</w:t>
      </w:r>
      <w:bookmarkEnd w:id="17"/>
    </w:p>
    <w:p w:rsidR="008F555A" w:rsidRDefault="008F555A" w:rsidP="008F555A">
      <w:r>
        <w:t xml:space="preserve">IAggregator, IMetadata, IMetadataType: Diese Interfaces sind für die Metadaten, die </w:t>
      </w:r>
      <w:r w:rsidR="005B68AC">
        <w:t>mit</w:t>
      </w:r>
      <w:r>
        <w:t xml:space="preserve"> den Project</w:t>
      </w:r>
      <w:r w:rsidR="005B68AC">
        <w:t xml:space="preserve"> </w:t>
      </w:r>
      <w:r>
        <w:t xml:space="preserve">Notes </w:t>
      </w:r>
      <w:r w:rsidR="005B68AC">
        <w:t>verknüpft</w:t>
      </w:r>
      <w:r>
        <w:t xml:space="preserve">, verantwortlich. </w:t>
      </w:r>
      <w:r w:rsidR="00D47B15">
        <w:t>So wird</w:t>
      </w:r>
      <w:r>
        <w:t xml:space="preserve"> als Beispiel „C++“ als IMetadata und „Technologie“ als IMedatataType gespeichert. Der IAggregator ist für das Mapping verantwortlich,</w:t>
      </w:r>
      <w:r w:rsidR="00D47B15">
        <w:t xml:space="preserve"> mit welchem beispielsweise </w:t>
      </w:r>
      <w:r>
        <w:t>„JavaBeans“</w:t>
      </w:r>
      <w:r w:rsidR="00545207">
        <w:t xml:space="preserve"> und „Java EE“</w:t>
      </w:r>
      <w:r w:rsidR="00C750F3">
        <w:t xml:space="preserve"> </w:t>
      </w:r>
      <w:r w:rsidR="001E58AA">
        <w:t>zum Begriff</w:t>
      </w:r>
      <w:r w:rsidR="00C750F3">
        <w:t xml:space="preserve"> „Java“ </w:t>
      </w:r>
      <w:r w:rsidR="00625F56">
        <w:t>zusammengefasst</w:t>
      </w:r>
      <w:bookmarkStart w:id="18" w:name="_GoBack"/>
      <w:bookmarkEnd w:id="18"/>
      <w:r w:rsidR="00C750F3">
        <w:t xml:space="preserve"> werden kann</w:t>
      </w:r>
      <w:r>
        <w:t>.</w:t>
      </w:r>
    </w:p>
    <w:p w:rsidR="008F555A" w:rsidRDefault="008F555A" w:rsidP="008F555A">
      <w:r>
        <w:t>Der ICultureHelper ist dafür verantwortlich, dass eine Sprache registriert werden kann. Dies wird zur Anzeige eines XPS benötigt.</w:t>
      </w:r>
    </w:p>
    <w:p w:rsidR="008F555A" w:rsidRDefault="008F555A" w:rsidP="008F555A">
      <w:r>
        <w:t xml:space="preserve">Die ICyclicCollectionView&lt;T&gt; ist eine zyklische Liste, auf der gefiltert werden kann. Es implementiert das </w:t>
      </w:r>
      <w:r w:rsidRPr="000F4BA7">
        <w:t>INotifyPropertyChanged</w:t>
      </w:r>
      <w:r>
        <w:t>, damit sie die involvierten Komponenten benachrichtigen kann.</w:t>
      </w:r>
    </w:p>
    <w:p w:rsidR="008F555A" w:rsidRDefault="008F555A" w:rsidP="008F555A">
      <w:r>
        <w:t>Die IProjectNote stellt eine ProjectNote dar. Neben den Properties (z.B. Title) stellt sie auch eine Preload Methode zur Verfügung, um das XPS Dokument mittels Eager Loading vorzuladen.</w:t>
      </w:r>
    </w:p>
    <w:p w:rsidR="008F555A" w:rsidRDefault="008F555A" w:rsidP="008F555A">
      <w:r>
        <w:t>IProjectNoteService stellt den Service</w:t>
      </w:r>
      <w:r w:rsidR="00FC5F92">
        <w:t xml:space="preserve"> für die Project Notes</w:t>
      </w:r>
      <w:r>
        <w:t xml:space="preserve"> zur Verfügung. Es bietet zwei Property Getters – einer für die IProjectNotes und einer für die IMetadatas.</w:t>
      </w:r>
    </w:p>
    <w:p w:rsidR="00FC5F92" w:rsidRDefault="00FC5F92" w:rsidP="008F555A">
      <w:r>
        <w:t>Ein Teammitglied wird durch die IPerson repräsentiert. Der IGravatarService stellt den Service für das involvierte Team dar, also die einzelnen IPersons.</w:t>
      </w:r>
    </w:p>
    <w:p w:rsidR="00B41BF5" w:rsidRDefault="00FC5F92" w:rsidP="00B41BF5">
      <w:pPr>
        <w:keepNext/>
      </w:pPr>
      <w:r>
        <w:rPr>
          <w:noProof/>
          <w:lang w:eastAsia="de-CH"/>
        </w:rPr>
        <w:drawing>
          <wp:inline distT="0" distB="0" distL="0" distR="0" wp14:anchorId="1568F386" wp14:editId="765325A2">
            <wp:extent cx="5760720" cy="18367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836742"/>
                    </a:xfrm>
                    <a:prstGeom prst="rect">
                      <a:avLst/>
                    </a:prstGeom>
                  </pic:spPr>
                </pic:pic>
              </a:graphicData>
            </a:graphic>
          </wp:inline>
        </w:drawing>
      </w:r>
    </w:p>
    <w:p w:rsidR="00DC6AEE" w:rsidRDefault="00B41BF5" w:rsidP="00B41BF5">
      <w:pPr>
        <w:pStyle w:val="Caption"/>
      </w:pPr>
      <w:r>
        <w:t xml:space="preserve">Abbildung </w:t>
      </w:r>
      <w:fldSimple w:instr=" SEQ Abbildung \* ARABIC ">
        <w:r w:rsidR="00DD1E9E">
          <w:rPr>
            <w:noProof/>
          </w:rPr>
          <w:t>9</w:t>
        </w:r>
      </w:fldSimple>
      <w:r>
        <w:t xml:space="preserve"> - </w:t>
      </w:r>
      <w:r>
        <w:rPr>
          <w:noProof/>
        </w:rPr>
        <w:t xml:space="preserve"> </w:t>
      </w:r>
      <w:r w:rsidRPr="000A0FC7">
        <w:rPr>
          <w:noProof/>
        </w:rPr>
        <w:t>Services.Interfaces</w:t>
      </w:r>
    </w:p>
    <w:p w:rsidR="00DC6AEE" w:rsidRDefault="00DC6AEE" w:rsidP="00142918">
      <w:pPr>
        <w:pStyle w:val="Heading4"/>
      </w:pPr>
      <w:bookmarkStart w:id="19" w:name="_Toc311701129"/>
      <w:r>
        <w:t>Loader.Interfaces</w:t>
      </w:r>
      <w:bookmarkEnd w:id="19"/>
    </w:p>
    <w:p w:rsidR="008F555A" w:rsidRDefault="008F555A" w:rsidP="008F555A">
      <w:r>
        <w:t>Der IProjectNotesLoader stellt das Interface zur Verfügung, um IProjectNotes zu laden. Dies ist deshalb in einem separaten Assembly, damit der Preparer und die eigentliche Applikation dieses gemeinsame Interface implementieren können.</w:t>
      </w:r>
    </w:p>
    <w:p w:rsidR="00E142D2" w:rsidRDefault="00622C0F" w:rsidP="00E142D2">
      <w:pPr>
        <w:keepNext/>
      </w:pPr>
      <w:r>
        <w:rPr>
          <w:noProof/>
          <w:lang w:eastAsia="de-CH"/>
        </w:rPr>
        <w:lastRenderedPageBreak/>
        <w:drawing>
          <wp:inline distT="0" distB="0" distL="0" distR="0" wp14:anchorId="6ED79C67" wp14:editId="609812A1">
            <wp:extent cx="2163170" cy="16270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65717" cy="1628955"/>
                    </a:xfrm>
                    <a:prstGeom prst="rect">
                      <a:avLst/>
                    </a:prstGeom>
                  </pic:spPr>
                </pic:pic>
              </a:graphicData>
            </a:graphic>
          </wp:inline>
        </w:drawing>
      </w:r>
    </w:p>
    <w:p w:rsidR="00DC6AEE" w:rsidRDefault="00E142D2" w:rsidP="00E142D2">
      <w:pPr>
        <w:pStyle w:val="Caption"/>
      </w:pPr>
      <w:r>
        <w:t xml:space="preserve">Abbildung </w:t>
      </w:r>
      <w:fldSimple w:instr=" SEQ Abbildung \* ARABIC ">
        <w:r w:rsidR="00DD1E9E">
          <w:rPr>
            <w:noProof/>
          </w:rPr>
          <w:t>10</w:t>
        </w:r>
      </w:fldSimple>
      <w:r>
        <w:t xml:space="preserve"> - </w:t>
      </w:r>
      <w:r w:rsidRPr="009D4D18">
        <w:t>Loader.Interfaces</w:t>
      </w:r>
    </w:p>
    <w:p w:rsidR="00504E34" w:rsidRDefault="001354A1" w:rsidP="00142918">
      <w:pPr>
        <w:pStyle w:val="Heading3"/>
      </w:pPr>
      <w:bookmarkStart w:id="20" w:name="_Toc311701130"/>
      <w:r>
        <w:t>Implementation</w:t>
      </w:r>
      <w:bookmarkEnd w:id="20"/>
    </w:p>
    <w:p w:rsidR="00504E34" w:rsidRPr="00504E34" w:rsidRDefault="00504E34" w:rsidP="00504E34">
      <w:r>
        <w:t xml:space="preserve">Die Implementation ist natürlich von den Interfaces </w:t>
      </w:r>
      <w:r w:rsidR="007E2F15">
        <w:t>a</w:t>
      </w:r>
      <w:r>
        <w:t>bhängig.</w:t>
      </w:r>
      <w:r w:rsidR="007E2F15">
        <w:t xml:space="preserve"> Dadurch können die Implementationen voneinander entkoppelt werden. Hier die Übersicht:</w:t>
      </w:r>
    </w:p>
    <w:p w:rsidR="002A3243" w:rsidRDefault="00DB17BC" w:rsidP="002A3243">
      <w:pPr>
        <w:keepNext/>
      </w:pPr>
      <w:r>
        <w:rPr>
          <w:noProof/>
          <w:lang w:eastAsia="de-CH"/>
        </w:rPr>
        <w:drawing>
          <wp:inline distT="0" distB="0" distL="0" distR="0" wp14:anchorId="450F8407" wp14:editId="7F48DCB4">
            <wp:extent cx="3289111" cy="1726381"/>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93806" cy="1728845"/>
                    </a:xfrm>
                    <a:prstGeom prst="rect">
                      <a:avLst/>
                    </a:prstGeom>
                  </pic:spPr>
                </pic:pic>
              </a:graphicData>
            </a:graphic>
          </wp:inline>
        </w:drawing>
      </w:r>
    </w:p>
    <w:p w:rsidR="001354A1" w:rsidRDefault="002A3243" w:rsidP="002A3243">
      <w:pPr>
        <w:pStyle w:val="Caption"/>
      </w:pPr>
      <w:r>
        <w:t xml:space="preserve">Abbildung </w:t>
      </w:r>
      <w:fldSimple w:instr=" SEQ Abbildung \* ARABIC ">
        <w:r w:rsidR="00DD1E9E">
          <w:rPr>
            <w:noProof/>
          </w:rPr>
          <w:t>11</w:t>
        </w:r>
      </w:fldSimple>
      <w:r>
        <w:t xml:space="preserve"> - Implementation Übersicht</w:t>
      </w:r>
    </w:p>
    <w:p w:rsidR="00697A18" w:rsidRDefault="00697A18" w:rsidP="00184D9C">
      <w:pPr>
        <w:pStyle w:val="Heading4"/>
      </w:pPr>
      <w:bookmarkStart w:id="21" w:name="_Toc311701131"/>
      <w:r>
        <w:t>Services.Loader</w:t>
      </w:r>
      <w:bookmarkEnd w:id="21"/>
    </w:p>
    <w:p w:rsidR="008F555A" w:rsidRPr="008F555A" w:rsidRDefault="00F97AF7" w:rsidP="008F555A">
      <w:r>
        <w:t>Der ProjectNotesLoader kann eine Liste von IProjectNotes laden.</w:t>
      </w:r>
      <w:r w:rsidR="007D0A95">
        <w:t xml:space="preserve"> In der aktuellen Version werden die Daten von einem Tabulator getrenntem Textdokument gelesen, in Zukunft kann das aber auch von einer Datenbank oder vom SharePoint geladen werden.</w:t>
      </w:r>
    </w:p>
    <w:p w:rsidR="00697A18" w:rsidRDefault="00697A18" w:rsidP="00697A18">
      <w:pPr>
        <w:keepNext/>
      </w:pPr>
      <w:r>
        <w:rPr>
          <w:noProof/>
          <w:lang w:eastAsia="de-CH"/>
        </w:rPr>
        <w:drawing>
          <wp:inline distT="0" distB="0" distL="0" distR="0" wp14:anchorId="2947CF44" wp14:editId="42E73081">
            <wp:extent cx="2040944" cy="1931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697A18" w:rsidRPr="00697A18" w:rsidRDefault="00697A18" w:rsidP="00697A18">
      <w:pPr>
        <w:pStyle w:val="Caption"/>
      </w:pPr>
      <w:r>
        <w:t xml:space="preserve">Abbildung </w:t>
      </w:r>
      <w:fldSimple w:instr=" SEQ Abbildung \* ARABIC ">
        <w:r w:rsidR="00DD1E9E">
          <w:rPr>
            <w:noProof/>
          </w:rPr>
          <w:t>12</w:t>
        </w:r>
      </w:fldSimple>
      <w:r>
        <w:t xml:space="preserve"> - Services.Loader</w:t>
      </w:r>
    </w:p>
    <w:p w:rsidR="007E2F15" w:rsidRDefault="007E2F15" w:rsidP="00184D9C">
      <w:pPr>
        <w:pStyle w:val="Heading4"/>
      </w:pPr>
      <w:bookmarkStart w:id="22" w:name="_Toc311701132"/>
      <w:r>
        <w:t>Converter.Pdf</w:t>
      </w:r>
      <w:bookmarkEnd w:id="22"/>
    </w:p>
    <w:p w:rsidR="00697A18" w:rsidRDefault="00697A18" w:rsidP="00697A18">
      <w:r>
        <w:t>Der PdfConverter ist dafür verantwortlich, das PDF Dokument in ein XPS Dokument zu konvertieren.</w:t>
      </w:r>
      <w:r w:rsidR="005706D1">
        <w:t xml:space="preserve"> Da die Konvertierung mithilfe des Adobe Readers geschieht, kann der </w:t>
      </w:r>
      <w:r w:rsidR="005706D1" w:rsidRPr="005706D1">
        <w:t>AcrobatLocation</w:t>
      </w:r>
      <w:r w:rsidR="005706D1">
        <w:t xml:space="preserve"> im Settings File konfiguriert werden. Stadardmässig ist der Pfad  auf „</w:t>
      </w:r>
      <w:r w:rsidR="005706D1" w:rsidRPr="005706D1">
        <w:t>C:\Program Files (x86)\Adobe\Reader 10.0\Reader\AcroRd32.exe</w:t>
      </w:r>
      <w:r w:rsidR="005706D1">
        <w:t>“ eingestellt.</w:t>
      </w:r>
    </w:p>
    <w:p w:rsidR="007E2F15" w:rsidRDefault="005706D1" w:rsidP="007E2F15">
      <w:pPr>
        <w:keepNext/>
      </w:pPr>
      <w:r>
        <w:rPr>
          <w:noProof/>
          <w:lang w:eastAsia="de-CH"/>
        </w:rPr>
        <w:lastRenderedPageBreak/>
        <w:drawing>
          <wp:inline distT="0" distB="0" distL="0" distR="0" wp14:anchorId="3A3CA5AC" wp14:editId="43AC8509">
            <wp:extent cx="1975104" cy="278466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76484" cy="2786613"/>
                    </a:xfrm>
                    <a:prstGeom prst="rect">
                      <a:avLst/>
                    </a:prstGeom>
                  </pic:spPr>
                </pic:pic>
              </a:graphicData>
            </a:graphic>
          </wp:inline>
        </w:drawing>
      </w:r>
    </w:p>
    <w:p w:rsidR="00ED27B2" w:rsidRDefault="007E2F15" w:rsidP="007E2F15">
      <w:pPr>
        <w:pStyle w:val="Caption"/>
      </w:pPr>
      <w:r>
        <w:t xml:space="preserve">Abbildung </w:t>
      </w:r>
      <w:fldSimple w:instr=" SEQ Abbildung \* ARABIC ">
        <w:r w:rsidR="00DD1E9E">
          <w:rPr>
            <w:noProof/>
          </w:rPr>
          <w:t>13</w:t>
        </w:r>
      </w:fldSimple>
      <w:r>
        <w:t xml:space="preserve"> - Converter.Pdf</w:t>
      </w:r>
    </w:p>
    <w:p w:rsidR="00697A18" w:rsidRDefault="007D0A95" w:rsidP="00184D9C">
      <w:pPr>
        <w:pStyle w:val="Heading4"/>
      </w:pPr>
      <w:bookmarkStart w:id="23" w:name="_Toc311701133"/>
      <w:r>
        <w:t>Preparer</w:t>
      </w:r>
      <w:bookmarkEnd w:id="23"/>
    </w:p>
    <w:p w:rsidR="00FB06EE" w:rsidRDefault="007D0A95" w:rsidP="007D0A95">
      <w:r>
        <w:t>Der Preparer ist dafür verantwortlich, dass die ProjectNotes der Applikation im entsprechenden Format zur Verfügung steht. Konkret heisst das pro Project Note: ein XPS Dokument und ein Bild (243x243 Pixel gross)</w:t>
      </w:r>
      <w:r w:rsidR="00821546">
        <w:t>. Dazu verwendet der Preparer einen IProjectNotesLoader und einen IConverter</w:t>
      </w:r>
      <w:r w:rsidR="00350FB9">
        <w:t>.</w:t>
      </w:r>
    </w:p>
    <w:p w:rsidR="007D0A95" w:rsidRDefault="00FB06EE" w:rsidP="007D0A95">
      <w:r>
        <w:t>Da der Preparer vor der Applikation und unabhängig ausgeführt wird, ist er als Executable (exe) kompiliert.</w:t>
      </w:r>
    </w:p>
    <w:p w:rsidR="00FB06EE" w:rsidRDefault="00BF2BBC" w:rsidP="00FB06EE">
      <w:pPr>
        <w:keepNext/>
      </w:pPr>
      <w:r>
        <w:rPr>
          <w:noProof/>
          <w:lang w:eastAsia="de-CH"/>
        </w:rPr>
        <w:drawing>
          <wp:inline distT="0" distB="0" distL="0" distR="0" wp14:anchorId="4C788408" wp14:editId="466E17F9">
            <wp:extent cx="5760720" cy="29342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34256"/>
                    </a:xfrm>
                    <a:prstGeom prst="rect">
                      <a:avLst/>
                    </a:prstGeom>
                  </pic:spPr>
                </pic:pic>
              </a:graphicData>
            </a:graphic>
          </wp:inline>
        </w:drawing>
      </w:r>
    </w:p>
    <w:p w:rsidR="00350FB9" w:rsidRDefault="00FB06EE" w:rsidP="00FB06EE">
      <w:pPr>
        <w:pStyle w:val="Caption"/>
      </w:pPr>
      <w:r>
        <w:t xml:space="preserve">Abbildung </w:t>
      </w:r>
      <w:fldSimple w:instr=" SEQ Abbildung \* ARABIC ">
        <w:r w:rsidR="00DD1E9E">
          <w:rPr>
            <w:noProof/>
          </w:rPr>
          <w:t>14</w:t>
        </w:r>
      </w:fldSimple>
      <w:r>
        <w:t xml:space="preserve"> - Preparer</w:t>
      </w:r>
    </w:p>
    <w:p w:rsidR="00363372" w:rsidRDefault="00363372" w:rsidP="00A57871">
      <w:r>
        <w:t xml:space="preserve">Beim Preparer sind die einzelnen IProcessors wichtig. Als erstes wird der DownloadProcessor verwendet, der das PDF Dokument herunterlädt und lokal speichert. In einem zweiten Schritt wird der ConverterProcessor verwendet, der das PDF in ein XPS Dokument konvertiert. Der ImageExtractorProcessor extrahiert schliesslich noch ein Bild aus dem XPS Dokument. Sollte etwas schief gegangen sein und sich die Dateien in einem </w:t>
      </w:r>
      <w:r w:rsidR="006D5E5C">
        <w:t>fehlerhaften</w:t>
      </w:r>
      <w:r>
        <w:t xml:space="preserve"> Zustand befinden, räumt der CleanupProcessor schliesslich noch auf.</w:t>
      </w:r>
    </w:p>
    <w:p w:rsidR="005B46DD" w:rsidRDefault="001F3687" w:rsidP="00A57871">
      <w:r>
        <w:t xml:space="preserve">Um die Ausführung zu beschleunigen, wurde das Verarbeiten einzelner Project Notes parallelisiert. </w:t>
      </w:r>
      <w:r w:rsidR="005B46DD">
        <w:t>Das folgende Sequenzdiagramm zeigt den Ablauf auf</w:t>
      </w:r>
      <w:r>
        <w:t xml:space="preserve"> (in der Liste „processors“ sind Instanzen der einzelnen IProcessors enthalten)</w:t>
      </w:r>
      <w:r w:rsidR="005B46DD">
        <w:t>:</w:t>
      </w:r>
    </w:p>
    <w:p w:rsidR="001F3687" w:rsidRDefault="005D71BF" w:rsidP="001F3687">
      <w:pPr>
        <w:keepNext/>
      </w:pPr>
      <w:r>
        <w:rPr>
          <w:noProof/>
          <w:lang w:eastAsia="de-CH"/>
        </w:rPr>
        <w:lastRenderedPageBreak/>
        <w:drawing>
          <wp:inline distT="0" distB="0" distL="0" distR="0" wp14:anchorId="089A88F9" wp14:editId="2B855FF2">
            <wp:extent cx="5953767" cy="6933063"/>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1F3687" w:rsidRDefault="001F3687" w:rsidP="001F3687">
      <w:pPr>
        <w:pStyle w:val="Caption"/>
      </w:pPr>
      <w:r>
        <w:t xml:space="preserve">Abbildung </w:t>
      </w:r>
      <w:fldSimple w:instr=" SEQ Abbildung \* ARABIC ">
        <w:r w:rsidR="00DD1E9E">
          <w:rPr>
            <w:noProof/>
          </w:rPr>
          <w:t>15</w:t>
        </w:r>
      </w:fldSimple>
      <w:r>
        <w:t xml:space="preserve"> - Sequenzdiagramm Preparer</w:t>
      </w:r>
    </w:p>
    <w:p w:rsidR="005C6E0E" w:rsidRDefault="005C6E0E">
      <w:r>
        <w:br w:type="page"/>
      </w:r>
    </w:p>
    <w:p w:rsidR="007D0A95" w:rsidRDefault="007D0A95" w:rsidP="00184D9C">
      <w:pPr>
        <w:pStyle w:val="Heading4"/>
      </w:pPr>
      <w:bookmarkStart w:id="24" w:name="_Toc311701134"/>
      <w:r>
        <w:lastRenderedPageBreak/>
        <w:t>Services</w:t>
      </w:r>
      <w:bookmarkEnd w:id="24"/>
    </w:p>
    <w:p w:rsidR="004E0CCC" w:rsidRDefault="004E0CCC" w:rsidP="004E0CCC">
      <w:r>
        <w:t xml:space="preserve">Der Service ist dafür verantwortlich, die IProjectNotes und die </w:t>
      </w:r>
      <w:r w:rsidR="00447065">
        <w:t xml:space="preserve">aggregierten </w:t>
      </w:r>
      <w:r>
        <w:t>IMetadata Objekte zur Verfügung zu stellen. So erhält</w:t>
      </w:r>
      <w:r w:rsidR="00EF0BE5">
        <w:t xml:space="preserve"> er zuerst die Rohdaten</w:t>
      </w:r>
      <w:r w:rsidR="0096329B">
        <w:t xml:space="preserve"> vom IProjectNotesLoader</w:t>
      </w:r>
      <w:r w:rsidR="00447065">
        <w:t xml:space="preserve"> und baut dann aufgrund der Eingaben die Objektstruktur mit den IProjectNotes und IMetadatas auf. Die Metadaten werden gleich beim Import aggregiert. </w:t>
      </w:r>
      <w:r w:rsidR="00BE7D57">
        <w:t xml:space="preserve">Um auch die Personen, die am Projekt mitgearbeitet haben, darzustellen, stellt der GravatarService eine Liste von Persons zur Verfügung. </w:t>
      </w:r>
      <w:r w:rsidR="00447065">
        <w:t>Weiter implementiert das Service Projekt bestimmte Hilfsklassen, wie zum Beispiel den MetadataComparer.</w:t>
      </w:r>
    </w:p>
    <w:p w:rsidR="00447065" w:rsidRDefault="00447065" w:rsidP="004E0CCC">
      <w:r>
        <w:t>Damit nach Project Notes gefiltert werden kann, stellt der Service eine CyclicCollectionView&lt;T&gt; zur Verfügung. Diese implementiert das Interface ICyclicCollectionView&lt;T&gt;.</w:t>
      </w:r>
    </w:p>
    <w:p w:rsidR="00283FA3" w:rsidRPr="004E0CCC" w:rsidRDefault="00283FA3" w:rsidP="004E0CCC">
      <w:r>
        <w:t xml:space="preserve">Der Service kann auch konfiguriert werden, </w:t>
      </w:r>
      <w:r w:rsidR="00BA1C07">
        <w:t xml:space="preserve">so gibt es eine Einstellung </w:t>
      </w:r>
      <w:r w:rsidR="00BA1C07" w:rsidRPr="00BA1C07">
        <w:t>ProjectNotesUrl</w:t>
      </w:r>
      <w:r w:rsidR="00BA1C07">
        <w:t xml:space="preserve">, die zurzeit auf die HTTP URL von Zühlke konfiguriert ist: </w:t>
      </w:r>
      <w:r w:rsidR="00BA1C07" w:rsidRPr="00BA1C07">
        <w:t>http://www.zuehlke.com/uploads/tx_zepublications/</w:t>
      </w:r>
      <w:r w:rsidR="00BA1C07">
        <w:t>. Von diesem Verzeichnis aus werden die Project Notes heruntergeladen.</w:t>
      </w:r>
    </w:p>
    <w:p w:rsidR="005A0C62" w:rsidRDefault="00BE7D57" w:rsidP="005A0C62">
      <w:pPr>
        <w:keepNext/>
      </w:pPr>
      <w:r>
        <w:rPr>
          <w:noProof/>
          <w:lang w:eastAsia="de-CH"/>
        </w:rPr>
        <w:drawing>
          <wp:inline distT="0" distB="0" distL="0" distR="0" wp14:anchorId="36BE9630" wp14:editId="48949005">
            <wp:extent cx="5760720" cy="340584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405843"/>
                    </a:xfrm>
                    <a:prstGeom prst="rect">
                      <a:avLst/>
                    </a:prstGeom>
                  </pic:spPr>
                </pic:pic>
              </a:graphicData>
            </a:graphic>
          </wp:inline>
        </w:drawing>
      </w:r>
    </w:p>
    <w:p w:rsidR="00534385" w:rsidRDefault="005A0C62" w:rsidP="005A0C62">
      <w:pPr>
        <w:pStyle w:val="Caption"/>
      </w:pPr>
      <w:r>
        <w:t xml:space="preserve">Abbildung </w:t>
      </w:r>
      <w:fldSimple w:instr=" SEQ Abbildung \* ARABIC ">
        <w:r w:rsidR="00DD1E9E">
          <w:rPr>
            <w:noProof/>
          </w:rPr>
          <w:t>16</w:t>
        </w:r>
      </w:fldSimple>
      <w:r>
        <w:t xml:space="preserve"> </w:t>
      </w:r>
      <w:r w:rsidR="005C6E0E">
        <w:t>–</w:t>
      </w:r>
      <w:r>
        <w:t xml:space="preserve"> Services</w:t>
      </w:r>
    </w:p>
    <w:p w:rsidR="005C6E0E" w:rsidRDefault="005C6E0E">
      <w:r>
        <w:br w:type="page"/>
      </w:r>
    </w:p>
    <w:p w:rsidR="007D0A95" w:rsidRDefault="007D0A95" w:rsidP="00184D9C">
      <w:pPr>
        <w:pStyle w:val="Heading4"/>
      </w:pPr>
      <w:bookmarkStart w:id="25" w:name="_Toc311701135"/>
      <w:r>
        <w:lastRenderedPageBreak/>
        <w:t>UserInterface.Surface</w:t>
      </w:r>
      <w:bookmarkEnd w:id="25"/>
    </w:p>
    <w:p w:rsidR="00C85D14" w:rsidRDefault="00C85D14" w:rsidP="00C85D14">
      <w:r>
        <w:t>Das UserInterface.Surface Assembly ist für das GUI verantwortlich. Es benutzt zur Entkopplung der View und des Models das MVVM Pattern</w:t>
      </w:r>
      <w:r w:rsidR="00334AFE">
        <w:t xml:space="preserve"> (siehe </w:t>
      </w:r>
      <w:r w:rsidR="00334AFE">
        <w:fldChar w:fldCharType="begin"/>
      </w:r>
      <w:r w:rsidR="00334AFE">
        <w:instrText xml:space="preserve"> REF _Ref311456471 \r \h </w:instrText>
      </w:r>
      <w:r w:rsidR="00334AFE">
        <w:fldChar w:fldCharType="separate"/>
      </w:r>
      <w:r w:rsidR="00334AFE">
        <w:t>4.1</w:t>
      </w:r>
      <w:r w:rsidR="00334AFE">
        <w:fldChar w:fldCharType="end"/>
      </w:r>
      <w:r w:rsidR="00334AFE">
        <w:t xml:space="preserve"> </w:t>
      </w:r>
      <w:r w:rsidR="00334AFE">
        <w:fldChar w:fldCharType="begin"/>
      </w:r>
      <w:r w:rsidR="00334AFE">
        <w:instrText xml:space="preserve"> REF _Ref311456471 \h </w:instrText>
      </w:r>
      <w:r w:rsidR="00334AFE">
        <w:fldChar w:fldCharType="separate"/>
      </w:r>
      <w:r w:rsidR="00334AFE">
        <w:t>MVVM</w:t>
      </w:r>
      <w:r w:rsidR="00334AFE">
        <w:fldChar w:fldCharType="end"/>
      </w:r>
      <w:r w:rsidR="00334AFE">
        <w:t>).</w:t>
      </w:r>
    </w:p>
    <w:p w:rsidR="005C6E0E" w:rsidRDefault="005C6E0E" w:rsidP="00C85D14">
      <w:r>
        <w:t>Das OverviewWindowViewModel ist dafür verantwortlich, die Commands der View entgegenzunehmen, eine Aktion auszuführen (Bsp. einen Filter setzen)</w:t>
      </w:r>
      <w:r w:rsidR="00E21CA2">
        <w:t>, und dann die View zu notifizieren (Bsp. mithilfe von INotifyPropertyChanged).</w:t>
      </w:r>
      <w:r w:rsidR="00182CF7">
        <w:t xml:space="preserve"> Das GravatarsViewModel verwaltet die Personen und stellt die Schnittstelle zwischen dem IGravatarService </w:t>
      </w:r>
      <w:r w:rsidR="008C3573">
        <w:t>und dem</w:t>
      </w:r>
      <w:r w:rsidR="00182CF7">
        <w:t xml:space="preserve"> Gravatars </w:t>
      </w:r>
      <w:r w:rsidR="008C3573">
        <w:t xml:space="preserve">User Control </w:t>
      </w:r>
      <w:r w:rsidR="00182CF7">
        <w:t>dar.</w:t>
      </w:r>
    </w:p>
    <w:p w:rsidR="003633BF" w:rsidRDefault="00B73862" w:rsidP="003633BF">
      <w:r>
        <w:t>Für die ICommand Implementation wird die Klasse Command implementiert, welche dann vom OverviewWindowViewModel benutzt wird.</w:t>
      </w:r>
      <w:r w:rsidR="003633BF" w:rsidRPr="003633BF">
        <w:t xml:space="preserve"> </w:t>
      </w:r>
    </w:p>
    <w:p w:rsidR="00B73862" w:rsidRDefault="003633BF" w:rsidP="00C85D14">
      <w:r>
        <w:t>Das ScrollToTopBehaviour wird benötigt, damit bei einer Änderung der Elemente im Container automatisch nach oben gescrollt wird.</w:t>
      </w:r>
    </w:p>
    <w:p w:rsidR="00BA757B" w:rsidRPr="00C85D14" w:rsidRDefault="00C50F96" w:rsidP="003633BF">
      <w:r>
        <w:t xml:space="preserve">Das OverviewWindow stellt das Hauptfenster dar, während die Klassen AboutView, </w:t>
      </w:r>
      <w:r w:rsidR="001A70C6">
        <w:t xml:space="preserve">DetailView, </w:t>
      </w:r>
      <w:r>
        <w:t>FilterDetailView, FilterView, Gravatar</w:t>
      </w:r>
      <w:r w:rsidR="00323567">
        <w:t>s</w:t>
      </w:r>
      <w:r>
        <w:t>, ZoomInIcon und ZoomOutIcon einzelne UserControls darstellen, die vom OverviewWindow benutzt werden.</w:t>
      </w:r>
    </w:p>
    <w:p w:rsidR="00C85D14" w:rsidRDefault="002D45BB" w:rsidP="00C85D14">
      <w:pPr>
        <w:keepNext/>
      </w:pPr>
      <w:r>
        <w:rPr>
          <w:noProof/>
          <w:lang w:eastAsia="de-CH"/>
        </w:rPr>
        <w:drawing>
          <wp:inline distT="0" distB="0" distL="0" distR="0" wp14:anchorId="0665EED4" wp14:editId="0F87FAC8">
            <wp:extent cx="5868538" cy="323000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73106" cy="3232518"/>
                    </a:xfrm>
                    <a:prstGeom prst="rect">
                      <a:avLst/>
                    </a:prstGeom>
                  </pic:spPr>
                </pic:pic>
              </a:graphicData>
            </a:graphic>
          </wp:inline>
        </w:drawing>
      </w:r>
    </w:p>
    <w:p w:rsidR="00CF103B" w:rsidRDefault="00C85D14" w:rsidP="00C85D14">
      <w:pPr>
        <w:pStyle w:val="Caption"/>
      </w:pPr>
      <w:r>
        <w:t xml:space="preserve">Abbildung </w:t>
      </w:r>
      <w:fldSimple w:instr=" SEQ Abbildung \* ARABIC ">
        <w:r w:rsidR="00DD1E9E">
          <w:rPr>
            <w:noProof/>
          </w:rPr>
          <w:t>17</w:t>
        </w:r>
      </w:fldSimple>
      <w:r>
        <w:t xml:space="preserve"> - UserInterface.Surface</w:t>
      </w:r>
    </w:p>
    <w:p w:rsidR="008D4F9C" w:rsidRDefault="008D4F9C">
      <w:r>
        <w:br w:type="page"/>
      </w:r>
    </w:p>
    <w:p w:rsidR="007D0A95" w:rsidRDefault="007D0A95" w:rsidP="00184D9C">
      <w:pPr>
        <w:pStyle w:val="Heading4"/>
      </w:pPr>
      <w:bookmarkStart w:id="26" w:name="_Toc311701136"/>
      <w:r>
        <w:lastRenderedPageBreak/>
        <w:t>ProjectFlip</w:t>
      </w:r>
      <w:bookmarkEnd w:id="26"/>
    </w:p>
    <w:p w:rsidR="00EE6577" w:rsidRPr="008D4F9C" w:rsidRDefault="008D4F9C" w:rsidP="001316AC">
      <w:r>
        <w:t>Dieses Projekt ist das Startup Projekt.</w:t>
      </w:r>
      <w:r w:rsidR="00CA609B">
        <w:t xml:space="preserve"> Es ist dafür verantwortlich, die richtigen Komponenten zusammenzufügen und schlussendlich das GUI zu starten. Hier wurde stark Dependency Injection eingesetzt, und zwar mit Unity (von Microsoft).</w:t>
      </w:r>
      <w:r w:rsidR="00D43B61">
        <w:t xml:space="preserve"> So kann an einem Ort konfiguriert werden, welche Komponenten instanziiert werden sollen.</w:t>
      </w:r>
    </w:p>
    <w:p w:rsidR="008D4F9C" w:rsidRDefault="001316AC" w:rsidP="008D4F9C">
      <w:pPr>
        <w:keepNext/>
      </w:pPr>
      <w:r>
        <w:rPr>
          <w:noProof/>
          <w:lang w:eastAsia="de-CH"/>
        </w:rPr>
        <w:drawing>
          <wp:inline distT="0" distB="0" distL="0" distR="0" wp14:anchorId="6EAC943C" wp14:editId="6DBFA9DF">
            <wp:extent cx="1753874" cy="2470245"/>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56353" cy="2473737"/>
                    </a:xfrm>
                    <a:prstGeom prst="rect">
                      <a:avLst/>
                    </a:prstGeom>
                  </pic:spPr>
                </pic:pic>
              </a:graphicData>
            </a:graphic>
          </wp:inline>
        </w:drawing>
      </w:r>
    </w:p>
    <w:p w:rsidR="007D0A95" w:rsidRDefault="008D4F9C" w:rsidP="008D4F9C">
      <w:pPr>
        <w:pStyle w:val="Caption"/>
      </w:pPr>
      <w:r>
        <w:t xml:space="preserve">Abbildung </w:t>
      </w:r>
      <w:fldSimple w:instr=" SEQ Abbildung \* ARABIC ">
        <w:r w:rsidR="00DD1E9E">
          <w:rPr>
            <w:noProof/>
          </w:rPr>
          <w:t>18</w:t>
        </w:r>
      </w:fldSimple>
      <w:r>
        <w:t xml:space="preserve"> - ProjectFlip</w:t>
      </w:r>
    </w:p>
    <w:p w:rsidR="00636176" w:rsidRDefault="00636176" w:rsidP="00184D9C">
      <w:pPr>
        <w:pStyle w:val="Heading2"/>
      </w:pPr>
      <w:r>
        <w:t>UI Design</w:t>
      </w:r>
    </w:p>
    <w:p w:rsidR="00636176" w:rsidRDefault="00636176" w:rsidP="00636176">
      <w:pPr>
        <w:pStyle w:val="Heading3"/>
      </w:pPr>
      <w:r>
        <w:t>Allgemein</w:t>
      </w:r>
    </w:p>
    <w:p w:rsidR="00636176" w:rsidRDefault="00636176" w:rsidP="00636176">
      <w:r>
        <w:t>Für unsere Applikation wird WPF verwendet. Um die View vom Model zu trennen, w</w:t>
      </w:r>
      <w:r w:rsidR="00F96D4B">
        <w:t>ird MVVM (TODO: ref) eingesetzt. Durch den Einsatz vom MVVM konnte fast vollständig auf Code Behind verzichtet werden, wodurch die View Logik im ViewModel auch über Unit Tests getestet werden konnten.</w:t>
      </w:r>
    </w:p>
    <w:p w:rsidR="009A11D6" w:rsidRDefault="009A11D6" w:rsidP="009A11D6">
      <w:pPr>
        <w:pStyle w:val="Heading3"/>
      </w:pPr>
      <w:r>
        <w:t>Unterteilung der Views</w:t>
      </w:r>
    </w:p>
    <w:p w:rsidR="009A11D6" w:rsidRDefault="009A11D6" w:rsidP="009A11D6">
      <w:r>
        <w:t>In vielen Applikationen kann zwischen verschiedenen Ansichten gewechselt werden. Bei Project Flip 2.0 ist das jedoch so geregelt, dass der Startscreen immer im Hintergrund ersichtlich bleiben muss. Die and</w:t>
      </w:r>
      <w:r w:rsidR="00B91DFA">
        <w:t xml:space="preserve">eren Komponenten (Detailansicht, Filter View, </w:t>
      </w:r>
      <w:r>
        <w:t>Info View) werden überlagert und mit einem abgedunkelten Hintergrund dargestellt, sodass der Hintergrund immer noch ersichtlich ist.</w:t>
      </w:r>
    </w:p>
    <w:p w:rsidR="00B91DFA" w:rsidRDefault="00B91DFA" w:rsidP="00B91DFA">
      <w:pPr>
        <w:pStyle w:val="Heading4"/>
      </w:pPr>
      <w:r>
        <w:t>Overview</w:t>
      </w:r>
    </w:p>
    <w:p w:rsidR="00B91DFA" w:rsidRDefault="00B91DFA" w:rsidP="00B91DFA">
      <w:r>
        <w:t>Die Übersicht ist in zwei Teile eingeteilt: die Filter Kriterien und die Listenansicht. Das sieht dann so aus:</w:t>
      </w:r>
    </w:p>
    <w:p w:rsidR="00B91DFA" w:rsidRDefault="00B91DFA" w:rsidP="00B91DFA">
      <w:pPr>
        <w:keepNext/>
      </w:pPr>
      <w:r>
        <w:rPr>
          <w:noProof/>
          <w:lang w:eastAsia="de-CH"/>
        </w:rPr>
        <w:lastRenderedPageBreak/>
        <w:drawing>
          <wp:inline distT="0" distB="0" distL="0" distR="0" wp14:anchorId="713BEDD1" wp14:editId="231F5BFF">
            <wp:extent cx="5760720" cy="3389920"/>
            <wp:effectExtent l="0" t="0" r="0"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389920"/>
                    </a:xfrm>
                    <a:prstGeom prst="rect">
                      <a:avLst/>
                    </a:prstGeom>
                  </pic:spPr>
                </pic:pic>
              </a:graphicData>
            </a:graphic>
          </wp:inline>
        </w:drawing>
      </w:r>
    </w:p>
    <w:p w:rsidR="00B91DFA" w:rsidRDefault="00B91DFA" w:rsidP="00B91DFA">
      <w:pPr>
        <w:pStyle w:val="Caption"/>
      </w:pPr>
      <w:r>
        <w:t xml:space="preserve">Abbildung </w:t>
      </w:r>
      <w:fldSimple w:instr=" SEQ Abbildung \* ARABIC ">
        <w:r w:rsidR="00DD1E9E">
          <w:rPr>
            <w:noProof/>
          </w:rPr>
          <w:t>19</w:t>
        </w:r>
      </w:fldSimple>
      <w:r>
        <w:t xml:space="preserve"> - Übersicht</w:t>
      </w:r>
    </w:p>
    <w:p w:rsidR="00B91DFA" w:rsidRDefault="00B91DFA" w:rsidP="00B91DFA">
      <w:r>
        <w:t>Auf der linken Seite sind die Filterkriterien ersichtlich, während auf der rechten Seite die Project Notes aufgelistet werden.</w:t>
      </w:r>
    </w:p>
    <w:p w:rsidR="00B91DFA" w:rsidRDefault="00B91DFA" w:rsidP="00B91DFA">
      <w:pPr>
        <w:pStyle w:val="Heading4"/>
      </w:pPr>
      <w:r>
        <w:t>Filter View</w:t>
      </w:r>
    </w:p>
    <w:p w:rsidR="00B91DFA" w:rsidRDefault="00B91DFA" w:rsidP="00B91DFA">
      <w:r>
        <w:t>Wird auf der Übersicht auf dem Button „Kriterien hinzufügen“ klickt, so wird die Filter View geöffnet:</w:t>
      </w:r>
    </w:p>
    <w:p w:rsidR="00B91DFA" w:rsidRDefault="00B91DFA" w:rsidP="00B91DFA">
      <w:pPr>
        <w:keepNext/>
      </w:pPr>
      <w:r>
        <w:rPr>
          <w:noProof/>
          <w:lang w:eastAsia="de-CH"/>
        </w:rPr>
        <w:drawing>
          <wp:inline distT="0" distB="0" distL="0" distR="0" wp14:anchorId="042450A0" wp14:editId="0035CF83">
            <wp:extent cx="5760720" cy="33764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376446"/>
                    </a:xfrm>
                    <a:prstGeom prst="rect">
                      <a:avLst/>
                    </a:prstGeom>
                  </pic:spPr>
                </pic:pic>
              </a:graphicData>
            </a:graphic>
          </wp:inline>
        </w:drawing>
      </w:r>
    </w:p>
    <w:p w:rsidR="00B91DFA" w:rsidRDefault="00B91DFA" w:rsidP="00B91DFA">
      <w:pPr>
        <w:pStyle w:val="Caption"/>
      </w:pPr>
      <w:r>
        <w:t xml:space="preserve">Abbildung </w:t>
      </w:r>
      <w:fldSimple w:instr=" SEQ Abbildung \* ARABIC ">
        <w:r w:rsidR="00DD1E9E">
          <w:rPr>
            <w:noProof/>
          </w:rPr>
          <w:t>20</w:t>
        </w:r>
      </w:fldSimple>
      <w:r>
        <w:t xml:space="preserve"> - Filter View</w:t>
      </w:r>
    </w:p>
    <w:p w:rsidR="00B91DFA" w:rsidRDefault="00B91DFA" w:rsidP="00B91DFA">
      <w:r>
        <w:t>Wenn nun ein Filterkriterium hinzugefügt wird, so wird dieses Kriterium in der Übersicht eingefügt und die Liste wird entsprechend gefiltert:</w:t>
      </w:r>
    </w:p>
    <w:p w:rsidR="00B91DFA" w:rsidRDefault="00B91DFA" w:rsidP="00B91DFA">
      <w:pPr>
        <w:keepNext/>
      </w:pPr>
    </w:p>
    <w:p w:rsidR="00B91DFA" w:rsidRDefault="00B91DFA" w:rsidP="00B91DFA">
      <w:pPr>
        <w:pStyle w:val="Caption"/>
      </w:pPr>
      <w:r>
        <w:t xml:space="preserve">Abbildung </w:t>
      </w:r>
      <w:fldSimple w:instr=" SEQ Abbildung \* ARABIC ">
        <w:r w:rsidR="00DD1E9E">
          <w:rPr>
            <w:noProof/>
          </w:rPr>
          <w:t>21</w:t>
        </w:r>
      </w:fldSimple>
      <w:r>
        <w:t xml:space="preserve"> - Gefilterte Übersicht</w:t>
      </w:r>
    </w:p>
    <w:p w:rsidR="00B91DFA" w:rsidRDefault="00B91DFA" w:rsidP="00B91DFA">
      <w:pPr>
        <w:keepNext/>
      </w:pPr>
      <w:r>
        <w:rPr>
          <w:noProof/>
          <w:lang w:eastAsia="de-CH"/>
        </w:rPr>
        <w:lastRenderedPageBreak/>
        <w:drawing>
          <wp:inline distT="0" distB="0" distL="0" distR="0" wp14:anchorId="638DB07B" wp14:editId="4DB84D6D">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725889"/>
                    </a:xfrm>
                    <a:prstGeom prst="rect">
                      <a:avLst/>
                    </a:prstGeom>
                  </pic:spPr>
                </pic:pic>
              </a:graphicData>
            </a:graphic>
          </wp:inline>
        </w:drawing>
      </w:r>
    </w:p>
    <w:p w:rsidR="00B91DFA" w:rsidRDefault="00B91DFA" w:rsidP="00B91DFA">
      <w:pPr>
        <w:pStyle w:val="Caption"/>
      </w:pPr>
      <w:r>
        <w:t xml:space="preserve">Abbildung </w:t>
      </w:r>
      <w:fldSimple w:instr=" SEQ Abbildung \* ARABIC ">
        <w:r w:rsidR="00DD1E9E">
          <w:rPr>
            <w:noProof/>
          </w:rPr>
          <w:t>22</w:t>
        </w:r>
      </w:fldSimple>
      <w:r>
        <w:t xml:space="preserve"> - Gefilterte Übersicht</w:t>
      </w:r>
    </w:p>
    <w:p w:rsidR="00B91DFA" w:rsidRDefault="005D6E98" w:rsidP="005D6E98">
      <w:pPr>
        <w:pStyle w:val="Heading4"/>
      </w:pPr>
      <w:r>
        <w:t>Info View</w:t>
      </w:r>
    </w:p>
    <w:p w:rsidR="005D6E98" w:rsidRDefault="005D6E98" w:rsidP="005D6E98">
      <w:r>
        <w:t>Wird in der Übersicht auf den Info Button gedrückt, so wird die Info View eingeblendet:</w:t>
      </w:r>
    </w:p>
    <w:p w:rsidR="005D6E98" w:rsidRDefault="005D6E98" w:rsidP="005D6E98">
      <w:pPr>
        <w:keepNext/>
      </w:pPr>
      <w:r>
        <w:rPr>
          <w:noProof/>
          <w:lang w:eastAsia="de-CH"/>
        </w:rPr>
        <w:drawing>
          <wp:inline distT="0" distB="0" distL="0" distR="0" wp14:anchorId="3AB588DC" wp14:editId="61502514">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345211"/>
                    </a:xfrm>
                    <a:prstGeom prst="rect">
                      <a:avLst/>
                    </a:prstGeom>
                  </pic:spPr>
                </pic:pic>
              </a:graphicData>
            </a:graphic>
          </wp:inline>
        </w:drawing>
      </w:r>
    </w:p>
    <w:p w:rsidR="005D6E98" w:rsidRDefault="005D6E98" w:rsidP="005D6E98">
      <w:pPr>
        <w:pStyle w:val="Caption"/>
      </w:pPr>
      <w:r>
        <w:t xml:space="preserve">Abbildung </w:t>
      </w:r>
      <w:fldSimple w:instr=" SEQ Abbildung \* ARABIC ">
        <w:r w:rsidR="00DD1E9E">
          <w:rPr>
            <w:noProof/>
          </w:rPr>
          <w:t>23</w:t>
        </w:r>
      </w:fldSimple>
      <w:r>
        <w:t xml:space="preserve"> - Info View</w:t>
      </w:r>
    </w:p>
    <w:p w:rsidR="00B91DFA" w:rsidRDefault="00DD1E9E" w:rsidP="00DD1E9E">
      <w:pPr>
        <w:pStyle w:val="Heading4"/>
      </w:pPr>
      <w:r>
        <w:t>Detail View</w:t>
      </w:r>
    </w:p>
    <w:p w:rsidR="00DD1E9E" w:rsidRDefault="00DD1E9E" w:rsidP="00DD1E9E">
      <w:r>
        <w:t>Die Detailansicht wird beim Drücken auf eine Project Note geöffnet:</w:t>
      </w:r>
    </w:p>
    <w:p w:rsidR="00DD1E9E" w:rsidRDefault="00DD1E9E" w:rsidP="00DD1E9E">
      <w:pPr>
        <w:keepNext/>
      </w:pPr>
      <w:r>
        <w:rPr>
          <w:noProof/>
          <w:lang w:eastAsia="de-CH"/>
        </w:rPr>
        <w:lastRenderedPageBreak/>
        <w:drawing>
          <wp:inline distT="0" distB="0" distL="0" distR="0" wp14:anchorId="5602F74B" wp14:editId="4AD5E0C5">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72771"/>
                    </a:xfrm>
                    <a:prstGeom prst="rect">
                      <a:avLst/>
                    </a:prstGeom>
                  </pic:spPr>
                </pic:pic>
              </a:graphicData>
            </a:graphic>
          </wp:inline>
        </w:drawing>
      </w:r>
    </w:p>
    <w:p w:rsidR="00DD1E9E" w:rsidRDefault="00DD1E9E" w:rsidP="00DD1E9E">
      <w:pPr>
        <w:pStyle w:val="Caption"/>
      </w:pPr>
      <w:r>
        <w:t xml:space="preserve">Abbildung </w:t>
      </w:r>
      <w:fldSimple w:instr=" SEQ Abbildung \* ARABIC ">
        <w:r>
          <w:rPr>
            <w:noProof/>
          </w:rPr>
          <w:t>24</w:t>
        </w:r>
      </w:fldSimple>
      <w:r>
        <w:t xml:space="preserve"> - Detail View</w:t>
      </w:r>
    </w:p>
    <w:p w:rsidR="00DD1E9E" w:rsidRDefault="00DD1E9E" w:rsidP="00DD1E9E">
      <w:r>
        <w:t>In dieser Ansicht kann, wie in der Filter View, nach einem weiteren Kriterium gefiltert werden. Mit den Pfeilen links und rechts kann zum nächsten bzw. vorherigem Project Note navigiert werden. Ausserdem kann, um den Text zu lesen, mit der Lupe gezoomt werden:</w:t>
      </w:r>
    </w:p>
    <w:p w:rsidR="00DD1E9E" w:rsidRDefault="00DD1E9E" w:rsidP="00DD1E9E">
      <w:pPr>
        <w:keepNext/>
      </w:pPr>
      <w:r>
        <w:rPr>
          <w:noProof/>
          <w:lang w:eastAsia="de-CH"/>
        </w:rPr>
        <w:drawing>
          <wp:inline distT="0" distB="0" distL="0" distR="0" wp14:anchorId="5F27C0F4" wp14:editId="132239B1">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366034"/>
                    </a:xfrm>
                    <a:prstGeom prst="rect">
                      <a:avLst/>
                    </a:prstGeom>
                  </pic:spPr>
                </pic:pic>
              </a:graphicData>
            </a:graphic>
          </wp:inline>
        </w:drawing>
      </w:r>
    </w:p>
    <w:p w:rsidR="00DD1E9E" w:rsidRDefault="00DD1E9E" w:rsidP="00DD1E9E">
      <w:pPr>
        <w:pStyle w:val="Caption"/>
      </w:pPr>
      <w:r>
        <w:t xml:space="preserve">Abbildung </w:t>
      </w:r>
      <w:fldSimple w:instr=" SEQ Abbildung \* ARABIC ">
        <w:r>
          <w:rPr>
            <w:noProof/>
          </w:rPr>
          <w:t>25</w:t>
        </w:r>
      </w:fldSimple>
      <w:r>
        <w:t xml:space="preserve"> - Detail View mit Zoom</w:t>
      </w:r>
    </w:p>
    <w:p w:rsidR="00184D9C" w:rsidRDefault="00184D9C" w:rsidP="00184D9C">
      <w:pPr>
        <w:pStyle w:val="Heading2"/>
      </w:pPr>
      <w:r>
        <w:t>Prozesse und Threads</w:t>
      </w:r>
    </w:p>
    <w:p w:rsidR="00465AAF" w:rsidRDefault="00465AAF" w:rsidP="00465AAF">
      <w:r>
        <w:t>Die drei Tiers (Webserver, Sharepoint Server, Surface 2) laufen grundsätzlich unabhängig. Da weder am Webserver noch am Sharepoint Server etwas angepasst wurde, werden diese zwei Tiers nicht weiter beschrieben. Stattdessen wird auf den Surface 2 genauer eingegangen.</w:t>
      </w:r>
    </w:p>
    <w:p w:rsidR="0014075F" w:rsidRDefault="0014075F" w:rsidP="00465AAF">
      <w:r>
        <w:lastRenderedPageBreak/>
        <w:t>Als Grundmodell wird das .NET Framework mit WPF verwendet. Auf diese Konzepte wird nicht genauer eingegangen, da diese zum Grundstudium eines .NET / WPF Entwickler gehören. Dafür werden</w:t>
      </w:r>
      <w:r w:rsidR="004F49B8">
        <w:t xml:space="preserve"> hier</w:t>
      </w:r>
      <w:r>
        <w:t xml:space="preserve"> einige Spezialfälle, die in der Applikation programmiert wurden, genauer betrachtet.</w:t>
      </w:r>
    </w:p>
    <w:p w:rsidR="008B6C89" w:rsidRDefault="008B6C89" w:rsidP="008B6C89">
      <w:pPr>
        <w:pStyle w:val="Heading3"/>
      </w:pPr>
      <w:r>
        <w:t>Konversation PDF zu XPS</w:t>
      </w:r>
    </w:p>
    <w:p w:rsidR="008B6C89" w:rsidRPr="008B6C89" w:rsidRDefault="008B6C89" w:rsidP="008B6C89">
      <w:r>
        <w:t>Um das PDF zum XPS zu transformieren, wird der Adobe Reader und der XPS Dokument Writer (Drucker) benutzt. So muss für den Adobe Reader ein eigener Prozess gestartet werden, der dann nicht weiter kontrolliert werden kann</w:t>
      </w:r>
      <w:r w:rsidR="00AF37CD">
        <w:t xml:space="preserve"> aufgrund einer sauberen Schnittstellendefinition des Adobe Readers</w:t>
      </w:r>
      <w:r>
        <w:t xml:space="preserve">. Deshalb </w:t>
      </w:r>
      <w:r w:rsidR="00CF6D81">
        <w:t>kann in der Konfiguration die Wartezeit („</w:t>
      </w:r>
      <w:r w:rsidR="00CF6D81" w:rsidRPr="00CF6D81">
        <w:t>SecondsToWait</w:t>
      </w:r>
      <w:r w:rsidR="00CF6D81">
        <w:t xml:space="preserve">“), bis der Adobe Prozess beendet wird, angegeben werden. Standardmässig ist dieser Wert mit 30 belegt, das heisst, der Adobe Reader hat </w:t>
      </w:r>
      <w:r w:rsidR="008D0431">
        <w:t xml:space="preserve">maximal </w:t>
      </w:r>
      <w:r w:rsidR="00CF6D81">
        <w:t>30 Sekunden Zeit, bis er beendet wird.</w:t>
      </w:r>
    </w:p>
    <w:p w:rsidR="008B6C89" w:rsidRPr="008B6C89" w:rsidRDefault="00F95A34" w:rsidP="008B6C89">
      <w:pPr>
        <w:pStyle w:val="Heading3"/>
      </w:pPr>
      <w:r>
        <w:t>Parallel Preparer</w:t>
      </w:r>
    </w:p>
    <w:p w:rsidR="00F95A34" w:rsidRDefault="00F95A34" w:rsidP="00F95A34">
      <w:r>
        <w:t>Beim Preparer, also der Komponente, die für das Vorbereiten (Download PDF, Konversion PDF zu XPS, Extraktion eines Bildes) der Project Notes verantwortlich ist, macht es Sinn, die Verarbeitung zu parallelisieren.</w:t>
      </w:r>
      <w:r w:rsidR="00564F06">
        <w:t xml:space="preserve"> Da pro Project Note die Verarbeitung seriell erfolgen muss, muss pro Project ein eigener Thread gestartet werden. Dieser kann dann unabhängig arbeiten und wegen der grossen Verzögerung z.B. beim Download oder beim Lesen von der Festplatte ist es parallel performanter.</w:t>
      </w:r>
    </w:p>
    <w:p w:rsidR="00CD1773" w:rsidRDefault="00CD1773" w:rsidP="00F95A34">
      <w:r>
        <w:t>Das Schöne an der Sache ist die, dass die einzelnen Project Notes völlig unabhängig voneinander sind und deshalb nicht speziell synchronisiert werden müssen. Ausserdem wird der interne ThreadPool von .NET benutzt, was weiter Performancevorteile bringt.</w:t>
      </w:r>
    </w:p>
    <w:p w:rsidR="00CD30EF" w:rsidRDefault="00380211" w:rsidP="00380211">
      <w:pPr>
        <w:pStyle w:val="Heading3"/>
      </w:pPr>
      <w:r>
        <w:t>Asynchrones und verzögertes Laden des XPS Dokumentes</w:t>
      </w:r>
    </w:p>
    <w:p w:rsidR="00380211" w:rsidRDefault="00380211" w:rsidP="00380211">
      <w:r>
        <w:t>In der Detailansicht der Project Note muss das XPS Dokument angezeigt werden. Zu Beginn des Projektes war es so, dass das XPS Dokument sofort geladen wurde, wenn die Detailansicht geöffnet wurde. Dies führte leider dazu, dass der PC dem Laden des XPS mehr Priorität gab als der Animation, die beim Öffnen des XPS ausgeführt werden sollte.</w:t>
      </w:r>
    </w:p>
    <w:p w:rsidR="00641374" w:rsidRDefault="00641374" w:rsidP="00380211">
      <w:r>
        <w:t>Die Idee war dann, dass wir das XPS erst nach der Animation laden, also um etwa 500ms verzögert. Also könnte man sich vorstellen, einfach einen neuen Thread zu erstellen, der zuerst 500ms schläft. Da gibt es allerdings ein weiteres Problem beim Laden des XPS Dokumentes, und zwar kann nur der GUI Thread das XPS Dokument öffnen und das Property im ViewModel setzten, da nur dieser Thread dazu berechtigt ist weil WPF nicht Multithreading Safe ist.</w:t>
      </w:r>
    </w:p>
    <w:p w:rsidR="00641374" w:rsidRPr="00380211" w:rsidRDefault="00641374" w:rsidP="00380211">
      <w:r>
        <w:t>Deshalb wurde uns von Christian Moser (TODO: ref Sitzungsprotokoll) empfohlen, dass wir den Dispatcher mit einem Timer benutzen, um so das Dokument verzögert zu laden. Natürlich muss das Ganze noch synchronisiert werden, was mit einem Lock auf das aktuelle Objekt realisiert ist.</w:t>
      </w:r>
    </w:p>
    <w:p w:rsidR="00142918" w:rsidRDefault="00142918">
      <w:r>
        <w:br w:type="page"/>
      </w:r>
    </w:p>
    <w:p w:rsidR="00D1587C" w:rsidRDefault="003C6AEC" w:rsidP="003C6AEC">
      <w:pPr>
        <w:pStyle w:val="Heading1"/>
      </w:pPr>
      <w:bookmarkStart w:id="27" w:name="_Toc311701137"/>
      <w:r>
        <w:lastRenderedPageBreak/>
        <w:t>Patterns</w:t>
      </w:r>
      <w:bookmarkEnd w:id="27"/>
    </w:p>
    <w:p w:rsidR="003C6AEC" w:rsidRDefault="003C6AEC" w:rsidP="003C6AEC">
      <w:r>
        <w:t xml:space="preserve">Die </w:t>
      </w:r>
      <w:r w:rsidR="0095321E">
        <w:t>drei</w:t>
      </w:r>
      <w:r>
        <w:t xml:space="preserve"> wichtigsten Patterns, die wir angewendet haben und hier</w:t>
      </w:r>
      <w:r w:rsidR="0095321E">
        <w:t xml:space="preserve"> beschreiben möchten, sind MVVM, </w:t>
      </w:r>
      <w:r>
        <w:t>Flyweight</w:t>
      </w:r>
      <w:r w:rsidR="0095321E">
        <w:t xml:space="preserve"> und Dependency Injection mit Unity</w:t>
      </w:r>
      <w:r>
        <w:t>.</w:t>
      </w:r>
    </w:p>
    <w:p w:rsidR="00C85D14" w:rsidRDefault="00C85D14" w:rsidP="00C85D14">
      <w:pPr>
        <w:pStyle w:val="Heading2"/>
      </w:pPr>
      <w:bookmarkStart w:id="28" w:name="_Ref311456471"/>
      <w:bookmarkStart w:id="29" w:name="_Toc311701138"/>
      <w:r>
        <w:t>MVVM</w:t>
      </w:r>
      <w:bookmarkEnd w:id="28"/>
      <w:bookmarkEnd w:id="29"/>
    </w:p>
    <w:p w:rsidR="00C85D14" w:rsidRDefault="00A710DD" w:rsidP="00C85D14">
      <w:r>
        <w:t>Das MVVM</w:t>
      </w:r>
      <w:r w:rsidR="00C34D46">
        <w:t xml:space="preserve"> („Model“, „View“, „ViewModel) </w:t>
      </w:r>
      <w:r>
        <w:t>Pattern wird benötigt, um die View von dem Model zu entkoppeln. Deshalb wird als Zwischenglied ein ViewModel</w:t>
      </w:r>
      <w:r w:rsidR="00C34D46">
        <w:t xml:space="preserve"> </w:t>
      </w:r>
      <w:r>
        <w:t>erzeugt, das die Commands des GUIs abarbeitet und die verfügbaren Elemente dem GUI zur Verfügung stellt.</w:t>
      </w:r>
    </w:p>
    <w:p w:rsidR="00C34D46" w:rsidRDefault="00C34D46" w:rsidP="00C85D14">
      <w:r>
        <w:t>Die Idee dahinter ist, dass sich das GUI schneller ändert als die Businesslogik und deshalb macht es Sinn, diese zwei Komponenten möglichst stark abzutrennen. Ein weiterer wichtiger Punkt ist, dass das ViewModel mit Unit Tests getestet werden kann.</w:t>
      </w:r>
    </w:p>
    <w:p w:rsidR="00BF24C5" w:rsidRPr="00C85D14" w:rsidRDefault="00BF24C5" w:rsidP="00C85D14">
      <w:r>
        <w:t xml:space="preserve">Weitere Informationen sind unter </w:t>
      </w:r>
      <w:r w:rsidR="004B3750">
        <w:t xml:space="preserve">(TODO: </w:t>
      </w:r>
      <w:r w:rsidR="007C63F1">
        <w:t>ref</w:t>
      </w:r>
      <w:r w:rsidR="004B3750">
        <w:t xml:space="preserve">) </w:t>
      </w:r>
      <w:r>
        <w:t>[</w:t>
      </w:r>
      <w:hyperlink r:id="rId34" w:history="1">
        <w:r>
          <w:rPr>
            <w:rStyle w:val="Hyperlink"/>
          </w:rPr>
          <w:t>http://msdn.microsoft.com/en-us/magazine/dd419663.aspx</w:t>
        </w:r>
      </w:hyperlink>
      <w:r>
        <w:t>] zu finden.</w:t>
      </w:r>
    </w:p>
    <w:p w:rsidR="00C85D14" w:rsidRDefault="00C85D14" w:rsidP="00C85D14">
      <w:pPr>
        <w:pStyle w:val="Heading2"/>
      </w:pPr>
      <w:bookmarkStart w:id="30" w:name="_Toc311701139"/>
      <w:r>
        <w:t>Flyweight</w:t>
      </w:r>
      <w:bookmarkEnd w:id="30"/>
    </w:p>
    <w:p w:rsidR="00872EFC" w:rsidRDefault="00872EFC" w:rsidP="00C85D14">
      <w:r>
        <w:t>Flyweight (Deutsch: Fliegengewicht) wird für die Metadaten (Metadata) eingesetzt. Die Idee hinter dem Flyweight ist, dass viele Objekte andere gleiche Objekte benötigen, zum Beispiel ein Metatag mit dem Namen „Java“. Damit nicht sehr viele Objekte erstellt werden, referenzieren verschiedene ProjectNotes einen gleichen Metatag.</w:t>
      </w:r>
    </w:p>
    <w:p w:rsidR="00C85D14" w:rsidRDefault="00872EFC" w:rsidP="00C85D14">
      <w:r>
        <w:t xml:space="preserve">So </w:t>
      </w:r>
      <w:r w:rsidR="00C36400">
        <w:t>werden</w:t>
      </w:r>
      <w:r>
        <w:t xml:space="preserve"> das Starten und auch der Betrieb der Applikation performanter, weil nicht so viele Objekte erstellt werden müssen. Zusätzlich wird auch die Suche effizienter.</w:t>
      </w:r>
    </w:p>
    <w:p w:rsidR="00BC4D37" w:rsidRDefault="00BC4D37" w:rsidP="00C85D14">
      <w:r>
        <w:t>Der Nachteil an der Sache ist, dass die Flyweight Objekte immutable</w:t>
      </w:r>
      <w:r w:rsidR="00D82B83">
        <w:t xml:space="preserve"> Objects, also unveränderlich,</w:t>
      </w:r>
      <w:r>
        <w:t xml:space="preserve"> sein müssen. Deshalb hat das Metadata Model auch keine Setter.</w:t>
      </w:r>
    </w:p>
    <w:p w:rsidR="00C85D14" w:rsidRDefault="00C85D14" w:rsidP="00C85D14">
      <w:pPr>
        <w:pStyle w:val="Heading2"/>
      </w:pPr>
      <w:bookmarkStart w:id="31" w:name="_Toc311701140"/>
      <w:r>
        <w:t>Dependency Injection</w:t>
      </w:r>
      <w:r w:rsidR="00BA2F9A">
        <w:t xml:space="preserve"> mit Unity</w:t>
      </w:r>
      <w:bookmarkEnd w:id="31"/>
    </w:p>
    <w:p w:rsidR="003C6AEC" w:rsidRPr="003C6AEC" w:rsidRDefault="004F13EB" w:rsidP="003C6AEC">
      <w:r>
        <w:t xml:space="preserve">Damit die Komponenten jederzeit und einfach ausgetauscht werden können, wurde mit Unity Containern </w:t>
      </w:r>
      <w:r w:rsidR="00B146B1">
        <w:t xml:space="preserve">(TODO: reference) </w:t>
      </w:r>
      <w:r>
        <w:t xml:space="preserve">gearbeitet, um Dependency Injection zu ermöglichen. Für dieses Projekt mag dass ein Overhead sein, der nicht unbedingt nötig wäre, aber speziell in grösseren Projekten ist Dependency Injection sehr wichtig. Denn so können z.B. </w:t>
      </w:r>
      <w:r w:rsidR="00393931">
        <w:t xml:space="preserve">auf eine einfache Art und Weise </w:t>
      </w:r>
      <w:r>
        <w:t>verschiedene Software Versionen ausgeliefert werden, indem die Container ausgetauscht werden.</w:t>
      </w:r>
      <w:r w:rsidR="000D30F0">
        <w:t xml:space="preserve"> Dies kann auch beim Testen helfen, sodass man bei genau diesem Container die Mock Objekte registriert.</w:t>
      </w:r>
    </w:p>
    <w:sectPr w:rsidR="003C6AEC" w:rsidRPr="003C6AEC"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AEA" w:rsidRDefault="00214AEA" w:rsidP="008F2373">
      <w:pPr>
        <w:spacing w:after="0"/>
      </w:pPr>
      <w:r>
        <w:separator/>
      </w:r>
    </w:p>
  </w:endnote>
  <w:endnote w:type="continuationSeparator" w:id="0">
    <w:p w:rsidR="00214AEA" w:rsidRDefault="00214AE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Footer"/>
    </w:pPr>
    <w:r>
      <w:t>Project Flip 2.0 - Entwurf</w:t>
    </w:r>
    <w:r w:rsidRPr="005E2896">
      <w:tab/>
    </w:r>
    <w:r>
      <w:fldChar w:fldCharType="begin"/>
    </w:r>
    <w:r>
      <w:instrText xml:space="preserve"> DATE  \@ "d. MMMM yyyy"  \* MERGEFORMAT </w:instrText>
    </w:r>
    <w:r>
      <w:fldChar w:fldCharType="separate"/>
    </w:r>
    <w:r w:rsidR="001923D4">
      <w:rPr>
        <w:noProof/>
      </w:rPr>
      <w:t>16.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625F56" w:rsidRPr="00625F56">
      <w:rPr>
        <w:b/>
        <w:noProof/>
        <w:lang w:val="de-DE"/>
      </w:rPr>
      <w:t>9</w:t>
    </w:r>
    <w:r>
      <w:rPr>
        <w:b/>
      </w:rPr>
      <w:fldChar w:fldCharType="end"/>
    </w:r>
    <w:r>
      <w:rPr>
        <w:lang w:val="de-DE"/>
      </w:rPr>
      <w:t xml:space="preserve"> von </w:t>
    </w:r>
    <w:r w:rsidR="00214AEA">
      <w:fldChar w:fldCharType="begin"/>
    </w:r>
    <w:r w:rsidR="00214AEA">
      <w:instrText>NUMPAGES  \* Arabic  \* MERGEFORMAT</w:instrText>
    </w:r>
    <w:r w:rsidR="00214AEA">
      <w:fldChar w:fldCharType="separate"/>
    </w:r>
    <w:r w:rsidR="00625F56" w:rsidRPr="00625F56">
      <w:rPr>
        <w:b/>
        <w:noProof/>
        <w:lang w:val="de-DE"/>
      </w:rPr>
      <w:t>20</w:t>
    </w:r>
    <w:r w:rsidR="00214AEA">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AEA" w:rsidRDefault="00214AEA" w:rsidP="008F2373">
      <w:pPr>
        <w:spacing w:after="0"/>
      </w:pPr>
      <w:r>
        <w:separator/>
      </w:r>
    </w:p>
  </w:footnote>
  <w:footnote w:type="continuationSeparator" w:id="0">
    <w:p w:rsidR="00214AEA" w:rsidRDefault="00214AEA"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211" w:rsidRDefault="00380211">
    <w:pPr>
      <w:pStyle w:val="Header"/>
    </w:pPr>
    <w:r>
      <w:rPr>
        <w:b/>
        <w:bCs/>
        <w:noProof/>
        <w:lang w:eastAsia="de-CH"/>
      </w:rPr>
      <w:drawing>
        <wp:anchor distT="0" distB="0" distL="114300" distR="114300" simplePos="0" relativeHeight="251659264" behindDoc="1" locked="0" layoutInCell="1" allowOverlap="1" wp14:anchorId="483D14BA" wp14:editId="6A50FF0E">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C66E52"/>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704"/>
    <w:rsid w:val="00012700"/>
    <w:rsid w:val="00014058"/>
    <w:rsid w:val="00037939"/>
    <w:rsid w:val="00061DD4"/>
    <w:rsid w:val="00081274"/>
    <w:rsid w:val="000917AE"/>
    <w:rsid w:val="00097AB6"/>
    <w:rsid w:val="000A2C34"/>
    <w:rsid w:val="000B1504"/>
    <w:rsid w:val="000B658F"/>
    <w:rsid w:val="000C5623"/>
    <w:rsid w:val="000D30F0"/>
    <w:rsid w:val="000E71F7"/>
    <w:rsid w:val="000E7231"/>
    <w:rsid w:val="000F3636"/>
    <w:rsid w:val="000F4BA7"/>
    <w:rsid w:val="00107A6C"/>
    <w:rsid w:val="001164A7"/>
    <w:rsid w:val="0011705E"/>
    <w:rsid w:val="001231C9"/>
    <w:rsid w:val="00130830"/>
    <w:rsid w:val="00130A38"/>
    <w:rsid w:val="001316AC"/>
    <w:rsid w:val="001354A1"/>
    <w:rsid w:val="0014075F"/>
    <w:rsid w:val="00142918"/>
    <w:rsid w:val="00147232"/>
    <w:rsid w:val="001530CE"/>
    <w:rsid w:val="00156C6A"/>
    <w:rsid w:val="001609C2"/>
    <w:rsid w:val="00176FEF"/>
    <w:rsid w:val="00182CF7"/>
    <w:rsid w:val="00184D9C"/>
    <w:rsid w:val="001923D4"/>
    <w:rsid w:val="001947FD"/>
    <w:rsid w:val="001A70C6"/>
    <w:rsid w:val="001C3C80"/>
    <w:rsid w:val="001D093F"/>
    <w:rsid w:val="001D17F5"/>
    <w:rsid w:val="001D6EF5"/>
    <w:rsid w:val="001E58AA"/>
    <w:rsid w:val="001F1125"/>
    <w:rsid w:val="001F2A8C"/>
    <w:rsid w:val="001F3687"/>
    <w:rsid w:val="001F61F8"/>
    <w:rsid w:val="00204547"/>
    <w:rsid w:val="002142CA"/>
    <w:rsid w:val="00214AEA"/>
    <w:rsid w:val="0021798B"/>
    <w:rsid w:val="00217E42"/>
    <w:rsid w:val="00220FA4"/>
    <w:rsid w:val="00223137"/>
    <w:rsid w:val="00225791"/>
    <w:rsid w:val="002304D9"/>
    <w:rsid w:val="00234958"/>
    <w:rsid w:val="002464B1"/>
    <w:rsid w:val="00262CF0"/>
    <w:rsid w:val="00263634"/>
    <w:rsid w:val="00263A79"/>
    <w:rsid w:val="00264345"/>
    <w:rsid w:val="0026560F"/>
    <w:rsid w:val="00283FA3"/>
    <w:rsid w:val="002840DC"/>
    <w:rsid w:val="002951D3"/>
    <w:rsid w:val="002A3243"/>
    <w:rsid w:val="002B6D39"/>
    <w:rsid w:val="002C2729"/>
    <w:rsid w:val="002C647A"/>
    <w:rsid w:val="002D45BB"/>
    <w:rsid w:val="002D7A5D"/>
    <w:rsid w:val="002E16A4"/>
    <w:rsid w:val="002E65A6"/>
    <w:rsid w:val="002F28DD"/>
    <w:rsid w:val="002F5A52"/>
    <w:rsid w:val="00313F26"/>
    <w:rsid w:val="00323567"/>
    <w:rsid w:val="00324E5E"/>
    <w:rsid w:val="0033273B"/>
    <w:rsid w:val="003329F8"/>
    <w:rsid w:val="00332B51"/>
    <w:rsid w:val="00334AFE"/>
    <w:rsid w:val="00346308"/>
    <w:rsid w:val="00350FB9"/>
    <w:rsid w:val="00351C4B"/>
    <w:rsid w:val="0035323D"/>
    <w:rsid w:val="00353578"/>
    <w:rsid w:val="0035692F"/>
    <w:rsid w:val="00363372"/>
    <w:rsid w:val="003633BF"/>
    <w:rsid w:val="0037043E"/>
    <w:rsid w:val="00380211"/>
    <w:rsid w:val="003873CC"/>
    <w:rsid w:val="00393931"/>
    <w:rsid w:val="003A0ADD"/>
    <w:rsid w:val="003A5C55"/>
    <w:rsid w:val="003C172A"/>
    <w:rsid w:val="003C2ABF"/>
    <w:rsid w:val="003C3BB7"/>
    <w:rsid w:val="003C6AEC"/>
    <w:rsid w:val="003D33CD"/>
    <w:rsid w:val="003E34A7"/>
    <w:rsid w:val="003E40FB"/>
    <w:rsid w:val="003F4AAD"/>
    <w:rsid w:val="00403803"/>
    <w:rsid w:val="0040506D"/>
    <w:rsid w:val="00433161"/>
    <w:rsid w:val="00445CDF"/>
    <w:rsid w:val="00447065"/>
    <w:rsid w:val="00451C85"/>
    <w:rsid w:val="00463DF7"/>
    <w:rsid w:val="00465AAF"/>
    <w:rsid w:val="00475502"/>
    <w:rsid w:val="00485243"/>
    <w:rsid w:val="00486C62"/>
    <w:rsid w:val="00494CAD"/>
    <w:rsid w:val="00496465"/>
    <w:rsid w:val="004B3750"/>
    <w:rsid w:val="004C2215"/>
    <w:rsid w:val="004D32D2"/>
    <w:rsid w:val="004E0CCC"/>
    <w:rsid w:val="004F13EB"/>
    <w:rsid w:val="004F2EB3"/>
    <w:rsid w:val="004F49B8"/>
    <w:rsid w:val="004F513D"/>
    <w:rsid w:val="00504E34"/>
    <w:rsid w:val="00534385"/>
    <w:rsid w:val="00541C10"/>
    <w:rsid w:val="00545207"/>
    <w:rsid w:val="0054695E"/>
    <w:rsid w:val="00547D44"/>
    <w:rsid w:val="005532E5"/>
    <w:rsid w:val="00560405"/>
    <w:rsid w:val="00564F06"/>
    <w:rsid w:val="005706D1"/>
    <w:rsid w:val="005876E3"/>
    <w:rsid w:val="005A0C62"/>
    <w:rsid w:val="005B081C"/>
    <w:rsid w:val="005B17F4"/>
    <w:rsid w:val="005B46DD"/>
    <w:rsid w:val="005B5B65"/>
    <w:rsid w:val="005B68AC"/>
    <w:rsid w:val="005C6E0E"/>
    <w:rsid w:val="005D05DB"/>
    <w:rsid w:val="005D6E98"/>
    <w:rsid w:val="005D71BF"/>
    <w:rsid w:val="005D79D1"/>
    <w:rsid w:val="005E1D61"/>
    <w:rsid w:val="005E2896"/>
    <w:rsid w:val="005E3310"/>
    <w:rsid w:val="005E5088"/>
    <w:rsid w:val="005E6C04"/>
    <w:rsid w:val="005E7EFC"/>
    <w:rsid w:val="005F1536"/>
    <w:rsid w:val="006011F1"/>
    <w:rsid w:val="006156A4"/>
    <w:rsid w:val="00622C0F"/>
    <w:rsid w:val="00625F56"/>
    <w:rsid w:val="00632158"/>
    <w:rsid w:val="00636176"/>
    <w:rsid w:val="00641374"/>
    <w:rsid w:val="00651384"/>
    <w:rsid w:val="00653B9C"/>
    <w:rsid w:val="00655E60"/>
    <w:rsid w:val="00670CF2"/>
    <w:rsid w:val="00681FFE"/>
    <w:rsid w:val="006840CB"/>
    <w:rsid w:val="0068440F"/>
    <w:rsid w:val="00687113"/>
    <w:rsid w:val="006939B6"/>
    <w:rsid w:val="00695A2C"/>
    <w:rsid w:val="00695F14"/>
    <w:rsid w:val="00697A18"/>
    <w:rsid w:val="006B427F"/>
    <w:rsid w:val="006C0AF9"/>
    <w:rsid w:val="006C35C3"/>
    <w:rsid w:val="006C6507"/>
    <w:rsid w:val="006C7252"/>
    <w:rsid w:val="006D1056"/>
    <w:rsid w:val="006D5E5C"/>
    <w:rsid w:val="006E78D3"/>
    <w:rsid w:val="006F2255"/>
    <w:rsid w:val="00704FF3"/>
    <w:rsid w:val="007110E3"/>
    <w:rsid w:val="007350D8"/>
    <w:rsid w:val="00741370"/>
    <w:rsid w:val="0075029B"/>
    <w:rsid w:val="00750707"/>
    <w:rsid w:val="00752ED6"/>
    <w:rsid w:val="007537D1"/>
    <w:rsid w:val="00754A54"/>
    <w:rsid w:val="00764A69"/>
    <w:rsid w:val="00772FA0"/>
    <w:rsid w:val="00782DA8"/>
    <w:rsid w:val="00785323"/>
    <w:rsid w:val="0078638F"/>
    <w:rsid w:val="007A158A"/>
    <w:rsid w:val="007B442E"/>
    <w:rsid w:val="007B693A"/>
    <w:rsid w:val="007C63F1"/>
    <w:rsid w:val="007C6DD3"/>
    <w:rsid w:val="007D0A95"/>
    <w:rsid w:val="007D405F"/>
    <w:rsid w:val="007E0F8F"/>
    <w:rsid w:val="007E1B94"/>
    <w:rsid w:val="007E2F15"/>
    <w:rsid w:val="00821546"/>
    <w:rsid w:val="008349A0"/>
    <w:rsid w:val="008415EC"/>
    <w:rsid w:val="008561E1"/>
    <w:rsid w:val="00870A83"/>
    <w:rsid w:val="00870C31"/>
    <w:rsid w:val="008722E3"/>
    <w:rsid w:val="00872EFC"/>
    <w:rsid w:val="00887085"/>
    <w:rsid w:val="00890D7D"/>
    <w:rsid w:val="008A4E18"/>
    <w:rsid w:val="008B6C89"/>
    <w:rsid w:val="008C174F"/>
    <w:rsid w:val="008C3573"/>
    <w:rsid w:val="008C54BF"/>
    <w:rsid w:val="008D0431"/>
    <w:rsid w:val="008D4F9C"/>
    <w:rsid w:val="008E328B"/>
    <w:rsid w:val="008E51D4"/>
    <w:rsid w:val="008F2373"/>
    <w:rsid w:val="008F555A"/>
    <w:rsid w:val="009030F0"/>
    <w:rsid w:val="00933B83"/>
    <w:rsid w:val="0095003E"/>
    <w:rsid w:val="00952B86"/>
    <w:rsid w:val="0095321E"/>
    <w:rsid w:val="00954D75"/>
    <w:rsid w:val="0096329B"/>
    <w:rsid w:val="00974D30"/>
    <w:rsid w:val="00976450"/>
    <w:rsid w:val="009962A5"/>
    <w:rsid w:val="009A11D6"/>
    <w:rsid w:val="009A5489"/>
    <w:rsid w:val="009B09E8"/>
    <w:rsid w:val="009D1830"/>
    <w:rsid w:val="009D6CE9"/>
    <w:rsid w:val="009E1240"/>
    <w:rsid w:val="009E7580"/>
    <w:rsid w:val="009F3445"/>
    <w:rsid w:val="00A06B4F"/>
    <w:rsid w:val="00A46EED"/>
    <w:rsid w:val="00A50541"/>
    <w:rsid w:val="00A53880"/>
    <w:rsid w:val="00A56C1F"/>
    <w:rsid w:val="00A57871"/>
    <w:rsid w:val="00A611DF"/>
    <w:rsid w:val="00A710DD"/>
    <w:rsid w:val="00A71704"/>
    <w:rsid w:val="00A833F0"/>
    <w:rsid w:val="00AB51D5"/>
    <w:rsid w:val="00AC344A"/>
    <w:rsid w:val="00AC40CC"/>
    <w:rsid w:val="00AE119D"/>
    <w:rsid w:val="00AE5BE8"/>
    <w:rsid w:val="00AF37CD"/>
    <w:rsid w:val="00AF3EAC"/>
    <w:rsid w:val="00AF4AE0"/>
    <w:rsid w:val="00AF4E74"/>
    <w:rsid w:val="00AF7DD4"/>
    <w:rsid w:val="00B038C9"/>
    <w:rsid w:val="00B055AC"/>
    <w:rsid w:val="00B10239"/>
    <w:rsid w:val="00B1324E"/>
    <w:rsid w:val="00B146B1"/>
    <w:rsid w:val="00B20080"/>
    <w:rsid w:val="00B33196"/>
    <w:rsid w:val="00B36F94"/>
    <w:rsid w:val="00B41BF5"/>
    <w:rsid w:val="00B473F0"/>
    <w:rsid w:val="00B64451"/>
    <w:rsid w:val="00B65FDB"/>
    <w:rsid w:val="00B712B5"/>
    <w:rsid w:val="00B73862"/>
    <w:rsid w:val="00B91DFA"/>
    <w:rsid w:val="00BA00BF"/>
    <w:rsid w:val="00BA1C07"/>
    <w:rsid w:val="00BA2F9A"/>
    <w:rsid w:val="00BA757B"/>
    <w:rsid w:val="00BB1425"/>
    <w:rsid w:val="00BB660C"/>
    <w:rsid w:val="00BC4D37"/>
    <w:rsid w:val="00BD7E9A"/>
    <w:rsid w:val="00BE6DFC"/>
    <w:rsid w:val="00BE7D57"/>
    <w:rsid w:val="00BF0B3E"/>
    <w:rsid w:val="00BF1750"/>
    <w:rsid w:val="00BF24C5"/>
    <w:rsid w:val="00BF2BBC"/>
    <w:rsid w:val="00BF3584"/>
    <w:rsid w:val="00C116F5"/>
    <w:rsid w:val="00C14F5B"/>
    <w:rsid w:val="00C22202"/>
    <w:rsid w:val="00C2744A"/>
    <w:rsid w:val="00C34D46"/>
    <w:rsid w:val="00C36400"/>
    <w:rsid w:val="00C47468"/>
    <w:rsid w:val="00C47BE9"/>
    <w:rsid w:val="00C50F96"/>
    <w:rsid w:val="00C55067"/>
    <w:rsid w:val="00C62131"/>
    <w:rsid w:val="00C74BF5"/>
    <w:rsid w:val="00C750F3"/>
    <w:rsid w:val="00C760E7"/>
    <w:rsid w:val="00C765DF"/>
    <w:rsid w:val="00C858B5"/>
    <w:rsid w:val="00C85D14"/>
    <w:rsid w:val="00C85D28"/>
    <w:rsid w:val="00C9533A"/>
    <w:rsid w:val="00C96E06"/>
    <w:rsid w:val="00CA609B"/>
    <w:rsid w:val="00CB0412"/>
    <w:rsid w:val="00CC4543"/>
    <w:rsid w:val="00CC797E"/>
    <w:rsid w:val="00CD1773"/>
    <w:rsid w:val="00CD30EF"/>
    <w:rsid w:val="00CD42C7"/>
    <w:rsid w:val="00CE533D"/>
    <w:rsid w:val="00CF103B"/>
    <w:rsid w:val="00CF6D81"/>
    <w:rsid w:val="00D072D8"/>
    <w:rsid w:val="00D1407B"/>
    <w:rsid w:val="00D1587C"/>
    <w:rsid w:val="00D16646"/>
    <w:rsid w:val="00D250EB"/>
    <w:rsid w:val="00D40656"/>
    <w:rsid w:val="00D41726"/>
    <w:rsid w:val="00D43B61"/>
    <w:rsid w:val="00D47B15"/>
    <w:rsid w:val="00D55224"/>
    <w:rsid w:val="00D703E4"/>
    <w:rsid w:val="00D75FF0"/>
    <w:rsid w:val="00D805D1"/>
    <w:rsid w:val="00D8195A"/>
    <w:rsid w:val="00D82B83"/>
    <w:rsid w:val="00DB17BC"/>
    <w:rsid w:val="00DC01FE"/>
    <w:rsid w:val="00DC6AEE"/>
    <w:rsid w:val="00DD1A8E"/>
    <w:rsid w:val="00DD1E9E"/>
    <w:rsid w:val="00DD7EC2"/>
    <w:rsid w:val="00DE16D9"/>
    <w:rsid w:val="00DF0F02"/>
    <w:rsid w:val="00E03F71"/>
    <w:rsid w:val="00E10754"/>
    <w:rsid w:val="00E13BEF"/>
    <w:rsid w:val="00E142D2"/>
    <w:rsid w:val="00E20FCF"/>
    <w:rsid w:val="00E21CA2"/>
    <w:rsid w:val="00E22264"/>
    <w:rsid w:val="00E330DE"/>
    <w:rsid w:val="00E711E0"/>
    <w:rsid w:val="00E77481"/>
    <w:rsid w:val="00E80052"/>
    <w:rsid w:val="00E860CF"/>
    <w:rsid w:val="00E87169"/>
    <w:rsid w:val="00E9471F"/>
    <w:rsid w:val="00EA108B"/>
    <w:rsid w:val="00EA10FA"/>
    <w:rsid w:val="00ED12A7"/>
    <w:rsid w:val="00ED27B2"/>
    <w:rsid w:val="00EE2AB1"/>
    <w:rsid w:val="00EE6577"/>
    <w:rsid w:val="00EF0BE5"/>
    <w:rsid w:val="00EF7C43"/>
    <w:rsid w:val="00F15FB0"/>
    <w:rsid w:val="00F16BD4"/>
    <w:rsid w:val="00F21003"/>
    <w:rsid w:val="00F2569B"/>
    <w:rsid w:val="00F37EE6"/>
    <w:rsid w:val="00F42E13"/>
    <w:rsid w:val="00F46B1C"/>
    <w:rsid w:val="00F559D6"/>
    <w:rsid w:val="00F615AF"/>
    <w:rsid w:val="00F8044C"/>
    <w:rsid w:val="00F9181E"/>
    <w:rsid w:val="00F959DA"/>
    <w:rsid w:val="00F95A34"/>
    <w:rsid w:val="00F96D4B"/>
    <w:rsid w:val="00F97AF7"/>
    <w:rsid w:val="00FA05FC"/>
    <w:rsid w:val="00FB06EE"/>
    <w:rsid w:val="00FB1169"/>
    <w:rsid w:val="00FB23F7"/>
    <w:rsid w:val="00FB7E05"/>
    <w:rsid w:val="00FC3BF3"/>
    <w:rsid w:val="00FC564C"/>
    <w:rsid w:val="00FC5F92"/>
    <w:rsid w:val="00FD1245"/>
    <w:rsid w:val="00FD586A"/>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976450"/>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50"/>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MediumShading1-Accent4">
    <w:name w:val="Medium Shading 1 Accent 4"/>
    <w:basedOn w:val="TableNormal"/>
    <w:uiPriority w:val="63"/>
    <w:rsid w:val="00C55067"/>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1947F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083065">
      <w:bodyDiv w:val="1"/>
      <w:marLeft w:val="0"/>
      <w:marRight w:val="0"/>
      <w:marTop w:val="0"/>
      <w:marBottom w:val="0"/>
      <w:divBdr>
        <w:top w:val="none" w:sz="0" w:space="0" w:color="auto"/>
        <w:left w:val="none" w:sz="0" w:space="0" w:color="auto"/>
        <w:bottom w:val="none" w:sz="0" w:space="0" w:color="auto"/>
        <w:right w:val="none" w:sz="0" w:space="0" w:color="auto"/>
      </w:divBdr>
    </w:div>
    <w:div w:id="534998154">
      <w:bodyDiv w:val="1"/>
      <w:marLeft w:val="0"/>
      <w:marRight w:val="0"/>
      <w:marTop w:val="0"/>
      <w:marBottom w:val="0"/>
      <w:divBdr>
        <w:top w:val="none" w:sz="0" w:space="0" w:color="auto"/>
        <w:left w:val="none" w:sz="0" w:space="0" w:color="auto"/>
        <w:bottom w:val="none" w:sz="0" w:space="0" w:color="auto"/>
        <w:right w:val="none" w:sz="0" w:space="0" w:color="auto"/>
      </w:divBdr>
    </w:div>
    <w:div w:id="1237016404">
      <w:bodyDiv w:val="1"/>
      <w:marLeft w:val="0"/>
      <w:marRight w:val="0"/>
      <w:marTop w:val="0"/>
      <w:marBottom w:val="0"/>
      <w:divBdr>
        <w:top w:val="none" w:sz="0" w:space="0" w:color="auto"/>
        <w:left w:val="none" w:sz="0" w:space="0" w:color="auto"/>
        <w:bottom w:val="none" w:sz="0" w:space="0" w:color="auto"/>
        <w:right w:val="none" w:sz="0" w:space="0" w:color="auto"/>
      </w:divBdr>
    </w:div>
    <w:div w:id="172355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hyperlink" Target="http://msdn.microsoft.com/en-us/magazine/dd419663.asp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F6B052-F433-4C57-89C4-82A801A85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21</Pages>
  <Words>3336</Words>
  <Characters>21022</Characters>
  <Application>Microsoft Office Word</Application>
  <DocSecurity>0</DocSecurity>
  <Lines>175</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Entwurf</vt:lpstr>
      <vt:lpstr>Entwurf</vt:lpstr>
    </vt:vector>
  </TitlesOfParts>
  <Company>Studienarbeit</Company>
  <LinksUpToDate>false</LinksUpToDate>
  <CharactersWithSpaces>24310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Entwurf</dc:title>
  <dc:creator>HSR</dc:creator>
  <cp:lastModifiedBy>HSR</cp:lastModifiedBy>
  <cp:revision>269</cp:revision>
  <dcterms:created xsi:type="dcterms:W3CDTF">2011-12-05T09:42:00Z</dcterms:created>
  <dcterms:modified xsi:type="dcterms:W3CDTF">2011-12-16T08:29:00Z</dcterms:modified>
</cp:coreProperties>
</file>