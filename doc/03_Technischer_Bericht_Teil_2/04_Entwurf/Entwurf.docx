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927569906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:rsidR="008E328B" w:rsidRDefault="008E328B"/>
        <w:p w:rsidR="008E328B" w:rsidRDefault="008E328B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42"/>
          </w:tblGrid>
          <w:tr w:rsidR="008E328B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1F2A8C" w:rsidRDefault="001F2A8C" w:rsidP="001F2A8C">
                <w:pPr>
                  <w:pStyle w:val="NoSpacing"/>
                  <w:rPr>
                    <w:color w:val="4F81BD" w:themeColor="accent1"/>
                  </w:rPr>
                </w:pPr>
              </w:p>
              <w:p w:rsidR="008E328B" w:rsidRPr="000B1504" w:rsidRDefault="001F2A8C">
                <w:pPr>
                  <w:pStyle w:val="NoSpacing"/>
                  <w:rPr>
                    <w:color w:val="4F4F59"/>
                  </w:rPr>
                </w:pPr>
                <w:r w:rsidRPr="000B1504">
                  <w:rPr>
                    <w:color w:val="4F4F59"/>
                  </w:rPr>
                  <w:t>Elmer Lukas,</w:t>
                </w:r>
                <w:r w:rsidR="00560405" w:rsidRPr="000B1504">
                  <w:rPr>
                    <w:color w:val="4F4F59"/>
                  </w:rPr>
                  <w:t xml:space="preserve"> Heidt Christina, </w:t>
                </w:r>
                <w:r w:rsidRPr="000B1504">
                  <w:rPr>
                    <w:color w:val="4F4F59"/>
                  </w:rPr>
                  <w:t xml:space="preserve"> </w:t>
                </w:r>
                <w:proofErr w:type="spellStart"/>
                <w:r w:rsidR="00560405" w:rsidRPr="000B1504">
                  <w:rPr>
                    <w:color w:val="4F4F59"/>
                  </w:rPr>
                  <w:t>Treichler</w:t>
                </w:r>
                <w:proofErr w:type="spellEnd"/>
                <w:r w:rsidR="00560405" w:rsidRPr="000B1504">
                  <w:rPr>
                    <w:color w:val="4F4F59"/>
                  </w:rPr>
                  <w:t xml:space="preserve"> Delia</w:t>
                </w:r>
              </w:p>
              <w:p w:rsidR="008E328B" w:rsidRPr="000B1504" w:rsidRDefault="00AF4AE0">
                <w:pPr>
                  <w:pStyle w:val="NoSpacing"/>
                  <w:rPr>
                    <w:color w:val="4F4F59"/>
                  </w:rPr>
                </w:pPr>
                <w:r w:rsidRPr="000B1504">
                  <w:rPr>
                    <w:color w:val="4F4F59"/>
                  </w:rPr>
                  <w:fldChar w:fldCharType="begin"/>
                </w:r>
                <w:r w:rsidR="00E13BEF" w:rsidRPr="000B1504">
                  <w:rPr>
                    <w:color w:val="4F4F59"/>
                  </w:rPr>
                  <w:instrText xml:space="preserve"> DATE  \@ "d. MMMM yyyy"  \* MERGEFORMAT </w:instrText>
                </w:r>
                <w:r w:rsidRPr="000B1504">
                  <w:rPr>
                    <w:color w:val="4F4F59"/>
                  </w:rPr>
                  <w:fldChar w:fldCharType="separate"/>
                </w:r>
                <w:r w:rsidR="001E2A43">
                  <w:rPr>
                    <w:noProof/>
                    <w:color w:val="4F4F59"/>
                  </w:rPr>
                  <w:t>19. Dezember 2011</w:t>
                </w:r>
                <w:r w:rsidRPr="000B1504">
                  <w:rPr>
                    <w:color w:val="4F4F59"/>
                  </w:rPr>
                  <w:fldChar w:fldCharType="end"/>
                </w:r>
              </w:p>
              <w:p w:rsidR="008E328B" w:rsidRDefault="008E328B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p w:rsidR="008E328B" w:rsidRDefault="008E328B"/>
        <w:tbl>
          <w:tblPr>
            <w:tblpPr w:leftFromText="187" w:rightFromText="187" w:vertAnchor="page" w:horzAnchor="margin" w:tblpXSpec="center" w:tblpY="9001"/>
            <w:tblW w:w="4000" w:type="pct"/>
            <w:tblBorders>
              <w:left w:val="single" w:sz="18" w:space="0" w:color="5C5C71"/>
            </w:tblBorders>
            <w:tblLook w:val="04A0" w:firstRow="1" w:lastRow="0" w:firstColumn="1" w:lastColumn="0" w:noHBand="0" w:noVBand="1"/>
          </w:tblPr>
          <w:tblGrid>
            <w:gridCol w:w="7442"/>
          </w:tblGrid>
          <w:tr w:rsidR="00C9533A" w:rsidTr="00954D75">
            <w:tc>
              <w:tcPr>
                <w:tcW w:w="744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C9533A" w:rsidRDefault="004F20D7" w:rsidP="00C62131">
                <w:pPr>
                  <w:pStyle w:val="NoSpacing"/>
                  <w:rPr>
                    <w:rFonts w:asciiTheme="majorHAnsi" w:eastAsiaTheme="majorEastAsia" w:hAnsiTheme="majorHAnsi" w:cstheme="majorBidi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44"/>
                      <w:szCs w:val="44"/>
                    </w:rPr>
                    <w:alias w:val="Firma"/>
                    <w:id w:val="13406915"/>
                    <w:dataBinding w:prefixMappings="xmlns:ns0='http://schemas.openxmlformats.org/officeDocument/2006/extended-properties'" w:xpath="/ns0:Properties[1]/ns0:Company[1]" w:storeItemID="{6668398D-A668-4E3E-A5EB-62B293D839F1}"/>
                    <w:text/>
                  </w:sdtPr>
                  <w:sdtEndPr/>
                  <w:sdtContent>
                    <w:r w:rsidR="00C62131"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Studienarbeit</w:t>
                    </w:r>
                  </w:sdtContent>
                </w:sdt>
              </w:p>
            </w:tc>
          </w:tr>
          <w:tr w:rsidR="00C9533A" w:rsidTr="00954D75">
            <w:tc>
              <w:tcPr>
                <w:tcW w:w="744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C5C71"/>
                    <w:sz w:val="80"/>
                    <w:szCs w:val="80"/>
                  </w:rPr>
                  <w:alias w:val="Titel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C9533A" w:rsidRDefault="00A71704" w:rsidP="00A71704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C5C71"/>
                        <w:sz w:val="80"/>
                        <w:szCs w:val="80"/>
                      </w:rPr>
                      <w:t>Entwurf</w:t>
                    </w:r>
                  </w:p>
                </w:sdtContent>
              </w:sdt>
            </w:tc>
          </w:tr>
          <w:tr w:rsidR="00C9533A" w:rsidTr="00954D75">
            <w:sdt>
              <w:sdtPr>
                <w:rPr>
                  <w:rFonts w:asciiTheme="majorHAnsi" w:eastAsiaTheme="majorEastAsia" w:hAnsiTheme="majorHAnsi" w:cstheme="majorBidi"/>
                </w:rPr>
                <w:alias w:val="Untertitel"/>
                <w:id w:val="13406923"/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44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C9533A" w:rsidRDefault="00A71704" w:rsidP="00A71704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     </w:t>
                    </w:r>
                  </w:p>
                </w:tc>
              </w:sdtContent>
            </w:sdt>
          </w:tr>
        </w:tbl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EA10FA">
          <w:pPr>
            <w:jc w:val="right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8E328B" w:rsidRDefault="00C62131" w:rsidP="00C62131">
          <w:pPr>
            <w:ind w:firstLine="993"/>
          </w:pPr>
          <w:r>
            <w:rPr>
              <w:b/>
              <w:bCs/>
              <w:noProof/>
              <w:lang w:eastAsia="de-CH"/>
            </w:rPr>
            <w:drawing>
              <wp:inline distT="0" distB="0" distL="0" distR="0" wp14:anchorId="287B8826" wp14:editId="2622DD9E">
                <wp:extent cx="3459707" cy="2508229"/>
                <wp:effectExtent l="0" t="0" r="7620" b="6985"/>
                <wp:docPr id="1" name="Grafi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.png"/>
                        <pic:cNvPicPr/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873"/>
                        <a:stretch/>
                      </pic:blipFill>
                      <pic:spPr bwMode="auto">
                        <a:xfrm>
                          <a:off x="0" y="0"/>
                          <a:ext cx="3465605" cy="2512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8E328B">
            <w:rPr>
              <w:b/>
              <w:bCs/>
            </w:rPr>
            <w:br w:type="page"/>
          </w:r>
        </w:p>
      </w:sdtContent>
    </w:sdt>
    <w:p w:rsidR="00A53880" w:rsidRDefault="0075029B" w:rsidP="00E711E0">
      <w:pPr>
        <w:pStyle w:val="Heading1"/>
      </w:pPr>
      <w:bookmarkStart w:id="0" w:name="_Toc312076316"/>
      <w:r>
        <w:lastRenderedPageBreak/>
        <w:t>Dokumentinformationen</w:t>
      </w:r>
      <w:bookmarkEnd w:id="0"/>
    </w:p>
    <w:p w:rsidR="00B038C9" w:rsidRDefault="00E711E0" w:rsidP="00B038C9">
      <w:pPr>
        <w:pStyle w:val="Heading2"/>
      </w:pPr>
      <w:bookmarkStart w:id="1" w:name="_Toc312076317"/>
      <w:r>
        <w:t>Änderungsgeschichte</w:t>
      </w:r>
      <w:bookmarkEnd w:id="1"/>
    </w:p>
    <w:tbl>
      <w:tblPr>
        <w:tblStyle w:val="MediumShading1-Accent1"/>
        <w:tblW w:w="0" w:type="auto"/>
        <w:tblInd w:w="108" w:type="dxa"/>
        <w:tblLook w:val="0420" w:firstRow="1" w:lastRow="0" w:firstColumn="0" w:lastColumn="0" w:noHBand="0" w:noVBand="1"/>
      </w:tblPr>
      <w:tblGrid>
        <w:gridCol w:w="1138"/>
        <w:gridCol w:w="993"/>
        <w:gridCol w:w="4674"/>
        <w:gridCol w:w="2303"/>
      </w:tblGrid>
      <w:tr w:rsidR="00887085" w:rsidTr="00E330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38" w:type="dxa"/>
          </w:tcPr>
          <w:p w:rsidR="00887085" w:rsidRDefault="00887085" w:rsidP="00C55067">
            <w:r>
              <w:t>Datum</w:t>
            </w:r>
          </w:p>
        </w:tc>
        <w:tc>
          <w:tcPr>
            <w:tcW w:w="993" w:type="dxa"/>
          </w:tcPr>
          <w:p w:rsidR="00887085" w:rsidRDefault="00887085" w:rsidP="00C55067">
            <w:r>
              <w:t>Version</w:t>
            </w:r>
          </w:p>
        </w:tc>
        <w:tc>
          <w:tcPr>
            <w:tcW w:w="4674" w:type="dxa"/>
          </w:tcPr>
          <w:p w:rsidR="00887085" w:rsidRDefault="00887085" w:rsidP="00C55067">
            <w:r>
              <w:t>Änderung</w:t>
            </w:r>
          </w:p>
        </w:tc>
        <w:tc>
          <w:tcPr>
            <w:tcW w:w="2303" w:type="dxa"/>
          </w:tcPr>
          <w:p w:rsidR="00887085" w:rsidRDefault="00887085" w:rsidP="00C55067">
            <w:r>
              <w:t>Autor</w:t>
            </w:r>
          </w:p>
        </w:tc>
      </w:tr>
      <w:tr w:rsidR="00887085" w:rsidRPr="00F9181E" w:rsidTr="00E330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8" w:type="dxa"/>
          </w:tcPr>
          <w:p w:rsidR="00887085" w:rsidRPr="00F9181E" w:rsidRDefault="00785323" w:rsidP="00A71704">
            <w:pPr>
              <w:rPr>
                <w:b/>
              </w:rPr>
            </w:pPr>
            <w:r>
              <w:t>25</w:t>
            </w:r>
            <w:r w:rsidR="00887085" w:rsidRPr="00F9181E">
              <w:t>.</w:t>
            </w:r>
            <w:r>
              <w:t>09</w:t>
            </w:r>
            <w:r w:rsidR="00887085" w:rsidRPr="00F9181E">
              <w:t>.2011</w:t>
            </w:r>
          </w:p>
        </w:tc>
        <w:tc>
          <w:tcPr>
            <w:tcW w:w="993" w:type="dxa"/>
          </w:tcPr>
          <w:p w:rsidR="00887085" w:rsidRPr="00F9181E" w:rsidRDefault="00887085" w:rsidP="00C55067">
            <w:r w:rsidRPr="00F9181E">
              <w:t>1.0</w:t>
            </w:r>
          </w:p>
        </w:tc>
        <w:tc>
          <w:tcPr>
            <w:tcW w:w="4674" w:type="dxa"/>
          </w:tcPr>
          <w:p w:rsidR="00887085" w:rsidRPr="00F9181E" w:rsidRDefault="00887085" w:rsidP="00C55067">
            <w:r w:rsidRPr="00F9181E">
              <w:t>Erste Version des Dokuments</w:t>
            </w:r>
          </w:p>
        </w:tc>
        <w:tc>
          <w:tcPr>
            <w:tcW w:w="2303" w:type="dxa"/>
          </w:tcPr>
          <w:p w:rsidR="00887085" w:rsidRPr="00F9181E" w:rsidRDefault="00785323" w:rsidP="00C55067">
            <w:proofErr w:type="spellStart"/>
            <w:r>
              <w:t>lelmer</w:t>
            </w:r>
            <w:proofErr w:type="spellEnd"/>
          </w:p>
        </w:tc>
      </w:tr>
      <w:tr w:rsidR="0035692F" w:rsidRPr="00F9181E" w:rsidTr="00E330D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8" w:type="dxa"/>
          </w:tcPr>
          <w:p w:rsidR="0035692F" w:rsidRDefault="0035692F" w:rsidP="00A71704">
            <w:r>
              <w:t>03.10.2011</w:t>
            </w:r>
          </w:p>
        </w:tc>
        <w:tc>
          <w:tcPr>
            <w:tcW w:w="993" w:type="dxa"/>
          </w:tcPr>
          <w:p w:rsidR="0035692F" w:rsidRPr="00F9181E" w:rsidRDefault="0035692F" w:rsidP="00C55067">
            <w:r>
              <w:t>1.1</w:t>
            </w:r>
          </w:p>
        </w:tc>
        <w:tc>
          <w:tcPr>
            <w:tcW w:w="4674" w:type="dxa"/>
          </w:tcPr>
          <w:p w:rsidR="0035692F" w:rsidRPr="00F9181E" w:rsidRDefault="0035692F" w:rsidP="00C55067">
            <w:r>
              <w:t>Review</w:t>
            </w:r>
          </w:p>
        </w:tc>
        <w:tc>
          <w:tcPr>
            <w:tcW w:w="2303" w:type="dxa"/>
          </w:tcPr>
          <w:p w:rsidR="0035692F" w:rsidRDefault="00772FA0" w:rsidP="00C55067">
            <w:proofErr w:type="spellStart"/>
            <w:r>
              <w:t>d</w:t>
            </w:r>
            <w:r w:rsidR="0035692F">
              <w:t>treichl</w:t>
            </w:r>
            <w:proofErr w:type="spellEnd"/>
          </w:p>
        </w:tc>
      </w:tr>
      <w:tr w:rsidR="00772FA0" w:rsidRPr="00F9181E" w:rsidTr="00E330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8" w:type="dxa"/>
          </w:tcPr>
          <w:p w:rsidR="00772FA0" w:rsidRDefault="00772FA0" w:rsidP="00A71704">
            <w:r>
              <w:t>12.12.2011</w:t>
            </w:r>
          </w:p>
        </w:tc>
        <w:tc>
          <w:tcPr>
            <w:tcW w:w="993" w:type="dxa"/>
          </w:tcPr>
          <w:p w:rsidR="00772FA0" w:rsidRDefault="00772FA0" w:rsidP="00C55067">
            <w:r>
              <w:t>1.2</w:t>
            </w:r>
          </w:p>
        </w:tc>
        <w:tc>
          <w:tcPr>
            <w:tcW w:w="4674" w:type="dxa"/>
          </w:tcPr>
          <w:p w:rsidR="00772FA0" w:rsidRDefault="00DF0F02" w:rsidP="00C55067">
            <w:r>
              <w:t>Schichtenarchitektur dokumentiert</w:t>
            </w:r>
          </w:p>
        </w:tc>
        <w:tc>
          <w:tcPr>
            <w:tcW w:w="2303" w:type="dxa"/>
          </w:tcPr>
          <w:p w:rsidR="00772FA0" w:rsidRDefault="002C2729" w:rsidP="00C55067">
            <w:proofErr w:type="spellStart"/>
            <w:r>
              <w:t>l</w:t>
            </w:r>
            <w:r w:rsidR="00772FA0">
              <w:t>elmer</w:t>
            </w:r>
            <w:proofErr w:type="spellEnd"/>
          </w:p>
        </w:tc>
      </w:tr>
      <w:tr w:rsidR="002C2729" w:rsidRPr="00F9181E" w:rsidTr="00E330D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8" w:type="dxa"/>
          </w:tcPr>
          <w:p w:rsidR="002C2729" w:rsidRDefault="002C2729" w:rsidP="00A71704">
            <w:r>
              <w:t>15.12.2011</w:t>
            </w:r>
          </w:p>
        </w:tc>
        <w:tc>
          <w:tcPr>
            <w:tcW w:w="993" w:type="dxa"/>
          </w:tcPr>
          <w:p w:rsidR="002C2729" w:rsidRDefault="002C2729" w:rsidP="00C55067">
            <w:r>
              <w:t>1.3</w:t>
            </w:r>
          </w:p>
        </w:tc>
        <w:tc>
          <w:tcPr>
            <w:tcW w:w="4674" w:type="dxa"/>
          </w:tcPr>
          <w:p w:rsidR="002C2729" w:rsidRDefault="002C2729" w:rsidP="00C55067">
            <w:r>
              <w:t>Architektur angepasst, Sensitivitätsanalyse</w:t>
            </w:r>
          </w:p>
        </w:tc>
        <w:tc>
          <w:tcPr>
            <w:tcW w:w="2303" w:type="dxa"/>
          </w:tcPr>
          <w:p w:rsidR="002C2729" w:rsidRDefault="002C2729" w:rsidP="00C55067">
            <w:proofErr w:type="spellStart"/>
            <w:r>
              <w:t>lelmer</w:t>
            </w:r>
            <w:proofErr w:type="spellEnd"/>
          </w:p>
        </w:tc>
      </w:tr>
      <w:tr w:rsidR="00F377A1" w:rsidRPr="00F9181E" w:rsidTr="003E1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8" w:type="dxa"/>
          </w:tcPr>
          <w:p w:rsidR="00F377A1" w:rsidRDefault="00F377A1" w:rsidP="003E1353">
            <w:r>
              <w:t>16.12.2011</w:t>
            </w:r>
          </w:p>
        </w:tc>
        <w:tc>
          <w:tcPr>
            <w:tcW w:w="993" w:type="dxa"/>
          </w:tcPr>
          <w:p w:rsidR="00F377A1" w:rsidRDefault="00F377A1" w:rsidP="003E1353">
            <w:r>
              <w:t>1.4</w:t>
            </w:r>
          </w:p>
        </w:tc>
        <w:tc>
          <w:tcPr>
            <w:tcW w:w="4674" w:type="dxa"/>
          </w:tcPr>
          <w:p w:rsidR="00F377A1" w:rsidRDefault="00F377A1" w:rsidP="003E1353">
            <w:r>
              <w:t>Review</w:t>
            </w:r>
          </w:p>
        </w:tc>
        <w:tc>
          <w:tcPr>
            <w:tcW w:w="2303" w:type="dxa"/>
          </w:tcPr>
          <w:p w:rsidR="00F377A1" w:rsidRDefault="00F377A1" w:rsidP="003E1353">
            <w:proofErr w:type="spellStart"/>
            <w:r>
              <w:t>cheidt</w:t>
            </w:r>
            <w:proofErr w:type="spellEnd"/>
          </w:p>
        </w:tc>
      </w:tr>
      <w:tr w:rsidR="001923D4" w:rsidRPr="00F9181E" w:rsidTr="00E330D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8" w:type="dxa"/>
          </w:tcPr>
          <w:p w:rsidR="001923D4" w:rsidRDefault="00F377A1" w:rsidP="00A71704">
            <w:r>
              <w:t>19</w:t>
            </w:r>
            <w:r w:rsidR="001923D4">
              <w:t>.12.2011</w:t>
            </w:r>
          </w:p>
        </w:tc>
        <w:tc>
          <w:tcPr>
            <w:tcW w:w="993" w:type="dxa"/>
          </w:tcPr>
          <w:p w:rsidR="001923D4" w:rsidRDefault="00F377A1" w:rsidP="00C55067">
            <w:r>
              <w:t>1.5</w:t>
            </w:r>
          </w:p>
        </w:tc>
        <w:tc>
          <w:tcPr>
            <w:tcW w:w="4674" w:type="dxa"/>
          </w:tcPr>
          <w:p w:rsidR="001923D4" w:rsidRDefault="001923D4" w:rsidP="00C55067">
            <w:r>
              <w:t>Review</w:t>
            </w:r>
          </w:p>
        </w:tc>
        <w:tc>
          <w:tcPr>
            <w:tcW w:w="2303" w:type="dxa"/>
          </w:tcPr>
          <w:p w:rsidR="001923D4" w:rsidRDefault="00F377A1" w:rsidP="00C55067">
            <w:proofErr w:type="spellStart"/>
            <w:r>
              <w:t>dtreichl</w:t>
            </w:r>
            <w:proofErr w:type="spellEnd"/>
          </w:p>
        </w:tc>
      </w:tr>
    </w:tbl>
    <w:bookmarkStart w:id="2" w:name="_Toc312076318" w:displacedByCustomXml="next"/>
    <w:sdt>
      <w:sdtPr>
        <w:rPr>
          <w:rFonts w:asciiTheme="minorHAnsi" w:hAnsiTheme="minorHAnsi"/>
          <w:b w:val="0"/>
          <w:color w:val="auto"/>
          <w:spacing w:val="0"/>
          <w:sz w:val="20"/>
          <w:szCs w:val="20"/>
          <w:lang w:val="de-DE"/>
        </w:rPr>
        <w:id w:val="38059861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A06B4F" w:rsidRDefault="00772FA0" w:rsidP="00A06B4F">
          <w:pPr>
            <w:pStyle w:val="Heading2"/>
          </w:pPr>
          <w:r>
            <w:rPr>
              <w:lang w:val="de-DE"/>
            </w:rPr>
            <w:t>In</w:t>
          </w:r>
          <w:r w:rsidR="00A06B4F">
            <w:rPr>
              <w:lang w:val="de-DE"/>
            </w:rPr>
            <w:t>haltsverzeichnis</w:t>
          </w:r>
          <w:bookmarkEnd w:id="2"/>
        </w:p>
        <w:p w:rsidR="00F377A1" w:rsidRDefault="00AF4AE0">
          <w:pPr>
            <w:pStyle w:val="TOC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r>
            <w:rPr>
              <w:b w:val="0"/>
            </w:rPr>
            <w:fldChar w:fldCharType="begin"/>
          </w:r>
          <w:r w:rsidR="00A06B4F"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312076316" w:history="1">
            <w:r w:rsidR="00F377A1" w:rsidRPr="00AF4980">
              <w:rPr>
                <w:rStyle w:val="Hyperlink"/>
                <w:noProof/>
              </w:rPr>
              <w:t>1</w:t>
            </w:r>
            <w:r w:rsidR="00F377A1"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Dokumentinformationen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_Toc312076316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17" w:history="1">
            <w:r w:rsidR="00F377A1" w:rsidRPr="00AF4980">
              <w:rPr>
                <w:rStyle w:val="Hyperlink"/>
                <w:noProof/>
              </w:rPr>
              <w:t>1.1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Änderungsgeschichte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_Toc312076317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18" w:history="1">
            <w:r w:rsidR="00F377A1" w:rsidRPr="00AF4980">
              <w:rPr>
                <w:rStyle w:val="Hyperlink"/>
                <w:noProof/>
              </w:rPr>
              <w:t>1.2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  <w:lang w:val="de-DE"/>
              </w:rPr>
              <w:t>Inhaltsverzeichnis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_Toc312076318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19" w:history="1">
            <w:r w:rsidR="00F377A1" w:rsidRPr="00AF4980">
              <w:rPr>
                <w:rStyle w:val="Hyperlink"/>
                <w:noProof/>
              </w:rPr>
              <w:t>1.3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Abbildungsverzeichnis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_Toc312076319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20" w:history="1">
            <w:r w:rsidR="00F377A1" w:rsidRPr="00AF4980">
              <w:rPr>
                <w:rStyle w:val="Hyperlink"/>
                <w:noProof/>
              </w:rPr>
              <w:t>1.4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Tabellenverzeichnis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_Toc312076320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hyperlink w:anchor="_Toc312076321" w:history="1">
            <w:r w:rsidR="00F377A1" w:rsidRPr="00AF4980">
              <w:rPr>
                <w:rStyle w:val="Hyperlink"/>
                <w:noProof/>
              </w:rPr>
              <w:t>2</w:t>
            </w:r>
            <w:r w:rsidR="00F377A1"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Design Entscheide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_Toc312076321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3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22" w:history="1">
            <w:r w:rsidR="00F377A1" w:rsidRPr="00AF4980">
              <w:rPr>
                <w:rStyle w:val="Hyperlink"/>
                <w:noProof/>
              </w:rPr>
              <w:t>2.1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PDF auf Surface 2 Darstellen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_Toc312076322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3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23" w:history="1">
            <w:r w:rsidR="00F377A1" w:rsidRPr="00AF4980">
              <w:rPr>
                <w:rStyle w:val="Hyperlink"/>
                <w:noProof/>
              </w:rPr>
              <w:t>2.1.1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Varianten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_Toc312076323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3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24" w:history="1">
            <w:r w:rsidR="00F377A1" w:rsidRPr="00AF4980">
              <w:rPr>
                <w:rStyle w:val="Hyperlink"/>
                <w:noProof/>
              </w:rPr>
              <w:t>2.1.2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Nutzwertanalyse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_Toc312076324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3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25" w:history="1">
            <w:r w:rsidR="00F377A1" w:rsidRPr="00AF4980">
              <w:rPr>
                <w:rStyle w:val="Hyperlink"/>
                <w:noProof/>
              </w:rPr>
              <w:t>2.1.3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Sensitivitätsanalyse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_Toc312076325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4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hyperlink w:anchor="_Toc312076326" w:history="1">
            <w:r w:rsidR="00F377A1" w:rsidRPr="00AF4980">
              <w:rPr>
                <w:rStyle w:val="Hyperlink"/>
                <w:noProof/>
              </w:rPr>
              <w:t>3</w:t>
            </w:r>
            <w:r w:rsidR="00F377A1"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Architektur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_Toc312076326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5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27" w:history="1">
            <w:r w:rsidR="00F377A1" w:rsidRPr="00AF4980">
              <w:rPr>
                <w:rStyle w:val="Hyperlink"/>
                <w:noProof/>
              </w:rPr>
              <w:t>3.1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Systemübersicht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_Toc312076327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5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28" w:history="1">
            <w:r w:rsidR="00F377A1" w:rsidRPr="00AF4980">
              <w:rPr>
                <w:rStyle w:val="Hyperlink"/>
                <w:noProof/>
              </w:rPr>
              <w:t>3.1.1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Sharepoint Server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_Toc312076328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5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29" w:history="1">
            <w:r w:rsidR="00F377A1" w:rsidRPr="00AF4980">
              <w:rPr>
                <w:rStyle w:val="Hyperlink"/>
                <w:noProof/>
              </w:rPr>
              <w:t>3.1.2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Webserver der Zühlke Engineering AG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_Toc312076329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0" w:history="1">
            <w:r w:rsidR="00F377A1" w:rsidRPr="00AF4980">
              <w:rPr>
                <w:rStyle w:val="Hyperlink"/>
                <w:noProof/>
              </w:rPr>
              <w:t>3.1.3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Microsoft Surface 2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_Toc312076330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31" w:history="1">
            <w:r w:rsidR="00F377A1" w:rsidRPr="00AF4980">
              <w:rPr>
                <w:rStyle w:val="Hyperlink"/>
                <w:noProof/>
              </w:rPr>
              <w:t>3.2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Assemblies und Namespaces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_Toc312076331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2" w:history="1">
            <w:r w:rsidR="00F377A1" w:rsidRPr="00AF4980">
              <w:rPr>
                <w:rStyle w:val="Hyperlink"/>
                <w:noProof/>
              </w:rPr>
              <w:t>3.2.1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Interfaces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_Toc312076332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9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3" w:history="1">
            <w:r w:rsidR="00F377A1" w:rsidRPr="00AF4980">
              <w:rPr>
                <w:rStyle w:val="Hyperlink"/>
                <w:noProof/>
              </w:rPr>
              <w:t>3.2.2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Implementation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_Toc312076333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34" w:history="1">
            <w:r w:rsidR="00F377A1" w:rsidRPr="00AF4980">
              <w:rPr>
                <w:rStyle w:val="Hyperlink"/>
                <w:noProof/>
              </w:rPr>
              <w:t>3.3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UI Design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_Toc312076334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5" w:history="1">
            <w:r w:rsidR="00F377A1" w:rsidRPr="00AF4980">
              <w:rPr>
                <w:rStyle w:val="Hyperlink"/>
                <w:noProof/>
              </w:rPr>
              <w:t>3.3.1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Allgemein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_Toc312076335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6" w:history="1">
            <w:r w:rsidR="00F377A1" w:rsidRPr="00AF4980">
              <w:rPr>
                <w:rStyle w:val="Hyperlink"/>
                <w:noProof/>
              </w:rPr>
              <w:t>3.3.2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Unterteilung der Views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_Toc312076336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16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37" w:history="1">
            <w:r w:rsidR="00F377A1" w:rsidRPr="00AF4980">
              <w:rPr>
                <w:rStyle w:val="Hyperlink"/>
                <w:noProof/>
              </w:rPr>
              <w:t>3.4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Prozesse und Threads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_Toc312076337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19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8" w:history="1">
            <w:r w:rsidR="00F377A1" w:rsidRPr="00AF4980">
              <w:rPr>
                <w:rStyle w:val="Hyperlink"/>
                <w:noProof/>
              </w:rPr>
              <w:t>3.4.1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Konversation PDF zu XPS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_Toc312076338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20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39" w:history="1">
            <w:r w:rsidR="00F377A1" w:rsidRPr="00AF4980">
              <w:rPr>
                <w:rStyle w:val="Hyperlink"/>
                <w:noProof/>
              </w:rPr>
              <w:t>3.4.2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Parallel Preparer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_Toc312076339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20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076340" w:history="1">
            <w:r w:rsidR="00F377A1" w:rsidRPr="00AF4980">
              <w:rPr>
                <w:rStyle w:val="Hyperlink"/>
                <w:noProof/>
              </w:rPr>
              <w:t>3.4.3</w:t>
            </w:r>
            <w:r w:rsidR="00F377A1">
              <w:rPr>
                <w:noProof/>
                <w:sz w:val="22"/>
              </w:rPr>
              <w:tab/>
            </w:r>
            <w:r w:rsidR="00F377A1" w:rsidRPr="00AF4980">
              <w:rPr>
                <w:rStyle w:val="Hyperlink"/>
                <w:noProof/>
              </w:rPr>
              <w:t>Asynchrones und verzögertes Laden des XPS Dokuments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_Toc312076340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20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hyperlink w:anchor="_Toc312076341" w:history="1">
            <w:r w:rsidR="00F377A1" w:rsidRPr="00AF4980">
              <w:rPr>
                <w:rStyle w:val="Hyperlink"/>
                <w:noProof/>
              </w:rPr>
              <w:t>4</w:t>
            </w:r>
            <w:r w:rsidR="00F377A1"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Patterns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_Toc312076341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42" w:history="1">
            <w:r w:rsidR="00F377A1" w:rsidRPr="00AF4980">
              <w:rPr>
                <w:rStyle w:val="Hyperlink"/>
                <w:noProof/>
              </w:rPr>
              <w:t>4.1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MVVM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_Toc312076342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43" w:history="1">
            <w:r w:rsidR="00F377A1" w:rsidRPr="00AF4980">
              <w:rPr>
                <w:rStyle w:val="Hyperlink"/>
                <w:noProof/>
              </w:rPr>
              <w:t>4.2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</w:rPr>
              <w:t>Flyweight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_Toc312076343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F377A1" w:rsidRDefault="004F20D7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076344" w:history="1">
            <w:r w:rsidR="00F377A1" w:rsidRPr="00AF4980">
              <w:rPr>
                <w:rStyle w:val="Hyperlink"/>
                <w:noProof/>
                <w:lang w:val="en-US"/>
              </w:rPr>
              <w:t>4.3</w:t>
            </w:r>
            <w:r w:rsidR="00F377A1">
              <w:rPr>
                <w:noProof/>
                <w:sz w:val="22"/>
                <w:szCs w:val="22"/>
                <w:lang w:eastAsia="de-CH"/>
              </w:rPr>
              <w:tab/>
            </w:r>
            <w:r w:rsidR="00F377A1" w:rsidRPr="00AF4980">
              <w:rPr>
                <w:rStyle w:val="Hyperlink"/>
                <w:noProof/>
                <w:lang w:val="en-US"/>
              </w:rPr>
              <w:t>Dependency Injection mit Microsoft Unity</w:t>
            </w:r>
            <w:r w:rsidR="00F377A1">
              <w:rPr>
                <w:noProof/>
                <w:webHidden/>
              </w:rPr>
              <w:tab/>
            </w:r>
            <w:r w:rsidR="00F377A1">
              <w:rPr>
                <w:noProof/>
                <w:webHidden/>
              </w:rPr>
              <w:fldChar w:fldCharType="begin"/>
            </w:r>
            <w:r w:rsidR="00F377A1">
              <w:rPr>
                <w:noProof/>
                <w:webHidden/>
              </w:rPr>
              <w:instrText xml:space="preserve"> PAGEREF _Toc312076344 \h </w:instrText>
            </w:r>
            <w:r w:rsidR="00F377A1">
              <w:rPr>
                <w:noProof/>
                <w:webHidden/>
              </w:rPr>
            </w:r>
            <w:r w:rsidR="00F377A1">
              <w:rPr>
                <w:noProof/>
                <w:webHidden/>
              </w:rPr>
              <w:fldChar w:fldCharType="separate"/>
            </w:r>
            <w:r w:rsidR="00F377A1">
              <w:rPr>
                <w:noProof/>
                <w:webHidden/>
              </w:rPr>
              <w:t>21</w:t>
            </w:r>
            <w:r w:rsidR="00F377A1">
              <w:rPr>
                <w:noProof/>
                <w:webHidden/>
              </w:rPr>
              <w:fldChar w:fldCharType="end"/>
            </w:r>
          </w:hyperlink>
        </w:p>
        <w:p w:rsidR="00A06B4F" w:rsidRDefault="00AF4AE0">
          <w:r>
            <w:rPr>
              <w:b/>
              <w:bCs/>
              <w:lang w:val="de-DE"/>
            </w:rPr>
            <w:fldChar w:fldCharType="end"/>
          </w:r>
        </w:p>
      </w:sdtContent>
    </w:sdt>
    <w:p w:rsidR="00D45562" w:rsidRDefault="00D45562" w:rsidP="00D45562">
      <w:pPr>
        <w:pStyle w:val="Heading2"/>
      </w:pPr>
      <w:bookmarkStart w:id="3" w:name="_Toc312076319"/>
      <w:r>
        <w:t>Abbildungsverzeichnis</w:t>
      </w:r>
      <w:bookmarkEnd w:id="3"/>
    </w:p>
    <w:p w:rsidR="00C907E7" w:rsidRDefault="00D45562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312074293" w:history="1">
        <w:r w:rsidR="00C907E7" w:rsidRPr="00225DC8">
          <w:rPr>
            <w:rStyle w:val="Hyperlink"/>
            <w:noProof/>
          </w:rPr>
          <w:t>Abbildung 1 - Systemübersicht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_Toc312074293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5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294" w:history="1">
        <w:r w:rsidR="00C907E7" w:rsidRPr="00225DC8">
          <w:rPr>
            <w:rStyle w:val="Hyperlink"/>
            <w:noProof/>
          </w:rPr>
          <w:t>Abbildung 2 - Generierung Dependency Graph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_Toc312074294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6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295" w:history="1">
        <w:r w:rsidR="00C907E7" w:rsidRPr="00225DC8">
          <w:rPr>
            <w:rStyle w:val="Hyperlink"/>
            <w:noProof/>
          </w:rPr>
          <w:t>Abbildung 3 - Übersicht Abhängigkeiten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_Toc312074295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7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296" w:history="1">
        <w:r w:rsidR="00C907E7" w:rsidRPr="00225DC8">
          <w:rPr>
            <w:rStyle w:val="Hyperlink"/>
            <w:noProof/>
          </w:rPr>
          <w:t>Abbildung 5 - Übersicht Abhängigkeiten mit Details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_Toc312074296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8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r:id="rId10" w:anchor="_Toc312074297" w:history="1">
        <w:r w:rsidR="00C907E7" w:rsidRPr="00225DC8">
          <w:rPr>
            <w:rStyle w:val="Hyperlink"/>
            <w:noProof/>
          </w:rPr>
          <w:t>Abbildung 4 - Details Abhängigkeiten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_Toc312074297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8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298" w:history="1">
        <w:r w:rsidR="00C907E7" w:rsidRPr="00225DC8">
          <w:rPr>
            <w:rStyle w:val="Hyperlink"/>
            <w:noProof/>
          </w:rPr>
          <w:t>Abbildung 6 - NDepend Dependency Graph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_Toc312074298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9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299" w:history="1">
        <w:r w:rsidR="00C907E7" w:rsidRPr="00225DC8">
          <w:rPr>
            <w:rStyle w:val="Hyperlink"/>
            <w:noProof/>
          </w:rPr>
          <w:t>Abbildung 8 - Übersicht Interfaces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_Toc312074299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9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0" w:history="1">
        <w:r w:rsidR="00C907E7" w:rsidRPr="00225DC8">
          <w:rPr>
            <w:rStyle w:val="Hyperlink"/>
            <w:noProof/>
          </w:rPr>
          <w:t>Abbildung 9 - Converter.Interfaces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_Toc312074300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10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1" w:history="1">
        <w:r w:rsidR="00C907E7" w:rsidRPr="00225DC8">
          <w:rPr>
            <w:rStyle w:val="Hyperlink"/>
            <w:noProof/>
          </w:rPr>
          <w:t>Abbildung 10 -  Services.Interfaces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_Toc312074301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10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2" w:history="1">
        <w:r w:rsidR="00C907E7" w:rsidRPr="00225DC8">
          <w:rPr>
            <w:rStyle w:val="Hyperlink"/>
            <w:noProof/>
          </w:rPr>
          <w:t>Abbildung 11 - Loader.Interfaces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_Toc312074302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11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3" w:history="1">
        <w:r w:rsidR="00C907E7" w:rsidRPr="00225DC8">
          <w:rPr>
            <w:rStyle w:val="Hyperlink"/>
            <w:noProof/>
          </w:rPr>
          <w:t>Abbildung 12 - Implementation Übersicht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_Toc312074303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11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4" w:history="1">
        <w:r w:rsidR="00C907E7" w:rsidRPr="00225DC8">
          <w:rPr>
            <w:rStyle w:val="Hyperlink"/>
            <w:noProof/>
          </w:rPr>
          <w:t>Abbildung 13 - Services.Loader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_Toc312074304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11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5" w:history="1">
        <w:r w:rsidR="00C907E7" w:rsidRPr="00225DC8">
          <w:rPr>
            <w:rStyle w:val="Hyperlink"/>
            <w:noProof/>
          </w:rPr>
          <w:t>Abbildung 14 - Converter.Pdf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_Toc312074305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12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6" w:history="1">
        <w:r w:rsidR="00C907E7" w:rsidRPr="00225DC8">
          <w:rPr>
            <w:rStyle w:val="Hyperlink"/>
            <w:noProof/>
          </w:rPr>
          <w:t>Abbildung 15 - Preparer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_Toc312074306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12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7" w:history="1">
        <w:r w:rsidR="00C907E7" w:rsidRPr="00225DC8">
          <w:rPr>
            <w:rStyle w:val="Hyperlink"/>
            <w:noProof/>
          </w:rPr>
          <w:t>Abbildung 16 - Sequenzdiagramm Preparer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_Toc312074307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13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8" w:history="1">
        <w:r w:rsidR="00C907E7" w:rsidRPr="00225DC8">
          <w:rPr>
            <w:rStyle w:val="Hyperlink"/>
            <w:noProof/>
          </w:rPr>
          <w:t>Abbildung 17 - Services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_Toc312074308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14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09" w:history="1">
        <w:r w:rsidR="00C907E7" w:rsidRPr="00225DC8">
          <w:rPr>
            <w:rStyle w:val="Hyperlink"/>
            <w:noProof/>
          </w:rPr>
          <w:t>Abbildung 18 - UserInterface.Surface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_Toc312074309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15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0" w:history="1">
        <w:r w:rsidR="00C907E7" w:rsidRPr="00225DC8">
          <w:rPr>
            <w:rStyle w:val="Hyperlink"/>
            <w:noProof/>
          </w:rPr>
          <w:t>Abbildung 19 - ProjectFlip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_Toc312074310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16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1" w:history="1">
        <w:r w:rsidR="00C907E7" w:rsidRPr="00225DC8">
          <w:rPr>
            <w:rStyle w:val="Hyperlink"/>
            <w:noProof/>
          </w:rPr>
          <w:t>Abbildung 20 - Übersicht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_Toc312074311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17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2" w:history="1">
        <w:r w:rsidR="00C907E7" w:rsidRPr="00225DC8">
          <w:rPr>
            <w:rStyle w:val="Hyperlink"/>
            <w:noProof/>
          </w:rPr>
          <w:t>Abbildung 21 - Filter View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_Toc312074312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17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3" w:history="1">
        <w:r w:rsidR="00C907E7" w:rsidRPr="00225DC8">
          <w:rPr>
            <w:rStyle w:val="Hyperlink"/>
            <w:noProof/>
          </w:rPr>
          <w:t>Abbildung 22 - Gefilterte Übersicht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_Toc312074313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18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4" w:history="1">
        <w:r w:rsidR="00C907E7" w:rsidRPr="00225DC8">
          <w:rPr>
            <w:rStyle w:val="Hyperlink"/>
            <w:noProof/>
          </w:rPr>
          <w:t>Abbildung 23 - Info View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_Toc312074314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18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5" w:history="1">
        <w:r w:rsidR="00C907E7" w:rsidRPr="00225DC8">
          <w:rPr>
            <w:rStyle w:val="Hyperlink"/>
            <w:noProof/>
          </w:rPr>
          <w:t>Abbildung 24 - Detail View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_Toc312074315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19</w:t>
        </w:r>
        <w:r w:rsidR="00C907E7">
          <w:rPr>
            <w:noProof/>
            <w:webHidden/>
          </w:rPr>
          <w:fldChar w:fldCharType="end"/>
        </w:r>
      </w:hyperlink>
    </w:p>
    <w:p w:rsidR="00C907E7" w:rsidRDefault="004F20D7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074316" w:history="1">
        <w:r w:rsidR="00C907E7" w:rsidRPr="00225DC8">
          <w:rPr>
            <w:rStyle w:val="Hyperlink"/>
            <w:noProof/>
          </w:rPr>
          <w:t>Abbildung 25 - Detail View mit Zoom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_Toc312074316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19</w:t>
        </w:r>
        <w:r w:rsidR="00C907E7">
          <w:rPr>
            <w:noProof/>
            <w:webHidden/>
          </w:rPr>
          <w:fldChar w:fldCharType="end"/>
        </w:r>
      </w:hyperlink>
    </w:p>
    <w:p w:rsidR="002817AE" w:rsidRDefault="00D45562">
      <w:r>
        <w:fldChar w:fldCharType="end"/>
      </w:r>
    </w:p>
    <w:p w:rsidR="002817AE" w:rsidRDefault="002817AE" w:rsidP="002817AE">
      <w:pPr>
        <w:pStyle w:val="Heading2"/>
      </w:pPr>
      <w:bookmarkStart w:id="4" w:name="_Toc312076320"/>
      <w:r>
        <w:t>Tabellenverzeichnis</w:t>
      </w:r>
      <w:bookmarkEnd w:id="4"/>
    </w:p>
    <w:p w:rsidR="00C907E7" w:rsidRDefault="002817AE">
      <w:pPr>
        <w:pStyle w:val="TableofFigure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r>
        <w:fldChar w:fldCharType="begin"/>
      </w:r>
      <w:r>
        <w:instrText xml:space="preserve"> TOC \h \z \c "Tabelle" </w:instrText>
      </w:r>
      <w:r>
        <w:fldChar w:fldCharType="separate"/>
      </w:r>
      <w:hyperlink w:anchor="_Toc312074317" w:history="1">
        <w:r w:rsidR="00C907E7" w:rsidRPr="0032206F">
          <w:rPr>
            <w:rStyle w:val="Hyperlink"/>
            <w:noProof/>
          </w:rPr>
          <w:t>Tabelle 1 - Nutzwertanalyse</w:t>
        </w:r>
        <w:r w:rsidR="00C907E7">
          <w:rPr>
            <w:noProof/>
            <w:webHidden/>
          </w:rPr>
          <w:tab/>
        </w:r>
        <w:r w:rsidR="00C907E7">
          <w:rPr>
            <w:noProof/>
            <w:webHidden/>
          </w:rPr>
          <w:fldChar w:fldCharType="begin"/>
        </w:r>
        <w:r w:rsidR="00C907E7">
          <w:rPr>
            <w:noProof/>
            <w:webHidden/>
          </w:rPr>
          <w:instrText xml:space="preserve"> PAGEREF _Toc312074317 \h </w:instrText>
        </w:r>
        <w:r w:rsidR="00C907E7">
          <w:rPr>
            <w:noProof/>
            <w:webHidden/>
          </w:rPr>
        </w:r>
        <w:r w:rsidR="00C907E7">
          <w:rPr>
            <w:noProof/>
            <w:webHidden/>
          </w:rPr>
          <w:fldChar w:fldCharType="separate"/>
        </w:r>
        <w:r w:rsidR="00C907E7">
          <w:rPr>
            <w:noProof/>
            <w:webHidden/>
          </w:rPr>
          <w:t>4</w:t>
        </w:r>
        <w:r w:rsidR="00C907E7">
          <w:rPr>
            <w:noProof/>
            <w:webHidden/>
          </w:rPr>
          <w:fldChar w:fldCharType="end"/>
        </w:r>
      </w:hyperlink>
    </w:p>
    <w:p w:rsidR="005B5B65" w:rsidRDefault="002817AE">
      <w:r>
        <w:fldChar w:fldCharType="end"/>
      </w:r>
      <w:r w:rsidR="005B5B65">
        <w:br w:type="page"/>
      </w:r>
    </w:p>
    <w:p w:rsidR="006156A4" w:rsidRDefault="00DF0F02" w:rsidP="003C2ABF">
      <w:pPr>
        <w:pStyle w:val="Heading1"/>
      </w:pPr>
      <w:bookmarkStart w:id="5" w:name="_Toc312076321"/>
      <w:r>
        <w:lastRenderedPageBreak/>
        <w:t>Design Entscheide</w:t>
      </w:r>
      <w:bookmarkEnd w:id="5"/>
    </w:p>
    <w:p w:rsidR="0095003E" w:rsidRDefault="0095003E" w:rsidP="00785323">
      <w:pPr>
        <w:pStyle w:val="Heading2"/>
      </w:pPr>
      <w:bookmarkStart w:id="6" w:name="_Toc304725067"/>
      <w:bookmarkStart w:id="7" w:name="_Toc312076322"/>
      <w:r>
        <w:t xml:space="preserve">PDF auf </w:t>
      </w:r>
      <w:proofErr w:type="spellStart"/>
      <w:r>
        <w:t>Surface</w:t>
      </w:r>
      <w:proofErr w:type="spellEnd"/>
      <w:r>
        <w:t xml:space="preserve"> 2 Darstellen</w:t>
      </w:r>
      <w:bookmarkEnd w:id="6"/>
      <w:bookmarkEnd w:id="7"/>
    </w:p>
    <w:p w:rsidR="0095003E" w:rsidRDefault="000F3636" w:rsidP="0095003E">
      <w:r>
        <w:t>Die primäre</w:t>
      </w:r>
      <w:r w:rsidR="0095003E">
        <w:t xml:space="preserve"> Aufgabe der Software ist es, PDF Dokumente auf dem </w:t>
      </w:r>
      <w:proofErr w:type="spellStart"/>
      <w:r w:rsidR="0095003E">
        <w:t>Surface</w:t>
      </w:r>
      <w:proofErr w:type="spellEnd"/>
      <w:r w:rsidR="0095003E">
        <w:t xml:space="preserve"> 2 darzustellen. Dazu gibt es verschiedene Möglichkeiten, die genauer analysiert wurden. Zur Entscheidung wurde schliesslich eine Nutzwertanalyse durchgeführt.</w:t>
      </w:r>
    </w:p>
    <w:p w:rsidR="0095003E" w:rsidRPr="00A93849" w:rsidRDefault="0095003E" w:rsidP="00785323">
      <w:pPr>
        <w:pStyle w:val="Heading3"/>
      </w:pPr>
      <w:bookmarkStart w:id="8" w:name="_Toc304725068"/>
      <w:bookmarkStart w:id="9" w:name="_Toc312076323"/>
      <w:r>
        <w:t>Varianten</w:t>
      </w:r>
      <w:bookmarkEnd w:id="8"/>
      <w:bookmarkEnd w:id="9"/>
    </w:p>
    <w:p w:rsidR="0095003E" w:rsidRDefault="0095003E" w:rsidP="00785323">
      <w:pPr>
        <w:pStyle w:val="Heading4"/>
      </w:pPr>
      <w:bookmarkStart w:id="10" w:name="_Toc304725069"/>
      <w:r>
        <w:t>Variante 1: PDF direkt darstellen</w:t>
      </w:r>
      <w:bookmarkEnd w:id="10"/>
    </w:p>
    <w:p w:rsidR="0095003E" w:rsidRDefault="009F3445" w:rsidP="0095003E">
      <w:pPr>
        <w:rPr>
          <w:color w:val="4F4F59"/>
          <w:spacing w:val="15"/>
          <w:sz w:val="22"/>
          <w:szCs w:val="22"/>
        </w:rPr>
      </w:pPr>
      <w:r>
        <w:t>Eine</w:t>
      </w:r>
      <w:r w:rsidR="0095003E">
        <w:t xml:space="preserve"> naheliegen</w:t>
      </w:r>
      <w:r w:rsidR="00324E5E">
        <w:t>d</w:t>
      </w:r>
      <w:r w:rsidR="0095003E">
        <w:t xml:space="preserve">e Lösung ist natürlich, das PDF direkt auf dem </w:t>
      </w:r>
      <w:proofErr w:type="spellStart"/>
      <w:r w:rsidR="0095003E">
        <w:t>Surface</w:t>
      </w:r>
      <w:proofErr w:type="spellEnd"/>
      <w:r w:rsidR="0095003E">
        <w:t xml:space="preserve"> darzustellen. Leider unterstützt das </w:t>
      </w:r>
      <w:proofErr w:type="spellStart"/>
      <w:r w:rsidR="0095003E">
        <w:t>Surface</w:t>
      </w:r>
      <w:proofErr w:type="spellEnd"/>
      <w:r w:rsidR="0095003E">
        <w:t xml:space="preserve"> 2 Framework diese Darstellung nicht direkt; es müsste noch eine PDF Library zur Darstellung zur Laufzeit geladen werden. Dadurch wird die Laufzeitumgebung von einer zusätzlichen Library abhängig, was die Installation erschwert </w:t>
      </w:r>
      <w:r w:rsidR="00AE5BE8">
        <w:t>oder gar verunmöglicht</w:t>
      </w:r>
      <w:r w:rsidR="007B693A">
        <w:t>. D</w:t>
      </w:r>
      <w:r w:rsidR="00012700">
        <w:t xml:space="preserve">ies </w:t>
      </w:r>
      <w:r w:rsidR="0095003E">
        <w:t xml:space="preserve">kann zurzeit nicht genauer beurteilt werden, da die zu testende Hardware noch </w:t>
      </w:r>
      <w:r w:rsidR="00204547">
        <w:t>nicht verfügbar ist</w:t>
      </w:r>
      <w:r w:rsidR="0095003E">
        <w:t>.</w:t>
      </w:r>
    </w:p>
    <w:p w:rsidR="0095003E" w:rsidRDefault="0095003E" w:rsidP="00785323">
      <w:pPr>
        <w:pStyle w:val="Heading4"/>
      </w:pPr>
      <w:bookmarkStart w:id="11" w:name="_Toc304725070"/>
      <w:r>
        <w:t>Variante 2: Umwandlung zu XPS</w:t>
      </w:r>
      <w:bookmarkEnd w:id="11"/>
    </w:p>
    <w:p w:rsidR="0095003E" w:rsidRDefault="0095003E" w:rsidP="0095003E">
      <w:r>
        <w:t xml:space="preserve">Das </w:t>
      </w:r>
      <w:proofErr w:type="spellStart"/>
      <w:r>
        <w:t>Surface</w:t>
      </w:r>
      <w:proofErr w:type="spellEnd"/>
      <w:r>
        <w:t xml:space="preserve"> 2 SDK erlaubt es, ohne weitere Libraries XPS Dokumente anzuzeigen</w:t>
      </w:r>
      <w:r w:rsidRPr="00B93971">
        <w:t>.</w:t>
      </w:r>
      <w:r w:rsidR="001947FD">
        <w:t xml:space="preserve"> Dies geschieht mit </w:t>
      </w:r>
      <w:r w:rsidR="00B35707">
        <w:t xml:space="preserve">Hilfe </w:t>
      </w:r>
      <w:r w:rsidR="001947FD">
        <w:t xml:space="preserve">der </w:t>
      </w:r>
      <w:proofErr w:type="spellStart"/>
      <w:r w:rsidR="001947FD">
        <w:t>DocumentViewer</w:t>
      </w:r>
      <w:proofErr w:type="spellEnd"/>
      <w:r w:rsidR="001947FD">
        <w:t xml:space="preserve"> Klasse.</w:t>
      </w:r>
      <w:r>
        <w:t xml:space="preserve"> </w:t>
      </w:r>
      <w:r w:rsidR="00D250EB">
        <w:t>Das XPS Dokument ähnelt im Aufbau einem PDF Dokument, so können Schriften und Vektorgrafiken beliebig vergrössert werden, ohne dass dabei ein Qualitätsverlust entsteht.</w:t>
      </w:r>
    </w:p>
    <w:p w:rsidR="0095003E" w:rsidRDefault="0095003E" w:rsidP="00785323">
      <w:pPr>
        <w:pStyle w:val="Heading4"/>
      </w:pPr>
      <w:bookmarkStart w:id="12" w:name="_Toc304725071"/>
      <w:r>
        <w:t>Variante 3: Umwandlung zu Bild</w:t>
      </w:r>
      <w:bookmarkEnd w:id="12"/>
    </w:p>
    <w:p w:rsidR="0095003E" w:rsidRDefault="0095003E" w:rsidP="0095003E">
      <w:r>
        <w:t xml:space="preserve">Die einfachste Möglichkeit, um ein PDF auf dem </w:t>
      </w:r>
      <w:proofErr w:type="spellStart"/>
      <w:r>
        <w:t>Surface</w:t>
      </w:r>
      <w:proofErr w:type="spellEnd"/>
      <w:r>
        <w:t xml:space="preserve"> 2 darzustellen, ist eine Umwandlung des PDF Dokuments in ein</w:t>
      </w:r>
      <w:r w:rsidR="006D1056">
        <w:t>e</w:t>
      </w:r>
      <w:r>
        <w:t xml:space="preserve"> </w:t>
      </w:r>
      <w:r w:rsidR="006C0AF9">
        <w:t>Rastergrafik</w:t>
      </w:r>
      <w:r w:rsidR="00C2744A">
        <w:t>.</w:t>
      </w:r>
      <w:r>
        <w:t xml:space="preserve"> </w:t>
      </w:r>
      <w:r w:rsidR="004C2215">
        <w:t>Diese können</w:t>
      </w:r>
      <w:r>
        <w:t xml:space="preserve"> ohne Probleme auf dem </w:t>
      </w:r>
      <w:proofErr w:type="spellStart"/>
      <w:r>
        <w:t>Surface</w:t>
      </w:r>
      <w:proofErr w:type="spellEnd"/>
      <w:r>
        <w:t xml:space="preserve"> 2 dargestellt werden und auch die Umwandlung eines PDFs zu einem Bild ist mit Open Source Libraries problemlos möglich (z.B. mit Image </w:t>
      </w:r>
      <w:proofErr w:type="spellStart"/>
      <w:r>
        <w:t>Magick</w:t>
      </w:r>
      <w:proofErr w:type="spellEnd"/>
      <w:r>
        <w:t xml:space="preserve"> oder </w:t>
      </w:r>
      <w:proofErr w:type="spellStart"/>
      <w:r>
        <w:t>GhostScript</w:t>
      </w:r>
      <w:proofErr w:type="spellEnd"/>
      <w:r>
        <w:t>/</w:t>
      </w:r>
      <w:proofErr w:type="spellStart"/>
      <w:r>
        <w:t>GhostPDF</w:t>
      </w:r>
      <w:proofErr w:type="spellEnd"/>
      <w:r>
        <w:t>/</w:t>
      </w:r>
      <w:proofErr w:type="spellStart"/>
      <w:r>
        <w:t>GhostXPS</w:t>
      </w:r>
      <w:proofErr w:type="spellEnd"/>
      <w:r>
        <w:t>).</w:t>
      </w:r>
      <w:r w:rsidR="00F7697B">
        <w:t xml:space="preserve"> </w:t>
      </w:r>
      <w:r>
        <w:t>Der grosse Nachteil</w:t>
      </w:r>
      <w:r w:rsidR="00D41726">
        <w:t xml:space="preserve"> besteht darin</w:t>
      </w:r>
      <w:r>
        <w:t>, dass die Bilder sehr</w:t>
      </w:r>
      <w:r w:rsidR="00DD7EC2">
        <w:t xml:space="preserve"> viel Speicherplatz verbrauchen</w:t>
      </w:r>
      <w:r>
        <w:t xml:space="preserve"> würden. </w:t>
      </w:r>
      <w:r w:rsidR="00F8044C">
        <w:t xml:space="preserve">Eine Rastergrafik verfügt </w:t>
      </w:r>
      <w:r w:rsidR="00541C10">
        <w:t xml:space="preserve">zudem </w:t>
      </w:r>
      <w:r w:rsidR="00F8044C">
        <w:t>über eine Maximalgrösse, wird diese bei einer Vergrösserung überschritten, kann das Bild nicht mehr verlustfrei angezeigt werden.</w:t>
      </w:r>
    </w:p>
    <w:p w:rsidR="0095003E" w:rsidRDefault="0095003E" w:rsidP="00785323">
      <w:pPr>
        <w:pStyle w:val="Heading3"/>
      </w:pPr>
      <w:bookmarkStart w:id="13" w:name="_Toc304725072"/>
      <w:bookmarkStart w:id="14" w:name="_Toc312076324"/>
      <w:r>
        <w:t>Nutzwertanalyse</w:t>
      </w:r>
      <w:bookmarkEnd w:id="13"/>
      <w:bookmarkEnd w:id="14"/>
    </w:p>
    <w:p w:rsidR="0078638F" w:rsidRDefault="0095003E" w:rsidP="0095003E">
      <w:r>
        <w:t>In der Nutzwertanalyse</w:t>
      </w:r>
      <w:r w:rsidR="00F7697B">
        <w:t xml:space="preserve"> (siehe </w:t>
      </w:r>
      <w:r w:rsidR="00F7697B">
        <w:fldChar w:fldCharType="begin"/>
      </w:r>
      <w:r w:rsidR="00F7697B">
        <w:instrText xml:space="preserve"> REF _Ref312054544 \h </w:instrText>
      </w:r>
      <w:r w:rsidR="00F7697B">
        <w:fldChar w:fldCharType="separate"/>
      </w:r>
      <w:r w:rsidR="00F7697B">
        <w:t xml:space="preserve">Tabelle </w:t>
      </w:r>
      <w:r w:rsidR="00F7697B">
        <w:rPr>
          <w:noProof/>
        </w:rPr>
        <w:t>1</w:t>
      </w:r>
      <w:r w:rsidR="00F7697B">
        <w:t xml:space="preserve"> - Nutzwertanalyse</w:t>
      </w:r>
      <w:r w:rsidR="00F7697B">
        <w:fldChar w:fldCharType="end"/>
      </w:r>
      <w:r w:rsidR="00F7697B">
        <w:t>)</w:t>
      </w:r>
      <w:r>
        <w:t xml:space="preserve"> geht die </w:t>
      </w:r>
      <w:r w:rsidRPr="00BA00BF">
        <w:rPr>
          <w:b/>
        </w:rPr>
        <w:t xml:space="preserve">Variante 2: Umwandlung zu XPS </w:t>
      </w:r>
      <w:r>
        <w:t>als Sieger vor der Varian</w:t>
      </w:r>
      <w:r w:rsidR="00F7697B">
        <w:t>te 3: Umwandlung zu Bild hervor.</w:t>
      </w:r>
    </w:p>
    <w:p w:rsidR="0078638F" w:rsidRDefault="0078638F">
      <w:r>
        <w:br w:type="page"/>
      </w:r>
    </w:p>
    <w:tbl>
      <w:tblPr>
        <w:tblStyle w:val="MediumShading1-Accent1"/>
        <w:tblW w:w="0" w:type="auto"/>
        <w:tblLayout w:type="fixed"/>
        <w:tblLook w:val="04A0" w:firstRow="1" w:lastRow="0" w:firstColumn="1" w:lastColumn="0" w:noHBand="0" w:noVBand="1"/>
      </w:tblPr>
      <w:tblGrid>
        <w:gridCol w:w="2085"/>
        <w:gridCol w:w="1284"/>
        <w:gridCol w:w="1275"/>
        <w:gridCol w:w="851"/>
        <w:gridCol w:w="247"/>
        <w:gridCol w:w="887"/>
        <w:gridCol w:w="246"/>
        <w:gridCol w:w="463"/>
        <w:gridCol w:w="1310"/>
        <w:gridCol w:w="640"/>
      </w:tblGrid>
      <w:tr w:rsidR="00C55067" w:rsidRPr="00C55067" w:rsidTr="00E20F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88" w:type="dxa"/>
            <w:gridSpan w:val="10"/>
            <w:noWrap/>
            <w:hideMark/>
          </w:tcPr>
          <w:p w:rsidR="00C55067" w:rsidRPr="00C55067" w:rsidRDefault="00C55067">
            <w:r w:rsidRPr="00C55067">
              <w:lastRenderedPageBreak/>
              <w:t xml:space="preserve">Nutzwertanalyse: PDF auf </w:t>
            </w:r>
            <w:proofErr w:type="spellStart"/>
            <w:r w:rsidRPr="00C55067">
              <w:t>Surface</w:t>
            </w:r>
            <w:proofErr w:type="spellEnd"/>
            <w:r w:rsidRPr="00C55067">
              <w:t xml:space="preserve"> 2 darstellen</w:t>
            </w:r>
          </w:p>
        </w:tc>
      </w:tr>
      <w:tr w:rsidR="00C55067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373" w:type="dxa"/>
            <w:gridSpan w:val="3"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Variante 1</w:t>
            </w:r>
          </w:p>
        </w:tc>
        <w:tc>
          <w:tcPr>
            <w:tcW w:w="1596" w:type="dxa"/>
            <w:gridSpan w:val="3"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Variante 2</w:t>
            </w:r>
          </w:p>
        </w:tc>
        <w:tc>
          <w:tcPr>
            <w:tcW w:w="1950" w:type="dxa"/>
            <w:gridSpan w:val="2"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Variante 3</w:t>
            </w:r>
          </w:p>
        </w:tc>
      </w:tr>
      <w:tr w:rsidR="00C55067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126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PDF direkt darstellen</w:t>
            </w:r>
          </w:p>
        </w:tc>
        <w:tc>
          <w:tcPr>
            <w:tcW w:w="1843" w:type="dxa"/>
            <w:gridSpan w:val="4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Umwandlung zu XPS</w:t>
            </w:r>
          </w:p>
        </w:tc>
        <w:tc>
          <w:tcPr>
            <w:tcW w:w="1950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Umwandlung zu Bild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Kriterium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Gewichtung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Bewertung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Total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Bewertung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Total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Bewertung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Total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Programmieraufwand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3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6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10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Kopplung Laufzeitumgebung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25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25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Testbarkeit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20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20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Darstellungsqualität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20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16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4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Total</w:t>
            </w:r>
            <w:r w:rsidR="00D8195A">
              <w:t xml:space="preserve"> Punkte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31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67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59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Rang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3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2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5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  <w:gridSpan w:val="3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63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0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5067" w:rsidRPr="00E20FCF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88" w:type="dxa"/>
            <w:gridSpan w:val="10"/>
            <w:noWrap/>
            <w:hideMark/>
          </w:tcPr>
          <w:p w:rsidR="00C55067" w:rsidRPr="00E20FCF" w:rsidRDefault="00C55067" w:rsidP="00E20FCF">
            <w:pPr>
              <w:jc w:val="both"/>
              <w:rPr>
                <w:b w:val="0"/>
              </w:rPr>
            </w:pPr>
            <w:r w:rsidRPr="00E20FCF">
              <w:rPr>
                <w:b w:val="0"/>
              </w:rPr>
              <w:t>Bemerkung: Höhere Gewichtungen / Bewertungen sind besser.</w:t>
            </w:r>
          </w:p>
        </w:tc>
      </w:tr>
    </w:tbl>
    <w:p w:rsidR="002817AE" w:rsidRDefault="002817AE" w:rsidP="002817AE">
      <w:pPr>
        <w:pStyle w:val="Caption"/>
      </w:pPr>
      <w:bookmarkStart w:id="15" w:name="_Ref312054544"/>
      <w:bookmarkStart w:id="16" w:name="_Toc312074317"/>
      <w:r>
        <w:t xml:space="preserve">Tabelle </w:t>
      </w:r>
      <w:r w:rsidR="004F20D7">
        <w:fldChar w:fldCharType="begin"/>
      </w:r>
      <w:r w:rsidR="004F20D7">
        <w:instrText xml:space="preserve"> SEQ Tabelle \* ARABIC </w:instrText>
      </w:r>
      <w:r w:rsidR="004F20D7">
        <w:fldChar w:fldCharType="separate"/>
      </w:r>
      <w:r>
        <w:rPr>
          <w:noProof/>
        </w:rPr>
        <w:t>1</w:t>
      </w:r>
      <w:r w:rsidR="004F20D7">
        <w:rPr>
          <w:noProof/>
        </w:rPr>
        <w:fldChar w:fldCharType="end"/>
      </w:r>
      <w:r>
        <w:t xml:space="preserve"> - Nutzwertanalyse</w:t>
      </w:r>
      <w:bookmarkEnd w:id="15"/>
      <w:bookmarkEnd w:id="16"/>
    </w:p>
    <w:p w:rsidR="00BA00BF" w:rsidRDefault="002C647A" w:rsidP="002C647A">
      <w:pPr>
        <w:pStyle w:val="Heading3"/>
      </w:pPr>
      <w:bookmarkStart w:id="17" w:name="_Toc312076325"/>
      <w:r>
        <w:t>Sensitivitätsanalyse</w:t>
      </w:r>
      <w:bookmarkEnd w:id="17"/>
    </w:p>
    <w:p w:rsidR="00863FAE" w:rsidRDefault="002C647A" w:rsidP="003C2ABF">
      <w:r>
        <w:t>In der Sensitivitätsanalyse wird untersucht, wie stark sich eine Änderung au</w:t>
      </w:r>
      <w:r w:rsidR="00263634">
        <w:t xml:space="preserve">f das </w:t>
      </w:r>
      <w:r w:rsidR="001D6EF5">
        <w:t>Gesamte</w:t>
      </w:r>
      <w:r w:rsidR="00263634">
        <w:t xml:space="preserve">rgebnis auswirken würde. </w:t>
      </w:r>
    </w:p>
    <w:p w:rsidR="006C35C3" w:rsidRDefault="00863FAE" w:rsidP="003C2ABF">
      <w:r>
        <w:t>D</w:t>
      </w:r>
      <w:r w:rsidR="00263634">
        <w:t>ie Variante 1</w:t>
      </w:r>
      <w:r>
        <w:t xml:space="preserve"> wird auch bei Änderungen der Bewertung</w:t>
      </w:r>
      <w:r w:rsidR="00263634">
        <w:t xml:space="preserve"> nicht als Sieger </w:t>
      </w:r>
      <w:r w:rsidR="00B20080">
        <w:t>hervorgehen</w:t>
      </w:r>
      <w:r w:rsidR="00263634">
        <w:t xml:space="preserve">. </w:t>
      </w:r>
      <w:r>
        <w:br/>
      </w:r>
      <w:r w:rsidR="00263634">
        <w:t xml:space="preserve">Zwischen der Variante 2 und 3 </w:t>
      </w:r>
      <w:r>
        <w:t>ist die Darstellungsqualität das</w:t>
      </w:r>
      <w:r w:rsidR="00263634">
        <w:t xml:space="preserve"> </w:t>
      </w:r>
      <w:r>
        <w:t>entscheidende Kriterium. E</w:t>
      </w:r>
      <w:r w:rsidR="00263634">
        <w:t>ine andere Bewertung</w:t>
      </w:r>
      <w:r>
        <w:t xml:space="preserve"> dieses Kriteriums</w:t>
      </w:r>
      <w:r w:rsidR="00263634">
        <w:t xml:space="preserve"> </w:t>
      </w:r>
      <w:r>
        <w:t xml:space="preserve">würde </w:t>
      </w:r>
      <w:r w:rsidR="00263634">
        <w:t xml:space="preserve">das Ergebnis </w:t>
      </w:r>
      <w:r>
        <w:t xml:space="preserve">so </w:t>
      </w:r>
      <w:r w:rsidR="00263634">
        <w:t>stark beein</w:t>
      </w:r>
      <w:r w:rsidR="00C47468">
        <w:t>flussen</w:t>
      </w:r>
      <w:r>
        <w:t>, dass die Variante 3 zum Gewinner würde</w:t>
      </w:r>
      <w:r w:rsidR="00C47468">
        <w:t>.</w:t>
      </w:r>
      <w:r w:rsidR="00BD7E9A">
        <w:t xml:space="preserve"> Dieses Kriterium </w:t>
      </w:r>
      <w:r>
        <w:t xml:space="preserve">ist </w:t>
      </w:r>
      <w:r w:rsidR="00BD7E9A">
        <w:t>jedoch für</w:t>
      </w:r>
      <w:r w:rsidR="00FC3BF3">
        <w:t xml:space="preserve"> die</w:t>
      </w:r>
      <w:r w:rsidR="00BD7E9A">
        <w:t xml:space="preserve"> </w:t>
      </w:r>
      <w:proofErr w:type="spellStart"/>
      <w:r w:rsidR="00BD7E9A">
        <w:t>Zühlke</w:t>
      </w:r>
      <w:proofErr w:type="spellEnd"/>
      <w:r w:rsidR="00BD7E9A">
        <w:t xml:space="preserve"> </w:t>
      </w:r>
      <w:r w:rsidR="00FC3BF3">
        <w:t xml:space="preserve">Engineering AG </w:t>
      </w:r>
      <w:r w:rsidR="00BD7E9A">
        <w:t>sehr wichtig</w:t>
      </w:r>
      <w:r>
        <w:t>. Zudem wurde</w:t>
      </w:r>
      <w:r w:rsidR="00BD7E9A">
        <w:t xml:space="preserve"> </w:t>
      </w:r>
      <w:r w:rsidR="007C6DD3">
        <w:t>die Variante 3</w:t>
      </w:r>
      <w:r>
        <w:t xml:space="preserve"> bereits im Vorgängerprojekt</w:t>
      </w:r>
      <w:r w:rsidR="00BD7E9A">
        <w:t xml:space="preserve"> Project Flip 1.0 verfolgt</w:t>
      </w:r>
      <w:r>
        <w:t>, leider</w:t>
      </w:r>
      <w:r w:rsidR="00BD7E9A">
        <w:t xml:space="preserve"> </w:t>
      </w:r>
      <w:r w:rsidR="007C6DD3">
        <w:t>mit einem nicht vollständig zufriedenstellenden Ergebnis</w:t>
      </w:r>
      <w:r>
        <w:t>. Somit is</w:t>
      </w:r>
      <w:r w:rsidR="007C6DD3">
        <w:t xml:space="preserve">t die Wahl der </w:t>
      </w:r>
      <w:r w:rsidR="007C6DD3" w:rsidRPr="008E51D4">
        <w:rPr>
          <w:b/>
        </w:rPr>
        <w:t>Variante 2</w:t>
      </w:r>
      <w:r w:rsidR="00403803">
        <w:rPr>
          <w:b/>
        </w:rPr>
        <w:t>:</w:t>
      </w:r>
      <w:r w:rsidR="008E51D4" w:rsidRPr="008E51D4">
        <w:rPr>
          <w:b/>
        </w:rPr>
        <w:t xml:space="preserve"> Umwandlung zu XPS</w:t>
      </w:r>
      <w:r w:rsidR="007C6DD3">
        <w:t xml:space="preserve"> </w:t>
      </w:r>
      <w:r w:rsidR="00754A54">
        <w:t xml:space="preserve">klar </w:t>
      </w:r>
      <w:r w:rsidR="007C6DD3">
        <w:t>begründet.</w:t>
      </w:r>
    </w:p>
    <w:p w:rsidR="006C35C3" w:rsidRDefault="006C35C3">
      <w:r>
        <w:br w:type="page"/>
      </w:r>
    </w:p>
    <w:p w:rsidR="00A56C1F" w:rsidRDefault="00346308" w:rsidP="00475502">
      <w:pPr>
        <w:pStyle w:val="Heading1"/>
      </w:pPr>
      <w:bookmarkStart w:id="18" w:name="_Toc312076326"/>
      <w:r>
        <w:lastRenderedPageBreak/>
        <w:t>Architektur</w:t>
      </w:r>
      <w:bookmarkEnd w:id="18"/>
    </w:p>
    <w:p w:rsidR="00E10754" w:rsidRPr="00E10754" w:rsidRDefault="00E10754" w:rsidP="00E10754">
      <w:r>
        <w:t>Bei der Architektur wurde darauf geachtet, dass die einzelnen Komponenten möglichst unabhängig sind und so einfach ausgetauscht werden können.</w:t>
      </w:r>
    </w:p>
    <w:p w:rsidR="00E10754" w:rsidRDefault="00E10754" w:rsidP="00E10754">
      <w:pPr>
        <w:pStyle w:val="Heading2"/>
      </w:pPr>
      <w:bookmarkStart w:id="19" w:name="_Toc312076327"/>
      <w:r>
        <w:t>Systemübersicht</w:t>
      </w:r>
      <w:bookmarkEnd w:id="19"/>
    </w:p>
    <w:p w:rsidR="00D16646" w:rsidRDefault="00D16646" w:rsidP="00D16646">
      <w:r>
        <w:t>Das Syste</w:t>
      </w:r>
      <w:r w:rsidR="00F7697B">
        <w:t>m ist in mehrere Komponenten unter</w:t>
      </w:r>
      <w:r>
        <w:t>teilt. Die drei Hauptkomponenten sind:</w:t>
      </w:r>
    </w:p>
    <w:p w:rsidR="00D16646" w:rsidRDefault="00D16646" w:rsidP="00D16646">
      <w:pPr>
        <w:pStyle w:val="ListParagraph"/>
        <w:numPr>
          <w:ilvl w:val="0"/>
          <w:numId w:val="5"/>
        </w:numPr>
      </w:pPr>
      <w:proofErr w:type="spellStart"/>
      <w:r>
        <w:t>Sharepoint</w:t>
      </w:r>
      <w:proofErr w:type="spellEnd"/>
      <w:r>
        <w:t xml:space="preserve"> Server</w:t>
      </w:r>
    </w:p>
    <w:p w:rsidR="00D16646" w:rsidRDefault="00D16646" w:rsidP="00D16646">
      <w:pPr>
        <w:pStyle w:val="ListParagraph"/>
        <w:numPr>
          <w:ilvl w:val="0"/>
          <w:numId w:val="5"/>
        </w:numPr>
      </w:pPr>
      <w:r>
        <w:t xml:space="preserve">Webserver </w:t>
      </w:r>
      <w:r w:rsidR="00750707">
        <w:t xml:space="preserve">der </w:t>
      </w:r>
      <w:proofErr w:type="spellStart"/>
      <w:r w:rsidR="00750707">
        <w:t>Zühlke</w:t>
      </w:r>
      <w:proofErr w:type="spellEnd"/>
      <w:r w:rsidR="00750707">
        <w:t xml:space="preserve"> Engineering AG </w:t>
      </w:r>
    </w:p>
    <w:p w:rsidR="00D16646" w:rsidRDefault="00D16646" w:rsidP="00D16646">
      <w:pPr>
        <w:pStyle w:val="ListParagraph"/>
        <w:numPr>
          <w:ilvl w:val="0"/>
          <w:numId w:val="5"/>
        </w:numPr>
      </w:pPr>
      <w:r>
        <w:t xml:space="preserve">Microsoft </w:t>
      </w:r>
      <w:proofErr w:type="spellStart"/>
      <w:r>
        <w:t>Surface</w:t>
      </w:r>
      <w:proofErr w:type="spellEnd"/>
      <w:r>
        <w:t xml:space="preserve"> 2</w:t>
      </w:r>
    </w:p>
    <w:p w:rsidR="00D16646" w:rsidRDefault="00D16646" w:rsidP="00D16646">
      <w:r>
        <w:t>Hier ein Überblick über die Komponenten und deren Rollen:</w:t>
      </w:r>
    </w:p>
    <w:p w:rsidR="00D16646" w:rsidRPr="00D16646" w:rsidRDefault="00D16646" w:rsidP="00D16646"/>
    <w:p w:rsidR="00D16646" w:rsidRDefault="006C35C3" w:rsidP="00D16646">
      <w:pPr>
        <w:keepNext/>
      </w:pPr>
      <w:r>
        <w:rPr>
          <w:noProof/>
          <w:lang w:eastAsia="de-CH"/>
        </w:rPr>
        <w:drawing>
          <wp:inline distT="0" distB="0" distL="0" distR="0" wp14:anchorId="2AFB8279" wp14:editId="0DC936EC">
            <wp:extent cx="5760720" cy="4323908"/>
            <wp:effectExtent l="0" t="0" r="0" b="63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54" w:rsidRPr="00E10754" w:rsidRDefault="00D16646" w:rsidP="00D16646">
      <w:pPr>
        <w:pStyle w:val="Caption"/>
      </w:pPr>
      <w:bookmarkStart w:id="20" w:name="_Toc312074293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1</w:t>
      </w:r>
      <w:r w:rsidR="004F20D7">
        <w:rPr>
          <w:noProof/>
        </w:rPr>
        <w:fldChar w:fldCharType="end"/>
      </w:r>
      <w:r>
        <w:t xml:space="preserve"> - Systemübersicht</w:t>
      </w:r>
      <w:bookmarkEnd w:id="20"/>
    </w:p>
    <w:p w:rsidR="00D16646" w:rsidRDefault="00D16646" w:rsidP="00D16646">
      <w:pPr>
        <w:pStyle w:val="Heading3"/>
      </w:pPr>
      <w:bookmarkStart w:id="21" w:name="_Toc312076328"/>
      <w:proofErr w:type="spellStart"/>
      <w:r>
        <w:t>Sharepoint</w:t>
      </w:r>
      <w:proofErr w:type="spellEnd"/>
      <w:r>
        <w:t xml:space="preserve"> Server</w:t>
      </w:r>
      <w:bookmarkEnd w:id="21"/>
    </w:p>
    <w:p w:rsidR="00D16646" w:rsidRDefault="001C3C80" w:rsidP="00D16646">
      <w:r>
        <w:t xml:space="preserve">Auf dem internen </w:t>
      </w:r>
      <w:proofErr w:type="spellStart"/>
      <w:r>
        <w:t>Sharepoint</w:t>
      </w:r>
      <w:proofErr w:type="spellEnd"/>
      <w:r>
        <w:t xml:space="preserve"> Server von </w:t>
      </w:r>
      <w:proofErr w:type="spellStart"/>
      <w:r>
        <w:t>Zühlke</w:t>
      </w:r>
      <w:proofErr w:type="spellEnd"/>
      <w:r w:rsidR="001530CE">
        <w:t xml:space="preserve"> Engineering AG</w:t>
      </w:r>
      <w:r>
        <w:t xml:space="preserve"> werden die Project Notes und deren Metainformationen </w:t>
      </w:r>
      <w:r w:rsidR="00187995">
        <w:t>verwaltet</w:t>
      </w:r>
      <w:r>
        <w:t xml:space="preserve">. Nachdem eine neue Project Note publiziert wurde, werden </w:t>
      </w:r>
      <w:r w:rsidR="00187995">
        <w:t>die Metadaten erfasst</w:t>
      </w:r>
      <w:r>
        <w:t xml:space="preserve"> und auf dem </w:t>
      </w:r>
      <w:proofErr w:type="spellStart"/>
      <w:r>
        <w:t>Sharepoint</w:t>
      </w:r>
      <w:proofErr w:type="spellEnd"/>
      <w:r>
        <w:t xml:space="preserve"> Server abgelegt. So können verschiedene Personen und Applikationen diese Daten abrufen und verarbeiten.</w:t>
      </w:r>
    </w:p>
    <w:p w:rsidR="001C3C80" w:rsidRDefault="001C3C80" w:rsidP="00D16646">
      <w:r>
        <w:t xml:space="preserve">In der aktuellen Implementation </w:t>
      </w:r>
      <w:r w:rsidR="00187995">
        <w:t xml:space="preserve">besteht keine Anbindung an den </w:t>
      </w:r>
      <w:proofErr w:type="spellStart"/>
      <w:r w:rsidR="00187995">
        <w:t>Sharepoint</w:t>
      </w:r>
      <w:proofErr w:type="spellEnd"/>
      <w:r w:rsidR="00187995">
        <w:t xml:space="preserve"> Server</w:t>
      </w:r>
      <w:r>
        <w:t xml:space="preserve">, </w:t>
      </w:r>
      <w:r w:rsidR="00264345">
        <w:t xml:space="preserve">da die Hardware zum Zeitpunkt des Projektes noch nicht zur Verfügung stand und </w:t>
      </w:r>
      <w:r w:rsidR="008415EC">
        <w:t>von Extern kein Zugriff bestand.</w:t>
      </w:r>
      <w:r w:rsidR="008C174F">
        <w:t xml:space="preserve"> Des Weiteren hätt</w:t>
      </w:r>
      <w:r w:rsidR="00187995">
        <w:t>e</w:t>
      </w:r>
      <w:r w:rsidR="008C174F">
        <w:t xml:space="preserve"> dies auch</w:t>
      </w:r>
      <w:r>
        <w:t xml:space="preserve"> den Zeitrahm</w:t>
      </w:r>
      <w:r w:rsidR="00681FFE">
        <w:t>en des Projektes gesprengt</w:t>
      </w:r>
      <w:r>
        <w:t>.</w:t>
      </w:r>
    </w:p>
    <w:p w:rsidR="00F7697B" w:rsidRDefault="00F7697B">
      <w:pPr>
        <w:rPr>
          <w:color w:val="4F4F59"/>
          <w:spacing w:val="15"/>
          <w:sz w:val="22"/>
          <w:szCs w:val="22"/>
        </w:rPr>
      </w:pPr>
      <w:r>
        <w:br w:type="page"/>
      </w:r>
    </w:p>
    <w:p w:rsidR="001C3C80" w:rsidRDefault="00263A79" w:rsidP="001C3C80">
      <w:pPr>
        <w:pStyle w:val="Heading3"/>
      </w:pPr>
      <w:bookmarkStart w:id="22" w:name="_Toc312076329"/>
      <w:r>
        <w:lastRenderedPageBreak/>
        <w:t xml:space="preserve">Webserver der </w:t>
      </w:r>
      <w:proofErr w:type="spellStart"/>
      <w:r>
        <w:t>Zühlke</w:t>
      </w:r>
      <w:proofErr w:type="spellEnd"/>
      <w:r>
        <w:t xml:space="preserve"> Engineering AG</w:t>
      </w:r>
      <w:bookmarkEnd w:id="22"/>
    </w:p>
    <w:p w:rsidR="001164A7" w:rsidRDefault="00187995" w:rsidP="001C3C80">
      <w:r>
        <w:t>Der Webserver der</w:t>
      </w:r>
      <w:r w:rsidR="001C3C80">
        <w:t xml:space="preserve"> </w:t>
      </w:r>
      <w:proofErr w:type="spellStart"/>
      <w:r w:rsidR="001C3C80">
        <w:t>Zühlke</w:t>
      </w:r>
      <w:proofErr w:type="spellEnd"/>
      <w:r>
        <w:t xml:space="preserve"> Engineering AG</w:t>
      </w:r>
      <w:r w:rsidR="001C3C80">
        <w:t xml:space="preserve"> </w:t>
      </w:r>
      <w:proofErr w:type="spellStart"/>
      <w:r w:rsidR="001C3C80">
        <w:t>hostet</w:t>
      </w:r>
      <w:proofErr w:type="spellEnd"/>
      <w:r w:rsidR="001C3C80">
        <w:t xml:space="preserve"> die Internetseite von </w:t>
      </w:r>
      <w:proofErr w:type="spellStart"/>
      <w:r w:rsidR="001C3C80">
        <w:t>Zühlke</w:t>
      </w:r>
      <w:proofErr w:type="spellEnd"/>
      <w:r w:rsidR="001C3C80">
        <w:t xml:space="preserve">. </w:t>
      </w:r>
      <w:r w:rsidR="004F513D">
        <w:t>Zudem stehen dort auch</w:t>
      </w:r>
      <w:r>
        <w:t xml:space="preserve"> diverse</w:t>
      </w:r>
      <w:r w:rsidR="001C3C80">
        <w:t xml:space="preserve"> </w:t>
      </w:r>
      <w:r w:rsidR="003329F8">
        <w:t>Project Notes</w:t>
      </w:r>
      <w:r w:rsidR="00EF7C43">
        <w:t xml:space="preserve"> zu</w:t>
      </w:r>
      <w:r>
        <w:t>m Download zur</w:t>
      </w:r>
      <w:r w:rsidR="00EF7C43">
        <w:t xml:space="preserve"> Verfügung</w:t>
      </w:r>
      <w:r w:rsidR="001C3C80">
        <w:t>.</w:t>
      </w:r>
    </w:p>
    <w:p w:rsidR="001C3C80" w:rsidRDefault="00653B9C" w:rsidP="001C3C80">
      <w:r>
        <w:t>Z</w:t>
      </w:r>
      <w:r w:rsidR="001164A7">
        <w:t xml:space="preserve">u Beginn der Arbeit </w:t>
      </w:r>
      <w:r w:rsidR="00187995">
        <w:t xml:space="preserve">wurde </w:t>
      </w:r>
      <w:r w:rsidR="001164A7">
        <w:t xml:space="preserve">von der </w:t>
      </w:r>
      <w:proofErr w:type="spellStart"/>
      <w:r w:rsidR="001164A7">
        <w:t>Zühlke</w:t>
      </w:r>
      <w:proofErr w:type="spellEnd"/>
      <w:r w:rsidR="001164A7">
        <w:t xml:space="preserve"> </w:t>
      </w:r>
      <w:r w:rsidR="005D05DB">
        <w:t>Engineering AG</w:t>
      </w:r>
      <w:r w:rsidR="005D79D1">
        <w:t xml:space="preserve"> </w:t>
      </w:r>
      <w:r w:rsidR="001164A7">
        <w:t>ein statisches Text</w:t>
      </w:r>
      <w:r w:rsidR="00156C6A">
        <w:t xml:space="preserve">dokument bereitgestellt, in welchem </w:t>
      </w:r>
      <w:r w:rsidR="001164A7">
        <w:t>die Metainformationen</w:t>
      </w:r>
      <w:r w:rsidR="00187995">
        <w:t xml:space="preserve"> aller Project Notes vorhanden sind</w:t>
      </w:r>
      <w:r w:rsidR="001164A7">
        <w:t xml:space="preserve">. </w:t>
      </w:r>
      <w:r w:rsidR="005805F2">
        <w:t>Mit Hilfe dieser Informationen können</w:t>
      </w:r>
      <w:r w:rsidR="001164A7">
        <w:t xml:space="preserve"> die PDF Dokumente direkt vom W</w:t>
      </w:r>
      <w:r w:rsidR="00C96E06">
        <w:t>ebse</w:t>
      </w:r>
      <w:r w:rsidR="005805F2">
        <w:t>rver heruntergeladen</w:t>
      </w:r>
      <w:r w:rsidR="00B33196">
        <w:t xml:space="preserve"> und</w:t>
      </w:r>
      <w:r w:rsidR="00081274">
        <w:t xml:space="preserve"> </w:t>
      </w:r>
      <w:r w:rsidR="00C96E06">
        <w:t>gespeichert werden.</w:t>
      </w:r>
      <w:r w:rsidR="001D093F">
        <w:t xml:space="preserve"> </w:t>
      </w:r>
      <w:r w:rsidR="005805F2">
        <w:t>So stehen</w:t>
      </w:r>
      <w:r w:rsidR="001D093F">
        <w:t xml:space="preserve"> sie für die Applika</w:t>
      </w:r>
      <w:r w:rsidR="005805F2">
        <w:t>tion zur Verfügung.</w:t>
      </w:r>
    </w:p>
    <w:p w:rsidR="001164A7" w:rsidRDefault="001164A7" w:rsidP="001164A7">
      <w:pPr>
        <w:pStyle w:val="Heading3"/>
      </w:pPr>
      <w:bookmarkStart w:id="23" w:name="_Toc312076330"/>
      <w:r>
        <w:t xml:space="preserve">Microsoft </w:t>
      </w:r>
      <w:proofErr w:type="spellStart"/>
      <w:r>
        <w:t>Surface</w:t>
      </w:r>
      <w:proofErr w:type="spellEnd"/>
      <w:r>
        <w:t xml:space="preserve"> 2</w:t>
      </w:r>
      <w:bookmarkEnd w:id="23"/>
    </w:p>
    <w:p w:rsidR="00037939" w:rsidRDefault="00037939" w:rsidP="001164A7">
      <w:r>
        <w:t xml:space="preserve">Der Microsoft </w:t>
      </w:r>
      <w:proofErr w:type="spellStart"/>
      <w:r>
        <w:t>Surfac</w:t>
      </w:r>
      <w:r w:rsidR="007B3CB0">
        <w:t>e</w:t>
      </w:r>
      <w:proofErr w:type="spellEnd"/>
      <w:r w:rsidR="007B3CB0">
        <w:t xml:space="preserve"> 2 wird in der Eingangshalle der</w:t>
      </w:r>
      <w:r>
        <w:t xml:space="preserve"> </w:t>
      </w:r>
      <w:proofErr w:type="spellStart"/>
      <w:r>
        <w:t>Zühlke</w:t>
      </w:r>
      <w:proofErr w:type="spellEnd"/>
      <w:r w:rsidR="007B3CB0">
        <w:t xml:space="preserve"> Engineering AG</w:t>
      </w:r>
      <w:r>
        <w:t xml:space="preserve"> stehen</w:t>
      </w:r>
      <w:r w:rsidR="007B3CB0">
        <w:t>, damit wartende</w:t>
      </w:r>
      <w:r>
        <w:t xml:space="preserve"> Kunden</w:t>
      </w:r>
      <w:r w:rsidR="007B3CB0">
        <w:t xml:space="preserve"> sich mit den Project Notes auseinander setzen können</w:t>
      </w:r>
      <w:r>
        <w:t xml:space="preserve">. Um die Verfügbarkeit des Services sicherzustellen, muss der </w:t>
      </w:r>
      <w:proofErr w:type="spellStart"/>
      <w:r>
        <w:t>Surface</w:t>
      </w:r>
      <w:proofErr w:type="spellEnd"/>
      <w:r>
        <w:t xml:space="preserve"> möglichst unabhängig von den anderen Komponenten sein. Deshalb werden</w:t>
      </w:r>
      <w:r w:rsidR="00D75FF0">
        <w:t xml:space="preserve"> die </w:t>
      </w:r>
      <w:r w:rsidR="007B3CB0">
        <w:t xml:space="preserve">für die Applikation benötigten </w:t>
      </w:r>
      <w:r w:rsidR="00D75FF0">
        <w:t>Informationen</w:t>
      </w:r>
      <w:r>
        <w:t xml:space="preserve"> perio</w:t>
      </w:r>
      <w:r w:rsidR="007E0F8F">
        <w:t xml:space="preserve">disch </w:t>
      </w:r>
      <w:r>
        <w:t>heruntergeladen und verarbeitet. Dieser Vorgang ist v</w:t>
      </w:r>
      <w:r w:rsidR="007B3CB0">
        <w:t xml:space="preserve">on der Programm-Ausführung getrennt und wird </w:t>
      </w:r>
      <w:r>
        <w:t>im Betriebskonzept</w:t>
      </w:r>
      <w:r w:rsidR="006E78D3">
        <w:t xml:space="preserve"> (TODO: </w:t>
      </w:r>
      <w:proofErr w:type="spellStart"/>
      <w:r w:rsidR="006E78D3">
        <w:t>ref</w:t>
      </w:r>
      <w:proofErr w:type="spellEnd"/>
      <w:r w:rsidR="006E78D3">
        <w:t>)</w:t>
      </w:r>
      <w:r w:rsidR="007B3CB0">
        <w:t xml:space="preserve"> genauer</w:t>
      </w:r>
      <w:r>
        <w:t xml:space="preserve"> beschrieben.</w:t>
      </w:r>
    </w:p>
    <w:p w:rsidR="00B055AC" w:rsidRDefault="00197775" w:rsidP="001164A7">
      <w:r>
        <w:t>Bevor die Applikation gestartet werden kann, müssen die</w:t>
      </w:r>
      <w:r w:rsidR="00C96E06">
        <w:t xml:space="preserve"> gespeichert</w:t>
      </w:r>
      <w:r w:rsidR="007B3CB0">
        <w:t xml:space="preserve">en PDF Dokumente </w:t>
      </w:r>
      <w:r w:rsidR="00C96E06">
        <w:t>weiter verarbeitet</w:t>
      </w:r>
      <w:r>
        <w:t xml:space="preserve"> werden</w:t>
      </w:r>
      <w:r w:rsidR="00C96E06">
        <w:t>. Als erstes werden die PDF Dokumen</w:t>
      </w:r>
      <w:r>
        <w:t>te in XPS Dokumente konvertiert. I</w:t>
      </w:r>
      <w:r w:rsidR="00C96E06">
        <w:t>n e</w:t>
      </w:r>
      <w:r w:rsidR="000A31FF">
        <w:t xml:space="preserve">inem zweiten Schritt werden </w:t>
      </w:r>
      <w:r w:rsidR="00C96E06">
        <w:t>Bilder aus der XPS Datei extrahiert.</w:t>
      </w:r>
    </w:p>
    <w:p w:rsidR="00B055AC" w:rsidRPr="001164A7" w:rsidRDefault="00B055AC" w:rsidP="001164A7">
      <w:r>
        <w:t xml:space="preserve">Eine wichtige Anforderung </w:t>
      </w:r>
      <w:r w:rsidR="000A31FF">
        <w:t xml:space="preserve">an das Projekt </w:t>
      </w:r>
      <w:r>
        <w:t>war</w:t>
      </w:r>
      <w:r w:rsidR="000A31FF">
        <w:t xml:space="preserve"> die Benutzerfreundlichkeit der</w:t>
      </w:r>
      <w:r>
        <w:t xml:space="preserve"> Applikation. Deshalb </w:t>
      </w:r>
      <w:r w:rsidR="000A31FF">
        <w:t>wurde</w:t>
      </w:r>
      <w:r>
        <w:t xml:space="preserve"> sichergestellt, dass nicht zu viele Informationen auf einmal dargestellt werden.</w:t>
      </w:r>
      <w:r w:rsidR="000A31FF">
        <w:t xml:space="preserve"> Die Metadaten der Project Notes enthalten Bezeichnungen, welche sehr vielfältig sind (z.B. Java, </w:t>
      </w:r>
      <w:proofErr w:type="spellStart"/>
      <w:r w:rsidR="000A31FF">
        <w:t>JBoss</w:t>
      </w:r>
      <w:proofErr w:type="spellEnd"/>
      <w:r w:rsidR="000A31FF">
        <w:t xml:space="preserve">, </w:t>
      </w:r>
      <w:proofErr w:type="spellStart"/>
      <w:r w:rsidR="000A31FF">
        <w:t>JavaBeans</w:t>
      </w:r>
      <w:proofErr w:type="spellEnd"/>
      <w:r w:rsidR="000A31FF">
        <w:t>, JPA).</w:t>
      </w:r>
      <w:r>
        <w:t xml:space="preserve"> Aus diesem Grund </w:t>
      </w:r>
      <w:r w:rsidR="001E2A43">
        <w:t>besteht die Möglichkeit, verschiedene</w:t>
      </w:r>
      <w:r w:rsidR="000A31FF">
        <w:t xml:space="preserve"> </w:t>
      </w:r>
      <w:r w:rsidR="002A5584">
        <w:t>Namen</w:t>
      </w:r>
      <w:r>
        <w:t xml:space="preserve"> auf einen gemeinsame</w:t>
      </w:r>
      <w:r w:rsidR="00351C4B">
        <w:t xml:space="preserve">n </w:t>
      </w:r>
      <w:r w:rsidR="000A31FF">
        <w:t>Begriff</w:t>
      </w:r>
      <w:r w:rsidR="00351C4B">
        <w:t xml:space="preserve"> (z.</w:t>
      </w:r>
      <w:r w:rsidR="002A5584">
        <w:t xml:space="preserve">B. Java) </w:t>
      </w:r>
      <w:r w:rsidR="001E2A43">
        <w:t xml:space="preserve">zu </w:t>
      </w:r>
      <w:proofErr w:type="spellStart"/>
      <w:r w:rsidR="001E2A43">
        <w:t>mappen</w:t>
      </w:r>
      <w:bookmarkStart w:id="24" w:name="_GoBack"/>
      <w:bookmarkEnd w:id="24"/>
      <w:proofErr w:type="spellEnd"/>
      <w:r>
        <w:t xml:space="preserve">. </w:t>
      </w:r>
      <w:r w:rsidR="002A5584">
        <w:t xml:space="preserve">Um </w:t>
      </w:r>
      <w:r w:rsidR="00D74B1B">
        <w:t>die</w:t>
      </w:r>
      <w:r w:rsidR="002A5584">
        <w:t xml:space="preserve"> Aggregation einfach anpassen und erweitern zu können</w:t>
      </w:r>
      <w:r w:rsidR="00D74B1B">
        <w:t>,</w:t>
      </w:r>
      <w:r w:rsidR="002A5584">
        <w:t xml:space="preserve"> steht eine weitere,</w:t>
      </w:r>
      <w:r>
        <w:t xml:space="preserve"> Tab-getrennte Textdatei</w:t>
      </w:r>
      <w:r w:rsidR="00433161">
        <w:t xml:space="preserve"> zur Verfügung</w:t>
      </w:r>
      <w:r>
        <w:t>,</w:t>
      </w:r>
      <w:r w:rsidR="009E7580">
        <w:t xml:space="preserve"> welche</w:t>
      </w:r>
      <w:r>
        <w:t xml:space="preserve"> mit</w:t>
      </w:r>
      <w:r w:rsidR="00670CF2">
        <w:t xml:space="preserve"> Microsoft</w:t>
      </w:r>
      <w:r>
        <w:t xml:space="preserve"> Excel bearbeitet werden kann.</w:t>
      </w:r>
    </w:p>
    <w:p w:rsidR="00E10754" w:rsidRDefault="00E10754" w:rsidP="00E10754">
      <w:pPr>
        <w:pStyle w:val="Heading2"/>
      </w:pPr>
      <w:bookmarkStart w:id="25" w:name="_Toc312076331"/>
      <w:proofErr w:type="spellStart"/>
      <w:r>
        <w:t>Assemblies</w:t>
      </w:r>
      <w:proofErr w:type="spellEnd"/>
      <w:r>
        <w:t xml:space="preserve"> und </w:t>
      </w:r>
      <w:proofErr w:type="spellStart"/>
      <w:r>
        <w:t>Namespaces</w:t>
      </w:r>
      <w:bookmarkEnd w:id="25"/>
      <w:proofErr w:type="spellEnd"/>
    </w:p>
    <w:p w:rsidR="00485243" w:rsidRDefault="00632158" w:rsidP="00313F26">
      <w:r>
        <w:t>Das Projekt enthält</w:t>
      </w:r>
      <w:r w:rsidR="00130830">
        <w:t>,</w:t>
      </w:r>
      <w:r>
        <w:t xml:space="preserve"> im Vergleich zu anderen</w:t>
      </w:r>
      <w:r w:rsidR="00130830">
        <w:t>,</w:t>
      </w:r>
      <w:r>
        <w:t xml:space="preserve"> wenig</w:t>
      </w:r>
      <w:r w:rsidR="00130830">
        <w:t>e</w:t>
      </w:r>
      <w:r>
        <w:t xml:space="preserve"> Zeilen Code</w:t>
      </w:r>
      <w:r w:rsidR="000C5623">
        <w:t>.</w:t>
      </w:r>
      <w:r w:rsidR="006736C1">
        <w:t xml:space="preserve"> De</w:t>
      </w:r>
      <w:r w:rsidR="00130830">
        <w:t>r</w:t>
      </w:r>
      <w:r w:rsidR="006736C1">
        <w:t xml:space="preserve"> Code</w:t>
      </w:r>
      <w:r w:rsidR="00130830">
        <w:t xml:space="preserve"> könnte</w:t>
      </w:r>
      <w:r w:rsidR="00FD1245">
        <w:t xml:space="preserve"> daher schon als </w:t>
      </w:r>
      <w:proofErr w:type="spellStart"/>
      <w:r w:rsidR="00FD1245">
        <w:t>overengineered</w:t>
      </w:r>
      <w:proofErr w:type="spellEnd"/>
      <w:r w:rsidR="00FD1245">
        <w:t xml:space="preserve"> bezeichnet werden.</w:t>
      </w:r>
      <w:r w:rsidR="00A50541">
        <w:t xml:space="preserve"> Dies wurde aber explizit von</w:t>
      </w:r>
      <w:r w:rsidR="00313F26">
        <w:t xml:space="preserve"> der</w:t>
      </w:r>
      <w:r w:rsidR="00A50541">
        <w:t xml:space="preserve"> </w:t>
      </w:r>
      <w:proofErr w:type="spellStart"/>
      <w:r w:rsidR="00A50541">
        <w:t>Zühlke</w:t>
      </w:r>
      <w:proofErr w:type="spellEnd"/>
      <w:r w:rsidR="00A50541">
        <w:t xml:space="preserve"> </w:t>
      </w:r>
      <w:r w:rsidR="00313F26">
        <w:t xml:space="preserve">Engineering AG so </w:t>
      </w:r>
      <w:r w:rsidR="00A50541">
        <w:t>gewünscht, da das Projekt no</w:t>
      </w:r>
      <w:r w:rsidR="00752ED6">
        <w:t>ch weiterentwickelt werden soll.</w:t>
      </w:r>
    </w:p>
    <w:p w:rsidR="00D805D1" w:rsidRDefault="00D1587C" w:rsidP="00DF0F02">
      <w:r>
        <w:t>Zum Beweis der Schichtenarchitektu</w:t>
      </w:r>
      <w:r w:rsidR="006736C1">
        <w:t>r wurde im Visual Studio 2010 ein</w:t>
      </w:r>
      <w:r>
        <w:t xml:space="preserve"> </w:t>
      </w:r>
      <w:proofErr w:type="spellStart"/>
      <w:r>
        <w:t>Dependency</w:t>
      </w:r>
      <w:proofErr w:type="spellEnd"/>
      <w:r>
        <w:t xml:space="preserve"> Diagramm erstellt</w:t>
      </w:r>
      <w:r w:rsidR="0084594A">
        <w:t xml:space="preserve">. Wie dabei vorgegangen wurde, ist in </w:t>
      </w:r>
      <w:r w:rsidR="0084594A">
        <w:fldChar w:fldCharType="begin"/>
      </w:r>
      <w:r w:rsidR="0084594A">
        <w:instrText xml:space="preserve"> REF _Ref312060667 \h </w:instrText>
      </w:r>
      <w:r w:rsidR="0084594A">
        <w:fldChar w:fldCharType="separate"/>
      </w:r>
      <w:r w:rsidR="0084594A">
        <w:t xml:space="preserve">Abbildung </w:t>
      </w:r>
      <w:r w:rsidR="0084594A">
        <w:rPr>
          <w:noProof/>
        </w:rPr>
        <w:t>2</w:t>
      </w:r>
      <w:r w:rsidR="0084594A">
        <w:t xml:space="preserve"> - Generierung </w:t>
      </w:r>
      <w:proofErr w:type="spellStart"/>
      <w:r w:rsidR="0084594A">
        <w:t>Dependency</w:t>
      </w:r>
      <w:proofErr w:type="spellEnd"/>
      <w:r w:rsidR="0084594A">
        <w:t xml:space="preserve"> Graph</w:t>
      </w:r>
      <w:r w:rsidR="0084594A">
        <w:fldChar w:fldCharType="end"/>
      </w:r>
      <w:r w:rsidR="0084594A">
        <w:t xml:space="preserve"> ersichtlich.</w:t>
      </w:r>
    </w:p>
    <w:p w:rsidR="00D805D1" w:rsidRDefault="00D805D1" w:rsidP="00D805D1">
      <w:pPr>
        <w:keepNext/>
      </w:pPr>
      <w:r>
        <w:rPr>
          <w:noProof/>
          <w:lang w:eastAsia="de-CH"/>
        </w:rPr>
        <w:drawing>
          <wp:inline distT="0" distB="0" distL="0" distR="0" wp14:anchorId="32672673" wp14:editId="3A3ACEDD">
            <wp:extent cx="4295955" cy="127287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3338" cy="127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D1" w:rsidRDefault="00D805D1" w:rsidP="00D805D1">
      <w:pPr>
        <w:pStyle w:val="Caption"/>
      </w:pPr>
      <w:bookmarkStart w:id="26" w:name="_Ref312060667"/>
      <w:bookmarkStart w:id="27" w:name="_Toc312074294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2</w:t>
      </w:r>
      <w:r w:rsidR="004F20D7">
        <w:rPr>
          <w:noProof/>
        </w:rPr>
        <w:fldChar w:fldCharType="end"/>
      </w:r>
      <w:r>
        <w:t xml:space="preserve"> - Generierung </w:t>
      </w:r>
      <w:proofErr w:type="spellStart"/>
      <w:r>
        <w:t>Dependency</w:t>
      </w:r>
      <w:proofErr w:type="spellEnd"/>
      <w:r>
        <w:t xml:space="preserve"> Graph</w:t>
      </w:r>
      <w:bookmarkEnd w:id="26"/>
      <w:bookmarkEnd w:id="27"/>
    </w:p>
    <w:p w:rsidR="0095321E" w:rsidRDefault="003C172A" w:rsidP="00DF0F02">
      <w:r>
        <w:t>Um das Diagramm übersichtlich zu halten, wurden i</w:t>
      </w:r>
      <w:r w:rsidR="0095321E">
        <w:t>n einem zweiten Schritt die „</w:t>
      </w:r>
      <w:proofErr w:type="spellStart"/>
      <w:r w:rsidR="0095321E">
        <w:t>Generics</w:t>
      </w:r>
      <w:proofErr w:type="spellEnd"/>
      <w:r w:rsidR="00F959DA">
        <w:t>“ und die „</w:t>
      </w:r>
      <w:proofErr w:type="spellStart"/>
      <w:r w:rsidR="00F959DA">
        <w:t>Externals</w:t>
      </w:r>
      <w:proofErr w:type="spellEnd"/>
      <w:r w:rsidR="00F959DA">
        <w:t>“ entfernt</w:t>
      </w:r>
      <w:r w:rsidR="0084594A">
        <w:t>,</w:t>
      </w:r>
      <w:r w:rsidR="00F959DA">
        <w:t xml:space="preserve"> </w:t>
      </w:r>
      <w:r w:rsidR="005E5088">
        <w:t>damit</w:t>
      </w:r>
      <w:r w:rsidR="0035323D">
        <w:t xml:space="preserve"> nur die eigens </w:t>
      </w:r>
      <w:r w:rsidR="00F959DA">
        <w:t xml:space="preserve">erstellten Klassen </w:t>
      </w:r>
      <w:r w:rsidR="0035323D">
        <w:t>sichtbar</w:t>
      </w:r>
      <w:r w:rsidR="00F959DA">
        <w:t xml:space="preserve"> bleiben.</w:t>
      </w:r>
      <w:r w:rsidR="00695A2C">
        <w:t xml:space="preserve"> </w:t>
      </w:r>
      <w:r w:rsidR="00DC01FE">
        <w:t xml:space="preserve"> Anschliessend wurden die Tests, Implementation und </w:t>
      </w:r>
      <w:r w:rsidR="009A5489">
        <w:t xml:space="preserve">Interfaces </w:t>
      </w:r>
      <w:r w:rsidR="00ED12A7">
        <w:t xml:space="preserve">gruppiert und </w:t>
      </w:r>
      <w:r w:rsidR="009A5489">
        <w:t xml:space="preserve">eingefärbt, damit das Diagramm </w:t>
      </w:r>
      <w:r w:rsidR="00FA05FC">
        <w:t>überschaubarer</w:t>
      </w:r>
      <w:r w:rsidR="009A5489">
        <w:t xml:space="preserve"> wird</w:t>
      </w:r>
      <w:r w:rsidR="00EB51F8">
        <w:t xml:space="preserve"> (siehe </w:t>
      </w:r>
      <w:r w:rsidR="00EB51F8">
        <w:fldChar w:fldCharType="begin"/>
      </w:r>
      <w:r w:rsidR="00EB51F8">
        <w:instrText xml:space="preserve"> REF _Ref312060928 \h </w:instrText>
      </w:r>
      <w:r w:rsidR="00EB51F8">
        <w:fldChar w:fldCharType="separate"/>
      </w:r>
      <w:r w:rsidR="00EB51F8">
        <w:t xml:space="preserve">Abbildung </w:t>
      </w:r>
      <w:r w:rsidR="00EB51F8">
        <w:rPr>
          <w:noProof/>
        </w:rPr>
        <w:t>3</w:t>
      </w:r>
      <w:r w:rsidR="00EB51F8">
        <w:t xml:space="preserve"> - Übersicht Abhängigkeiten</w:t>
      </w:r>
      <w:r w:rsidR="00EB51F8">
        <w:fldChar w:fldCharType="end"/>
      </w:r>
      <w:r w:rsidR="00EB51F8">
        <w:t>).</w:t>
      </w:r>
    </w:p>
    <w:p w:rsidR="00ED12A7" w:rsidRDefault="00ED12A7" w:rsidP="00ED12A7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1CE95FF5" wp14:editId="40130814">
            <wp:extent cx="1476191" cy="196190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6191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A7" w:rsidRDefault="00ED12A7" w:rsidP="00ED12A7">
      <w:pPr>
        <w:pStyle w:val="Caption"/>
      </w:pPr>
      <w:bookmarkStart w:id="28" w:name="_Ref312060928"/>
      <w:bookmarkStart w:id="29" w:name="_Toc312074295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3</w:t>
      </w:r>
      <w:r w:rsidR="004F20D7">
        <w:rPr>
          <w:noProof/>
        </w:rPr>
        <w:fldChar w:fldCharType="end"/>
      </w:r>
      <w:r>
        <w:t xml:space="preserve"> - Übersicht Abhängigkeiten</w:t>
      </w:r>
      <w:bookmarkEnd w:id="28"/>
      <w:bookmarkEnd w:id="29"/>
    </w:p>
    <w:p w:rsidR="005876E3" w:rsidRDefault="009D6CE9" w:rsidP="005876E3">
      <w:r>
        <w:t>Nachfolgend</w:t>
      </w:r>
      <w:r w:rsidR="005876E3">
        <w:t xml:space="preserve"> sind </w:t>
      </w:r>
      <w:r w:rsidR="00EB51F8">
        <w:t xml:space="preserve">die Klassen pro Gruppierung und </w:t>
      </w:r>
      <w:r w:rsidR="005876E3">
        <w:t>weitere Details zu</w:t>
      </w:r>
      <w:r w:rsidR="00EB51F8">
        <w:t xml:space="preserve"> den Abhängigkeiten ersichtlich.</w:t>
      </w:r>
    </w:p>
    <w:p w:rsidR="005876E3" w:rsidRDefault="005876E3">
      <w:r>
        <w:br w:type="page"/>
      </w:r>
    </w:p>
    <w:p w:rsidR="00ED12A7" w:rsidRDefault="00ED12A7" w:rsidP="00ED12A7">
      <w:pPr>
        <w:keepNext/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58240" behindDoc="0" locked="0" layoutInCell="1" allowOverlap="1" wp14:anchorId="04BC7B63" wp14:editId="4DD64913">
            <wp:simplePos x="0" y="0"/>
            <wp:positionH relativeFrom="margin">
              <wp:posOffset>-168910</wp:posOffset>
            </wp:positionH>
            <wp:positionV relativeFrom="margin">
              <wp:posOffset>3416300</wp:posOffset>
            </wp:positionV>
            <wp:extent cx="8404860" cy="1324610"/>
            <wp:effectExtent l="0" t="3175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0486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CH"/>
        </w:rPr>
        <w:drawing>
          <wp:inline distT="0" distB="0" distL="0" distR="0" wp14:anchorId="30BE3C03" wp14:editId="0D111E54">
            <wp:extent cx="8361842" cy="3012788"/>
            <wp:effectExtent l="762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3494" cy="30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Toc312074296"/>
    <w:p w:rsidR="00ED12A7" w:rsidRDefault="00ED12A7" w:rsidP="00ED12A7">
      <w:pPr>
        <w:pStyle w:val="Caption"/>
      </w:pPr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C52AD2" wp14:editId="7B089DDE">
                <wp:simplePos x="0" y="0"/>
                <wp:positionH relativeFrom="column">
                  <wp:posOffset>3401060</wp:posOffset>
                </wp:positionH>
                <wp:positionV relativeFrom="paragraph">
                  <wp:posOffset>20320</wp:posOffset>
                </wp:positionV>
                <wp:extent cx="2292985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907E7" w:rsidRPr="00FA574F" w:rsidRDefault="00C907E7" w:rsidP="00ED12A7">
                            <w:pPr>
                              <w:pStyle w:val="Caption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1" w:name="_Toc312074297"/>
                            <w:r>
                              <w:t xml:space="preserve">Abbildung </w:t>
                            </w:r>
                            <w:r w:rsidR="004F20D7">
                              <w:fldChar w:fldCharType="begin"/>
                            </w:r>
                            <w:r w:rsidR="004F20D7">
                              <w:instrText xml:space="preserve"> SEQ Abbildung \* ARABIC </w:instrText>
                            </w:r>
                            <w:r w:rsidR="004F20D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4F20D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Details Abhängigkeiten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67.8pt;margin-top:1.6pt;width:180.5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" stroked="f">
                <v:textbox style="mso-fit-shape-to-text:t" inset="0,0,0,0">
                  <w:txbxContent>
                    <w:p w:rsidR="00C907E7" w:rsidRPr="00FA574F" w:rsidRDefault="00C907E7" w:rsidP="00ED12A7">
                      <w:pPr>
                        <w:pStyle w:val="Caption"/>
                        <w:rPr>
                          <w:noProof/>
                          <w:sz w:val="20"/>
                          <w:szCs w:val="20"/>
                        </w:rPr>
                      </w:pPr>
                      <w:bookmarkStart w:id="32" w:name="_Toc312074297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Details Abhängigkeiten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5</w:t>
      </w:r>
      <w:r w:rsidR="004F20D7">
        <w:rPr>
          <w:noProof/>
        </w:rPr>
        <w:fldChar w:fldCharType="end"/>
      </w:r>
      <w:r>
        <w:t xml:space="preserve"> - Übersicht Abhängigkeiten mit Details</w:t>
      </w:r>
      <w:bookmarkEnd w:id="30"/>
    </w:p>
    <w:p w:rsidR="00ED12A7" w:rsidRPr="00ED12A7" w:rsidRDefault="00ED12A7" w:rsidP="00ED12A7"/>
    <w:p w:rsidR="005876E3" w:rsidRDefault="005876E3">
      <w:r>
        <w:br w:type="page"/>
      </w:r>
    </w:p>
    <w:p w:rsidR="009B09E8" w:rsidRDefault="009B09E8" w:rsidP="005876E3">
      <w:r>
        <w:lastRenderedPageBreak/>
        <w:t xml:space="preserve">Um </w:t>
      </w:r>
      <w:r w:rsidR="00EB51F8">
        <w:t xml:space="preserve">die Schichtung </w:t>
      </w:r>
      <w:r>
        <w:t>mit einem alternativen Tool zu beweisen,</w:t>
      </w:r>
      <w:r w:rsidR="0033273B">
        <w:t xml:space="preserve"> wurde </w:t>
      </w:r>
      <w:r w:rsidR="00EB51F8">
        <w:t xml:space="preserve">mit </w:t>
      </w:r>
      <w:proofErr w:type="spellStart"/>
      <w:r w:rsidR="0033273B">
        <w:t>NDepend</w:t>
      </w:r>
      <w:proofErr w:type="spellEnd"/>
      <w:r w:rsidR="0033273B">
        <w:t xml:space="preserve"> </w:t>
      </w:r>
      <w:r w:rsidR="00EB51F8">
        <w:t>folgendes</w:t>
      </w:r>
      <w:r w:rsidR="0033273B">
        <w:t xml:space="preserve"> Diagramm generier</w:t>
      </w:r>
      <w:r w:rsidR="00EB51F8">
        <w:t>t.</w:t>
      </w:r>
    </w:p>
    <w:p w:rsidR="009B09E8" w:rsidRDefault="00A833F0" w:rsidP="009B09E8">
      <w:pPr>
        <w:keepNext/>
      </w:pPr>
      <w:r>
        <w:rPr>
          <w:noProof/>
          <w:lang w:eastAsia="de-CH"/>
        </w:rPr>
        <w:drawing>
          <wp:inline distT="0" distB="0" distL="0" distR="0" wp14:anchorId="149D36DA" wp14:editId="6E4DFD91">
            <wp:extent cx="5760720" cy="3678997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E8" w:rsidRDefault="009B09E8" w:rsidP="009B09E8">
      <w:pPr>
        <w:pStyle w:val="Caption"/>
      </w:pPr>
      <w:bookmarkStart w:id="32" w:name="_Toc312074298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6</w:t>
      </w:r>
      <w:r w:rsidR="004F20D7">
        <w:rPr>
          <w:noProof/>
        </w:rPr>
        <w:fldChar w:fldCharType="end"/>
      </w:r>
      <w:r>
        <w:t xml:space="preserve"> - </w:t>
      </w:r>
      <w:proofErr w:type="spellStart"/>
      <w:r>
        <w:t>NDepend</w:t>
      </w:r>
      <w:proofErr w:type="spellEnd"/>
      <w:r>
        <w:t xml:space="preserve"> </w:t>
      </w:r>
      <w:proofErr w:type="spellStart"/>
      <w:r>
        <w:t>Dependency</w:t>
      </w:r>
      <w:proofErr w:type="spellEnd"/>
      <w:r>
        <w:t xml:space="preserve"> Graph</w:t>
      </w:r>
      <w:bookmarkEnd w:id="32"/>
    </w:p>
    <w:p w:rsidR="009B09E8" w:rsidRDefault="009B09E8" w:rsidP="009B09E8">
      <w:r>
        <w:t>Ganz links befinde</w:t>
      </w:r>
      <w:r w:rsidR="00EB51F8">
        <w:t>t sich das Startup Projekt, weiter rechts</w:t>
      </w:r>
      <w:r>
        <w:t xml:space="preserve"> </w:t>
      </w:r>
      <w:r w:rsidR="00933B83">
        <w:t>folgen</w:t>
      </w:r>
      <w:r>
        <w:t xml:space="preserve"> das User Interface und der </w:t>
      </w:r>
      <w:proofErr w:type="spellStart"/>
      <w:r>
        <w:t>Preparer</w:t>
      </w:r>
      <w:proofErr w:type="spellEnd"/>
      <w:r>
        <w:t xml:space="preserve">, dann die Services, </w:t>
      </w:r>
      <w:proofErr w:type="spellStart"/>
      <w:r>
        <w:t>Loader</w:t>
      </w:r>
      <w:proofErr w:type="spellEnd"/>
      <w:r>
        <w:t xml:space="preserve"> und Converter und ganz rechts schliesslich </w:t>
      </w:r>
      <w:r w:rsidR="00933B83">
        <w:t xml:space="preserve">noch </w:t>
      </w:r>
      <w:r>
        <w:t>die Interfaces.</w:t>
      </w:r>
    </w:p>
    <w:p w:rsidR="005876E3" w:rsidRDefault="00EB51F8" w:rsidP="005876E3">
      <w:r>
        <w:t>In den folgenden Unterkapiteln</w:t>
      </w:r>
      <w:r w:rsidR="00AC344A">
        <w:t xml:space="preserve"> werden die einzelnen Projekte</w:t>
      </w:r>
      <w:r>
        <w:t xml:space="preserve"> der Visual Studio Solution</w:t>
      </w:r>
      <w:r w:rsidR="00AC344A">
        <w:t xml:space="preserve"> genauer beschrieben.</w:t>
      </w:r>
      <w:r w:rsidR="00DC6AEE">
        <w:t xml:space="preserve"> Die Test Projekte </w:t>
      </w:r>
      <w:r>
        <w:t xml:space="preserve">jedoch </w:t>
      </w:r>
      <w:r w:rsidR="00DC6AEE">
        <w:t>werden nicht weiter dokumentiert</w:t>
      </w:r>
      <w:r w:rsidR="00870A83">
        <w:t xml:space="preserve">, da ihre Namen ihren Zweck </w:t>
      </w:r>
      <w:r w:rsidR="00451C85">
        <w:t xml:space="preserve">schon genügend </w:t>
      </w:r>
      <w:r w:rsidR="00741370">
        <w:t>vermitteln</w:t>
      </w:r>
      <w:r w:rsidR="006C7252">
        <w:t>.</w:t>
      </w:r>
    </w:p>
    <w:p w:rsidR="00AC344A" w:rsidRDefault="00DC6AEE" w:rsidP="00142918">
      <w:pPr>
        <w:pStyle w:val="Heading3"/>
      </w:pPr>
      <w:bookmarkStart w:id="33" w:name="_Toc312076332"/>
      <w:r>
        <w:t>Interfaces</w:t>
      </w:r>
      <w:bookmarkEnd w:id="33"/>
    </w:p>
    <w:p w:rsidR="00B473F0" w:rsidRDefault="00B473F0" w:rsidP="00B473F0">
      <w:r>
        <w:t>Um die Implementation untereinander zu entkoppeln, wurden</w:t>
      </w:r>
      <w:r w:rsidR="00D3626B">
        <w:t xml:space="preserve"> </w:t>
      </w:r>
      <w:r>
        <w:t>Interfaces eingesetzt</w:t>
      </w:r>
      <w:r w:rsidR="00D3626B">
        <w:t xml:space="preserve">. Die </w:t>
      </w:r>
      <w:r w:rsidR="00D3626B">
        <w:fldChar w:fldCharType="begin"/>
      </w:r>
      <w:r w:rsidR="00D3626B">
        <w:instrText xml:space="preserve"> REF _Ref312062176 \h </w:instrText>
      </w:r>
      <w:r w:rsidR="00D3626B">
        <w:fldChar w:fldCharType="separate"/>
      </w:r>
      <w:r w:rsidR="00D3626B">
        <w:t xml:space="preserve">Abbildung </w:t>
      </w:r>
      <w:r w:rsidR="00D3626B">
        <w:rPr>
          <w:noProof/>
        </w:rPr>
        <w:t>8</w:t>
      </w:r>
      <w:r w:rsidR="00D3626B">
        <w:t xml:space="preserve"> - Übersicht Interfaces</w:t>
      </w:r>
      <w:r w:rsidR="00D3626B">
        <w:fldChar w:fldCharType="end"/>
      </w:r>
      <w:r w:rsidR="00D3626B">
        <w:t xml:space="preserve"> gibt einen Überblick.</w:t>
      </w:r>
    </w:p>
    <w:p w:rsidR="00EB5075" w:rsidRDefault="00EB5075" w:rsidP="00EB5075">
      <w:pPr>
        <w:keepNext/>
      </w:pPr>
      <w:r>
        <w:rPr>
          <w:noProof/>
          <w:lang w:eastAsia="de-CH"/>
        </w:rPr>
        <w:drawing>
          <wp:inline distT="0" distB="0" distL="0" distR="0">
            <wp:extent cx="3427095" cy="240855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"/>
                    <a:stretch/>
                  </pic:blipFill>
                  <pic:spPr bwMode="auto">
                    <a:xfrm>
                      <a:off x="0" y="0"/>
                      <a:ext cx="3427095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4A1" w:rsidRDefault="001231C9" w:rsidP="001231C9">
      <w:pPr>
        <w:pStyle w:val="Caption"/>
      </w:pPr>
      <w:bookmarkStart w:id="34" w:name="_Ref312062176"/>
      <w:bookmarkStart w:id="35" w:name="_Toc312074299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8</w:t>
      </w:r>
      <w:r w:rsidR="004F20D7">
        <w:rPr>
          <w:noProof/>
        </w:rPr>
        <w:fldChar w:fldCharType="end"/>
      </w:r>
      <w:r>
        <w:t xml:space="preserve"> - Übersicht Interfaces</w:t>
      </w:r>
      <w:bookmarkEnd w:id="34"/>
      <w:bookmarkEnd w:id="35"/>
    </w:p>
    <w:p w:rsidR="00EB5075" w:rsidRPr="00EB5075" w:rsidRDefault="00EB5075" w:rsidP="00EB5075">
      <w:r>
        <w:t>Die Interfaces werden nachfolgend genauer beschrieben.</w:t>
      </w:r>
    </w:p>
    <w:p w:rsidR="00DC6AEE" w:rsidRDefault="00DC6AEE" w:rsidP="00142918">
      <w:pPr>
        <w:pStyle w:val="Heading4"/>
      </w:pPr>
      <w:proofErr w:type="spellStart"/>
      <w:r>
        <w:lastRenderedPageBreak/>
        <w:t>Converter.Interfaces</w:t>
      </w:r>
      <w:proofErr w:type="spellEnd"/>
    </w:p>
    <w:p w:rsidR="008F555A" w:rsidRDefault="00636D4A" w:rsidP="008F555A">
      <w:r>
        <w:t xml:space="preserve">Das </w:t>
      </w:r>
      <w:r w:rsidR="008F555A">
        <w:t>Interface</w:t>
      </w:r>
      <w:r>
        <w:t xml:space="preserve"> </w:t>
      </w:r>
      <w:proofErr w:type="spellStart"/>
      <w:r>
        <w:t>IConverter</w:t>
      </w:r>
      <w:proofErr w:type="spellEnd"/>
      <w:r w:rsidR="008F555A">
        <w:t xml:space="preserve"> wird für die </w:t>
      </w:r>
      <w:r>
        <w:t>Konvertierung vom PDF</w:t>
      </w:r>
      <w:r w:rsidR="00890EA1">
        <w:t xml:space="preserve"> Dokument in ein</w:t>
      </w:r>
      <w:r>
        <w:t xml:space="preserve"> XPS</w:t>
      </w:r>
      <w:r w:rsidR="00890EA1">
        <w:t xml:space="preserve"> </w:t>
      </w:r>
      <w:r>
        <w:t>Dokument</w:t>
      </w:r>
      <w:r w:rsidR="008F555A">
        <w:t xml:space="preserve"> </w:t>
      </w:r>
      <w:r w:rsidR="00C116F5">
        <w:t>eingesetzt</w:t>
      </w:r>
      <w:r>
        <w:t>. Das ermöglicht ein einfaches Austauschen</w:t>
      </w:r>
      <w:r w:rsidR="00D3626B">
        <w:t xml:space="preserve"> de</w:t>
      </w:r>
      <w:r>
        <w:t>r</w:t>
      </w:r>
      <w:r w:rsidR="008F555A">
        <w:t xml:space="preserve"> Implementation. Dies wird in Zukunft, sobald mehr solche Konverter gratis zur Verfügung stehen und sich das XPS Dateiformat mehr durchgesetzt hat, auch gut möglich sein.</w:t>
      </w:r>
    </w:p>
    <w:p w:rsidR="00622C0F" w:rsidRDefault="00622C0F" w:rsidP="00622C0F">
      <w:pPr>
        <w:keepNext/>
      </w:pPr>
      <w:r>
        <w:rPr>
          <w:noProof/>
          <w:lang w:eastAsia="de-CH"/>
        </w:rPr>
        <w:drawing>
          <wp:inline distT="0" distB="0" distL="0" distR="0" wp14:anchorId="19908CFE" wp14:editId="597DB22E">
            <wp:extent cx="2139687" cy="1775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9490" cy="177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E" w:rsidRDefault="00622C0F" w:rsidP="00622C0F">
      <w:pPr>
        <w:pStyle w:val="Caption"/>
      </w:pPr>
      <w:bookmarkStart w:id="36" w:name="_Toc312074300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9</w:t>
      </w:r>
      <w:r w:rsidR="004F20D7">
        <w:rPr>
          <w:noProof/>
        </w:rPr>
        <w:fldChar w:fldCharType="end"/>
      </w:r>
      <w:r>
        <w:t xml:space="preserve"> - </w:t>
      </w:r>
      <w:proofErr w:type="spellStart"/>
      <w:r>
        <w:t>Converter.Interfaces</w:t>
      </w:r>
      <w:bookmarkEnd w:id="36"/>
      <w:proofErr w:type="spellEnd"/>
    </w:p>
    <w:p w:rsidR="00DC6AEE" w:rsidRDefault="00DC6AEE" w:rsidP="00142918">
      <w:pPr>
        <w:pStyle w:val="Heading4"/>
      </w:pPr>
      <w:proofErr w:type="spellStart"/>
      <w:r>
        <w:t>Services.Interfaces</w:t>
      </w:r>
      <w:proofErr w:type="spellEnd"/>
    </w:p>
    <w:p w:rsidR="008F555A" w:rsidRDefault="00D3626B" w:rsidP="008F555A">
      <w:r>
        <w:t xml:space="preserve">Die Interfaces </w:t>
      </w:r>
      <w:proofErr w:type="spellStart"/>
      <w:r w:rsidR="008F555A">
        <w:t>IAggregator</w:t>
      </w:r>
      <w:proofErr w:type="spellEnd"/>
      <w:r w:rsidR="008F555A">
        <w:t xml:space="preserve">, </w:t>
      </w:r>
      <w:proofErr w:type="spellStart"/>
      <w:r w:rsidR="008F555A">
        <w:t>IMetadata</w:t>
      </w:r>
      <w:proofErr w:type="spellEnd"/>
      <w:r>
        <w:t xml:space="preserve"> und</w:t>
      </w:r>
      <w:r w:rsidR="008F555A">
        <w:t xml:space="preserve"> </w:t>
      </w:r>
      <w:proofErr w:type="spellStart"/>
      <w:r w:rsidR="008F555A">
        <w:t>IMetadataType</w:t>
      </w:r>
      <w:proofErr w:type="spellEnd"/>
      <w:r>
        <w:t xml:space="preserve"> repräsentieren</w:t>
      </w:r>
      <w:r w:rsidR="008F555A">
        <w:t xml:space="preserve"> die Metadaten de</w:t>
      </w:r>
      <w:r>
        <w:t>r</w:t>
      </w:r>
      <w:r w:rsidR="008F555A">
        <w:t xml:space="preserve"> Project</w:t>
      </w:r>
      <w:r w:rsidR="005B68AC">
        <w:t xml:space="preserve"> </w:t>
      </w:r>
      <w:r w:rsidR="008F555A">
        <w:t xml:space="preserve">Notes. </w:t>
      </w:r>
      <w:r w:rsidR="00D47B15">
        <w:t>So wird</w:t>
      </w:r>
      <w:r w:rsidR="008F555A">
        <w:t xml:space="preserve"> als Beispiel</w:t>
      </w:r>
      <w:r>
        <w:t xml:space="preserve"> der Begriff</w:t>
      </w:r>
      <w:r w:rsidR="008F555A">
        <w:t xml:space="preserve"> „C++“ als </w:t>
      </w:r>
      <w:proofErr w:type="spellStart"/>
      <w:r w:rsidR="008F555A">
        <w:t>IMetadata</w:t>
      </w:r>
      <w:proofErr w:type="spellEnd"/>
      <w:r w:rsidR="008F555A">
        <w:t xml:space="preserve"> und </w:t>
      </w:r>
      <w:r>
        <w:t xml:space="preserve">die Kategorie </w:t>
      </w:r>
      <w:r w:rsidR="008F555A">
        <w:t xml:space="preserve">„Technologie“ als </w:t>
      </w:r>
      <w:proofErr w:type="spellStart"/>
      <w:r w:rsidR="008F555A">
        <w:t>IMedatataType</w:t>
      </w:r>
      <w:proofErr w:type="spellEnd"/>
      <w:r w:rsidR="008F555A">
        <w:t xml:space="preserve"> gespeichert. Der </w:t>
      </w:r>
      <w:proofErr w:type="spellStart"/>
      <w:r w:rsidR="008F555A">
        <w:t>IAggregator</w:t>
      </w:r>
      <w:proofErr w:type="spellEnd"/>
      <w:r w:rsidR="008F555A">
        <w:t xml:space="preserve"> ist für das Mapping verantwortlich,</w:t>
      </w:r>
      <w:r w:rsidR="00D47B15">
        <w:t xml:space="preserve"> mit </w:t>
      </w:r>
      <w:r>
        <w:t>Hilfe dessen</w:t>
      </w:r>
      <w:r w:rsidR="00D47B15">
        <w:t xml:space="preserve"> beispielsweise</w:t>
      </w:r>
      <w:r>
        <w:t xml:space="preserve"> die Bezeichnungen</w:t>
      </w:r>
      <w:r w:rsidR="00D47B15">
        <w:t xml:space="preserve"> </w:t>
      </w:r>
      <w:r w:rsidR="008F555A">
        <w:t>„</w:t>
      </w:r>
      <w:proofErr w:type="spellStart"/>
      <w:r w:rsidR="008F555A">
        <w:t>JavaBeans</w:t>
      </w:r>
      <w:proofErr w:type="spellEnd"/>
      <w:r w:rsidR="008F555A">
        <w:t>“</w:t>
      </w:r>
      <w:r w:rsidR="00545207">
        <w:t xml:space="preserve"> und „Java EE“</w:t>
      </w:r>
      <w:r w:rsidR="00C750F3">
        <w:t xml:space="preserve"> </w:t>
      </w:r>
      <w:r w:rsidR="001E58AA">
        <w:t>zum Begriff</w:t>
      </w:r>
      <w:r w:rsidR="00C750F3">
        <w:t xml:space="preserve"> „Java“ </w:t>
      </w:r>
      <w:r w:rsidR="00625F56">
        <w:t>zusammengefasst</w:t>
      </w:r>
      <w:r w:rsidR="00C750F3">
        <w:t xml:space="preserve"> werden </w:t>
      </w:r>
      <w:r>
        <w:t>können</w:t>
      </w:r>
      <w:r w:rsidR="008F555A">
        <w:t>.</w:t>
      </w:r>
    </w:p>
    <w:p w:rsidR="008F555A" w:rsidRDefault="00582DE9" w:rsidP="008F555A">
      <w:r>
        <w:t xml:space="preserve">Der </w:t>
      </w:r>
      <w:proofErr w:type="spellStart"/>
      <w:r w:rsidR="008F555A">
        <w:t>ICultureHelper</w:t>
      </w:r>
      <w:proofErr w:type="spellEnd"/>
      <w:r w:rsidR="008F555A">
        <w:t xml:space="preserve"> ist dafür verantwortlich, dass eine Sprache registriert werden kann. Dies wird zur Anzeige eines XPS benötigt.</w:t>
      </w:r>
    </w:p>
    <w:p w:rsidR="008F555A" w:rsidRDefault="00582DE9" w:rsidP="008F555A">
      <w:r>
        <w:t xml:space="preserve">Die </w:t>
      </w:r>
      <w:proofErr w:type="spellStart"/>
      <w:r w:rsidR="008F555A">
        <w:t>ICyclicCollectionView</w:t>
      </w:r>
      <w:proofErr w:type="spellEnd"/>
      <w:r w:rsidR="008F555A">
        <w:t xml:space="preserve">&lt;T&gt; ist eine zyklische Liste, </w:t>
      </w:r>
      <w:r>
        <w:t>auf der gefiltert werden kann. Sie</w:t>
      </w:r>
      <w:r w:rsidR="008F555A">
        <w:t xml:space="preserve"> implementiert das </w:t>
      </w:r>
      <w:proofErr w:type="spellStart"/>
      <w:r w:rsidR="008F555A" w:rsidRPr="000F4BA7">
        <w:t>INotifyPropertyChanged</w:t>
      </w:r>
      <w:proofErr w:type="spellEnd"/>
      <w:r w:rsidR="008F555A">
        <w:t>, damit sie die involvierten Komponenten benachrichtigen kann.</w:t>
      </w:r>
    </w:p>
    <w:p w:rsidR="008F555A" w:rsidRDefault="00582DE9" w:rsidP="008F555A">
      <w:r>
        <w:t xml:space="preserve">Die </w:t>
      </w:r>
      <w:proofErr w:type="spellStart"/>
      <w:r w:rsidR="008F555A">
        <w:t>IProjectNote</w:t>
      </w:r>
      <w:proofErr w:type="spellEnd"/>
      <w:r w:rsidR="008F555A">
        <w:t xml:space="preserve"> stellt eine </w:t>
      </w:r>
      <w:proofErr w:type="spellStart"/>
      <w:r w:rsidR="008F555A">
        <w:t>ProjectNote</w:t>
      </w:r>
      <w:proofErr w:type="spellEnd"/>
      <w:r w:rsidR="008F555A">
        <w:t xml:space="preserve"> dar. Neben den Properties (z.B. Title) stellt sie auch eine </w:t>
      </w:r>
      <w:proofErr w:type="spellStart"/>
      <w:r w:rsidR="008F555A">
        <w:t>Preload</w:t>
      </w:r>
      <w:proofErr w:type="spellEnd"/>
      <w:r>
        <w:t>-</w:t>
      </w:r>
      <w:r w:rsidR="008F555A">
        <w:t xml:space="preserve">Methode zur Verfügung, um das XPS Dokument mittels </w:t>
      </w:r>
      <w:proofErr w:type="spellStart"/>
      <w:r w:rsidR="008F555A">
        <w:t>Eager</w:t>
      </w:r>
      <w:proofErr w:type="spellEnd"/>
      <w:r w:rsidR="008F555A">
        <w:t xml:space="preserve"> </w:t>
      </w:r>
      <w:proofErr w:type="spellStart"/>
      <w:r w:rsidR="008F555A">
        <w:t>Loading</w:t>
      </w:r>
      <w:proofErr w:type="spellEnd"/>
      <w:r w:rsidR="008F555A">
        <w:t xml:space="preserve"> vorzuladen.</w:t>
      </w:r>
    </w:p>
    <w:p w:rsidR="008F555A" w:rsidRDefault="00582DE9" w:rsidP="008F555A">
      <w:r>
        <w:t xml:space="preserve">Der </w:t>
      </w:r>
      <w:proofErr w:type="spellStart"/>
      <w:r w:rsidR="008F555A">
        <w:t>IProjectNoteService</w:t>
      </w:r>
      <w:proofErr w:type="spellEnd"/>
      <w:r w:rsidR="008F555A">
        <w:t xml:space="preserve"> stellt den Service</w:t>
      </w:r>
      <w:r w:rsidR="00FC5F92">
        <w:t xml:space="preserve"> für die Project Notes</w:t>
      </w:r>
      <w:r w:rsidR="008F555A">
        <w:t xml:space="preserve"> zur Verfügung. Es bietet zwei Property Getters – einer für die </w:t>
      </w:r>
      <w:proofErr w:type="spellStart"/>
      <w:r w:rsidR="008F555A">
        <w:t>IProjectNotes</w:t>
      </w:r>
      <w:proofErr w:type="spellEnd"/>
      <w:r w:rsidR="008F555A">
        <w:t xml:space="preserve"> und einer für die </w:t>
      </w:r>
      <w:proofErr w:type="spellStart"/>
      <w:r w:rsidR="008F555A">
        <w:t>IMetadatas</w:t>
      </w:r>
      <w:proofErr w:type="spellEnd"/>
      <w:r w:rsidR="008F555A">
        <w:t>.</w:t>
      </w:r>
    </w:p>
    <w:p w:rsidR="00FC5F92" w:rsidRDefault="00FC5F92" w:rsidP="008F555A">
      <w:r>
        <w:t xml:space="preserve">Ein Teammitglied wird durch die </w:t>
      </w:r>
      <w:proofErr w:type="spellStart"/>
      <w:r>
        <w:t>IPerson</w:t>
      </w:r>
      <w:proofErr w:type="spellEnd"/>
      <w:r>
        <w:t xml:space="preserve"> repräsentiert. Der </w:t>
      </w:r>
      <w:proofErr w:type="spellStart"/>
      <w:r>
        <w:t>IGravatarService</w:t>
      </w:r>
      <w:proofErr w:type="spellEnd"/>
      <w:r>
        <w:t xml:space="preserve"> stellt den Service für das Team dar, also die einzelnen </w:t>
      </w:r>
      <w:proofErr w:type="spellStart"/>
      <w:r>
        <w:t>IPersons</w:t>
      </w:r>
      <w:proofErr w:type="spellEnd"/>
      <w:r>
        <w:t>.</w:t>
      </w:r>
    </w:p>
    <w:p w:rsidR="00B41BF5" w:rsidRDefault="00FC5F92" w:rsidP="00B41BF5">
      <w:pPr>
        <w:keepNext/>
      </w:pPr>
      <w:r>
        <w:rPr>
          <w:noProof/>
          <w:lang w:eastAsia="de-CH"/>
        </w:rPr>
        <w:drawing>
          <wp:inline distT="0" distB="0" distL="0" distR="0" wp14:anchorId="46297A9C" wp14:editId="40517BBA">
            <wp:extent cx="5760720" cy="1836742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E" w:rsidRDefault="00B41BF5" w:rsidP="00B41BF5">
      <w:pPr>
        <w:pStyle w:val="Caption"/>
      </w:pPr>
      <w:bookmarkStart w:id="37" w:name="_Toc312074301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10</w:t>
      </w:r>
      <w:r w:rsidR="004F20D7">
        <w:rPr>
          <w:noProof/>
        </w:rPr>
        <w:fldChar w:fldCharType="end"/>
      </w:r>
      <w:r>
        <w:t xml:space="preserve"> - </w:t>
      </w:r>
      <w:r>
        <w:rPr>
          <w:noProof/>
        </w:rPr>
        <w:t xml:space="preserve"> </w:t>
      </w:r>
      <w:r w:rsidRPr="000A0FC7">
        <w:rPr>
          <w:noProof/>
        </w:rPr>
        <w:t>Services.Interfaces</w:t>
      </w:r>
      <w:bookmarkEnd w:id="37"/>
    </w:p>
    <w:p w:rsidR="00DC6AEE" w:rsidRDefault="00DC6AEE" w:rsidP="00142918">
      <w:pPr>
        <w:pStyle w:val="Heading4"/>
      </w:pPr>
      <w:proofErr w:type="spellStart"/>
      <w:r>
        <w:t>Loader.Interfaces</w:t>
      </w:r>
      <w:proofErr w:type="spellEnd"/>
    </w:p>
    <w:p w:rsidR="008F555A" w:rsidRDefault="008F555A" w:rsidP="008F555A">
      <w:r>
        <w:t xml:space="preserve">Der </w:t>
      </w:r>
      <w:proofErr w:type="spellStart"/>
      <w:r>
        <w:t>IProjectNotesLoader</w:t>
      </w:r>
      <w:proofErr w:type="spellEnd"/>
      <w:r>
        <w:t xml:space="preserve"> stellt </w:t>
      </w:r>
      <w:r w:rsidR="00582DE9">
        <w:t xml:space="preserve">die Möglichkeit, </w:t>
      </w:r>
      <w:proofErr w:type="spellStart"/>
      <w:r>
        <w:t>IProjectNotes</w:t>
      </w:r>
      <w:proofErr w:type="spellEnd"/>
      <w:r>
        <w:t xml:space="preserve"> zu laden</w:t>
      </w:r>
      <w:r w:rsidR="00582DE9">
        <w:t>, zur Verfügung</w:t>
      </w:r>
      <w:r>
        <w:t xml:space="preserve">. </w:t>
      </w:r>
      <w:r w:rsidR="00654144">
        <w:t>Das Interface</w:t>
      </w:r>
      <w:r>
        <w:t xml:space="preserve"> ist deshalb in einem separaten </w:t>
      </w:r>
      <w:proofErr w:type="spellStart"/>
      <w:r>
        <w:t>Assembly</w:t>
      </w:r>
      <w:proofErr w:type="spellEnd"/>
      <w:r>
        <w:t xml:space="preserve">, damit der </w:t>
      </w:r>
      <w:proofErr w:type="spellStart"/>
      <w:r>
        <w:t>Preparer</w:t>
      </w:r>
      <w:proofErr w:type="spellEnd"/>
      <w:r>
        <w:t xml:space="preserve"> und die eigentliche Applikation dieses gemeinsame Interface implementieren können.</w:t>
      </w:r>
    </w:p>
    <w:p w:rsidR="00E142D2" w:rsidRDefault="00622C0F" w:rsidP="00E142D2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11046C3C" wp14:editId="71B8EF38">
            <wp:extent cx="2163170" cy="1627039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5717" cy="16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E" w:rsidRDefault="00E142D2" w:rsidP="00E142D2">
      <w:pPr>
        <w:pStyle w:val="Caption"/>
      </w:pPr>
      <w:bookmarkStart w:id="38" w:name="_Toc312074302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11</w:t>
      </w:r>
      <w:r w:rsidR="004F20D7">
        <w:rPr>
          <w:noProof/>
        </w:rPr>
        <w:fldChar w:fldCharType="end"/>
      </w:r>
      <w:r>
        <w:t xml:space="preserve"> - </w:t>
      </w:r>
      <w:proofErr w:type="spellStart"/>
      <w:r w:rsidRPr="009D4D18">
        <w:t>Loader.Interfaces</w:t>
      </w:r>
      <w:bookmarkEnd w:id="38"/>
      <w:proofErr w:type="spellEnd"/>
    </w:p>
    <w:p w:rsidR="00504E34" w:rsidRDefault="001354A1" w:rsidP="00142918">
      <w:pPr>
        <w:pStyle w:val="Heading3"/>
      </w:pPr>
      <w:bookmarkStart w:id="39" w:name="_Toc312076333"/>
      <w:r>
        <w:t>Implementation</w:t>
      </w:r>
      <w:bookmarkEnd w:id="39"/>
    </w:p>
    <w:p w:rsidR="00504E34" w:rsidRPr="00504E34" w:rsidRDefault="00504E34" w:rsidP="00504E34">
      <w:r>
        <w:t xml:space="preserve">Die Implementation ist von den Interfaces </w:t>
      </w:r>
      <w:r w:rsidR="007E2F15">
        <w:t>a</w:t>
      </w:r>
      <w:r>
        <w:t>bhängig.</w:t>
      </w:r>
      <w:r w:rsidR="007E2F15">
        <w:t xml:space="preserve"> Dadurch können die Implementationen voneinander entkoppelt werden. </w:t>
      </w:r>
      <w:r w:rsidR="00654144">
        <w:t xml:space="preserve">Dies ist in </w:t>
      </w:r>
      <w:r w:rsidR="00654144">
        <w:fldChar w:fldCharType="begin"/>
      </w:r>
      <w:r w:rsidR="00654144">
        <w:instrText xml:space="preserve"> REF _Ref312062942 \h </w:instrText>
      </w:r>
      <w:r w:rsidR="00654144">
        <w:fldChar w:fldCharType="separate"/>
      </w:r>
      <w:r w:rsidR="00654144">
        <w:t xml:space="preserve">Abbildung </w:t>
      </w:r>
      <w:r w:rsidR="00654144">
        <w:rPr>
          <w:noProof/>
        </w:rPr>
        <w:t>12</w:t>
      </w:r>
      <w:r w:rsidR="00654144">
        <w:t xml:space="preserve"> - Implementation Übersicht</w:t>
      </w:r>
      <w:r w:rsidR="00654144">
        <w:fldChar w:fldCharType="end"/>
      </w:r>
      <w:r w:rsidR="00654144">
        <w:t xml:space="preserve"> ersichtlich.</w:t>
      </w:r>
    </w:p>
    <w:p w:rsidR="002A3243" w:rsidRDefault="00DB17BC" w:rsidP="002A3243">
      <w:pPr>
        <w:keepNext/>
      </w:pPr>
      <w:r>
        <w:rPr>
          <w:noProof/>
          <w:lang w:eastAsia="de-CH"/>
        </w:rPr>
        <w:drawing>
          <wp:inline distT="0" distB="0" distL="0" distR="0" wp14:anchorId="5041A497" wp14:editId="01541FC8">
            <wp:extent cx="3289111" cy="1726381"/>
            <wp:effectExtent l="0" t="0" r="698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3806" cy="1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A1" w:rsidRDefault="002A3243" w:rsidP="002A3243">
      <w:pPr>
        <w:pStyle w:val="Caption"/>
      </w:pPr>
      <w:bookmarkStart w:id="40" w:name="_Ref312062942"/>
      <w:bookmarkStart w:id="41" w:name="_Toc312074303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12</w:t>
      </w:r>
      <w:r w:rsidR="004F20D7">
        <w:rPr>
          <w:noProof/>
        </w:rPr>
        <w:fldChar w:fldCharType="end"/>
      </w:r>
      <w:r>
        <w:t xml:space="preserve"> - Implementation Übersicht</w:t>
      </w:r>
      <w:bookmarkEnd w:id="40"/>
      <w:bookmarkEnd w:id="41"/>
    </w:p>
    <w:p w:rsidR="00697A18" w:rsidRDefault="00697A18" w:rsidP="00184D9C">
      <w:pPr>
        <w:pStyle w:val="Heading4"/>
      </w:pPr>
      <w:proofErr w:type="spellStart"/>
      <w:r>
        <w:t>Services.Loader</w:t>
      </w:r>
      <w:proofErr w:type="spellEnd"/>
    </w:p>
    <w:p w:rsidR="008F555A" w:rsidRPr="008F555A" w:rsidRDefault="00F97AF7" w:rsidP="008F555A">
      <w:r>
        <w:t xml:space="preserve">Der </w:t>
      </w:r>
      <w:proofErr w:type="spellStart"/>
      <w:r>
        <w:t>ProjectNotesLoader</w:t>
      </w:r>
      <w:proofErr w:type="spellEnd"/>
      <w:r>
        <w:t xml:space="preserve"> kann eine Liste von </w:t>
      </w:r>
      <w:proofErr w:type="spellStart"/>
      <w:r>
        <w:t>IProjectNotes</w:t>
      </w:r>
      <w:proofErr w:type="spellEnd"/>
      <w:r>
        <w:t xml:space="preserve"> laden.</w:t>
      </w:r>
      <w:r w:rsidR="007D0A95">
        <w:t xml:space="preserve"> In der aktuellen Version werden die Date</w:t>
      </w:r>
      <w:r w:rsidR="00654144">
        <w:t>n von einer</w:t>
      </w:r>
      <w:r w:rsidR="009C7EBE">
        <w:t xml:space="preserve"> Tab-getrennten Textdatei </w:t>
      </w:r>
      <w:r w:rsidR="00890EA1">
        <w:t xml:space="preserve">gelesen, in Zukunft können diese </w:t>
      </w:r>
      <w:r w:rsidR="007D0A95">
        <w:t>aber auch von</w:t>
      </w:r>
      <w:r w:rsidR="00890EA1">
        <w:t xml:space="preserve"> einer Datenbank oder vom </w:t>
      </w:r>
      <w:proofErr w:type="spellStart"/>
      <w:r w:rsidR="00890EA1">
        <w:t>Sharep</w:t>
      </w:r>
      <w:r w:rsidR="007D0A95">
        <w:t>oint</w:t>
      </w:r>
      <w:proofErr w:type="spellEnd"/>
      <w:r w:rsidR="007D0A95">
        <w:t xml:space="preserve"> geladen werden.</w:t>
      </w:r>
    </w:p>
    <w:p w:rsidR="00697A18" w:rsidRDefault="00697A18" w:rsidP="00697A18">
      <w:pPr>
        <w:keepNext/>
      </w:pPr>
      <w:r>
        <w:rPr>
          <w:noProof/>
          <w:lang w:eastAsia="de-CH"/>
        </w:rPr>
        <w:drawing>
          <wp:inline distT="0" distB="0" distL="0" distR="0" wp14:anchorId="369AB33D" wp14:editId="67DB0E70">
            <wp:extent cx="2040944" cy="193115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0411F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314" cy="19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18" w:rsidRPr="00697A18" w:rsidRDefault="00697A18" w:rsidP="00697A18">
      <w:pPr>
        <w:pStyle w:val="Caption"/>
      </w:pPr>
      <w:bookmarkStart w:id="42" w:name="_Toc312074304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13</w:t>
      </w:r>
      <w:r w:rsidR="004F20D7">
        <w:rPr>
          <w:noProof/>
        </w:rPr>
        <w:fldChar w:fldCharType="end"/>
      </w:r>
      <w:r>
        <w:t xml:space="preserve"> - </w:t>
      </w:r>
      <w:proofErr w:type="spellStart"/>
      <w:r>
        <w:t>Services.Loader</w:t>
      </w:r>
      <w:bookmarkEnd w:id="42"/>
      <w:proofErr w:type="spellEnd"/>
    </w:p>
    <w:p w:rsidR="007E2F15" w:rsidRDefault="007E2F15" w:rsidP="00184D9C">
      <w:pPr>
        <w:pStyle w:val="Heading4"/>
      </w:pPr>
      <w:proofErr w:type="spellStart"/>
      <w:r>
        <w:t>Converter.Pdf</w:t>
      </w:r>
      <w:proofErr w:type="spellEnd"/>
    </w:p>
    <w:p w:rsidR="00697A18" w:rsidRDefault="00697A18" w:rsidP="00697A18">
      <w:r>
        <w:t xml:space="preserve">Der </w:t>
      </w:r>
      <w:proofErr w:type="spellStart"/>
      <w:r>
        <w:t>PdfConverter</w:t>
      </w:r>
      <w:proofErr w:type="spellEnd"/>
      <w:r>
        <w:t xml:space="preserve"> ist dafür verantwortlich, das PDF Dokument in ein XPS Dokument zu konvertieren.</w:t>
      </w:r>
      <w:r w:rsidR="005706D1">
        <w:t xml:space="preserve"> Da die Konvertierung mithilfe des </w:t>
      </w:r>
      <w:r w:rsidR="00890EA1">
        <w:t>Adobe Readers geschieht, kann die</w:t>
      </w:r>
      <w:r w:rsidR="005706D1">
        <w:t xml:space="preserve"> </w:t>
      </w:r>
      <w:proofErr w:type="spellStart"/>
      <w:r w:rsidR="005706D1" w:rsidRPr="005706D1">
        <w:t>AcrobatLocation</w:t>
      </w:r>
      <w:proofErr w:type="spellEnd"/>
      <w:r w:rsidR="005706D1">
        <w:t xml:space="preserve"> im Settings File konfiguriert werden. Sta</w:t>
      </w:r>
      <w:r w:rsidR="00890EA1">
        <w:t>n</w:t>
      </w:r>
      <w:r w:rsidR="005706D1">
        <w:t>dardmässig ist der Pfad  auf „</w:t>
      </w:r>
      <w:r w:rsidR="005706D1" w:rsidRPr="005706D1">
        <w:t>C:\</w:t>
      </w:r>
      <w:proofErr w:type="spellStart"/>
      <w:r w:rsidR="005706D1" w:rsidRPr="005706D1">
        <w:t>Program</w:t>
      </w:r>
      <w:proofErr w:type="spellEnd"/>
      <w:r w:rsidR="005706D1" w:rsidRPr="005706D1">
        <w:t xml:space="preserve"> Files (x86)\Adobe\Reader 10.0\Reader\AcroRd32.exe</w:t>
      </w:r>
      <w:r w:rsidR="005706D1">
        <w:t xml:space="preserve">“ </w:t>
      </w:r>
      <w:r w:rsidR="00890EA1">
        <w:t>gesetzt</w:t>
      </w:r>
      <w:r w:rsidR="005706D1">
        <w:t>.</w:t>
      </w:r>
    </w:p>
    <w:p w:rsidR="007E2F15" w:rsidRDefault="005706D1" w:rsidP="007E2F15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59C5D260" wp14:editId="1524981A">
            <wp:extent cx="1975104" cy="2784667"/>
            <wp:effectExtent l="0" t="0" r="635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6484" cy="27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7B2" w:rsidRDefault="007E2F15" w:rsidP="007E2F15">
      <w:pPr>
        <w:pStyle w:val="Caption"/>
      </w:pPr>
      <w:bookmarkStart w:id="43" w:name="_Toc312074305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14</w:t>
      </w:r>
      <w:r w:rsidR="004F20D7">
        <w:rPr>
          <w:noProof/>
        </w:rPr>
        <w:fldChar w:fldCharType="end"/>
      </w:r>
      <w:r>
        <w:t xml:space="preserve"> - </w:t>
      </w:r>
      <w:proofErr w:type="spellStart"/>
      <w:r>
        <w:t>Converter.Pdf</w:t>
      </w:r>
      <w:bookmarkEnd w:id="43"/>
      <w:proofErr w:type="spellEnd"/>
    </w:p>
    <w:p w:rsidR="00697A18" w:rsidRDefault="007D0A95" w:rsidP="00184D9C">
      <w:pPr>
        <w:pStyle w:val="Heading4"/>
      </w:pPr>
      <w:proofErr w:type="spellStart"/>
      <w:r>
        <w:t>Preparer</w:t>
      </w:r>
      <w:proofErr w:type="spellEnd"/>
    </w:p>
    <w:p w:rsidR="00FB06EE" w:rsidRDefault="007D0A95" w:rsidP="007D0A95">
      <w:r>
        <w:t xml:space="preserve">Der </w:t>
      </w:r>
      <w:proofErr w:type="spellStart"/>
      <w:r>
        <w:t>Preparer</w:t>
      </w:r>
      <w:proofErr w:type="spellEnd"/>
      <w:r>
        <w:t xml:space="preserve"> ist dafür verantwortlich, dass die Project</w:t>
      </w:r>
      <w:r w:rsidR="00830CA2">
        <w:t xml:space="preserve"> </w:t>
      </w:r>
      <w:r>
        <w:t>Notes der Applikation im entsprechenden Format zur Verfügung steht. Konkret heisst das</w:t>
      </w:r>
      <w:r w:rsidR="00890EA1">
        <w:t>:</w:t>
      </w:r>
      <w:r>
        <w:t xml:space="preserve"> pro Project Not</w:t>
      </w:r>
      <w:r w:rsidR="00890EA1">
        <w:t>e</w:t>
      </w:r>
      <w:r>
        <w:t xml:space="preserve"> ein XPS Dokument und ein Bild (243x243 Pixel gross)</w:t>
      </w:r>
      <w:r w:rsidR="00821546">
        <w:t xml:space="preserve">. Dazu verwendet der </w:t>
      </w:r>
      <w:proofErr w:type="spellStart"/>
      <w:r w:rsidR="00821546">
        <w:t>Preparer</w:t>
      </w:r>
      <w:proofErr w:type="spellEnd"/>
      <w:r w:rsidR="00821546">
        <w:t xml:space="preserve"> einen </w:t>
      </w:r>
      <w:proofErr w:type="spellStart"/>
      <w:r w:rsidR="00821546">
        <w:t>IProjectNotesLoader</w:t>
      </w:r>
      <w:proofErr w:type="spellEnd"/>
      <w:r w:rsidR="00821546">
        <w:t xml:space="preserve"> und einen </w:t>
      </w:r>
      <w:proofErr w:type="spellStart"/>
      <w:r w:rsidR="00821546">
        <w:t>IConverter</w:t>
      </w:r>
      <w:proofErr w:type="spellEnd"/>
      <w:r w:rsidR="00350FB9">
        <w:t>.</w:t>
      </w:r>
    </w:p>
    <w:p w:rsidR="007D0A95" w:rsidRDefault="00FB06EE" w:rsidP="007D0A95">
      <w:r>
        <w:t xml:space="preserve">Da der </w:t>
      </w:r>
      <w:proofErr w:type="spellStart"/>
      <w:r>
        <w:t>Preparer</w:t>
      </w:r>
      <w:proofErr w:type="spellEnd"/>
      <w:r>
        <w:t xml:space="preserve"> vor der Applikation und unabhängig ausgeführt wird, ist er als </w:t>
      </w:r>
      <w:proofErr w:type="spellStart"/>
      <w:r>
        <w:t>Executable</w:t>
      </w:r>
      <w:proofErr w:type="spellEnd"/>
      <w:r>
        <w:t xml:space="preserve"> (exe) kompiliert.</w:t>
      </w:r>
    </w:p>
    <w:p w:rsidR="00FB06EE" w:rsidRDefault="00BF2BBC" w:rsidP="00FB06EE">
      <w:pPr>
        <w:keepNext/>
      </w:pPr>
      <w:r>
        <w:rPr>
          <w:noProof/>
          <w:lang w:eastAsia="de-CH"/>
        </w:rPr>
        <w:drawing>
          <wp:inline distT="0" distB="0" distL="0" distR="0" wp14:anchorId="37EBCE26" wp14:editId="6C506430">
            <wp:extent cx="5760720" cy="293425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FB9" w:rsidRDefault="00FB06EE" w:rsidP="00FB06EE">
      <w:pPr>
        <w:pStyle w:val="Caption"/>
      </w:pPr>
      <w:bookmarkStart w:id="44" w:name="_Toc312074306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15</w:t>
      </w:r>
      <w:r w:rsidR="004F20D7">
        <w:rPr>
          <w:noProof/>
        </w:rPr>
        <w:fldChar w:fldCharType="end"/>
      </w:r>
      <w:r>
        <w:t xml:space="preserve"> - </w:t>
      </w:r>
      <w:proofErr w:type="spellStart"/>
      <w:r>
        <w:t>Preparer</w:t>
      </w:r>
      <w:bookmarkEnd w:id="44"/>
      <w:proofErr w:type="spellEnd"/>
    </w:p>
    <w:p w:rsidR="00363372" w:rsidRDefault="00363372" w:rsidP="00A57871">
      <w:r>
        <w:t xml:space="preserve">Beim </w:t>
      </w:r>
      <w:proofErr w:type="spellStart"/>
      <w:r>
        <w:t>Preparer</w:t>
      </w:r>
      <w:proofErr w:type="spellEnd"/>
      <w:r>
        <w:t xml:space="preserve"> sind die einzelnen </w:t>
      </w:r>
      <w:proofErr w:type="spellStart"/>
      <w:r>
        <w:t>IProcessors</w:t>
      </w:r>
      <w:proofErr w:type="spellEnd"/>
      <w:r>
        <w:t xml:space="preserve"> wichtig. Als erstes wird der </w:t>
      </w:r>
      <w:proofErr w:type="spellStart"/>
      <w:r>
        <w:t>DownloadProcessor</w:t>
      </w:r>
      <w:proofErr w:type="spellEnd"/>
      <w:r>
        <w:t xml:space="preserve"> verwendet, der das PDF Dokument herunterlädt und lokal speichert. In einem zweiten Schritt wird der </w:t>
      </w:r>
      <w:proofErr w:type="spellStart"/>
      <w:r>
        <w:t>ConverterProcessor</w:t>
      </w:r>
      <w:proofErr w:type="spellEnd"/>
      <w:r>
        <w:t xml:space="preserve"> verwendet, der das PDF</w:t>
      </w:r>
      <w:r w:rsidR="00890EA1">
        <w:t xml:space="preserve"> Dokument</w:t>
      </w:r>
      <w:r>
        <w:t xml:space="preserve"> in ein XPS Dokument konvertiert. Der </w:t>
      </w:r>
      <w:proofErr w:type="spellStart"/>
      <w:r>
        <w:t>ImageExtractorProcessor</w:t>
      </w:r>
      <w:proofErr w:type="spellEnd"/>
      <w:r>
        <w:t xml:space="preserve"> extrahiert schliesslich noch ein Bild aus dem XPS Dokument. </w:t>
      </w:r>
      <w:r w:rsidR="00962ACC">
        <w:t>Tritt dabei ein Fehler auf</w:t>
      </w:r>
      <w:r>
        <w:t xml:space="preserve"> und </w:t>
      </w:r>
      <w:r w:rsidR="00890EA1">
        <w:t xml:space="preserve">befinden </w:t>
      </w:r>
      <w:r w:rsidR="003B6B1B">
        <w:t xml:space="preserve">sich </w:t>
      </w:r>
      <w:r w:rsidR="00962ACC">
        <w:t>d</w:t>
      </w:r>
      <w:r>
        <w:t>ie Dateien</w:t>
      </w:r>
      <w:r w:rsidR="00962ACC">
        <w:t xml:space="preserve"> dadurch</w:t>
      </w:r>
      <w:r>
        <w:t xml:space="preserve"> in einem </w:t>
      </w:r>
      <w:r w:rsidR="006D5E5C">
        <w:t>fehlerhaften</w:t>
      </w:r>
      <w:r>
        <w:t xml:space="preserve"> Zustand,</w:t>
      </w:r>
      <w:r w:rsidR="00890EA1">
        <w:t xml:space="preserve"> so</w:t>
      </w:r>
      <w:r>
        <w:t xml:space="preserve"> </w:t>
      </w:r>
      <w:r w:rsidR="00E440B2">
        <w:t>werden diese vom</w:t>
      </w:r>
      <w:r>
        <w:t xml:space="preserve"> </w:t>
      </w:r>
      <w:proofErr w:type="spellStart"/>
      <w:r>
        <w:t>Cleanu</w:t>
      </w:r>
      <w:r w:rsidR="00E440B2">
        <w:t>pProcessor</w:t>
      </w:r>
      <w:proofErr w:type="spellEnd"/>
      <w:r w:rsidR="00E440B2">
        <w:t xml:space="preserve"> entfernt</w:t>
      </w:r>
      <w:r>
        <w:t>.</w:t>
      </w:r>
    </w:p>
    <w:p w:rsidR="005B46DD" w:rsidRDefault="001F3687" w:rsidP="00A57871">
      <w:r>
        <w:t xml:space="preserve">Um die Ausführung zu beschleunigen, wurde </w:t>
      </w:r>
      <w:r w:rsidR="00890EA1">
        <w:t>die Verarbeitung der einzelnen</w:t>
      </w:r>
      <w:r>
        <w:t xml:space="preserve"> Project Notes parallelisiert. </w:t>
      </w:r>
      <w:r w:rsidR="005B46DD">
        <w:t>Das folgende Sequenzdiagramm zeigt den Ablauf auf</w:t>
      </w:r>
      <w:r>
        <w:t xml:space="preserve"> (in der Liste „</w:t>
      </w:r>
      <w:proofErr w:type="spellStart"/>
      <w:r>
        <w:t>processors</w:t>
      </w:r>
      <w:proofErr w:type="spellEnd"/>
      <w:r>
        <w:t xml:space="preserve">“ sind Instanzen der einzelnen </w:t>
      </w:r>
      <w:proofErr w:type="spellStart"/>
      <w:r>
        <w:t>IProcessors</w:t>
      </w:r>
      <w:proofErr w:type="spellEnd"/>
      <w:r>
        <w:t xml:space="preserve"> enthalten)</w:t>
      </w:r>
      <w:r w:rsidR="005B46DD">
        <w:t>:</w:t>
      </w:r>
    </w:p>
    <w:p w:rsidR="001F3687" w:rsidRDefault="005D71BF" w:rsidP="001F3687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63208437" wp14:editId="717D18B4">
            <wp:extent cx="5953767" cy="6933063"/>
            <wp:effectExtent l="0" t="0" r="889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84"/>
                    <a:stretch/>
                  </pic:blipFill>
                  <pic:spPr bwMode="auto">
                    <a:xfrm>
                      <a:off x="0" y="0"/>
                      <a:ext cx="5959415" cy="69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687" w:rsidRDefault="001F3687" w:rsidP="001F3687">
      <w:pPr>
        <w:pStyle w:val="Caption"/>
      </w:pPr>
      <w:bookmarkStart w:id="45" w:name="_Toc312074307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16</w:t>
      </w:r>
      <w:r w:rsidR="004F20D7">
        <w:rPr>
          <w:noProof/>
        </w:rPr>
        <w:fldChar w:fldCharType="end"/>
      </w:r>
      <w:r>
        <w:t xml:space="preserve"> - Sequenzdiagramm </w:t>
      </w:r>
      <w:proofErr w:type="spellStart"/>
      <w:r>
        <w:t>Preparer</w:t>
      </w:r>
      <w:bookmarkEnd w:id="45"/>
      <w:proofErr w:type="spellEnd"/>
    </w:p>
    <w:p w:rsidR="005C6E0E" w:rsidRDefault="005C6E0E">
      <w:r>
        <w:br w:type="page"/>
      </w:r>
    </w:p>
    <w:p w:rsidR="007D0A95" w:rsidRDefault="007D0A95" w:rsidP="00184D9C">
      <w:pPr>
        <w:pStyle w:val="Heading4"/>
      </w:pPr>
      <w:r>
        <w:lastRenderedPageBreak/>
        <w:t>Services</w:t>
      </w:r>
    </w:p>
    <w:p w:rsidR="004E0CCC" w:rsidRDefault="004E0CCC" w:rsidP="004E0CCC">
      <w:r>
        <w:t xml:space="preserve">Der Service </w:t>
      </w:r>
      <w:r w:rsidR="00890EA1">
        <w:t>stellt die</w:t>
      </w:r>
      <w:r>
        <w:t xml:space="preserve"> </w:t>
      </w:r>
      <w:proofErr w:type="spellStart"/>
      <w:r>
        <w:t>IProjectNotes</w:t>
      </w:r>
      <w:proofErr w:type="spellEnd"/>
      <w:r>
        <w:t xml:space="preserve"> und die </w:t>
      </w:r>
      <w:r w:rsidR="00447065">
        <w:t xml:space="preserve">aggregierten </w:t>
      </w:r>
      <w:proofErr w:type="spellStart"/>
      <w:r>
        <w:t>IMetadata</w:t>
      </w:r>
      <w:proofErr w:type="spellEnd"/>
      <w:r>
        <w:t xml:space="preserve"> Objekte zur Verfügung. </w:t>
      </w:r>
      <w:r w:rsidR="00890EA1">
        <w:t xml:space="preserve">Er </w:t>
      </w:r>
      <w:r>
        <w:t>erhält</w:t>
      </w:r>
      <w:r w:rsidR="00EF0BE5">
        <w:t xml:space="preserve"> zuerst die Rohdaten</w:t>
      </w:r>
      <w:r w:rsidR="0096329B">
        <w:t xml:space="preserve"> vom </w:t>
      </w:r>
      <w:proofErr w:type="spellStart"/>
      <w:r w:rsidR="0096329B">
        <w:t>IProjectNotesLoader</w:t>
      </w:r>
      <w:proofErr w:type="spellEnd"/>
      <w:r w:rsidR="00447065">
        <w:t xml:space="preserve"> und baut dann aufgrund der Eingaben die Objektstruktur mit den </w:t>
      </w:r>
      <w:proofErr w:type="spellStart"/>
      <w:r w:rsidR="00447065">
        <w:t>IProjectNotes</w:t>
      </w:r>
      <w:proofErr w:type="spellEnd"/>
      <w:r w:rsidR="00447065">
        <w:t xml:space="preserve"> und </w:t>
      </w:r>
      <w:proofErr w:type="spellStart"/>
      <w:r w:rsidR="00447065">
        <w:t>IMetadatas</w:t>
      </w:r>
      <w:proofErr w:type="spellEnd"/>
      <w:r w:rsidR="00447065">
        <w:t xml:space="preserve"> auf. Die Metadaten werden beim Import </w:t>
      </w:r>
      <w:r w:rsidR="00890EA1">
        <w:t xml:space="preserve">sogleich </w:t>
      </w:r>
      <w:r w:rsidR="00447065">
        <w:t xml:space="preserve">aggregiert. </w:t>
      </w:r>
      <w:r w:rsidR="00BE7D57">
        <w:t xml:space="preserve">Um auch die Personen, die am Projekt mitgearbeitet haben, darzustellen, stellt der </w:t>
      </w:r>
      <w:proofErr w:type="spellStart"/>
      <w:r w:rsidR="00BE7D57">
        <w:t>GravatarService</w:t>
      </w:r>
      <w:proofErr w:type="spellEnd"/>
      <w:r w:rsidR="00BE7D57">
        <w:t xml:space="preserve"> eine Liste von </w:t>
      </w:r>
      <w:proofErr w:type="spellStart"/>
      <w:r w:rsidR="00BE7D57">
        <w:t>Persons</w:t>
      </w:r>
      <w:proofErr w:type="spellEnd"/>
      <w:r w:rsidR="00BE7D57">
        <w:t xml:space="preserve"> zur Verfügung. </w:t>
      </w:r>
      <w:r w:rsidR="00447065">
        <w:t xml:space="preserve">Weiter implementiert das Service Projekt bestimmte Hilfsklassen, wie zum Beispiel den </w:t>
      </w:r>
      <w:proofErr w:type="spellStart"/>
      <w:r w:rsidR="00447065">
        <w:t>MetadataComparer</w:t>
      </w:r>
      <w:proofErr w:type="spellEnd"/>
      <w:r w:rsidR="00447065">
        <w:t>.</w:t>
      </w:r>
    </w:p>
    <w:p w:rsidR="00447065" w:rsidRDefault="00447065" w:rsidP="0042493C">
      <w:r>
        <w:t xml:space="preserve">Damit nach Project Notes gefiltert werden kann, stellt der Service eine </w:t>
      </w:r>
      <w:proofErr w:type="spellStart"/>
      <w:r>
        <w:t>CyclicCollectionView</w:t>
      </w:r>
      <w:proofErr w:type="spellEnd"/>
      <w:r>
        <w:t xml:space="preserve">&lt;T&gt; zur Verfügung. Diese implementiert das Interface </w:t>
      </w:r>
      <w:proofErr w:type="spellStart"/>
      <w:r>
        <w:t>ICyclicCollectionView</w:t>
      </w:r>
      <w:proofErr w:type="spellEnd"/>
      <w:r>
        <w:t>&lt;T&gt;.</w:t>
      </w:r>
    </w:p>
    <w:p w:rsidR="00283FA3" w:rsidRPr="004E0CCC" w:rsidRDefault="00283FA3" w:rsidP="0042493C">
      <w:r>
        <w:t xml:space="preserve">Der Service kann auch konfiguriert werden, </w:t>
      </w:r>
      <w:r w:rsidR="00BA1C07">
        <w:t xml:space="preserve">so gibt es eine Einstellung </w:t>
      </w:r>
      <w:proofErr w:type="spellStart"/>
      <w:r w:rsidR="00BA1C07" w:rsidRPr="00BA1C07">
        <w:t>ProjectNotesUrl</w:t>
      </w:r>
      <w:proofErr w:type="spellEnd"/>
      <w:r w:rsidR="00BA1C07">
        <w:t xml:space="preserve">, die zurzeit auf die HTTP URL von </w:t>
      </w:r>
      <w:r w:rsidR="0042493C">
        <w:t xml:space="preserve">der </w:t>
      </w:r>
      <w:proofErr w:type="spellStart"/>
      <w:r w:rsidR="00BA1C07">
        <w:t>Zühlke</w:t>
      </w:r>
      <w:proofErr w:type="spellEnd"/>
      <w:r w:rsidR="0042493C">
        <w:t xml:space="preserve"> Engineering AG</w:t>
      </w:r>
      <w:r w:rsidR="00BA1C07">
        <w:t xml:space="preserve"> konfiguriert ist: </w:t>
      </w:r>
      <w:r w:rsidR="00FD305F">
        <w:t>„</w:t>
      </w:r>
      <w:r w:rsidR="00BA1C07" w:rsidRPr="00BA1C07">
        <w:t>http://www.zuehlke.com/</w:t>
      </w:r>
      <w:proofErr w:type="spellStart"/>
      <w:r w:rsidR="00BA1C07" w:rsidRPr="00BA1C07">
        <w:t>uploads</w:t>
      </w:r>
      <w:proofErr w:type="spellEnd"/>
      <w:r w:rsidR="00BA1C07" w:rsidRPr="00BA1C07">
        <w:t>/</w:t>
      </w:r>
      <w:proofErr w:type="spellStart"/>
      <w:r w:rsidR="00BA1C07" w:rsidRPr="00BA1C07">
        <w:t>tx_zepublications</w:t>
      </w:r>
      <w:proofErr w:type="spellEnd"/>
      <w:r w:rsidR="00BA1C07" w:rsidRPr="00BA1C07">
        <w:t>/</w:t>
      </w:r>
      <w:r w:rsidR="00FD305F">
        <w:t>“</w:t>
      </w:r>
      <w:r w:rsidR="00BA1C07">
        <w:t>. Von diesem Verzeichnis aus werden die Project Notes heruntergeladen.</w:t>
      </w:r>
    </w:p>
    <w:p w:rsidR="005A0C62" w:rsidRDefault="00BE7D57" w:rsidP="005A0C62">
      <w:pPr>
        <w:keepNext/>
      </w:pPr>
      <w:r>
        <w:rPr>
          <w:noProof/>
          <w:lang w:eastAsia="de-CH"/>
        </w:rPr>
        <w:drawing>
          <wp:inline distT="0" distB="0" distL="0" distR="0" wp14:anchorId="6729B2B7" wp14:editId="45BA041A">
            <wp:extent cx="5760720" cy="3405843"/>
            <wp:effectExtent l="0" t="0" r="0" b="444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385" w:rsidRDefault="005A0C62" w:rsidP="005A0C62">
      <w:pPr>
        <w:pStyle w:val="Caption"/>
      </w:pPr>
      <w:bookmarkStart w:id="46" w:name="_Toc312074308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17</w:t>
      </w:r>
      <w:r w:rsidR="004F20D7">
        <w:rPr>
          <w:noProof/>
        </w:rPr>
        <w:fldChar w:fldCharType="end"/>
      </w:r>
      <w:r>
        <w:t xml:space="preserve"> </w:t>
      </w:r>
      <w:r w:rsidR="00E95FC0">
        <w:t>-</w:t>
      </w:r>
      <w:r>
        <w:t xml:space="preserve"> Services</w:t>
      </w:r>
      <w:bookmarkEnd w:id="46"/>
    </w:p>
    <w:p w:rsidR="005C6E0E" w:rsidRDefault="005C6E0E">
      <w:r>
        <w:br w:type="page"/>
      </w:r>
    </w:p>
    <w:p w:rsidR="007D0A95" w:rsidRDefault="007D0A95" w:rsidP="00184D9C">
      <w:pPr>
        <w:pStyle w:val="Heading4"/>
      </w:pPr>
      <w:proofErr w:type="spellStart"/>
      <w:r>
        <w:lastRenderedPageBreak/>
        <w:t>UserInterface.Surface</w:t>
      </w:r>
      <w:proofErr w:type="spellEnd"/>
    </w:p>
    <w:p w:rsidR="00C85D14" w:rsidRDefault="00C85D14" w:rsidP="00C85D14">
      <w:r>
        <w:t xml:space="preserve">Das </w:t>
      </w:r>
      <w:proofErr w:type="spellStart"/>
      <w:r>
        <w:t>UserInterface.Surface</w:t>
      </w:r>
      <w:proofErr w:type="spellEnd"/>
      <w:r>
        <w:t xml:space="preserve"> </w:t>
      </w:r>
      <w:proofErr w:type="spellStart"/>
      <w:r>
        <w:t>Assembly</w:t>
      </w:r>
      <w:proofErr w:type="spellEnd"/>
      <w:r>
        <w:t xml:space="preserve"> ist für das GUI verantwortlich. Es benutzt zur Entkopplung der View und des Models das MVVM Pattern</w:t>
      </w:r>
      <w:r w:rsidR="00334AFE">
        <w:t xml:space="preserve"> (siehe</w:t>
      </w:r>
      <w:r w:rsidR="00281104">
        <w:t xml:space="preserve"> </w:t>
      </w:r>
      <w:r w:rsidR="004C49FC">
        <w:t>Unterk</w:t>
      </w:r>
      <w:r w:rsidR="00281104">
        <w:t>apitel</w:t>
      </w:r>
      <w:r w:rsidR="00E8457A">
        <w:t xml:space="preserve"> </w:t>
      </w:r>
      <w:r w:rsidR="00334AFE">
        <w:fldChar w:fldCharType="begin"/>
      </w:r>
      <w:r w:rsidR="00334AFE">
        <w:instrText xml:space="preserve"> REF _Ref311456471 \r \h </w:instrText>
      </w:r>
      <w:r w:rsidR="00334AFE">
        <w:fldChar w:fldCharType="separate"/>
      </w:r>
      <w:r w:rsidR="00334AFE">
        <w:t>4.1</w:t>
      </w:r>
      <w:r w:rsidR="00334AFE">
        <w:fldChar w:fldCharType="end"/>
      </w:r>
      <w:r w:rsidR="00334AFE">
        <w:t xml:space="preserve"> </w:t>
      </w:r>
      <w:r w:rsidR="00334AFE">
        <w:fldChar w:fldCharType="begin"/>
      </w:r>
      <w:r w:rsidR="00334AFE">
        <w:instrText xml:space="preserve"> REF _Ref311456471 \h </w:instrText>
      </w:r>
      <w:r w:rsidR="00334AFE">
        <w:fldChar w:fldCharType="separate"/>
      </w:r>
      <w:r w:rsidR="00334AFE">
        <w:t>MVVM</w:t>
      </w:r>
      <w:r w:rsidR="00334AFE">
        <w:fldChar w:fldCharType="end"/>
      </w:r>
      <w:r w:rsidR="00334AFE">
        <w:t>).</w:t>
      </w:r>
    </w:p>
    <w:p w:rsidR="005C6E0E" w:rsidRDefault="005C6E0E" w:rsidP="00C85D14">
      <w:r>
        <w:t xml:space="preserve">Das </w:t>
      </w:r>
      <w:proofErr w:type="spellStart"/>
      <w:r>
        <w:t>OverviewWindowViewModel</w:t>
      </w:r>
      <w:proofErr w:type="spellEnd"/>
      <w:r>
        <w:t xml:space="preserve"> ist dafür verantwortlich, die </w:t>
      </w:r>
      <w:proofErr w:type="spellStart"/>
      <w:r>
        <w:t>Commands</w:t>
      </w:r>
      <w:proofErr w:type="spellEnd"/>
      <w:r>
        <w:t xml:space="preserve"> der View entgegenzunehmen, eine Aktion auszuführen (Bsp.</w:t>
      </w:r>
      <w:r w:rsidR="00651D1D">
        <w:t>:</w:t>
      </w:r>
      <w:r>
        <w:t xml:space="preserve"> einen Filter setzen)</w:t>
      </w:r>
      <w:r w:rsidR="00E21CA2">
        <w:t xml:space="preserve"> und dann die View zu </w:t>
      </w:r>
      <w:r w:rsidR="00C13B68">
        <w:t>benachrichtigen</w:t>
      </w:r>
      <w:r w:rsidR="00E21CA2">
        <w:t xml:space="preserve"> (mithilfe von </w:t>
      </w:r>
      <w:proofErr w:type="spellStart"/>
      <w:r w:rsidR="00E21CA2">
        <w:t>INotifyPropertyChanged</w:t>
      </w:r>
      <w:proofErr w:type="spellEnd"/>
      <w:r w:rsidR="00E21CA2">
        <w:t>).</w:t>
      </w:r>
      <w:r w:rsidR="00182CF7">
        <w:t xml:space="preserve"> Das </w:t>
      </w:r>
      <w:proofErr w:type="spellStart"/>
      <w:r w:rsidR="00182CF7">
        <w:t>GravatarsViewModel</w:t>
      </w:r>
      <w:proofErr w:type="spellEnd"/>
      <w:r w:rsidR="00182CF7">
        <w:t xml:space="preserve"> verwaltet die Personen und stellt die Schnittstelle zwischen dem </w:t>
      </w:r>
      <w:proofErr w:type="spellStart"/>
      <w:r w:rsidR="00182CF7">
        <w:t>IGravatarService</w:t>
      </w:r>
      <w:proofErr w:type="spellEnd"/>
      <w:r w:rsidR="00182CF7">
        <w:t xml:space="preserve"> </w:t>
      </w:r>
      <w:r w:rsidR="008C3573">
        <w:t>und dem</w:t>
      </w:r>
      <w:r w:rsidR="00182CF7">
        <w:t xml:space="preserve"> </w:t>
      </w:r>
      <w:proofErr w:type="spellStart"/>
      <w:r w:rsidR="00182CF7">
        <w:t>Gravatars</w:t>
      </w:r>
      <w:proofErr w:type="spellEnd"/>
      <w:r w:rsidR="00182CF7">
        <w:t xml:space="preserve"> </w:t>
      </w:r>
      <w:r w:rsidR="008C3573">
        <w:t xml:space="preserve">User </w:t>
      </w:r>
      <w:proofErr w:type="spellStart"/>
      <w:r w:rsidR="008C3573">
        <w:t>Control</w:t>
      </w:r>
      <w:proofErr w:type="spellEnd"/>
      <w:r w:rsidR="008C3573">
        <w:t xml:space="preserve"> </w:t>
      </w:r>
      <w:r w:rsidR="00182CF7">
        <w:t>dar.</w:t>
      </w:r>
    </w:p>
    <w:p w:rsidR="003633BF" w:rsidRDefault="00845258" w:rsidP="003633BF">
      <w:r>
        <w:t>Die Klasse Command implementiert</w:t>
      </w:r>
      <w:r w:rsidR="002D705E">
        <w:t xml:space="preserve"> das Interface</w:t>
      </w:r>
      <w:r>
        <w:t xml:space="preserve"> </w:t>
      </w:r>
      <w:proofErr w:type="spellStart"/>
      <w:r w:rsidR="00B73862">
        <w:t>ICommand</w:t>
      </w:r>
      <w:proofErr w:type="spellEnd"/>
      <w:r w:rsidR="00B73862">
        <w:t>, welche</w:t>
      </w:r>
      <w:r w:rsidR="00C13B68">
        <w:t>s</w:t>
      </w:r>
      <w:r w:rsidR="00B73862">
        <w:t xml:space="preserve"> vom </w:t>
      </w:r>
      <w:proofErr w:type="spellStart"/>
      <w:r w:rsidR="00B73862">
        <w:t>OverviewWindowViewModel</w:t>
      </w:r>
      <w:proofErr w:type="spellEnd"/>
      <w:r w:rsidR="00B73862">
        <w:t xml:space="preserve"> benutzt wird.</w:t>
      </w:r>
      <w:r w:rsidR="003633BF" w:rsidRPr="003633BF">
        <w:t xml:space="preserve"> </w:t>
      </w:r>
    </w:p>
    <w:p w:rsidR="00B73862" w:rsidRDefault="003633BF" w:rsidP="00C85D14">
      <w:r>
        <w:t xml:space="preserve">Das </w:t>
      </w:r>
      <w:proofErr w:type="spellStart"/>
      <w:r>
        <w:t>ScrollToTopBehaviour</w:t>
      </w:r>
      <w:proofErr w:type="spellEnd"/>
      <w:r>
        <w:t xml:space="preserve"> wird benötigt, damit bei einer Änderung der Elemente im Container automatisch nach oben gescrollt wird.</w:t>
      </w:r>
    </w:p>
    <w:p w:rsidR="00BA757B" w:rsidRPr="00C85D14" w:rsidRDefault="00C50F96" w:rsidP="003633BF">
      <w:r>
        <w:t xml:space="preserve">Das </w:t>
      </w:r>
      <w:proofErr w:type="spellStart"/>
      <w:r>
        <w:t>OverviewWindow</w:t>
      </w:r>
      <w:proofErr w:type="spellEnd"/>
      <w:r>
        <w:t xml:space="preserve"> stellt das Hauptfenster dar</w:t>
      </w:r>
      <w:r w:rsidR="00C13B68">
        <w:t>. D</w:t>
      </w:r>
      <w:r>
        <w:t xml:space="preserve">ie Klassen </w:t>
      </w:r>
      <w:proofErr w:type="spellStart"/>
      <w:r>
        <w:t>AboutView</w:t>
      </w:r>
      <w:proofErr w:type="spellEnd"/>
      <w:r>
        <w:t xml:space="preserve">, </w:t>
      </w:r>
      <w:proofErr w:type="spellStart"/>
      <w:r w:rsidR="001A70C6">
        <w:t>DetailView</w:t>
      </w:r>
      <w:proofErr w:type="spellEnd"/>
      <w:r w:rsidR="001A70C6">
        <w:t xml:space="preserve">, </w:t>
      </w:r>
      <w:proofErr w:type="spellStart"/>
      <w:r>
        <w:t>FilterDetailView</w:t>
      </w:r>
      <w:proofErr w:type="spellEnd"/>
      <w:r>
        <w:t xml:space="preserve">, </w:t>
      </w:r>
      <w:proofErr w:type="spellStart"/>
      <w:r>
        <w:t>FilterView</w:t>
      </w:r>
      <w:proofErr w:type="spellEnd"/>
      <w:r>
        <w:t xml:space="preserve">, </w:t>
      </w:r>
      <w:proofErr w:type="spellStart"/>
      <w:r>
        <w:t>Gravatar</w:t>
      </w:r>
      <w:r w:rsidR="00323567">
        <w:t>s</w:t>
      </w:r>
      <w:proofErr w:type="spellEnd"/>
      <w:r>
        <w:t xml:space="preserve">, </w:t>
      </w:r>
      <w:proofErr w:type="spellStart"/>
      <w:r>
        <w:t>ZoomInIcon</w:t>
      </w:r>
      <w:proofErr w:type="spellEnd"/>
      <w:r>
        <w:t xml:space="preserve"> und </w:t>
      </w:r>
      <w:proofErr w:type="spellStart"/>
      <w:r>
        <w:t>ZoomOutIcon</w:t>
      </w:r>
      <w:proofErr w:type="spellEnd"/>
      <w:r>
        <w:t xml:space="preserve"> </w:t>
      </w:r>
      <w:r w:rsidR="00C13B68">
        <w:t xml:space="preserve">stellen </w:t>
      </w:r>
      <w:r>
        <w:t xml:space="preserve">einzelne </w:t>
      </w:r>
      <w:proofErr w:type="spellStart"/>
      <w:r>
        <w:t>UserControls</w:t>
      </w:r>
      <w:proofErr w:type="spellEnd"/>
      <w:r>
        <w:t xml:space="preserve"> dar, die vom </w:t>
      </w:r>
      <w:proofErr w:type="spellStart"/>
      <w:r>
        <w:t>OverviewWindow</w:t>
      </w:r>
      <w:proofErr w:type="spellEnd"/>
      <w:r>
        <w:t xml:space="preserve"> benutzt werden.</w:t>
      </w:r>
    </w:p>
    <w:p w:rsidR="00C85D14" w:rsidRDefault="002D45BB" w:rsidP="00C85D14">
      <w:pPr>
        <w:keepNext/>
      </w:pPr>
      <w:r>
        <w:rPr>
          <w:noProof/>
          <w:lang w:eastAsia="de-CH"/>
        </w:rPr>
        <w:drawing>
          <wp:inline distT="0" distB="0" distL="0" distR="0" wp14:anchorId="0C3C2953" wp14:editId="7B09FA63">
            <wp:extent cx="5868538" cy="3230004"/>
            <wp:effectExtent l="0" t="0" r="0" b="889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3106" cy="323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3B" w:rsidRDefault="00C85D14" w:rsidP="00C85D14">
      <w:pPr>
        <w:pStyle w:val="Caption"/>
      </w:pPr>
      <w:bookmarkStart w:id="47" w:name="_Toc312074309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18</w:t>
      </w:r>
      <w:r w:rsidR="004F20D7">
        <w:rPr>
          <w:noProof/>
        </w:rPr>
        <w:fldChar w:fldCharType="end"/>
      </w:r>
      <w:r>
        <w:t xml:space="preserve"> - </w:t>
      </w:r>
      <w:proofErr w:type="spellStart"/>
      <w:r>
        <w:t>UserInterface.Surface</w:t>
      </w:r>
      <w:bookmarkEnd w:id="47"/>
      <w:proofErr w:type="spellEnd"/>
    </w:p>
    <w:p w:rsidR="008D4F9C" w:rsidRDefault="008D4F9C">
      <w:r>
        <w:br w:type="page"/>
      </w:r>
    </w:p>
    <w:p w:rsidR="007D0A95" w:rsidRDefault="007D0A95" w:rsidP="00184D9C">
      <w:pPr>
        <w:pStyle w:val="Heading4"/>
      </w:pPr>
      <w:proofErr w:type="spellStart"/>
      <w:r>
        <w:lastRenderedPageBreak/>
        <w:t>ProjectFlip</w:t>
      </w:r>
      <w:proofErr w:type="spellEnd"/>
    </w:p>
    <w:p w:rsidR="00EE6577" w:rsidRPr="008D4F9C" w:rsidRDefault="003C6C20" w:rsidP="001316AC">
      <w:r>
        <w:t>Bei diesem</w:t>
      </w:r>
      <w:r w:rsidR="008D4F9C">
        <w:t xml:space="preserve"> Projekt </w:t>
      </w:r>
      <w:r>
        <w:t>handelt es sich</w:t>
      </w:r>
      <w:r w:rsidR="008D4F9C">
        <w:t xml:space="preserve"> das Startup Projekt.</w:t>
      </w:r>
      <w:r w:rsidR="00CA609B">
        <w:t xml:space="preserve"> Es ist </w:t>
      </w:r>
      <w:r w:rsidR="00C13B68">
        <w:t>verantwortlich für die Zusammenfügung der</w:t>
      </w:r>
      <w:r w:rsidR="00CA609B">
        <w:t xml:space="preserve"> richtigen Komponenten und </w:t>
      </w:r>
      <w:r w:rsidR="00C13B68">
        <w:t>schliesslich für das Starten</w:t>
      </w:r>
      <w:r w:rsidR="00CA609B">
        <w:t xml:space="preserve"> d</w:t>
      </w:r>
      <w:r w:rsidR="00C13B68">
        <w:t>es</w:t>
      </w:r>
      <w:r w:rsidR="00CA609B">
        <w:t xml:space="preserve"> GUI</w:t>
      </w:r>
      <w:r w:rsidR="00C13B68">
        <w:t>s</w:t>
      </w:r>
      <w:r w:rsidR="00CA609B">
        <w:t xml:space="preserve">. Hier wurde </w:t>
      </w:r>
      <w:proofErr w:type="spellStart"/>
      <w:r w:rsidR="00CA609B">
        <w:t>Dependency</w:t>
      </w:r>
      <w:proofErr w:type="spellEnd"/>
      <w:r w:rsidR="00CA609B">
        <w:t xml:space="preserve"> </w:t>
      </w:r>
      <w:proofErr w:type="spellStart"/>
      <w:r w:rsidR="00CA609B">
        <w:t>Injection</w:t>
      </w:r>
      <w:proofErr w:type="spellEnd"/>
      <w:r w:rsidR="00CA609B">
        <w:t xml:space="preserve"> eingesetzt, </w:t>
      </w:r>
      <w:r w:rsidR="00C13B68">
        <w:t>und zwar mittels</w:t>
      </w:r>
      <w:r w:rsidR="00CA609B">
        <w:t xml:space="preserve"> </w:t>
      </w:r>
      <w:r w:rsidR="00E83344">
        <w:t xml:space="preserve">Microsoft  </w:t>
      </w:r>
      <w:proofErr w:type="spellStart"/>
      <w:r w:rsidR="00CA609B">
        <w:t>Unity</w:t>
      </w:r>
      <w:proofErr w:type="spellEnd"/>
      <w:r w:rsidR="004C49FC">
        <w:t xml:space="preserve"> (siehe Unterkapitel </w:t>
      </w:r>
      <w:r w:rsidR="004C49FC">
        <w:fldChar w:fldCharType="begin"/>
      </w:r>
      <w:r w:rsidR="004C49FC">
        <w:instrText xml:space="preserve"> REF _Ref312072805 \r \h </w:instrText>
      </w:r>
      <w:r w:rsidR="004C49FC">
        <w:fldChar w:fldCharType="separate"/>
      </w:r>
      <w:r w:rsidR="004C49FC">
        <w:t>4.3</w:t>
      </w:r>
      <w:r w:rsidR="004C49FC">
        <w:fldChar w:fldCharType="end"/>
      </w:r>
      <w:r w:rsidR="004C49FC">
        <w:t xml:space="preserve"> </w:t>
      </w:r>
      <w:r w:rsidR="004C49FC">
        <w:fldChar w:fldCharType="begin"/>
      </w:r>
      <w:r w:rsidR="004C49FC">
        <w:instrText xml:space="preserve"> REF _Ref312072812 \h </w:instrText>
      </w:r>
      <w:r w:rsidR="004C49FC">
        <w:fldChar w:fldCharType="separate"/>
      </w:r>
      <w:proofErr w:type="spellStart"/>
      <w:r w:rsidR="004C49FC">
        <w:t>Dependency</w:t>
      </w:r>
      <w:proofErr w:type="spellEnd"/>
      <w:r w:rsidR="004C49FC">
        <w:t xml:space="preserve"> </w:t>
      </w:r>
      <w:proofErr w:type="spellStart"/>
      <w:r w:rsidR="004C49FC">
        <w:t>Injection</w:t>
      </w:r>
      <w:proofErr w:type="spellEnd"/>
      <w:r w:rsidR="004C49FC">
        <w:t xml:space="preserve"> mit </w:t>
      </w:r>
      <w:proofErr w:type="spellStart"/>
      <w:r w:rsidR="004C49FC">
        <w:t>Unity</w:t>
      </w:r>
      <w:proofErr w:type="spellEnd"/>
      <w:r w:rsidR="004C49FC">
        <w:fldChar w:fldCharType="end"/>
      </w:r>
      <w:r w:rsidR="004C49FC">
        <w:t>)</w:t>
      </w:r>
      <w:r w:rsidR="00CA609B">
        <w:t>.</w:t>
      </w:r>
      <w:r w:rsidR="00D43B61">
        <w:t xml:space="preserve"> So kann an einem </w:t>
      </w:r>
      <w:r w:rsidR="00C13B68">
        <w:t xml:space="preserve">zentralen </w:t>
      </w:r>
      <w:r w:rsidR="00D43B61">
        <w:t>Ort konfiguriert werden, welche Komponenten instanziiert werden sollen.</w:t>
      </w:r>
    </w:p>
    <w:p w:rsidR="008D4F9C" w:rsidRDefault="001316AC" w:rsidP="008D4F9C">
      <w:pPr>
        <w:keepNext/>
      </w:pPr>
      <w:r>
        <w:rPr>
          <w:noProof/>
          <w:lang w:eastAsia="de-CH"/>
        </w:rPr>
        <w:drawing>
          <wp:inline distT="0" distB="0" distL="0" distR="0" wp14:anchorId="34D44714" wp14:editId="4EB7A4A1">
            <wp:extent cx="1753874" cy="2470245"/>
            <wp:effectExtent l="0" t="0" r="0" b="635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6353" cy="247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95" w:rsidRDefault="008D4F9C" w:rsidP="008D4F9C">
      <w:pPr>
        <w:pStyle w:val="Caption"/>
      </w:pPr>
      <w:bookmarkStart w:id="48" w:name="_Toc312074310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19</w:t>
      </w:r>
      <w:r w:rsidR="004F20D7">
        <w:rPr>
          <w:noProof/>
        </w:rPr>
        <w:fldChar w:fldCharType="end"/>
      </w:r>
      <w:r>
        <w:t xml:space="preserve"> - </w:t>
      </w:r>
      <w:proofErr w:type="spellStart"/>
      <w:r>
        <w:t>ProjectFlip</w:t>
      </w:r>
      <w:bookmarkEnd w:id="48"/>
      <w:proofErr w:type="spellEnd"/>
    </w:p>
    <w:p w:rsidR="00636176" w:rsidRDefault="00636176" w:rsidP="00184D9C">
      <w:pPr>
        <w:pStyle w:val="Heading2"/>
      </w:pPr>
      <w:bookmarkStart w:id="49" w:name="_Toc312076334"/>
      <w:r>
        <w:t>UI Design</w:t>
      </w:r>
      <w:bookmarkEnd w:id="49"/>
    </w:p>
    <w:p w:rsidR="00636176" w:rsidRDefault="00636176" w:rsidP="00636176">
      <w:pPr>
        <w:pStyle w:val="Heading3"/>
      </w:pPr>
      <w:bookmarkStart w:id="50" w:name="_Toc312076335"/>
      <w:r>
        <w:t>Allgemein</w:t>
      </w:r>
      <w:bookmarkEnd w:id="50"/>
    </w:p>
    <w:p w:rsidR="00636176" w:rsidRDefault="00636176" w:rsidP="00636176">
      <w:r>
        <w:t xml:space="preserve">Für </w:t>
      </w:r>
      <w:r w:rsidR="00AC4AE4">
        <w:t>diese</w:t>
      </w:r>
      <w:r>
        <w:t xml:space="preserve"> Applikation w</w:t>
      </w:r>
      <w:r w:rsidR="00B071C3">
        <w:t>urde</w:t>
      </w:r>
      <w:r>
        <w:t xml:space="preserve"> WPF verwendet. Um die View vom Model zu trennen, w</w:t>
      </w:r>
      <w:r w:rsidR="00401C72">
        <w:t>u</w:t>
      </w:r>
      <w:r w:rsidR="00F96D4B">
        <w:t>rd</w:t>
      </w:r>
      <w:r w:rsidR="00401C72">
        <w:t>e</w:t>
      </w:r>
      <w:r w:rsidR="004C49FC">
        <w:t xml:space="preserve"> MVVM (siehe Unterk</w:t>
      </w:r>
      <w:r w:rsidR="00C94417">
        <w:t xml:space="preserve">apitel </w:t>
      </w:r>
      <w:r w:rsidR="00733B25">
        <w:fldChar w:fldCharType="begin"/>
      </w:r>
      <w:r w:rsidR="00733B25">
        <w:instrText xml:space="preserve"> REF _Ref311456471 \r \h </w:instrText>
      </w:r>
      <w:r w:rsidR="00733B25">
        <w:fldChar w:fldCharType="separate"/>
      </w:r>
      <w:r w:rsidR="00733B25">
        <w:t>4.1</w:t>
      </w:r>
      <w:r w:rsidR="00733B25">
        <w:fldChar w:fldCharType="end"/>
      </w:r>
      <w:r w:rsidR="00733B25">
        <w:t xml:space="preserve"> </w:t>
      </w:r>
      <w:r w:rsidR="00733B25">
        <w:fldChar w:fldCharType="begin"/>
      </w:r>
      <w:r w:rsidR="00733B25">
        <w:instrText xml:space="preserve"> REF _Ref311456471 \h </w:instrText>
      </w:r>
      <w:r w:rsidR="00733B25">
        <w:fldChar w:fldCharType="separate"/>
      </w:r>
      <w:r w:rsidR="00733B25">
        <w:t>MVVM</w:t>
      </w:r>
      <w:r w:rsidR="00733B25">
        <w:fldChar w:fldCharType="end"/>
      </w:r>
      <w:r w:rsidR="00DC227B">
        <w:t xml:space="preserve">) eingesetzt. Durch </w:t>
      </w:r>
      <w:r w:rsidR="006152DA">
        <w:t>die</w:t>
      </w:r>
      <w:r w:rsidR="00F96D4B">
        <w:t xml:space="preserve"> </w:t>
      </w:r>
      <w:r w:rsidR="00DC227B">
        <w:t>Verwendung</w:t>
      </w:r>
      <w:r w:rsidR="006152DA">
        <w:t xml:space="preserve"> dieses Patterns</w:t>
      </w:r>
      <w:r w:rsidR="00F96D4B">
        <w:t xml:space="preserve"> konnte fast vollständig auf Code Behind verzichtet werden, wodurch </w:t>
      </w:r>
      <w:r w:rsidR="006152DA">
        <w:t xml:space="preserve">es möglich war, </w:t>
      </w:r>
      <w:r w:rsidR="00F96D4B">
        <w:t>die Logik</w:t>
      </w:r>
      <w:r w:rsidR="00AB609D">
        <w:t xml:space="preserve"> der View</w:t>
      </w:r>
      <w:r w:rsidR="00F96D4B">
        <w:t xml:space="preserve"> im </w:t>
      </w:r>
      <w:proofErr w:type="spellStart"/>
      <w:r w:rsidR="00F96D4B">
        <w:t>ViewModel</w:t>
      </w:r>
      <w:proofErr w:type="spellEnd"/>
      <w:r w:rsidR="00487B7D">
        <w:t xml:space="preserve"> </w:t>
      </w:r>
      <w:r w:rsidR="00F96D4B">
        <w:t xml:space="preserve">über Unit Tests </w:t>
      </w:r>
      <w:r w:rsidR="006152DA">
        <w:t>zu prüfen</w:t>
      </w:r>
      <w:r w:rsidR="00F96D4B">
        <w:t>.</w:t>
      </w:r>
    </w:p>
    <w:p w:rsidR="009A11D6" w:rsidRDefault="009A11D6" w:rsidP="009A11D6">
      <w:pPr>
        <w:pStyle w:val="Heading3"/>
      </w:pPr>
      <w:bookmarkStart w:id="51" w:name="_Toc312076336"/>
      <w:r>
        <w:t>Unterteilung der Views</w:t>
      </w:r>
      <w:bookmarkEnd w:id="51"/>
    </w:p>
    <w:p w:rsidR="009A11D6" w:rsidRDefault="009A11D6" w:rsidP="009A11D6">
      <w:r>
        <w:t>In vielen Applikationen kann zwischen verschiedenen Ansichten gewechselt werde</w:t>
      </w:r>
      <w:r w:rsidR="001E14C0">
        <w:t xml:space="preserve">n. Bei Project Flip 2.0 ist dies </w:t>
      </w:r>
      <w:r>
        <w:t>jedoch so geregelt, dass der Startscreen immer im Hintergrund ersichtlich bleiben muss. Die and</w:t>
      </w:r>
      <w:r w:rsidR="00B91DFA">
        <w:t xml:space="preserve">eren Komponenten (Detailansicht, Filter View, </w:t>
      </w:r>
      <w:r>
        <w:t xml:space="preserve">Info View) werden überlagert und mit einem </w:t>
      </w:r>
      <w:r w:rsidR="00704E5E">
        <w:t xml:space="preserve">halbtransparenten, </w:t>
      </w:r>
      <w:r>
        <w:t>abgedunkelten Hintergrund dargestellt</w:t>
      </w:r>
      <w:r w:rsidR="00E20124">
        <w:t>.</w:t>
      </w:r>
    </w:p>
    <w:p w:rsidR="00B91DFA" w:rsidRDefault="00B91DFA" w:rsidP="00B91DFA">
      <w:pPr>
        <w:pStyle w:val="Heading4"/>
      </w:pPr>
      <w:proofErr w:type="spellStart"/>
      <w:r>
        <w:t>Overview</w:t>
      </w:r>
      <w:proofErr w:type="spellEnd"/>
    </w:p>
    <w:p w:rsidR="00B91DFA" w:rsidRDefault="00B91DFA" w:rsidP="00B91DFA">
      <w:r>
        <w:t xml:space="preserve">Die Übersicht </w:t>
      </w:r>
      <w:r w:rsidR="0071780A">
        <w:t>ist in zwei Teile eingeteilt: den</w:t>
      </w:r>
      <w:r>
        <w:t xml:space="preserve"> Filter </w:t>
      </w:r>
      <w:r w:rsidR="00A05EFD">
        <w:t>und die Listenansicht.</w:t>
      </w:r>
    </w:p>
    <w:p w:rsidR="00B91DFA" w:rsidRDefault="00B91DFA" w:rsidP="00B91DFA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76339092" wp14:editId="333E3A4F">
            <wp:extent cx="5760720" cy="3389920"/>
            <wp:effectExtent l="0" t="0" r="0" b="127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A" w:rsidRDefault="00B91DFA" w:rsidP="00B91DFA">
      <w:pPr>
        <w:pStyle w:val="Caption"/>
      </w:pPr>
      <w:bookmarkStart w:id="52" w:name="_Toc312074311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20</w:t>
      </w:r>
      <w:r w:rsidR="004F20D7">
        <w:rPr>
          <w:noProof/>
        </w:rPr>
        <w:fldChar w:fldCharType="end"/>
      </w:r>
      <w:r>
        <w:t xml:space="preserve"> - Übersicht</w:t>
      </w:r>
      <w:bookmarkEnd w:id="52"/>
    </w:p>
    <w:p w:rsidR="00B91DFA" w:rsidRDefault="00B91DFA" w:rsidP="00B91DFA">
      <w:r>
        <w:t xml:space="preserve">Auf der linken Seite </w:t>
      </w:r>
      <w:r w:rsidR="0071780A">
        <w:t>befindet sich der</w:t>
      </w:r>
      <w:r>
        <w:t xml:space="preserve"> Filter</w:t>
      </w:r>
      <w:r w:rsidR="0071780A">
        <w:t>. A</w:t>
      </w:r>
      <w:r>
        <w:t>uf der rechten Seite die Project Notes aufgelistet werden.</w:t>
      </w:r>
    </w:p>
    <w:p w:rsidR="00B91DFA" w:rsidRDefault="00B91DFA" w:rsidP="00B91DFA">
      <w:pPr>
        <w:pStyle w:val="Heading4"/>
      </w:pPr>
      <w:r>
        <w:t>Filter View</w:t>
      </w:r>
    </w:p>
    <w:p w:rsidR="00B91DFA" w:rsidRDefault="00B91DFA" w:rsidP="00B91DFA">
      <w:r>
        <w:t xml:space="preserve">Wird </w:t>
      </w:r>
      <w:r w:rsidR="0071780A">
        <w:t>in der Übersicht auf den</w:t>
      </w:r>
      <w:r>
        <w:t xml:space="preserve"> </w:t>
      </w:r>
      <w:r w:rsidR="00D15DE4">
        <w:t>Knopf</w:t>
      </w:r>
      <w:r>
        <w:t xml:space="preserve"> „Kriterien hinzufügen“ </w:t>
      </w:r>
      <w:r w:rsidR="00D15DE4">
        <w:t>gedrückt</w:t>
      </w:r>
      <w:r>
        <w:t xml:space="preserve">, so </w:t>
      </w:r>
      <w:r w:rsidR="0071780A">
        <w:t>öffnet sich die Filter View.</w:t>
      </w:r>
    </w:p>
    <w:p w:rsidR="00B91DFA" w:rsidRDefault="00B91DFA" w:rsidP="00B91DFA">
      <w:pPr>
        <w:keepNext/>
      </w:pPr>
      <w:r>
        <w:rPr>
          <w:noProof/>
          <w:lang w:eastAsia="de-CH"/>
        </w:rPr>
        <w:drawing>
          <wp:inline distT="0" distB="0" distL="0" distR="0" wp14:anchorId="754FB98B" wp14:editId="0E8E0954">
            <wp:extent cx="5760720" cy="3376446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A" w:rsidRDefault="00B91DFA" w:rsidP="00B91DFA">
      <w:pPr>
        <w:pStyle w:val="Caption"/>
      </w:pPr>
      <w:bookmarkStart w:id="53" w:name="_Toc312074312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21</w:t>
      </w:r>
      <w:r w:rsidR="004F20D7">
        <w:rPr>
          <w:noProof/>
        </w:rPr>
        <w:fldChar w:fldCharType="end"/>
      </w:r>
      <w:r>
        <w:t xml:space="preserve"> - Filter View</w:t>
      </w:r>
      <w:bookmarkEnd w:id="53"/>
    </w:p>
    <w:p w:rsidR="00B91DFA" w:rsidRDefault="0071780A" w:rsidP="00B91DFA">
      <w:r>
        <w:t>Wird nun</w:t>
      </w:r>
      <w:r w:rsidR="00B91DFA">
        <w:t xml:space="preserve"> ein Filterkriterium </w:t>
      </w:r>
      <w:r>
        <w:t xml:space="preserve">durch Antippen </w:t>
      </w:r>
      <w:r w:rsidR="00B91DFA">
        <w:t xml:space="preserve">hinzugefügt, so wird dieses Kriterium in </w:t>
      </w:r>
      <w:r>
        <w:t>den Filter eingefü</w:t>
      </w:r>
      <w:r w:rsidR="00B91DFA">
        <w:t>gt</w:t>
      </w:r>
      <w:r>
        <w:t>,</w:t>
      </w:r>
      <w:r w:rsidR="00B91DFA">
        <w:t xml:space="preserve"> die Li</w:t>
      </w:r>
      <w:r w:rsidR="00074841">
        <w:t>ste</w:t>
      </w:r>
      <w:r>
        <w:t xml:space="preserve"> der Project Notes</w:t>
      </w:r>
      <w:r w:rsidR="00074841">
        <w:t xml:space="preserve"> wird entsprechend gefiltert</w:t>
      </w:r>
      <w:r>
        <w:t xml:space="preserve"> und die Ansicht wechselt zurück zur Übersicht (siehe </w:t>
      </w:r>
      <w:r>
        <w:fldChar w:fldCharType="begin"/>
      </w:r>
      <w:r>
        <w:instrText xml:space="preserve"> REF _Ref312073269 \h </w:instrText>
      </w:r>
      <w:r>
        <w:fldChar w:fldCharType="separate"/>
      </w:r>
      <w:r>
        <w:t xml:space="preserve">Abbildung </w:t>
      </w:r>
      <w:r>
        <w:rPr>
          <w:noProof/>
        </w:rPr>
        <w:t>22</w:t>
      </w:r>
      <w:r>
        <w:t xml:space="preserve"> - Gefilterte Übersicht</w:t>
      </w:r>
      <w:r>
        <w:fldChar w:fldCharType="end"/>
      </w:r>
      <w:r>
        <w:t>).</w:t>
      </w:r>
    </w:p>
    <w:p w:rsidR="00B91DFA" w:rsidRDefault="00B91DFA" w:rsidP="00B91DFA">
      <w:pPr>
        <w:keepNext/>
      </w:pPr>
    </w:p>
    <w:p w:rsidR="00B91DFA" w:rsidRDefault="00B91DFA" w:rsidP="00B91DFA">
      <w:pPr>
        <w:keepNext/>
      </w:pPr>
      <w:r>
        <w:rPr>
          <w:noProof/>
          <w:lang w:eastAsia="de-CH"/>
        </w:rPr>
        <w:drawing>
          <wp:inline distT="0" distB="0" distL="0" distR="0" wp14:anchorId="2B94F200" wp14:editId="0C14AD5D">
            <wp:extent cx="5760720" cy="1725889"/>
            <wp:effectExtent l="0" t="0" r="0" b="8255"/>
            <wp:docPr id="1025" name="Grafik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A" w:rsidRDefault="00B91DFA" w:rsidP="00B91DFA">
      <w:pPr>
        <w:pStyle w:val="Caption"/>
      </w:pPr>
      <w:bookmarkStart w:id="54" w:name="_Ref312073269"/>
      <w:bookmarkStart w:id="55" w:name="_Toc312074313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22</w:t>
      </w:r>
      <w:r w:rsidR="004F20D7">
        <w:rPr>
          <w:noProof/>
        </w:rPr>
        <w:fldChar w:fldCharType="end"/>
      </w:r>
      <w:r>
        <w:t xml:space="preserve"> - Gefilterte Übersicht</w:t>
      </w:r>
      <w:bookmarkEnd w:id="54"/>
      <w:bookmarkEnd w:id="55"/>
    </w:p>
    <w:p w:rsidR="00B91DFA" w:rsidRDefault="005D6E98" w:rsidP="005D6E98">
      <w:pPr>
        <w:pStyle w:val="Heading4"/>
      </w:pPr>
      <w:r>
        <w:t>Info View</w:t>
      </w:r>
    </w:p>
    <w:p w:rsidR="005D6E98" w:rsidRDefault="005D6E98" w:rsidP="005D6E98">
      <w:r>
        <w:t>Wir</w:t>
      </w:r>
      <w:r w:rsidR="0071780A">
        <w:t xml:space="preserve">d in der Übersicht auf den Infoknopf </w:t>
      </w:r>
      <w:r>
        <w:t xml:space="preserve">gedrückt, so </w:t>
      </w:r>
      <w:r w:rsidR="0071780A">
        <w:t>öffnet sich</w:t>
      </w:r>
      <w:r>
        <w:t xml:space="preserve"> </w:t>
      </w:r>
      <w:r w:rsidR="0071780A">
        <w:t xml:space="preserve">die </w:t>
      </w:r>
      <w:r>
        <w:t>Info View</w:t>
      </w:r>
      <w:r w:rsidR="0071780A">
        <w:t>.</w:t>
      </w:r>
    </w:p>
    <w:p w:rsidR="005D6E98" w:rsidRDefault="005D6E98" w:rsidP="005D6E98">
      <w:pPr>
        <w:keepNext/>
      </w:pPr>
      <w:r>
        <w:rPr>
          <w:noProof/>
          <w:lang w:eastAsia="de-CH"/>
        </w:rPr>
        <w:drawing>
          <wp:inline distT="0" distB="0" distL="0" distR="0" wp14:anchorId="6892B315" wp14:editId="5EED09FD">
            <wp:extent cx="5760720" cy="3345211"/>
            <wp:effectExtent l="0" t="0" r="0" b="7620"/>
            <wp:docPr id="1027" name="Grafik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98" w:rsidRDefault="005D6E98" w:rsidP="005D6E98">
      <w:pPr>
        <w:pStyle w:val="Caption"/>
      </w:pPr>
      <w:bookmarkStart w:id="56" w:name="_Toc312074314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23</w:t>
      </w:r>
      <w:r w:rsidR="004F20D7">
        <w:rPr>
          <w:noProof/>
        </w:rPr>
        <w:fldChar w:fldCharType="end"/>
      </w:r>
      <w:r>
        <w:t xml:space="preserve"> - Info View</w:t>
      </w:r>
      <w:bookmarkEnd w:id="56"/>
    </w:p>
    <w:p w:rsidR="00B91DFA" w:rsidRDefault="00DD1E9E" w:rsidP="00DD1E9E">
      <w:pPr>
        <w:pStyle w:val="Heading4"/>
      </w:pPr>
      <w:r>
        <w:t>Detail View</w:t>
      </w:r>
    </w:p>
    <w:p w:rsidR="0071780A" w:rsidRDefault="0071780A" w:rsidP="0071780A">
      <w:r>
        <w:t>Wird in der Übersicht auf eine Project Note gedrückt, so öffnet sich diese in der Detailansicht.</w:t>
      </w:r>
    </w:p>
    <w:p w:rsidR="00DD1E9E" w:rsidRDefault="00DD1E9E" w:rsidP="00DD1E9E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46A51530" wp14:editId="462AA9F4">
            <wp:extent cx="5760720" cy="3372771"/>
            <wp:effectExtent l="0" t="0" r="0" b="0"/>
            <wp:docPr id="1028" name="Grafik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9E" w:rsidRDefault="00DD1E9E" w:rsidP="00DD1E9E">
      <w:pPr>
        <w:pStyle w:val="Caption"/>
      </w:pPr>
      <w:bookmarkStart w:id="57" w:name="_Toc312074315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24</w:t>
      </w:r>
      <w:r w:rsidR="004F20D7">
        <w:rPr>
          <w:noProof/>
        </w:rPr>
        <w:fldChar w:fldCharType="end"/>
      </w:r>
      <w:r>
        <w:t xml:space="preserve"> - Detail View</w:t>
      </w:r>
      <w:bookmarkEnd w:id="57"/>
    </w:p>
    <w:p w:rsidR="00DD1E9E" w:rsidRDefault="0071780A" w:rsidP="00DD1E9E">
      <w:r>
        <w:t>Aus den Projektd</w:t>
      </w:r>
      <w:r w:rsidR="009E261F">
        <w:t>aten kann ebenfalls ein Filterkriter</w:t>
      </w:r>
      <w:r w:rsidR="00CC684A">
        <w:t>i</w:t>
      </w:r>
      <w:r w:rsidR="009E261F">
        <w:t>um ausgewählt und dem Filter hinzugefügt werden.</w:t>
      </w:r>
      <w:r w:rsidR="00DD1E9E">
        <w:t xml:space="preserve"> Mit den Pfeilen</w:t>
      </w:r>
      <w:r w:rsidR="00085429">
        <w:t xml:space="preserve"> kan</w:t>
      </w:r>
      <w:r w:rsidR="004C7DF6">
        <w:t>n zur</w:t>
      </w:r>
      <w:r w:rsidR="00085429">
        <w:t xml:space="preserve"> nächsten</w:t>
      </w:r>
      <w:r w:rsidR="004C7DF6">
        <w:t xml:space="preserve"> (nach rechts)</w:t>
      </w:r>
      <w:r w:rsidR="00085429">
        <w:t xml:space="preserve"> beziehungsweise</w:t>
      </w:r>
      <w:r w:rsidR="004C7DF6">
        <w:t xml:space="preserve"> vorherigen (nach links)</w:t>
      </w:r>
      <w:r w:rsidR="00DD1E9E">
        <w:t xml:space="preserve"> Project Note navigiert werden. Ausserdem</w:t>
      </w:r>
      <w:r w:rsidR="006D4B8E">
        <w:t xml:space="preserve"> kann, um den Text</w:t>
      </w:r>
      <w:r w:rsidR="004C7DF6">
        <w:t xml:space="preserve"> besser</w:t>
      </w:r>
      <w:r w:rsidR="006D4B8E">
        <w:t xml:space="preserve"> lesen</w:t>
      </w:r>
      <w:r w:rsidR="004C7DF6">
        <w:t xml:space="preserve"> zu können</w:t>
      </w:r>
      <w:r w:rsidR="006D4B8E">
        <w:t xml:space="preserve">, </w:t>
      </w:r>
      <w:r w:rsidR="003761A5">
        <w:t>die</w:t>
      </w:r>
      <w:r w:rsidR="006967E8">
        <w:t xml:space="preserve"> Project Note</w:t>
      </w:r>
      <w:r w:rsidR="004C7DF6" w:rsidRPr="004C7DF6">
        <w:t xml:space="preserve"> </w:t>
      </w:r>
      <w:r w:rsidR="004C7DF6">
        <w:t xml:space="preserve">durch </w:t>
      </w:r>
      <w:r w:rsidR="004C4FCB">
        <w:t>Antippen</w:t>
      </w:r>
      <w:r w:rsidR="004C7DF6">
        <w:t xml:space="preserve"> der Lupe</w:t>
      </w:r>
      <w:r w:rsidR="00DD1E9E">
        <w:t xml:space="preserve"> </w:t>
      </w:r>
      <w:r w:rsidR="006D4B8E">
        <w:t xml:space="preserve">vergrössert </w:t>
      </w:r>
      <w:r w:rsidR="00212D25">
        <w:t>werden</w:t>
      </w:r>
      <w:r w:rsidR="009450B2">
        <w:t xml:space="preserve"> (siehe </w:t>
      </w:r>
      <w:r w:rsidR="009450B2">
        <w:fldChar w:fldCharType="begin"/>
      </w:r>
      <w:r w:rsidR="009450B2">
        <w:instrText xml:space="preserve"> REF _Ref312073577 \h </w:instrText>
      </w:r>
      <w:r w:rsidR="009450B2">
        <w:fldChar w:fldCharType="separate"/>
      </w:r>
      <w:r w:rsidR="009450B2">
        <w:t xml:space="preserve">Abbildung </w:t>
      </w:r>
      <w:r w:rsidR="009450B2">
        <w:rPr>
          <w:noProof/>
        </w:rPr>
        <w:t>25</w:t>
      </w:r>
      <w:r w:rsidR="009450B2">
        <w:t xml:space="preserve"> - Detail View mit Zoom</w:t>
      </w:r>
      <w:r w:rsidR="009450B2">
        <w:fldChar w:fldCharType="end"/>
      </w:r>
      <w:r w:rsidR="009450B2">
        <w:t>)</w:t>
      </w:r>
      <w:r w:rsidR="00212D25">
        <w:t>.</w:t>
      </w:r>
    </w:p>
    <w:p w:rsidR="00DD1E9E" w:rsidRDefault="00DD1E9E" w:rsidP="00DD1E9E">
      <w:pPr>
        <w:keepNext/>
      </w:pPr>
      <w:r>
        <w:rPr>
          <w:noProof/>
          <w:lang w:eastAsia="de-CH"/>
        </w:rPr>
        <w:drawing>
          <wp:inline distT="0" distB="0" distL="0" distR="0" wp14:anchorId="4A38E2D0" wp14:editId="03622C85">
            <wp:extent cx="5760720" cy="3366034"/>
            <wp:effectExtent l="0" t="0" r="0" b="6350"/>
            <wp:docPr id="1030" name="Grafik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9E" w:rsidRDefault="00DD1E9E" w:rsidP="00DD1E9E">
      <w:pPr>
        <w:pStyle w:val="Caption"/>
      </w:pPr>
      <w:bookmarkStart w:id="58" w:name="_Ref312073577"/>
      <w:bookmarkStart w:id="59" w:name="_Toc312074316"/>
      <w:r>
        <w:t xml:space="preserve">Abbildung </w:t>
      </w:r>
      <w:r w:rsidR="004F20D7">
        <w:fldChar w:fldCharType="begin"/>
      </w:r>
      <w:r w:rsidR="004F20D7">
        <w:instrText xml:space="preserve"> SEQ Abbildung \* ARABIC </w:instrText>
      </w:r>
      <w:r w:rsidR="004F20D7">
        <w:fldChar w:fldCharType="separate"/>
      </w:r>
      <w:r w:rsidR="00EB5075">
        <w:rPr>
          <w:noProof/>
        </w:rPr>
        <w:t>25</w:t>
      </w:r>
      <w:r w:rsidR="004F20D7">
        <w:rPr>
          <w:noProof/>
        </w:rPr>
        <w:fldChar w:fldCharType="end"/>
      </w:r>
      <w:r>
        <w:t xml:space="preserve"> - Detail View mit Zoom</w:t>
      </w:r>
      <w:bookmarkEnd w:id="58"/>
      <w:bookmarkEnd w:id="59"/>
    </w:p>
    <w:p w:rsidR="00184D9C" w:rsidRDefault="00184D9C" w:rsidP="00184D9C">
      <w:pPr>
        <w:pStyle w:val="Heading2"/>
      </w:pPr>
      <w:bookmarkStart w:id="60" w:name="_Toc312076337"/>
      <w:r>
        <w:t>Prozesse und Threads</w:t>
      </w:r>
      <w:bookmarkEnd w:id="60"/>
    </w:p>
    <w:p w:rsidR="00465AAF" w:rsidRDefault="00465AAF" w:rsidP="00465AAF">
      <w:r>
        <w:t>Die drei Tiers (Webserver,</w:t>
      </w:r>
      <w:r w:rsidR="009450B2">
        <w:t xml:space="preserve"> </w:t>
      </w:r>
      <w:proofErr w:type="spellStart"/>
      <w:r>
        <w:t>Sharepoint</w:t>
      </w:r>
      <w:proofErr w:type="spellEnd"/>
      <w:r>
        <w:t xml:space="preserve"> Server, </w:t>
      </w:r>
      <w:proofErr w:type="spellStart"/>
      <w:r>
        <w:t>Surface</w:t>
      </w:r>
      <w:proofErr w:type="spellEnd"/>
      <w:r>
        <w:t xml:space="preserve"> 2) </w:t>
      </w:r>
      <w:r w:rsidR="002A368E">
        <w:t>agieren</w:t>
      </w:r>
      <w:r>
        <w:t xml:space="preserve"> unabhängig. Da weder am Webserver noch am </w:t>
      </w:r>
      <w:proofErr w:type="spellStart"/>
      <w:r>
        <w:t>Sharepoint</w:t>
      </w:r>
      <w:proofErr w:type="spellEnd"/>
      <w:r>
        <w:t xml:space="preserve"> Server </w:t>
      </w:r>
      <w:r w:rsidR="009450B2">
        <w:t>Anpassungen vorgenommen wurden</w:t>
      </w:r>
      <w:r>
        <w:t xml:space="preserve">, werden diese zwei Tiers nicht weiter beschrieben. Stattdessen wird auf den </w:t>
      </w:r>
      <w:proofErr w:type="spellStart"/>
      <w:r>
        <w:t>Surface</w:t>
      </w:r>
      <w:proofErr w:type="spellEnd"/>
      <w:r>
        <w:t xml:space="preserve"> 2 genauer eingegangen.</w:t>
      </w:r>
    </w:p>
    <w:p w:rsidR="0014075F" w:rsidRDefault="0014075F" w:rsidP="00465AAF">
      <w:r>
        <w:lastRenderedPageBreak/>
        <w:t xml:space="preserve">Als Grundmodell wird das .NET Framework mit WPF verwendet. </w:t>
      </w:r>
      <w:r w:rsidR="00B27F66">
        <w:t>Nachfolgend</w:t>
      </w:r>
      <w:r>
        <w:t xml:space="preserve"> werden</w:t>
      </w:r>
      <w:r w:rsidR="004F49B8">
        <w:t xml:space="preserve"> </w:t>
      </w:r>
      <w:r>
        <w:t>einige Spezialfälle, die in der Applikation programmiert wurden, genauer betrachtet.</w:t>
      </w:r>
    </w:p>
    <w:p w:rsidR="008B6C89" w:rsidRDefault="008B6C89" w:rsidP="008B6C89">
      <w:pPr>
        <w:pStyle w:val="Heading3"/>
      </w:pPr>
      <w:bookmarkStart w:id="61" w:name="_Toc312076338"/>
      <w:r>
        <w:t>Konversation PDF zu XPS</w:t>
      </w:r>
      <w:bookmarkEnd w:id="61"/>
    </w:p>
    <w:p w:rsidR="008B6C89" w:rsidRPr="008B6C89" w:rsidRDefault="009450B2" w:rsidP="008B6C89">
      <w:r>
        <w:t>Um das PDF in ein</w:t>
      </w:r>
      <w:r w:rsidR="008B6C89">
        <w:t xml:space="preserve"> XPS zu </w:t>
      </w:r>
      <w:r w:rsidR="008C1368">
        <w:t>konvertieren</w:t>
      </w:r>
      <w:r w:rsidR="008B6C89">
        <w:t>, wird der Adobe Reader und der XPS Dokument Writer (Drucker) benutzt. So muss für den Adobe Reader ein eigener Prozess gestartet werden, der dann nicht weiter kontrolliert werden kann</w:t>
      </w:r>
      <w:r w:rsidR="00AF37CD">
        <w:t xml:space="preserve"> aufgrund einer sauberen Schnittstellendefinition des Adobe Readers</w:t>
      </w:r>
      <w:r w:rsidR="008B6C89">
        <w:t xml:space="preserve">. Deshalb </w:t>
      </w:r>
      <w:r w:rsidR="00CF6D81">
        <w:t>kann in der Konfiguration die Wartezeit („</w:t>
      </w:r>
      <w:proofErr w:type="spellStart"/>
      <w:r w:rsidR="00CF6D81" w:rsidRPr="00CF6D81">
        <w:t>SecondsToWait</w:t>
      </w:r>
      <w:proofErr w:type="spellEnd"/>
      <w:r w:rsidR="00CF6D81">
        <w:t xml:space="preserve">“), bis der Adobe Prozess beendet wird, angegeben werden. Standardmässig ist dieser Wert mit 30 belegt, das heisst, der Adobe Reader hat </w:t>
      </w:r>
      <w:r w:rsidR="008D0431">
        <w:t xml:space="preserve">maximal </w:t>
      </w:r>
      <w:r w:rsidR="00CF6D81">
        <w:t>30 Sekunden Zeit, bis er beendet wird.</w:t>
      </w:r>
    </w:p>
    <w:p w:rsidR="008B6C89" w:rsidRPr="008B6C89" w:rsidRDefault="00F95A34" w:rsidP="008B6C89">
      <w:pPr>
        <w:pStyle w:val="Heading3"/>
      </w:pPr>
      <w:bookmarkStart w:id="62" w:name="_Toc312076339"/>
      <w:r>
        <w:t xml:space="preserve">Parallel </w:t>
      </w:r>
      <w:proofErr w:type="spellStart"/>
      <w:r>
        <w:t>Preparer</w:t>
      </w:r>
      <w:bookmarkEnd w:id="62"/>
      <w:proofErr w:type="spellEnd"/>
    </w:p>
    <w:p w:rsidR="00F95A34" w:rsidRDefault="009450B2" w:rsidP="00F95A34">
      <w:r>
        <w:t xml:space="preserve">Beim </w:t>
      </w:r>
      <w:proofErr w:type="spellStart"/>
      <w:r>
        <w:t>Preparer</w:t>
      </w:r>
      <w:proofErr w:type="spellEnd"/>
      <w:r>
        <w:t>, also der</w:t>
      </w:r>
      <w:r w:rsidR="00F95A34">
        <w:t xml:space="preserve"> Komponente, die für das Vorbereiten (Download PDF, </w:t>
      </w:r>
      <w:r w:rsidR="007D1211">
        <w:t>Konvertierung</w:t>
      </w:r>
      <w:r>
        <w:t xml:space="preserve"> PDF in</w:t>
      </w:r>
      <w:r w:rsidR="00F95A34">
        <w:t xml:space="preserve"> XPS, Extraktion eines Bildes) der Project </w:t>
      </w:r>
      <w:r w:rsidR="00E651DB">
        <w:t>Notes verantwortlich ist, ist es sinnvoll</w:t>
      </w:r>
      <w:r w:rsidR="00F95A34">
        <w:t>, die Verarbeitung zu parallelisieren.</w:t>
      </w:r>
      <w:r w:rsidR="00564F06">
        <w:t xml:space="preserve"> </w:t>
      </w:r>
      <w:r w:rsidR="003D1047">
        <w:t>Es</w:t>
      </w:r>
      <w:r w:rsidR="001703CC">
        <w:t xml:space="preserve"> </w:t>
      </w:r>
      <w:r w:rsidR="00E15DC4">
        <w:t>wird</w:t>
      </w:r>
      <w:r w:rsidR="001703CC">
        <w:t xml:space="preserve"> </w:t>
      </w:r>
      <w:r w:rsidR="003D1047">
        <w:t xml:space="preserve">für jede Project Note </w:t>
      </w:r>
      <w:r w:rsidR="001703CC">
        <w:t>ein eigener Thread gestartet,</w:t>
      </w:r>
      <w:r w:rsidR="002204C1">
        <w:t xml:space="preserve"> da</w:t>
      </w:r>
      <w:r w:rsidR="001703CC">
        <w:t xml:space="preserve"> die Verarbeitung </w:t>
      </w:r>
      <w:r>
        <w:t xml:space="preserve">pro Project Note </w:t>
      </w:r>
      <w:r w:rsidR="001703CC">
        <w:t>seriell erfolgen muss</w:t>
      </w:r>
      <w:r w:rsidR="00564F06">
        <w:t>. Diese</w:t>
      </w:r>
      <w:r w:rsidR="003D1047">
        <w:t xml:space="preserve"> gestarteten Threads</w:t>
      </w:r>
      <w:r w:rsidR="009C5D1E">
        <w:t xml:space="preserve"> k</w:t>
      </w:r>
      <w:r w:rsidR="003D1047">
        <w:t>ö</w:t>
      </w:r>
      <w:r w:rsidR="009C5D1E">
        <w:t>nn</w:t>
      </w:r>
      <w:r w:rsidR="003D1047">
        <w:t>en</w:t>
      </w:r>
      <w:r w:rsidR="009C5D1E">
        <w:t xml:space="preserve"> dann unabhängig arbeiten. </w:t>
      </w:r>
      <w:r w:rsidR="003D1047">
        <w:t>Wegen der</w:t>
      </w:r>
      <w:r w:rsidR="00564F06">
        <w:t xml:space="preserve"> grosse</w:t>
      </w:r>
      <w:r w:rsidR="003D1047">
        <w:t>n</w:t>
      </w:r>
      <w:r w:rsidR="00564F06">
        <w:t xml:space="preserve"> Verzögerung</w:t>
      </w:r>
      <w:r w:rsidR="00480BE6">
        <w:t>,</w:t>
      </w:r>
      <w:r w:rsidR="00564F06">
        <w:t xml:space="preserve"> </w:t>
      </w:r>
      <w:r w:rsidR="009C5D1E">
        <w:t>welche</w:t>
      </w:r>
      <w:r w:rsidR="00564F06">
        <w:t xml:space="preserve"> beim Download oder beim Lesen von der Festplatte</w:t>
      </w:r>
      <w:r w:rsidR="00480BE6">
        <w:t xml:space="preserve"> entstehen, </w:t>
      </w:r>
      <w:r w:rsidR="00564F06">
        <w:t>ist e</w:t>
      </w:r>
      <w:r w:rsidR="00752EE7">
        <w:t>ine</w:t>
      </w:r>
      <w:r w:rsidR="00564F06">
        <w:t xml:space="preserve"> parallel</w:t>
      </w:r>
      <w:r w:rsidR="00752EE7">
        <w:t>e</w:t>
      </w:r>
      <w:r w:rsidR="00564F06">
        <w:t xml:space="preserve"> </w:t>
      </w:r>
      <w:r w:rsidR="00480BE6">
        <w:t xml:space="preserve">Verarbeitung </w:t>
      </w:r>
      <w:proofErr w:type="spellStart"/>
      <w:r w:rsidR="00564F06">
        <w:t>performanter</w:t>
      </w:r>
      <w:proofErr w:type="spellEnd"/>
      <w:r w:rsidR="00564F06">
        <w:t>.</w:t>
      </w:r>
    </w:p>
    <w:p w:rsidR="00CD1773" w:rsidRDefault="00752EE7" w:rsidP="00F95A34">
      <w:r>
        <w:t>Vorteilhaft ist</w:t>
      </w:r>
      <w:r w:rsidR="00CD1773">
        <w:t xml:space="preserve">, dass die einzelnen Project Notes völlig unabhängig voneinander sind und deshalb nicht speziell synchronisiert werden müssen. Ausserdem wird der interne </w:t>
      </w:r>
      <w:proofErr w:type="spellStart"/>
      <w:r w:rsidR="00CD1773">
        <w:t>ThreadPo</w:t>
      </w:r>
      <w:r w:rsidR="002372C8">
        <w:t>ol</w:t>
      </w:r>
      <w:proofErr w:type="spellEnd"/>
      <w:r w:rsidR="002372C8">
        <w:t xml:space="preserve"> von .NET benutzt, </w:t>
      </w:r>
      <w:r w:rsidR="003906B3">
        <w:t>welcher</w:t>
      </w:r>
      <w:r w:rsidR="002372C8">
        <w:t xml:space="preserve"> weitere </w:t>
      </w:r>
      <w:r w:rsidR="00CD1773">
        <w:t>Performancevorteil</w:t>
      </w:r>
      <w:r>
        <w:t>e mit sich</w:t>
      </w:r>
      <w:r w:rsidR="00CD1773">
        <w:t xml:space="preserve"> bringt.</w:t>
      </w:r>
    </w:p>
    <w:p w:rsidR="00CD30EF" w:rsidRDefault="00380211" w:rsidP="00380211">
      <w:pPr>
        <w:pStyle w:val="Heading3"/>
      </w:pPr>
      <w:bookmarkStart w:id="63" w:name="_Toc312076340"/>
      <w:r>
        <w:t>Asynchrones und verzögertes Laden des XPS Dokument</w:t>
      </w:r>
      <w:r w:rsidR="00C907E7">
        <w:t>s</w:t>
      </w:r>
      <w:bookmarkEnd w:id="63"/>
    </w:p>
    <w:p w:rsidR="00380211" w:rsidRDefault="00380211" w:rsidP="00380211">
      <w:r>
        <w:t xml:space="preserve">In der Detailansicht </w:t>
      </w:r>
      <w:r w:rsidR="00AF634A">
        <w:t>w</w:t>
      </w:r>
      <w:r w:rsidR="00B87046">
        <w:t>ird</w:t>
      </w:r>
      <w:r w:rsidR="00FD6665">
        <w:t xml:space="preserve"> das XPS Dokument angezeigt</w:t>
      </w:r>
      <w:r>
        <w:t xml:space="preserve">. Zu Beginn des Projektes </w:t>
      </w:r>
      <w:r w:rsidR="00437B27">
        <w:t>wu</w:t>
      </w:r>
      <w:r w:rsidR="00C907E7">
        <w:t>r</w:t>
      </w:r>
      <w:r w:rsidR="00437B27">
        <w:t>de</w:t>
      </w:r>
      <w:r>
        <w:t xml:space="preserve"> </w:t>
      </w:r>
      <w:r w:rsidR="00C30097">
        <w:t>das XPS Dokument sofort geladen,</w:t>
      </w:r>
      <w:r>
        <w:t xml:space="preserve"> </w:t>
      </w:r>
      <w:r w:rsidR="00C907E7">
        <w:t>sobald</w:t>
      </w:r>
      <w:r>
        <w:t xml:space="preserve"> die Detailansicht geöffnet wurde. Dies führte dazu, dass der PC dem Laden des XPS</w:t>
      </w:r>
      <w:r w:rsidR="00C907E7">
        <w:t xml:space="preserve"> Dokuments</w:t>
      </w:r>
      <w:r>
        <w:t xml:space="preserve"> mehr Priorität gab als der</w:t>
      </w:r>
      <w:r w:rsidR="00C907E7">
        <w:t xml:space="preserve"> Animation, die beim Öffnen der Detailansicht </w:t>
      </w:r>
      <w:r>
        <w:t>ausgeführt werden sollte.</w:t>
      </w:r>
      <w:r w:rsidR="00C907E7">
        <w:t xml:space="preserve"> Daher war diese Animation kaum sichtbar.</w:t>
      </w:r>
    </w:p>
    <w:p w:rsidR="00B05AB4" w:rsidRDefault="00C907E7" w:rsidP="00380211">
      <w:r>
        <w:t>Aus diesem Grund</w:t>
      </w:r>
      <w:r w:rsidR="00233349">
        <w:t xml:space="preserve"> </w:t>
      </w:r>
      <w:r>
        <w:t>wird das</w:t>
      </w:r>
      <w:r w:rsidR="00233349">
        <w:t xml:space="preserve"> Laden des XPS</w:t>
      </w:r>
      <w:r>
        <w:t xml:space="preserve"> Dokuments</w:t>
      </w:r>
      <w:r w:rsidR="00233349">
        <w:t xml:space="preserve"> erst</w:t>
      </w:r>
      <w:r w:rsidR="00641374">
        <w:t xml:space="preserve"> nach </w:t>
      </w:r>
      <w:r>
        <w:t xml:space="preserve">Ablauf </w:t>
      </w:r>
      <w:r w:rsidR="00641374">
        <w:t xml:space="preserve">der Animation </w:t>
      </w:r>
      <w:r w:rsidR="00233349">
        <w:t>ausgeführt</w:t>
      </w:r>
      <w:r w:rsidR="00641374">
        <w:t>,</w:t>
      </w:r>
      <w:r w:rsidR="00CA6504">
        <w:t xml:space="preserve"> </w:t>
      </w:r>
      <w:r w:rsidR="00641374">
        <w:t>also</w:t>
      </w:r>
      <w:r w:rsidR="00C976C9">
        <w:t xml:space="preserve"> um etwa 500ms verzögert. </w:t>
      </w:r>
      <w:r>
        <w:t>Eine mögliche Umsetzung der Ladeverzögerung wäre das Erstellen eines</w:t>
      </w:r>
      <w:r w:rsidR="00641374">
        <w:t xml:space="preserve"> neuen Thread</w:t>
      </w:r>
      <w:r>
        <w:t>s,</w:t>
      </w:r>
      <w:r w:rsidR="00641374">
        <w:t xml:space="preserve"> </w:t>
      </w:r>
      <w:r w:rsidR="00750121">
        <w:t>welcher</w:t>
      </w:r>
      <w:r w:rsidR="00DE478A">
        <w:t xml:space="preserve"> zuerst 500ms schläft</w:t>
      </w:r>
      <w:r>
        <w:t xml:space="preserve"> und danach das XPS Dokument lädt</w:t>
      </w:r>
      <w:r w:rsidR="00DE478A">
        <w:t xml:space="preserve">. </w:t>
      </w:r>
      <w:r w:rsidR="00EA639B">
        <w:t xml:space="preserve">Nun stellt sich aber das Problem, dass nur der GUI Thread das XPS Dokument laden und das Property im </w:t>
      </w:r>
      <w:proofErr w:type="spellStart"/>
      <w:r w:rsidR="00EA639B">
        <w:t>ViewModel</w:t>
      </w:r>
      <w:proofErr w:type="spellEnd"/>
      <w:r w:rsidR="00EA639B">
        <w:t xml:space="preserve"> setzen kann. </w:t>
      </w:r>
      <w:r w:rsidR="00017089">
        <w:t>Diese Einschränkung besteht</w:t>
      </w:r>
      <w:r w:rsidR="00EA639B">
        <w:t xml:space="preserve">, weil WPF nicht </w:t>
      </w:r>
      <w:proofErr w:type="spellStart"/>
      <w:r w:rsidR="00017089">
        <w:t>m</w:t>
      </w:r>
      <w:r w:rsidR="00EA639B">
        <w:t>ultithreading</w:t>
      </w:r>
      <w:proofErr w:type="spellEnd"/>
      <w:r w:rsidR="00EA639B">
        <w:t xml:space="preserve"> </w:t>
      </w:r>
      <w:proofErr w:type="spellStart"/>
      <w:r w:rsidR="00017089">
        <w:t>s</w:t>
      </w:r>
      <w:r w:rsidR="00B05AB4">
        <w:t>afe</w:t>
      </w:r>
      <w:proofErr w:type="spellEnd"/>
      <w:r w:rsidR="00B05AB4">
        <w:t xml:space="preserve"> ist.</w:t>
      </w:r>
    </w:p>
    <w:p w:rsidR="00641374" w:rsidRPr="00380211" w:rsidRDefault="00641374" w:rsidP="00380211">
      <w:r>
        <w:t xml:space="preserve">Deshalb wurde von </w:t>
      </w:r>
      <w:r w:rsidR="002C65CD">
        <w:t xml:space="preserve">der Betreuungsperson der </w:t>
      </w:r>
      <w:proofErr w:type="spellStart"/>
      <w:r w:rsidR="002C65CD">
        <w:t>Zühlke</w:t>
      </w:r>
      <w:proofErr w:type="spellEnd"/>
      <w:r w:rsidR="002C65CD">
        <w:t xml:space="preserve"> Engineering AG, </w:t>
      </w:r>
      <w:r>
        <w:t>Christian Moser</w:t>
      </w:r>
      <w:r w:rsidR="00D94281">
        <w:t>,</w:t>
      </w:r>
      <w:r w:rsidR="007239FB">
        <w:t xml:space="preserve"> empfohlen,</w:t>
      </w:r>
      <w:r>
        <w:t xml:space="preserve"> den Dispatcher mit einem </w:t>
      </w:r>
      <w:proofErr w:type="spellStart"/>
      <w:r>
        <w:t>Timer</w:t>
      </w:r>
      <w:proofErr w:type="spellEnd"/>
      <w:r>
        <w:t xml:space="preserve"> </w:t>
      </w:r>
      <w:r w:rsidR="008074EC">
        <w:t xml:space="preserve">zu </w:t>
      </w:r>
      <w:r>
        <w:t>benutzen, um so das Dokument verzögert zu laden</w:t>
      </w:r>
      <w:r w:rsidR="00A2353A">
        <w:t xml:space="preserve">  (TODO: </w:t>
      </w:r>
      <w:proofErr w:type="spellStart"/>
      <w:r w:rsidR="00A2353A">
        <w:t>ref</w:t>
      </w:r>
      <w:proofErr w:type="spellEnd"/>
      <w:r w:rsidR="00A2353A">
        <w:t xml:space="preserve"> Sitzungsprotokoll)</w:t>
      </w:r>
      <w:r>
        <w:t xml:space="preserve">. </w:t>
      </w:r>
      <w:r w:rsidR="00270AA1">
        <w:t>Zusätzlich</w:t>
      </w:r>
      <w:r>
        <w:t xml:space="preserve"> </w:t>
      </w:r>
      <w:r w:rsidR="00B05AB4">
        <w:t>wird eine Synchronisation benötigt</w:t>
      </w:r>
      <w:r>
        <w:t xml:space="preserve">, </w:t>
      </w:r>
      <w:r w:rsidR="00B05AB4">
        <w:t>welche</w:t>
      </w:r>
      <w:r>
        <w:t xml:space="preserve"> mit einem Lock auf da</w:t>
      </w:r>
      <w:r w:rsidR="00624892">
        <w:t>s aktuelle Objekt realisiert wird</w:t>
      </w:r>
      <w:r>
        <w:t>.</w:t>
      </w:r>
    </w:p>
    <w:p w:rsidR="00142918" w:rsidRDefault="00142918">
      <w:r>
        <w:br w:type="page"/>
      </w:r>
    </w:p>
    <w:p w:rsidR="00D1587C" w:rsidRDefault="003C6AEC" w:rsidP="003C6AEC">
      <w:pPr>
        <w:pStyle w:val="Heading1"/>
      </w:pPr>
      <w:bookmarkStart w:id="64" w:name="_Toc312076341"/>
      <w:r>
        <w:lastRenderedPageBreak/>
        <w:t>Patterns</w:t>
      </w:r>
      <w:bookmarkEnd w:id="64"/>
    </w:p>
    <w:p w:rsidR="003C6AEC" w:rsidRDefault="003C6AEC" w:rsidP="003C6AEC">
      <w:r>
        <w:t xml:space="preserve">Die </w:t>
      </w:r>
      <w:r w:rsidR="0095321E">
        <w:t>drei</w:t>
      </w:r>
      <w:r>
        <w:t xml:space="preserve"> wichtigsten Patterns, die angewendet</w:t>
      </w:r>
      <w:r w:rsidR="00BE1463">
        <w:t xml:space="preserve"> wurden</w:t>
      </w:r>
      <w:r w:rsidR="00DE5FB0">
        <w:t>,</w:t>
      </w:r>
      <w:r w:rsidR="001E4A92">
        <w:t xml:space="preserve"> </w:t>
      </w:r>
      <w:r w:rsidR="0095321E">
        <w:t xml:space="preserve">sind MVVM, </w:t>
      </w:r>
      <w:proofErr w:type="spellStart"/>
      <w:r>
        <w:t>Flyweight</w:t>
      </w:r>
      <w:proofErr w:type="spellEnd"/>
      <w:r w:rsidR="0095321E">
        <w:t xml:space="preserve"> und </w:t>
      </w:r>
      <w:proofErr w:type="spellStart"/>
      <w:r w:rsidR="0095321E">
        <w:t>Dependency</w:t>
      </w:r>
      <w:proofErr w:type="spellEnd"/>
      <w:r w:rsidR="0095321E">
        <w:t xml:space="preserve"> </w:t>
      </w:r>
      <w:proofErr w:type="spellStart"/>
      <w:r w:rsidR="0095321E">
        <w:t>Injection</w:t>
      </w:r>
      <w:proofErr w:type="spellEnd"/>
      <w:r w:rsidR="0095321E">
        <w:t xml:space="preserve"> mit </w:t>
      </w:r>
      <w:r w:rsidR="00EF1DBB">
        <w:t xml:space="preserve">Microsoft </w:t>
      </w:r>
      <w:proofErr w:type="spellStart"/>
      <w:r w:rsidR="0095321E">
        <w:t>Unity</w:t>
      </w:r>
      <w:proofErr w:type="spellEnd"/>
      <w:r>
        <w:t>.</w:t>
      </w:r>
    </w:p>
    <w:p w:rsidR="00C85D14" w:rsidRDefault="00C85D14" w:rsidP="00C85D14">
      <w:pPr>
        <w:pStyle w:val="Heading2"/>
      </w:pPr>
      <w:bookmarkStart w:id="65" w:name="_Ref311456471"/>
      <w:bookmarkStart w:id="66" w:name="_Toc312076342"/>
      <w:r>
        <w:t>MVVM</w:t>
      </w:r>
      <w:bookmarkEnd w:id="65"/>
      <w:bookmarkEnd w:id="66"/>
    </w:p>
    <w:p w:rsidR="00C85D14" w:rsidRDefault="00A710DD" w:rsidP="00C85D14">
      <w:r>
        <w:t>Das MVVM</w:t>
      </w:r>
      <w:r w:rsidR="00C34D46">
        <w:t xml:space="preserve"> („Model“, „View“, „</w:t>
      </w:r>
      <w:proofErr w:type="spellStart"/>
      <w:r w:rsidR="00C34D46">
        <w:t>ViewModel</w:t>
      </w:r>
      <w:proofErr w:type="spellEnd"/>
      <w:r w:rsidR="00C34D46">
        <w:t xml:space="preserve">) </w:t>
      </w:r>
      <w:r>
        <w:t>Pattern</w:t>
      </w:r>
      <w:r w:rsidR="00E83E56">
        <w:t xml:space="preserve"> wird benötigt, um die View vo</w:t>
      </w:r>
      <w:r>
        <w:t xml:space="preserve">m Model zu entkoppeln. Deshalb wird als Zwischenglied ein </w:t>
      </w:r>
      <w:proofErr w:type="spellStart"/>
      <w:r>
        <w:t>ViewModel</w:t>
      </w:r>
      <w:proofErr w:type="spellEnd"/>
      <w:r w:rsidR="00C34D46">
        <w:t xml:space="preserve"> </w:t>
      </w:r>
      <w:r>
        <w:t xml:space="preserve">erzeugt, das die </w:t>
      </w:r>
      <w:proofErr w:type="spellStart"/>
      <w:r>
        <w:t>Commands</w:t>
      </w:r>
      <w:proofErr w:type="spellEnd"/>
      <w:r>
        <w:t xml:space="preserve"> des GUIs abarbeitet und die verfügbaren Elemente dem GUI zur Verfügung stellt.</w:t>
      </w:r>
    </w:p>
    <w:p w:rsidR="00C34D46" w:rsidRDefault="00C34D46" w:rsidP="00C85D14">
      <w:r>
        <w:t xml:space="preserve">Die </w:t>
      </w:r>
      <w:r w:rsidR="00C22CA1">
        <w:t xml:space="preserve">grundlegende </w:t>
      </w:r>
      <w:r>
        <w:t xml:space="preserve">Idee dahinter ist, dass sich das GUI schneller ändert als die Businesslogik und deshalb </w:t>
      </w:r>
      <w:r w:rsidR="0039387A">
        <w:t>die</w:t>
      </w:r>
      <w:r>
        <w:t xml:space="preserve"> zwei Komponenten möglichst stark abzutrennen</w:t>
      </w:r>
      <w:r w:rsidR="004D58B1">
        <w:t xml:space="preserve"> sind</w:t>
      </w:r>
      <w:r>
        <w:t xml:space="preserve">. </w:t>
      </w:r>
      <w:r w:rsidR="00C37211">
        <w:t xml:space="preserve">Zusätzlich kann das </w:t>
      </w:r>
      <w:r>
        <w:t xml:space="preserve">das </w:t>
      </w:r>
      <w:proofErr w:type="spellStart"/>
      <w:r>
        <w:t>ViewModel</w:t>
      </w:r>
      <w:proofErr w:type="spellEnd"/>
      <w:r w:rsidR="00ED4FB1">
        <w:t xml:space="preserve"> dadurch</w:t>
      </w:r>
      <w:r>
        <w:t xml:space="preserve"> mit Unit Tests </w:t>
      </w:r>
      <w:r w:rsidR="005F2D63">
        <w:t>geprüft</w:t>
      </w:r>
      <w:r w:rsidR="00BC3B77">
        <w:t xml:space="preserve"> werden</w:t>
      </w:r>
      <w:r>
        <w:t>.</w:t>
      </w:r>
    </w:p>
    <w:p w:rsidR="00BF24C5" w:rsidRPr="00C85D14" w:rsidRDefault="00BF24C5" w:rsidP="00C85D14">
      <w:r>
        <w:t xml:space="preserve">Weitere Informationen sind unter </w:t>
      </w:r>
      <w:r w:rsidR="004B3750">
        <w:t xml:space="preserve">(TODO: </w:t>
      </w:r>
      <w:proofErr w:type="spellStart"/>
      <w:r w:rsidR="007C63F1">
        <w:t>ref</w:t>
      </w:r>
      <w:proofErr w:type="spellEnd"/>
      <w:r w:rsidR="004B3750">
        <w:t xml:space="preserve">) </w:t>
      </w:r>
      <w:r>
        <w:t>[</w:t>
      </w:r>
      <w:hyperlink r:id="rId35" w:history="1">
        <w:r>
          <w:rPr>
            <w:rStyle w:val="Hyperlink"/>
          </w:rPr>
          <w:t>http://msdn.microsoft.com/en-us/magazine/dd419663.aspx</w:t>
        </w:r>
      </w:hyperlink>
      <w:r>
        <w:t>] zu finden.</w:t>
      </w:r>
    </w:p>
    <w:p w:rsidR="00C85D14" w:rsidRDefault="00C85D14" w:rsidP="00C85D14">
      <w:pPr>
        <w:pStyle w:val="Heading2"/>
      </w:pPr>
      <w:bookmarkStart w:id="67" w:name="_Toc312076343"/>
      <w:proofErr w:type="spellStart"/>
      <w:r>
        <w:t>Flyweight</w:t>
      </w:r>
      <w:bookmarkEnd w:id="67"/>
      <w:proofErr w:type="spellEnd"/>
    </w:p>
    <w:p w:rsidR="00872EFC" w:rsidRDefault="00E83E56" w:rsidP="00C85D14">
      <w:proofErr w:type="spellStart"/>
      <w:r>
        <w:t>Flyweight</w:t>
      </w:r>
      <w:proofErr w:type="spellEnd"/>
      <w:r>
        <w:t xml:space="preserve"> wird für die Metadaten</w:t>
      </w:r>
      <w:r w:rsidR="00872EFC">
        <w:t xml:space="preserve"> eingesetzt. Die Idee </w:t>
      </w:r>
      <w:r w:rsidR="00CF364A">
        <w:t>dabei ist</w:t>
      </w:r>
      <w:r w:rsidR="00A94333">
        <w:t xml:space="preserve">, dass viele </w:t>
      </w:r>
      <w:r>
        <w:t xml:space="preserve">verschiedene </w:t>
      </w:r>
      <w:r w:rsidR="00A94333">
        <w:t>Objekte die</w:t>
      </w:r>
      <w:r w:rsidR="00872EFC">
        <w:t xml:space="preserve"> gleiche</w:t>
      </w:r>
      <w:r w:rsidR="00A94333">
        <w:t>n</w:t>
      </w:r>
      <w:r w:rsidR="005C7175">
        <w:t xml:space="preserve"> Objekte benötigen</w:t>
      </w:r>
      <w:r>
        <w:t>. Zu</w:t>
      </w:r>
      <w:r w:rsidR="005C7175">
        <w:t xml:space="preserve">m Beispiel </w:t>
      </w:r>
      <w:r>
        <w:t xml:space="preserve">benötigen </w:t>
      </w:r>
      <w:r w:rsidR="005C7175">
        <w:t>mehrere Project Notes</w:t>
      </w:r>
      <w:r w:rsidR="00872EFC">
        <w:t xml:space="preserve"> ein Metatag mit dem Namen „Java“. Damit </w:t>
      </w:r>
      <w:r w:rsidR="00B12A7E">
        <w:t>dieses Objekt nicht immer wieder neu erstellt wird</w:t>
      </w:r>
      <w:r w:rsidR="00872EFC">
        <w:t xml:space="preserve">, referenzieren </w:t>
      </w:r>
      <w:r>
        <w:t xml:space="preserve">die </w:t>
      </w:r>
      <w:r w:rsidR="00872EFC">
        <w:t>verschiedene Project</w:t>
      </w:r>
      <w:r>
        <w:t xml:space="preserve"> </w:t>
      </w:r>
      <w:r w:rsidR="00872EFC">
        <w:t xml:space="preserve">Notes </w:t>
      </w:r>
      <w:r>
        <w:t>das</w:t>
      </w:r>
      <w:r w:rsidR="000C345E">
        <w:t xml:space="preserve"> </w:t>
      </w:r>
      <w:r w:rsidR="00872EFC">
        <w:t>gleiche Metatag</w:t>
      </w:r>
      <w:r>
        <w:t>-Objekt</w:t>
      </w:r>
      <w:r w:rsidR="00872EFC">
        <w:t>.</w:t>
      </w:r>
    </w:p>
    <w:p w:rsidR="00C85D14" w:rsidRDefault="00E83E56" w:rsidP="00C85D14">
      <w:r>
        <w:t xml:space="preserve">Durch die Nutzung von </w:t>
      </w:r>
      <w:proofErr w:type="spellStart"/>
      <w:r>
        <w:t>Flyweight</w:t>
      </w:r>
      <w:proofErr w:type="spellEnd"/>
      <w:r>
        <w:t xml:space="preserve"> w</w:t>
      </w:r>
      <w:r w:rsidR="00C36400">
        <w:t>erden</w:t>
      </w:r>
      <w:r w:rsidR="00872EFC">
        <w:t xml:space="preserve"> das Starten und der Betrieb der Applikation </w:t>
      </w:r>
      <w:proofErr w:type="spellStart"/>
      <w:r w:rsidR="00872EFC">
        <w:t>performanter</w:t>
      </w:r>
      <w:proofErr w:type="spellEnd"/>
      <w:r w:rsidR="00872EFC">
        <w:t xml:space="preserve">, </w:t>
      </w:r>
      <w:r w:rsidR="00057887">
        <w:t>da</w:t>
      </w:r>
      <w:r w:rsidR="00872EFC">
        <w:t xml:space="preserve"> </w:t>
      </w:r>
      <w:r>
        <w:t>einzelne Objekte wieder verwendet werden und nich</w:t>
      </w:r>
      <w:r w:rsidR="00872EFC">
        <w:t xml:space="preserve">t </w:t>
      </w:r>
      <w:r>
        <w:t>immer wieder neu</w:t>
      </w:r>
      <w:r w:rsidR="00872EFC">
        <w:t xml:space="preserve"> erstellt werden müssen. Zusätzlich wird auch die Suche effizienter.</w:t>
      </w:r>
    </w:p>
    <w:p w:rsidR="00BC4D37" w:rsidRDefault="00BC4D37" w:rsidP="00C85D14">
      <w:r>
        <w:t xml:space="preserve">Der Nachteil </w:t>
      </w:r>
      <w:r w:rsidR="008A2880">
        <w:t>besteht jedoch darin</w:t>
      </w:r>
      <w:r>
        <w:t xml:space="preserve">, dass die </w:t>
      </w:r>
      <w:proofErr w:type="spellStart"/>
      <w:r>
        <w:t>Flyweight</w:t>
      </w:r>
      <w:proofErr w:type="spellEnd"/>
      <w:r>
        <w:t xml:space="preserve"> Objekte </w:t>
      </w:r>
      <w:proofErr w:type="spellStart"/>
      <w:r>
        <w:t>immutable</w:t>
      </w:r>
      <w:proofErr w:type="spellEnd"/>
      <w:r w:rsidR="00D82B83">
        <w:t xml:space="preserve"> Objects, also unveränderlich,</w:t>
      </w:r>
      <w:r>
        <w:t xml:space="preserve"> sein müssen. Deshalb </w:t>
      </w:r>
      <w:r w:rsidR="00AC73E9">
        <w:t>verfügt</w:t>
      </w:r>
      <w:r>
        <w:t xml:space="preserve"> das </w:t>
      </w:r>
      <w:proofErr w:type="spellStart"/>
      <w:r>
        <w:t>Metadata</w:t>
      </w:r>
      <w:proofErr w:type="spellEnd"/>
      <w:r>
        <w:t xml:space="preserve"> Model auch</w:t>
      </w:r>
      <w:r w:rsidR="00AA1950">
        <w:t xml:space="preserve"> über</w:t>
      </w:r>
      <w:r>
        <w:t xml:space="preserve"> keine Setter.</w:t>
      </w:r>
    </w:p>
    <w:p w:rsidR="00C85D14" w:rsidRPr="00E83E56" w:rsidRDefault="00C85D14" w:rsidP="00C85D14">
      <w:pPr>
        <w:pStyle w:val="Heading2"/>
        <w:rPr>
          <w:lang w:val="en-US"/>
        </w:rPr>
      </w:pPr>
      <w:bookmarkStart w:id="68" w:name="_Ref312072805"/>
      <w:bookmarkStart w:id="69" w:name="_Ref312072812"/>
      <w:bookmarkStart w:id="70" w:name="_Toc312076344"/>
      <w:r w:rsidRPr="00E83E56">
        <w:rPr>
          <w:lang w:val="en-US"/>
        </w:rPr>
        <w:t>Dependency Injection</w:t>
      </w:r>
      <w:r w:rsidR="00BA2F9A" w:rsidRPr="00E83E56">
        <w:rPr>
          <w:lang w:val="en-US"/>
        </w:rPr>
        <w:t xml:space="preserve"> </w:t>
      </w:r>
      <w:proofErr w:type="spellStart"/>
      <w:r w:rsidR="00BA2F9A" w:rsidRPr="00E83E56">
        <w:rPr>
          <w:lang w:val="en-US"/>
        </w:rPr>
        <w:t>mit</w:t>
      </w:r>
      <w:proofErr w:type="spellEnd"/>
      <w:r w:rsidR="00BA2F9A" w:rsidRPr="00E83E56">
        <w:rPr>
          <w:lang w:val="en-US"/>
        </w:rPr>
        <w:t xml:space="preserve"> </w:t>
      </w:r>
      <w:r w:rsidR="00DE5FB0" w:rsidRPr="00E83E56">
        <w:rPr>
          <w:lang w:val="en-US"/>
        </w:rPr>
        <w:t xml:space="preserve">Microsoft </w:t>
      </w:r>
      <w:r w:rsidR="00BA2F9A" w:rsidRPr="00E83E56">
        <w:rPr>
          <w:lang w:val="en-US"/>
        </w:rPr>
        <w:t>Unity</w:t>
      </w:r>
      <w:bookmarkEnd w:id="68"/>
      <w:bookmarkEnd w:id="69"/>
      <w:bookmarkEnd w:id="70"/>
    </w:p>
    <w:p w:rsidR="003C6AEC" w:rsidRPr="003C6AEC" w:rsidRDefault="004F13EB" w:rsidP="003C6AEC">
      <w:r>
        <w:t xml:space="preserve">Damit die Komponenten jederzeit und einfach ausgetauscht werden können, wurde mit </w:t>
      </w:r>
      <w:proofErr w:type="spellStart"/>
      <w:r>
        <w:t>Unity</w:t>
      </w:r>
      <w:proofErr w:type="spellEnd"/>
      <w:r>
        <w:t xml:space="preserve"> Containern </w:t>
      </w:r>
      <w:r w:rsidR="00B146B1">
        <w:t xml:space="preserve">(TODO: </w:t>
      </w:r>
      <w:proofErr w:type="spellStart"/>
      <w:r w:rsidR="00B146B1">
        <w:t>reference</w:t>
      </w:r>
      <w:proofErr w:type="spellEnd"/>
      <w:r w:rsidR="00B146B1">
        <w:t xml:space="preserve">) </w:t>
      </w:r>
      <w:r>
        <w:t xml:space="preserve">gearbeitet, um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zu ermöglichen. Für dieses Proj</w:t>
      </w:r>
      <w:r w:rsidR="00E83E56">
        <w:t xml:space="preserve">ekt mag </w:t>
      </w:r>
      <w:proofErr w:type="gramStart"/>
      <w:r w:rsidR="00E83E56">
        <w:t>dies ein</w:t>
      </w:r>
      <w:proofErr w:type="gramEnd"/>
      <w:r w:rsidR="00E83E56">
        <w:t xml:space="preserve"> Overhead sein</w:t>
      </w:r>
      <w:r>
        <w:t xml:space="preserve">, aber speziell in grösseren Projekten ist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s</w:t>
      </w:r>
      <w:r w:rsidR="0015410D">
        <w:t xml:space="preserve">ehr wichtig. Denn so </w:t>
      </w:r>
      <w:r w:rsidR="00F7405F">
        <w:t>können</w:t>
      </w:r>
      <w:r w:rsidR="008E2953">
        <w:t xml:space="preserve"> beispielsweise</w:t>
      </w:r>
      <w:r w:rsidR="00121E7E">
        <w:t>,</w:t>
      </w:r>
      <w:r>
        <w:t xml:space="preserve"> </w:t>
      </w:r>
      <w:r w:rsidR="00393931">
        <w:t>auf eine einfache Art und Weise</w:t>
      </w:r>
      <w:r w:rsidR="00121E7E">
        <w:t>,</w:t>
      </w:r>
      <w:r w:rsidR="00393931">
        <w:t xml:space="preserve"> </w:t>
      </w:r>
      <w:r>
        <w:t>verschiedene Software Versionen ausgeliefert werden, indem die Container ausgetauscht werden.</w:t>
      </w:r>
      <w:r w:rsidR="000D30F0">
        <w:t xml:space="preserve"> </w:t>
      </w:r>
      <w:proofErr w:type="spellStart"/>
      <w:r w:rsidR="00593CC4">
        <w:t>Dependency</w:t>
      </w:r>
      <w:proofErr w:type="spellEnd"/>
      <w:r w:rsidR="00593CC4">
        <w:t xml:space="preserve"> </w:t>
      </w:r>
      <w:proofErr w:type="spellStart"/>
      <w:r w:rsidR="00593CC4">
        <w:t>Injection</w:t>
      </w:r>
      <w:proofErr w:type="spellEnd"/>
      <w:r w:rsidR="00593CC4">
        <w:t xml:space="preserve"> </w:t>
      </w:r>
      <w:r w:rsidR="000D30F0">
        <w:t xml:space="preserve">kann auch beim Testen helfen, </w:t>
      </w:r>
      <w:r w:rsidR="00593CC4">
        <w:t xml:space="preserve">indem man beim </w:t>
      </w:r>
      <w:proofErr w:type="spellStart"/>
      <w:r w:rsidR="00593CC4">
        <w:t>Unity</w:t>
      </w:r>
      <w:proofErr w:type="spellEnd"/>
      <w:r w:rsidR="000D30F0">
        <w:t xml:space="preserve"> Container die Mock Objekte registriert.</w:t>
      </w:r>
    </w:p>
    <w:sectPr w:rsidR="003C6AEC" w:rsidRPr="003C6AEC" w:rsidSect="008E328B">
      <w:headerReference w:type="default" r:id="rId36"/>
      <w:footerReference w:type="default" r:id="rId3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20D7" w:rsidRDefault="004F20D7" w:rsidP="008F2373">
      <w:pPr>
        <w:spacing w:after="0"/>
      </w:pPr>
      <w:r>
        <w:separator/>
      </w:r>
    </w:p>
  </w:endnote>
  <w:endnote w:type="continuationSeparator" w:id="0">
    <w:p w:rsidR="004F20D7" w:rsidRDefault="004F20D7" w:rsidP="008F237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07E7" w:rsidRDefault="00C907E7">
    <w:pPr>
      <w:pStyle w:val="Footer"/>
    </w:pPr>
    <w:r>
      <w:t>Project Flip 2.0 - Entwurf</w:t>
    </w:r>
    <w:r w:rsidRPr="005E2896">
      <w:tab/>
    </w:r>
    <w:r>
      <w:fldChar w:fldCharType="begin"/>
    </w:r>
    <w:r>
      <w:instrText xml:space="preserve"> DATE  \@ "d. MMMM yyyy"  \* MERGEFORMAT </w:instrText>
    </w:r>
    <w:r>
      <w:fldChar w:fldCharType="separate"/>
    </w:r>
    <w:r w:rsidR="001E2A43">
      <w:rPr>
        <w:noProof/>
      </w:rPr>
      <w:t>19. Dezember 2011</w:t>
    </w:r>
    <w:r>
      <w:fldChar w:fldCharType="end"/>
    </w:r>
    <w:r>
      <w:tab/>
    </w:r>
    <w:r>
      <w:rPr>
        <w:lang w:val="de-DE"/>
      </w:rPr>
      <w:t xml:space="preserve">Seite </w:t>
    </w:r>
    <w:r>
      <w:rPr>
        <w:b/>
      </w:rPr>
      <w:fldChar w:fldCharType="begin"/>
    </w:r>
    <w:r>
      <w:rPr>
        <w:b/>
      </w:rPr>
      <w:instrText>PAGE  \* Arabic  \* MERGEFORMAT</w:instrText>
    </w:r>
    <w:r>
      <w:rPr>
        <w:b/>
      </w:rPr>
      <w:fldChar w:fldCharType="separate"/>
    </w:r>
    <w:r w:rsidR="001E2A43" w:rsidRPr="001E2A43">
      <w:rPr>
        <w:b/>
        <w:noProof/>
        <w:lang w:val="de-DE"/>
      </w:rPr>
      <w:t>6</w:t>
    </w:r>
    <w:r>
      <w:rPr>
        <w:b/>
      </w:rPr>
      <w:fldChar w:fldCharType="end"/>
    </w:r>
    <w:r>
      <w:rPr>
        <w:lang w:val="de-DE"/>
      </w:rPr>
      <w:t xml:space="preserve"> von </w:t>
    </w:r>
    <w:fldSimple w:instr="NUMPAGES  \* Arabic  \* MERGEFORMAT">
      <w:r w:rsidR="001E2A43" w:rsidRPr="001E2A43">
        <w:rPr>
          <w:b/>
          <w:noProof/>
          <w:lang w:val="de-DE"/>
        </w:rPr>
        <w:t>21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20D7" w:rsidRDefault="004F20D7" w:rsidP="008F2373">
      <w:pPr>
        <w:spacing w:after="0"/>
      </w:pPr>
      <w:r>
        <w:separator/>
      </w:r>
    </w:p>
  </w:footnote>
  <w:footnote w:type="continuationSeparator" w:id="0">
    <w:p w:rsidR="004F20D7" w:rsidRDefault="004F20D7" w:rsidP="008F237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07E7" w:rsidRDefault="00C907E7">
    <w:pPr>
      <w:pStyle w:val="Header"/>
    </w:pPr>
    <w:r>
      <w:rPr>
        <w:b/>
        <w:bCs/>
        <w:noProof/>
        <w:lang w:eastAsia="de-CH"/>
      </w:rPr>
      <w:drawing>
        <wp:anchor distT="0" distB="0" distL="114300" distR="114300" simplePos="0" relativeHeight="251659264" behindDoc="1" locked="0" layoutInCell="1" allowOverlap="1" wp14:anchorId="483D14BA" wp14:editId="6A50FF0E">
          <wp:simplePos x="0" y="0"/>
          <wp:positionH relativeFrom="column">
            <wp:posOffset>5388610</wp:posOffset>
          </wp:positionH>
          <wp:positionV relativeFrom="paragraph">
            <wp:posOffset>36830</wp:posOffset>
          </wp:positionV>
          <wp:extent cx="403225" cy="292100"/>
          <wp:effectExtent l="0" t="0" r="0" b="0"/>
          <wp:wrapTight wrapText="bothSides">
            <wp:wrapPolygon edited="0">
              <wp:start x="0" y="0"/>
              <wp:lineTo x="0" y="19722"/>
              <wp:lineTo x="20409" y="19722"/>
              <wp:lineTo x="20409" y="0"/>
              <wp:lineTo x="0" y="0"/>
            </wp:wrapPolygon>
          </wp:wrapTight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73"/>
                  <a:stretch/>
                </pic:blipFill>
                <pic:spPr bwMode="auto">
                  <a:xfrm>
                    <a:off x="0" y="0"/>
                    <a:ext cx="403225" cy="2921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4D4BEC"/>
    <w:multiLevelType w:val="hybridMultilevel"/>
    <w:tmpl w:val="8E98DDFA"/>
    <w:lvl w:ilvl="0" w:tplc="5096DCD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8E48AC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1AB550D"/>
    <w:multiLevelType w:val="hybridMultilevel"/>
    <w:tmpl w:val="011E213C"/>
    <w:lvl w:ilvl="0" w:tplc="E0B06DCA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C66E52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5EFF2872"/>
    <w:multiLevelType w:val="hybridMultilevel"/>
    <w:tmpl w:val="9E0A79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BC0634B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1704"/>
    <w:rsid w:val="00012700"/>
    <w:rsid w:val="00014058"/>
    <w:rsid w:val="00017089"/>
    <w:rsid w:val="000346C4"/>
    <w:rsid w:val="00037939"/>
    <w:rsid w:val="00057887"/>
    <w:rsid w:val="00061DD4"/>
    <w:rsid w:val="00074841"/>
    <w:rsid w:val="00081274"/>
    <w:rsid w:val="0008238B"/>
    <w:rsid w:val="00085429"/>
    <w:rsid w:val="00090EAA"/>
    <w:rsid w:val="00090FEB"/>
    <w:rsid w:val="000917AE"/>
    <w:rsid w:val="00097AB6"/>
    <w:rsid w:val="000A2C34"/>
    <w:rsid w:val="000A31FF"/>
    <w:rsid w:val="000B1504"/>
    <w:rsid w:val="000B658F"/>
    <w:rsid w:val="000C345E"/>
    <w:rsid w:val="000C5623"/>
    <w:rsid w:val="000D30F0"/>
    <w:rsid w:val="000E71F7"/>
    <w:rsid w:val="000E7231"/>
    <w:rsid w:val="000F3636"/>
    <w:rsid w:val="000F4BA7"/>
    <w:rsid w:val="00107A6C"/>
    <w:rsid w:val="001164A7"/>
    <w:rsid w:val="0011705E"/>
    <w:rsid w:val="00121E7E"/>
    <w:rsid w:val="001231C9"/>
    <w:rsid w:val="00130830"/>
    <w:rsid w:val="00130A38"/>
    <w:rsid w:val="001316AC"/>
    <w:rsid w:val="001354A1"/>
    <w:rsid w:val="0014075F"/>
    <w:rsid w:val="00142307"/>
    <w:rsid w:val="00142918"/>
    <w:rsid w:val="00147232"/>
    <w:rsid w:val="001530CE"/>
    <w:rsid w:val="0015410D"/>
    <w:rsid w:val="00156C6A"/>
    <w:rsid w:val="001609C2"/>
    <w:rsid w:val="001703CC"/>
    <w:rsid w:val="001729F8"/>
    <w:rsid w:val="00176FEF"/>
    <w:rsid w:val="00182CF7"/>
    <w:rsid w:val="00184D9C"/>
    <w:rsid w:val="00187995"/>
    <w:rsid w:val="001923D4"/>
    <w:rsid w:val="001947FD"/>
    <w:rsid w:val="00197775"/>
    <w:rsid w:val="001A70C6"/>
    <w:rsid w:val="001C2999"/>
    <w:rsid w:val="001C3C80"/>
    <w:rsid w:val="001D093F"/>
    <w:rsid w:val="001D17F5"/>
    <w:rsid w:val="001D6EF5"/>
    <w:rsid w:val="001E14C0"/>
    <w:rsid w:val="001E2A43"/>
    <w:rsid w:val="001E4A92"/>
    <w:rsid w:val="001E58AA"/>
    <w:rsid w:val="001F1125"/>
    <w:rsid w:val="001F2A8C"/>
    <w:rsid w:val="001F3687"/>
    <w:rsid w:val="001F61F8"/>
    <w:rsid w:val="00204547"/>
    <w:rsid w:val="00212D25"/>
    <w:rsid w:val="002142CA"/>
    <w:rsid w:val="002147DC"/>
    <w:rsid w:val="0021798B"/>
    <w:rsid w:val="00217E42"/>
    <w:rsid w:val="002204C1"/>
    <w:rsid w:val="00220FA4"/>
    <w:rsid w:val="00223137"/>
    <w:rsid w:val="00225791"/>
    <w:rsid w:val="002304D9"/>
    <w:rsid w:val="00233349"/>
    <w:rsid w:val="00234958"/>
    <w:rsid w:val="002372C8"/>
    <w:rsid w:val="002464B1"/>
    <w:rsid w:val="00262CF0"/>
    <w:rsid w:val="00263634"/>
    <w:rsid w:val="00263A79"/>
    <w:rsid w:val="00264345"/>
    <w:rsid w:val="0026560F"/>
    <w:rsid w:val="00270AA1"/>
    <w:rsid w:val="00281104"/>
    <w:rsid w:val="002817AE"/>
    <w:rsid w:val="00283FA3"/>
    <w:rsid w:val="002840DC"/>
    <w:rsid w:val="00291725"/>
    <w:rsid w:val="002951D3"/>
    <w:rsid w:val="002A3243"/>
    <w:rsid w:val="002A368E"/>
    <w:rsid w:val="002A5584"/>
    <w:rsid w:val="002A70DA"/>
    <w:rsid w:val="002B6D39"/>
    <w:rsid w:val="002C2729"/>
    <w:rsid w:val="002C647A"/>
    <w:rsid w:val="002C65CD"/>
    <w:rsid w:val="002D45BB"/>
    <w:rsid w:val="002D705E"/>
    <w:rsid w:val="002D7A5D"/>
    <w:rsid w:val="002E16A4"/>
    <w:rsid w:val="002E27A0"/>
    <w:rsid w:val="002E65A6"/>
    <w:rsid w:val="002F28DD"/>
    <w:rsid w:val="002F5A52"/>
    <w:rsid w:val="00313F26"/>
    <w:rsid w:val="00323567"/>
    <w:rsid w:val="00324E5E"/>
    <w:rsid w:val="0033273B"/>
    <w:rsid w:val="003329F8"/>
    <w:rsid w:val="00332B51"/>
    <w:rsid w:val="00333BC2"/>
    <w:rsid w:val="00334AFE"/>
    <w:rsid w:val="00346308"/>
    <w:rsid w:val="00347212"/>
    <w:rsid w:val="00350FB9"/>
    <w:rsid w:val="00351C4B"/>
    <w:rsid w:val="0035323D"/>
    <w:rsid w:val="00353578"/>
    <w:rsid w:val="0035692F"/>
    <w:rsid w:val="00363372"/>
    <w:rsid w:val="003633BF"/>
    <w:rsid w:val="00367939"/>
    <w:rsid w:val="0037043E"/>
    <w:rsid w:val="003761A5"/>
    <w:rsid w:val="00380211"/>
    <w:rsid w:val="003873CC"/>
    <w:rsid w:val="003906B3"/>
    <w:rsid w:val="0039387A"/>
    <w:rsid w:val="00393931"/>
    <w:rsid w:val="003A0ADD"/>
    <w:rsid w:val="003A5C55"/>
    <w:rsid w:val="003B6B1B"/>
    <w:rsid w:val="003C172A"/>
    <w:rsid w:val="003C2ABF"/>
    <w:rsid w:val="003C3BB7"/>
    <w:rsid w:val="003C6AEC"/>
    <w:rsid w:val="003C6C20"/>
    <w:rsid w:val="003D1047"/>
    <w:rsid w:val="003D33CD"/>
    <w:rsid w:val="003E34A7"/>
    <w:rsid w:val="003E40FB"/>
    <w:rsid w:val="003F4AAD"/>
    <w:rsid w:val="00401C72"/>
    <w:rsid w:val="00403803"/>
    <w:rsid w:val="0040506D"/>
    <w:rsid w:val="0041073E"/>
    <w:rsid w:val="0042493C"/>
    <w:rsid w:val="00433161"/>
    <w:rsid w:val="00437B27"/>
    <w:rsid w:val="00445CDF"/>
    <w:rsid w:val="004460D7"/>
    <w:rsid w:val="00447065"/>
    <w:rsid w:val="00451C85"/>
    <w:rsid w:val="00452926"/>
    <w:rsid w:val="00453D98"/>
    <w:rsid w:val="00463DF7"/>
    <w:rsid w:val="00465AAF"/>
    <w:rsid w:val="0047212D"/>
    <w:rsid w:val="00475502"/>
    <w:rsid w:val="00480BE6"/>
    <w:rsid w:val="00485243"/>
    <w:rsid w:val="00486C62"/>
    <w:rsid w:val="00487B7D"/>
    <w:rsid w:val="00494CAD"/>
    <w:rsid w:val="00496465"/>
    <w:rsid w:val="004A0F06"/>
    <w:rsid w:val="004B3750"/>
    <w:rsid w:val="004C2215"/>
    <w:rsid w:val="004C49FC"/>
    <w:rsid w:val="004C4FCB"/>
    <w:rsid w:val="004C7DF6"/>
    <w:rsid w:val="004D32D2"/>
    <w:rsid w:val="004D58B1"/>
    <w:rsid w:val="004E0CCC"/>
    <w:rsid w:val="004F13EB"/>
    <w:rsid w:val="004F20D7"/>
    <w:rsid w:val="004F2EB3"/>
    <w:rsid w:val="004F49B8"/>
    <w:rsid w:val="004F513D"/>
    <w:rsid w:val="00504E34"/>
    <w:rsid w:val="00511718"/>
    <w:rsid w:val="00517205"/>
    <w:rsid w:val="00534385"/>
    <w:rsid w:val="00541C10"/>
    <w:rsid w:val="00545207"/>
    <w:rsid w:val="0054695E"/>
    <w:rsid w:val="00547D44"/>
    <w:rsid w:val="005532E5"/>
    <w:rsid w:val="005567F2"/>
    <w:rsid w:val="00560405"/>
    <w:rsid w:val="00564F06"/>
    <w:rsid w:val="005706D1"/>
    <w:rsid w:val="005805F2"/>
    <w:rsid w:val="00582DE9"/>
    <w:rsid w:val="005876E3"/>
    <w:rsid w:val="00593CC4"/>
    <w:rsid w:val="005964CD"/>
    <w:rsid w:val="005A0C62"/>
    <w:rsid w:val="005B081C"/>
    <w:rsid w:val="005B17F4"/>
    <w:rsid w:val="005B46DD"/>
    <w:rsid w:val="005B5B65"/>
    <w:rsid w:val="005B68AC"/>
    <w:rsid w:val="005C6E0E"/>
    <w:rsid w:val="005C7175"/>
    <w:rsid w:val="005D05DB"/>
    <w:rsid w:val="005D6E98"/>
    <w:rsid w:val="005D71BF"/>
    <w:rsid w:val="005D79D1"/>
    <w:rsid w:val="005E1D61"/>
    <w:rsid w:val="005E2896"/>
    <w:rsid w:val="005E3310"/>
    <w:rsid w:val="005E5088"/>
    <w:rsid w:val="005E6C04"/>
    <w:rsid w:val="005E7EFC"/>
    <w:rsid w:val="005F1536"/>
    <w:rsid w:val="005F2D63"/>
    <w:rsid w:val="006011F1"/>
    <w:rsid w:val="006152DA"/>
    <w:rsid w:val="006156A4"/>
    <w:rsid w:val="00622C0F"/>
    <w:rsid w:val="00624892"/>
    <w:rsid w:val="00625F56"/>
    <w:rsid w:val="00632158"/>
    <w:rsid w:val="00634C4B"/>
    <w:rsid w:val="00636176"/>
    <w:rsid w:val="00636D4A"/>
    <w:rsid w:val="00641374"/>
    <w:rsid w:val="006505D1"/>
    <w:rsid w:val="00651384"/>
    <w:rsid w:val="00651D1D"/>
    <w:rsid w:val="00653B9C"/>
    <w:rsid w:val="00654144"/>
    <w:rsid w:val="00655E60"/>
    <w:rsid w:val="006708DA"/>
    <w:rsid w:val="00670CF2"/>
    <w:rsid w:val="006736C1"/>
    <w:rsid w:val="00681FFE"/>
    <w:rsid w:val="006840CB"/>
    <w:rsid w:val="0068440F"/>
    <w:rsid w:val="00687113"/>
    <w:rsid w:val="006939B6"/>
    <w:rsid w:val="00695A2C"/>
    <w:rsid w:val="00695F14"/>
    <w:rsid w:val="006967E8"/>
    <w:rsid w:val="00697A18"/>
    <w:rsid w:val="006B427F"/>
    <w:rsid w:val="006C066A"/>
    <w:rsid w:val="006C0AF9"/>
    <w:rsid w:val="006C35C3"/>
    <w:rsid w:val="006C6507"/>
    <w:rsid w:val="006C7252"/>
    <w:rsid w:val="006D1056"/>
    <w:rsid w:val="006D4B8E"/>
    <w:rsid w:val="006D5E5C"/>
    <w:rsid w:val="006E026A"/>
    <w:rsid w:val="006E78D3"/>
    <w:rsid w:val="006F2255"/>
    <w:rsid w:val="00704E5E"/>
    <w:rsid w:val="00704FF3"/>
    <w:rsid w:val="007110E3"/>
    <w:rsid w:val="0071780A"/>
    <w:rsid w:val="007239FB"/>
    <w:rsid w:val="00731A3A"/>
    <w:rsid w:val="00733B25"/>
    <w:rsid w:val="007350D8"/>
    <w:rsid w:val="00741370"/>
    <w:rsid w:val="0074628E"/>
    <w:rsid w:val="00750121"/>
    <w:rsid w:val="0075029B"/>
    <w:rsid w:val="00750707"/>
    <w:rsid w:val="00752ED6"/>
    <w:rsid w:val="00752EE7"/>
    <w:rsid w:val="007537D1"/>
    <w:rsid w:val="00754A54"/>
    <w:rsid w:val="00764A69"/>
    <w:rsid w:val="00772FA0"/>
    <w:rsid w:val="00776221"/>
    <w:rsid w:val="00782DA8"/>
    <w:rsid w:val="00785323"/>
    <w:rsid w:val="0078638F"/>
    <w:rsid w:val="007931A7"/>
    <w:rsid w:val="007A158A"/>
    <w:rsid w:val="007B3CB0"/>
    <w:rsid w:val="007B442E"/>
    <w:rsid w:val="007B693A"/>
    <w:rsid w:val="007C63F1"/>
    <w:rsid w:val="007C6DD3"/>
    <w:rsid w:val="007D0A95"/>
    <w:rsid w:val="007D1211"/>
    <w:rsid w:val="007D405F"/>
    <w:rsid w:val="007E0F8F"/>
    <w:rsid w:val="007E1518"/>
    <w:rsid w:val="007E1B94"/>
    <w:rsid w:val="007E2F15"/>
    <w:rsid w:val="007F0D7D"/>
    <w:rsid w:val="008074EC"/>
    <w:rsid w:val="00815DD1"/>
    <w:rsid w:val="00821546"/>
    <w:rsid w:val="00830CA2"/>
    <w:rsid w:val="00833408"/>
    <w:rsid w:val="008349A0"/>
    <w:rsid w:val="00835854"/>
    <w:rsid w:val="008415EC"/>
    <w:rsid w:val="00843727"/>
    <w:rsid w:val="00845258"/>
    <w:rsid w:val="0084594A"/>
    <w:rsid w:val="008537DB"/>
    <w:rsid w:val="00853B56"/>
    <w:rsid w:val="008561E1"/>
    <w:rsid w:val="00863FAE"/>
    <w:rsid w:val="00870A83"/>
    <w:rsid w:val="00870C31"/>
    <w:rsid w:val="008713BB"/>
    <w:rsid w:val="008722E3"/>
    <w:rsid w:val="00872EFC"/>
    <w:rsid w:val="008804B6"/>
    <w:rsid w:val="00887085"/>
    <w:rsid w:val="00890D7D"/>
    <w:rsid w:val="00890EA1"/>
    <w:rsid w:val="008A2880"/>
    <w:rsid w:val="008A4E18"/>
    <w:rsid w:val="008A5285"/>
    <w:rsid w:val="008B6C89"/>
    <w:rsid w:val="008C1368"/>
    <w:rsid w:val="008C174F"/>
    <w:rsid w:val="008C3573"/>
    <w:rsid w:val="008C54BF"/>
    <w:rsid w:val="008D0431"/>
    <w:rsid w:val="008D4F9C"/>
    <w:rsid w:val="008E2953"/>
    <w:rsid w:val="008E328B"/>
    <w:rsid w:val="008E51D4"/>
    <w:rsid w:val="008F2373"/>
    <w:rsid w:val="008F555A"/>
    <w:rsid w:val="009030F0"/>
    <w:rsid w:val="00933B83"/>
    <w:rsid w:val="009450B2"/>
    <w:rsid w:val="0095003E"/>
    <w:rsid w:val="00952B86"/>
    <w:rsid w:val="0095321E"/>
    <w:rsid w:val="00954D75"/>
    <w:rsid w:val="00962ACC"/>
    <w:rsid w:val="0096329B"/>
    <w:rsid w:val="00974D30"/>
    <w:rsid w:val="00976450"/>
    <w:rsid w:val="009962A5"/>
    <w:rsid w:val="009A11D6"/>
    <w:rsid w:val="009A5489"/>
    <w:rsid w:val="009B09E8"/>
    <w:rsid w:val="009C5D1E"/>
    <w:rsid w:val="009C7EBE"/>
    <w:rsid w:val="009D1830"/>
    <w:rsid w:val="009D6CE9"/>
    <w:rsid w:val="009E1240"/>
    <w:rsid w:val="009E261F"/>
    <w:rsid w:val="009E7580"/>
    <w:rsid w:val="009F3445"/>
    <w:rsid w:val="00A05EFD"/>
    <w:rsid w:val="00A06B4F"/>
    <w:rsid w:val="00A2353A"/>
    <w:rsid w:val="00A46EED"/>
    <w:rsid w:val="00A4720C"/>
    <w:rsid w:val="00A50541"/>
    <w:rsid w:val="00A53880"/>
    <w:rsid w:val="00A56C1F"/>
    <w:rsid w:val="00A57871"/>
    <w:rsid w:val="00A611DF"/>
    <w:rsid w:val="00A66873"/>
    <w:rsid w:val="00A710DD"/>
    <w:rsid w:val="00A71704"/>
    <w:rsid w:val="00A833F0"/>
    <w:rsid w:val="00A94333"/>
    <w:rsid w:val="00AA1950"/>
    <w:rsid w:val="00AB0EB6"/>
    <w:rsid w:val="00AB51D5"/>
    <w:rsid w:val="00AB609D"/>
    <w:rsid w:val="00AB63FC"/>
    <w:rsid w:val="00AC344A"/>
    <w:rsid w:val="00AC40CC"/>
    <w:rsid w:val="00AC4AE4"/>
    <w:rsid w:val="00AC4E85"/>
    <w:rsid w:val="00AC73E9"/>
    <w:rsid w:val="00AD0F95"/>
    <w:rsid w:val="00AE119D"/>
    <w:rsid w:val="00AE5BE8"/>
    <w:rsid w:val="00AF37CD"/>
    <w:rsid w:val="00AF3EAC"/>
    <w:rsid w:val="00AF4AE0"/>
    <w:rsid w:val="00AF4E74"/>
    <w:rsid w:val="00AF634A"/>
    <w:rsid w:val="00AF7DD4"/>
    <w:rsid w:val="00B038C9"/>
    <w:rsid w:val="00B055AC"/>
    <w:rsid w:val="00B05AB4"/>
    <w:rsid w:val="00B071C3"/>
    <w:rsid w:val="00B10239"/>
    <w:rsid w:val="00B12A7E"/>
    <w:rsid w:val="00B1324E"/>
    <w:rsid w:val="00B146B1"/>
    <w:rsid w:val="00B20080"/>
    <w:rsid w:val="00B27F66"/>
    <w:rsid w:val="00B33196"/>
    <w:rsid w:val="00B35707"/>
    <w:rsid w:val="00B36F94"/>
    <w:rsid w:val="00B41BF5"/>
    <w:rsid w:val="00B473F0"/>
    <w:rsid w:val="00B64451"/>
    <w:rsid w:val="00B65FDB"/>
    <w:rsid w:val="00B712B5"/>
    <w:rsid w:val="00B73862"/>
    <w:rsid w:val="00B87046"/>
    <w:rsid w:val="00B91DFA"/>
    <w:rsid w:val="00BA00BF"/>
    <w:rsid w:val="00BA1C07"/>
    <w:rsid w:val="00BA2F9A"/>
    <w:rsid w:val="00BA757B"/>
    <w:rsid w:val="00BB1425"/>
    <w:rsid w:val="00BB660C"/>
    <w:rsid w:val="00BC3B77"/>
    <w:rsid w:val="00BC4D37"/>
    <w:rsid w:val="00BD7E9A"/>
    <w:rsid w:val="00BE1463"/>
    <w:rsid w:val="00BE6DFC"/>
    <w:rsid w:val="00BE7980"/>
    <w:rsid w:val="00BE7D57"/>
    <w:rsid w:val="00BF0B3E"/>
    <w:rsid w:val="00BF1750"/>
    <w:rsid w:val="00BF24C5"/>
    <w:rsid w:val="00BF2BBC"/>
    <w:rsid w:val="00BF3584"/>
    <w:rsid w:val="00C03CE0"/>
    <w:rsid w:val="00C116F5"/>
    <w:rsid w:val="00C13B68"/>
    <w:rsid w:val="00C14F5B"/>
    <w:rsid w:val="00C22202"/>
    <w:rsid w:val="00C22CA1"/>
    <w:rsid w:val="00C25CDA"/>
    <w:rsid w:val="00C2744A"/>
    <w:rsid w:val="00C30097"/>
    <w:rsid w:val="00C34D46"/>
    <w:rsid w:val="00C36400"/>
    <w:rsid w:val="00C37211"/>
    <w:rsid w:val="00C47468"/>
    <w:rsid w:val="00C47BE9"/>
    <w:rsid w:val="00C50F96"/>
    <w:rsid w:val="00C54CCB"/>
    <w:rsid w:val="00C55067"/>
    <w:rsid w:val="00C62131"/>
    <w:rsid w:val="00C74BF5"/>
    <w:rsid w:val="00C750F3"/>
    <w:rsid w:val="00C760E7"/>
    <w:rsid w:val="00C765DF"/>
    <w:rsid w:val="00C858B5"/>
    <w:rsid w:val="00C85D14"/>
    <w:rsid w:val="00C85D28"/>
    <w:rsid w:val="00C907E7"/>
    <w:rsid w:val="00C94417"/>
    <w:rsid w:val="00C9533A"/>
    <w:rsid w:val="00C96E06"/>
    <w:rsid w:val="00C976C9"/>
    <w:rsid w:val="00CA609B"/>
    <w:rsid w:val="00CA6504"/>
    <w:rsid w:val="00CB0412"/>
    <w:rsid w:val="00CC4543"/>
    <w:rsid w:val="00CC684A"/>
    <w:rsid w:val="00CC797E"/>
    <w:rsid w:val="00CD1773"/>
    <w:rsid w:val="00CD30EF"/>
    <w:rsid w:val="00CD42C7"/>
    <w:rsid w:val="00CE533D"/>
    <w:rsid w:val="00CF103B"/>
    <w:rsid w:val="00CF364A"/>
    <w:rsid w:val="00CF6D81"/>
    <w:rsid w:val="00D072D8"/>
    <w:rsid w:val="00D1407B"/>
    <w:rsid w:val="00D1587C"/>
    <w:rsid w:val="00D15DE4"/>
    <w:rsid w:val="00D16646"/>
    <w:rsid w:val="00D250EB"/>
    <w:rsid w:val="00D3626B"/>
    <w:rsid w:val="00D40656"/>
    <w:rsid w:val="00D41726"/>
    <w:rsid w:val="00D43B61"/>
    <w:rsid w:val="00D45562"/>
    <w:rsid w:val="00D47B15"/>
    <w:rsid w:val="00D55224"/>
    <w:rsid w:val="00D703E4"/>
    <w:rsid w:val="00D74B1B"/>
    <w:rsid w:val="00D75FF0"/>
    <w:rsid w:val="00D805D1"/>
    <w:rsid w:val="00D8195A"/>
    <w:rsid w:val="00D82B83"/>
    <w:rsid w:val="00D91DF8"/>
    <w:rsid w:val="00D94281"/>
    <w:rsid w:val="00DB17BC"/>
    <w:rsid w:val="00DB240F"/>
    <w:rsid w:val="00DC01FE"/>
    <w:rsid w:val="00DC07D0"/>
    <w:rsid w:val="00DC227B"/>
    <w:rsid w:val="00DC6AEE"/>
    <w:rsid w:val="00DD1A8E"/>
    <w:rsid w:val="00DD1E9E"/>
    <w:rsid w:val="00DD7EC2"/>
    <w:rsid w:val="00DE16D9"/>
    <w:rsid w:val="00DE478A"/>
    <w:rsid w:val="00DE5FB0"/>
    <w:rsid w:val="00DF0F02"/>
    <w:rsid w:val="00DF743F"/>
    <w:rsid w:val="00E03F71"/>
    <w:rsid w:val="00E10754"/>
    <w:rsid w:val="00E12E1B"/>
    <w:rsid w:val="00E13BEF"/>
    <w:rsid w:val="00E142D2"/>
    <w:rsid w:val="00E15DC4"/>
    <w:rsid w:val="00E16983"/>
    <w:rsid w:val="00E20124"/>
    <w:rsid w:val="00E20FCF"/>
    <w:rsid w:val="00E21CA2"/>
    <w:rsid w:val="00E22264"/>
    <w:rsid w:val="00E256A1"/>
    <w:rsid w:val="00E330DE"/>
    <w:rsid w:val="00E440B2"/>
    <w:rsid w:val="00E651DB"/>
    <w:rsid w:val="00E711E0"/>
    <w:rsid w:val="00E77481"/>
    <w:rsid w:val="00E80052"/>
    <w:rsid w:val="00E83344"/>
    <w:rsid w:val="00E83E10"/>
    <w:rsid w:val="00E83E56"/>
    <w:rsid w:val="00E8457A"/>
    <w:rsid w:val="00E860CF"/>
    <w:rsid w:val="00E87169"/>
    <w:rsid w:val="00E9471F"/>
    <w:rsid w:val="00E95FC0"/>
    <w:rsid w:val="00EA108B"/>
    <w:rsid w:val="00EA10FA"/>
    <w:rsid w:val="00EA639B"/>
    <w:rsid w:val="00EB5075"/>
    <w:rsid w:val="00EB51F8"/>
    <w:rsid w:val="00ED12A7"/>
    <w:rsid w:val="00ED27B2"/>
    <w:rsid w:val="00ED4FB1"/>
    <w:rsid w:val="00EE2AB1"/>
    <w:rsid w:val="00EE6577"/>
    <w:rsid w:val="00EF0BE5"/>
    <w:rsid w:val="00EF1DBB"/>
    <w:rsid w:val="00EF7C43"/>
    <w:rsid w:val="00F15FB0"/>
    <w:rsid w:val="00F165CE"/>
    <w:rsid w:val="00F16BD4"/>
    <w:rsid w:val="00F21003"/>
    <w:rsid w:val="00F2569B"/>
    <w:rsid w:val="00F377A1"/>
    <w:rsid w:val="00F37EE6"/>
    <w:rsid w:val="00F42E13"/>
    <w:rsid w:val="00F4620D"/>
    <w:rsid w:val="00F46B1C"/>
    <w:rsid w:val="00F559D6"/>
    <w:rsid w:val="00F615AF"/>
    <w:rsid w:val="00F7405F"/>
    <w:rsid w:val="00F7697B"/>
    <w:rsid w:val="00F8044C"/>
    <w:rsid w:val="00F84ECB"/>
    <w:rsid w:val="00F9181E"/>
    <w:rsid w:val="00F959DA"/>
    <w:rsid w:val="00F95A34"/>
    <w:rsid w:val="00F96D4B"/>
    <w:rsid w:val="00F9749D"/>
    <w:rsid w:val="00F97AF7"/>
    <w:rsid w:val="00FA05FC"/>
    <w:rsid w:val="00FB06EE"/>
    <w:rsid w:val="00FB1169"/>
    <w:rsid w:val="00FB23F7"/>
    <w:rsid w:val="00FB7E05"/>
    <w:rsid w:val="00FC3BF3"/>
    <w:rsid w:val="00FC564C"/>
    <w:rsid w:val="00FC5F92"/>
    <w:rsid w:val="00FD1245"/>
    <w:rsid w:val="00FD305F"/>
    <w:rsid w:val="00FD586A"/>
    <w:rsid w:val="00FD6665"/>
    <w:rsid w:val="00FD66D0"/>
    <w:rsid w:val="00FF7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CH" w:eastAsia="en-US" w:bidi="ar-SA"/>
      </w:rPr>
    </w:rPrDefault>
    <w:pPrDefault>
      <w:pPr>
        <w:spacing w:after="8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3BB7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6450"/>
    <w:pPr>
      <w:numPr>
        <w:numId w:val="4"/>
      </w:numPr>
      <w:pBdr>
        <w:top w:val="single" w:sz="24" w:space="1" w:color="D5D3EA"/>
        <w:left w:val="single" w:sz="24" w:space="4" w:color="D5D3EA"/>
        <w:bottom w:val="single" w:sz="24" w:space="0" w:color="D5D3EA"/>
        <w:right w:val="single" w:sz="24" w:space="4" w:color="D5D3EA"/>
      </w:pBdr>
      <w:shd w:val="clear" w:color="auto" w:fill="D5D3EA"/>
      <w:spacing w:before="240" w:after="120"/>
      <w:outlineLvl w:val="0"/>
    </w:pPr>
    <w:rPr>
      <w:rFonts w:asciiTheme="majorHAnsi" w:hAnsiTheme="majorHAnsi"/>
      <w:b/>
      <w:bCs/>
      <w:color w:val="4F4F59"/>
      <w:spacing w:val="15"/>
      <w:sz w:val="24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6450"/>
    <w:pPr>
      <w:numPr>
        <w:ilvl w:val="1"/>
        <w:numId w:val="4"/>
      </w:numPr>
      <w:pBdr>
        <w:top w:val="single" w:sz="8" w:space="1" w:color="4F4F59"/>
      </w:pBdr>
      <w:shd w:val="clear" w:color="auto" w:fill="FFFFFF" w:themeFill="background1"/>
      <w:spacing w:before="360" w:after="240"/>
      <w:ind w:left="578" w:hanging="578"/>
      <w:outlineLvl w:val="1"/>
    </w:pPr>
    <w:rPr>
      <w:rFonts w:asciiTheme="majorHAnsi" w:hAnsiTheme="majorHAnsi"/>
      <w:b/>
      <w:color w:val="4F4F59"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450"/>
    <w:pPr>
      <w:numPr>
        <w:ilvl w:val="2"/>
        <w:numId w:val="4"/>
      </w:numPr>
      <w:pBdr>
        <w:top w:val="dotted" w:sz="6" w:space="2" w:color="5C5C71"/>
      </w:pBdr>
      <w:spacing w:before="360" w:after="240"/>
      <w:outlineLvl w:val="2"/>
    </w:pPr>
    <w:rPr>
      <w:color w:val="4F4F59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6450"/>
    <w:pPr>
      <w:numPr>
        <w:ilvl w:val="3"/>
        <w:numId w:val="4"/>
      </w:numPr>
      <w:pBdr>
        <w:top w:val="dotted" w:sz="6" w:space="1" w:color="4F4F59"/>
      </w:pBdr>
      <w:spacing w:before="360" w:after="240"/>
      <w:ind w:left="862" w:hanging="862"/>
      <w:outlineLvl w:val="3"/>
    </w:pPr>
    <w:rPr>
      <w:i/>
      <w:color w:val="4F4F59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76450"/>
    <w:pPr>
      <w:numPr>
        <w:ilvl w:val="4"/>
        <w:numId w:val="4"/>
      </w:numPr>
      <w:spacing w:before="300" w:after="0"/>
      <w:outlineLvl w:val="4"/>
    </w:pPr>
    <w:rPr>
      <w:i/>
      <w:color w:val="4F4F59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3BB7"/>
    <w:pPr>
      <w:numPr>
        <w:ilvl w:val="5"/>
        <w:numId w:val="4"/>
      </w:num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3BB7"/>
    <w:pPr>
      <w:numPr>
        <w:ilvl w:val="6"/>
        <w:numId w:val="4"/>
      </w:num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3BB7"/>
    <w:pPr>
      <w:numPr>
        <w:ilvl w:val="7"/>
        <w:numId w:val="4"/>
      </w:num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3BB7"/>
    <w:pPr>
      <w:numPr>
        <w:ilvl w:val="8"/>
        <w:numId w:val="4"/>
      </w:num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450"/>
    <w:rPr>
      <w:rFonts w:asciiTheme="majorHAnsi" w:hAnsiTheme="majorHAnsi"/>
      <w:b/>
      <w:bCs/>
      <w:color w:val="4F4F59"/>
      <w:spacing w:val="15"/>
      <w:sz w:val="24"/>
      <w:shd w:val="clear" w:color="auto" w:fill="D5D3EA"/>
    </w:rPr>
  </w:style>
  <w:style w:type="character" w:customStyle="1" w:styleId="Heading2Char">
    <w:name w:val="Heading 2 Char"/>
    <w:basedOn w:val="DefaultParagraphFont"/>
    <w:link w:val="Heading2"/>
    <w:uiPriority w:val="9"/>
    <w:rsid w:val="00976450"/>
    <w:rPr>
      <w:rFonts w:asciiTheme="majorHAnsi" w:hAnsiTheme="majorHAnsi"/>
      <w:b/>
      <w:color w:val="4F4F59"/>
      <w:spacing w:val="15"/>
      <w:shd w:val="clear" w:color="auto" w:fill="FFFFFF" w:themeFill="background1"/>
    </w:rPr>
  </w:style>
  <w:style w:type="table" w:styleId="TableGrid">
    <w:name w:val="Table Grid"/>
    <w:basedOn w:val="TableNormal"/>
    <w:uiPriority w:val="59"/>
    <w:rsid w:val="00651384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1">
    <w:name w:val="Light Grid Accent 1"/>
    <w:basedOn w:val="TableNormal"/>
    <w:uiPriority w:val="62"/>
    <w:rsid w:val="00CB0412"/>
    <w:pPr>
      <w:spacing w:after="0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FC564C"/>
    <w:pPr>
      <w:spacing w:after="0"/>
    </w:pPr>
    <w:tblPr>
      <w:tblStyleRowBandSize w:val="1"/>
      <w:tblStyleColBandSize w:val="1"/>
      <w:tblInd w:w="0" w:type="dxa"/>
      <w:tblBorders>
        <w:top w:val="single" w:sz="6" w:space="0" w:color="848491"/>
        <w:left w:val="single" w:sz="6" w:space="0" w:color="848491"/>
        <w:bottom w:val="single" w:sz="6" w:space="0" w:color="848491"/>
        <w:right w:val="single" w:sz="6" w:space="0" w:color="848491"/>
        <w:insideH w:val="single" w:sz="6" w:space="0" w:color="84849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4F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nil"/>
          <w:left w:val="single" w:sz="8" w:space="0" w:color="7BA0CD" w:themeColor="accent1" w:themeTint="BF"/>
          <w:bottom w:val="single" w:sz="6" w:space="0" w:color="C2A1C3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bottom w:val="nil"/>
        </w:tcBorders>
      </w:tcPr>
    </w:tblStylePr>
    <w:tblStylePr w:type="band1Vert">
      <w:tblPr/>
      <w:tcPr>
        <w:shd w:val="clear" w:color="auto" w:fill="D5D3EA"/>
      </w:tcPr>
    </w:tblStylePr>
    <w:tblStylePr w:type="band1Horz">
      <w:tblPr/>
      <w:tcPr>
        <w:shd w:val="clear" w:color="auto" w:fill="D5D3E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412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-Accent1">
    <w:name w:val="Medium List 1 Accent 1"/>
    <w:basedOn w:val="TableNormal"/>
    <w:uiPriority w:val="65"/>
    <w:rsid w:val="00CB0412"/>
    <w:pPr>
      <w:spacing w:after="0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76450"/>
    <w:rPr>
      <w:color w:val="4F4F59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976450"/>
    <w:rPr>
      <w:i/>
      <w:color w:val="4F4F59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976450"/>
    <w:rPr>
      <w:i/>
      <w:color w:val="4F4F59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3BB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3BB7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C3BB7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E2896"/>
    <w:pPr>
      <w:spacing w:before="720"/>
    </w:pPr>
    <w:rPr>
      <w:caps/>
      <w:color w:val="291829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E2896"/>
    <w:rPr>
      <w:caps/>
      <w:color w:val="291829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3BB7"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C3BB7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3C3BB7"/>
    <w:rPr>
      <w:b/>
      <w:bCs/>
    </w:rPr>
  </w:style>
  <w:style w:type="character" w:styleId="Emphasis">
    <w:name w:val="Emphasis"/>
    <w:uiPriority w:val="20"/>
    <w:qFormat/>
    <w:rsid w:val="003C3BB7"/>
    <w:rPr>
      <w:caps/>
      <w:color w:val="243F6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3C3BB7"/>
    <w:pPr>
      <w:spacing w:after="0"/>
    </w:pPr>
  </w:style>
  <w:style w:type="character" w:customStyle="1" w:styleId="NoSpacingChar">
    <w:name w:val="No Spacing Char"/>
    <w:basedOn w:val="DefaultParagraphFont"/>
    <w:link w:val="NoSpacing"/>
    <w:uiPriority w:val="1"/>
    <w:rsid w:val="003C3BB7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3C3BB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C3BB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C3BB7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3BB7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3BB7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3C3BB7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3C3BB7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3C3BB7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3C3BB7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3C3BB7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3C3BB7"/>
    <w:pPr>
      <w:outlineLvl w:val="9"/>
    </w:pPr>
    <w:rPr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A2C34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F2255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6F225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225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2255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962A5"/>
    <w:pPr>
      <w:spacing w:after="100" w:line="276" w:lineRule="auto"/>
      <w:ind w:left="440"/>
    </w:pPr>
    <w:rPr>
      <w:szCs w:val="22"/>
      <w:lang w:eastAsia="de-CH"/>
    </w:rPr>
  </w:style>
  <w:style w:type="paragraph" w:styleId="Header">
    <w:name w:val="header"/>
    <w:basedOn w:val="Normal"/>
    <w:link w:val="HeaderChar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8F2373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8F2373"/>
    <w:rPr>
      <w:sz w:val="20"/>
      <w:szCs w:val="20"/>
    </w:rPr>
  </w:style>
  <w:style w:type="table" w:styleId="MediumShading1-Accent4">
    <w:name w:val="Medium Shading 1 Accent 4"/>
    <w:basedOn w:val="TableNormal"/>
    <w:uiPriority w:val="63"/>
    <w:rsid w:val="00C55067"/>
    <w:pPr>
      <w:spacing w:after="0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947FD"/>
    <w:rPr>
      <w:color w:val="800080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D45562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CH" w:eastAsia="en-US" w:bidi="ar-SA"/>
      </w:rPr>
    </w:rPrDefault>
    <w:pPrDefault>
      <w:pPr>
        <w:spacing w:after="8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3BB7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6450"/>
    <w:pPr>
      <w:numPr>
        <w:numId w:val="4"/>
      </w:numPr>
      <w:pBdr>
        <w:top w:val="single" w:sz="24" w:space="1" w:color="D5D3EA"/>
        <w:left w:val="single" w:sz="24" w:space="4" w:color="D5D3EA"/>
        <w:bottom w:val="single" w:sz="24" w:space="0" w:color="D5D3EA"/>
        <w:right w:val="single" w:sz="24" w:space="4" w:color="D5D3EA"/>
      </w:pBdr>
      <w:shd w:val="clear" w:color="auto" w:fill="D5D3EA"/>
      <w:spacing w:before="240" w:after="120"/>
      <w:outlineLvl w:val="0"/>
    </w:pPr>
    <w:rPr>
      <w:rFonts w:asciiTheme="majorHAnsi" w:hAnsiTheme="majorHAnsi"/>
      <w:b/>
      <w:bCs/>
      <w:color w:val="4F4F59"/>
      <w:spacing w:val="15"/>
      <w:sz w:val="24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6450"/>
    <w:pPr>
      <w:numPr>
        <w:ilvl w:val="1"/>
        <w:numId w:val="4"/>
      </w:numPr>
      <w:pBdr>
        <w:top w:val="single" w:sz="8" w:space="1" w:color="4F4F59"/>
      </w:pBdr>
      <w:shd w:val="clear" w:color="auto" w:fill="FFFFFF" w:themeFill="background1"/>
      <w:spacing w:before="360" w:after="240"/>
      <w:ind w:left="578" w:hanging="578"/>
      <w:outlineLvl w:val="1"/>
    </w:pPr>
    <w:rPr>
      <w:rFonts w:asciiTheme="majorHAnsi" w:hAnsiTheme="majorHAnsi"/>
      <w:b/>
      <w:color w:val="4F4F59"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450"/>
    <w:pPr>
      <w:numPr>
        <w:ilvl w:val="2"/>
        <w:numId w:val="4"/>
      </w:numPr>
      <w:pBdr>
        <w:top w:val="dotted" w:sz="6" w:space="2" w:color="5C5C71"/>
      </w:pBdr>
      <w:spacing w:before="360" w:after="240"/>
      <w:outlineLvl w:val="2"/>
    </w:pPr>
    <w:rPr>
      <w:color w:val="4F4F59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6450"/>
    <w:pPr>
      <w:numPr>
        <w:ilvl w:val="3"/>
        <w:numId w:val="4"/>
      </w:numPr>
      <w:pBdr>
        <w:top w:val="dotted" w:sz="6" w:space="1" w:color="4F4F59"/>
      </w:pBdr>
      <w:spacing w:before="360" w:after="240"/>
      <w:ind w:left="862" w:hanging="862"/>
      <w:outlineLvl w:val="3"/>
    </w:pPr>
    <w:rPr>
      <w:i/>
      <w:color w:val="4F4F59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76450"/>
    <w:pPr>
      <w:numPr>
        <w:ilvl w:val="4"/>
        <w:numId w:val="4"/>
      </w:numPr>
      <w:spacing w:before="300" w:after="0"/>
      <w:outlineLvl w:val="4"/>
    </w:pPr>
    <w:rPr>
      <w:i/>
      <w:color w:val="4F4F59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3BB7"/>
    <w:pPr>
      <w:numPr>
        <w:ilvl w:val="5"/>
        <w:numId w:val="4"/>
      </w:num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3BB7"/>
    <w:pPr>
      <w:numPr>
        <w:ilvl w:val="6"/>
        <w:numId w:val="4"/>
      </w:num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3BB7"/>
    <w:pPr>
      <w:numPr>
        <w:ilvl w:val="7"/>
        <w:numId w:val="4"/>
      </w:num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3BB7"/>
    <w:pPr>
      <w:numPr>
        <w:ilvl w:val="8"/>
        <w:numId w:val="4"/>
      </w:num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450"/>
    <w:rPr>
      <w:rFonts w:asciiTheme="majorHAnsi" w:hAnsiTheme="majorHAnsi"/>
      <w:b/>
      <w:bCs/>
      <w:color w:val="4F4F59"/>
      <w:spacing w:val="15"/>
      <w:sz w:val="24"/>
      <w:shd w:val="clear" w:color="auto" w:fill="D5D3EA"/>
    </w:rPr>
  </w:style>
  <w:style w:type="character" w:customStyle="1" w:styleId="Heading2Char">
    <w:name w:val="Heading 2 Char"/>
    <w:basedOn w:val="DefaultParagraphFont"/>
    <w:link w:val="Heading2"/>
    <w:uiPriority w:val="9"/>
    <w:rsid w:val="00976450"/>
    <w:rPr>
      <w:rFonts w:asciiTheme="majorHAnsi" w:hAnsiTheme="majorHAnsi"/>
      <w:b/>
      <w:color w:val="4F4F59"/>
      <w:spacing w:val="15"/>
      <w:shd w:val="clear" w:color="auto" w:fill="FFFFFF" w:themeFill="background1"/>
    </w:rPr>
  </w:style>
  <w:style w:type="table" w:styleId="TableGrid">
    <w:name w:val="Table Grid"/>
    <w:basedOn w:val="TableNormal"/>
    <w:uiPriority w:val="59"/>
    <w:rsid w:val="00651384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1">
    <w:name w:val="Light Grid Accent 1"/>
    <w:basedOn w:val="TableNormal"/>
    <w:uiPriority w:val="62"/>
    <w:rsid w:val="00CB0412"/>
    <w:pPr>
      <w:spacing w:after="0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FC564C"/>
    <w:pPr>
      <w:spacing w:after="0"/>
    </w:pPr>
    <w:tblPr>
      <w:tblStyleRowBandSize w:val="1"/>
      <w:tblStyleColBandSize w:val="1"/>
      <w:tblInd w:w="0" w:type="dxa"/>
      <w:tblBorders>
        <w:top w:val="single" w:sz="6" w:space="0" w:color="848491"/>
        <w:left w:val="single" w:sz="6" w:space="0" w:color="848491"/>
        <w:bottom w:val="single" w:sz="6" w:space="0" w:color="848491"/>
        <w:right w:val="single" w:sz="6" w:space="0" w:color="848491"/>
        <w:insideH w:val="single" w:sz="6" w:space="0" w:color="84849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4F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nil"/>
          <w:left w:val="single" w:sz="8" w:space="0" w:color="7BA0CD" w:themeColor="accent1" w:themeTint="BF"/>
          <w:bottom w:val="single" w:sz="6" w:space="0" w:color="C2A1C3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bottom w:val="nil"/>
        </w:tcBorders>
      </w:tcPr>
    </w:tblStylePr>
    <w:tblStylePr w:type="band1Vert">
      <w:tblPr/>
      <w:tcPr>
        <w:shd w:val="clear" w:color="auto" w:fill="D5D3EA"/>
      </w:tcPr>
    </w:tblStylePr>
    <w:tblStylePr w:type="band1Horz">
      <w:tblPr/>
      <w:tcPr>
        <w:shd w:val="clear" w:color="auto" w:fill="D5D3E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412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-Accent1">
    <w:name w:val="Medium List 1 Accent 1"/>
    <w:basedOn w:val="TableNormal"/>
    <w:uiPriority w:val="65"/>
    <w:rsid w:val="00CB0412"/>
    <w:pPr>
      <w:spacing w:after="0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76450"/>
    <w:rPr>
      <w:color w:val="4F4F59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976450"/>
    <w:rPr>
      <w:i/>
      <w:color w:val="4F4F59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976450"/>
    <w:rPr>
      <w:i/>
      <w:color w:val="4F4F59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3BB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3BB7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C3BB7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E2896"/>
    <w:pPr>
      <w:spacing w:before="720"/>
    </w:pPr>
    <w:rPr>
      <w:caps/>
      <w:color w:val="291829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E2896"/>
    <w:rPr>
      <w:caps/>
      <w:color w:val="291829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3BB7"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C3BB7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3C3BB7"/>
    <w:rPr>
      <w:b/>
      <w:bCs/>
    </w:rPr>
  </w:style>
  <w:style w:type="character" w:styleId="Emphasis">
    <w:name w:val="Emphasis"/>
    <w:uiPriority w:val="20"/>
    <w:qFormat/>
    <w:rsid w:val="003C3BB7"/>
    <w:rPr>
      <w:caps/>
      <w:color w:val="243F6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3C3BB7"/>
    <w:pPr>
      <w:spacing w:after="0"/>
    </w:pPr>
  </w:style>
  <w:style w:type="character" w:customStyle="1" w:styleId="NoSpacingChar">
    <w:name w:val="No Spacing Char"/>
    <w:basedOn w:val="DefaultParagraphFont"/>
    <w:link w:val="NoSpacing"/>
    <w:uiPriority w:val="1"/>
    <w:rsid w:val="003C3BB7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3C3BB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C3BB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C3BB7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3BB7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3BB7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3C3BB7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3C3BB7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3C3BB7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3C3BB7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3C3BB7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3C3BB7"/>
    <w:pPr>
      <w:outlineLvl w:val="9"/>
    </w:pPr>
    <w:rPr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A2C34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F2255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6F225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225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2255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962A5"/>
    <w:pPr>
      <w:spacing w:after="100" w:line="276" w:lineRule="auto"/>
      <w:ind w:left="440"/>
    </w:pPr>
    <w:rPr>
      <w:szCs w:val="22"/>
      <w:lang w:eastAsia="de-CH"/>
    </w:rPr>
  </w:style>
  <w:style w:type="paragraph" w:styleId="Header">
    <w:name w:val="header"/>
    <w:basedOn w:val="Normal"/>
    <w:link w:val="HeaderChar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8F2373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8F2373"/>
    <w:rPr>
      <w:sz w:val="20"/>
      <w:szCs w:val="20"/>
    </w:rPr>
  </w:style>
  <w:style w:type="table" w:styleId="MediumShading1-Accent4">
    <w:name w:val="Medium Shading 1 Accent 4"/>
    <w:basedOn w:val="TableNormal"/>
    <w:uiPriority w:val="63"/>
    <w:rsid w:val="00C55067"/>
    <w:pPr>
      <w:spacing w:after="0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947FD"/>
    <w:rPr>
      <w:color w:val="800080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D4556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90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hyperlink" Target="file:///D:\flip_svn.elmermx.ch\doc\03_Technischer_Bericht_Teil_2\04_Entwurf\Entwurf.docx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tmp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msdn.microsoft.com/en-us/magazine/dd419663.aspx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lip%20Project%202.0\doc\templates\template.dotx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30C3D5-F522-4B7D-97D3-EA9C60E2D4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22</Pages>
  <Words>3923</Words>
  <Characters>24717</Characters>
  <Application>Microsoft Office Word</Application>
  <DocSecurity>0</DocSecurity>
  <Lines>205</Lines>
  <Paragraphs>57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Entwurf</vt:lpstr>
      <vt:lpstr>Entwurf</vt:lpstr>
    </vt:vector>
  </TitlesOfParts>
  <Company>Studienarbeit</Company>
  <LinksUpToDate>false</LinksUpToDate>
  <CharactersWithSpaces>28583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Entwurf</dc:title>
  <dc:creator>HSR</dc:creator>
  <cp:lastModifiedBy>HSR</cp:lastModifiedBy>
  <cp:revision>448</cp:revision>
  <dcterms:created xsi:type="dcterms:W3CDTF">2011-12-05T09:42:00Z</dcterms:created>
  <dcterms:modified xsi:type="dcterms:W3CDTF">2011-12-19T16:16:00Z</dcterms:modified>
</cp:coreProperties>
</file>