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87" w:rightFromText="187" w:horzAnchor="margin" w:tblpXSpec="center" w:tblpYSpec="bottom"/>
            <w:tblW w:w="4000" w:type="pct"/>
            <w:tblLook w:val="04A0" w:firstRow="1" w:lastRow="0" w:firstColumn="1" w:lastColumn="0" w:noHBand="0" w:noVBand="1"/>
          </w:tblPr>
          <w:tblGrid>
            <w:gridCol w:w="7442"/>
          </w:tblGrid>
          <w:tr w:rsidR="008E328B">
            <w:tc>
              <w:tcPr>
                <w:tcW w:w="7672" w:type="dxa"/>
                <w:tcMar>
                  <w:top w:w="216" w:type="dxa"/>
                  <w:left w:w="115" w:type="dxa"/>
                  <w:bottom w:w="216" w:type="dxa"/>
                  <w:right w:w="115" w:type="dxa"/>
                </w:tcMar>
              </w:tcPr>
              <w:p w:rsidR="001F2A8C" w:rsidRDefault="001F2A8C" w:rsidP="001F2A8C">
                <w:pPr>
                  <w:pStyle w:val="NoSpacing"/>
                  <w:rPr>
                    <w:color w:val="4F81BD" w:themeColor="accent1"/>
                  </w:rPr>
                </w:pPr>
              </w:p>
              <w:p w:rsidR="008E328B" w:rsidRPr="000B1504" w:rsidRDefault="001F2A8C">
                <w:pPr>
                  <w:pStyle w:val="NoSpacing"/>
                  <w:rPr>
                    <w:color w:val="4F4F59"/>
                  </w:rPr>
                </w:pPr>
                <w:r w:rsidRPr="000B1504">
                  <w:rPr>
                    <w:color w:val="4F4F59"/>
                  </w:rPr>
                  <w:t>Elmer Lukas,</w:t>
                </w:r>
                <w:r w:rsidR="00560405" w:rsidRPr="000B1504">
                  <w:rPr>
                    <w:color w:val="4F4F59"/>
                  </w:rPr>
                  <w:t xml:space="preserve"> Heidt Christina, </w:t>
                </w:r>
                <w:r w:rsidRPr="000B1504">
                  <w:rPr>
                    <w:color w:val="4F4F59"/>
                  </w:rPr>
                  <w:t xml:space="preserve"> </w:t>
                </w:r>
                <w:proofErr w:type="spellStart"/>
                <w:r w:rsidR="00560405" w:rsidRPr="000B1504">
                  <w:rPr>
                    <w:color w:val="4F4F59"/>
                  </w:rPr>
                  <w:t>Treichler</w:t>
                </w:r>
                <w:proofErr w:type="spellEnd"/>
                <w:r w:rsidR="00560405" w:rsidRPr="000B1504">
                  <w:rPr>
                    <w:color w:val="4F4F59"/>
                  </w:rPr>
                  <w:t xml:space="preserve"> Delia</w:t>
                </w:r>
              </w:p>
              <w:p w:rsidR="008E328B" w:rsidRPr="000B1504" w:rsidRDefault="00AF4AE0">
                <w:pPr>
                  <w:pStyle w:val="NoSpacing"/>
                  <w:rPr>
                    <w:color w:val="4F4F59"/>
                  </w:rPr>
                </w:pPr>
                <w:r w:rsidRPr="000B1504">
                  <w:rPr>
                    <w:color w:val="4F4F59"/>
                  </w:rPr>
                  <w:fldChar w:fldCharType="begin"/>
                </w:r>
                <w:r w:rsidR="00E13BEF" w:rsidRPr="000B1504">
                  <w:rPr>
                    <w:color w:val="4F4F59"/>
                  </w:rPr>
                  <w:instrText xml:space="preserve"> DATE  \@ "d. MMMM yyyy"  \* MERGEFORMAT </w:instrText>
                </w:r>
                <w:r w:rsidRPr="000B1504">
                  <w:rPr>
                    <w:color w:val="4F4F59"/>
                  </w:rPr>
                  <w:fldChar w:fldCharType="separate"/>
                </w:r>
                <w:r w:rsidR="002E22D3">
                  <w:rPr>
                    <w:noProof/>
                    <w:color w:val="4F4F59"/>
                  </w:rPr>
                  <w:t>20. Dezember 2011</w:t>
                </w:r>
                <w:r w:rsidRPr="000B1504">
                  <w:rPr>
                    <w:color w:val="4F4F59"/>
                  </w:rPr>
                  <w:fldChar w:fldCharType="end"/>
                </w:r>
              </w:p>
              <w:p w:rsidR="008E328B" w:rsidRDefault="008E328B">
                <w:pPr>
                  <w:pStyle w:val="NoSpacing"/>
                  <w:rPr>
                    <w:color w:val="4F81BD" w:themeColor="accent1"/>
                  </w:rPr>
                </w:pPr>
              </w:p>
            </w:tc>
          </w:tr>
        </w:tbl>
        <w:p w:rsidR="008E328B" w:rsidRDefault="008E328B"/>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C9533A" w:rsidTr="00954D75">
            <w:tc>
              <w:tcPr>
                <w:tcW w:w="7442" w:type="dxa"/>
                <w:tcMar>
                  <w:top w:w="216" w:type="dxa"/>
                  <w:left w:w="115" w:type="dxa"/>
                  <w:bottom w:w="216" w:type="dxa"/>
                  <w:right w:w="115" w:type="dxa"/>
                </w:tcMar>
              </w:tcPr>
              <w:p w:rsidR="00C9533A" w:rsidRDefault="007E432B" w:rsidP="00C62131">
                <w:pPr>
                  <w:pStyle w:val="NoSpacing"/>
                  <w:rPr>
                    <w:rFonts w:asciiTheme="majorHAnsi" w:eastAsiaTheme="majorEastAsia" w:hAnsiTheme="majorHAnsi" w:cstheme="majorBidi"/>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EndPr/>
                  <w:sdtContent>
                    <w:r w:rsidR="00C62131">
                      <w:rPr>
                        <w:rFonts w:asciiTheme="majorHAnsi" w:eastAsiaTheme="majorEastAsia" w:hAnsiTheme="majorHAnsi" w:cstheme="majorBidi"/>
                        <w:sz w:val="44"/>
                        <w:szCs w:val="44"/>
                      </w:rPr>
                      <w:t>Studienarbeit</w:t>
                    </w:r>
                  </w:sdtContent>
                </w:sdt>
              </w:p>
            </w:tc>
          </w:tr>
          <w:tr w:rsidR="00C9533A" w:rsidTr="00954D75">
            <w:tc>
              <w:tcPr>
                <w:tcW w:w="7442" w:type="dxa"/>
              </w:tcPr>
              <w:sdt>
                <w:sdtPr>
                  <w:rPr>
                    <w:rFonts w:asciiTheme="majorHAnsi" w:eastAsiaTheme="majorEastAsia" w:hAnsiTheme="majorHAnsi" w:cstheme="majorBidi"/>
                    <w:color w:val="5C5C7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EndPr/>
                <w:sdtContent>
                  <w:p w:rsidR="00C9533A" w:rsidRDefault="00A71704" w:rsidP="00A71704">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Entwurf</w:t>
                    </w:r>
                  </w:p>
                </w:sdtContent>
              </w:sdt>
            </w:tc>
          </w:tr>
          <w:tr w:rsidR="00C9533A" w:rsidTr="00954D75">
            <w:sdt>
              <w:sdtPr>
                <w:rPr>
                  <w:rFonts w:asciiTheme="majorHAnsi" w:eastAsiaTheme="majorEastAsia" w:hAnsiTheme="majorHAnsi" w:cstheme="majorBidi"/>
                </w:rPr>
                <w:alias w:val="Untertitel"/>
                <w:id w:val="13406923"/>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442" w:type="dxa"/>
                    <w:tcMar>
                      <w:top w:w="216" w:type="dxa"/>
                      <w:left w:w="115" w:type="dxa"/>
                      <w:bottom w:w="216" w:type="dxa"/>
                      <w:right w:w="115" w:type="dxa"/>
                    </w:tcMar>
                  </w:tcPr>
                  <w:p w:rsidR="00C9533A" w:rsidRDefault="00A71704" w:rsidP="00A71704">
                    <w:pPr>
                      <w:pStyle w:val="NoSpacing"/>
                      <w:rPr>
                        <w:rFonts w:asciiTheme="majorHAnsi" w:eastAsiaTheme="majorEastAsia" w:hAnsiTheme="majorHAnsi" w:cstheme="majorBidi"/>
                      </w:rPr>
                    </w:pPr>
                    <w:r>
                      <w:rPr>
                        <w:rFonts w:asciiTheme="majorHAnsi" w:eastAsiaTheme="majorEastAsia" w:hAnsiTheme="majorHAnsi" w:cstheme="majorBidi"/>
                      </w:rPr>
                      <w:t xml:space="preserve">     </w:t>
                    </w:r>
                  </w:p>
                </w:tc>
              </w:sdtContent>
            </w:sdt>
          </w:tr>
        </w:tbl>
        <w:p w:rsidR="00C62131" w:rsidRDefault="00C62131" w:rsidP="00C62131">
          <w:pPr>
            <w:jc w:val="center"/>
            <w:rPr>
              <w:b/>
              <w:bCs/>
            </w:rPr>
          </w:pPr>
        </w:p>
        <w:p w:rsidR="00C62131" w:rsidRDefault="00C62131" w:rsidP="00C62131">
          <w:pPr>
            <w:jc w:val="center"/>
            <w:rPr>
              <w:b/>
              <w:bCs/>
            </w:rPr>
          </w:pPr>
        </w:p>
        <w:p w:rsidR="00C62131" w:rsidRDefault="00C62131" w:rsidP="00EA10FA">
          <w:pPr>
            <w:jc w:val="right"/>
            <w:rPr>
              <w:b/>
              <w:bCs/>
            </w:rPr>
          </w:pPr>
        </w:p>
        <w:p w:rsidR="00C62131" w:rsidRDefault="00C62131" w:rsidP="00C62131">
          <w:pPr>
            <w:jc w:val="center"/>
            <w:rPr>
              <w:b/>
              <w:bCs/>
            </w:rPr>
          </w:pPr>
        </w:p>
        <w:p w:rsidR="00C62131" w:rsidRDefault="00C62131" w:rsidP="00C62131">
          <w:pPr>
            <w:jc w:val="center"/>
            <w:rPr>
              <w:b/>
              <w:bCs/>
            </w:rPr>
          </w:pPr>
        </w:p>
        <w:p w:rsidR="00C62131" w:rsidRDefault="00C62131" w:rsidP="00C62131">
          <w:pPr>
            <w:jc w:val="center"/>
            <w:rPr>
              <w:b/>
              <w:bCs/>
            </w:rPr>
          </w:pPr>
        </w:p>
        <w:p w:rsidR="008E328B" w:rsidRDefault="00C62131" w:rsidP="00C62131">
          <w:pPr>
            <w:ind w:firstLine="993"/>
          </w:pPr>
          <w:r>
            <w:rPr>
              <w:b/>
              <w:bCs/>
              <w:noProof/>
              <w:lang w:eastAsia="de-CH"/>
            </w:rPr>
            <w:drawing>
              <wp:inline distT="0" distB="0" distL="0" distR="0" wp14:anchorId="287B8826" wp14:editId="2622DD9E">
                <wp:extent cx="3459707" cy="2508229"/>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l="2873"/>
                        <a:stretch/>
                      </pic:blipFill>
                      <pic:spPr bwMode="auto">
                        <a:xfrm>
                          <a:off x="0" y="0"/>
                          <a:ext cx="3465605" cy="2512505"/>
                        </a:xfrm>
                        <a:prstGeom prst="rect">
                          <a:avLst/>
                        </a:prstGeom>
                        <a:ln>
                          <a:noFill/>
                        </a:ln>
                        <a:extLst>
                          <a:ext uri="{53640926-AAD7-44D8-BBD7-CCE9431645EC}">
                            <a14:shadowObscured xmlns:a14="http://schemas.microsoft.com/office/drawing/2010/main"/>
                          </a:ext>
                        </a:extLst>
                      </pic:spPr>
                    </pic:pic>
                  </a:graphicData>
                </a:graphic>
              </wp:inline>
            </w:drawing>
          </w:r>
          <w:r w:rsidR="008E328B">
            <w:rPr>
              <w:b/>
              <w:bCs/>
            </w:rPr>
            <w:br w:type="page"/>
          </w:r>
        </w:p>
      </w:sdtContent>
    </w:sdt>
    <w:p w:rsidR="00A53880" w:rsidRDefault="0075029B" w:rsidP="00E711E0">
      <w:pPr>
        <w:pStyle w:val="Heading1"/>
      </w:pPr>
      <w:bookmarkStart w:id="0" w:name="_Toc312154945"/>
      <w:r>
        <w:lastRenderedPageBreak/>
        <w:t>Dokumentinformationen</w:t>
      </w:r>
      <w:bookmarkEnd w:id="0"/>
    </w:p>
    <w:p w:rsidR="00B038C9" w:rsidRDefault="00E711E0" w:rsidP="00B038C9">
      <w:pPr>
        <w:pStyle w:val="Heading2"/>
      </w:pPr>
      <w:bookmarkStart w:id="1" w:name="_Toc312154946"/>
      <w:r>
        <w:t>Änderungsgeschichte</w:t>
      </w:r>
      <w:bookmarkEnd w:id="1"/>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887085"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887085" w:rsidRDefault="00887085" w:rsidP="00C55067">
            <w:r>
              <w:t>Datum</w:t>
            </w:r>
          </w:p>
        </w:tc>
        <w:tc>
          <w:tcPr>
            <w:tcW w:w="993" w:type="dxa"/>
          </w:tcPr>
          <w:p w:rsidR="00887085" w:rsidRDefault="00887085" w:rsidP="00C55067">
            <w:r>
              <w:t>Version</w:t>
            </w:r>
          </w:p>
        </w:tc>
        <w:tc>
          <w:tcPr>
            <w:tcW w:w="4674" w:type="dxa"/>
          </w:tcPr>
          <w:p w:rsidR="00887085" w:rsidRDefault="00887085" w:rsidP="00C55067">
            <w:r>
              <w:t>Änderung</w:t>
            </w:r>
          </w:p>
        </w:tc>
        <w:tc>
          <w:tcPr>
            <w:tcW w:w="2303" w:type="dxa"/>
          </w:tcPr>
          <w:p w:rsidR="00887085" w:rsidRDefault="00887085" w:rsidP="00C55067">
            <w:r>
              <w:t>Autor</w:t>
            </w:r>
          </w:p>
        </w:tc>
      </w:tr>
      <w:tr w:rsidR="00887085"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887085" w:rsidRPr="00F9181E" w:rsidRDefault="00785323" w:rsidP="00A71704">
            <w:pPr>
              <w:rPr>
                <w:b/>
              </w:rPr>
            </w:pPr>
            <w:r>
              <w:t>25</w:t>
            </w:r>
            <w:r w:rsidR="00887085" w:rsidRPr="00F9181E">
              <w:t>.</w:t>
            </w:r>
            <w:r>
              <w:t>09</w:t>
            </w:r>
            <w:r w:rsidR="00887085" w:rsidRPr="00F9181E">
              <w:t>.2011</w:t>
            </w:r>
          </w:p>
        </w:tc>
        <w:tc>
          <w:tcPr>
            <w:tcW w:w="993" w:type="dxa"/>
          </w:tcPr>
          <w:p w:rsidR="00887085" w:rsidRPr="00F9181E" w:rsidRDefault="00887085" w:rsidP="00C55067">
            <w:r w:rsidRPr="00F9181E">
              <w:t>1.0</w:t>
            </w:r>
          </w:p>
        </w:tc>
        <w:tc>
          <w:tcPr>
            <w:tcW w:w="4674" w:type="dxa"/>
          </w:tcPr>
          <w:p w:rsidR="00887085" w:rsidRPr="00F9181E" w:rsidRDefault="00887085" w:rsidP="00C55067">
            <w:r w:rsidRPr="00F9181E">
              <w:t>Erste Version des Dokuments</w:t>
            </w:r>
          </w:p>
        </w:tc>
        <w:tc>
          <w:tcPr>
            <w:tcW w:w="2303" w:type="dxa"/>
          </w:tcPr>
          <w:p w:rsidR="00887085" w:rsidRPr="00F9181E" w:rsidRDefault="00785323" w:rsidP="00C55067">
            <w:proofErr w:type="spellStart"/>
            <w:r>
              <w:t>lelmer</w:t>
            </w:r>
            <w:proofErr w:type="spellEnd"/>
          </w:p>
        </w:tc>
      </w:tr>
      <w:tr w:rsidR="0035692F"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35692F" w:rsidRDefault="0035692F" w:rsidP="00A71704">
            <w:r>
              <w:t>03.10.2011</w:t>
            </w:r>
          </w:p>
        </w:tc>
        <w:tc>
          <w:tcPr>
            <w:tcW w:w="993" w:type="dxa"/>
          </w:tcPr>
          <w:p w:rsidR="0035692F" w:rsidRPr="00F9181E" w:rsidRDefault="0035692F" w:rsidP="00C55067">
            <w:r>
              <w:t>1.1</w:t>
            </w:r>
          </w:p>
        </w:tc>
        <w:tc>
          <w:tcPr>
            <w:tcW w:w="4674" w:type="dxa"/>
          </w:tcPr>
          <w:p w:rsidR="0035692F" w:rsidRPr="00F9181E" w:rsidRDefault="0035692F" w:rsidP="00C55067">
            <w:r>
              <w:t>Review</w:t>
            </w:r>
          </w:p>
        </w:tc>
        <w:tc>
          <w:tcPr>
            <w:tcW w:w="2303" w:type="dxa"/>
          </w:tcPr>
          <w:p w:rsidR="0035692F" w:rsidRDefault="00772FA0" w:rsidP="00C55067">
            <w:proofErr w:type="spellStart"/>
            <w:r>
              <w:t>d</w:t>
            </w:r>
            <w:r w:rsidR="0035692F">
              <w:t>treichl</w:t>
            </w:r>
            <w:proofErr w:type="spellEnd"/>
          </w:p>
        </w:tc>
      </w:tr>
      <w:tr w:rsidR="00772FA0"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772FA0" w:rsidRDefault="00772FA0" w:rsidP="00A71704">
            <w:r>
              <w:t>12.12.2011</w:t>
            </w:r>
          </w:p>
        </w:tc>
        <w:tc>
          <w:tcPr>
            <w:tcW w:w="993" w:type="dxa"/>
          </w:tcPr>
          <w:p w:rsidR="00772FA0" w:rsidRDefault="00772FA0" w:rsidP="00C55067">
            <w:r>
              <w:t>1.2</w:t>
            </w:r>
          </w:p>
        </w:tc>
        <w:tc>
          <w:tcPr>
            <w:tcW w:w="4674" w:type="dxa"/>
          </w:tcPr>
          <w:p w:rsidR="00772FA0" w:rsidRDefault="00DF0F02" w:rsidP="00C55067">
            <w:r>
              <w:t>Schichtenarchitektur dokumentiert</w:t>
            </w:r>
          </w:p>
        </w:tc>
        <w:tc>
          <w:tcPr>
            <w:tcW w:w="2303" w:type="dxa"/>
          </w:tcPr>
          <w:p w:rsidR="00772FA0" w:rsidRDefault="002C2729" w:rsidP="00C55067">
            <w:proofErr w:type="spellStart"/>
            <w:r>
              <w:t>l</w:t>
            </w:r>
            <w:r w:rsidR="00772FA0">
              <w:t>elmer</w:t>
            </w:r>
            <w:proofErr w:type="spellEnd"/>
          </w:p>
        </w:tc>
      </w:tr>
      <w:tr w:rsidR="002C2729"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2C2729" w:rsidRDefault="002C2729" w:rsidP="00A71704">
            <w:r>
              <w:t>15.12.2011</w:t>
            </w:r>
          </w:p>
        </w:tc>
        <w:tc>
          <w:tcPr>
            <w:tcW w:w="993" w:type="dxa"/>
          </w:tcPr>
          <w:p w:rsidR="002C2729" w:rsidRDefault="002C2729" w:rsidP="00C55067">
            <w:r>
              <w:t>1.3</w:t>
            </w:r>
          </w:p>
        </w:tc>
        <w:tc>
          <w:tcPr>
            <w:tcW w:w="4674" w:type="dxa"/>
          </w:tcPr>
          <w:p w:rsidR="002C2729" w:rsidRDefault="002C2729" w:rsidP="00C55067">
            <w:r>
              <w:t>Architektur angepasst, Sensitivitätsanalyse</w:t>
            </w:r>
          </w:p>
        </w:tc>
        <w:tc>
          <w:tcPr>
            <w:tcW w:w="2303" w:type="dxa"/>
          </w:tcPr>
          <w:p w:rsidR="002C2729" w:rsidRDefault="002C2729" w:rsidP="00C55067">
            <w:proofErr w:type="spellStart"/>
            <w:r>
              <w:t>lelmer</w:t>
            </w:r>
            <w:proofErr w:type="spellEnd"/>
          </w:p>
        </w:tc>
      </w:tr>
      <w:tr w:rsidR="00F377A1" w:rsidRPr="00F9181E" w:rsidTr="00811F49">
        <w:trPr>
          <w:cnfStyle w:val="000000100000" w:firstRow="0" w:lastRow="0" w:firstColumn="0" w:lastColumn="0" w:oddVBand="0" w:evenVBand="0" w:oddHBand="1" w:evenHBand="0" w:firstRowFirstColumn="0" w:firstRowLastColumn="0" w:lastRowFirstColumn="0" w:lastRowLastColumn="0"/>
        </w:trPr>
        <w:tc>
          <w:tcPr>
            <w:tcW w:w="1138" w:type="dxa"/>
          </w:tcPr>
          <w:p w:rsidR="00F377A1" w:rsidRDefault="00F377A1" w:rsidP="00811F49">
            <w:r>
              <w:t>16.12.2011</w:t>
            </w:r>
          </w:p>
        </w:tc>
        <w:tc>
          <w:tcPr>
            <w:tcW w:w="993" w:type="dxa"/>
          </w:tcPr>
          <w:p w:rsidR="00F377A1" w:rsidRDefault="00F377A1" w:rsidP="00811F49">
            <w:r>
              <w:t>1.4</w:t>
            </w:r>
          </w:p>
        </w:tc>
        <w:tc>
          <w:tcPr>
            <w:tcW w:w="4674" w:type="dxa"/>
          </w:tcPr>
          <w:p w:rsidR="00F377A1" w:rsidRDefault="00F377A1" w:rsidP="00811F49">
            <w:r>
              <w:t>Review</w:t>
            </w:r>
          </w:p>
        </w:tc>
        <w:tc>
          <w:tcPr>
            <w:tcW w:w="2303" w:type="dxa"/>
          </w:tcPr>
          <w:p w:rsidR="00F377A1" w:rsidRDefault="00F377A1" w:rsidP="00811F49">
            <w:proofErr w:type="spellStart"/>
            <w:r>
              <w:t>cheidt</w:t>
            </w:r>
            <w:proofErr w:type="spellEnd"/>
          </w:p>
        </w:tc>
      </w:tr>
      <w:tr w:rsidR="001923D4"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1923D4" w:rsidRDefault="00F377A1" w:rsidP="00A71704">
            <w:r>
              <w:t>19</w:t>
            </w:r>
            <w:r w:rsidR="001923D4">
              <w:t>.12.2011</w:t>
            </w:r>
          </w:p>
        </w:tc>
        <w:tc>
          <w:tcPr>
            <w:tcW w:w="993" w:type="dxa"/>
          </w:tcPr>
          <w:p w:rsidR="001923D4" w:rsidRDefault="00F377A1" w:rsidP="00C55067">
            <w:r>
              <w:t>1.5</w:t>
            </w:r>
          </w:p>
        </w:tc>
        <w:tc>
          <w:tcPr>
            <w:tcW w:w="4674" w:type="dxa"/>
          </w:tcPr>
          <w:p w:rsidR="001923D4" w:rsidRDefault="001923D4" w:rsidP="00C55067">
            <w:r>
              <w:t>Review</w:t>
            </w:r>
          </w:p>
        </w:tc>
        <w:tc>
          <w:tcPr>
            <w:tcW w:w="2303" w:type="dxa"/>
          </w:tcPr>
          <w:p w:rsidR="001923D4" w:rsidRDefault="00C235DF" w:rsidP="00C55067">
            <w:proofErr w:type="spellStart"/>
            <w:r>
              <w:t>d</w:t>
            </w:r>
            <w:r w:rsidR="00F377A1">
              <w:t>treichl</w:t>
            </w:r>
            <w:proofErr w:type="spellEnd"/>
          </w:p>
        </w:tc>
      </w:tr>
      <w:tr w:rsidR="00C235DF"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C235DF" w:rsidRDefault="00C235DF" w:rsidP="00A71704">
            <w:r>
              <w:t>19.12.2011</w:t>
            </w:r>
          </w:p>
        </w:tc>
        <w:tc>
          <w:tcPr>
            <w:tcW w:w="993" w:type="dxa"/>
          </w:tcPr>
          <w:p w:rsidR="00C235DF" w:rsidRDefault="00C235DF" w:rsidP="00C55067">
            <w:r>
              <w:t>1.6</w:t>
            </w:r>
          </w:p>
        </w:tc>
        <w:tc>
          <w:tcPr>
            <w:tcW w:w="4674" w:type="dxa"/>
          </w:tcPr>
          <w:p w:rsidR="00C235DF" w:rsidRDefault="00C235DF" w:rsidP="00C55067">
            <w:r>
              <w:t>Systemübersicht aktualisiert</w:t>
            </w:r>
          </w:p>
        </w:tc>
        <w:tc>
          <w:tcPr>
            <w:tcW w:w="2303" w:type="dxa"/>
          </w:tcPr>
          <w:p w:rsidR="00C235DF" w:rsidRDefault="00C235DF" w:rsidP="00C55067">
            <w:proofErr w:type="spellStart"/>
            <w:r>
              <w:t>lelmer</w:t>
            </w:r>
            <w:proofErr w:type="spellEnd"/>
          </w:p>
        </w:tc>
      </w:tr>
      <w:tr w:rsidR="00057A1E" w:rsidRPr="00F9181E" w:rsidTr="00317084">
        <w:trPr>
          <w:cnfStyle w:val="000000010000" w:firstRow="0" w:lastRow="0" w:firstColumn="0" w:lastColumn="0" w:oddVBand="0" w:evenVBand="0" w:oddHBand="0" w:evenHBand="1" w:firstRowFirstColumn="0" w:firstRowLastColumn="0" w:lastRowFirstColumn="0" w:lastRowLastColumn="0"/>
        </w:trPr>
        <w:tc>
          <w:tcPr>
            <w:tcW w:w="1138" w:type="dxa"/>
          </w:tcPr>
          <w:p w:rsidR="00057A1E" w:rsidRDefault="00057A1E" w:rsidP="00317084">
            <w:r>
              <w:t>20.12.2011</w:t>
            </w:r>
          </w:p>
        </w:tc>
        <w:tc>
          <w:tcPr>
            <w:tcW w:w="993" w:type="dxa"/>
          </w:tcPr>
          <w:p w:rsidR="00057A1E" w:rsidRDefault="00057A1E" w:rsidP="00317084">
            <w:r>
              <w:t>1.7</w:t>
            </w:r>
          </w:p>
        </w:tc>
        <w:tc>
          <w:tcPr>
            <w:tcW w:w="4674" w:type="dxa"/>
          </w:tcPr>
          <w:p w:rsidR="00057A1E" w:rsidRDefault="00057A1E" w:rsidP="00317084">
            <w:r>
              <w:t>Weitere Design Entscheide</w:t>
            </w:r>
          </w:p>
        </w:tc>
        <w:tc>
          <w:tcPr>
            <w:tcW w:w="2303" w:type="dxa"/>
          </w:tcPr>
          <w:p w:rsidR="00057A1E" w:rsidRDefault="00057A1E" w:rsidP="00317084">
            <w:proofErr w:type="spellStart"/>
            <w:r>
              <w:t>lelmer</w:t>
            </w:r>
            <w:proofErr w:type="spellEnd"/>
          </w:p>
        </w:tc>
      </w:tr>
      <w:tr w:rsidR="00C235DF"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C235DF" w:rsidRDefault="00C235DF" w:rsidP="00A71704">
            <w:r>
              <w:t>20.12.2011</w:t>
            </w:r>
          </w:p>
        </w:tc>
        <w:tc>
          <w:tcPr>
            <w:tcW w:w="993" w:type="dxa"/>
          </w:tcPr>
          <w:p w:rsidR="00C235DF" w:rsidRDefault="00057A1E" w:rsidP="00C55067">
            <w:r>
              <w:t>1.8</w:t>
            </w:r>
          </w:p>
        </w:tc>
        <w:tc>
          <w:tcPr>
            <w:tcW w:w="4674" w:type="dxa"/>
          </w:tcPr>
          <w:p w:rsidR="00C235DF" w:rsidRDefault="00057A1E" w:rsidP="00C55067">
            <w:r>
              <w:t>Review</w:t>
            </w:r>
          </w:p>
        </w:tc>
        <w:tc>
          <w:tcPr>
            <w:tcW w:w="2303" w:type="dxa"/>
          </w:tcPr>
          <w:p w:rsidR="00C235DF" w:rsidRDefault="00057A1E" w:rsidP="00C55067">
            <w:proofErr w:type="spellStart"/>
            <w:r>
              <w:t>dtreichl</w:t>
            </w:r>
            <w:proofErr w:type="spellEnd"/>
          </w:p>
        </w:tc>
      </w:tr>
    </w:tbl>
    <w:bookmarkStart w:id="2" w:name="_Toc312154947" w:displacedByCustomXml="next"/>
    <w:sdt>
      <w:sdtPr>
        <w:rPr>
          <w:rFonts w:asciiTheme="minorHAnsi" w:hAnsiTheme="minorHAnsi"/>
          <w:b w:val="0"/>
          <w:color w:val="auto"/>
          <w:spacing w:val="0"/>
          <w:sz w:val="20"/>
          <w:szCs w:val="20"/>
          <w:lang w:val="de-DE"/>
        </w:rPr>
        <w:id w:val="380598614"/>
        <w:docPartObj>
          <w:docPartGallery w:val="Table of Contents"/>
          <w:docPartUnique/>
        </w:docPartObj>
      </w:sdtPr>
      <w:sdtEndPr>
        <w:rPr>
          <w:bCs/>
        </w:rPr>
      </w:sdtEndPr>
      <w:sdtContent>
        <w:p w:rsidR="00A06B4F" w:rsidRDefault="00772FA0" w:rsidP="00A06B4F">
          <w:pPr>
            <w:pStyle w:val="Heading2"/>
          </w:pPr>
          <w:r>
            <w:rPr>
              <w:lang w:val="de-DE"/>
            </w:rPr>
            <w:t>In</w:t>
          </w:r>
          <w:r w:rsidR="00A06B4F">
            <w:rPr>
              <w:lang w:val="de-DE"/>
            </w:rPr>
            <w:t>haltsverzeichnis</w:t>
          </w:r>
          <w:bookmarkEnd w:id="2"/>
        </w:p>
        <w:bookmarkStart w:id="3" w:name="_GoBack"/>
        <w:bookmarkEnd w:id="3"/>
        <w:p w:rsidR="00460CA9" w:rsidRDefault="00AF4AE0">
          <w:pPr>
            <w:pStyle w:val="TOC1"/>
            <w:tabs>
              <w:tab w:val="left" w:pos="440"/>
              <w:tab w:val="right" w:leader="dot" w:pos="9062"/>
            </w:tabs>
            <w:rPr>
              <w:b w:val="0"/>
              <w:noProof/>
              <w:sz w:val="22"/>
              <w:szCs w:val="22"/>
              <w:lang w:eastAsia="de-CH"/>
            </w:rPr>
          </w:pPr>
          <w:r>
            <w:rPr>
              <w:b w:val="0"/>
            </w:rPr>
            <w:fldChar w:fldCharType="begin"/>
          </w:r>
          <w:r w:rsidR="00A06B4F">
            <w:instrText xml:space="preserve"> TOC \o "1-3" \h \z \u </w:instrText>
          </w:r>
          <w:r>
            <w:rPr>
              <w:b w:val="0"/>
            </w:rPr>
            <w:fldChar w:fldCharType="separate"/>
          </w:r>
          <w:hyperlink w:anchor="_Toc312154945" w:history="1">
            <w:r w:rsidR="00460CA9" w:rsidRPr="006822ED">
              <w:rPr>
                <w:rStyle w:val="Hyperlink"/>
                <w:noProof/>
              </w:rPr>
              <w:t>1</w:t>
            </w:r>
            <w:r w:rsidR="00460CA9">
              <w:rPr>
                <w:b w:val="0"/>
                <w:noProof/>
                <w:sz w:val="22"/>
                <w:szCs w:val="22"/>
                <w:lang w:eastAsia="de-CH"/>
              </w:rPr>
              <w:tab/>
            </w:r>
            <w:r w:rsidR="00460CA9" w:rsidRPr="006822ED">
              <w:rPr>
                <w:rStyle w:val="Hyperlink"/>
                <w:noProof/>
              </w:rPr>
              <w:t>Dokumentinformationen</w:t>
            </w:r>
            <w:r w:rsidR="00460CA9">
              <w:rPr>
                <w:noProof/>
                <w:webHidden/>
              </w:rPr>
              <w:tab/>
            </w:r>
            <w:r w:rsidR="00460CA9">
              <w:rPr>
                <w:noProof/>
                <w:webHidden/>
              </w:rPr>
              <w:fldChar w:fldCharType="begin"/>
            </w:r>
            <w:r w:rsidR="00460CA9">
              <w:rPr>
                <w:noProof/>
                <w:webHidden/>
              </w:rPr>
              <w:instrText xml:space="preserve"> PAGEREF _Toc312154945 \h </w:instrText>
            </w:r>
            <w:r w:rsidR="00460CA9">
              <w:rPr>
                <w:noProof/>
                <w:webHidden/>
              </w:rPr>
            </w:r>
            <w:r w:rsidR="00460CA9">
              <w:rPr>
                <w:noProof/>
                <w:webHidden/>
              </w:rPr>
              <w:fldChar w:fldCharType="separate"/>
            </w:r>
            <w:r w:rsidR="00460CA9">
              <w:rPr>
                <w:noProof/>
                <w:webHidden/>
              </w:rPr>
              <w:t>1</w:t>
            </w:r>
            <w:r w:rsidR="00460CA9">
              <w:rPr>
                <w:noProof/>
                <w:webHidden/>
              </w:rPr>
              <w:fldChar w:fldCharType="end"/>
            </w:r>
          </w:hyperlink>
        </w:p>
        <w:p w:rsidR="00460CA9" w:rsidRDefault="00460CA9">
          <w:pPr>
            <w:pStyle w:val="TOC2"/>
            <w:tabs>
              <w:tab w:val="left" w:pos="880"/>
              <w:tab w:val="right" w:leader="dot" w:pos="9062"/>
            </w:tabs>
            <w:rPr>
              <w:noProof/>
              <w:sz w:val="22"/>
              <w:szCs w:val="22"/>
              <w:lang w:eastAsia="de-CH"/>
            </w:rPr>
          </w:pPr>
          <w:hyperlink w:anchor="_Toc312154946" w:history="1">
            <w:r w:rsidRPr="006822ED">
              <w:rPr>
                <w:rStyle w:val="Hyperlink"/>
                <w:noProof/>
              </w:rPr>
              <w:t>1.1</w:t>
            </w:r>
            <w:r>
              <w:rPr>
                <w:noProof/>
                <w:sz w:val="22"/>
                <w:szCs w:val="22"/>
                <w:lang w:eastAsia="de-CH"/>
              </w:rPr>
              <w:tab/>
            </w:r>
            <w:r w:rsidRPr="006822ED">
              <w:rPr>
                <w:rStyle w:val="Hyperlink"/>
                <w:noProof/>
              </w:rPr>
              <w:t>Änderungsgeschichte</w:t>
            </w:r>
            <w:r>
              <w:rPr>
                <w:noProof/>
                <w:webHidden/>
              </w:rPr>
              <w:tab/>
            </w:r>
            <w:r>
              <w:rPr>
                <w:noProof/>
                <w:webHidden/>
              </w:rPr>
              <w:fldChar w:fldCharType="begin"/>
            </w:r>
            <w:r>
              <w:rPr>
                <w:noProof/>
                <w:webHidden/>
              </w:rPr>
              <w:instrText xml:space="preserve"> PAGEREF _Toc312154946 \h </w:instrText>
            </w:r>
            <w:r>
              <w:rPr>
                <w:noProof/>
                <w:webHidden/>
              </w:rPr>
            </w:r>
            <w:r>
              <w:rPr>
                <w:noProof/>
                <w:webHidden/>
              </w:rPr>
              <w:fldChar w:fldCharType="separate"/>
            </w:r>
            <w:r>
              <w:rPr>
                <w:noProof/>
                <w:webHidden/>
              </w:rPr>
              <w:t>1</w:t>
            </w:r>
            <w:r>
              <w:rPr>
                <w:noProof/>
                <w:webHidden/>
              </w:rPr>
              <w:fldChar w:fldCharType="end"/>
            </w:r>
          </w:hyperlink>
        </w:p>
        <w:p w:rsidR="00460CA9" w:rsidRDefault="00460CA9">
          <w:pPr>
            <w:pStyle w:val="TOC2"/>
            <w:tabs>
              <w:tab w:val="left" w:pos="880"/>
              <w:tab w:val="right" w:leader="dot" w:pos="9062"/>
            </w:tabs>
            <w:rPr>
              <w:noProof/>
              <w:sz w:val="22"/>
              <w:szCs w:val="22"/>
              <w:lang w:eastAsia="de-CH"/>
            </w:rPr>
          </w:pPr>
          <w:hyperlink w:anchor="_Toc312154947" w:history="1">
            <w:r w:rsidRPr="006822ED">
              <w:rPr>
                <w:rStyle w:val="Hyperlink"/>
                <w:noProof/>
              </w:rPr>
              <w:t>1.2</w:t>
            </w:r>
            <w:r>
              <w:rPr>
                <w:noProof/>
                <w:sz w:val="22"/>
                <w:szCs w:val="22"/>
                <w:lang w:eastAsia="de-CH"/>
              </w:rPr>
              <w:tab/>
            </w:r>
            <w:r w:rsidRPr="006822ED">
              <w:rPr>
                <w:rStyle w:val="Hyperlink"/>
                <w:noProof/>
                <w:lang w:val="de-DE"/>
              </w:rPr>
              <w:t>Inhaltsverzeichnis</w:t>
            </w:r>
            <w:r>
              <w:rPr>
                <w:noProof/>
                <w:webHidden/>
              </w:rPr>
              <w:tab/>
            </w:r>
            <w:r>
              <w:rPr>
                <w:noProof/>
                <w:webHidden/>
              </w:rPr>
              <w:fldChar w:fldCharType="begin"/>
            </w:r>
            <w:r>
              <w:rPr>
                <w:noProof/>
                <w:webHidden/>
              </w:rPr>
              <w:instrText xml:space="preserve"> PAGEREF _Toc312154947 \h </w:instrText>
            </w:r>
            <w:r>
              <w:rPr>
                <w:noProof/>
                <w:webHidden/>
              </w:rPr>
            </w:r>
            <w:r>
              <w:rPr>
                <w:noProof/>
                <w:webHidden/>
              </w:rPr>
              <w:fldChar w:fldCharType="separate"/>
            </w:r>
            <w:r>
              <w:rPr>
                <w:noProof/>
                <w:webHidden/>
              </w:rPr>
              <w:t>1</w:t>
            </w:r>
            <w:r>
              <w:rPr>
                <w:noProof/>
                <w:webHidden/>
              </w:rPr>
              <w:fldChar w:fldCharType="end"/>
            </w:r>
          </w:hyperlink>
        </w:p>
        <w:p w:rsidR="00460CA9" w:rsidRDefault="00460CA9">
          <w:pPr>
            <w:pStyle w:val="TOC2"/>
            <w:tabs>
              <w:tab w:val="left" w:pos="880"/>
              <w:tab w:val="right" w:leader="dot" w:pos="9062"/>
            </w:tabs>
            <w:rPr>
              <w:noProof/>
              <w:sz w:val="22"/>
              <w:szCs w:val="22"/>
              <w:lang w:eastAsia="de-CH"/>
            </w:rPr>
          </w:pPr>
          <w:hyperlink w:anchor="_Toc312154948" w:history="1">
            <w:r w:rsidRPr="006822ED">
              <w:rPr>
                <w:rStyle w:val="Hyperlink"/>
                <w:noProof/>
              </w:rPr>
              <w:t>1.3</w:t>
            </w:r>
            <w:r>
              <w:rPr>
                <w:noProof/>
                <w:sz w:val="22"/>
                <w:szCs w:val="22"/>
                <w:lang w:eastAsia="de-CH"/>
              </w:rPr>
              <w:tab/>
            </w:r>
            <w:r w:rsidRPr="006822ED">
              <w:rPr>
                <w:rStyle w:val="Hyperlink"/>
                <w:noProof/>
              </w:rPr>
              <w:t>Abbildungsverzeichnis</w:t>
            </w:r>
            <w:r>
              <w:rPr>
                <w:noProof/>
                <w:webHidden/>
              </w:rPr>
              <w:tab/>
            </w:r>
            <w:r>
              <w:rPr>
                <w:noProof/>
                <w:webHidden/>
              </w:rPr>
              <w:fldChar w:fldCharType="begin"/>
            </w:r>
            <w:r>
              <w:rPr>
                <w:noProof/>
                <w:webHidden/>
              </w:rPr>
              <w:instrText xml:space="preserve"> PAGEREF _Toc312154948 \h </w:instrText>
            </w:r>
            <w:r>
              <w:rPr>
                <w:noProof/>
                <w:webHidden/>
              </w:rPr>
            </w:r>
            <w:r>
              <w:rPr>
                <w:noProof/>
                <w:webHidden/>
              </w:rPr>
              <w:fldChar w:fldCharType="separate"/>
            </w:r>
            <w:r>
              <w:rPr>
                <w:noProof/>
                <w:webHidden/>
              </w:rPr>
              <w:t>2</w:t>
            </w:r>
            <w:r>
              <w:rPr>
                <w:noProof/>
                <w:webHidden/>
              </w:rPr>
              <w:fldChar w:fldCharType="end"/>
            </w:r>
          </w:hyperlink>
        </w:p>
        <w:p w:rsidR="00460CA9" w:rsidRDefault="00460CA9">
          <w:pPr>
            <w:pStyle w:val="TOC2"/>
            <w:tabs>
              <w:tab w:val="left" w:pos="880"/>
              <w:tab w:val="right" w:leader="dot" w:pos="9062"/>
            </w:tabs>
            <w:rPr>
              <w:noProof/>
              <w:sz w:val="22"/>
              <w:szCs w:val="22"/>
              <w:lang w:eastAsia="de-CH"/>
            </w:rPr>
          </w:pPr>
          <w:hyperlink w:anchor="_Toc312154949" w:history="1">
            <w:r w:rsidRPr="006822ED">
              <w:rPr>
                <w:rStyle w:val="Hyperlink"/>
                <w:noProof/>
              </w:rPr>
              <w:t>1.4</w:t>
            </w:r>
            <w:r>
              <w:rPr>
                <w:noProof/>
                <w:sz w:val="22"/>
                <w:szCs w:val="22"/>
                <w:lang w:eastAsia="de-CH"/>
              </w:rPr>
              <w:tab/>
            </w:r>
            <w:r w:rsidRPr="006822ED">
              <w:rPr>
                <w:rStyle w:val="Hyperlink"/>
                <w:noProof/>
              </w:rPr>
              <w:t>Tabellenverzeichnis</w:t>
            </w:r>
            <w:r>
              <w:rPr>
                <w:noProof/>
                <w:webHidden/>
              </w:rPr>
              <w:tab/>
            </w:r>
            <w:r>
              <w:rPr>
                <w:noProof/>
                <w:webHidden/>
              </w:rPr>
              <w:fldChar w:fldCharType="begin"/>
            </w:r>
            <w:r>
              <w:rPr>
                <w:noProof/>
                <w:webHidden/>
              </w:rPr>
              <w:instrText xml:space="preserve"> PAGEREF _Toc312154949 \h </w:instrText>
            </w:r>
            <w:r>
              <w:rPr>
                <w:noProof/>
                <w:webHidden/>
              </w:rPr>
            </w:r>
            <w:r>
              <w:rPr>
                <w:noProof/>
                <w:webHidden/>
              </w:rPr>
              <w:fldChar w:fldCharType="separate"/>
            </w:r>
            <w:r>
              <w:rPr>
                <w:noProof/>
                <w:webHidden/>
              </w:rPr>
              <w:t>2</w:t>
            </w:r>
            <w:r>
              <w:rPr>
                <w:noProof/>
                <w:webHidden/>
              </w:rPr>
              <w:fldChar w:fldCharType="end"/>
            </w:r>
          </w:hyperlink>
        </w:p>
        <w:p w:rsidR="00460CA9" w:rsidRDefault="00460CA9">
          <w:pPr>
            <w:pStyle w:val="TOC1"/>
            <w:tabs>
              <w:tab w:val="left" w:pos="440"/>
              <w:tab w:val="right" w:leader="dot" w:pos="9062"/>
            </w:tabs>
            <w:rPr>
              <w:b w:val="0"/>
              <w:noProof/>
              <w:sz w:val="22"/>
              <w:szCs w:val="22"/>
              <w:lang w:eastAsia="de-CH"/>
            </w:rPr>
          </w:pPr>
          <w:hyperlink w:anchor="_Toc312154950" w:history="1">
            <w:r w:rsidRPr="006822ED">
              <w:rPr>
                <w:rStyle w:val="Hyperlink"/>
                <w:noProof/>
              </w:rPr>
              <w:t>2</w:t>
            </w:r>
            <w:r>
              <w:rPr>
                <w:b w:val="0"/>
                <w:noProof/>
                <w:sz w:val="22"/>
                <w:szCs w:val="22"/>
                <w:lang w:eastAsia="de-CH"/>
              </w:rPr>
              <w:tab/>
            </w:r>
            <w:r w:rsidRPr="006822ED">
              <w:rPr>
                <w:rStyle w:val="Hyperlink"/>
                <w:noProof/>
              </w:rPr>
              <w:t>Design Entscheide</w:t>
            </w:r>
            <w:r>
              <w:rPr>
                <w:noProof/>
                <w:webHidden/>
              </w:rPr>
              <w:tab/>
            </w:r>
            <w:r>
              <w:rPr>
                <w:noProof/>
                <w:webHidden/>
              </w:rPr>
              <w:fldChar w:fldCharType="begin"/>
            </w:r>
            <w:r>
              <w:rPr>
                <w:noProof/>
                <w:webHidden/>
              </w:rPr>
              <w:instrText xml:space="preserve"> PAGEREF _Toc312154950 \h </w:instrText>
            </w:r>
            <w:r>
              <w:rPr>
                <w:noProof/>
                <w:webHidden/>
              </w:rPr>
            </w:r>
            <w:r>
              <w:rPr>
                <w:noProof/>
                <w:webHidden/>
              </w:rPr>
              <w:fldChar w:fldCharType="separate"/>
            </w:r>
            <w:r>
              <w:rPr>
                <w:noProof/>
                <w:webHidden/>
              </w:rPr>
              <w:t>3</w:t>
            </w:r>
            <w:r>
              <w:rPr>
                <w:noProof/>
                <w:webHidden/>
              </w:rPr>
              <w:fldChar w:fldCharType="end"/>
            </w:r>
          </w:hyperlink>
        </w:p>
        <w:p w:rsidR="00460CA9" w:rsidRDefault="00460CA9">
          <w:pPr>
            <w:pStyle w:val="TOC2"/>
            <w:tabs>
              <w:tab w:val="left" w:pos="880"/>
              <w:tab w:val="right" w:leader="dot" w:pos="9062"/>
            </w:tabs>
            <w:rPr>
              <w:noProof/>
              <w:sz w:val="22"/>
              <w:szCs w:val="22"/>
              <w:lang w:eastAsia="de-CH"/>
            </w:rPr>
          </w:pPr>
          <w:hyperlink w:anchor="_Toc312154951" w:history="1">
            <w:r w:rsidRPr="006822ED">
              <w:rPr>
                <w:rStyle w:val="Hyperlink"/>
                <w:noProof/>
              </w:rPr>
              <w:t>2.1</w:t>
            </w:r>
            <w:r>
              <w:rPr>
                <w:noProof/>
                <w:sz w:val="22"/>
                <w:szCs w:val="22"/>
                <w:lang w:eastAsia="de-CH"/>
              </w:rPr>
              <w:tab/>
            </w:r>
            <w:r w:rsidRPr="006822ED">
              <w:rPr>
                <w:rStyle w:val="Hyperlink"/>
                <w:noProof/>
              </w:rPr>
              <w:t>PDF auf Surface 2 Darstellen</w:t>
            </w:r>
            <w:r>
              <w:rPr>
                <w:noProof/>
                <w:webHidden/>
              </w:rPr>
              <w:tab/>
            </w:r>
            <w:r>
              <w:rPr>
                <w:noProof/>
                <w:webHidden/>
              </w:rPr>
              <w:fldChar w:fldCharType="begin"/>
            </w:r>
            <w:r>
              <w:rPr>
                <w:noProof/>
                <w:webHidden/>
              </w:rPr>
              <w:instrText xml:space="preserve"> PAGEREF _Toc312154951 \h </w:instrText>
            </w:r>
            <w:r>
              <w:rPr>
                <w:noProof/>
                <w:webHidden/>
              </w:rPr>
            </w:r>
            <w:r>
              <w:rPr>
                <w:noProof/>
                <w:webHidden/>
              </w:rPr>
              <w:fldChar w:fldCharType="separate"/>
            </w:r>
            <w:r>
              <w:rPr>
                <w:noProof/>
                <w:webHidden/>
              </w:rPr>
              <w:t>3</w:t>
            </w:r>
            <w:r>
              <w:rPr>
                <w:noProof/>
                <w:webHidden/>
              </w:rPr>
              <w:fldChar w:fldCharType="end"/>
            </w:r>
          </w:hyperlink>
        </w:p>
        <w:p w:rsidR="00460CA9" w:rsidRDefault="00460CA9">
          <w:pPr>
            <w:pStyle w:val="TOC3"/>
            <w:tabs>
              <w:tab w:val="left" w:pos="1100"/>
              <w:tab w:val="right" w:leader="dot" w:pos="9062"/>
            </w:tabs>
            <w:rPr>
              <w:noProof/>
              <w:sz w:val="22"/>
            </w:rPr>
          </w:pPr>
          <w:hyperlink w:anchor="_Toc312154952" w:history="1">
            <w:r w:rsidRPr="006822ED">
              <w:rPr>
                <w:rStyle w:val="Hyperlink"/>
                <w:noProof/>
              </w:rPr>
              <w:t>2.1.1</w:t>
            </w:r>
            <w:r>
              <w:rPr>
                <w:noProof/>
                <w:sz w:val="22"/>
              </w:rPr>
              <w:tab/>
            </w:r>
            <w:r w:rsidRPr="006822ED">
              <w:rPr>
                <w:rStyle w:val="Hyperlink"/>
                <w:noProof/>
              </w:rPr>
              <w:t>Varianten</w:t>
            </w:r>
            <w:r>
              <w:rPr>
                <w:noProof/>
                <w:webHidden/>
              </w:rPr>
              <w:tab/>
            </w:r>
            <w:r>
              <w:rPr>
                <w:noProof/>
                <w:webHidden/>
              </w:rPr>
              <w:fldChar w:fldCharType="begin"/>
            </w:r>
            <w:r>
              <w:rPr>
                <w:noProof/>
                <w:webHidden/>
              </w:rPr>
              <w:instrText xml:space="preserve"> PAGEREF _Toc312154952 \h </w:instrText>
            </w:r>
            <w:r>
              <w:rPr>
                <w:noProof/>
                <w:webHidden/>
              </w:rPr>
            </w:r>
            <w:r>
              <w:rPr>
                <w:noProof/>
                <w:webHidden/>
              </w:rPr>
              <w:fldChar w:fldCharType="separate"/>
            </w:r>
            <w:r>
              <w:rPr>
                <w:noProof/>
                <w:webHidden/>
              </w:rPr>
              <w:t>3</w:t>
            </w:r>
            <w:r>
              <w:rPr>
                <w:noProof/>
                <w:webHidden/>
              </w:rPr>
              <w:fldChar w:fldCharType="end"/>
            </w:r>
          </w:hyperlink>
        </w:p>
        <w:p w:rsidR="00460CA9" w:rsidRDefault="00460CA9">
          <w:pPr>
            <w:pStyle w:val="TOC3"/>
            <w:tabs>
              <w:tab w:val="left" w:pos="1100"/>
              <w:tab w:val="right" w:leader="dot" w:pos="9062"/>
            </w:tabs>
            <w:rPr>
              <w:noProof/>
              <w:sz w:val="22"/>
            </w:rPr>
          </w:pPr>
          <w:hyperlink w:anchor="_Toc312154953" w:history="1">
            <w:r w:rsidRPr="006822ED">
              <w:rPr>
                <w:rStyle w:val="Hyperlink"/>
                <w:noProof/>
              </w:rPr>
              <w:t>2.1.2</w:t>
            </w:r>
            <w:r>
              <w:rPr>
                <w:noProof/>
                <w:sz w:val="22"/>
              </w:rPr>
              <w:tab/>
            </w:r>
            <w:r w:rsidRPr="006822ED">
              <w:rPr>
                <w:rStyle w:val="Hyperlink"/>
                <w:noProof/>
              </w:rPr>
              <w:t>Nutzwertanalyse</w:t>
            </w:r>
            <w:r>
              <w:rPr>
                <w:noProof/>
                <w:webHidden/>
              </w:rPr>
              <w:tab/>
            </w:r>
            <w:r>
              <w:rPr>
                <w:noProof/>
                <w:webHidden/>
              </w:rPr>
              <w:fldChar w:fldCharType="begin"/>
            </w:r>
            <w:r>
              <w:rPr>
                <w:noProof/>
                <w:webHidden/>
              </w:rPr>
              <w:instrText xml:space="preserve"> PAGEREF _Toc312154953 \h </w:instrText>
            </w:r>
            <w:r>
              <w:rPr>
                <w:noProof/>
                <w:webHidden/>
              </w:rPr>
            </w:r>
            <w:r>
              <w:rPr>
                <w:noProof/>
                <w:webHidden/>
              </w:rPr>
              <w:fldChar w:fldCharType="separate"/>
            </w:r>
            <w:r>
              <w:rPr>
                <w:noProof/>
                <w:webHidden/>
              </w:rPr>
              <w:t>3</w:t>
            </w:r>
            <w:r>
              <w:rPr>
                <w:noProof/>
                <w:webHidden/>
              </w:rPr>
              <w:fldChar w:fldCharType="end"/>
            </w:r>
          </w:hyperlink>
        </w:p>
        <w:p w:rsidR="00460CA9" w:rsidRDefault="00460CA9">
          <w:pPr>
            <w:pStyle w:val="TOC3"/>
            <w:tabs>
              <w:tab w:val="left" w:pos="1100"/>
              <w:tab w:val="right" w:leader="dot" w:pos="9062"/>
            </w:tabs>
            <w:rPr>
              <w:noProof/>
              <w:sz w:val="22"/>
            </w:rPr>
          </w:pPr>
          <w:hyperlink w:anchor="_Toc312154954" w:history="1">
            <w:r w:rsidRPr="006822ED">
              <w:rPr>
                <w:rStyle w:val="Hyperlink"/>
                <w:noProof/>
              </w:rPr>
              <w:t>2.1.3</w:t>
            </w:r>
            <w:r>
              <w:rPr>
                <w:noProof/>
                <w:sz w:val="22"/>
              </w:rPr>
              <w:tab/>
            </w:r>
            <w:r w:rsidRPr="006822ED">
              <w:rPr>
                <w:rStyle w:val="Hyperlink"/>
                <w:noProof/>
              </w:rPr>
              <w:t>Sensitivitätsanalyse</w:t>
            </w:r>
            <w:r>
              <w:rPr>
                <w:noProof/>
                <w:webHidden/>
              </w:rPr>
              <w:tab/>
            </w:r>
            <w:r>
              <w:rPr>
                <w:noProof/>
                <w:webHidden/>
              </w:rPr>
              <w:fldChar w:fldCharType="begin"/>
            </w:r>
            <w:r>
              <w:rPr>
                <w:noProof/>
                <w:webHidden/>
              </w:rPr>
              <w:instrText xml:space="preserve"> PAGEREF _Toc312154954 \h </w:instrText>
            </w:r>
            <w:r>
              <w:rPr>
                <w:noProof/>
                <w:webHidden/>
              </w:rPr>
            </w:r>
            <w:r>
              <w:rPr>
                <w:noProof/>
                <w:webHidden/>
              </w:rPr>
              <w:fldChar w:fldCharType="separate"/>
            </w:r>
            <w:r>
              <w:rPr>
                <w:noProof/>
                <w:webHidden/>
              </w:rPr>
              <w:t>4</w:t>
            </w:r>
            <w:r>
              <w:rPr>
                <w:noProof/>
                <w:webHidden/>
              </w:rPr>
              <w:fldChar w:fldCharType="end"/>
            </w:r>
          </w:hyperlink>
        </w:p>
        <w:p w:rsidR="00460CA9" w:rsidRDefault="00460CA9">
          <w:pPr>
            <w:pStyle w:val="TOC2"/>
            <w:tabs>
              <w:tab w:val="left" w:pos="880"/>
              <w:tab w:val="right" w:leader="dot" w:pos="9062"/>
            </w:tabs>
            <w:rPr>
              <w:noProof/>
              <w:sz w:val="22"/>
              <w:szCs w:val="22"/>
              <w:lang w:eastAsia="de-CH"/>
            </w:rPr>
          </w:pPr>
          <w:hyperlink w:anchor="_Toc312154955" w:history="1">
            <w:r w:rsidRPr="006822ED">
              <w:rPr>
                <w:rStyle w:val="Hyperlink"/>
                <w:noProof/>
              </w:rPr>
              <w:t>2.2</w:t>
            </w:r>
            <w:r>
              <w:rPr>
                <w:noProof/>
                <w:sz w:val="22"/>
                <w:szCs w:val="22"/>
                <w:lang w:eastAsia="de-CH"/>
              </w:rPr>
              <w:tab/>
            </w:r>
            <w:r w:rsidRPr="006822ED">
              <w:rPr>
                <w:rStyle w:val="Hyperlink"/>
                <w:noProof/>
              </w:rPr>
              <w:t>Textdatei für Aggregation statt Datenbank</w:t>
            </w:r>
            <w:r>
              <w:rPr>
                <w:noProof/>
                <w:webHidden/>
              </w:rPr>
              <w:tab/>
            </w:r>
            <w:r>
              <w:rPr>
                <w:noProof/>
                <w:webHidden/>
              </w:rPr>
              <w:fldChar w:fldCharType="begin"/>
            </w:r>
            <w:r>
              <w:rPr>
                <w:noProof/>
                <w:webHidden/>
              </w:rPr>
              <w:instrText xml:space="preserve"> PAGEREF _Toc312154955 \h </w:instrText>
            </w:r>
            <w:r>
              <w:rPr>
                <w:noProof/>
                <w:webHidden/>
              </w:rPr>
            </w:r>
            <w:r>
              <w:rPr>
                <w:noProof/>
                <w:webHidden/>
              </w:rPr>
              <w:fldChar w:fldCharType="separate"/>
            </w:r>
            <w:r>
              <w:rPr>
                <w:noProof/>
                <w:webHidden/>
              </w:rPr>
              <w:t>4</w:t>
            </w:r>
            <w:r>
              <w:rPr>
                <w:noProof/>
                <w:webHidden/>
              </w:rPr>
              <w:fldChar w:fldCharType="end"/>
            </w:r>
          </w:hyperlink>
        </w:p>
        <w:p w:rsidR="00460CA9" w:rsidRDefault="00460CA9">
          <w:pPr>
            <w:pStyle w:val="TOC2"/>
            <w:tabs>
              <w:tab w:val="left" w:pos="880"/>
              <w:tab w:val="right" w:leader="dot" w:pos="9062"/>
            </w:tabs>
            <w:rPr>
              <w:noProof/>
              <w:sz w:val="22"/>
              <w:szCs w:val="22"/>
              <w:lang w:eastAsia="de-CH"/>
            </w:rPr>
          </w:pPr>
          <w:hyperlink w:anchor="_Toc312154956" w:history="1">
            <w:r w:rsidRPr="006822ED">
              <w:rPr>
                <w:rStyle w:val="Hyperlink"/>
                <w:noProof/>
              </w:rPr>
              <w:t>2.3</w:t>
            </w:r>
            <w:r>
              <w:rPr>
                <w:noProof/>
                <w:sz w:val="22"/>
                <w:szCs w:val="22"/>
                <w:lang w:eastAsia="de-CH"/>
              </w:rPr>
              <w:tab/>
            </w:r>
            <w:r w:rsidRPr="006822ED">
              <w:rPr>
                <w:rStyle w:val="Hyperlink"/>
                <w:noProof/>
              </w:rPr>
              <w:t>Verwendung des Downloaders als Interface</w:t>
            </w:r>
            <w:r>
              <w:rPr>
                <w:noProof/>
                <w:webHidden/>
              </w:rPr>
              <w:tab/>
            </w:r>
            <w:r>
              <w:rPr>
                <w:noProof/>
                <w:webHidden/>
              </w:rPr>
              <w:fldChar w:fldCharType="begin"/>
            </w:r>
            <w:r>
              <w:rPr>
                <w:noProof/>
                <w:webHidden/>
              </w:rPr>
              <w:instrText xml:space="preserve"> PAGEREF _Toc312154956 \h </w:instrText>
            </w:r>
            <w:r>
              <w:rPr>
                <w:noProof/>
                <w:webHidden/>
              </w:rPr>
            </w:r>
            <w:r>
              <w:rPr>
                <w:noProof/>
                <w:webHidden/>
              </w:rPr>
              <w:fldChar w:fldCharType="separate"/>
            </w:r>
            <w:r>
              <w:rPr>
                <w:noProof/>
                <w:webHidden/>
              </w:rPr>
              <w:t>4</w:t>
            </w:r>
            <w:r>
              <w:rPr>
                <w:noProof/>
                <w:webHidden/>
              </w:rPr>
              <w:fldChar w:fldCharType="end"/>
            </w:r>
          </w:hyperlink>
        </w:p>
        <w:p w:rsidR="00460CA9" w:rsidRDefault="00460CA9">
          <w:pPr>
            <w:pStyle w:val="TOC1"/>
            <w:tabs>
              <w:tab w:val="left" w:pos="440"/>
              <w:tab w:val="right" w:leader="dot" w:pos="9062"/>
            </w:tabs>
            <w:rPr>
              <w:b w:val="0"/>
              <w:noProof/>
              <w:sz w:val="22"/>
              <w:szCs w:val="22"/>
              <w:lang w:eastAsia="de-CH"/>
            </w:rPr>
          </w:pPr>
          <w:hyperlink w:anchor="_Toc312154957" w:history="1">
            <w:r w:rsidRPr="006822ED">
              <w:rPr>
                <w:rStyle w:val="Hyperlink"/>
                <w:noProof/>
              </w:rPr>
              <w:t>3</w:t>
            </w:r>
            <w:r>
              <w:rPr>
                <w:b w:val="0"/>
                <w:noProof/>
                <w:sz w:val="22"/>
                <w:szCs w:val="22"/>
                <w:lang w:eastAsia="de-CH"/>
              </w:rPr>
              <w:tab/>
            </w:r>
            <w:r w:rsidRPr="006822ED">
              <w:rPr>
                <w:rStyle w:val="Hyperlink"/>
                <w:noProof/>
              </w:rPr>
              <w:t>Architektur</w:t>
            </w:r>
            <w:r>
              <w:rPr>
                <w:noProof/>
                <w:webHidden/>
              </w:rPr>
              <w:tab/>
            </w:r>
            <w:r>
              <w:rPr>
                <w:noProof/>
                <w:webHidden/>
              </w:rPr>
              <w:fldChar w:fldCharType="begin"/>
            </w:r>
            <w:r>
              <w:rPr>
                <w:noProof/>
                <w:webHidden/>
              </w:rPr>
              <w:instrText xml:space="preserve"> PAGEREF _Toc312154957 \h </w:instrText>
            </w:r>
            <w:r>
              <w:rPr>
                <w:noProof/>
                <w:webHidden/>
              </w:rPr>
            </w:r>
            <w:r>
              <w:rPr>
                <w:noProof/>
                <w:webHidden/>
              </w:rPr>
              <w:fldChar w:fldCharType="separate"/>
            </w:r>
            <w:r>
              <w:rPr>
                <w:noProof/>
                <w:webHidden/>
              </w:rPr>
              <w:t>5</w:t>
            </w:r>
            <w:r>
              <w:rPr>
                <w:noProof/>
                <w:webHidden/>
              </w:rPr>
              <w:fldChar w:fldCharType="end"/>
            </w:r>
          </w:hyperlink>
        </w:p>
        <w:p w:rsidR="00460CA9" w:rsidRDefault="00460CA9">
          <w:pPr>
            <w:pStyle w:val="TOC2"/>
            <w:tabs>
              <w:tab w:val="left" w:pos="880"/>
              <w:tab w:val="right" w:leader="dot" w:pos="9062"/>
            </w:tabs>
            <w:rPr>
              <w:noProof/>
              <w:sz w:val="22"/>
              <w:szCs w:val="22"/>
              <w:lang w:eastAsia="de-CH"/>
            </w:rPr>
          </w:pPr>
          <w:hyperlink w:anchor="_Toc312154958" w:history="1">
            <w:r w:rsidRPr="006822ED">
              <w:rPr>
                <w:rStyle w:val="Hyperlink"/>
                <w:noProof/>
              </w:rPr>
              <w:t>3.1</w:t>
            </w:r>
            <w:r>
              <w:rPr>
                <w:noProof/>
                <w:sz w:val="22"/>
                <w:szCs w:val="22"/>
                <w:lang w:eastAsia="de-CH"/>
              </w:rPr>
              <w:tab/>
            </w:r>
            <w:r w:rsidRPr="006822ED">
              <w:rPr>
                <w:rStyle w:val="Hyperlink"/>
                <w:noProof/>
              </w:rPr>
              <w:t>Systemübersicht</w:t>
            </w:r>
            <w:r>
              <w:rPr>
                <w:noProof/>
                <w:webHidden/>
              </w:rPr>
              <w:tab/>
            </w:r>
            <w:r>
              <w:rPr>
                <w:noProof/>
                <w:webHidden/>
              </w:rPr>
              <w:fldChar w:fldCharType="begin"/>
            </w:r>
            <w:r>
              <w:rPr>
                <w:noProof/>
                <w:webHidden/>
              </w:rPr>
              <w:instrText xml:space="preserve"> PAGEREF _Toc312154958 \h </w:instrText>
            </w:r>
            <w:r>
              <w:rPr>
                <w:noProof/>
                <w:webHidden/>
              </w:rPr>
            </w:r>
            <w:r>
              <w:rPr>
                <w:noProof/>
                <w:webHidden/>
              </w:rPr>
              <w:fldChar w:fldCharType="separate"/>
            </w:r>
            <w:r>
              <w:rPr>
                <w:noProof/>
                <w:webHidden/>
              </w:rPr>
              <w:t>5</w:t>
            </w:r>
            <w:r>
              <w:rPr>
                <w:noProof/>
                <w:webHidden/>
              </w:rPr>
              <w:fldChar w:fldCharType="end"/>
            </w:r>
          </w:hyperlink>
        </w:p>
        <w:p w:rsidR="00460CA9" w:rsidRDefault="00460CA9">
          <w:pPr>
            <w:pStyle w:val="TOC3"/>
            <w:tabs>
              <w:tab w:val="left" w:pos="1100"/>
              <w:tab w:val="right" w:leader="dot" w:pos="9062"/>
            </w:tabs>
            <w:rPr>
              <w:noProof/>
              <w:sz w:val="22"/>
            </w:rPr>
          </w:pPr>
          <w:hyperlink w:anchor="_Toc312154959" w:history="1">
            <w:r w:rsidRPr="006822ED">
              <w:rPr>
                <w:rStyle w:val="Hyperlink"/>
                <w:noProof/>
              </w:rPr>
              <w:t>3.1.1</w:t>
            </w:r>
            <w:r>
              <w:rPr>
                <w:noProof/>
                <w:sz w:val="22"/>
              </w:rPr>
              <w:tab/>
            </w:r>
            <w:r w:rsidRPr="006822ED">
              <w:rPr>
                <w:rStyle w:val="Hyperlink"/>
                <w:noProof/>
              </w:rPr>
              <w:t>Sharepoint Server (1)</w:t>
            </w:r>
            <w:r>
              <w:rPr>
                <w:noProof/>
                <w:webHidden/>
              </w:rPr>
              <w:tab/>
            </w:r>
            <w:r>
              <w:rPr>
                <w:noProof/>
                <w:webHidden/>
              </w:rPr>
              <w:fldChar w:fldCharType="begin"/>
            </w:r>
            <w:r>
              <w:rPr>
                <w:noProof/>
                <w:webHidden/>
              </w:rPr>
              <w:instrText xml:space="preserve"> PAGEREF _Toc312154959 \h </w:instrText>
            </w:r>
            <w:r>
              <w:rPr>
                <w:noProof/>
                <w:webHidden/>
              </w:rPr>
            </w:r>
            <w:r>
              <w:rPr>
                <w:noProof/>
                <w:webHidden/>
              </w:rPr>
              <w:fldChar w:fldCharType="separate"/>
            </w:r>
            <w:r>
              <w:rPr>
                <w:noProof/>
                <w:webHidden/>
              </w:rPr>
              <w:t>5</w:t>
            </w:r>
            <w:r>
              <w:rPr>
                <w:noProof/>
                <w:webHidden/>
              </w:rPr>
              <w:fldChar w:fldCharType="end"/>
            </w:r>
          </w:hyperlink>
        </w:p>
        <w:p w:rsidR="00460CA9" w:rsidRDefault="00460CA9">
          <w:pPr>
            <w:pStyle w:val="TOC3"/>
            <w:tabs>
              <w:tab w:val="left" w:pos="1100"/>
              <w:tab w:val="right" w:leader="dot" w:pos="9062"/>
            </w:tabs>
            <w:rPr>
              <w:noProof/>
              <w:sz w:val="22"/>
            </w:rPr>
          </w:pPr>
          <w:hyperlink w:anchor="_Toc312154960" w:history="1">
            <w:r w:rsidRPr="006822ED">
              <w:rPr>
                <w:rStyle w:val="Hyperlink"/>
                <w:noProof/>
              </w:rPr>
              <w:t>3.1.2</w:t>
            </w:r>
            <w:r>
              <w:rPr>
                <w:noProof/>
                <w:sz w:val="22"/>
              </w:rPr>
              <w:tab/>
            </w:r>
            <w:r w:rsidRPr="006822ED">
              <w:rPr>
                <w:rStyle w:val="Hyperlink"/>
                <w:noProof/>
              </w:rPr>
              <w:t>Webserver der Zühlke Engineering AG (2)</w:t>
            </w:r>
            <w:r>
              <w:rPr>
                <w:noProof/>
                <w:webHidden/>
              </w:rPr>
              <w:tab/>
            </w:r>
            <w:r>
              <w:rPr>
                <w:noProof/>
                <w:webHidden/>
              </w:rPr>
              <w:fldChar w:fldCharType="begin"/>
            </w:r>
            <w:r>
              <w:rPr>
                <w:noProof/>
                <w:webHidden/>
              </w:rPr>
              <w:instrText xml:space="preserve"> PAGEREF _Toc312154960 \h </w:instrText>
            </w:r>
            <w:r>
              <w:rPr>
                <w:noProof/>
                <w:webHidden/>
              </w:rPr>
            </w:r>
            <w:r>
              <w:rPr>
                <w:noProof/>
                <w:webHidden/>
              </w:rPr>
              <w:fldChar w:fldCharType="separate"/>
            </w:r>
            <w:r>
              <w:rPr>
                <w:noProof/>
                <w:webHidden/>
              </w:rPr>
              <w:t>6</w:t>
            </w:r>
            <w:r>
              <w:rPr>
                <w:noProof/>
                <w:webHidden/>
              </w:rPr>
              <w:fldChar w:fldCharType="end"/>
            </w:r>
          </w:hyperlink>
        </w:p>
        <w:p w:rsidR="00460CA9" w:rsidRDefault="00460CA9">
          <w:pPr>
            <w:pStyle w:val="TOC3"/>
            <w:tabs>
              <w:tab w:val="left" w:pos="1100"/>
              <w:tab w:val="right" w:leader="dot" w:pos="9062"/>
            </w:tabs>
            <w:rPr>
              <w:noProof/>
              <w:sz w:val="22"/>
            </w:rPr>
          </w:pPr>
          <w:hyperlink w:anchor="_Toc312154961" w:history="1">
            <w:r w:rsidRPr="006822ED">
              <w:rPr>
                <w:rStyle w:val="Hyperlink"/>
                <w:noProof/>
              </w:rPr>
              <w:t>3.1.3</w:t>
            </w:r>
            <w:r>
              <w:rPr>
                <w:noProof/>
                <w:sz w:val="22"/>
              </w:rPr>
              <w:tab/>
            </w:r>
            <w:r w:rsidRPr="006822ED">
              <w:rPr>
                <w:rStyle w:val="Hyperlink"/>
                <w:noProof/>
              </w:rPr>
              <w:t>Microsoft Surface 2 (3)</w:t>
            </w:r>
            <w:r>
              <w:rPr>
                <w:noProof/>
                <w:webHidden/>
              </w:rPr>
              <w:tab/>
            </w:r>
            <w:r>
              <w:rPr>
                <w:noProof/>
                <w:webHidden/>
              </w:rPr>
              <w:fldChar w:fldCharType="begin"/>
            </w:r>
            <w:r>
              <w:rPr>
                <w:noProof/>
                <w:webHidden/>
              </w:rPr>
              <w:instrText xml:space="preserve"> PAGEREF _Toc312154961 \h </w:instrText>
            </w:r>
            <w:r>
              <w:rPr>
                <w:noProof/>
                <w:webHidden/>
              </w:rPr>
            </w:r>
            <w:r>
              <w:rPr>
                <w:noProof/>
                <w:webHidden/>
              </w:rPr>
              <w:fldChar w:fldCharType="separate"/>
            </w:r>
            <w:r>
              <w:rPr>
                <w:noProof/>
                <w:webHidden/>
              </w:rPr>
              <w:t>6</w:t>
            </w:r>
            <w:r>
              <w:rPr>
                <w:noProof/>
                <w:webHidden/>
              </w:rPr>
              <w:fldChar w:fldCharType="end"/>
            </w:r>
          </w:hyperlink>
        </w:p>
        <w:p w:rsidR="00460CA9" w:rsidRDefault="00460CA9">
          <w:pPr>
            <w:pStyle w:val="TOC2"/>
            <w:tabs>
              <w:tab w:val="left" w:pos="880"/>
              <w:tab w:val="right" w:leader="dot" w:pos="9062"/>
            </w:tabs>
            <w:rPr>
              <w:noProof/>
              <w:sz w:val="22"/>
              <w:szCs w:val="22"/>
              <w:lang w:eastAsia="de-CH"/>
            </w:rPr>
          </w:pPr>
          <w:hyperlink w:anchor="_Toc312154962" w:history="1">
            <w:r w:rsidRPr="006822ED">
              <w:rPr>
                <w:rStyle w:val="Hyperlink"/>
                <w:noProof/>
              </w:rPr>
              <w:t>3.2</w:t>
            </w:r>
            <w:r>
              <w:rPr>
                <w:noProof/>
                <w:sz w:val="22"/>
                <w:szCs w:val="22"/>
                <w:lang w:eastAsia="de-CH"/>
              </w:rPr>
              <w:tab/>
            </w:r>
            <w:r w:rsidRPr="006822ED">
              <w:rPr>
                <w:rStyle w:val="Hyperlink"/>
                <w:noProof/>
              </w:rPr>
              <w:t>Assemblies und Namespaces</w:t>
            </w:r>
            <w:r>
              <w:rPr>
                <w:noProof/>
                <w:webHidden/>
              </w:rPr>
              <w:tab/>
            </w:r>
            <w:r>
              <w:rPr>
                <w:noProof/>
                <w:webHidden/>
              </w:rPr>
              <w:fldChar w:fldCharType="begin"/>
            </w:r>
            <w:r>
              <w:rPr>
                <w:noProof/>
                <w:webHidden/>
              </w:rPr>
              <w:instrText xml:space="preserve"> PAGEREF _Toc312154962 \h </w:instrText>
            </w:r>
            <w:r>
              <w:rPr>
                <w:noProof/>
                <w:webHidden/>
              </w:rPr>
            </w:r>
            <w:r>
              <w:rPr>
                <w:noProof/>
                <w:webHidden/>
              </w:rPr>
              <w:fldChar w:fldCharType="separate"/>
            </w:r>
            <w:r>
              <w:rPr>
                <w:noProof/>
                <w:webHidden/>
              </w:rPr>
              <w:t>6</w:t>
            </w:r>
            <w:r>
              <w:rPr>
                <w:noProof/>
                <w:webHidden/>
              </w:rPr>
              <w:fldChar w:fldCharType="end"/>
            </w:r>
          </w:hyperlink>
        </w:p>
        <w:p w:rsidR="00460CA9" w:rsidRDefault="00460CA9">
          <w:pPr>
            <w:pStyle w:val="TOC3"/>
            <w:tabs>
              <w:tab w:val="left" w:pos="1100"/>
              <w:tab w:val="right" w:leader="dot" w:pos="9062"/>
            </w:tabs>
            <w:rPr>
              <w:noProof/>
              <w:sz w:val="22"/>
            </w:rPr>
          </w:pPr>
          <w:hyperlink w:anchor="_Toc312154963" w:history="1">
            <w:r w:rsidRPr="006822ED">
              <w:rPr>
                <w:rStyle w:val="Hyperlink"/>
                <w:noProof/>
              </w:rPr>
              <w:t>3.2.1</w:t>
            </w:r>
            <w:r>
              <w:rPr>
                <w:noProof/>
                <w:sz w:val="22"/>
              </w:rPr>
              <w:tab/>
            </w:r>
            <w:r w:rsidRPr="006822ED">
              <w:rPr>
                <w:rStyle w:val="Hyperlink"/>
                <w:noProof/>
              </w:rPr>
              <w:t>Interfaces</w:t>
            </w:r>
            <w:r>
              <w:rPr>
                <w:noProof/>
                <w:webHidden/>
              </w:rPr>
              <w:tab/>
            </w:r>
            <w:r>
              <w:rPr>
                <w:noProof/>
                <w:webHidden/>
              </w:rPr>
              <w:fldChar w:fldCharType="begin"/>
            </w:r>
            <w:r>
              <w:rPr>
                <w:noProof/>
                <w:webHidden/>
              </w:rPr>
              <w:instrText xml:space="preserve"> PAGEREF _Toc312154963 \h </w:instrText>
            </w:r>
            <w:r>
              <w:rPr>
                <w:noProof/>
                <w:webHidden/>
              </w:rPr>
            </w:r>
            <w:r>
              <w:rPr>
                <w:noProof/>
                <w:webHidden/>
              </w:rPr>
              <w:fldChar w:fldCharType="separate"/>
            </w:r>
            <w:r>
              <w:rPr>
                <w:noProof/>
                <w:webHidden/>
              </w:rPr>
              <w:t>9</w:t>
            </w:r>
            <w:r>
              <w:rPr>
                <w:noProof/>
                <w:webHidden/>
              </w:rPr>
              <w:fldChar w:fldCharType="end"/>
            </w:r>
          </w:hyperlink>
        </w:p>
        <w:p w:rsidR="00460CA9" w:rsidRDefault="00460CA9">
          <w:pPr>
            <w:pStyle w:val="TOC3"/>
            <w:tabs>
              <w:tab w:val="left" w:pos="1100"/>
              <w:tab w:val="right" w:leader="dot" w:pos="9062"/>
            </w:tabs>
            <w:rPr>
              <w:noProof/>
              <w:sz w:val="22"/>
            </w:rPr>
          </w:pPr>
          <w:hyperlink w:anchor="_Toc312154964" w:history="1">
            <w:r w:rsidRPr="006822ED">
              <w:rPr>
                <w:rStyle w:val="Hyperlink"/>
                <w:noProof/>
              </w:rPr>
              <w:t>3.2.2</w:t>
            </w:r>
            <w:r>
              <w:rPr>
                <w:noProof/>
                <w:sz w:val="22"/>
              </w:rPr>
              <w:tab/>
            </w:r>
            <w:r w:rsidRPr="006822ED">
              <w:rPr>
                <w:rStyle w:val="Hyperlink"/>
                <w:noProof/>
              </w:rPr>
              <w:t>Implementation</w:t>
            </w:r>
            <w:r>
              <w:rPr>
                <w:noProof/>
                <w:webHidden/>
              </w:rPr>
              <w:tab/>
            </w:r>
            <w:r>
              <w:rPr>
                <w:noProof/>
                <w:webHidden/>
              </w:rPr>
              <w:fldChar w:fldCharType="begin"/>
            </w:r>
            <w:r>
              <w:rPr>
                <w:noProof/>
                <w:webHidden/>
              </w:rPr>
              <w:instrText xml:space="preserve"> PAGEREF _Toc312154964 \h </w:instrText>
            </w:r>
            <w:r>
              <w:rPr>
                <w:noProof/>
                <w:webHidden/>
              </w:rPr>
            </w:r>
            <w:r>
              <w:rPr>
                <w:noProof/>
                <w:webHidden/>
              </w:rPr>
              <w:fldChar w:fldCharType="separate"/>
            </w:r>
            <w:r>
              <w:rPr>
                <w:noProof/>
                <w:webHidden/>
              </w:rPr>
              <w:t>11</w:t>
            </w:r>
            <w:r>
              <w:rPr>
                <w:noProof/>
                <w:webHidden/>
              </w:rPr>
              <w:fldChar w:fldCharType="end"/>
            </w:r>
          </w:hyperlink>
        </w:p>
        <w:p w:rsidR="00460CA9" w:rsidRDefault="00460CA9">
          <w:pPr>
            <w:pStyle w:val="TOC2"/>
            <w:tabs>
              <w:tab w:val="left" w:pos="880"/>
              <w:tab w:val="right" w:leader="dot" w:pos="9062"/>
            </w:tabs>
            <w:rPr>
              <w:noProof/>
              <w:sz w:val="22"/>
              <w:szCs w:val="22"/>
              <w:lang w:eastAsia="de-CH"/>
            </w:rPr>
          </w:pPr>
          <w:hyperlink w:anchor="_Toc312154965" w:history="1">
            <w:r w:rsidRPr="006822ED">
              <w:rPr>
                <w:rStyle w:val="Hyperlink"/>
                <w:noProof/>
              </w:rPr>
              <w:t>3.3</w:t>
            </w:r>
            <w:r>
              <w:rPr>
                <w:noProof/>
                <w:sz w:val="22"/>
                <w:szCs w:val="22"/>
                <w:lang w:eastAsia="de-CH"/>
              </w:rPr>
              <w:tab/>
            </w:r>
            <w:r w:rsidRPr="006822ED">
              <w:rPr>
                <w:rStyle w:val="Hyperlink"/>
                <w:noProof/>
              </w:rPr>
              <w:t>UI Design</w:t>
            </w:r>
            <w:r>
              <w:rPr>
                <w:noProof/>
                <w:webHidden/>
              </w:rPr>
              <w:tab/>
            </w:r>
            <w:r>
              <w:rPr>
                <w:noProof/>
                <w:webHidden/>
              </w:rPr>
              <w:fldChar w:fldCharType="begin"/>
            </w:r>
            <w:r>
              <w:rPr>
                <w:noProof/>
                <w:webHidden/>
              </w:rPr>
              <w:instrText xml:space="preserve"> PAGEREF _Toc312154965 \h </w:instrText>
            </w:r>
            <w:r>
              <w:rPr>
                <w:noProof/>
                <w:webHidden/>
              </w:rPr>
            </w:r>
            <w:r>
              <w:rPr>
                <w:noProof/>
                <w:webHidden/>
              </w:rPr>
              <w:fldChar w:fldCharType="separate"/>
            </w:r>
            <w:r>
              <w:rPr>
                <w:noProof/>
                <w:webHidden/>
              </w:rPr>
              <w:t>16</w:t>
            </w:r>
            <w:r>
              <w:rPr>
                <w:noProof/>
                <w:webHidden/>
              </w:rPr>
              <w:fldChar w:fldCharType="end"/>
            </w:r>
          </w:hyperlink>
        </w:p>
        <w:p w:rsidR="00460CA9" w:rsidRDefault="00460CA9">
          <w:pPr>
            <w:pStyle w:val="TOC3"/>
            <w:tabs>
              <w:tab w:val="left" w:pos="1100"/>
              <w:tab w:val="right" w:leader="dot" w:pos="9062"/>
            </w:tabs>
            <w:rPr>
              <w:noProof/>
              <w:sz w:val="22"/>
            </w:rPr>
          </w:pPr>
          <w:hyperlink w:anchor="_Toc312154966" w:history="1">
            <w:r w:rsidRPr="006822ED">
              <w:rPr>
                <w:rStyle w:val="Hyperlink"/>
                <w:noProof/>
              </w:rPr>
              <w:t>3.3.1</w:t>
            </w:r>
            <w:r>
              <w:rPr>
                <w:noProof/>
                <w:sz w:val="22"/>
              </w:rPr>
              <w:tab/>
            </w:r>
            <w:r w:rsidRPr="006822ED">
              <w:rPr>
                <w:rStyle w:val="Hyperlink"/>
                <w:noProof/>
              </w:rPr>
              <w:t>Allgemein</w:t>
            </w:r>
            <w:r>
              <w:rPr>
                <w:noProof/>
                <w:webHidden/>
              </w:rPr>
              <w:tab/>
            </w:r>
            <w:r>
              <w:rPr>
                <w:noProof/>
                <w:webHidden/>
              </w:rPr>
              <w:fldChar w:fldCharType="begin"/>
            </w:r>
            <w:r>
              <w:rPr>
                <w:noProof/>
                <w:webHidden/>
              </w:rPr>
              <w:instrText xml:space="preserve"> PAGEREF _Toc312154966 \h </w:instrText>
            </w:r>
            <w:r>
              <w:rPr>
                <w:noProof/>
                <w:webHidden/>
              </w:rPr>
            </w:r>
            <w:r>
              <w:rPr>
                <w:noProof/>
                <w:webHidden/>
              </w:rPr>
              <w:fldChar w:fldCharType="separate"/>
            </w:r>
            <w:r>
              <w:rPr>
                <w:noProof/>
                <w:webHidden/>
              </w:rPr>
              <w:t>16</w:t>
            </w:r>
            <w:r>
              <w:rPr>
                <w:noProof/>
                <w:webHidden/>
              </w:rPr>
              <w:fldChar w:fldCharType="end"/>
            </w:r>
          </w:hyperlink>
        </w:p>
        <w:p w:rsidR="00460CA9" w:rsidRDefault="00460CA9">
          <w:pPr>
            <w:pStyle w:val="TOC3"/>
            <w:tabs>
              <w:tab w:val="left" w:pos="1100"/>
              <w:tab w:val="right" w:leader="dot" w:pos="9062"/>
            </w:tabs>
            <w:rPr>
              <w:noProof/>
              <w:sz w:val="22"/>
            </w:rPr>
          </w:pPr>
          <w:hyperlink w:anchor="_Toc312154967" w:history="1">
            <w:r w:rsidRPr="006822ED">
              <w:rPr>
                <w:rStyle w:val="Hyperlink"/>
                <w:noProof/>
              </w:rPr>
              <w:t>3.3.2</w:t>
            </w:r>
            <w:r>
              <w:rPr>
                <w:noProof/>
                <w:sz w:val="22"/>
              </w:rPr>
              <w:tab/>
            </w:r>
            <w:r w:rsidRPr="006822ED">
              <w:rPr>
                <w:rStyle w:val="Hyperlink"/>
                <w:noProof/>
              </w:rPr>
              <w:t>Unterteilung der Views</w:t>
            </w:r>
            <w:r>
              <w:rPr>
                <w:noProof/>
                <w:webHidden/>
              </w:rPr>
              <w:tab/>
            </w:r>
            <w:r>
              <w:rPr>
                <w:noProof/>
                <w:webHidden/>
              </w:rPr>
              <w:fldChar w:fldCharType="begin"/>
            </w:r>
            <w:r>
              <w:rPr>
                <w:noProof/>
                <w:webHidden/>
              </w:rPr>
              <w:instrText xml:space="preserve"> PAGEREF _Toc312154967 \h </w:instrText>
            </w:r>
            <w:r>
              <w:rPr>
                <w:noProof/>
                <w:webHidden/>
              </w:rPr>
            </w:r>
            <w:r>
              <w:rPr>
                <w:noProof/>
                <w:webHidden/>
              </w:rPr>
              <w:fldChar w:fldCharType="separate"/>
            </w:r>
            <w:r>
              <w:rPr>
                <w:noProof/>
                <w:webHidden/>
              </w:rPr>
              <w:t>16</w:t>
            </w:r>
            <w:r>
              <w:rPr>
                <w:noProof/>
                <w:webHidden/>
              </w:rPr>
              <w:fldChar w:fldCharType="end"/>
            </w:r>
          </w:hyperlink>
        </w:p>
        <w:p w:rsidR="00460CA9" w:rsidRDefault="00460CA9">
          <w:pPr>
            <w:pStyle w:val="TOC2"/>
            <w:tabs>
              <w:tab w:val="left" w:pos="880"/>
              <w:tab w:val="right" w:leader="dot" w:pos="9062"/>
            </w:tabs>
            <w:rPr>
              <w:noProof/>
              <w:sz w:val="22"/>
              <w:szCs w:val="22"/>
              <w:lang w:eastAsia="de-CH"/>
            </w:rPr>
          </w:pPr>
          <w:hyperlink w:anchor="_Toc312154968" w:history="1">
            <w:r w:rsidRPr="006822ED">
              <w:rPr>
                <w:rStyle w:val="Hyperlink"/>
                <w:noProof/>
              </w:rPr>
              <w:t>3.4</w:t>
            </w:r>
            <w:r>
              <w:rPr>
                <w:noProof/>
                <w:sz w:val="22"/>
                <w:szCs w:val="22"/>
                <w:lang w:eastAsia="de-CH"/>
              </w:rPr>
              <w:tab/>
            </w:r>
            <w:r w:rsidRPr="006822ED">
              <w:rPr>
                <w:rStyle w:val="Hyperlink"/>
                <w:noProof/>
              </w:rPr>
              <w:t>Prozesse und Threads</w:t>
            </w:r>
            <w:r>
              <w:rPr>
                <w:noProof/>
                <w:webHidden/>
              </w:rPr>
              <w:tab/>
            </w:r>
            <w:r>
              <w:rPr>
                <w:noProof/>
                <w:webHidden/>
              </w:rPr>
              <w:fldChar w:fldCharType="begin"/>
            </w:r>
            <w:r>
              <w:rPr>
                <w:noProof/>
                <w:webHidden/>
              </w:rPr>
              <w:instrText xml:space="preserve"> PAGEREF _Toc312154968 \h </w:instrText>
            </w:r>
            <w:r>
              <w:rPr>
                <w:noProof/>
                <w:webHidden/>
              </w:rPr>
            </w:r>
            <w:r>
              <w:rPr>
                <w:noProof/>
                <w:webHidden/>
              </w:rPr>
              <w:fldChar w:fldCharType="separate"/>
            </w:r>
            <w:r>
              <w:rPr>
                <w:noProof/>
                <w:webHidden/>
              </w:rPr>
              <w:t>19</w:t>
            </w:r>
            <w:r>
              <w:rPr>
                <w:noProof/>
                <w:webHidden/>
              </w:rPr>
              <w:fldChar w:fldCharType="end"/>
            </w:r>
          </w:hyperlink>
        </w:p>
        <w:p w:rsidR="00460CA9" w:rsidRDefault="00460CA9">
          <w:pPr>
            <w:pStyle w:val="TOC3"/>
            <w:tabs>
              <w:tab w:val="left" w:pos="1100"/>
              <w:tab w:val="right" w:leader="dot" w:pos="9062"/>
            </w:tabs>
            <w:rPr>
              <w:noProof/>
              <w:sz w:val="22"/>
            </w:rPr>
          </w:pPr>
          <w:hyperlink w:anchor="_Toc312154969" w:history="1">
            <w:r w:rsidRPr="006822ED">
              <w:rPr>
                <w:rStyle w:val="Hyperlink"/>
                <w:noProof/>
              </w:rPr>
              <w:t>3.4.1</w:t>
            </w:r>
            <w:r>
              <w:rPr>
                <w:noProof/>
                <w:sz w:val="22"/>
              </w:rPr>
              <w:tab/>
            </w:r>
            <w:r w:rsidRPr="006822ED">
              <w:rPr>
                <w:rStyle w:val="Hyperlink"/>
                <w:noProof/>
              </w:rPr>
              <w:t>Konversation PDF zu XPS</w:t>
            </w:r>
            <w:r>
              <w:rPr>
                <w:noProof/>
                <w:webHidden/>
              </w:rPr>
              <w:tab/>
            </w:r>
            <w:r>
              <w:rPr>
                <w:noProof/>
                <w:webHidden/>
              </w:rPr>
              <w:fldChar w:fldCharType="begin"/>
            </w:r>
            <w:r>
              <w:rPr>
                <w:noProof/>
                <w:webHidden/>
              </w:rPr>
              <w:instrText xml:space="preserve"> PAGEREF _Toc312154969 \h </w:instrText>
            </w:r>
            <w:r>
              <w:rPr>
                <w:noProof/>
                <w:webHidden/>
              </w:rPr>
            </w:r>
            <w:r>
              <w:rPr>
                <w:noProof/>
                <w:webHidden/>
              </w:rPr>
              <w:fldChar w:fldCharType="separate"/>
            </w:r>
            <w:r>
              <w:rPr>
                <w:noProof/>
                <w:webHidden/>
              </w:rPr>
              <w:t>20</w:t>
            </w:r>
            <w:r>
              <w:rPr>
                <w:noProof/>
                <w:webHidden/>
              </w:rPr>
              <w:fldChar w:fldCharType="end"/>
            </w:r>
          </w:hyperlink>
        </w:p>
        <w:p w:rsidR="00460CA9" w:rsidRDefault="00460CA9">
          <w:pPr>
            <w:pStyle w:val="TOC3"/>
            <w:tabs>
              <w:tab w:val="left" w:pos="1100"/>
              <w:tab w:val="right" w:leader="dot" w:pos="9062"/>
            </w:tabs>
            <w:rPr>
              <w:noProof/>
              <w:sz w:val="22"/>
            </w:rPr>
          </w:pPr>
          <w:hyperlink w:anchor="_Toc312154970" w:history="1">
            <w:r w:rsidRPr="006822ED">
              <w:rPr>
                <w:rStyle w:val="Hyperlink"/>
                <w:noProof/>
              </w:rPr>
              <w:t>3.4.2</w:t>
            </w:r>
            <w:r>
              <w:rPr>
                <w:noProof/>
                <w:sz w:val="22"/>
              </w:rPr>
              <w:tab/>
            </w:r>
            <w:r w:rsidRPr="006822ED">
              <w:rPr>
                <w:rStyle w:val="Hyperlink"/>
                <w:noProof/>
              </w:rPr>
              <w:t>Parallel Preparer</w:t>
            </w:r>
            <w:r>
              <w:rPr>
                <w:noProof/>
                <w:webHidden/>
              </w:rPr>
              <w:tab/>
            </w:r>
            <w:r>
              <w:rPr>
                <w:noProof/>
                <w:webHidden/>
              </w:rPr>
              <w:fldChar w:fldCharType="begin"/>
            </w:r>
            <w:r>
              <w:rPr>
                <w:noProof/>
                <w:webHidden/>
              </w:rPr>
              <w:instrText xml:space="preserve"> PAGEREF _Toc312154970 \h </w:instrText>
            </w:r>
            <w:r>
              <w:rPr>
                <w:noProof/>
                <w:webHidden/>
              </w:rPr>
            </w:r>
            <w:r>
              <w:rPr>
                <w:noProof/>
                <w:webHidden/>
              </w:rPr>
              <w:fldChar w:fldCharType="separate"/>
            </w:r>
            <w:r>
              <w:rPr>
                <w:noProof/>
                <w:webHidden/>
              </w:rPr>
              <w:t>20</w:t>
            </w:r>
            <w:r>
              <w:rPr>
                <w:noProof/>
                <w:webHidden/>
              </w:rPr>
              <w:fldChar w:fldCharType="end"/>
            </w:r>
          </w:hyperlink>
        </w:p>
        <w:p w:rsidR="00460CA9" w:rsidRDefault="00460CA9">
          <w:pPr>
            <w:pStyle w:val="TOC3"/>
            <w:tabs>
              <w:tab w:val="left" w:pos="1100"/>
              <w:tab w:val="right" w:leader="dot" w:pos="9062"/>
            </w:tabs>
            <w:rPr>
              <w:noProof/>
              <w:sz w:val="22"/>
            </w:rPr>
          </w:pPr>
          <w:hyperlink w:anchor="_Toc312154971" w:history="1">
            <w:r w:rsidRPr="006822ED">
              <w:rPr>
                <w:rStyle w:val="Hyperlink"/>
                <w:noProof/>
              </w:rPr>
              <w:t>3.4.3</w:t>
            </w:r>
            <w:r>
              <w:rPr>
                <w:noProof/>
                <w:sz w:val="22"/>
              </w:rPr>
              <w:tab/>
            </w:r>
            <w:r w:rsidRPr="006822ED">
              <w:rPr>
                <w:rStyle w:val="Hyperlink"/>
                <w:noProof/>
              </w:rPr>
              <w:t>Asynchrones und verzögertes Laden des XPS Dokuments</w:t>
            </w:r>
            <w:r>
              <w:rPr>
                <w:noProof/>
                <w:webHidden/>
              </w:rPr>
              <w:tab/>
            </w:r>
            <w:r>
              <w:rPr>
                <w:noProof/>
                <w:webHidden/>
              </w:rPr>
              <w:fldChar w:fldCharType="begin"/>
            </w:r>
            <w:r>
              <w:rPr>
                <w:noProof/>
                <w:webHidden/>
              </w:rPr>
              <w:instrText xml:space="preserve"> PAGEREF _Toc312154971 \h </w:instrText>
            </w:r>
            <w:r>
              <w:rPr>
                <w:noProof/>
                <w:webHidden/>
              </w:rPr>
            </w:r>
            <w:r>
              <w:rPr>
                <w:noProof/>
                <w:webHidden/>
              </w:rPr>
              <w:fldChar w:fldCharType="separate"/>
            </w:r>
            <w:r>
              <w:rPr>
                <w:noProof/>
                <w:webHidden/>
              </w:rPr>
              <w:t>20</w:t>
            </w:r>
            <w:r>
              <w:rPr>
                <w:noProof/>
                <w:webHidden/>
              </w:rPr>
              <w:fldChar w:fldCharType="end"/>
            </w:r>
          </w:hyperlink>
        </w:p>
        <w:p w:rsidR="00460CA9" w:rsidRDefault="00460CA9">
          <w:pPr>
            <w:pStyle w:val="TOC1"/>
            <w:tabs>
              <w:tab w:val="left" w:pos="440"/>
              <w:tab w:val="right" w:leader="dot" w:pos="9062"/>
            </w:tabs>
            <w:rPr>
              <w:b w:val="0"/>
              <w:noProof/>
              <w:sz w:val="22"/>
              <w:szCs w:val="22"/>
              <w:lang w:eastAsia="de-CH"/>
            </w:rPr>
          </w:pPr>
          <w:hyperlink w:anchor="_Toc312154972" w:history="1">
            <w:r w:rsidRPr="006822ED">
              <w:rPr>
                <w:rStyle w:val="Hyperlink"/>
                <w:noProof/>
              </w:rPr>
              <w:t>4</w:t>
            </w:r>
            <w:r>
              <w:rPr>
                <w:b w:val="0"/>
                <w:noProof/>
                <w:sz w:val="22"/>
                <w:szCs w:val="22"/>
                <w:lang w:eastAsia="de-CH"/>
              </w:rPr>
              <w:tab/>
            </w:r>
            <w:r w:rsidRPr="006822ED">
              <w:rPr>
                <w:rStyle w:val="Hyperlink"/>
                <w:noProof/>
              </w:rPr>
              <w:t>Patterns</w:t>
            </w:r>
            <w:r>
              <w:rPr>
                <w:noProof/>
                <w:webHidden/>
              </w:rPr>
              <w:tab/>
            </w:r>
            <w:r>
              <w:rPr>
                <w:noProof/>
                <w:webHidden/>
              </w:rPr>
              <w:fldChar w:fldCharType="begin"/>
            </w:r>
            <w:r>
              <w:rPr>
                <w:noProof/>
                <w:webHidden/>
              </w:rPr>
              <w:instrText xml:space="preserve"> PAGEREF _Toc312154972 \h </w:instrText>
            </w:r>
            <w:r>
              <w:rPr>
                <w:noProof/>
                <w:webHidden/>
              </w:rPr>
            </w:r>
            <w:r>
              <w:rPr>
                <w:noProof/>
                <w:webHidden/>
              </w:rPr>
              <w:fldChar w:fldCharType="separate"/>
            </w:r>
            <w:r>
              <w:rPr>
                <w:noProof/>
                <w:webHidden/>
              </w:rPr>
              <w:t>21</w:t>
            </w:r>
            <w:r>
              <w:rPr>
                <w:noProof/>
                <w:webHidden/>
              </w:rPr>
              <w:fldChar w:fldCharType="end"/>
            </w:r>
          </w:hyperlink>
        </w:p>
        <w:p w:rsidR="00460CA9" w:rsidRDefault="00460CA9">
          <w:pPr>
            <w:pStyle w:val="TOC2"/>
            <w:tabs>
              <w:tab w:val="left" w:pos="880"/>
              <w:tab w:val="right" w:leader="dot" w:pos="9062"/>
            </w:tabs>
            <w:rPr>
              <w:noProof/>
              <w:sz w:val="22"/>
              <w:szCs w:val="22"/>
              <w:lang w:eastAsia="de-CH"/>
            </w:rPr>
          </w:pPr>
          <w:hyperlink w:anchor="_Toc312154973" w:history="1">
            <w:r w:rsidRPr="006822ED">
              <w:rPr>
                <w:rStyle w:val="Hyperlink"/>
                <w:noProof/>
              </w:rPr>
              <w:t>4.1</w:t>
            </w:r>
            <w:r>
              <w:rPr>
                <w:noProof/>
                <w:sz w:val="22"/>
                <w:szCs w:val="22"/>
                <w:lang w:eastAsia="de-CH"/>
              </w:rPr>
              <w:tab/>
            </w:r>
            <w:r w:rsidRPr="006822ED">
              <w:rPr>
                <w:rStyle w:val="Hyperlink"/>
                <w:noProof/>
              </w:rPr>
              <w:t>MVVM</w:t>
            </w:r>
            <w:r>
              <w:rPr>
                <w:noProof/>
                <w:webHidden/>
              </w:rPr>
              <w:tab/>
            </w:r>
            <w:r>
              <w:rPr>
                <w:noProof/>
                <w:webHidden/>
              </w:rPr>
              <w:fldChar w:fldCharType="begin"/>
            </w:r>
            <w:r>
              <w:rPr>
                <w:noProof/>
                <w:webHidden/>
              </w:rPr>
              <w:instrText xml:space="preserve"> PAGEREF _Toc312154973 \h </w:instrText>
            </w:r>
            <w:r>
              <w:rPr>
                <w:noProof/>
                <w:webHidden/>
              </w:rPr>
            </w:r>
            <w:r>
              <w:rPr>
                <w:noProof/>
                <w:webHidden/>
              </w:rPr>
              <w:fldChar w:fldCharType="separate"/>
            </w:r>
            <w:r>
              <w:rPr>
                <w:noProof/>
                <w:webHidden/>
              </w:rPr>
              <w:t>21</w:t>
            </w:r>
            <w:r>
              <w:rPr>
                <w:noProof/>
                <w:webHidden/>
              </w:rPr>
              <w:fldChar w:fldCharType="end"/>
            </w:r>
          </w:hyperlink>
        </w:p>
        <w:p w:rsidR="00460CA9" w:rsidRDefault="00460CA9">
          <w:pPr>
            <w:pStyle w:val="TOC2"/>
            <w:tabs>
              <w:tab w:val="left" w:pos="880"/>
              <w:tab w:val="right" w:leader="dot" w:pos="9062"/>
            </w:tabs>
            <w:rPr>
              <w:noProof/>
              <w:sz w:val="22"/>
              <w:szCs w:val="22"/>
              <w:lang w:eastAsia="de-CH"/>
            </w:rPr>
          </w:pPr>
          <w:hyperlink w:anchor="_Toc312154974" w:history="1">
            <w:r w:rsidRPr="006822ED">
              <w:rPr>
                <w:rStyle w:val="Hyperlink"/>
                <w:noProof/>
              </w:rPr>
              <w:t>4.2</w:t>
            </w:r>
            <w:r>
              <w:rPr>
                <w:noProof/>
                <w:sz w:val="22"/>
                <w:szCs w:val="22"/>
                <w:lang w:eastAsia="de-CH"/>
              </w:rPr>
              <w:tab/>
            </w:r>
            <w:r w:rsidRPr="006822ED">
              <w:rPr>
                <w:rStyle w:val="Hyperlink"/>
                <w:noProof/>
              </w:rPr>
              <w:t>Flyweight</w:t>
            </w:r>
            <w:r>
              <w:rPr>
                <w:noProof/>
                <w:webHidden/>
              </w:rPr>
              <w:tab/>
            </w:r>
            <w:r>
              <w:rPr>
                <w:noProof/>
                <w:webHidden/>
              </w:rPr>
              <w:fldChar w:fldCharType="begin"/>
            </w:r>
            <w:r>
              <w:rPr>
                <w:noProof/>
                <w:webHidden/>
              </w:rPr>
              <w:instrText xml:space="preserve"> PAGEREF _Toc312154974 \h </w:instrText>
            </w:r>
            <w:r>
              <w:rPr>
                <w:noProof/>
                <w:webHidden/>
              </w:rPr>
            </w:r>
            <w:r>
              <w:rPr>
                <w:noProof/>
                <w:webHidden/>
              </w:rPr>
              <w:fldChar w:fldCharType="separate"/>
            </w:r>
            <w:r>
              <w:rPr>
                <w:noProof/>
                <w:webHidden/>
              </w:rPr>
              <w:t>21</w:t>
            </w:r>
            <w:r>
              <w:rPr>
                <w:noProof/>
                <w:webHidden/>
              </w:rPr>
              <w:fldChar w:fldCharType="end"/>
            </w:r>
          </w:hyperlink>
        </w:p>
        <w:p w:rsidR="00460CA9" w:rsidRDefault="00460CA9">
          <w:pPr>
            <w:pStyle w:val="TOC2"/>
            <w:tabs>
              <w:tab w:val="left" w:pos="880"/>
              <w:tab w:val="right" w:leader="dot" w:pos="9062"/>
            </w:tabs>
            <w:rPr>
              <w:noProof/>
              <w:sz w:val="22"/>
              <w:szCs w:val="22"/>
              <w:lang w:eastAsia="de-CH"/>
            </w:rPr>
          </w:pPr>
          <w:hyperlink w:anchor="_Toc312154975" w:history="1">
            <w:r w:rsidRPr="006822ED">
              <w:rPr>
                <w:rStyle w:val="Hyperlink"/>
                <w:noProof/>
                <w:lang w:val="en-US"/>
              </w:rPr>
              <w:t>4.3</w:t>
            </w:r>
            <w:r>
              <w:rPr>
                <w:noProof/>
                <w:sz w:val="22"/>
                <w:szCs w:val="22"/>
                <w:lang w:eastAsia="de-CH"/>
              </w:rPr>
              <w:tab/>
            </w:r>
            <w:r w:rsidRPr="006822ED">
              <w:rPr>
                <w:rStyle w:val="Hyperlink"/>
                <w:noProof/>
                <w:lang w:val="en-US"/>
              </w:rPr>
              <w:t>Dependency Injection mit Microsoft Unity</w:t>
            </w:r>
            <w:r>
              <w:rPr>
                <w:noProof/>
                <w:webHidden/>
              </w:rPr>
              <w:tab/>
            </w:r>
            <w:r>
              <w:rPr>
                <w:noProof/>
                <w:webHidden/>
              </w:rPr>
              <w:fldChar w:fldCharType="begin"/>
            </w:r>
            <w:r>
              <w:rPr>
                <w:noProof/>
                <w:webHidden/>
              </w:rPr>
              <w:instrText xml:space="preserve"> PAGEREF _Toc312154975 \h </w:instrText>
            </w:r>
            <w:r>
              <w:rPr>
                <w:noProof/>
                <w:webHidden/>
              </w:rPr>
            </w:r>
            <w:r>
              <w:rPr>
                <w:noProof/>
                <w:webHidden/>
              </w:rPr>
              <w:fldChar w:fldCharType="separate"/>
            </w:r>
            <w:r>
              <w:rPr>
                <w:noProof/>
                <w:webHidden/>
              </w:rPr>
              <w:t>21</w:t>
            </w:r>
            <w:r>
              <w:rPr>
                <w:noProof/>
                <w:webHidden/>
              </w:rPr>
              <w:fldChar w:fldCharType="end"/>
            </w:r>
          </w:hyperlink>
        </w:p>
        <w:p w:rsidR="00A06B4F" w:rsidRDefault="00AF4AE0">
          <w:r>
            <w:rPr>
              <w:b/>
              <w:bCs/>
              <w:lang w:val="de-DE"/>
            </w:rPr>
            <w:fldChar w:fldCharType="end"/>
          </w:r>
        </w:p>
      </w:sdtContent>
    </w:sdt>
    <w:p w:rsidR="00D45562" w:rsidRDefault="00D45562" w:rsidP="00D45562">
      <w:pPr>
        <w:pStyle w:val="Heading2"/>
      </w:pPr>
      <w:bookmarkStart w:id="4" w:name="_Toc312154948"/>
      <w:r>
        <w:t>Abbildungsverzeichnis</w:t>
      </w:r>
      <w:bookmarkEnd w:id="4"/>
    </w:p>
    <w:p w:rsidR="00460CA9" w:rsidRDefault="00D45562">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w:anchor="_Toc312154918" w:history="1">
        <w:r w:rsidR="00460CA9" w:rsidRPr="00FE285E">
          <w:rPr>
            <w:rStyle w:val="Hyperlink"/>
            <w:noProof/>
          </w:rPr>
          <w:t>Abbildung 1 – Systemübersicht</w:t>
        </w:r>
        <w:r w:rsidR="00460CA9">
          <w:rPr>
            <w:noProof/>
            <w:webHidden/>
          </w:rPr>
          <w:tab/>
        </w:r>
        <w:r w:rsidR="00460CA9">
          <w:rPr>
            <w:noProof/>
            <w:webHidden/>
          </w:rPr>
          <w:fldChar w:fldCharType="begin"/>
        </w:r>
        <w:r w:rsidR="00460CA9">
          <w:rPr>
            <w:noProof/>
            <w:webHidden/>
          </w:rPr>
          <w:instrText xml:space="preserve"> PAGEREF _Toc312154918 \h </w:instrText>
        </w:r>
        <w:r w:rsidR="00460CA9">
          <w:rPr>
            <w:noProof/>
            <w:webHidden/>
          </w:rPr>
        </w:r>
        <w:r w:rsidR="00460CA9">
          <w:rPr>
            <w:noProof/>
            <w:webHidden/>
          </w:rPr>
          <w:fldChar w:fldCharType="separate"/>
        </w:r>
        <w:r w:rsidR="00460CA9">
          <w:rPr>
            <w:noProof/>
            <w:webHidden/>
          </w:rPr>
          <w:t>5</w:t>
        </w:r>
        <w:r w:rsidR="00460CA9">
          <w:rPr>
            <w:noProof/>
            <w:webHidden/>
          </w:rPr>
          <w:fldChar w:fldCharType="end"/>
        </w:r>
      </w:hyperlink>
    </w:p>
    <w:p w:rsidR="00460CA9" w:rsidRDefault="00460CA9">
      <w:pPr>
        <w:pStyle w:val="TableofFigures"/>
        <w:tabs>
          <w:tab w:val="right" w:leader="dot" w:pos="9062"/>
        </w:tabs>
        <w:rPr>
          <w:noProof/>
          <w:sz w:val="22"/>
          <w:szCs w:val="22"/>
          <w:lang w:eastAsia="de-CH"/>
        </w:rPr>
      </w:pPr>
      <w:hyperlink w:anchor="_Toc312154919" w:history="1">
        <w:r w:rsidRPr="00FE285E">
          <w:rPr>
            <w:rStyle w:val="Hyperlink"/>
            <w:noProof/>
          </w:rPr>
          <w:t>Abbildung 2 - Generierung Dependency Graph</w:t>
        </w:r>
        <w:r>
          <w:rPr>
            <w:noProof/>
            <w:webHidden/>
          </w:rPr>
          <w:tab/>
        </w:r>
        <w:r>
          <w:rPr>
            <w:noProof/>
            <w:webHidden/>
          </w:rPr>
          <w:fldChar w:fldCharType="begin"/>
        </w:r>
        <w:r>
          <w:rPr>
            <w:noProof/>
            <w:webHidden/>
          </w:rPr>
          <w:instrText xml:space="preserve"> PAGEREF _Toc312154919 \h </w:instrText>
        </w:r>
        <w:r>
          <w:rPr>
            <w:noProof/>
            <w:webHidden/>
          </w:rPr>
        </w:r>
        <w:r>
          <w:rPr>
            <w:noProof/>
            <w:webHidden/>
          </w:rPr>
          <w:fldChar w:fldCharType="separate"/>
        </w:r>
        <w:r>
          <w:rPr>
            <w:noProof/>
            <w:webHidden/>
          </w:rPr>
          <w:t>7</w:t>
        </w:r>
        <w:r>
          <w:rPr>
            <w:noProof/>
            <w:webHidden/>
          </w:rPr>
          <w:fldChar w:fldCharType="end"/>
        </w:r>
      </w:hyperlink>
    </w:p>
    <w:p w:rsidR="00460CA9" w:rsidRDefault="00460CA9">
      <w:pPr>
        <w:pStyle w:val="TableofFigures"/>
        <w:tabs>
          <w:tab w:val="right" w:leader="dot" w:pos="9062"/>
        </w:tabs>
        <w:rPr>
          <w:noProof/>
          <w:sz w:val="22"/>
          <w:szCs w:val="22"/>
          <w:lang w:eastAsia="de-CH"/>
        </w:rPr>
      </w:pPr>
      <w:hyperlink w:anchor="_Toc312154920" w:history="1">
        <w:r w:rsidRPr="00FE285E">
          <w:rPr>
            <w:rStyle w:val="Hyperlink"/>
            <w:noProof/>
          </w:rPr>
          <w:t>Abbildung 3 - Übersicht Abhängigkeiten</w:t>
        </w:r>
        <w:r>
          <w:rPr>
            <w:noProof/>
            <w:webHidden/>
          </w:rPr>
          <w:tab/>
        </w:r>
        <w:r>
          <w:rPr>
            <w:noProof/>
            <w:webHidden/>
          </w:rPr>
          <w:fldChar w:fldCharType="begin"/>
        </w:r>
        <w:r>
          <w:rPr>
            <w:noProof/>
            <w:webHidden/>
          </w:rPr>
          <w:instrText xml:space="preserve"> PAGEREF _Toc312154920 \h </w:instrText>
        </w:r>
        <w:r>
          <w:rPr>
            <w:noProof/>
            <w:webHidden/>
          </w:rPr>
        </w:r>
        <w:r>
          <w:rPr>
            <w:noProof/>
            <w:webHidden/>
          </w:rPr>
          <w:fldChar w:fldCharType="separate"/>
        </w:r>
        <w:r>
          <w:rPr>
            <w:noProof/>
            <w:webHidden/>
          </w:rPr>
          <w:t>7</w:t>
        </w:r>
        <w:r>
          <w:rPr>
            <w:noProof/>
            <w:webHidden/>
          </w:rPr>
          <w:fldChar w:fldCharType="end"/>
        </w:r>
      </w:hyperlink>
    </w:p>
    <w:p w:rsidR="00460CA9" w:rsidRDefault="00460CA9">
      <w:pPr>
        <w:pStyle w:val="TableofFigures"/>
        <w:tabs>
          <w:tab w:val="right" w:leader="dot" w:pos="9062"/>
        </w:tabs>
        <w:rPr>
          <w:noProof/>
          <w:sz w:val="22"/>
          <w:szCs w:val="22"/>
          <w:lang w:eastAsia="de-CH"/>
        </w:rPr>
      </w:pPr>
      <w:hyperlink w:anchor="_Toc312154921" w:history="1">
        <w:r w:rsidRPr="00FE285E">
          <w:rPr>
            <w:rStyle w:val="Hyperlink"/>
            <w:noProof/>
          </w:rPr>
          <w:t>Abbildung 5 - Übersicht Abhängigkeiten mit Details</w:t>
        </w:r>
        <w:r>
          <w:rPr>
            <w:noProof/>
            <w:webHidden/>
          </w:rPr>
          <w:tab/>
        </w:r>
        <w:r>
          <w:rPr>
            <w:noProof/>
            <w:webHidden/>
          </w:rPr>
          <w:fldChar w:fldCharType="begin"/>
        </w:r>
        <w:r>
          <w:rPr>
            <w:noProof/>
            <w:webHidden/>
          </w:rPr>
          <w:instrText xml:space="preserve"> PAGEREF _Toc312154921 \h </w:instrText>
        </w:r>
        <w:r>
          <w:rPr>
            <w:noProof/>
            <w:webHidden/>
          </w:rPr>
        </w:r>
        <w:r>
          <w:rPr>
            <w:noProof/>
            <w:webHidden/>
          </w:rPr>
          <w:fldChar w:fldCharType="separate"/>
        </w:r>
        <w:r>
          <w:rPr>
            <w:noProof/>
            <w:webHidden/>
          </w:rPr>
          <w:t>8</w:t>
        </w:r>
        <w:r>
          <w:rPr>
            <w:noProof/>
            <w:webHidden/>
          </w:rPr>
          <w:fldChar w:fldCharType="end"/>
        </w:r>
      </w:hyperlink>
    </w:p>
    <w:p w:rsidR="00460CA9" w:rsidRDefault="00460CA9">
      <w:pPr>
        <w:pStyle w:val="TableofFigures"/>
        <w:tabs>
          <w:tab w:val="right" w:leader="dot" w:pos="9062"/>
        </w:tabs>
        <w:rPr>
          <w:noProof/>
          <w:sz w:val="22"/>
          <w:szCs w:val="22"/>
          <w:lang w:eastAsia="de-CH"/>
        </w:rPr>
      </w:pPr>
      <w:hyperlink r:id="rId10" w:anchor="_Toc312154922" w:history="1">
        <w:r w:rsidRPr="00FE285E">
          <w:rPr>
            <w:rStyle w:val="Hyperlink"/>
            <w:noProof/>
          </w:rPr>
          <w:t>Abbildung 4 - Details Abhängigkeiten</w:t>
        </w:r>
        <w:r>
          <w:rPr>
            <w:noProof/>
            <w:webHidden/>
          </w:rPr>
          <w:tab/>
        </w:r>
        <w:r>
          <w:rPr>
            <w:noProof/>
            <w:webHidden/>
          </w:rPr>
          <w:fldChar w:fldCharType="begin"/>
        </w:r>
        <w:r>
          <w:rPr>
            <w:noProof/>
            <w:webHidden/>
          </w:rPr>
          <w:instrText xml:space="preserve"> PAGEREF _Toc312154922 \h </w:instrText>
        </w:r>
        <w:r>
          <w:rPr>
            <w:noProof/>
            <w:webHidden/>
          </w:rPr>
        </w:r>
        <w:r>
          <w:rPr>
            <w:noProof/>
            <w:webHidden/>
          </w:rPr>
          <w:fldChar w:fldCharType="separate"/>
        </w:r>
        <w:r>
          <w:rPr>
            <w:noProof/>
            <w:webHidden/>
          </w:rPr>
          <w:t>8</w:t>
        </w:r>
        <w:r>
          <w:rPr>
            <w:noProof/>
            <w:webHidden/>
          </w:rPr>
          <w:fldChar w:fldCharType="end"/>
        </w:r>
      </w:hyperlink>
    </w:p>
    <w:p w:rsidR="00460CA9" w:rsidRDefault="00460CA9">
      <w:pPr>
        <w:pStyle w:val="TableofFigures"/>
        <w:tabs>
          <w:tab w:val="right" w:leader="dot" w:pos="9062"/>
        </w:tabs>
        <w:rPr>
          <w:noProof/>
          <w:sz w:val="22"/>
          <w:szCs w:val="22"/>
          <w:lang w:eastAsia="de-CH"/>
        </w:rPr>
      </w:pPr>
      <w:hyperlink w:anchor="_Toc312154923" w:history="1">
        <w:r w:rsidRPr="00FE285E">
          <w:rPr>
            <w:rStyle w:val="Hyperlink"/>
            <w:noProof/>
          </w:rPr>
          <w:t>Abbildung 6 - NDepend Dependency Graph</w:t>
        </w:r>
        <w:r>
          <w:rPr>
            <w:noProof/>
            <w:webHidden/>
          </w:rPr>
          <w:tab/>
        </w:r>
        <w:r>
          <w:rPr>
            <w:noProof/>
            <w:webHidden/>
          </w:rPr>
          <w:fldChar w:fldCharType="begin"/>
        </w:r>
        <w:r>
          <w:rPr>
            <w:noProof/>
            <w:webHidden/>
          </w:rPr>
          <w:instrText xml:space="preserve"> PAGEREF _Toc312154923 \h </w:instrText>
        </w:r>
        <w:r>
          <w:rPr>
            <w:noProof/>
            <w:webHidden/>
          </w:rPr>
        </w:r>
        <w:r>
          <w:rPr>
            <w:noProof/>
            <w:webHidden/>
          </w:rPr>
          <w:fldChar w:fldCharType="separate"/>
        </w:r>
        <w:r>
          <w:rPr>
            <w:noProof/>
            <w:webHidden/>
          </w:rPr>
          <w:t>9</w:t>
        </w:r>
        <w:r>
          <w:rPr>
            <w:noProof/>
            <w:webHidden/>
          </w:rPr>
          <w:fldChar w:fldCharType="end"/>
        </w:r>
      </w:hyperlink>
    </w:p>
    <w:p w:rsidR="00460CA9" w:rsidRDefault="00460CA9">
      <w:pPr>
        <w:pStyle w:val="TableofFigures"/>
        <w:tabs>
          <w:tab w:val="right" w:leader="dot" w:pos="9062"/>
        </w:tabs>
        <w:rPr>
          <w:noProof/>
          <w:sz w:val="22"/>
          <w:szCs w:val="22"/>
          <w:lang w:eastAsia="de-CH"/>
        </w:rPr>
      </w:pPr>
      <w:hyperlink w:anchor="_Toc312154924" w:history="1">
        <w:r w:rsidRPr="00FE285E">
          <w:rPr>
            <w:rStyle w:val="Hyperlink"/>
            <w:noProof/>
          </w:rPr>
          <w:t>Abbildung 7 - Übersicht Interfaces</w:t>
        </w:r>
        <w:r>
          <w:rPr>
            <w:noProof/>
            <w:webHidden/>
          </w:rPr>
          <w:tab/>
        </w:r>
        <w:r>
          <w:rPr>
            <w:noProof/>
            <w:webHidden/>
          </w:rPr>
          <w:fldChar w:fldCharType="begin"/>
        </w:r>
        <w:r>
          <w:rPr>
            <w:noProof/>
            <w:webHidden/>
          </w:rPr>
          <w:instrText xml:space="preserve"> PAGEREF _Toc312154924 \h </w:instrText>
        </w:r>
        <w:r>
          <w:rPr>
            <w:noProof/>
            <w:webHidden/>
          </w:rPr>
        </w:r>
        <w:r>
          <w:rPr>
            <w:noProof/>
            <w:webHidden/>
          </w:rPr>
          <w:fldChar w:fldCharType="separate"/>
        </w:r>
        <w:r>
          <w:rPr>
            <w:noProof/>
            <w:webHidden/>
          </w:rPr>
          <w:t>9</w:t>
        </w:r>
        <w:r>
          <w:rPr>
            <w:noProof/>
            <w:webHidden/>
          </w:rPr>
          <w:fldChar w:fldCharType="end"/>
        </w:r>
      </w:hyperlink>
    </w:p>
    <w:p w:rsidR="00460CA9" w:rsidRDefault="00460CA9">
      <w:pPr>
        <w:pStyle w:val="TableofFigures"/>
        <w:tabs>
          <w:tab w:val="right" w:leader="dot" w:pos="9062"/>
        </w:tabs>
        <w:rPr>
          <w:noProof/>
          <w:sz w:val="22"/>
          <w:szCs w:val="22"/>
          <w:lang w:eastAsia="de-CH"/>
        </w:rPr>
      </w:pPr>
      <w:hyperlink w:anchor="_Toc312154925" w:history="1">
        <w:r w:rsidRPr="00FE285E">
          <w:rPr>
            <w:rStyle w:val="Hyperlink"/>
            <w:noProof/>
          </w:rPr>
          <w:t>Abbildung 8 - Converter.Interfaces</w:t>
        </w:r>
        <w:r>
          <w:rPr>
            <w:noProof/>
            <w:webHidden/>
          </w:rPr>
          <w:tab/>
        </w:r>
        <w:r>
          <w:rPr>
            <w:noProof/>
            <w:webHidden/>
          </w:rPr>
          <w:fldChar w:fldCharType="begin"/>
        </w:r>
        <w:r>
          <w:rPr>
            <w:noProof/>
            <w:webHidden/>
          </w:rPr>
          <w:instrText xml:space="preserve"> PAGEREF _Toc312154925 \h </w:instrText>
        </w:r>
        <w:r>
          <w:rPr>
            <w:noProof/>
            <w:webHidden/>
          </w:rPr>
        </w:r>
        <w:r>
          <w:rPr>
            <w:noProof/>
            <w:webHidden/>
          </w:rPr>
          <w:fldChar w:fldCharType="separate"/>
        </w:r>
        <w:r>
          <w:rPr>
            <w:noProof/>
            <w:webHidden/>
          </w:rPr>
          <w:t>10</w:t>
        </w:r>
        <w:r>
          <w:rPr>
            <w:noProof/>
            <w:webHidden/>
          </w:rPr>
          <w:fldChar w:fldCharType="end"/>
        </w:r>
      </w:hyperlink>
    </w:p>
    <w:p w:rsidR="00460CA9" w:rsidRDefault="00460CA9">
      <w:pPr>
        <w:pStyle w:val="TableofFigures"/>
        <w:tabs>
          <w:tab w:val="right" w:leader="dot" w:pos="9062"/>
        </w:tabs>
        <w:rPr>
          <w:noProof/>
          <w:sz w:val="22"/>
          <w:szCs w:val="22"/>
          <w:lang w:eastAsia="de-CH"/>
        </w:rPr>
      </w:pPr>
      <w:hyperlink w:anchor="_Toc312154926" w:history="1">
        <w:r w:rsidRPr="00FE285E">
          <w:rPr>
            <w:rStyle w:val="Hyperlink"/>
            <w:noProof/>
          </w:rPr>
          <w:t>Abbildung 9 -  Services.Interfaces</w:t>
        </w:r>
        <w:r>
          <w:rPr>
            <w:noProof/>
            <w:webHidden/>
          </w:rPr>
          <w:tab/>
        </w:r>
        <w:r>
          <w:rPr>
            <w:noProof/>
            <w:webHidden/>
          </w:rPr>
          <w:fldChar w:fldCharType="begin"/>
        </w:r>
        <w:r>
          <w:rPr>
            <w:noProof/>
            <w:webHidden/>
          </w:rPr>
          <w:instrText xml:space="preserve"> PAGEREF _Toc312154926 \h </w:instrText>
        </w:r>
        <w:r>
          <w:rPr>
            <w:noProof/>
            <w:webHidden/>
          </w:rPr>
        </w:r>
        <w:r>
          <w:rPr>
            <w:noProof/>
            <w:webHidden/>
          </w:rPr>
          <w:fldChar w:fldCharType="separate"/>
        </w:r>
        <w:r>
          <w:rPr>
            <w:noProof/>
            <w:webHidden/>
          </w:rPr>
          <w:t>10</w:t>
        </w:r>
        <w:r>
          <w:rPr>
            <w:noProof/>
            <w:webHidden/>
          </w:rPr>
          <w:fldChar w:fldCharType="end"/>
        </w:r>
      </w:hyperlink>
    </w:p>
    <w:p w:rsidR="00460CA9" w:rsidRDefault="00460CA9">
      <w:pPr>
        <w:pStyle w:val="TableofFigures"/>
        <w:tabs>
          <w:tab w:val="right" w:leader="dot" w:pos="9062"/>
        </w:tabs>
        <w:rPr>
          <w:noProof/>
          <w:sz w:val="22"/>
          <w:szCs w:val="22"/>
          <w:lang w:eastAsia="de-CH"/>
        </w:rPr>
      </w:pPr>
      <w:hyperlink w:anchor="_Toc312154927" w:history="1">
        <w:r w:rsidRPr="00FE285E">
          <w:rPr>
            <w:rStyle w:val="Hyperlink"/>
            <w:noProof/>
          </w:rPr>
          <w:t>Abbildung 10 - Loader.Interfaces</w:t>
        </w:r>
        <w:r>
          <w:rPr>
            <w:noProof/>
            <w:webHidden/>
          </w:rPr>
          <w:tab/>
        </w:r>
        <w:r>
          <w:rPr>
            <w:noProof/>
            <w:webHidden/>
          </w:rPr>
          <w:fldChar w:fldCharType="begin"/>
        </w:r>
        <w:r>
          <w:rPr>
            <w:noProof/>
            <w:webHidden/>
          </w:rPr>
          <w:instrText xml:space="preserve"> PAGEREF _Toc312154927 \h </w:instrText>
        </w:r>
        <w:r>
          <w:rPr>
            <w:noProof/>
            <w:webHidden/>
          </w:rPr>
        </w:r>
        <w:r>
          <w:rPr>
            <w:noProof/>
            <w:webHidden/>
          </w:rPr>
          <w:fldChar w:fldCharType="separate"/>
        </w:r>
        <w:r>
          <w:rPr>
            <w:noProof/>
            <w:webHidden/>
          </w:rPr>
          <w:t>11</w:t>
        </w:r>
        <w:r>
          <w:rPr>
            <w:noProof/>
            <w:webHidden/>
          </w:rPr>
          <w:fldChar w:fldCharType="end"/>
        </w:r>
      </w:hyperlink>
    </w:p>
    <w:p w:rsidR="00460CA9" w:rsidRDefault="00460CA9">
      <w:pPr>
        <w:pStyle w:val="TableofFigures"/>
        <w:tabs>
          <w:tab w:val="right" w:leader="dot" w:pos="9062"/>
        </w:tabs>
        <w:rPr>
          <w:noProof/>
          <w:sz w:val="22"/>
          <w:szCs w:val="22"/>
          <w:lang w:eastAsia="de-CH"/>
        </w:rPr>
      </w:pPr>
      <w:hyperlink w:anchor="_Toc312154928" w:history="1">
        <w:r w:rsidRPr="00FE285E">
          <w:rPr>
            <w:rStyle w:val="Hyperlink"/>
            <w:noProof/>
          </w:rPr>
          <w:t>Abbildung 11 - Implementation Übersicht</w:t>
        </w:r>
        <w:r>
          <w:rPr>
            <w:noProof/>
            <w:webHidden/>
          </w:rPr>
          <w:tab/>
        </w:r>
        <w:r>
          <w:rPr>
            <w:noProof/>
            <w:webHidden/>
          </w:rPr>
          <w:fldChar w:fldCharType="begin"/>
        </w:r>
        <w:r>
          <w:rPr>
            <w:noProof/>
            <w:webHidden/>
          </w:rPr>
          <w:instrText xml:space="preserve"> PAGEREF _Toc312154928 \h </w:instrText>
        </w:r>
        <w:r>
          <w:rPr>
            <w:noProof/>
            <w:webHidden/>
          </w:rPr>
        </w:r>
        <w:r>
          <w:rPr>
            <w:noProof/>
            <w:webHidden/>
          </w:rPr>
          <w:fldChar w:fldCharType="separate"/>
        </w:r>
        <w:r>
          <w:rPr>
            <w:noProof/>
            <w:webHidden/>
          </w:rPr>
          <w:t>11</w:t>
        </w:r>
        <w:r>
          <w:rPr>
            <w:noProof/>
            <w:webHidden/>
          </w:rPr>
          <w:fldChar w:fldCharType="end"/>
        </w:r>
      </w:hyperlink>
    </w:p>
    <w:p w:rsidR="00460CA9" w:rsidRDefault="00460CA9">
      <w:pPr>
        <w:pStyle w:val="TableofFigures"/>
        <w:tabs>
          <w:tab w:val="right" w:leader="dot" w:pos="9062"/>
        </w:tabs>
        <w:rPr>
          <w:noProof/>
          <w:sz w:val="22"/>
          <w:szCs w:val="22"/>
          <w:lang w:eastAsia="de-CH"/>
        </w:rPr>
      </w:pPr>
      <w:hyperlink w:anchor="_Toc312154929" w:history="1">
        <w:r w:rsidRPr="00FE285E">
          <w:rPr>
            <w:rStyle w:val="Hyperlink"/>
            <w:noProof/>
          </w:rPr>
          <w:t>Abbildung 12 - Services.Loader</w:t>
        </w:r>
        <w:r>
          <w:rPr>
            <w:noProof/>
            <w:webHidden/>
          </w:rPr>
          <w:tab/>
        </w:r>
        <w:r>
          <w:rPr>
            <w:noProof/>
            <w:webHidden/>
          </w:rPr>
          <w:fldChar w:fldCharType="begin"/>
        </w:r>
        <w:r>
          <w:rPr>
            <w:noProof/>
            <w:webHidden/>
          </w:rPr>
          <w:instrText xml:space="preserve"> PAGEREF _Toc312154929 \h </w:instrText>
        </w:r>
        <w:r>
          <w:rPr>
            <w:noProof/>
            <w:webHidden/>
          </w:rPr>
        </w:r>
        <w:r>
          <w:rPr>
            <w:noProof/>
            <w:webHidden/>
          </w:rPr>
          <w:fldChar w:fldCharType="separate"/>
        </w:r>
        <w:r>
          <w:rPr>
            <w:noProof/>
            <w:webHidden/>
          </w:rPr>
          <w:t>11</w:t>
        </w:r>
        <w:r>
          <w:rPr>
            <w:noProof/>
            <w:webHidden/>
          </w:rPr>
          <w:fldChar w:fldCharType="end"/>
        </w:r>
      </w:hyperlink>
    </w:p>
    <w:p w:rsidR="00460CA9" w:rsidRDefault="00460CA9">
      <w:pPr>
        <w:pStyle w:val="TableofFigures"/>
        <w:tabs>
          <w:tab w:val="right" w:leader="dot" w:pos="9062"/>
        </w:tabs>
        <w:rPr>
          <w:noProof/>
          <w:sz w:val="22"/>
          <w:szCs w:val="22"/>
          <w:lang w:eastAsia="de-CH"/>
        </w:rPr>
      </w:pPr>
      <w:hyperlink w:anchor="_Toc312154930" w:history="1">
        <w:r w:rsidRPr="00FE285E">
          <w:rPr>
            <w:rStyle w:val="Hyperlink"/>
            <w:noProof/>
          </w:rPr>
          <w:t>Abbildung 13 - Converter.Pdf</w:t>
        </w:r>
        <w:r>
          <w:rPr>
            <w:noProof/>
            <w:webHidden/>
          </w:rPr>
          <w:tab/>
        </w:r>
        <w:r>
          <w:rPr>
            <w:noProof/>
            <w:webHidden/>
          </w:rPr>
          <w:fldChar w:fldCharType="begin"/>
        </w:r>
        <w:r>
          <w:rPr>
            <w:noProof/>
            <w:webHidden/>
          </w:rPr>
          <w:instrText xml:space="preserve"> PAGEREF _Toc312154930 \h </w:instrText>
        </w:r>
        <w:r>
          <w:rPr>
            <w:noProof/>
            <w:webHidden/>
          </w:rPr>
        </w:r>
        <w:r>
          <w:rPr>
            <w:noProof/>
            <w:webHidden/>
          </w:rPr>
          <w:fldChar w:fldCharType="separate"/>
        </w:r>
        <w:r>
          <w:rPr>
            <w:noProof/>
            <w:webHidden/>
          </w:rPr>
          <w:t>12</w:t>
        </w:r>
        <w:r>
          <w:rPr>
            <w:noProof/>
            <w:webHidden/>
          </w:rPr>
          <w:fldChar w:fldCharType="end"/>
        </w:r>
      </w:hyperlink>
    </w:p>
    <w:p w:rsidR="00460CA9" w:rsidRDefault="00460CA9">
      <w:pPr>
        <w:pStyle w:val="TableofFigures"/>
        <w:tabs>
          <w:tab w:val="right" w:leader="dot" w:pos="9062"/>
        </w:tabs>
        <w:rPr>
          <w:noProof/>
          <w:sz w:val="22"/>
          <w:szCs w:val="22"/>
          <w:lang w:eastAsia="de-CH"/>
        </w:rPr>
      </w:pPr>
      <w:hyperlink w:anchor="_Toc312154931" w:history="1">
        <w:r w:rsidRPr="00FE285E">
          <w:rPr>
            <w:rStyle w:val="Hyperlink"/>
            <w:noProof/>
          </w:rPr>
          <w:t>Abbildung 14 - Preparer</w:t>
        </w:r>
        <w:r>
          <w:rPr>
            <w:noProof/>
            <w:webHidden/>
          </w:rPr>
          <w:tab/>
        </w:r>
        <w:r>
          <w:rPr>
            <w:noProof/>
            <w:webHidden/>
          </w:rPr>
          <w:fldChar w:fldCharType="begin"/>
        </w:r>
        <w:r>
          <w:rPr>
            <w:noProof/>
            <w:webHidden/>
          </w:rPr>
          <w:instrText xml:space="preserve"> PAGEREF _Toc312154931 \h </w:instrText>
        </w:r>
        <w:r>
          <w:rPr>
            <w:noProof/>
            <w:webHidden/>
          </w:rPr>
        </w:r>
        <w:r>
          <w:rPr>
            <w:noProof/>
            <w:webHidden/>
          </w:rPr>
          <w:fldChar w:fldCharType="separate"/>
        </w:r>
        <w:r>
          <w:rPr>
            <w:noProof/>
            <w:webHidden/>
          </w:rPr>
          <w:t>12</w:t>
        </w:r>
        <w:r>
          <w:rPr>
            <w:noProof/>
            <w:webHidden/>
          </w:rPr>
          <w:fldChar w:fldCharType="end"/>
        </w:r>
      </w:hyperlink>
    </w:p>
    <w:p w:rsidR="00460CA9" w:rsidRDefault="00460CA9">
      <w:pPr>
        <w:pStyle w:val="TableofFigures"/>
        <w:tabs>
          <w:tab w:val="right" w:leader="dot" w:pos="9062"/>
        </w:tabs>
        <w:rPr>
          <w:noProof/>
          <w:sz w:val="22"/>
          <w:szCs w:val="22"/>
          <w:lang w:eastAsia="de-CH"/>
        </w:rPr>
      </w:pPr>
      <w:hyperlink w:anchor="_Toc312154932" w:history="1">
        <w:r w:rsidRPr="00FE285E">
          <w:rPr>
            <w:rStyle w:val="Hyperlink"/>
            <w:noProof/>
          </w:rPr>
          <w:t>Abbildung 15 - Sequenzdiagramm Preparer</w:t>
        </w:r>
        <w:r>
          <w:rPr>
            <w:noProof/>
            <w:webHidden/>
          </w:rPr>
          <w:tab/>
        </w:r>
        <w:r>
          <w:rPr>
            <w:noProof/>
            <w:webHidden/>
          </w:rPr>
          <w:fldChar w:fldCharType="begin"/>
        </w:r>
        <w:r>
          <w:rPr>
            <w:noProof/>
            <w:webHidden/>
          </w:rPr>
          <w:instrText xml:space="preserve"> PAGEREF _Toc312154932 \h </w:instrText>
        </w:r>
        <w:r>
          <w:rPr>
            <w:noProof/>
            <w:webHidden/>
          </w:rPr>
        </w:r>
        <w:r>
          <w:rPr>
            <w:noProof/>
            <w:webHidden/>
          </w:rPr>
          <w:fldChar w:fldCharType="separate"/>
        </w:r>
        <w:r>
          <w:rPr>
            <w:noProof/>
            <w:webHidden/>
          </w:rPr>
          <w:t>13</w:t>
        </w:r>
        <w:r>
          <w:rPr>
            <w:noProof/>
            <w:webHidden/>
          </w:rPr>
          <w:fldChar w:fldCharType="end"/>
        </w:r>
      </w:hyperlink>
    </w:p>
    <w:p w:rsidR="00460CA9" w:rsidRDefault="00460CA9">
      <w:pPr>
        <w:pStyle w:val="TableofFigures"/>
        <w:tabs>
          <w:tab w:val="right" w:leader="dot" w:pos="9062"/>
        </w:tabs>
        <w:rPr>
          <w:noProof/>
          <w:sz w:val="22"/>
          <w:szCs w:val="22"/>
          <w:lang w:eastAsia="de-CH"/>
        </w:rPr>
      </w:pPr>
      <w:hyperlink w:anchor="_Toc312154933" w:history="1">
        <w:r w:rsidRPr="00FE285E">
          <w:rPr>
            <w:rStyle w:val="Hyperlink"/>
            <w:noProof/>
          </w:rPr>
          <w:t>Abbildung 16 - Services</w:t>
        </w:r>
        <w:r>
          <w:rPr>
            <w:noProof/>
            <w:webHidden/>
          </w:rPr>
          <w:tab/>
        </w:r>
        <w:r>
          <w:rPr>
            <w:noProof/>
            <w:webHidden/>
          </w:rPr>
          <w:fldChar w:fldCharType="begin"/>
        </w:r>
        <w:r>
          <w:rPr>
            <w:noProof/>
            <w:webHidden/>
          </w:rPr>
          <w:instrText xml:space="preserve"> PAGEREF _Toc312154933 \h </w:instrText>
        </w:r>
        <w:r>
          <w:rPr>
            <w:noProof/>
            <w:webHidden/>
          </w:rPr>
        </w:r>
        <w:r>
          <w:rPr>
            <w:noProof/>
            <w:webHidden/>
          </w:rPr>
          <w:fldChar w:fldCharType="separate"/>
        </w:r>
        <w:r>
          <w:rPr>
            <w:noProof/>
            <w:webHidden/>
          </w:rPr>
          <w:t>14</w:t>
        </w:r>
        <w:r>
          <w:rPr>
            <w:noProof/>
            <w:webHidden/>
          </w:rPr>
          <w:fldChar w:fldCharType="end"/>
        </w:r>
      </w:hyperlink>
    </w:p>
    <w:p w:rsidR="00460CA9" w:rsidRDefault="00460CA9">
      <w:pPr>
        <w:pStyle w:val="TableofFigures"/>
        <w:tabs>
          <w:tab w:val="right" w:leader="dot" w:pos="9062"/>
        </w:tabs>
        <w:rPr>
          <w:noProof/>
          <w:sz w:val="22"/>
          <w:szCs w:val="22"/>
          <w:lang w:eastAsia="de-CH"/>
        </w:rPr>
      </w:pPr>
      <w:hyperlink w:anchor="_Toc312154934" w:history="1">
        <w:r w:rsidRPr="00FE285E">
          <w:rPr>
            <w:rStyle w:val="Hyperlink"/>
            <w:noProof/>
          </w:rPr>
          <w:t>Abbildung 17 - UserInterface.Surface</w:t>
        </w:r>
        <w:r>
          <w:rPr>
            <w:noProof/>
            <w:webHidden/>
          </w:rPr>
          <w:tab/>
        </w:r>
        <w:r>
          <w:rPr>
            <w:noProof/>
            <w:webHidden/>
          </w:rPr>
          <w:fldChar w:fldCharType="begin"/>
        </w:r>
        <w:r>
          <w:rPr>
            <w:noProof/>
            <w:webHidden/>
          </w:rPr>
          <w:instrText xml:space="preserve"> PAGEREF _Toc312154934 \h </w:instrText>
        </w:r>
        <w:r>
          <w:rPr>
            <w:noProof/>
            <w:webHidden/>
          </w:rPr>
        </w:r>
        <w:r>
          <w:rPr>
            <w:noProof/>
            <w:webHidden/>
          </w:rPr>
          <w:fldChar w:fldCharType="separate"/>
        </w:r>
        <w:r>
          <w:rPr>
            <w:noProof/>
            <w:webHidden/>
          </w:rPr>
          <w:t>15</w:t>
        </w:r>
        <w:r>
          <w:rPr>
            <w:noProof/>
            <w:webHidden/>
          </w:rPr>
          <w:fldChar w:fldCharType="end"/>
        </w:r>
      </w:hyperlink>
    </w:p>
    <w:p w:rsidR="00460CA9" w:rsidRDefault="00460CA9">
      <w:pPr>
        <w:pStyle w:val="TableofFigures"/>
        <w:tabs>
          <w:tab w:val="right" w:leader="dot" w:pos="9062"/>
        </w:tabs>
        <w:rPr>
          <w:noProof/>
          <w:sz w:val="22"/>
          <w:szCs w:val="22"/>
          <w:lang w:eastAsia="de-CH"/>
        </w:rPr>
      </w:pPr>
      <w:hyperlink w:anchor="_Toc312154935" w:history="1">
        <w:r w:rsidRPr="00FE285E">
          <w:rPr>
            <w:rStyle w:val="Hyperlink"/>
            <w:noProof/>
          </w:rPr>
          <w:t>Abbildung 18 - ProjectFlip</w:t>
        </w:r>
        <w:r>
          <w:rPr>
            <w:noProof/>
            <w:webHidden/>
          </w:rPr>
          <w:tab/>
        </w:r>
        <w:r>
          <w:rPr>
            <w:noProof/>
            <w:webHidden/>
          </w:rPr>
          <w:fldChar w:fldCharType="begin"/>
        </w:r>
        <w:r>
          <w:rPr>
            <w:noProof/>
            <w:webHidden/>
          </w:rPr>
          <w:instrText xml:space="preserve"> PAGEREF _Toc312154935 \h </w:instrText>
        </w:r>
        <w:r>
          <w:rPr>
            <w:noProof/>
            <w:webHidden/>
          </w:rPr>
        </w:r>
        <w:r>
          <w:rPr>
            <w:noProof/>
            <w:webHidden/>
          </w:rPr>
          <w:fldChar w:fldCharType="separate"/>
        </w:r>
        <w:r>
          <w:rPr>
            <w:noProof/>
            <w:webHidden/>
          </w:rPr>
          <w:t>16</w:t>
        </w:r>
        <w:r>
          <w:rPr>
            <w:noProof/>
            <w:webHidden/>
          </w:rPr>
          <w:fldChar w:fldCharType="end"/>
        </w:r>
      </w:hyperlink>
    </w:p>
    <w:p w:rsidR="00460CA9" w:rsidRDefault="00460CA9">
      <w:pPr>
        <w:pStyle w:val="TableofFigures"/>
        <w:tabs>
          <w:tab w:val="right" w:leader="dot" w:pos="9062"/>
        </w:tabs>
        <w:rPr>
          <w:noProof/>
          <w:sz w:val="22"/>
          <w:szCs w:val="22"/>
          <w:lang w:eastAsia="de-CH"/>
        </w:rPr>
      </w:pPr>
      <w:hyperlink w:anchor="_Toc312154936" w:history="1">
        <w:r w:rsidRPr="00FE285E">
          <w:rPr>
            <w:rStyle w:val="Hyperlink"/>
            <w:noProof/>
          </w:rPr>
          <w:t>Abbildung 19 - Übersicht</w:t>
        </w:r>
        <w:r>
          <w:rPr>
            <w:noProof/>
            <w:webHidden/>
          </w:rPr>
          <w:tab/>
        </w:r>
        <w:r>
          <w:rPr>
            <w:noProof/>
            <w:webHidden/>
          </w:rPr>
          <w:fldChar w:fldCharType="begin"/>
        </w:r>
        <w:r>
          <w:rPr>
            <w:noProof/>
            <w:webHidden/>
          </w:rPr>
          <w:instrText xml:space="preserve"> PAGEREF _Toc312154936 \h </w:instrText>
        </w:r>
        <w:r>
          <w:rPr>
            <w:noProof/>
            <w:webHidden/>
          </w:rPr>
        </w:r>
        <w:r>
          <w:rPr>
            <w:noProof/>
            <w:webHidden/>
          </w:rPr>
          <w:fldChar w:fldCharType="separate"/>
        </w:r>
        <w:r>
          <w:rPr>
            <w:noProof/>
            <w:webHidden/>
          </w:rPr>
          <w:t>17</w:t>
        </w:r>
        <w:r>
          <w:rPr>
            <w:noProof/>
            <w:webHidden/>
          </w:rPr>
          <w:fldChar w:fldCharType="end"/>
        </w:r>
      </w:hyperlink>
    </w:p>
    <w:p w:rsidR="00460CA9" w:rsidRDefault="00460CA9">
      <w:pPr>
        <w:pStyle w:val="TableofFigures"/>
        <w:tabs>
          <w:tab w:val="right" w:leader="dot" w:pos="9062"/>
        </w:tabs>
        <w:rPr>
          <w:noProof/>
          <w:sz w:val="22"/>
          <w:szCs w:val="22"/>
          <w:lang w:eastAsia="de-CH"/>
        </w:rPr>
      </w:pPr>
      <w:hyperlink w:anchor="_Toc312154937" w:history="1">
        <w:r w:rsidRPr="00FE285E">
          <w:rPr>
            <w:rStyle w:val="Hyperlink"/>
            <w:noProof/>
          </w:rPr>
          <w:t>Abbildung 20 - Filter View</w:t>
        </w:r>
        <w:r>
          <w:rPr>
            <w:noProof/>
            <w:webHidden/>
          </w:rPr>
          <w:tab/>
        </w:r>
        <w:r>
          <w:rPr>
            <w:noProof/>
            <w:webHidden/>
          </w:rPr>
          <w:fldChar w:fldCharType="begin"/>
        </w:r>
        <w:r>
          <w:rPr>
            <w:noProof/>
            <w:webHidden/>
          </w:rPr>
          <w:instrText xml:space="preserve"> PAGEREF _Toc312154937 \h </w:instrText>
        </w:r>
        <w:r>
          <w:rPr>
            <w:noProof/>
            <w:webHidden/>
          </w:rPr>
        </w:r>
        <w:r>
          <w:rPr>
            <w:noProof/>
            <w:webHidden/>
          </w:rPr>
          <w:fldChar w:fldCharType="separate"/>
        </w:r>
        <w:r>
          <w:rPr>
            <w:noProof/>
            <w:webHidden/>
          </w:rPr>
          <w:t>17</w:t>
        </w:r>
        <w:r>
          <w:rPr>
            <w:noProof/>
            <w:webHidden/>
          </w:rPr>
          <w:fldChar w:fldCharType="end"/>
        </w:r>
      </w:hyperlink>
    </w:p>
    <w:p w:rsidR="00460CA9" w:rsidRDefault="00460CA9">
      <w:pPr>
        <w:pStyle w:val="TableofFigures"/>
        <w:tabs>
          <w:tab w:val="right" w:leader="dot" w:pos="9062"/>
        </w:tabs>
        <w:rPr>
          <w:noProof/>
          <w:sz w:val="22"/>
          <w:szCs w:val="22"/>
          <w:lang w:eastAsia="de-CH"/>
        </w:rPr>
      </w:pPr>
      <w:hyperlink w:anchor="_Toc312154938" w:history="1">
        <w:r w:rsidRPr="00FE285E">
          <w:rPr>
            <w:rStyle w:val="Hyperlink"/>
            <w:noProof/>
          </w:rPr>
          <w:t>Abbildung 21 - Gefilterte Übersicht</w:t>
        </w:r>
        <w:r>
          <w:rPr>
            <w:noProof/>
            <w:webHidden/>
          </w:rPr>
          <w:tab/>
        </w:r>
        <w:r>
          <w:rPr>
            <w:noProof/>
            <w:webHidden/>
          </w:rPr>
          <w:fldChar w:fldCharType="begin"/>
        </w:r>
        <w:r>
          <w:rPr>
            <w:noProof/>
            <w:webHidden/>
          </w:rPr>
          <w:instrText xml:space="preserve"> PAGEREF _Toc312154938 \h </w:instrText>
        </w:r>
        <w:r>
          <w:rPr>
            <w:noProof/>
            <w:webHidden/>
          </w:rPr>
        </w:r>
        <w:r>
          <w:rPr>
            <w:noProof/>
            <w:webHidden/>
          </w:rPr>
          <w:fldChar w:fldCharType="separate"/>
        </w:r>
        <w:r>
          <w:rPr>
            <w:noProof/>
            <w:webHidden/>
          </w:rPr>
          <w:t>18</w:t>
        </w:r>
        <w:r>
          <w:rPr>
            <w:noProof/>
            <w:webHidden/>
          </w:rPr>
          <w:fldChar w:fldCharType="end"/>
        </w:r>
      </w:hyperlink>
    </w:p>
    <w:p w:rsidR="00460CA9" w:rsidRDefault="00460CA9">
      <w:pPr>
        <w:pStyle w:val="TableofFigures"/>
        <w:tabs>
          <w:tab w:val="right" w:leader="dot" w:pos="9062"/>
        </w:tabs>
        <w:rPr>
          <w:noProof/>
          <w:sz w:val="22"/>
          <w:szCs w:val="22"/>
          <w:lang w:eastAsia="de-CH"/>
        </w:rPr>
      </w:pPr>
      <w:hyperlink w:anchor="_Toc312154939" w:history="1">
        <w:r w:rsidRPr="00FE285E">
          <w:rPr>
            <w:rStyle w:val="Hyperlink"/>
            <w:noProof/>
          </w:rPr>
          <w:t>Abbildung 22 - Info View</w:t>
        </w:r>
        <w:r>
          <w:rPr>
            <w:noProof/>
            <w:webHidden/>
          </w:rPr>
          <w:tab/>
        </w:r>
        <w:r>
          <w:rPr>
            <w:noProof/>
            <w:webHidden/>
          </w:rPr>
          <w:fldChar w:fldCharType="begin"/>
        </w:r>
        <w:r>
          <w:rPr>
            <w:noProof/>
            <w:webHidden/>
          </w:rPr>
          <w:instrText xml:space="preserve"> PAGEREF _Toc312154939 \h </w:instrText>
        </w:r>
        <w:r>
          <w:rPr>
            <w:noProof/>
            <w:webHidden/>
          </w:rPr>
        </w:r>
        <w:r>
          <w:rPr>
            <w:noProof/>
            <w:webHidden/>
          </w:rPr>
          <w:fldChar w:fldCharType="separate"/>
        </w:r>
        <w:r>
          <w:rPr>
            <w:noProof/>
            <w:webHidden/>
          </w:rPr>
          <w:t>18</w:t>
        </w:r>
        <w:r>
          <w:rPr>
            <w:noProof/>
            <w:webHidden/>
          </w:rPr>
          <w:fldChar w:fldCharType="end"/>
        </w:r>
      </w:hyperlink>
    </w:p>
    <w:p w:rsidR="00460CA9" w:rsidRDefault="00460CA9">
      <w:pPr>
        <w:pStyle w:val="TableofFigures"/>
        <w:tabs>
          <w:tab w:val="right" w:leader="dot" w:pos="9062"/>
        </w:tabs>
        <w:rPr>
          <w:noProof/>
          <w:sz w:val="22"/>
          <w:szCs w:val="22"/>
          <w:lang w:eastAsia="de-CH"/>
        </w:rPr>
      </w:pPr>
      <w:hyperlink w:anchor="_Toc312154940" w:history="1">
        <w:r w:rsidRPr="00FE285E">
          <w:rPr>
            <w:rStyle w:val="Hyperlink"/>
            <w:noProof/>
          </w:rPr>
          <w:t>Abbildung 23 - Detail View</w:t>
        </w:r>
        <w:r>
          <w:rPr>
            <w:noProof/>
            <w:webHidden/>
          </w:rPr>
          <w:tab/>
        </w:r>
        <w:r>
          <w:rPr>
            <w:noProof/>
            <w:webHidden/>
          </w:rPr>
          <w:fldChar w:fldCharType="begin"/>
        </w:r>
        <w:r>
          <w:rPr>
            <w:noProof/>
            <w:webHidden/>
          </w:rPr>
          <w:instrText xml:space="preserve"> PAGEREF _Toc312154940 \h </w:instrText>
        </w:r>
        <w:r>
          <w:rPr>
            <w:noProof/>
            <w:webHidden/>
          </w:rPr>
        </w:r>
        <w:r>
          <w:rPr>
            <w:noProof/>
            <w:webHidden/>
          </w:rPr>
          <w:fldChar w:fldCharType="separate"/>
        </w:r>
        <w:r>
          <w:rPr>
            <w:noProof/>
            <w:webHidden/>
          </w:rPr>
          <w:t>19</w:t>
        </w:r>
        <w:r>
          <w:rPr>
            <w:noProof/>
            <w:webHidden/>
          </w:rPr>
          <w:fldChar w:fldCharType="end"/>
        </w:r>
      </w:hyperlink>
    </w:p>
    <w:p w:rsidR="00460CA9" w:rsidRDefault="00460CA9">
      <w:pPr>
        <w:pStyle w:val="TableofFigures"/>
        <w:tabs>
          <w:tab w:val="right" w:leader="dot" w:pos="9062"/>
        </w:tabs>
        <w:rPr>
          <w:noProof/>
          <w:sz w:val="22"/>
          <w:szCs w:val="22"/>
          <w:lang w:eastAsia="de-CH"/>
        </w:rPr>
      </w:pPr>
      <w:hyperlink w:anchor="_Toc312154941" w:history="1">
        <w:r w:rsidRPr="00FE285E">
          <w:rPr>
            <w:rStyle w:val="Hyperlink"/>
            <w:noProof/>
          </w:rPr>
          <w:t>Abbildung 24 - Detail View mit Zoom</w:t>
        </w:r>
        <w:r>
          <w:rPr>
            <w:noProof/>
            <w:webHidden/>
          </w:rPr>
          <w:tab/>
        </w:r>
        <w:r>
          <w:rPr>
            <w:noProof/>
            <w:webHidden/>
          </w:rPr>
          <w:fldChar w:fldCharType="begin"/>
        </w:r>
        <w:r>
          <w:rPr>
            <w:noProof/>
            <w:webHidden/>
          </w:rPr>
          <w:instrText xml:space="preserve"> PAGEREF _Toc312154941 \h </w:instrText>
        </w:r>
        <w:r>
          <w:rPr>
            <w:noProof/>
            <w:webHidden/>
          </w:rPr>
        </w:r>
        <w:r>
          <w:rPr>
            <w:noProof/>
            <w:webHidden/>
          </w:rPr>
          <w:fldChar w:fldCharType="separate"/>
        </w:r>
        <w:r>
          <w:rPr>
            <w:noProof/>
            <w:webHidden/>
          </w:rPr>
          <w:t>19</w:t>
        </w:r>
        <w:r>
          <w:rPr>
            <w:noProof/>
            <w:webHidden/>
          </w:rPr>
          <w:fldChar w:fldCharType="end"/>
        </w:r>
      </w:hyperlink>
    </w:p>
    <w:p w:rsidR="002817AE" w:rsidRDefault="00D45562">
      <w:r>
        <w:fldChar w:fldCharType="end"/>
      </w:r>
    </w:p>
    <w:p w:rsidR="002817AE" w:rsidRDefault="002817AE" w:rsidP="002817AE">
      <w:pPr>
        <w:pStyle w:val="Heading2"/>
      </w:pPr>
      <w:bookmarkStart w:id="5" w:name="_Toc312154949"/>
      <w:r>
        <w:t>Tabellenverzeichnis</w:t>
      </w:r>
      <w:bookmarkEnd w:id="5"/>
    </w:p>
    <w:p w:rsidR="00460CA9" w:rsidRDefault="002817AE">
      <w:pPr>
        <w:pStyle w:val="TableofFigures"/>
        <w:tabs>
          <w:tab w:val="right" w:leader="dot" w:pos="9062"/>
        </w:tabs>
        <w:rPr>
          <w:noProof/>
          <w:sz w:val="22"/>
          <w:szCs w:val="22"/>
          <w:lang w:eastAsia="de-CH"/>
        </w:rPr>
      </w:pPr>
      <w:r>
        <w:fldChar w:fldCharType="begin"/>
      </w:r>
      <w:r>
        <w:instrText xml:space="preserve"> TOC \h \z \c "Tabelle" </w:instrText>
      </w:r>
      <w:r>
        <w:fldChar w:fldCharType="separate"/>
      </w:r>
      <w:hyperlink w:anchor="_Toc312154942" w:history="1">
        <w:r w:rsidR="00460CA9" w:rsidRPr="00684E00">
          <w:rPr>
            <w:rStyle w:val="Hyperlink"/>
            <w:noProof/>
          </w:rPr>
          <w:t>Tabelle 1 - Nutzwertanalyse</w:t>
        </w:r>
        <w:r w:rsidR="00460CA9">
          <w:rPr>
            <w:noProof/>
            <w:webHidden/>
          </w:rPr>
          <w:tab/>
        </w:r>
        <w:r w:rsidR="00460CA9">
          <w:rPr>
            <w:noProof/>
            <w:webHidden/>
          </w:rPr>
          <w:fldChar w:fldCharType="begin"/>
        </w:r>
        <w:r w:rsidR="00460CA9">
          <w:rPr>
            <w:noProof/>
            <w:webHidden/>
          </w:rPr>
          <w:instrText xml:space="preserve"> PAGEREF _Toc312154942 \h </w:instrText>
        </w:r>
        <w:r w:rsidR="00460CA9">
          <w:rPr>
            <w:noProof/>
            <w:webHidden/>
          </w:rPr>
        </w:r>
        <w:r w:rsidR="00460CA9">
          <w:rPr>
            <w:noProof/>
            <w:webHidden/>
          </w:rPr>
          <w:fldChar w:fldCharType="separate"/>
        </w:r>
        <w:r w:rsidR="00460CA9">
          <w:rPr>
            <w:noProof/>
            <w:webHidden/>
          </w:rPr>
          <w:t>4</w:t>
        </w:r>
        <w:r w:rsidR="00460CA9">
          <w:rPr>
            <w:noProof/>
            <w:webHidden/>
          </w:rPr>
          <w:fldChar w:fldCharType="end"/>
        </w:r>
      </w:hyperlink>
    </w:p>
    <w:p w:rsidR="00460CA9" w:rsidRDefault="00460CA9">
      <w:pPr>
        <w:pStyle w:val="TableofFigures"/>
        <w:tabs>
          <w:tab w:val="right" w:leader="dot" w:pos="9062"/>
        </w:tabs>
        <w:rPr>
          <w:noProof/>
          <w:sz w:val="22"/>
          <w:szCs w:val="22"/>
          <w:lang w:eastAsia="de-CH"/>
        </w:rPr>
      </w:pPr>
      <w:hyperlink w:anchor="_Toc312154943" w:history="1">
        <w:r w:rsidRPr="00684E00">
          <w:rPr>
            <w:rStyle w:val="Hyperlink"/>
            <w:noProof/>
          </w:rPr>
          <w:t>Tabelle 2 - Beispiel Mapping Dictionary</w:t>
        </w:r>
        <w:r>
          <w:rPr>
            <w:noProof/>
            <w:webHidden/>
          </w:rPr>
          <w:tab/>
        </w:r>
        <w:r>
          <w:rPr>
            <w:noProof/>
            <w:webHidden/>
          </w:rPr>
          <w:fldChar w:fldCharType="begin"/>
        </w:r>
        <w:r>
          <w:rPr>
            <w:noProof/>
            <w:webHidden/>
          </w:rPr>
          <w:instrText xml:space="preserve"> PAGEREF _Toc312154943 \h </w:instrText>
        </w:r>
        <w:r>
          <w:rPr>
            <w:noProof/>
            <w:webHidden/>
          </w:rPr>
        </w:r>
        <w:r>
          <w:rPr>
            <w:noProof/>
            <w:webHidden/>
          </w:rPr>
          <w:fldChar w:fldCharType="separate"/>
        </w:r>
        <w:r>
          <w:rPr>
            <w:noProof/>
            <w:webHidden/>
          </w:rPr>
          <w:t>6</w:t>
        </w:r>
        <w:r>
          <w:rPr>
            <w:noProof/>
            <w:webHidden/>
          </w:rPr>
          <w:fldChar w:fldCharType="end"/>
        </w:r>
      </w:hyperlink>
    </w:p>
    <w:p w:rsidR="00460CA9" w:rsidRDefault="00460CA9">
      <w:pPr>
        <w:pStyle w:val="TableofFigures"/>
        <w:tabs>
          <w:tab w:val="right" w:leader="dot" w:pos="9062"/>
        </w:tabs>
        <w:rPr>
          <w:noProof/>
          <w:sz w:val="22"/>
          <w:szCs w:val="22"/>
          <w:lang w:eastAsia="de-CH"/>
        </w:rPr>
      </w:pPr>
      <w:hyperlink w:anchor="_Toc312154944" w:history="1">
        <w:r w:rsidRPr="00684E00">
          <w:rPr>
            <w:rStyle w:val="Hyperlink"/>
            <w:noProof/>
          </w:rPr>
          <w:t>Tabelle 3 - Beispiel Mapping Datei</w:t>
        </w:r>
        <w:r>
          <w:rPr>
            <w:noProof/>
            <w:webHidden/>
          </w:rPr>
          <w:tab/>
        </w:r>
        <w:r>
          <w:rPr>
            <w:noProof/>
            <w:webHidden/>
          </w:rPr>
          <w:fldChar w:fldCharType="begin"/>
        </w:r>
        <w:r>
          <w:rPr>
            <w:noProof/>
            <w:webHidden/>
          </w:rPr>
          <w:instrText xml:space="preserve"> PAGEREF _Toc312154944 \h </w:instrText>
        </w:r>
        <w:r>
          <w:rPr>
            <w:noProof/>
            <w:webHidden/>
          </w:rPr>
        </w:r>
        <w:r>
          <w:rPr>
            <w:noProof/>
            <w:webHidden/>
          </w:rPr>
          <w:fldChar w:fldCharType="separate"/>
        </w:r>
        <w:r>
          <w:rPr>
            <w:noProof/>
            <w:webHidden/>
          </w:rPr>
          <w:t>6</w:t>
        </w:r>
        <w:r>
          <w:rPr>
            <w:noProof/>
            <w:webHidden/>
          </w:rPr>
          <w:fldChar w:fldCharType="end"/>
        </w:r>
      </w:hyperlink>
    </w:p>
    <w:p w:rsidR="005B5B65" w:rsidRDefault="002817AE">
      <w:r>
        <w:fldChar w:fldCharType="end"/>
      </w:r>
      <w:r w:rsidR="005B5B65">
        <w:br w:type="page"/>
      </w:r>
    </w:p>
    <w:p w:rsidR="006156A4" w:rsidRDefault="00DF0F02" w:rsidP="003C2ABF">
      <w:pPr>
        <w:pStyle w:val="Heading1"/>
      </w:pPr>
      <w:bookmarkStart w:id="6" w:name="_Toc312154950"/>
      <w:r>
        <w:lastRenderedPageBreak/>
        <w:t>Design Entscheide</w:t>
      </w:r>
      <w:bookmarkEnd w:id="6"/>
    </w:p>
    <w:p w:rsidR="0095003E" w:rsidRDefault="0095003E" w:rsidP="00785323">
      <w:pPr>
        <w:pStyle w:val="Heading2"/>
      </w:pPr>
      <w:bookmarkStart w:id="7" w:name="_Toc304725067"/>
      <w:bookmarkStart w:id="8" w:name="_Toc312154951"/>
      <w:r>
        <w:t xml:space="preserve">PDF auf </w:t>
      </w:r>
      <w:proofErr w:type="spellStart"/>
      <w:r>
        <w:t>Surface</w:t>
      </w:r>
      <w:proofErr w:type="spellEnd"/>
      <w:r>
        <w:t xml:space="preserve"> 2 Darstellen</w:t>
      </w:r>
      <w:bookmarkEnd w:id="7"/>
      <w:bookmarkEnd w:id="8"/>
    </w:p>
    <w:p w:rsidR="0095003E" w:rsidRDefault="000F3636" w:rsidP="0095003E">
      <w:r>
        <w:t>Die primäre</w:t>
      </w:r>
      <w:r w:rsidR="0095003E">
        <w:t xml:space="preserve"> Aufgabe der Software ist es, PDF Dokumente auf dem </w:t>
      </w:r>
      <w:proofErr w:type="spellStart"/>
      <w:r w:rsidR="0095003E">
        <w:t>Surface</w:t>
      </w:r>
      <w:proofErr w:type="spellEnd"/>
      <w:r w:rsidR="0095003E">
        <w:t xml:space="preserve"> 2 darzustellen. Dazu gibt es verschiedene Möglichkeiten, die genauer analysiert wurden. Zur Entscheidung wurde schliesslich eine Nutzwertanalyse durchgeführt.</w:t>
      </w:r>
    </w:p>
    <w:p w:rsidR="0095003E" w:rsidRPr="00A93849" w:rsidRDefault="0095003E" w:rsidP="00785323">
      <w:pPr>
        <w:pStyle w:val="Heading3"/>
      </w:pPr>
      <w:bookmarkStart w:id="9" w:name="_Toc304725068"/>
      <w:bookmarkStart w:id="10" w:name="_Toc312154952"/>
      <w:r>
        <w:t>Varianten</w:t>
      </w:r>
      <w:bookmarkEnd w:id="9"/>
      <w:bookmarkEnd w:id="10"/>
    </w:p>
    <w:p w:rsidR="0095003E" w:rsidRDefault="0095003E" w:rsidP="00785323">
      <w:pPr>
        <w:pStyle w:val="Heading4"/>
      </w:pPr>
      <w:bookmarkStart w:id="11" w:name="_Toc304725069"/>
      <w:r>
        <w:t>Variante 1: PDF direkt darstellen</w:t>
      </w:r>
      <w:bookmarkEnd w:id="11"/>
    </w:p>
    <w:p w:rsidR="0095003E" w:rsidRDefault="009F3445" w:rsidP="0095003E">
      <w:pPr>
        <w:rPr>
          <w:color w:val="4F4F59"/>
          <w:spacing w:val="15"/>
          <w:sz w:val="22"/>
          <w:szCs w:val="22"/>
        </w:rPr>
      </w:pPr>
      <w:r>
        <w:t>Eine</w:t>
      </w:r>
      <w:r w:rsidR="0095003E">
        <w:t xml:space="preserve"> naheliegen</w:t>
      </w:r>
      <w:r w:rsidR="00324E5E">
        <w:t>d</w:t>
      </w:r>
      <w:r w:rsidR="0095003E">
        <w:t xml:space="preserve">e Lösung ist natürlich, das PDF direkt auf dem </w:t>
      </w:r>
      <w:proofErr w:type="spellStart"/>
      <w:r w:rsidR="0095003E">
        <w:t>Surface</w:t>
      </w:r>
      <w:proofErr w:type="spellEnd"/>
      <w:r w:rsidR="0095003E">
        <w:t xml:space="preserve"> darzustellen. Leider unterstützt das </w:t>
      </w:r>
      <w:proofErr w:type="spellStart"/>
      <w:r w:rsidR="0095003E">
        <w:t>Surface</w:t>
      </w:r>
      <w:proofErr w:type="spellEnd"/>
      <w:r w:rsidR="0095003E">
        <w:t xml:space="preserve"> 2 Framework diese Darstellung nicht direkt; es müsste noch eine PDF Library zur Darstellung zur Laufzeit geladen werden. Dadurch wird die Laufzeitumgebung von einer zusätzlichen Library abhängig, was die Installation erschwert </w:t>
      </w:r>
      <w:r w:rsidR="00AE5BE8">
        <w:t>oder gar verunmöglicht</w:t>
      </w:r>
      <w:r w:rsidR="007B693A">
        <w:t>. D</w:t>
      </w:r>
      <w:r w:rsidR="00012700">
        <w:t xml:space="preserve">ies </w:t>
      </w:r>
      <w:r w:rsidR="0095003E">
        <w:t xml:space="preserve">kann zurzeit nicht genauer beurteilt werden, da die zu testende Hardware noch </w:t>
      </w:r>
      <w:r w:rsidR="00204547">
        <w:t>nicht verfügbar ist</w:t>
      </w:r>
      <w:r w:rsidR="0095003E">
        <w:t>.</w:t>
      </w:r>
    </w:p>
    <w:p w:rsidR="0095003E" w:rsidRDefault="0095003E" w:rsidP="00785323">
      <w:pPr>
        <w:pStyle w:val="Heading4"/>
      </w:pPr>
      <w:bookmarkStart w:id="12" w:name="_Toc304725070"/>
      <w:r>
        <w:t>Variante 2: Umwandlung zu XPS</w:t>
      </w:r>
      <w:bookmarkEnd w:id="12"/>
    </w:p>
    <w:p w:rsidR="0095003E" w:rsidRDefault="0095003E" w:rsidP="0095003E">
      <w:r>
        <w:t xml:space="preserve">Das </w:t>
      </w:r>
      <w:proofErr w:type="spellStart"/>
      <w:r>
        <w:t>Surface</w:t>
      </w:r>
      <w:proofErr w:type="spellEnd"/>
      <w:r>
        <w:t xml:space="preserve"> 2 SDK erlaubt es, ohne weitere Libraries XPS Dokumente anzuzeigen</w:t>
      </w:r>
      <w:r w:rsidRPr="00B93971">
        <w:t>.</w:t>
      </w:r>
      <w:r w:rsidR="001947FD">
        <w:t xml:space="preserve"> Dies geschieht mit </w:t>
      </w:r>
      <w:r w:rsidR="00B35707">
        <w:t xml:space="preserve">Hilfe </w:t>
      </w:r>
      <w:r w:rsidR="001947FD">
        <w:t xml:space="preserve">der </w:t>
      </w:r>
      <w:proofErr w:type="spellStart"/>
      <w:r w:rsidR="001947FD">
        <w:t>DocumentViewer</w:t>
      </w:r>
      <w:proofErr w:type="spellEnd"/>
      <w:r w:rsidR="001947FD">
        <w:t xml:space="preserve"> Klasse.</w:t>
      </w:r>
      <w:r>
        <w:t xml:space="preserve"> </w:t>
      </w:r>
      <w:r w:rsidR="00D250EB">
        <w:t>Das XPS Dokument ähnelt im Aufbau einem PDF Dokument, so können Schriften und Vektorgrafiken beliebig vergrössert werden, ohne dass dabei ein Qualitätsverlust entsteht.</w:t>
      </w:r>
    </w:p>
    <w:p w:rsidR="0095003E" w:rsidRDefault="0095003E" w:rsidP="00785323">
      <w:pPr>
        <w:pStyle w:val="Heading4"/>
      </w:pPr>
      <w:bookmarkStart w:id="13" w:name="_Toc304725071"/>
      <w:r>
        <w:t>Variante 3: Umwandlung zu Bild</w:t>
      </w:r>
      <w:bookmarkEnd w:id="13"/>
    </w:p>
    <w:p w:rsidR="0095003E" w:rsidRDefault="0095003E" w:rsidP="0095003E">
      <w:r>
        <w:t xml:space="preserve">Die einfachste Möglichkeit, um ein PDF auf dem </w:t>
      </w:r>
      <w:proofErr w:type="spellStart"/>
      <w:r>
        <w:t>Surface</w:t>
      </w:r>
      <w:proofErr w:type="spellEnd"/>
      <w:r>
        <w:t xml:space="preserve"> 2 darzustellen, ist eine Umwandlung des PDF Dokuments in ein</w:t>
      </w:r>
      <w:r w:rsidR="006D1056">
        <w:t>e</w:t>
      </w:r>
      <w:r>
        <w:t xml:space="preserve"> </w:t>
      </w:r>
      <w:r w:rsidR="006C0AF9">
        <w:t>Rastergrafik</w:t>
      </w:r>
      <w:r w:rsidR="00C2744A">
        <w:t>.</w:t>
      </w:r>
      <w:r>
        <w:t xml:space="preserve"> </w:t>
      </w:r>
      <w:r w:rsidR="004C2215">
        <w:t>Diese können</w:t>
      </w:r>
      <w:r>
        <w:t xml:space="preserve"> ohne Probleme auf dem </w:t>
      </w:r>
      <w:proofErr w:type="spellStart"/>
      <w:r>
        <w:t>Surface</w:t>
      </w:r>
      <w:proofErr w:type="spellEnd"/>
      <w:r>
        <w:t xml:space="preserve"> 2 dargestellt werden und auch die Umwandlung eines PDFs zu einem Bild ist mit Open Source Libraries problemlos möglich (z.B. mit Image </w:t>
      </w:r>
      <w:proofErr w:type="spellStart"/>
      <w:r>
        <w:t>Magick</w:t>
      </w:r>
      <w:proofErr w:type="spellEnd"/>
      <w:r>
        <w:t xml:space="preserve"> oder </w:t>
      </w:r>
      <w:proofErr w:type="spellStart"/>
      <w:r>
        <w:t>GhostScript</w:t>
      </w:r>
      <w:proofErr w:type="spellEnd"/>
      <w:r>
        <w:t>/</w:t>
      </w:r>
      <w:proofErr w:type="spellStart"/>
      <w:r>
        <w:t>GhostPDF</w:t>
      </w:r>
      <w:proofErr w:type="spellEnd"/>
      <w:r>
        <w:t>/</w:t>
      </w:r>
      <w:proofErr w:type="spellStart"/>
      <w:r>
        <w:t>GhostXPS</w:t>
      </w:r>
      <w:proofErr w:type="spellEnd"/>
      <w:r>
        <w:t>).</w:t>
      </w:r>
      <w:r w:rsidR="00F7697B">
        <w:t xml:space="preserve"> </w:t>
      </w:r>
      <w:r>
        <w:t>Der grosse Nachteil</w:t>
      </w:r>
      <w:r w:rsidR="00D41726">
        <w:t xml:space="preserve"> besteht darin</w:t>
      </w:r>
      <w:r>
        <w:t>, dass die Bilder sehr</w:t>
      </w:r>
      <w:r w:rsidR="00DD7EC2">
        <w:t xml:space="preserve"> viel Speicherplatz verbrauchen</w:t>
      </w:r>
      <w:r>
        <w:t xml:space="preserve"> würden. </w:t>
      </w:r>
      <w:r w:rsidR="00F8044C">
        <w:t xml:space="preserve">Eine Rastergrafik verfügt </w:t>
      </w:r>
      <w:r w:rsidR="00541C10">
        <w:t xml:space="preserve">zudem </w:t>
      </w:r>
      <w:r w:rsidR="00F8044C">
        <w:t>über eine Maximalgrösse, wird diese bei einer Vergrösserung überschritten, kann das Bild nicht mehr verlustfrei angezeigt werden.</w:t>
      </w:r>
    </w:p>
    <w:p w:rsidR="0095003E" w:rsidRDefault="0095003E" w:rsidP="00785323">
      <w:pPr>
        <w:pStyle w:val="Heading3"/>
      </w:pPr>
      <w:bookmarkStart w:id="14" w:name="_Toc304725072"/>
      <w:bookmarkStart w:id="15" w:name="_Toc312154953"/>
      <w:r>
        <w:t>Nutzwertanalyse</w:t>
      </w:r>
      <w:bookmarkEnd w:id="14"/>
      <w:bookmarkEnd w:id="15"/>
    </w:p>
    <w:p w:rsidR="0078638F" w:rsidRDefault="0095003E" w:rsidP="0095003E">
      <w:r>
        <w:t>In der Nutzwertanalyse</w:t>
      </w:r>
      <w:r w:rsidR="00F7697B">
        <w:t xml:space="preserve"> (siehe </w:t>
      </w:r>
      <w:r w:rsidR="00F7697B">
        <w:fldChar w:fldCharType="begin"/>
      </w:r>
      <w:r w:rsidR="00F7697B">
        <w:instrText xml:space="preserve"> REF _Ref312054544 \h </w:instrText>
      </w:r>
      <w:r w:rsidR="00F7697B">
        <w:fldChar w:fldCharType="separate"/>
      </w:r>
      <w:r w:rsidR="00DF0555">
        <w:t xml:space="preserve">Tabelle </w:t>
      </w:r>
      <w:r w:rsidR="00DF0555">
        <w:rPr>
          <w:noProof/>
        </w:rPr>
        <w:t>1</w:t>
      </w:r>
      <w:r w:rsidR="00DF0555">
        <w:t xml:space="preserve"> - Nutzwertanalyse</w:t>
      </w:r>
      <w:r w:rsidR="00F7697B">
        <w:fldChar w:fldCharType="end"/>
      </w:r>
      <w:r w:rsidR="00F7697B">
        <w:t>)</w:t>
      </w:r>
      <w:r>
        <w:t xml:space="preserve"> geht die </w:t>
      </w:r>
      <w:r w:rsidRPr="00BA00BF">
        <w:rPr>
          <w:b/>
        </w:rPr>
        <w:t xml:space="preserve">Variante 2: Umwandlung zu XPS </w:t>
      </w:r>
      <w:r>
        <w:t>als Sieger vor der Varian</w:t>
      </w:r>
      <w:r w:rsidR="00F7697B">
        <w:t>te 3: Umwandlung zu Bild hervor.</w:t>
      </w:r>
    </w:p>
    <w:p w:rsidR="0078638F" w:rsidRDefault="0078638F">
      <w:r>
        <w:br w:type="page"/>
      </w:r>
    </w:p>
    <w:tbl>
      <w:tblPr>
        <w:tblStyle w:val="MediumShading1-Accent1"/>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C55067" w:rsidRPr="00C55067" w:rsidTr="00E20FCF">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C55067" w:rsidRDefault="00C55067">
            <w:r w:rsidRPr="00C55067">
              <w:lastRenderedPageBreak/>
              <w:t xml:space="preserve">Nutzwertanalyse: PDF auf </w:t>
            </w:r>
            <w:proofErr w:type="spellStart"/>
            <w:r w:rsidRPr="00C55067">
              <w:t>Surface</w:t>
            </w:r>
            <w:proofErr w:type="spellEnd"/>
            <w:r w:rsidRPr="00C55067">
              <w:t xml:space="preserve"> 2 darstellen</w:t>
            </w:r>
          </w:p>
        </w:tc>
      </w:tr>
      <w:tr w:rsidR="00C55067"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p>
        </w:tc>
        <w:tc>
          <w:tcPr>
            <w:tcW w:w="2373"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1</w:t>
            </w:r>
          </w:p>
        </w:tc>
        <w:tc>
          <w:tcPr>
            <w:tcW w:w="1596"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2</w:t>
            </w:r>
          </w:p>
        </w:tc>
        <w:tc>
          <w:tcPr>
            <w:tcW w:w="1950" w:type="dxa"/>
            <w:gridSpan w:val="2"/>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3</w:t>
            </w:r>
          </w:p>
        </w:tc>
      </w:tr>
      <w:tr w:rsidR="00C55067"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p>
        </w:tc>
        <w:tc>
          <w:tcPr>
            <w:tcW w:w="2126"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PDF direkt darstellen</w:t>
            </w:r>
          </w:p>
        </w:tc>
        <w:tc>
          <w:tcPr>
            <w:tcW w:w="1843" w:type="dxa"/>
            <w:gridSpan w:val="4"/>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XPS</w:t>
            </w:r>
          </w:p>
        </w:tc>
        <w:tc>
          <w:tcPr>
            <w:tcW w:w="1950"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Bild</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Kriterium</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Gewichtung</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Programmieraufwand</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3</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6</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Kopplung Laufzeitumgebung</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Testbarkeit</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Darstellungsqualität</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20</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16</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Total</w:t>
            </w:r>
            <w:r w:rsidR="00D8195A">
              <w:t xml:space="preserve"> Punkte</w:t>
            </w:r>
          </w:p>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31</w:t>
            </w:r>
          </w:p>
        </w:tc>
        <w:tc>
          <w:tcPr>
            <w:tcW w:w="1134" w:type="dxa"/>
            <w:gridSpan w:val="2"/>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67</w:t>
            </w: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59</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Rang</w:t>
            </w:r>
          </w:p>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3</w:t>
            </w:r>
          </w:p>
        </w:tc>
        <w:tc>
          <w:tcPr>
            <w:tcW w:w="1134" w:type="dxa"/>
            <w:gridSpan w:val="2"/>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w:t>
            </w:r>
          </w:p>
        </w:tc>
        <w:tc>
          <w:tcPr>
            <w:tcW w:w="1310"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2</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851"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80" w:type="dxa"/>
            <w:gridSpan w:val="3"/>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463"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64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r>
      <w:tr w:rsidR="00C55067" w:rsidRPr="00E20FCF"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E20FCF" w:rsidRDefault="00C55067" w:rsidP="00E20FCF">
            <w:pPr>
              <w:jc w:val="both"/>
              <w:rPr>
                <w:b w:val="0"/>
              </w:rPr>
            </w:pPr>
            <w:r w:rsidRPr="00E20FCF">
              <w:rPr>
                <w:b w:val="0"/>
              </w:rPr>
              <w:t>Bemerkung: Höhere Gewichtungen / Bewertungen sind besser.</w:t>
            </w:r>
          </w:p>
        </w:tc>
      </w:tr>
    </w:tbl>
    <w:p w:rsidR="002817AE" w:rsidRDefault="002817AE" w:rsidP="002817AE">
      <w:pPr>
        <w:pStyle w:val="Caption"/>
      </w:pPr>
      <w:bookmarkStart w:id="16" w:name="_Ref312054544"/>
      <w:bookmarkStart w:id="17" w:name="_Toc312154942"/>
      <w:r>
        <w:t xml:space="preserve">Tabelle </w:t>
      </w:r>
      <w:r w:rsidR="007E432B">
        <w:fldChar w:fldCharType="begin"/>
      </w:r>
      <w:r w:rsidR="007E432B">
        <w:instrText xml:space="preserve"> SEQ Tabelle \* ARABIC </w:instrText>
      </w:r>
      <w:r w:rsidR="007E432B">
        <w:fldChar w:fldCharType="separate"/>
      </w:r>
      <w:r w:rsidR="00DF0555">
        <w:rPr>
          <w:noProof/>
        </w:rPr>
        <w:t>1</w:t>
      </w:r>
      <w:r w:rsidR="007E432B">
        <w:rPr>
          <w:noProof/>
        </w:rPr>
        <w:fldChar w:fldCharType="end"/>
      </w:r>
      <w:r>
        <w:t xml:space="preserve"> - Nutzwertanalyse</w:t>
      </w:r>
      <w:bookmarkEnd w:id="16"/>
      <w:bookmarkEnd w:id="17"/>
    </w:p>
    <w:p w:rsidR="00BA00BF" w:rsidRDefault="002C647A" w:rsidP="002C647A">
      <w:pPr>
        <w:pStyle w:val="Heading3"/>
      </w:pPr>
      <w:bookmarkStart w:id="18" w:name="_Toc312154954"/>
      <w:r>
        <w:t>Sensitivitätsanalyse</w:t>
      </w:r>
      <w:bookmarkEnd w:id="18"/>
    </w:p>
    <w:p w:rsidR="00863FAE" w:rsidRDefault="002C647A" w:rsidP="003C2ABF">
      <w:r>
        <w:t>In der Sensitivitätsanalyse wird untersucht, wie stark sich eine Änderung au</w:t>
      </w:r>
      <w:r w:rsidR="00263634">
        <w:t xml:space="preserve">f das </w:t>
      </w:r>
      <w:r w:rsidR="001D6EF5">
        <w:t>Gesamte</w:t>
      </w:r>
      <w:r w:rsidR="00263634">
        <w:t xml:space="preserve">rgebnis auswirken würde. </w:t>
      </w:r>
    </w:p>
    <w:p w:rsidR="006C35C3" w:rsidRDefault="00863FAE" w:rsidP="003C2ABF">
      <w:r>
        <w:t>D</w:t>
      </w:r>
      <w:r w:rsidR="00263634">
        <w:t>ie Variante 1</w:t>
      </w:r>
      <w:r>
        <w:t xml:space="preserve"> wird auch bei Änderungen der Bewertung</w:t>
      </w:r>
      <w:r w:rsidR="00263634">
        <w:t xml:space="preserve"> nicht als Sieger </w:t>
      </w:r>
      <w:r w:rsidR="00B20080">
        <w:t>hervorgehen</w:t>
      </w:r>
      <w:r w:rsidR="00263634">
        <w:t xml:space="preserve">. </w:t>
      </w:r>
      <w:r>
        <w:br/>
      </w:r>
      <w:r w:rsidR="00263634">
        <w:t xml:space="preserve">Zwischen der Variante 2 und 3 </w:t>
      </w:r>
      <w:r>
        <w:t>ist die Darstellungsqualität das</w:t>
      </w:r>
      <w:r w:rsidR="00263634">
        <w:t xml:space="preserve"> </w:t>
      </w:r>
      <w:r>
        <w:t>entscheidende Kriterium. E</w:t>
      </w:r>
      <w:r w:rsidR="00263634">
        <w:t>ine andere Bewertung</w:t>
      </w:r>
      <w:r>
        <w:t xml:space="preserve"> dieses Kriteriums</w:t>
      </w:r>
      <w:r w:rsidR="00263634">
        <w:t xml:space="preserve"> </w:t>
      </w:r>
      <w:r>
        <w:t xml:space="preserve">würde </w:t>
      </w:r>
      <w:r w:rsidR="00263634">
        <w:t xml:space="preserve">das Ergebnis </w:t>
      </w:r>
      <w:r>
        <w:t xml:space="preserve">so </w:t>
      </w:r>
      <w:r w:rsidR="00263634">
        <w:t>stark beein</w:t>
      </w:r>
      <w:r w:rsidR="00C47468">
        <w:t>flussen</w:t>
      </w:r>
      <w:r>
        <w:t>, dass die Variante 3 zum Gewinner würde</w:t>
      </w:r>
      <w:r w:rsidR="00C47468">
        <w:t>.</w:t>
      </w:r>
      <w:r w:rsidR="00BD7E9A">
        <w:t xml:space="preserve"> Dieses Kriterium </w:t>
      </w:r>
      <w:r>
        <w:t xml:space="preserve">ist </w:t>
      </w:r>
      <w:r w:rsidR="00BD7E9A">
        <w:t>jedoch für</w:t>
      </w:r>
      <w:r w:rsidR="00FC3BF3">
        <w:t xml:space="preserve"> die</w:t>
      </w:r>
      <w:r w:rsidR="00BD7E9A">
        <w:t xml:space="preserve"> </w:t>
      </w:r>
      <w:proofErr w:type="spellStart"/>
      <w:r w:rsidR="00BD7E9A">
        <w:t>Zühlke</w:t>
      </w:r>
      <w:proofErr w:type="spellEnd"/>
      <w:r w:rsidR="00BD7E9A">
        <w:t xml:space="preserve"> </w:t>
      </w:r>
      <w:r w:rsidR="00FC3BF3">
        <w:t xml:space="preserve">Engineering AG </w:t>
      </w:r>
      <w:r w:rsidR="00BD7E9A">
        <w:t>sehr wichtig</w:t>
      </w:r>
      <w:r>
        <w:t>. Zudem wurde</w:t>
      </w:r>
      <w:r w:rsidR="00BD7E9A">
        <w:t xml:space="preserve"> </w:t>
      </w:r>
      <w:r w:rsidR="007C6DD3">
        <w:t>die Variante 3</w:t>
      </w:r>
      <w:r>
        <w:t xml:space="preserve"> bereits im Vorgängerprojekt</w:t>
      </w:r>
      <w:r w:rsidR="00BD7E9A">
        <w:t xml:space="preserve"> Project Flip 1.0 verfolgt</w:t>
      </w:r>
      <w:r>
        <w:t>, leider</w:t>
      </w:r>
      <w:r w:rsidR="00BD7E9A">
        <w:t xml:space="preserve"> </w:t>
      </w:r>
      <w:r w:rsidR="007C6DD3">
        <w:t>mit einem nicht vollständig zufriedenstellenden Ergebnis</w:t>
      </w:r>
      <w:r>
        <w:t>. Somit is</w:t>
      </w:r>
      <w:r w:rsidR="007C6DD3">
        <w:t xml:space="preserve">t die Wahl der </w:t>
      </w:r>
      <w:r w:rsidR="007C6DD3" w:rsidRPr="008E51D4">
        <w:rPr>
          <w:b/>
        </w:rPr>
        <w:t>Variante 2</w:t>
      </w:r>
      <w:r w:rsidR="00403803">
        <w:rPr>
          <w:b/>
        </w:rPr>
        <w:t>:</w:t>
      </w:r>
      <w:r w:rsidR="008E51D4" w:rsidRPr="008E51D4">
        <w:rPr>
          <w:b/>
        </w:rPr>
        <w:t xml:space="preserve"> Umwandlung zu XPS</w:t>
      </w:r>
      <w:r w:rsidR="007C6DD3">
        <w:t xml:space="preserve"> </w:t>
      </w:r>
      <w:r w:rsidR="00754A54">
        <w:t xml:space="preserve">klar </w:t>
      </w:r>
      <w:r w:rsidR="007C6DD3">
        <w:t>begründet.</w:t>
      </w:r>
    </w:p>
    <w:p w:rsidR="00C235DF" w:rsidRDefault="00C235DF" w:rsidP="00C235DF">
      <w:pPr>
        <w:pStyle w:val="Heading2"/>
      </w:pPr>
      <w:bookmarkStart w:id="19" w:name="_Toc312154955"/>
      <w:r>
        <w:t>Textdatei für Aggregation</w:t>
      </w:r>
      <w:r w:rsidR="000B7D96">
        <w:t xml:space="preserve"> statt Datenbank</w:t>
      </w:r>
      <w:bookmarkEnd w:id="19"/>
    </w:p>
    <w:p w:rsidR="00C235DF" w:rsidRDefault="00C235DF" w:rsidP="00C235DF">
      <w:r>
        <w:t>Gemäss Anforderungen muss ein Mapping der Metadaten möglich sein, da die Rohdaten zu stark gestreut sind. So muss z.B. der Begriff „</w:t>
      </w:r>
      <w:proofErr w:type="spellStart"/>
      <w:r>
        <w:t>JBoss</w:t>
      </w:r>
      <w:proofErr w:type="spellEnd"/>
      <w:r>
        <w:t xml:space="preserve">“ auf Java </w:t>
      </w:r>
      <w:proofErr w:type="spellStart"/>
      <w:r>
        <w:t>gemappt</w:t>
      </w:r>
      <w:proofErr w:type="spellEnd"/>
      <w:r>
        <w:t xml:space="preserve"> werden können. Es wurde entschieden, dass dieses Mapping in e</w:t>
      </w:r>
      <w:r w:rsidR="000E6B50">
        <w:t>iner Textdatei gespeichert</w:t>
      </w:r>
      <w:r>
        <w:t xml:space="preserve"> </w:t>
      </w:r>
      <w:r w:rsidR="000E6B50">
        <w:t>wird, um so auf eine Datenbank</w:t>
      </w:r>
      <w:r>
        <w:t xml:space="preserve"> verzichten</w:t>
      </w:r>
      <w:r w:rsidR="000E6B50">
        <w:t xml:space="preserve"> zu können</w:t>
      </w:r>
      <w:r>
        <w:t xml:space="preserve">. </w:t>
      </w:r>
      <w:r w:rsidR="000E6B50">
        <w:t>Denn d</w:t>
      </w:r>
      <w:r>
        <w:t>adurch wird d</w:t>
      </w:r>
      <w:r w:rsidR="000E6B50">
        <w:t>ie Systemkomplexität verringert</w:t>
      </w:r>
      <w:r>
        <w:t>. Zusätzlich ist es leicht möglich, das Mapping mit einem Tabellenkalkulationsprogramm wie Excel zu bearbeiten.</w:t>
      </w:r>
    </w:p>
    <w:p w:rsidR="00C235DF" w:rsidRDefault="00811F49" w:rsidP="00811F49">
      <w:pPr>
        <w:pStyle w:val="Heading2"/>
      </w:pPr>
      <w:bookmarkStart w:id="20" w:name="_Toc312154956"/>
      <w:r>
        <w:t xml:space="preserve">Verwendung des </w:t>
      </w:r>
      <w:proofErr w:type="spellStart"/>
      <w:r>
        <w:t>Downloaders</w:t>
      </w:r>
      <w:proofErr w:type="spellEnd"/>
      <w:r>
        <w:t xml:space="preserve"> als Interface</w:t>
      </w:r>
      <w:bookmarkEnd w:id="20"/>
    </w:p>
    <w:p w:rsidR="00811F49" w:rsidRPr="00C235DF" w:rsidRDefault="00811F49" w:rsidP="00C235DF">
      <w:r>
        <w:t xml:space="preserve">Da die Applikation nicht in der </w:t>
      </w:r>
      <w:proofErr w:type="spellStart"/>
      <w:r>
        <w:t>Zühlke</w:t>
      </w:r>
      <w:proofErr w:type="spellEnd"/>
      <w:r w:rsidR="000E6B50">
        <w:t xml:space="preserve"> Engineering AG</w:t>
      </w:r>
      <w:r>
        <w:t xml:space="preserve"> entwickelt wurde, konn</w:t>
      </w:r>
      <w:r w:rsidR="000E6B50">
        <w:t xml:space="preserve">te nicht auf den internen </w:t>
      </w:r>
      <w:proofErr w:type="spellStart"/>
      <w:r w:rsidR="000E6B50">
        <w:t>Sharep</w:t>
      </w:r>
      <w:r>
        <w:t>oint</w:t>
      </w:r>
      <w:proofErr w:type="spellEnd"/>
      <w:r>
        <w:t xml:space="preserve"> Server oder auf die interne Dateiablage zugegriffen werden. Da die PDF Dateien trotzdem heruntergeladen werden mussten, wurde</w:t>
      </w:r>
      <w:r w:rsidR="000E6B50">
        <w:t xml:space="preserve"> dazu</w:t>
      </w:r>
      <w:r>
        <w:t xml:space="preserve"> der </w:t>
      </w:r>
      <w:r w:rsidR="00DD44AD">
        <w:t xml:space="preserve">öffentliche </w:t>
      </w:r>
      <w:r>
        <w:t xml:space="preserve">Webserver der </w:t>
      </w:r>
      <w:r w:rsidR="000E6B50">
        <w:t>Firma</w:t>
      </w:r>
      <w:r>
        <w:t xml:space="preserve"> verwendet.</w:t>
      </w:r>
      <w:r w:rsidR="00DD44AD">
        <w:t xml:space="preserve"> Um die Software in der </w:t>
      </w:r>
      <w:proofErr w:type="spellStart"/>
      <w:r w:rsidR="00DD44AD">
        <w:t>Zühlke</w:t>
      </w:r>
      <w:proofErr w:type="spellEnd"/>
      <w:r w:rsidR="000E6B50">
        <w:t xml:space="preserve"> Engineering AG</w:t>
      </w:r>
      <w:r w:rsidR="00DD44AD">
        <w:t xml:space="preserve"> betreiben</w:t>
      </w:r>
      <w:r w:rsidR="000E6B50">
        <w:t xml:space="preserve"> zu können</w:t>
      </w:r>
      <w:r w:rsidR="00DD44AD">
        <w:t xml:space="preserve">, muss noch ein </w:t>
      </w:r>
      <w:proofErr w:type="spellStart"/>
      <w:r w:rsidR="00DD44AD">
        <w:t>Downloader</w:t>
      </w:r>
      <w:proofErr w:type="spellEnd"/>
      <w:r w:rsidR="00DD44AD">
        <w:t xml:space="preserve"> entwickelt werden, der die PDF Dateien vom internen Server herunterlädt. </w:t>
      </w:r>
      <w:r w:rsidR="009D2CD0">
        <w:t>Um dies</w:t>
      </w:r>
      <w:r w:rsidR="000E6B50">
        <w:t>e zukünftige Implementation</w:t>
      </w:r>
      <w:r w:rsidR="009D2CD0">
        <w:t xml:space="preserve"> zu vereinfachen, </w:t>
      </w:r>
      <w:r w:rsidR="00DD44AD">
        <w:t xml:space="preserve">wurde für den </w:t>
      </w:r>
      <w:r w:rsidR="000E6B50">
        <w:t xml:space="preserve">im Projekt verwendeten </w:t>
      </w:r>
      <w:proofErr w:type="spellStart"/>
      <w:r w:rsidR="00DD44AD">
        <w:t>Downloader</w:t>
      </w:r>
      <w:proofErr w:type="spellEnd"/>
      <w:r w:rsidR="00DD44AD">
        <w:t xml:space="preserve"> an so vielen Orten wie möglich ein Interface statt der konkreten Implementation verwendet, damit der </w:t>
      </w:r>
      <w:r w:rsidR="000E6B50">
        <w:t>aktuelle</w:t>
      </w:r>
      <w:r w:rsidR="00DD44AD">
        <w:t xml:space="preserve"> </w:t>
      </w:r>
      <w:proofErr w:type="spellStart"/>
      <w:r w:rsidR="00DD44AD">
        <w:t>Downloader</w:t>
      </w:r>
      <w:proofErr w:type="spellEnd"/>
      <w:r w:rsidR="00DD44AD">
        <w:t xml:space="preserve"> leicht mit dem neuen</w:t>
      </w:r>
      <w:r w:rsidR="000E6B50">
        <w:t>,</w:t>
      </w:r>
      <w:r w:rsidR="00DD44AD">
        <w:t xml:space="preserve"> </w:t>
      </w:r>
      <w:r w:rsidR="000E6B50">
        <w:t xml:space="preserve">zukünftigen </w:t>
      </w:r>
      <w:proofErr w:type="spellStart"/>
      <w:r w:rsidR="00DD44AD">
        <w:t>Downloader</w:t>
      </w:r>
      <w:proofErr w:type="spellEnd"/>
      <w:r w:rsidR="00DD44AD">
        <w:t xml:space="preserve"> ausgetauscht werden kann.</w:t>
      </w:r>
    </w:p>
    <w:p w:rsidR="006C35C3" w:rsidRDefault="006C35C3">
      <w:r>
        <w:br w:type="page"/>
      </w:r>
    </w:p>
    <w:p w:rsidR="00A56C1F" w:rsidRDefault="00346308" w:rsidP="00475502">
      <w:pPr>
        <w:pStyle w:val="Heading1"/>
      </w:pPr>
      <w:bookmarkStart w:id="21" w:name="_Toc312154957"/>
      <w:r>
        <w:lastRenderedPageBreak/>
        <w:t>Architektur</w:t>
      </w:r>
      <w:bookmarkEnd w:id="21"/>
    </w:p>
    <w:p w:rsidR="00E10754" w:rsidRPr="00E10754" w:rsidRDefault="00E10754" w:rsidP="00E10754">
      <w:r>
        <w:t>Bei der Architektur wurde darauf geachtet, dass die einzelnen Komponenten möglichst unabhängig sind und so einfach ausgetauscht werden können.</w:t>
      </w:r>
    </w:p>
    <w:p w:rsidR="00E10754" w:rsidRDefault="00E10754" w:rsidP="00E10754">
      <w:pPr>
        <w:pStyle w:val="Heading2"/>
      </w:pPr>
      <w:bookmarkStart w:id="22" w:name="_Toc312154958"/>
      <w:r>
        <w:t>Systemübersicht</w:t>
      </w:r>
      <w:bookmarkEnd w:id="22"/>
    </w:p>
    <w:p w:rsidR="00D16646" w:rsidRDefault="00D16646" w:rsidP="00D16646">
      <w:r>
        <w:t>Das Syste</w:t>
      </w:r>
      <w:r w:rsidR="00F7697B">
        <w:t>m ist in mehrere Komponenten unter</w:t>
      </w:r>
      <w:r>
        <w:t>teilt. Die drei Hauptkomponenten sind:</w:t>
      </w:r>
    </w:p>
    <w:p w:rsidR="00D16646" w:rsidRDefault="00D16646" w:rsidP="00D16646">
      <w:pPr>
        <w:pStyle w:val="ListParagraph"/>
        <w:numPr>
          <w:ilvl w:val="0"/>
          <w:numId w:val="5"/>
        </w:numPr>
      </w:pPr>
      <w:proofErr w:type="spellStart"/>
      <w:r>
        <w:t>Sharepoint</w:t>
      </w:r>
      <w:proofErr w:type="spellEnd"/>
      <w:r>
        <w:t xml:space="preserve"> Server</w:t>
      </w:r>
    </w:p>
    <w:p w:rsidR="00D16646" w:rsidRDefault="00D16646" w:rsidP="00D16646">
      <w:pPr>
        <w:pStyle w:val="ListParagraph"/>
        <w:numPr>
          <w:ilvl w:val="0"/>
          <w:numId w:val="5"/>
        </w:numPr>
      </w:pPr>
      <w:r>
        <w:t xml:space="preserve">Webserver </w:t>
      </w:r>
      <w:r w:rsidR="00750707">
        <w:t xml:space="preserve">der </w:t>
      </w:r>
      <w:proofErr w:type="spellStart"/>
      <w:r w:rsidR="00750707">
        <w:t>Zühlke</w:t>
      </w:r>
      <w:proofErr w:type="spellEnd"/>
      <w:r w:rsidR="00750707">
        <w:t xml:space="preserve"> Engineering AG </w:t>
      </w:r>
    </w:p>
    <w:p w:rsidR="00D16646" w:rsidRDefault="00D16646" w:rsidP="00D16646">
      <w:pPr>
        <w:pStyle w:val="ListParagraph"/>
        <w:numPr>
          <w:ilvl w:val="0"/>
          <w:numId w:val="5"/>
        </w:numPr>
      </w:pPr>
      <w:r>
        <w:t xml:space="preserve">Microsoft </w:t>
      </w:r>
      <w:proofErr w:type="spellStart"/>
      <w:r>
        <w:t>Surface</w:t>
      </w:r>
      <w:proofErr w:type="spellEnd"/>
      <w:r>
        <w:t xml:space="preserve"> 2</w:t>
      </w:r>
    </w:p>
    <w:p w:rsidR="00D16646" w:rsidRPr="00D16646" w:rsidRDefault="00D16646" w:rsidP="00D16646">
      <w:r>
        <w:t>Hier ein Überblick über die Komponenten und deren Rollen:</w:t>
      </w:r>
    </w:p>
    <w:p w:rsidR="00D16646" w:rsidRDefault="00ED2BDC" w:rsidP="00D16646">
      <w:pPr>
        <w:keepNext/>
      </w:pPr>
      <w:r>
        <w:rPr>
          <w:noProof/>
          <w:lang w:eastAsia="de-CH"/>
        </w:rPr>
        <w:drawing>
          <wp:inline distT="0" distB="0" distL="0" distR="0">
            <wp:extent cx="5753100" cy="4276725"/>
            <wp:effectExtent l="0" t="0" r="0" b="9525"/>
            <wp:docPr id="9" name="Grafik 9" descr="C:\Users\Lukas Elmer\Pictures\Bi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Pictures\Bild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rsidR="00E10754" w:rsidRDefault="00D16646" w:rsidP="00D16646">
      <w:pPr>
        <w:pStyle w:val="Caption"/>
      </w:pPr>
      <w:bookmarkStart w:id="23" w:name="_Toc312154918"/>
      <w:r>
        <w:t xml:space="preserve">Abbildung </w:t>
      </w:r>
      <w:r w:rsidR="007E432B">
        <w:fldChar w:fldCharType="begin"/>
      </w:r>
      <w:r w:rsidR="007E432B">
        <w:instrText xml:space="preserve"> SEQ Abbildung \* ARABIC </w:instrText>
      </w:r>
      <w:r w:rsidR="007E432B">
        <w:fldChar w:fldCharType="separate"/>
      </w:r>
      <w:r w:rsidR="00DF0555">
        <w:rPr>
          <w:noProof/>
        </w:rPr>
        <w:t>1</w:t>
      </w:r>
      <w:r w:rsidR="007E432B">
        <w:rPr>
          <w:noProof/>
        </w:rPr>
        <w:fldChar w:fldCharType="end"/>
      </w:r>
      <w:r>
        <w:t xml:space="preserve"> </w:t>
      </w:r>
      <w:r w:rsidR="002E22D3">
        <w:t>–</w:t>
      </w:r>
      <w:r>
        <w:t xml:space="preserve"> Systemübersicht</w:t>
      </w:r>
      <w:bookmarkEnd w:id="23"/>
    </w:p>
    <w:p w:rsidR="002E22D3" w:rsidRPr="002E22D3" w:rsidRDefault="002E22D3" w:rsidP="002E22D3">
      <w:r w:rsidRPr="002E22D3">
        <w:t xml:space="preserve">Quelle </w:t>
      </w:r>
      <w:r>
        <w:t xml:space="preserve">Microsoft </w:t>
      </w:r>
      <w:proofErr w:type="spellStart"/>
      <w:r w:rsidRPr="002E22D3">
        <w:t>Surface</w:t>
      </w:r>
      <w:proofErr w:type="spellEnd"/>
      <w:r>
        <w:t xml:space="preserve"> 2</w:t>
      </w:r>
      <w:r w:rsidRPr="002E22D3">
        <w:t xml:space="preserve"> Bild: http://blogs.msdn.com/b/surface/archive/2011/11/17/preorder.aspx, </w:t>
      </w:r>
      <w:r>
        <w:br/>
      </w:r>
      <w:r w:rsidRPr="002E22D3">
        <w:t>letzter Zugriff: 20.12.2011</w:t>
      </w:r>
    </w:p>
    <w:p w:rsidR="00D16646" w:rsidRDefault="00D16646" w:rsidP="00D16646">
      <w:pPr>
        <w:pStyle w:val="Heading3"/>
      </w:pPr>
      <w:bookmarkStart w:id="24" w:name="_Toc312154959"/>
      <w:proofErr w:type="spellStart"/>
      <w:r>
        <w:t>Sharepoint</w:t>
      </w:r>
      <w:proofErr w:type="spellEnd"/>
      <w:r>
        <w:t xml:space="preserve"> Server</w:t>
      </w:r>
      <w:r w:rsidR="00ED2BDC">
        <w:t xml:space="preserve"> (1)</w:t>
      </w:r>
      <w:bookmarkEnd w:id="24"/>
    </w:p>
    <w:p w:rsidR="00D16646" w:rsidRDefault="001C3C80" w:rsidP="00D16646">
      <w:r>
        <w:t>Auf de</w:t>
      </w:r>
      <w:r w:rsidR="000E6B50">
        <w:t xml:space="preserve">m internen </w:t>
      </w:r>
      <w:proofErr w:type="spellStart"/>
      <w:r w:rsidR="000E6B50">
        <w:t>Sharepoint</w:t>
      </w:r>
      <w:proofErr w:type="spellEnd"/>
      <w:r w:rsidR="000E6B50">
        <w:t xml:space="preserve"> Server der</w:t>
      </w:r>
      <w:r>
        <w:t xml:space="preserve"> </w:t>
      </w:r>
      <w:proofErr w:type="spellStart"/>
      <w:r>
        <w:t>Zühlke</w:t>
      </w:r>
      <w:proofErr w:type="spellEnd"/>
      <w:r w:rsidR="001530CE">
        <w:t xml:space="preserve"> Engineering AG</w:t>
      </w:r>
      <w:r>
        <w:t xml:space="preserve"> werden die Project Notes und deren Metainformationen </w:t>
      </w:r>
      <w:r w:rsidR="00187995">
        <w:t>verwaltet</w:t>
      </w:r>
      <w:r>
        <w:t xml:space="preserve">. Nachdem eine neue Project Note publiziert wurde, werden </w:t>
      </w:r>
      <w:r w:rsidR="00187995">
        <w:t>die Metadaten erfasst</w:t>
      </w:r>
      <w:r>
        <w:t xml:space="preserve"> und auf dem </w:t>
      </w:r>
      <w:proofErr w:type="spellStart"/>
      <w:r>
        <w:t>Sharepoint</w:t>
      </w:r>
      <w:proofErr w:type="spellEnd"/>
      <w:r>
        <w:t xml:space="preserve"> Server abgelegt. So können verschiedene Personen und Applikationen diese Daten abrufen und verarbeiten.</w:t>
      </w:r>
    </w:p>
    <w:p w:rsidR="007D1E72" w:rsidRDefault="007D1E72" w:rsidP="00D16646">
      <w:r>
        <w:t xml:space="preserve">Bezüglich Metadaten ist hervorzuheben, dass diese nicht direkt verwendet werden können, da sie zu uneinheitlich und zu stark gestreut sind. Deshalb müssen diese Metadaten noch aggregiert werden, was in einem nächsten Schritt auf dem </w:t>
      </w:r>
      <w:proofErr w:type="spellStart"/>
      <w:r>
        <w:t>Surface</w:t>
      </w:r>
      <w:proofErr w:type="spellEnd"/>
      <w:r>
        <w:t xml:space="preserve"> 2 geschieht</w:t>
      </w:r>
      <w:r w:rsidR="000E6B50">
        <w:t xml:space="preserve"> (TODO: siehe Unterkapitel </w:t>
      </w:r>
      <w:r w:rsidR="000E6B50">
        <w:fldChar w:fldCharType="begin"/>
      </w:r>
      <w:r w:rsidR="000E6B50">
        <w:instrText xml:space="preserve"> REF _Ref312149245 \r \h </w:instrText>
      </w:r>
      <w:r w:rsidR="000E6B50">
        <w:fldChar w:fldCharType="separate"/>
      </w:r>
      <w:r w:rsidR="00DF0555">
        <w:t>3.1.3</w:t>
      </w:r>
      <w:r w:rsidR="000E6B50">
        <w:fldChar w:fldCharType="end"/>
      </w:r>
      <w:r w:rsidR="000E6B50">
        <w:t xml:space="preserve"> </w:t>
      </w:r>
      <w:r w:rsidR="000E6B50">
        <w:fldChar w:fldCharType="begin"/>
      </w:r>
      <w:r w:rsidR="000E6B50">
        <w:instrText xml:space="preserve"> REF _Ref312149256 \h </w:instrText>
      </w:r>
      <w:r w:rsidR="000E6B50">
        <w:fldChar w:fldCharType="separate"/>
      </w:r>
      <w:r w:rsidR="00DF0555">
        <w:t xml:space="preserve">Microsoft </w:t>
      </w:r>
      <w:proofErr w:type="spellStart"/>
      <w:r w:rsidR="00DF0555">
        <w:t>Surface</w:t>
      </w:r>
      <w:proofErr w:type="spellEnd"/>
      <w:r w:rsidR="00DF0555">
        <w:t xml:space="preserve"> 2 (3)</w:t>
      </w:r>
      <w:r w:rsidR="000E6B50">
        <w:fldChar w:fldCharType="end"/>
      </w:r>
      <w:r w:rsidR="000E6B50">
        <w:t>)</w:t>
      </w:r>
      <w:r>
        <w:t>.</w:t>
      </w:r>
    </w:p>
    <w:p w:rsidR="00F7697B" w:rsidRDefault="001C3C80">
      <w:pPr>
        <w:rPr>
          <w:color w:val="4F4F59"/>
          <w:spacing w:val="15"/>
          <w:sz w:val="22"/>
          <w:szCs w:val="22"/>
        </w:rPr>
      </w:pPr>
      <w:r>
        <w:lastRenderedPageBreak/>
        <w:t xml:space="preserve">In der aktuellen Implementation </w:t>
      </w:r>
      <w:r w:rsidR="00187995">
        <w:t xml:space="preserve">besteht keine Anbindung an den </w:t>
      </w:r>
      <w:proofErr w:type="spellStart"/>
      <w:r w:rsidR="00187995">
        <w:t>Sharepoint</w:t>
      </w:r>
      <w:proofErr w:type="spellEnd"/>
      <w:r w:rsidR="00187995">
        <w:t xml:space="preserve"> Server</w:t>
      </w:r>
      <w:r>
        <w:t xml:space="preserve">, </w:t>
      </w:r>
      <w:r w:rsidR="00264345">
        <w:t xml:space="preserve">da die Hardware zum Zeitpunkt des Projektes noch nicht zur Verfügung stand und </w:t>
      </w:r>
      <w:r w:rsidR="008415EC">
        <w:t>von Extern kein Zugriff bestand.</w:t>
      </w:r>
      <w:r w:rsidR="008C174F">
        <w:t xml:space="preserve"> Des Weiteren hätt</w:t>
      </w:r>
      <w:r w:rsidR="00187995">
        <w:t>e</w:t>
      </w:r>
      <w:r w:rsidR="008C174F">
        <w:t xml:space="preserve"> dies auch</w:t>
      </w:r>
      <w:r>
        <w:t xml:space="preserve"> den Zeitrahm</w:t>
      </w:r>
      <w:r w:rsidR="00681FFE">
        <w:t>en des Projektes gesprengt</w:t>
      </w:r>
      <w:r>
        <w:t>.</w:t>
      </w:r>
    </w:p>
    <w:p w:rsidR="001C3C80" w:rsidRDefault="00263A79" w:rsidP="001C3C80">
      <w:pPr>
        <w:pStyle w:val="Heading3"/>
      </w:pPr>
      <w:bookmarkStart w:id="25" w:name="_Toc312154960"/>
      <w:r>
        <w:t xml:space="preserve">Webserver der </w:t>
      </w:r>
      <w:proofErr w:type="spellStart"/>
      <w:r>
        <w:t>Zühlke</w:t>
      </w:r>
      <w:proofErr w:type="spellEnd"/>
      <w:r>
        <w:t xml:space="preserve"> Engineering AG</w:t>
      </w:r>
      <w:r w:rsidR="00ED2BDC">
        <w:t xml:space="preserve"> (2)</w:t>
      </w:r>
      <w:bookmarkEnd w:id="25"/>
    </w:p>
    <w:p w:rsidR="001164A7" w:rsidRDefault="000E6B50" w:rsidP="001C3C80">
      <w:r>
        <w:t xml:space="preserve">Der Webserver </w:t>
      </w:r>
      <w:proofErr w:type="spellStart"/>
      <w:r w:rsidR="001C3C80">
        <w:t>host</w:t>
      </w:r>
      <w:r>
        <w:t>et</w:t>
      </w:r>
      <w:proofErr w:type="spellEnd"/>
      <w:r>
        <w:t xml:space="preserve"> die Internetseite der </w:t>
      </w:r>
      <w:proofErr w:type="spellStart"/>
      <w:r>
        <w:t>Zühlke</w:t>
      </w:r>
      <w:proofErr w:type="spellEnd"/>
      <w:r>
        <w:t xml:space="preserve"> Engineering AG</w:t>
      </w:r>
      <w:r w:rsidR="001C3C80">
        <w:t xml:space="preserve">. </w:t>
      </w:r>
      <w:r w:rsidR="004F513D">
        <w:t>Zudem stehen dort auch</w:t>
      </w:r>
      <w:r w:rsidR="00187995">
        <w:t xml:space="preserve"> diverse</w:t>
      </w:r>
      <w:r w:rsidR="001C3C80">
        <w:t xml:space="preserve"> </w:t>
      </w:r>
      <w:r w:rsidR="003329F8">
        <w:t>Project Notes</w:t>
      </w:r>
      <w:r w:rsidR="00EF7C43">
        <w:t xml:space="preserve"> zu</w:t>
      </w:r>
      <w:r w:rsidR="00187995">
        <w:t>m Download zur</w:t>
      </w:r>
      <w:r w:rsidR="00EF7C43">
        <w:t xml:space="preserve"> Verfügung</w:t>
      </w:r>
      <w:r w:rsidR="001C3C80">
        <w:t>.</w:t>
      </w:r>
    </w:p>
    <w:p w:rsidR="001C3C80" w:rsidRDefault="00653B9C" w:rsidP="001C3C80">
      <w:r>
        <w:t>Z</w:t>
      </w:r>
      <w:r w:rsidR="001164A7">
        <w:t xml:space="preserve">u Beginn der Arbeit </w:t>
      </w:r>
      <w:r w:rsidR="00187995">
        <w:t xml:space="preserve">wurde </w:t>
      </w:r>
      <w:r w:rsidR="001164A7">
        <w:t xml:space="preserve">von der </w:t>
      </w:r>
      <w:proofErr w:type="spellStart"/>
      <w:r w:rsidR="001164A7">
        <w:t>Zühlke</w:t>
      </w:r>
      <w:proofErr w:type="spellEnd"/>
      <w:r w:rsidR="001164A7">
        <w:t xml:space="preserve"> </w:t>
      </w:r>
      <w:r w:rsidR="005D05DB">
        <w:t>Engineering AG</w:t>
      </w:r>
      <w:r w:rsidR="005D79D1">
        <w:t xml:space="preserve"> </w:t>
      </w:r>
      <w:r w:rsidR="001164A7">
        <w:t>ein statisches Text</w:t>
      </w:r>
      <w:r w:rsidR="00156C6A">
        <w:t xml:space="preserve">dokument bereitgestellt, in welchem </w:t>
      </w:r>
      <w:r w:rsidR="001164A7">
        <w:t>die Metainformationen</w:t>
      </w:r>
      <w:r w:rsidR="00187995">
        <w:t xml:space="preserve"> aller Project Notes vorhanden sind</w:t>
      </w:r>
      <w:r w:rsidR="001164A7">
        <w:t xml:space="preserve">. </w:t>
      </w:r>
      <w:r w:rsidR="005805F2">
        <w:t>Mit Hilfe dieser Informationen können</w:t>
      </w:r>
      <w:r w:rsidR="001164A7">
        <w:t xml:space="preserve"> die PDF Dokumente direkt vom W</w:t>
      </w:r>
      <w:r w:rsidR="00C96E06">
        <w:t>ebse</w:t>
      </w:r>
      <w:r w:rsidR="005805F2">
        <w:t>rver heruntergeladen</w:t>
      </w:r>
      <w:r w:rsidR="00B33196">
        <w:t xml:space="preserve"> und</w:t>
      </w:r>
      <w:r w:rsidR="00081274">
        <w:t xml:space="preserve"> </w:t>
      </w:r>
      <w:r w:rsidR="00C96E06">
        <w:t>gespeichert werden.</w:t>
      </w:r>
      <w:r w:rsidR="001D093F">
        <w:t xml:space="preserve"> </w:t>
      </w:r>
      <w:r w:rsidR="005805F2">
        <w:t>So stehen</w:t>
      </w:r>
      <w:r w:rsidR="001D093F">
        <w:t xml:space="preserve"> sie für die Applika</w:t>
      </w:r>
      <w:r w:rsidR="005805F2">
        <w:t>tion zur Verfügung.</w:t>
      </w:r>
    </w:p>
    <w:p w:rsidR="001164A7" w:rsidRDefault="001164A7" w:rsidP="001164A7">
      <w:pPr>
        <w:pStyle w:val="Heading3"/>
      </w:pPr>
      <w:bookmarkStart w:id="26" w:name="_Ref312149245"/>
      <w:bookmarkStart w:id="27" w:name="_Ref312149256"/>
      <w:bookmarkStart w:id="28" w:name="_Toc312154961"/>
      <w:r>
        <w:t xml:space="preserve">Microsoft </w:t>
      </w:r>
      <w:proofErr w:type="spellStart"/>
      <w:r>
        <w:t>Surface</w:t>
      </w:r>
      <w:proofErr w:type="spellEnd"/>
      <w:r>
        <w:t xml:space="preserve"> 2</w:t>
      </w:r>
      <w:r w:rsidR="00ED2BDC">
        <w:t xml:space="preserve"> (3)</w:t>
      </w:r>
      <w:bookmarkEnd w:id="26"/>
      <w:bookmarkEnd w:id="27"/>
      <w:bookmarkEnd w:id="28"/>
    </w:p>
    <w:p w:rsidR="00037939" w:rsidRDefault="00037939" w:rsidP="001164A7">
      <w:r>
        <w:t xml:space="preserve">Der Microsoft </w:t>
      </w:r>
      <w:proofErr w:type="spellStart"/>
      <w:r>
        <w:t>Surfac</w:t>
      </w:r>
      <w:r w:rsidR="007B3CB0">
        <w:t>e</w:t>
      </w:r>
      <w:proofErr w:type="spellEnd"/>
      <w:r w:rsidR="007B3CB0">
        <w:t xml:space="preserve"> 2 wird in der Eingangshalle der</w:t>
      </w:r>
      <w:r>
        <w:t xml:space="preserve"> </w:t>
      </w:r>
      <w:proofErr w:type="spellStart"/>
      <w:r>
        <w:t>Zühlke</w:t>
      </w:r>
      <w:proofErr w:type="spellEnd"/>
      <w:r w:rsidR="007B3CB0">
        <w:t xml:space="preserve"> Engineering AG</w:t>
      </w:r>
      <w:r>
        <w:t xml:space="preserve"> stehen</w:t>
      </w:r>
      <w:r w:rsidR="007B3CB0">
        <w:t>, damit wartende</w:t>
      </w:r>
      <w:r>
        <w:t xml:space="preserve"> Kunden</w:t>
      </w:r>
      <w:r w:rsidR="007B3CB0">
        <w:t xml:space="preserve"> sich mit den Project Notes auseinander setzen können</w:t>
      </w:r>
      <w:r>
        <w:t xml:space="preserve">. Um die Verfügbarkeit des Services sicherzustellen, muss der </w:t>
      </w:r>
      <w:proofErr w:type="spellStart"/>
      <w:r>
        <w:t>Surface</w:t>
      </w:r>
      <w:proofErr w:type="spellEnd"/>
      <w:r>
        <w:t xml:space="preserve"> möglichst unabhängig von den anderen Komponenten sein. Deshalb werden</w:t>
      </w:r>
      <w:r w:rsidR="00D75FF0">
        <w:t xml:space="preserve"> die </w:t>
      </w:r>
      <w:r w:rsidR="007B3CB0">
        <w:t xml:space="preserve">für die Applikation benötigten </w:t>
      </w:r>
      <w:r w:rsidR="00D75FF0">
        <w:t>Informationen</w:t>
      </w:r>
      <w:r>
        <w:t xml:space="preserve"> perio</w:t>
      </w:r>
      <w:r w:rsidR="007E0F8F">
        <w:t xml:space="preserve">disch </w:t>
      </w:r>
      <w:r>
        <w:t>heruntergeladen und verarbeitet. Dieser Vorgang ist v</w:t>
      </w:r>
      <w:r w:rsidR="007B3CB0">
        <w:t xml:space="preserve">on der Programm-Ausführung getrennt und wird </w:t>
      </w:r>
      <w:r>
        <w:t>im Betriebskonzept</w:t>
      </w:r>
      <w:r w:rsidR="006E78D3">
        <w:t xml:space="preserve"> (TODO: </w:t>
      </w:r>
      <w:proofErr w:type="spellStart"/>
      <w:r w:rsidR="006E78D3">
        <w:t>ref</w:t>
      </w:r>
      <w:proofErr w:type="spellEnd"/>
      <w:r w:rsidR="006E78D3">
        <w:t>)</w:t>
      </w:r>
      <w:r w:rsidR="007B3CB0">
        <w:t xml:space="preserve"> genauer</w:t>
      </w:r>
      <w:r>
        <w:t xml:space="preserve"> beschrieben.</w:t>
      </w:r>
    </w:p>
    <w:p w:rsidR="00B055AC" w:rsidRDefault="00197775" w:rsidP="001164A7">
      <w:r>
        <w:t>Bevor die Applikation gestartet werden kann, müssen die</w:t>
      </w:r>
      <w:r w:rsidR="00C96E06">
        <w:t xml:space="preserve"> gespeichert</w:t>
      </w:r>
      <w:r w:rsidR="007B3CB0">
        <w:t xml:space="preserve">en PDF Dokumente </w:t>
      </w:r>
      <w:r w:rsidR="00C96E06">
        <w:t>weiter verarbeitet</w:t>
      </w:r>
      <w:r>
        <w:t xml:space="preserve"> werden</w:t>
      </w:r>
      <w:r w:rsidR="00C96E06">
        <w:t>. Als erstes werden die PDF Dokumen</w:t>
      </w:r>
      <w:r>
        <w:t>te in XPS Dokumente konvertiert. I</w:t>
      </w:r>
      <w:r w:rsidR="00C96E06">
        <w:t>n e</w:t>
      </w:r>
      <w:r w:rsidR="000A31FF">
        <w:t xml:space="preserve">inem zweiten Schritt werden </w:t>
      </w:r>
      <w:r w:rsidR="00C96E06">
        <w:t>Bilder aus der XPS Datei extrahiert.</w:t>
      </w:r>
    </w:p>
    <w:p w:rsidR="00E92EDE" w:rsidRDefault="00E92EDE" w:rsidP="001164A7">
      <w:r>
        <w:t>Die Metadaten der Project Notes enthalten Bezeichnungen, welche sehr vielfältig sind (z.B.</w:t>
      </w:r>
      <w:r w:rsidR="000151C5">
        <w:t xml:space="preserve"> Java, </w:t>
      </w:r>
      <w:proofErr w:type="spellStart"/>
      <w:r>
        <w:t>JBoss</w:t>
      </w:r>
      <w:proofErr w:type="spellEnd"/>
      <w:r>
        <w:t xml:space="preserve">, </w:t>
      </w:r>
      <w:proofErr w:type="spellStart"/>
      <w:r>
        <w:t>JavaBeans</w:t>
      </w:r>
      <w:proofErr w:type="spellEnd"/>
      <w:r>
        <w:t xml:space="preserve">, JPA). </w:t>
      </w:r>
      <w:r w:rsidR="00B055AC">
        <w:t xml:space="preserve">Eine wichtige Anforderung </w:t>
      </w:r>
      <w:r w:rsidR="000A31FF">
        <w:t xml:space="preserve">an das Projekt </w:t>
      </w:r>
      <w:r w:rsidR="00B055AC">
        <w:t>war</w:t>
      </w:r>
      <w:r w:rsidR="000A31FF">
        <w:t xml:space="preserve"> die Benutzerfreundlichkeit der</w:t>
      </w:r>
      <w:r>
        <w:t xml:space="preserve"> Applikation, weshalb</w:t>
      </w:r>
      <w:r w:rsidR="00B055AC">
        <w:t xml:space="preserve"> sichergestellt</w:t>
      </w:r>
      <w:r>
        <w:t xml:space="preserve"> werden musste</w:t>
      </w:r>
      <w:r w:rsidR="00B055AC">
        <w:t>, dass nicht zu viele Informationen auf einmal dargestellt werden.</w:t>
      </w:r>
    </w:p>
    <w:p w:rsidR="000151C5" w:rsidRDefault="00E92EDE" w:rsidP="000151C5">
      <w:r>
        <w:t xml:space="preserve">Aus diesem Grund wurde ein Mapping entwickelt, wodurch verschiedene Namen auf einen gemeinsamen Begriff (z.B. Java) zu </w:t>
      </w:r>
      <w:proofErr w:type="spellStart"/>
      <w:r>
        <w:t>mappen</w:t>
      </w:r>
      <w:proofErr w:type="spellEnd"/>
      <w:r>
        <w:t xml:space="preserve">. Technisch wurde das so realisiert, dass vor dem Einlesen der Metadaten zuerst eine </w:t>
      </w:r>
      <w:r w:rsidR="00DF0555">
        <w:t>andere</w:t>
      </w:r>
      <w:r>
        <w:t xml:space="preserve"> Datei für das Mapping eingelesen wird. Das Mapping wird dann in einem </w:t>
      </w:r>
      <w:proofErr w:type="spellStart"/>
      <w:r>
        <w:t>Dictionary</w:t>
      </w:r>
      <w:proofErr w:type="spellEnd"/>
      <w:r>
        <w:t xml:space="preserve"> gespeichert</w:t>
      </w:r>
      <w:r w:rsidR="000151C5">
        <w:t>, das z.B. so aussehen könnte:</w:t>
      </w:r>
    </w:p>
    <w:tbl>
      <w:tblPr>
        <w:tblStyle w:val="MediumShading1-Accent1"/>
        <w:tblW w:w="0" w:type="auto"/>
        <w:tblLook w:val="0400" w:firstRow="0" w:lastRow="0" w:firstColumn="0" w:lastColumn="0" w:noHBand="0" w:noVBand="1"/>
      </w:tblPr>
      <w:tblGrid>
        <w:gridCol w:w="4606"/>
        <w:gridCol w:w="4606"/>
      </w:tblGrid>
      <w:tr w:rsidR="00673D4F" w:rsidTr="009325F7">
        <w:trPr>
          <w:cnfStyle w:val="000000100000" w:firstRow="0" w:lastRow="0" w:firstColumn="0" w:lastColumn="0" w:oddVBand="0" w:evenVBand="0" w:oddHBand="1" w:evenHBand="0" w:firstRowFirstColumn="0" w:firstRowLastColumn="0" w:lastRowFirstColumn="0" w:lastRowLastColumn="0"/>
        </w:trPr>
        <w:tc>
          <w:tcPr>
            <w:tcW w:w="4606" w:type="dxa"/>
          </w:tcPr>
          <w:p w:rsidR="00673D4F" w:rsidRDefault="00673D4F" w:rsidP="000151C5">
            <w:r>
              <w:t>Java</w:t>
            </w:r>
          </w:p>
        </w:tc>
        <w:tc>
          <w:tcPr>
            <w:tcW w:w="4606" w:type="dxa"/>
          </w:tcPr>
          <w:p w:rsidR="00673D4F" w:rsidRDefault="00673D4F" w:rsidP="000151C5">
            <w:r>
              <w:t>Java</w:t>
            </w:r>
          </w:p>
        </w:tc>
      </w:tr>
      <w:tr w:rsidR="00673D4F" w:rsidTr="009325F7">
        <w:trPr>
          <w:cnfStyle w:val="000000010000" w:firstRow="0" w:lastRow="0" w:firstColumn="0" w:lastColumn="0" w:oddVBand="0" w:evenVBand="0" w:oddHBand="0" w:evenHBand="1" w:firstRowFirstColumn="0" w:firstRowLastColumn="0" w:lastRowFirstColumn="0" w:lastRowLastColumn="0"/>
        </w:trPr>
        <w:tc>
          <w:tcPr>
            <w:tcW w:w="4606" w:type="dxa"/>
          </w:tcPr>
          <w:p w:rsidR="00673D4F" w:rsidRDefault="00673D4F" w:rsidP="000151C5">
            <w:proofErr w:type="spellStart"/>
            <w:r>
              <w:t>JBoss</w:t>
            </w:r>
            <w:proofErr w:type="spellEnd"/>
          </w:p>
        </w:tc>
        <w:tc>
          <w:tcPr>
            <w:tcW w:w="4606" w:type="dxa"/>
          </w:tcPr>
          <w:p w:rsidR="00673D4F" w:rsidRDefault="00673D4F" w:rsidP="000151C5">
            <w:r>
              <w:t>Java</w:t>
            </w:r>
          </w:p>
        </w:tc>
      </w:tr>
      <w:tr w:rsidR="00673D4F" w:rsidTr="009325F7">
        <w:trPr>
          <w:cnfStyle w:val="000000100000" w:firstRow="0" w:lastRow="0" w:firstColumn="0" w:lastColumn="0" w:oddVBand="0" w:evenVBand="0" w:oddHBand="1" w:evenHBand="0" w:firstRowFirstColumn="0" w:firstRowLastColumn="0" w:lastRowFirstColumn="0" w:lastRowLastColumn="0"/>
        </w:trPr>
        <w:tc>
          <w:tcPr>
            <w:tcW w:w="4606" w:type="dxa"/>
          </w:tcPr>
          <w:p w:rsidR="00673D4F" w:rsidRDefault="00673D4F" w:rsidP="000151C5">
            <w:proofErr w:type="spellStart"/>
            <w:r>
              <w:t>JavaBeans</w:t>
            </w:r>
            <w:proofErr w:type="spellEnd"/>
          </w:p>
        </w:tc>
        <w:tc>
          <w:tcPr>
            <w:tcW w:w="4606" w:type="dxa"/>
          </w:tcPr>
          <w:p w:rsidR="00673D4F" w:rsidRDefault="00673D4F" w:rsidP="000151C5">
            <w:r>
              <w:t>Java</w:t>
            </w:r>
          </w:p>
        </w:tc>
      </w:tr>
      <w:tr w:rsidR="00673D4F" w:rsidTr="009325F7">
        <w:trPr>
          <w:cnfStyle w:val="000000010000" w:firstRow="0" w:lastRow="0" w:firstColumn="0" w:lastColumn="0" w:oddVBand="0" w:evenVBand="0" w:oddHBand="0" w:evenHBand="1" w:firstRowFirstColumn="0" w:firstRowLastColumn="0" w:lastRowFirstColumn="0" w:lastRowLastColumn="0"/>
        </w:trPr>
        <w:tc>
          <w:tcPr>
            <w:tcW w:w="4606" w:type="dxa"/>
          </w:tcPr>
          <w:p w:rsidR="00673D4F" w:rsidRDefault="00673D4F" w:rsidP="000151C5">
            <w:r>
              <w:t>JPA</w:t>
            </w:r>
          </w:p>
        </w:tc>
        <w:tc>
          <w:tcPr>
            <w:tcW w:w="4606" w:type="dxa"/>
          </w:tcPr>
          <w:p w:rsidR="00673D4F" w:rsidRDefault="00673D4F" w:rsidP="000151C5">
            <w:r>
              <w:t>Java</w:t>
            </w:r>
          </w:p>
        </w:tc>
      </w:tr>
      <w:tr w:rsidR="00673D4F" w:rsidTr="009325F7">
        <w:trPr>
          <w:cnfStyle w:val="000000100000" w:firstRow="0" w:lastRow="0" w:firstColumn="0" w:lastColumn="0" w:oddVBand="0" w:evenVBand="0" w:oddHBand="1" w:evenHBand="0" w:firstRowFirstColumn="0" w:firstRowLastColumn="0" w:lastRowFirstColumn="0" w:lastRowLastColumn="0"/>
        </w:trPr>
        <w:tc>
          <w:tcPr>
            <w:tcW w:w="4606" w:type="dxa"/>
          </w:tcPr>
          <w:p w:rsidR="00673D4F" w:rsidRDefault="00673D4F" w:rsidP="000151C5">
            <w:r>
              <w:t>ADO.NET</w:t>
            </w:r>
          </w:p>
        </w:tc>
        <w:tc>
          <w:tcPr>
            <w:tcW w:w="4606" w:type="dxa"/>
          </w:tcPr>
          <w:p w:rsidR="00673D4F" w:rsidRDefault="00673D4F" w:rsidP="00673D4F">
            <w:r>
              <w:t>.NET</w:t>
            </w:r>
          </w:p>
        </w:tc>
      </w:tr>
      <w:tr w:rsidR="00673D4F" w:rsidTr="009325F7">
        <w:trPr>
          <w:cnfStyle w:val="000000010000" w:firstRow="0" w:lastRow="0" w:firstColumn="0" w:lastColumn="0" w:oddVBand="0" w:evenVBand="0" w:oddHBand="0" w:evenHBand="1" w:firstRowFirstColumn="0" w:firstRowLastColumn="0" w:lastRowFirstColumn="0" w:lastRowLastColumn="0"/>
        </w:trPr>
        <w:tc>
          <w:tcPr>
            <w:tcW w:w="4606" w:type="dxa"/>
          </w:tcPr>
          <w:p w:rsidR="00673D4F" w:rsidRDefault="00673D4F" w:rsidP="000151C5">
            <w:r>
              <w:t>WPF</w:t>
            </w:r>
          </w:p>
        </w:tc>
        <w:tc>
          <w:tcPr>
            <w:tcW w:w="4606" w:type="dxa"/>
          </w:tcPr>
          <w:p w:rsidR="00673D4F" w:rsidRDefault="00673D4F" w:rsidP="00E138EB">
            <w:pPr>
              <w:keepNext/>
            </w:pPr>
            <w:r>
              <w:t>.NET</w:t>
            </w:r>
          </w:p>
        </w:tc>
      </w:tr>
    </w:tbl>
    <w:p w:rsidR="00673D4F" w:rsidRDefault="00E138EB" w:rsidP="00E138EB">
      <w:pPr>
        <w:pStyle w:val="Caption"/>
      </w:pPr>
      <w:bookmarkStart w:id="29" w:name="_Toc312154943"/>
      <w:r>
        <w:t xml:space="preserve">Tabelle </w:t>
      </w:r>
      <w:r w:rsidR="007E432B">
        <w:fldChar w:fldCharType="begin"/>
      </w:r>
      <w:r w:rsidR="007E432B">
        <w:instrText xml:space="preserve"> SEQ Tabelle \* ARABIC </w:instrText>
      </w:r>
      <w:r w:rsidR="007E432B">
        <w:fldChar w:fldCharType="separate"/>
      </w:r>
      <w:r w:rsidR="00DF0555">
        <w:rPr>
          <w:noProof/>
        </w:rPr>
        <w:t>2</w:t>
      </w:r>
      <w:r w:rsidR="007E432B">
        <w:rPr>
          <w:noProof/>
        </w:rPr>
        <w:fldChar w:fldCharType="end"/>
      </w:r>
      <w:r>
        <w:t xml:space="preserve"> - </w:t>
      </w:r>
      <w:r>
        <w:rPr>
          <w:noProof/>
        </w:rPr>
        <w:t>Beispiel Mapping Dictionary</w:t>
      </w:r>
      <w:bookmarkEnd w:id="29"/>
    </w:p>
    <w:p w:rsidR="0016346B" w:rsidRDefault="0016346B" w:rsidP="000151C5">
      <w:r>
        <w:t xml:space="preserve">Dieses Mapping wird in einer </w:t>
      </w:r>
      <w:r w:rsidR="00DF0555">
        <w:t xml:space="preserve">mit </w:t>
      </w:r>
      <w:r>
        <w:t>Tabulator</w:t>
      </w:r>
      <w:r w:rsidR="00DF0555">
        <w:t>en</w:t>
      </w:r>
      <w:r>
        <w:t xml:space="preserve"> getrennten Textdatei gespeichert</w:t>
      </w:r>
      <w:r w:rsidR="00A865F3">
        <w:t>, damit diese einfach</w:t>
      </w:r>
      <w:r w:rsidR="00B558D6">
        <w:t xml:space="preserve"> mit einem Tabellenkalkulationsprogramm wie Excel</w:t>
      </w:r>
      <w:r w:rsidR="00A865F3">
        <w:t xml:space="preserve"> bearbeitet werden kann. Um die Bearbeitung zusätzlich zu vereinfachen, können mehrere Begriffe auf eine Zeile geschrieben werden, </w:t>
      </w:r>
      <w:r w:rsidR="00DF0555">
        <w:t>die</w:t>
      </w:r>
      <w:r w:rsidR="00A865F3">
        <w:t xml:space="preserve"> dann alle auf das erste </w:t>
      </w:r>
      <w:proofErr w:type="spellStart"/>
      <w:r w:rsidR="00A865F3">
        <w:t>Keyword</w:t>
      </w:r>
      <w:proofErr w:type="spellEnd"/>
      <w:r w:rsidR="00DF0555">
        <w:t xml:space="preserve"> in der Zeile </w:t>
      </w:r>
      <w:proofErr w:type="spellStart"/>
      <w:r w:rsidR="00DF0555">
        <w:t>gemappt</w:t>
      </w:r>
      <w:proofErr w:type="spellEnd"/>
      <w:r w:rsidR="00DF0555">
        <w:t xml:space="preserve"> werden</w:t>
      </w:r>
      <w:r w:rsidR="00A865F3">
        <w:t>. Ein Beispiel dafür:</w:t>
      </w:r>
    </w:p>
    <w:tbl>
      <w:tblPr>
        <w:tblStyle w:val="MediumShading1-Accent1"/>
        <w:tblW w:w="0" w:type="auto"/>
        <w:tblLook w:val="0480" w:firstRow="0" w:lastRow="0" w:firstColumn="1" w:lastColumn="0" w:noHBand="0" w:noVBand="1"/>
      </w:tblPr>
      <w:tblGrid>
        <w:gridCol w:w="1842"/>
        <w:gridCol w:w="1842"/>
        <w:gridCol w:w="1842"/>
        <w:gridCol w:w="1843"/>
        <w:gridCol w:w="1843"/>
      </w:tblGrid>
      <w:tr w:rsidR="00B558D6" w:rsidTr="000E6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B558D6" w:rsidRPr="00C00B4B" w:rsidRDefault="00B558D6" w:rsidP="000E6B50">
            <w:r w:rsidRPr="00C00B4B">
              <w:t>Java</w:t>
            </w:r>
          </w:p>
        </w:tc>
        <w:tc>
          <w:tcPr>
            <w:tcW w:w="1842"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r w:rsidRPr="00C00B4B">
              <w:t>Java</w:t>
            </w:r>
          </w:p>
        </w:tc>
        <w:tc>
          <w:tcPr>
            <w:tcW w:w="1842"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proofErr w:type="spellStart"/>
            <w:r w:rsidRPr="00C00B4B">
              <w:t>JBoss</w:t>
            </w:r>
            <w:proofErr w:type="spellEnd"/>
          </w:p>
        </w:tc>
        <w:tc>
          <w:tcPr>
            <w:tcW w:w="1843"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proofErr w:type="spellStart"/>
            <w:r w:rsidRPr="00C00B4B">
              <w:t>JavaBeans</w:t>
            </w:r>
            <w:proofErr w:type="spellEnd"/>
          </w:p>
        </w:tc>
        <w:tc>
          <w:tcPr>
            <w:tcW w:w="1843"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r w:rsidRPr="00C00B4B">
              <w:t>JPA</w:t>
            </w:r>
          </w:p>
        </w:tc>
      </w:tr>
      <w:tr w:rsidR="00B558D6" w:rsidTr="000E6B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B558D6" w:rsidRPr="00C00B4B" w:rsidRDefault="00B558D6" w:rsidP="000E6B50">
            <w:r w:rsidRPr="00C00B4B">
              <w:t>.Net</w:t>
            </w:r>
          </w:p>
        </w:tc>
        <w:tc>
          <w:tcPr>
            <w:tcW w:w="1842" w:type="dxa"/>
          </w:tcPr>
          <w:p w:rsidR="00B558D6" w:rsidRPr="00C00B4B" w:rsidRDefault="00B558D6" w:rsidP="000E6B50">
            <w:pPr>
              <w:cnfStyle w:val="000000010000" w:firstRow="0" w:lastRow="0" w:firstColumn="0" w:lastColumn="0" w:oddVBand="0" w:evenVBand="0" w:oddHBand="0" w:evenHBand="1" w:firstRowFirstColumn="0" w:firstRowLastColumn="0" w:lastRowFirstColumn="0" w:lastRowLastColumn="0"/>
            </w:pPr>
            <w:r w:rsidRPr="00C00B4B">
              <w:t>ADO.Net</w:t>
            </w:r>
          </w:p>
        </w:tc>
        <w:tc>
          <w:tcPr>
            <w:tcW w:w="1842" w:type="dxa"/>
          </w:tcPr>
          <w:p w:rsidR="00B558D6" w:rsidRPr="00C00B4B" w:rsidRDefault="00B558D6" w:rsidP="000E6B50">
            <w:pPr>
              <w:cnfStyle w:val="000000010000" w:firstRow="0" w:lastRow="0" w:firstColumn="0" w:lastColumn="0" w:oddVBand="0" w:evenVBand="0" w:oddHBand="0" w:evenHBand="1" w:firstRowFirstColumn="0" w:firstRowLastColumn="0" w:lastRowFirstColumn="0" w:lastRowLastColumn="0"/>
            </w:pPr>
            <w:r w:rsidRPr="00C00B4B">
              <w:t>WPF</w:t>
            </w:r>
          </w:p>
        </w:tc>
        <w:tc>
          <w:tcPr>
            <w:tcW w:w="1843" w:type="dxa"/>
          </w:tcPr>
          <w:p w:rsidR="00B558D6" w:rsidRPr="00C00B4B" w:rsidRDefault="00B558D6" w:rsidP="000E6B50">
            <w:pPr>
              <w:cnfStyle w:val="000000010000" w:firstRow="0" w:lastRow="0" w:firstColumn="0" w:lastColumn="0" w:oddVBand="0" w:evenVBand="0" w:oddHBand="0" w:evenHBand="1" w:firstRowFirstColumn="0" w:firstRowLastColumn="0" w:lastRowFirstColumn="0" w:lastRowLastColumn="0"/>
            </w:pPr>
          </w:p>
        </w:tc>
        <w:tc>
          <w:tcPr>
            <w:tcW w:w="1843" w:type="dxa"/>
          </w:tcPr>
          <w:p w:rsidR="00B558D6" w:rsidRPr="00C00B4B" w:rsidRDefault="00B558D6" w:rsidP="00E138EB">
            <w:pPr>
              <w:keepNext/>
              <w:cnfStyle w:val="000000010000" w:firstRow="0" w:lastRow="0" w:firstColumn="0" w:lastColumn="0" w:oddVBand="0" w:evenVBand="0" w:oddHBand="0" w:evenHBand="1" w:firstRowFirstColumn="0" w:firstRowLastColumn="0" w:lastRowFirstColumn="0" w:lastRowLastColumn="0"/>
            </w:pPr>
          </w:p>
        </w:tc>
      </w:tr>
    </w:tbl>
    <w:p w:rsidR="00B558D6" w:rsidRDefault="00E138EB" w:rsidP="00E138EB">
      <w:pPr>
        <w:pStyle w:val="Caption"/>
      </w:pPr>
      <w:bookmarkStart w:id="30" w:name="_Toc312154944"/>
      <w:r>
        <w:t xml:space="preserve">Tabelle </w:t>
      </w:r>
      <w:r w:rsidR="007E432B">
        <w:fldChar w:fldCharType="begin"/>
      </w:r>
      <w:r w:rsidR="007E432B">
        <w:instrText xml:space="preserve"> SEQ Tabelle \* ARABIC </w:instrText>
      </w:r>
      <w:r w:rsidR="007E432B">
        <w:fldChar w:fldCharType="separate"/>
      </w:r>
      <w:r w:rsidR="00DF0555">
        <w:rPr>
          <w:noProof/>
        </w:rPr>
        <w:t>3</w:t>
      </w:r>
      <w:r w:rsidR="007E432B">
        <w:rPr>
          <w:noProof/>
        </w:rPr>
        <w:fldChar w:fldCharType="end"/>
      </w:r>
      <w:r>
        <w:t xml:space="preserve"> - Beispiel Mapping Datei</w:t>
      </w:r>
      <w:bookmarkEnd w:id="30"/>
    </w:p>
    <w:p w:rsidR="00E92EDE" w:rsidRDefault="00A865F3" w:rsidP="00A865F3">
      <w:r>
        <w:t xml:space="preserve">Nachdem das Mapping eingelesen wurde, werden die Metadaten eingelesen. Da das Mapping in einem </w:t>
      </w:r>
      <w:proofErr w:type="spellStart"/>
      <w:r>
        <w:t>Dictionary</w:t>
      </w:r>
      <w:proofErr w:type="spellEnd"/>
      <w:r>
        <w:t xml:space="preserve"> gespeichert ist, können die einzelnen </w:t>
      </w:r>
      <w:r w:rsidR="00DF0555">
        <w:t>Bezeichnungen</w:t>
      </w:r>
      <w:r>
        <w:t xml:space="preserve"> </w:t>
      </w:r>
      <w:proofErr w:type="spellStart"/>
      <w:r>
        <w:t>performant</w:t>
      </w:r>
      <w:proofErr w:type="spellEnd"/>
      <w:r>
        <w:t xml:space="preserve"> auf die </w:t>
      </w:r>
      <w:r w:rsidR="00DF0555">
        <w:t xml:space="preserve">ausgewählten </w:t>
      </w:r>
      <w:r>
        <w:t xml:space="preserve">Begriffe </w:t>
      </w:r>
      <w:proofErr w:type="spellStart"/>
      <w:r>
        <w:t>gemappt</w:t>
      </w:r>
      <w:proofErr w:type="spellEnd"/>
      <w:r>
        <w:t xml:space="preserve"> werden.</w:t>
      </w:r>
    </w:p>
    <w:p w:rsidR="00E138EB" w:rsidRDefault="00DF0555" w:rsidP="00A865F3">
      <w:r>
        <w:t>Der Vorteil</w:t>
      </w:r>
      <w:r w:rsidR="00E138EB">
        <w:t xml:space="preserve"> dieser Lösung ist, dass die Metadaten nicht von Grund auf aufgearbeitet oder verändert werden müssen, sondern di</w:t>
      </w:r>
      <w:r>
        <w:t>ese Änderungen ausschliesslich i</w:t>
      </w:r>
      <w:r w:rsidR="00E138EB">
        <w:t>n der Mapping Datei vorgenommen werden müssen.</w:t>
      </w:r>
      <w:r w:rsidR="00A82969">
        <w:t xml:space="preserve"> So kann die neue Metadaten Datei jeweils einfach vom </w:t>
      </w:r>
      <w:proofErr w:type="spellStart"/>
      <w:r w:rsidR="00A82969">
        <w:t>Sharepoint</w:t>
      </w:r>
      <w:proofErr w:type="spellEnd"/>
      <w:r w:rsidR="00A82969">
        <w:t xml:space="preserve"> Server heruntergeladen werden und die alte Datei überschreiben.</w:t>
      </w:r>
    </w:p>
    <w:p w:rsidR="00E10754" w:rsidRDefault="00E10754" w:rsidP="00E10754">
      <w:pPr>
        <w:pStyle w:val="Heading2"/>
      </w:pPr>
      <w:bookmarkStart w:id="31" w:name="_Toc312154962"/>
      <w:proofErr w:type="spellStart"/>
      <w:r>
        <w:t>Assemblies</w:t>
      </w:r>
      <w:proofErr w:type="spellEnd"/>
      <w:r>
        <w:t xml:space="preserve"> und </w:t>
      </w:r>
      <w:proofErr w:type="spellStart"/>
      <w:r>
        <w:t>Namespaces</w:t>
      </w:r>
      <w:bookmarkEnd w:id="31"/>
      <w:proofErr w:type="spellEnd"/>
    </w:p>
    <w:p w:rsidR="00485243" w:rsidRDefault="00632158" w:rsidP="00313F26">
      <w:r>
        <w:lastRenderedPageBreak/>
        <w:t>Das Projekt enthält</w:t>
      </w:r>
      <w:r w:rsidR="00130830">
        <w:t>,</w:t>
      </w:r>
      <w:r>
        <w:t xml:space="preserve"> im Vergleich zu anderen</w:t>
      </w:r>
      <w:r w:rsidR="00130830">
        <w:t>,</w:t>
      </w:r>
      <w:r>
        <w:t xml:space="preserve"> wenig</w:t>
      </w:r>
      <w:r w:rsidR="00130830">
        <w:t>e</w:t>
      </w:r>
      <w:r>
        <w:t xml:space="preserve"> Zeilen Code</w:t>
      </w:r>
      <w:r w:rsidR="000C5623">
        <w:t>.</w:t>
      </w:r>
      <w:r w:rsidR="006736C1">
        <w:t xml:space="preserve"> De</w:t>
      </w:r>
      <w:r w:rsidR="00130830">
        <w:t>r</w:t>
      </w:r>
      <w:r w:rsidR="006736C1">
        <w:t xml:space="preserve"> Code</w:t>
      </w:r>
      <w:r w:rsidR="00130830">
        <w:t xml:space="preserve"> könnte</w:t>
      </w:r>
      <w:r w:rsidR="00FD1245">
        <w:t xml:space="preserve"> daher schon als </w:t>
      </w:r>
      <w:proofErr w:type="spellStart"/>
      <w:r w:rsidR="00FD1245">
        <w:t>overengineered</w:t>
      </w:r>
      <w:proofErr w:type="spellEnd"/>
      <w:r w:rsidR="00FD1245">
        <w:t xml:space="preserve"> bezeichnet werden.</w:t>
      </w:r>
      <w:r w:rsidR="00A50541">
        <w:t xml:space="preserve"> Dies wurde aber explizit von</w:t>
      </w:r>
      <w:r w:rsidR="00313F26">
        <w:t xml:space="preserve"> der</w:t>
      </w:r>
      <w:r w:rsidR="00A50541">
        <w:t xml:space="preserve"> </w:t>
      </w:r>
      <w:proofErr w:type="spellStart"/>
      <w:r w:rsidR="00A50541">
        <w:t>Zühlke</w:t>
      </w:r>
      <w:proofErr w:type="spellEnd"/>
      <w:r w:rsidR="00A50541">
        <w:t xml:space="preserve"> </w:t>
      </w:r>
      <w:r w:rsidR="00313F26">
        <w:t xml:space="preserve">Engineering AG so </w:t>
      </w:r>
      <w:r w:rsidR="00A50541">
        <w:t>gewünscht, da das Projekt no</w:t>
      </w:r>
      <w:r w:rsidR="00752ED6">
        <w:t>ch weiterentwickelt werden soll.</w:t>
      </w:r>
    </w:p>
    <w:p w:rsidR="00D805D1" w:rsidRDefault="00D1587C" w:rsidP="00DF0F02">
      <w:r>
        <w:t>Zum Beweis der Schichtenarchitektu</w:t>
      </w:r>
      <w:r w:rsidR="006736C1">
        <w:t>r wurde im Visual Studio 2010 ein</w:t>
      </w:r>
      <w:r>
        <w:t xml:space="preserve"> </w:t>
      </w:r>
      <w:proofErr w:type="spellStart"/>
      <w:r>
        <w:t>Dependency</w:t>
      </w:r>
      <w:proofErr w:type="spellEnd"/>
      <w:r>
        <w:t xml:space="preserve"> Diagramm erstellt</w:t>
      </w:r>
      <w:r w:rsidR="0084594A">
        <w:t xml:space="preserve">. Wie dabei vorgegangen wurde, ist in </w:t>
      </w:r>
      <w:r w:rsidR="0084594A">
        <w:fldChar w:fldCharType="begin"/>
      </w:r>
      <w:r w:rsidR="0084594A">
        <w:instrText xml:space="preserve"> REF _Ref312060667 \h </w:instrText>
      </w:r>
      <w:r w:rsidR="0084594A">
        <w:fldChar w:fldCharType="separate"/>
      </w:r>
      <w:r w:rsidR="00DF0555">
        <w:t xml:space="preserve">Abbildung </w:t>
      </w:r>
      <w:r w:rsidR="00DF0555">
        <w:rPr>
          <w:noProof/>
        </w:rPr>
        <w:t>2</w:t>
      </w:r>
      <w:r w:rsidR="00DF0555">
        <w:t xml:space="preserve"> - Generierung </w:t>
      </w:r>
      <w:proofErr w:type="spellStart"/>
      <w:r w:rsidR="00DF0555">
        <w:t>Dependency</w:t>
      </w:r>
      <w:proofErr w:type="spellEnd"/>
      <w:r w:rsidR="00DF0555">
        <w:t xml:space="preserve"> Graph</w:t>
      </w:r>
      <w:r w:rsidR="0084594A">
        <w:fldChar w:fldCharType="end"/>
      </w:r>
      <w:r w:rsidR="0084594A">
        <w:t xml:space="preserve"> ersichtlich.</w:t>
      </w:r>
    </w:p>
    <w:p w:rsidR="00D805D1" w:rsidRDefault="00D805D1" w:rsidP="00D805D1">
      <w:pPr>
        <w:keepNext/>
      </w:pPr>
      <w:r>
        <w:rPr>
          <w:noProof/>
          <w:lang w:eastAsia="de-CH"/>
        </w:rPr>
        <w:drawing>
          <wp:inline distT="0" distB="0" distL="0" distR="0" wp14:anchorId="32672673" wp14:editId="3A3ACEDD">
            <wp:extent cx="4295955" cy="127287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03338" cy="1275062"/>
                    </a:xfrm>
                    <a:prstGeom prst="rect">
                      <a:avLst/>
                    </a:prstGeom>
                  </pic:spPr>
                </pic:pic>
              </a:graphicData>
            </a:graphic>
          </wp:inline>
        </w:drawing>
      </w:r>
    </w:p>
    <w:p w:rsidR="00D805D1" w:rsidRDefault="00D805D1" w:rsidP="00D805D1">
      <w:pPr>
        <w:pStyle w:val="Caption"/>
      </w:pPr>
      <w:bookmarkStart w:id="32" w:name="_Ref312060667"/>
      <w:bookmarkStart w:id="33" w:name="_Toc312154919"/>
      <w:r>
        <w:t xml:space="preserve">Abbildung </w:t>
      </w:r>
      <w:r w:rsidR="007E432B">
        <w:fldChar w:fldCharType="begin"/>
      </w:r>
      <w:r w:rsidR="007E432B">
        <w:instrText xml:space="preserve"> SEQ Abbildung \* ARABIC </w:instrText>
      </w:r>
      <w:r w:rsidR="007E432B">
        <w:fldChar w:fldCharType="separate"/>
      </w:r>
      <w:r w:rsidR="00DF0555">
        <w:rPr>
          <w:noProof/>
        </w:rPr>
        <w:t>2</w:t>
      </w:r>
      <w:r w:rsidR="007E432B">
        <w:rPr>
          <w:noProof/>
        </w:rPr>
        <w:fldChar w:fldCharType="end"/>
      </w:r>
      <w:r>
        <w:t xml:space="preserve"> - Generierung </w:t>
      </w:r>
      <w:proofErr w:type="spellStart"/>
      <w:r>
        <w:t>Dependency</w:t>
      </w:r>
      <w:proofErr w:type="spellEnd"/>
      <w:r>
        <w:t xml:space="preserve"> Graph</w:t>
      </w:r>
      <w:bookmarkEnd w:id="32"/>
      <w:bookmarkEnd w:id="33"/>
    </w:p>
    <w:p w:rsidR="0095321E" w:rsidRDefault="003C172A" w:rsidP="00DF0F02">
      <w:r>
        <w:t>Um das Diagramm übersichtlich zu halten, wurden i</w:t>
      </w:r>
      <w:r w:rsidR="0095321E">
        <w:t>n einem zweiten Schritt die „</w:t>
      </w:r>
      <w:proofErr w:type="spellStart"/>
      <w:r w:rsidR="0095321E">
        <w:t>Generics</w:t>
      </w:r>
      <w:proofErr w:type="spellEnd"/>
      <w:r w:rsidR="00F959DA">
        <w:t>“ und die „</w:t>
      </w:r>
      <w:proofErr w:type="spellStart"/>
      <w:r w:rsidR="00F959DA">
        <w:t>Externals</w:t>
      </w:r>
      <w:proofErr w:type="spellEnd"/>
      <w:r w:rsidR="00F959DA">
        <w:t>“ entfernt</w:t>
      </w:r>
      <w:r w:rsidR="0084594A">
        <w:t>,</w:t>
      </w:r>
      <w:r w:rsidR="00F959DA">
        <w:t xml:space="preserve"> </w:t>
      </w:r>
      <w:r w:rsidR="005E5088">
        <w:t>damit</w:t>
      </w:r>
      <w:r w:rsidR="0035323D">
        <w:t xml:space="preserve"> nur die eigens </w:t>
      </w:r>
      <w:r w:rsidR="00F959DA">
        <w:t xml:space="preserve">erstellten Klassen </w:t>
      </w:r>
      <w:r w:rsidR="0035323D">
        <w:t>sichtbar</w:t>
      </w:r>
      <w:r w:rsidR="00F959DA">
        <w:t xml:space="preserve"> bleiben.</w:t>
      </w:r>
      <w:r w:rsidR="00695A2C">
        <w:t xml:space="preserve"> </w:t>
      </w:r>
      <w:r w:rsidR="00DC01FE">
        <w:t xml:space="preserve"> Anschliessend wurden die Tests, Implementation und </w:t>
      </w:r>
      <w:r w:rsidR="009A5489">
        <w:t xml:space="preserve">Interfaces </w:t>
      </w:r>
      <w:r w:rsidR="00ED12A7">
        <w:t xml:space="preserve">gruppiert und </w:t>
      </w:r>
      <w:r w:rsidR="009A5489">
        <w:t xml:space="preserve">eingefärbt, damit das Diagramm </w:t>
      </w:r>
      <w:r w:rsidR="00FA05FC">
        <w:t>überschaubarer</w:t>
      </w:r>
      <w:r w:rsidR="009A5489">
        <w:t xml:space="preserve"> wird</w:t>
      </w:r>
      <w:r w:rsidR="00EB51F8">
        <w:t xml:space="preserve"> (siehe </w:t>
      </w:r>
      <w:r w:rsidR="00EB51F8">
        <w:fldChar w:fldCharType="begin"/>
      </w:r>
      <w:r w:rsidR="00EB51F8">
        <w:instrText xml:space="preserve"> REF _Ref312060928 \h </w:instrText>
      </w:r>
      <w:r w:rsidR="00EB51F8">
        <w:fldChar w:fldCharType="separate"/>
      </w:r>
      <w:r w:rsidR="00DF0555">
        <w:t xml:space="preserve">Abbildung </w:t>
      </w:r>
      <w:r w:rsidR="00DF0555">
        <w:rPr>
          <w:noProof/>
        </w:rPr>
        <w:t>3</w:t>
      </w:r>
      <w:r w:rsidR="00DF0555">
        <w:t xml:space="preserve"> - Übersicht Abhängigkeiten</w:t>
      </w:r>
      <w:r w:rsidR="00EB51F8">
        <w:fldChar w:fldCharType="end"/>
      </w:r>
      <w:r w:rsidR="00EB51F8">
        <w:t>).</w:t>
      </w:r>
    </w:p>
    <w:p w:rsidR="00ED12A7" w:rsidRDefault="00ED12A7" w:rsidP="00ED12A7">
      <w:pPr>
        <w:keepNext/>
      </w:pPr>
      <w:r>
        <w:rPr>
          <w:noProof/>
          <w:lang w:eastAsia="de-CH"/>
        </w:rPr>
        <w:drawing>
          <wp:inline distT="0" distB="0" distL="0" distR="0" wp14:anchorId="1CE95FF5" wp14:editId="40130814">
            <wp:extent cx="1476191" cy="196190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476191" cy="1961905"/>
                    </a:xfrm>
                    <a:prstGeom prst="rect">
                      <a:avLst/>
                    </a:prstGeom>
                  </pic:spPr>
                </pic:pic>
              </a:graphicData>
            </a:graphic>
          </wp:inline>
        </w:drawing>
      </w:r>
    </w:p>
    <w:p w:rsidR="00ED12A7" w:rsidRDefault="00ED12A7" w:rsidP="00ED12A7">
      <w:pPr>
        <w:pStyle w:val="Caption"/>
      </w:pPr>
      <w:bookmarkStart w:id="34" w:name="_Ref312060928"/>
      <w:bookmarkStart w:id="35" w:name="_Toc312154920"/>
      <w:r>
        <w:t xml:space="preserve">Abbildung </w:t>
      </w:r>
      <w:r w:rsidR="007E432B">
        <w:fldChar w:fldCharType="begin"/>
      </w:r>
      <w:r w:rsidR="007E432B">
        <w:instrText xml:space="preserve"> SEQ Abbildung \* ARABIC </w:instrText>
      </w:r>
      <w:r w:rsidR="007E432B">
        <w:fldChar w:fldCharType="separate"/>
      </w:r>
      <w:r w:rsidR="00DF0555">
        <w:rPr>
          <w:noProof/>
        </w:rPr>
        <w:t>3</w:t>
      </w:r>
      <w:r w:rsidR="007E432B">
        <w:rPr>
          <w:noProof/>
        </w:rPr>
        <w:fldChar w:fldCharType="end"/>
      </w:r>
      <w:r>
        <w:t xml:space="preserve"> - Übersicht Abhängigkeiten</w:t>
      </w:r>
      <w:bookmarkEnd w:id="34"/>
      <w:bookmarkEnd w:id="35"/>
    </w:p>
    <w:p w:rsidR="005876E3" w:rsidRDefault="009D6CE9" w:rsidP="005876E3">
      <w:r>
        <w:t>Nachfolgend</w:t>
      </w:r>
      <w:r w:rsidR="005876E3">
        <w:t xml:space="preserve"> sind </w:t>
      </w:r>
      <w:r w:rsidR="00EB51F8">
        <w:t xml:space="preserve">die Klassen pro Gruppierung und </w:t>
      </w:r>
      <w:r w:rsidR="005876E3">
        <w:t>weitere Details zu</w:t>
      </w:r>
      <w:r w:rsidR="00EB51F8">
        <w:t xml:space="preserve"> den Abhängigkeiten ersichtlich.</w:t>
      </w:r>
    </w:p>
    <w:p w:rsidR="005876E3" w:rsidRDefault="005876E3">
      <w:r>
        <w:br w:type="page"/>
      </w:r>
    </w:p>
    <w:p w:rsidR="00ED12A7" w:rsidRDefault="00ED12A7" w:rsidP="00ED12A7">
      <w:pPr>
        <w:keepNext/>
      </w:pPr>
      <w:r>
        <w:rPr>
          <w:noProof/>
          <w:lang w:eastAsia="de-CH"/>
        </w:rPr>
        <w:lastRenderedPageBreak/>
        <w:drawing>
          <wp:anchor distT="0" distB="0" distL="114300" distR="114300" simplePos="0" relativeHeight="251658240" behindDoc="0" locked="0" layoutInCell="1" allowOverlap="1" wp14:anchorId="04BC7B63" wp14:editId="4DD64913">
            <wp:simplePos x="0" y="0"/>
            <wp:positionH relativeFrom="margin">
              <wp:posOffset>-168910</wp:posOffset>
            </wp:positionH>
            <wp:positionV relativeFrom="margin">
              <wp:posOffset>3416300</wp:posOffset>
            </wp:positionV>
            <wp:extent cx="8404860" cy="1324610"/>
            <wp:effectExtent l="0" t="3175"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30BE3C03" wp14:editId="0D111E54">
            <wp:extent cx="8361842" cy="3012788"/>
            <wp:effectExtent l="762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rot="16200000">
                      <a:off x="0" y="0"/>
                      <a:ext cx="8363494" cy="3013383"/>
                    </a:xfrm>
                    <a:prstGeom prst="rect">
                      <a:avLst/>
                    </a:prstGeom>
                  </pic:spPr>
                </pic:pic>
              </a:graphicData>
            </a:graphic>
          </wp:inline>
        </w:drawing>
      </w:r>
    </w:p>
    <w:p w:rsidR="00ED12A7" w:rsidRDefault="00ED12A7" w:rsidP="00ED12A7">
      <w:pPr>
        <w:pStyle w:val="Caption"/>
      </w:pPr>
      <w:bookmarkStart w:id="36" w:name="_Toc312154921"/>
      <w:r>
        <w:rPr>
          <w:noProof/>
          <w:lang w:eastAsia="de-CH"/>
        </w:rPr>
        <mc:AlternateContent>
          <mc:Choice Requires="wps">
            <w:drawing>
              <wp:anchor distT="0" distB="0" distL="114300" distR="114300" simplePos="0" relativeHeight="251660288" behindDoc="0" locked="0" layoutInCell="1" allowOverlap="1" wp14:anchorId="64C52AD2" wp14:editId="7B089DDE">
                <wp:simplePos x="0" y="0"/>
                <wp:positionH relativeFrom="column">
                  <wp:posOffset>3401060</wp:posOffset>
                </wp:positionH>
                <wp:positionV relativeFrom="paragraph">
                  <wp:posOffset>20320</wp:posOffset>
                </wp:positionV>
                <wp:extent cx="229298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0E6B50" w:rsidRPr="00FA574F" w:rsidRDefault="000E6B50" w:rsidP="00ED12A7">
                            <w:pPr>
                              <w:pStyle w:val="Caption"/>
                              <w:rPr>
                                <w:noProof/>
                                <w:sz w:val="20"/>
                                <w:szCs w:val="20"/>
                              </w:rPr>
                            </w:pPr>
                            <w:bookmarkStart w:id="37" w:name="_Toc312154922"/>
                            <w:r>
                              <w:t xml:space="preserve">Abbildung </w:t>
                            </w:r>
                            <w:r w:rsidR="007E432B">
                              <w:fldChar w:fldCharType="begin"/>
                            </w:r>
                            <w:r w:rsidR="007E432B">
                              <w:instrText xml:space="preserve"> SEQ Abbildung \* ARABIC </w:instrText>
                            </w:r>
                            <w:r w:rsidR="007E432B">
                              <w:fldChar w:fldCharType="separate"/>
                            </w:r>
                            <w:r>
                              <w:rPr>
                                <w:noProof/>
                              </w:rPr>
                              <w:t>4</w:t>
                            </w:r>
                            <w:r w:rsidR="007E432B">
                              <w:rPr>
                                <w:noProof/>
                              </w:rPr>
                              <w:fldChar w:fldCharType="end"/>
                            </w:r>
                            <w:r>
                              <w:t xml:space="preserve"> - Details Abhängigkeiten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267.8pt;margin-top:1.6pt;width:180.5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" stroked="f">
                <v:textbox style="mso-fit-shape-to-text:t" inset="0,0,0,0">
                  <w:txbxContent>
                    <w:p w:rsidR="000E6B50" w:rsidRPr="00FA574F" w:rsidRDefault="000E6B50" w:rsidP="00ED12A7">
                      <w:pPr>
                        <w:pStyle w:val="Caption"/>
                        <w:rPr>
                          <w:noProof/>
                          <w:sz w:val="20"/>
                          <w:szCs w:val="20"/>
                        </w:rPr>
                      </w:pPr>
                      <w:bookmarkStart w:id="38" w:name="_Toc312154922"/>
                      <w:r>
                        <w:t xml:space="preserve">Abbildung </w:t>
                      </w:r>
                      <w:r w:rsidR="007E432B">
                        <w:fldChar w:fldCharType="begin"/>
                      </w:r>
                      <w:r w:rsidR="007E432B">
                        <w:instrText xml:space="preserve"> SEQ Abbildung \* ARABIC </w:instrText>
                      </w:r>
                      <w:r w:rsidR="007E432B">
                        <w:fldChar w:fldCharType="separate"/>
                      </w:r>
                      <w:r>
                        <w:rPr>
                          <w:noProof/>
                        </w:rPr>
                        <w:t>4</w:t>
                      </w:r>
                      <w:r w:rsidR="007E432B">
                        <w:rPr>
                          <w:noProof/>
                        </w:rPr>
                        <w:fldChar w:fldCharType="end"/>
                      </w:r>
                      <w:r>
                        <w:t xml:space="preserve"> - Details Abhängigkeiten</w:t>
                      </w:r>
                      <w:bookmarkEnd w:id="38"/>
                    </w:p>
                  </w:txbxContent>
                </v:textbox>
                <w10:wrap type="square"/>
              </v:shape>
            </w:pict>
          </mc:Fallback>
        </mc:AlternateContent>
      </w:r>
      <w:r>
        <w:t xml:space="preserve">Abbildung </w:t>
      </w:r>
      <w:r w:rsidR="007E432B">
        <w:fldChar w:fldCharType="begin"/>
      </w:r>
      <w:r w:rsidR="007E432B">
        <w:instrText xml:space="preserve"> SEQ Abbildung \* ARABIC </w:instrText>
      </w:r>
      <w:r w:rsidR="007E432B">
        <w:fldChar w:fldCharType="separate"/>
      </w:r>
      <w:r w:rsidR="00DF0555">
        <w:rPr>
          <w:noProof/>
        </w:rPr>
        <w:t>5</w:t>
      </w:r>
      <w:r w:rsidR="007E432B">
        <w:rPr>
          <w:noProof/>
        </w:rPr>
        <w:fldChar w:fldCharType="end"/>
      </w:r>
      <w:r>
        <w:t xml:space="preserve"> - Übersicht Abhängigkeiten mit Details</w:t>
      </w:r>
      <w:bookmarkEnd w:id="36"/>
    </w:p>
    <w:p w:rsidR="00ED12A7" w:rsidRPr="00ED12A7" w:rsidRDefault="00ED12A7" w:rsidP="00ED12A7"/>
    <w:p w:rsidR="005876E3" w:rsidRDefault="005876E3">
      <w:r>
        <w:br w:type="page"/>
      </w:r>
    </w:p>
    <w:p w:rsidR="009B09E8" w:rsidRDefault="009B09E8" w:rsidP="005876E3">
      <w:r>
        <w:lastRenderedPageBreak/>
        <w:t xml:space="preserve">Um </w:t>
      </w:r>
      <w:r w:rsidR="00EB51F8">
        <w:t xml:space="preserve">die Schichtung </w:t>
      </w:r>
      <w:r>
        <w:t>mit einem alternativen Tool zu beweisen,</w:t>
      </w:r>
      <w:r w:rsidR="0033273B">
        <w:t xml:space="preserve"> wurde </w:t>
      </w:r>
      <w:r w:rsidR="00EB51F8">
        <w:t xml:space="preserve">mit </w:t>
      </w:r>
      <w:proofErr w:type="spellStart"/>
      <w:r w:rsidR="0033273B">
        <w:t>NDepend</w:t>
      </w:r>
      <w:proofErr w:type="spellEnd"/>
      <w:r w:rsidR="0033273B">
        <w:t xml:space="preserve"> </w:t>
      </w:r>
      <w:r w:rsidR="00EB51F8">
        <w:t>folgendes</w:t>
      </w:r>
      <w:r w:rsidR="0033273B">
        <w:t xml:space="preserve"> Diagramm generier</w:t>
      </w:r>
      <w:r w:rsidR="00EB51F8">
        <w:t>t.</w:t>
      </w:r>
    </w:p>
    <w:p w:rsidR="009B09E8" w:rsidRDefault="00A833F0" w:rsidP="009B09E8">
      <w:pPr>
        <w:keepNext/>
      </w:pPr>
      <w:r>
        <w:rPr>
          <w:noProof/>
          <w:lang w:eastAsia="de-CH"/>
        </w:rPr>
        <w:drawing>
          <wp:inline distT="0" distB="0" distL="0" distR="0" wp14:anchorId="149D36DA" wp14:editId="6E4DFD91">
            <wp:extent cx="5760720" cy="367899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678997"/>
                    </a:xfrm>
                    <a:prstGeom prst="rect">
                      <a:avLst/>
                    </a:prstGeom>
                  </pic:spPr>
                </pic:pic>
              </a:graphicData>
            </a:graphic>
          </wp:inline>
        </w:drawing>
      </w:r>
    </w:p>
    <w:p w:rsidR="009B09E8" w:rsidRDefault="009B09E8" w:rsidP="009B09E8">
      <w:pPr>
        <w:pStyle w:val="Caption"/>
      </w:pPr>
      <w:bookmarkStart w:id="39" w:name="_Toc312154923"/>
      <w:r>
        <w:t xml:space="preserve">Abbildung </w:t>
      </w:r>
      <w:r w:rsidR="007E432B">
        <w:fldChar w:fldCharType="begin"/>
      </w:r>
      <w:r w:rsidR="007E432B">
        <w:instrText xml:space="preserve"> SEQ Abbildung \* ARABIC </w:instrText>
      </w:r>
      <w:r w:rsidR="007E432B">
        <w:fldChar w:fldCharType="separate"/>
      </w:r>
      <w:r w:rsidR="00DF0555">
        <w:rPr>
          <w:noProof/>
        </w:rPr>
        <w:t>6</w:t>
      </w:r>
      <w:r w:rsidR="007E432B">
        <w:rPr>
          <w:noProof/>
        </w:rPr>
        <w:fldChar w:fldCharType="end"/>
      </w:r>
      <w:r>
        <w:t xml:space="preserve"> - </w:t>
      </w:r>
      <w:proofErr w:type="spellStart"/>
      <w:r>
        <w:t>NDepend</w:t>
      </w:r>
      <w:proofErr w:type="spellEnd"/>
      <w:r>
        <w:t xml:space="preserve"> </w:t>
      </w:r>
      <w:proofErr w:type="spellStart"/>
      <w:r>
        <w:t>Dependency</w:t>
      </w:r>
      <w:proofErr w:type="spellEnd"/>
      <w:r>
        <w:t xml:space="preserve"> Graph</w:t>
      </w:r>
      <w:bookmarkEnd w:id="39"/>
    </w:p>
    <w:p w:rsidR="009B09E8" w:rsidRDefault="009B09E8" w:rsidP="009B09E8">
      <w:r>
        <w:t>Ganz links befinde</w:t>
      </w:r>
      <w:r w:rsidR="00EB51F8">
        <w:t>t sich das Startup Projekt, weiter rechts</w:t>
      </w:r>
      <w:r>
        <w:t xml:space="preserve"> </w:t>
      </w:r>
      <w:r w:rsidR="00933B83">
        <w:t>folgen</w:t>
      </w:r>
      <w:r>
        <w:t xml:space="preserve"> das User Interface und der </w:t>
      </w:r>
      <w:proofErr w:type="spellStart"/>
      <w:r>
        <w:t>Preparer</w:t>
      </w:r>
      <w:proofErr w:type="spellEnd"/>
      <w:r>
        <w:t xml:space="preserve">, dann die Services, </w:t>
      </w:r>
      <w:proofErr w:type="spellStart"/>
      <w:r>
        <w:t>Loader</w:t>
      </w:r>
      <w:proofErr w:type="spellEnd"/>
      <w:r>
        <w:t xml:space="preserve"> und Converter und ganz rechts schliesslich </w:t>
      </w:r>
      <w:r w:rsidR="00933B83">
        <w:t xml:space="preserve">noch </w:t>
      </w:r>
      <w:r>
        <w:t>die Interfaces.</w:t>
      </w:r>
    </w:p>
    <w:p w:rsidR="005876E3" w:rsidRDefault="00EB51F8" w:rsidP="005876E3">
      <w:r>
        <w:t>In den folgenden Unterkapiteln</w:t>
      </w:r>
      <w:r w:rsidR="00AC344A">
        <w:t xml:space="preserve"> werden die einzelnen Projekte</w:t>
      </w:r>
      <w:r>
        <w:t xml:space="preserve"> der Visual Studio Solution</w:t>
      </w:r>
      <w:r w:rsidR="00AC344A">
        <w:t xml:space="preserve"> genauer beschrieben.</w:t>
      </w:r>
      <w:r w:rsidR="00DC6AEE">
        <w:t xml:space="preserve"> Die Test Projekte </w:t>
      </w:r>
      <w:r>
        <w:t xml:space="preserve">jedoch </w:t>
      </w:r>
      <w:r w:rsidR="00DC6AEE">
        <w:t>werden nicht weiter dokumentiert</w:t>
      </w:r>
      <w:r w:rsidR="00870A83">
        <w:t xml:space="preserve">, da ihre Namen ihren Zweck </w:t>
      </w:r>
      <w:r w:rsidR="00451C85">
        <w:t xml:space="preserve">schon genügend </w:t>
      </w:r>
      <w:r w:rsidR="00741370">
        <w:t>vermitteln</w:t>
      </w:r>
      <w:r w:rsidR="006C7252">
        <w:t>.</w:t>
      </w:r>
    </w:p>
    <w:p w:rsidR="00AC344A" w:rsidRDefault="00DC6AEE" w:rsidP="00142918">
      <w:pPr>
        <w:pStyle w:val="Heading3"/>
      </w:pPr>
      <w:bookmarkStart w:id="40" w:name="_Toc312154963"/>
      <w:r>
        <w:t>Interfaces</w:t>
      </w:r>
      <w:bookmarkEnd w:id="40"/>
    </w:p>
    <w:p w:rsidR="00B473F0" w:rsidRDefault="00B473F0" w:rsidP="00B473F0">
      <w:r>
        <w:t>Um die Implementation untereinander zu entkoppeln, wurden</w:t>
      </w:r>
      <w:r w:rsidR="00D3626B">
        <w:t xml:space="preserve"> </w:t>
      </w:r>
      <w:r>
        <w:t>Interfaces eingesetzt</w:t>
      </w:r>
      <w:r w:rsidR="00D3626B">
        <w:t xml:space="preserve">. Die </w:t>
      </w:r>
      <w:r w:rsidR="00D3626B">
        <w:fldChar w:fldCharType="begin"/>
      </w:r>
      <w:r w:rsidR="00D3626B">
        <w:instrText xml:space="preserve"> REF _Ref312062176 \h </w:instrText>
      </w:r>
      <w:r w:rsidR="00D3626B">
        <w:fldChar w:fldCharType="separate"/>
      </w:r>
      <w:r w:rsidR="00DF0555">
        <w:t xml:space="preserve">Abbildung </w:t>
      </w:r>
      <w:r w:rsidR="00DF0555">
        <w:rPr>
          <w:noProof/>
        </w:rPr>
        <w:t>7</w:t>
      </w:r>
      <w:r w:rsidR="00DF0555">
        <w:t xml:space="preserve"> - Übersicht Interfaces</w:t>
      </w:r>
      <w:r w:rsidR="00D3626B">
        <w:fldChar w:fldCharType="end"/>
      </w:r>
      <w:r w:rsidR="00D3626B">
        <w:t xml:space="preserve"> gibt einen Überblick.</w:t>
      </w:r>
    </w:p>
    <w:p w:rsidR="00EB5075" w:rsidRDefault="00EB5075" w:rsidP="00EB5075">
      <w:pPr>
        <w:keepNext/>
      </w:pPr>
      <w:r>
        <w:rPr>
          <w:noProof/>
          <w:lang w:eastAsia="de-CH"/>
        </w:rPr>
        <w:drawing>
          <wp:inline distT="0" distB="0" distL="0" distR="0">
            <wp:extent cx="3427095" cy="24085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t="1672"/>
                    <a:stretch/>
                  </pic:blipFill>
                  <pic:spPr bwMode="auto">
                    <a:xfrm>
                      <a:off x="0" y="0"/>
                      <a:ext cx="3427095" cy="2408555"/>
                    </a:xfrm>
                    <a:prstGeom prst="rect">
                      <a:avLst/>
                    </a:prstGeom>
                    <a:ln>
                      <a:noFill/>
                    </a:ln>
                    <a:extLst>
                      <a:ext uri="{53640926-AAD7-44D8-BBD7-CCE9431645EC}">
                        <a14:shadowObscured xmlns:a14="http://schemas.microsoft.com/office/drawing/2010/main"/>
                      </a:ext>
                    </a:extLst>
                  </pic:spPr>
                </pic:pic>
              </a:graphicData>
            </a:graphic>
          </wp:inline>
        </w:drawing>
      </w:r>
    </w:p>
    <w:p w:rsidR="001354A1" w:rsidRDefault="001231C9" w:rsidP="001231C9">
      <w:pPr>
        <w:pStyle w:val="Caption"/>
      </w:pPr>
      <w:bookmarkStart w:id="41" w:name="_Ref312062176"/>
      <w:bookmarkStart w:id="42" w:name="_Toc312154924"/>
      <w:r>
        <w:t xml:space="preserve">Abbildung </w:t>
      </w:r>
      <w:r w:rsidR="007E432B">
        <w:fldChar w:fldCharType="begin"/>
      </w:r>
      <w:r w:rsidR="007E432B">
        <w:instrText xml:space="preserve"> SEQ Abbildung \*</w:instrText>
      </w:r>
      <w:r w:rsidR="007E432B">
        <w:instrText xml:space="preserve"> ARABIC </w:instrText>
      </w:r>
      <w:r w:rsidR="007E432B">
        <w:fldChar w:fldCharType="separate"/>
      </w:r>
      <w:r w:rsidR="00DF0555">
        <w:rPr>
          <w:noProof/>
        </w:rPr>
        <w:t>7</w:t>
      </w:r>
      <w:r w:rsidR="007E432B">
        <w:rPr>
          <w:noProof/>
        </w:rPr>
        <w:fldChar w:fldCharType="end"/>
      </w:r>
      <w:r>
        <w:t xml:space="preserve"> - Übersicht Interfaces</w:t>
      </w:r>
      <w:bookmarkEnd w:id="41"/>
      <w:bookmarkEnd w:id="42"/>
    </w:p>
    <w:p w:rsidR="00EB5075" w:rsidRPr="00EB5075" w:rsidRDefault="00EB5075" w:rsidP="00EB5075">
      <w:r>
        <w:t>Die Interfaces werden nachfolgend genauer beschrieben.</w:t>
      </w:r>
    </w:p>
    <w:p w:rsidR="00DC6AEE" w:rsidRDefault="00DC6AEE" w:rsidP="00142918">
      <w:pPr>
        <w:pStyle w:val="Heading4"/>
      </w:pPr>
      <w:proofErr w:type="spellStart"/>
      <w:r>
        <w:lastRenderedPageBreak/>
        <w:t>Converter.Interfaces</w:t>
      </w:r>
      <w:proofErr w:type="spellEnd"/>
    </w:p>
    <w:p w:rsidR="008F555A" w:rsidRDefault="00636D4A" w:rsidP="008F555A">
      <w:r>
        <w:t xml:space="preserve">Das </w:t>
      </w:r>
      <w:r w:rsidR="008F555A">
        <w:t>Interface</w:t>
      </w:r>
      <w:r>
        <w:t xml:space="preserve"> </w:t>
      </w:r>
      <w:proofErr w:type="spellStart"/>
      <w:r>
        <w:t>IConverter</w:t>
      </w:r>
      <w:proofErr w:type="spellEnd"/>
      <w:r w:rsidR="008F555A">
        <w:t xml:space="preserve"> wird für die </w:t>
      </w:r>
      <w:r>
        <w:t>Konvertierung vom PDF</w:t>
      </w:r>
      <w:r w:rsidR="00890EA1">
        <w:t xml:space="preserve"> Dokument in ein</w:t>
      </w:r>
      <w:r>
        <w:t xml:space="preserve"> XPS</w:t>
      </w:r>
      <w:r w:rsidR="00890EA1">
        <w:t xml:space="preserve"> </w:t>
      </w:r>
      <w:r>
        <w:t>Dokument</w:t>
      </w:r>
      <w:r w:rsidR="008F555A">
        <w:t xml:space="preserve"> </w:t>
      </w:r>
      <w:r w:rsidR="00C116F5">
        <w:t>eingesetzt</w:t>
      </w:r>
      <w:r>
        <w:t>. Das ermöglicht ein einfaches Austauschen</w:t>
      </w:r>
      <w:r w:rsidR="00D3626B">
        <w:t xml:space="preserve"> de</w:t>
      </w:r>
      <w:r>
        <w:t>r</w:t>
      </w:r>
      <w:r w:rsidR="008F555A">
        <w:t xml:space="preserve"> Implementation. Dies wird in Zukunft, sobald mehr solche Konverter gratis zur Verfügung stehen und sich das XPS Dateiformat mehr durchgesetzt hat, auch gut möglich sein.</w:t>
      </w:r>
    </w:p>
    <w:p w:rsidR="00622C0F" w:rsidRDefault="00622C0F" w:rsidP="00622C0F">
      <w:pPr>
        <w:keepNext/>
      </w:pPr>
      <w:r>
        <w:rPr>
          <w:noProof/>
          <w:lang w:eastAsia="de-CH"/>
        </w:rPr>
        <w:drawing>
          <wp:inline distT="0" distB="0" distL="0" distR="0" wp14:anchorId="19908CFE" wp14:editId="597DB22E">
            <wp:extent cx="2139687" cy="1775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139490" cy="1775782"/>
                    </a:xfrm>
                    <a:prstGeom prst="rect">
                      <a:avLst/>
                    </a:prstGeom>
                  </pic:spPr>
                </pic:pic>
              </a:graphicData>
            </a:graphic>
          </wp:inline>
        </w:drawing>
      </w:r>
    </w:p>
    <w:p w:rsidR="00DC6AEE" w:rsidRDefault="00622C0F" w:rsidP="00622C0F">
      <w:pPr>
        <w:pStyle w:val="Caption"/>
      </w:pPr>
      <w:bookmarkStart w:id="43" w:name="_Toc312154925"/>
      <w:r>
        <w:t xml:space="preserve">Abbildung </w:t>
      </w:r>
      <w:r w:rsidR="007E432B">
        <w:fldChar w:fldCharType="begin"/>
      </w:r>
      <w:r w:rsidR="007E432B">
        <w:instrText xml:space="preserve"> SEQ Abbildung \* ARABIC </w:instrText>
      </w:r>
      <w:r w:rsidR="007E432B">
        <w:fldChar w:fldCharType="separate"/>
      </w:r>
      <w:r w:rsidR="00DF0555">
        <w:rPr>
          <w:noProof/>
        </w:rPr>
        <w:t>8</w:t>
      </w:r>
      <w:r w:rsidR="007E432B">
        <w:rPr>
          <w:noProof/>
        </w:rPr>
        <w:fldChar w:fldCharType="end"/>
      </w:r>
      <w:r>
        <w:t xml:space="preserve"> - </w:t>
      </w:r>
      <w:proofErr w:type="spellStart"/>
      <w:r>
        <w:t>Converter.Interfaces</w:t>
      </w:r>
      <w:bookmarkEnd w:id="43"/>
      <w:proofErr w:type="spellEnd"/>
    </w:p>
    <w:p w:rsidR="00DC6AEE" w:rsidRDefault="00DC6AEE" w:rsidP="00142918">
      <w:pPr>
        <w:pStyle w:val="Heading4"/>
      </w:pPr>
      <w:proofErr w:type="spellStart"/>
      <w:r>
        <w:t>Services.Interfaces</w:t>
      </w:r>
      <w:proofErr w:type="spellEnd"/>
    </w:p>
    <w:p w:rsidR="008F555A" w:rsidRDefault="00D3626B" w:rsidP="008F555A">
      <w:r>
        <w:t xml:space="preserve">Die Interfaces </w:t>
      </w:r>
      <w:proofErr w:type="spellStart"/>
      <w:r w:rsidR="008F555A">
        <w:t>IAggregator</w:t>
      </w:r>
      <w:proofErr w:type="spellEnd"/>
      <w:r w:rsidR="008F555A">
        <w:t xml:space="preserve">, </w:t>
      </w:r>
      <w:proofErr w:type="spellStart"/>
      <w:r w:rsidR="008F555A">
        <w:t>IMetadata</w:t>
      </w:r>
      <w:proofErr w:type="spellEnd"/>
      <w:r>
        <w:t xml:space="preserve"> und</w:t>
      </w:r>
      <w:r w:rsidR="008F555A">
        <w:t xml:space="preserve"> </w:t>
      </w:r>
      <w:proofErr w:type="spellStart"/>
      <w:r w:rsidR="008F555A">
        <w:t>IMetadataType</w:t>
      </w:r>
      <w:proofErr w:type="spellEnd"/>
      <w:r>
        <w:t xml:space="preserve"> repräsentieren</w:t>
      </w:r>
      <w:r w:rsidR="008F555A">
        <w:t xml:space="preserve"> die Metadaten de</w:t>
      </w:r>
      <w:r>
        <w:t>r</w:t>
      </w:r>
      <w:r w:rsidR="008F555A">
        <w:t xml:space="preserve"> Project</w:t>
      </w:r>
      <w:r w:rsidR="005B68AC">
        <w:t xml:space="preserve"> </w:t>
      </w:r>
      <w:r w:rsidR="008F555A">
        <w:t xml:space="preserve">Notes. </w:t>
      </w:r>
      <w:r w:rsidR="00D47B15">
        <w:t>So wird</w:t>
      </w:r>
      <w:r w:rsidR="008F555A">
        <w:t xml:space="preserve"> als Beispiel</w:t>
      </w:r>
      <w:r>
        <w:t xml:space="preserve"> der Begriff</w:t>
      </w:r>
      <w:r w:rsidR="008F555A">
        <w:t xml:space="preserve"> „C++“ als </w:t>
      </w:r>
      <w:proofErr w:type="spellStart"/>
      <w:r w:rsidR="008F555A">
        <w:t>IMetadata</w:t>
      </w:r>
      <w:proofErr w:type="spellEnd"/>
      <w:r w:rsidR="008F555A">
        <w:t xml:space="preserve"> und </w:t>
      </w:r>
      <w:r>
        <w:t xml:space="preserve">die Kategorie </w:t>
      </w:r>
      <w:r w:rsidR="008F555A">
        <w:t xml:space="preserve">„Technologie“ als </w:t>
      </w:r>
      <w:proofErr w:type="spellStart"/>
      <w:r w:rsidR="008F555A">
        <w:t>IMedatataType</w:t>
      </w:r>
      <w:proofErr w:type="spellEnd"/>
      <w:r w:rsidR="008F555A">
        <w:t xml:space="preserve"> gespeichert. Der </w:t>
      </w:r>
      <w:proofErr w:type="spellStart"/>
      <w:r w:rsidR="008F555A">
        <w:t>IAggregator</w:t>
      </w:r>
      <w:proofErr w:type="spellEnd"/>
      <w:r w:rsidR="008F555A">
        <w:t xml:space="preserve"> ist für das Mapping verantwortlich,</w:t>
      </w:r>
      <w:r w:rsidR="00D47B15">
        <w:t xml:space="preserve"> mit </w:t>
      </w:r>
      <w:r>
        <w:t>Hilfe dessen</w:t>
      </w:r>
      <w:r w:rsidR="00D47B15">
        <w:t xml:space="preserve"> beispielsweise</w:t>
      </w:r>
      <w:r>
        <w:t xml:space="preserve"> die Bezeichnungen</w:t>
      </w:r>
      <w:r w:rsidR="00D47B15">
        <w:t xml:space="preserve"> </w:t>
      </w:r>
      <w:r w:rsidR="008F555A">
        <w:t>„</w:t>
      </w:r>
      <w:proofErr w:type="spellStart"/>
      <w:r w:rsidR="008F555A">
        <w:t>JavaBeans</w:t>
      </w:r>
      <w:proofErr w:type="spellEnd"/>
      <w:r w:rsidR="008F555A">
        <w:t>“</w:t>
      </w:r>
      <w:r w:rsidR="00545207">
        <w:t xml:space="preserve"> und „Java EE“</w:t>
      </w:r>
      <w:r w:rsidR="00C750F3">
        <w:t xml:space="preserve"> </w:t>
      </w:r>
      <w:r w:rsidR="001E58AA">
        <w:t>zum Begriff</w:t>
      </w:r>
      <w:r w:rsidR="00C750F3">
        <w:t xml:space="preserve"> „Java“ </w:t>
      </w:r>
      <w:r w:rsidR="00625F56">
        <w:t>zusammengefasst</w:t>
      </w:r>
      <w:r w:rsidR="00C750F3">
        <w:t xml:space="preserve"> werden </w:t>
      </w:r>
      <w:r>
        <w:t>können</w:t>
      </w:r>
      <w:r w:rsidR="008F555A">
        <w:t>.</w:t>
      </w:r>
    </w:p>
    <w:p w:rsidR="008F555A" w:rsidRDefault="00582DE9" w:rsidP="008F555A">
      <w:r>
        <w:t xml:space="preserve">Der </w:t>
      </w:r>
      <w:proofErr w:type="spellStart"/>
      <w:r w:rsidR="008F555A">
        <w:t>ICultureHelper</w:t>
      </w:r>
      <w:proofErr w:type="spellEnd"/>
      <w:r w:rsidR="008F555A">
        <w:t xml:space="preserve"> ist dafür verantwortlich, dass eine Sprache registriert werden kann. Dies wird zur Anzeige eines XPS benötigt.</w:t>
      </w:r>
    </w:p>
    <w:p w:rsidR="008F555A" w:rsidRDefault="00582DE9" w:rsidP="008F555A">
      <w:r>
        <w:t xml:space="preserve">Die </w:t>
      </w:r>
      <w:proofErr w:type="spellStart"/>
      <w:r w:rsidR="008F555A">
        <w:t>ICyclicCollectionView</w:t>
      </w:r>
      <w:proofErr w:type="spellEnd"/>
      <w:r w:rsidR="008F555A">
        <w:t xml:space="preserve">&lt;T&gt; ist eine zyklische Liste, </w:t>
      </w:r>
      <w:r>
        <w:t>auf der gefiltert werden kann. Sie</w:t>
      </w:r>
      <w:r w:rsidR="008F555A">
        <w:t xml:space="preserve"> implementiert das </w:t>
      </w:r>
      <w:proofErr w:type="spellStart"/>
      <w:r w:rsidR="008F555A" w:rsidRPr="000F4BA7">
        <w:t>INotifyPropertyChanged</w:t>
      </w:r>
      <w:proofErr w:type="spellEnd"/>
      <w:r w:rsidR="008F555A">
        <w:t>, damit sie die involvierten Komponenten benachrichtigen kann.</w:t>
      </w:r>
    </w:p>
    <w:p w:rsidR="008F555A" w:rsidRDefault="00582DE9" w:rsidP="008F555A">
      <w:r>
        <w:t xml:space="preserve">Die </w:t>
      </w:r>
      <w:proofErr w:type="spellStart"/>
      <w:r w:rsidR="008F555A">
        <w:t>IProjectNote</w:t>
      </w:r>
      <w:proofErr w:type="spellEnd"/>
      <w:r w:rsidR="008F555A">
        <w:t xml:space="preserve"> stellt eine </w:t>
      </w:r>
      <w:proofErr w:type="spellStart"/>
      <w:r w:rsidR="008F555A">
        <w:t>ProjectNote</w:t>
      </w:r>
      <w:proofErr w:type="spellEnd"/>
      <w:r w:rsidR="008F555A">
        <w:t xml:space="preserve"> dar. Neben den Properties (z.B. Title) stellt sie auch eine </w:t>
      </w:r>
      <w:proofErr w:type="spellStart"/>
      <w:r w:rsidR="008F555A">
        <w:t>Preload</w:t>
      </w:r>
      <w:proofErr w:type="spellEnd"/>
      <w:r>
        <w:t>-</w:t>
      </w:r>
      <w:r w:rsidR="008F555A">
        <w:t xml:space="preserve">Methode zur Verfügung, um das XPS Dokument mittels </w:t>
      </w:r>
      <w:proofErr w:type="spellStart"/>
      <w:r w:rsidR="008F555A">
        <w:t>Eager</w:t>
      </w:r>
      <w:proofErr w:type="spellEnd"/>
      <w:r w:rsidR="008F555A">
        <w:t xml:space="preserve"> </w:t>
      </w:r>
      <w:proofErr w:type="spellStart"/>
      <w:r w:rsidR="008F555A">
        <w:t>Loading</w:t>
      </w:r>
      <w:proofErr w:type="spellEnd"/>
      <w:r w:rsidR="008F555A">
        <w:t xml:space="preserve"> vorzuladen.</w:t>
      </w:r>
    </w:p>
    <w:p w:rsidR="008F555A" w:rsidRDefault="00582DE9" w:rsidP="008F555A">
      <w:r>
        <w:t xml:space="preserve">Der </w:t>
      </w:r>
      <w:proofErr w:type="spellStart"/>
      <w:r w:rsidR="008F555A">
        <w:t>IProjectNoteService</w:t>
      </w:r>
      <w:proofErr w:type="spellEnd"/>
      <w:r w:rsidR="008F555A">
        <w:t xml:space="preserve"> stellt den Service</w:t>
      </w:r>
      <w:r w:rsidR="00FC5F92">
        <w:t xml:space="preserve"> für die Project Notes</w:t>
      </w:r>
      <w:r w:rsidR="008F555A">
        <w:t xml:space="preserve"> zur Verfügung. Es bietet zwei Property Getters – einer für die </w:t>
      </w:r>
      <w:proofErr w:type="spellStart"/>
      <w:r w:rsidR="008F555A">
        <w:t>IProjectNotes</w:t>
      </w:r>
      <w:proofErr w:type="spellEnd"/>
      <w:r w:rsidR="008F555A">
        <w:t xml:space="preserve"> und einer für die </w:t>
      </w:r>
      <w:proofErr w:type="spellStart"/>
      <w:r w:rsidR="008F555A">
        <w:t>IMetadatas</w:t>
      </w:r>
      <w:proofErr w:type="spellEnd"/>
      <w:r w:rsidR="008F555A">
        <w:t>.</w:t>
      </w:r>
    </w:p>
    <w:p w:rsidR="00FC5F92" w:rsidRDefault="00FC5F92" w:rsidP="008F555A">
      <w:r>
        <w:t xml:space="preserve">Ein Teammitglied wird durch die </w:t>
      </w:r>
      <w:proofErr w:type="spellStart"/>
      <w:r>
        <w:t>IPerson</w:t>
      </w:r>
      <w:proofErr w:type="spellEnd"/>
      <w:r>
        <w:t xml:space="preserve"> repräsentiert. Der </w:t>
      </w:r>
      <w:proofErr w:type="spellStart"/>
      <w:r>
        <w:t>IGravatarService</w:t>
      </w:r>
      <w:proofErr w:type="spellEnd"/>
      <w:r>
        <w:t xml:space="preserve"> stellt den Service für das Team dar, also die einzelnen </w:t>
      </w:r>
      <w:proofErr w:type="spellStart"/>
      <w:r>
        <w:t>IPersons</w:t>
      </w:r>
      <w:proofErr w:type="spellEnd"/>
      <w:r>
        <w:t>.</w:t>
      </w:r>
    </w:p>
    <w:p w:rsidR="00B41BF5" w:rsidRDefault="00FC5F92" w:rsidP="00B41BF5">
      <w:pPr>
        <w:keepNext/>
      </w:pPr>
      <w:r>
        <w:rPr>
          <w:noProof/>
          <w:lang w:eastAsia="de-CH"/>
        </w:rPr>
        <w:drawing>
          <wp:inline distT="0" distB="0" distL="0" distR="0" wp14:anchorId="46297A9C" wp14:editId="40517BBA">
            <wp:extent cx="5760720" cy="183674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1836742"/>
                    </a:xfrm>
                    <a:prstGeom prst="rect">
                      <a:avLst/>
                    </a:prstGeom>
                  </pic:spPr>
                </pic:pic>
              </a:graphicData>
            </a:graphic>
          </wp:inline>
        </w:drawing>
      </w:r>
    </w:p>
    <w:p w:rsidR="00DC6AEE" w:rsidRDefault="00B41BF5" w:rsidP="00B41BF5">
      <w:pPr>
        <w:pStyle w:val="Caption"/>
      </w:pPr>
      <w:bookmarkStart w:id="44" w:name="_Toc312154926"/>
      <w:r>
        <w:t xml:space="preserve">Abbildung </w:t>
      </w:r>
      <w:r w:rsidR="007E432B">
        <w:fldChar w:fldCharType="begin"/>
      </w:r>
      <w:r w:rsidR="007E432B">
        <w:instrText xml:space="preserve"> SEQ Abbildung \* ARABIC </w:instrText>
      </w:r>
      <w:r w:rsidR="007E432B">
        <w:fldChar w:fldCharType="separate"/>
      </w:r>
      <w:r w:rsidR="00DF0555">
        <w:rPr>
          <w:noProof/>
        </w:rPr>
        <w:t>9</w:t>
      </w:r>
      <w:r w:rsidR="007E432B">
        <w:rPr>
          <w:noProof/>
        </w:rPr>
        <w:fldChar w:fldCharType="end"/>
      </w:r>
      <w:r>
        <w:t xml:space="preserve"> - </w:t>
      </w:r>
      <w:r>
        <w:rPr>
          <w:noProof/>
        </w:rPr>
        <w:t xml:space="preserve"> </w:t>
      </w:r>
      <w:r w:rsidRPr="000A0FC7">
        <w:rPr>
          <w:noProof/>
        </w:rPr>
        <w:t>Services.Interfaces</w:t>
      </w:r>
      <w:bookmarkEnd w:id="44"/>
    </w:p>
    <w:p w:rsidR="00DC6AEE" w:rsidRDefault="00DC6AEE" w:rsidP="00142918">
      <w:pPr>
        <w:pStyle w:val="Heading4"/>
      </w:pPr>
      <w:proofErr w:type="spellStart"/>
      <w:r>
        <w:t>Loader.Interfaces</w:t>
      </w:r>
      <w:proofErr w:type="spellEnd"/>
    </w:p>
    <w:p w:rsidR="008F555A" w:rsidRDefault="008F555A" w:rsidP="008F555A">
      <w:r>
        <w:t xml:space="preserve">Der </w:t>
      </w:r>
      <w:proofErr w:type="spellStart"/>
      <w:r>
        <w:t>IProjectNotesLoader</w:t>
      </w:r>
      <w:proofErr w:type="spellEnd"/>
      <w:r>
        <w:t xml:space="preserve"> stellt </w:t>
      </w:r>
      <w:r w:rsidR="00582DE9">
        <w:t xml:space="preserve">die Möglichkeit, </w:t>
      </w:r>
      <w:proofErr w:type="spellStart"/>
      <w:r>
        <w:t>IProjectNotes</w:t>
      </w:r>
      <w:proofErr w:type="spellEnd"/>
      <w:r>
        <w:t xml:space="preserve"> zu laden</w:t>
      </w:r>
      <w:r w:rsidR="00582DE9">
        <w:t>, zur Verfügung</w:t>
      </w:r>
      <w:r>
        <w:t xml:space="preserve">. </w:t>
      </w:r>
      <w:r w:rsidR="00654144">
        <w:t>Das Interface</w:t>
      </w:r>
      <w:r>
        <w:t xml:space="preserve"> ist deshalb in einem separaten </w:t>
      </w:r>
      <w:proofErr w:type="spellStart"/>
      <w:r>
        <w:t>Assembly</w:t>
      </w:r>
      <w:proofErr w:type="spellEnd"/>
      <w:r>
        <w:t xml:space="preserve">, damit der </w:t>
      </w:r>
      <w:proofErr w:type="spellStart"/>
      <w:r>
        <w:t>Preparer</w:t>
      </w:r>
      <w:proofErr w:type="spellEnd"/>
      <w:r>
        <w:t xml:space="preserve"> und die eigentliche Applikation dieses gemeinsame Interface implementieren können.</w:t>
      </w:r>
    </w:p>
    <w:p w:rsidR="00E142D2" w:rsidRDefault="00622C0F" w:rsidP="00E142D2">
      <w:pPr>
        <w:keepNext/>
      </w:pPr>
      <w:r>
        <w:rPr>
          <w:noProof/>
          <w:lang w:eastAsia="de-CH"/>
        </w:rPr>
        <w:lastRenderedPageBreak/>
        <w:drawing>
          <wp:inline distT="0" distB="0" distL="0" distR="0" wp14:anchorId="11046C3C" wp14:editId="71B8EF38">
            <wp:extent cx="2163170" cy="162703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165717" cy="1628955"/>
                    </a:xfrm>
                    <a:prstGeom prst="rect">
                      <a:avLst/>
                    </a:prstGeom>
                  </pic:spPr>
                </pic:pic>
              </a:graphicData>
            </a:graphic>
          </wp:inline>
        </w:drawing>
      </w:r>
    </w:p>
    <w:p w:rsidR="00DC6AEE" w:rsidRDefault="00E142D2" w:rsidP="00E142D2">
      <w:pPr>
        <w:pStyle w:val="Caption"/>
      </w:pPr>
      <w:bookmarkStart w:id="45" w:name="_Toc312154927"/>
      <w:r>
        <w:t xml:space="preserve">Abbildung </w:t>
      </w:r>
      <w:r w:rsidR="007E432B">
        <w:fldChar w:fldCharType="begin"/>
      </w:r>
      <w:r w:rsidR="007E432B">
        <w:instrText xml:space="preserve"> SEQ Abbildung \* ARABIC </w:instrText>
      </w:r>
      <w:r w:rsidR="007E432B">
        <w:fldChar w:fldCharType="separate"/>
      </w:r>
      <w:r w:rsidR="00DF0555">
        <w:rPr>
          <w:noProof/>
        </w:rPr>
        <w:t>10</w:t>
      </w:r>
      <w:r w:rsidR="007E432B">
        <w:rPr>
          <w:noProof/>
        </w:rPr>
        <w:fldChar w:fldCharType="end"/>
      </w:r>
      <w:r>
        <w:t xml:space="preserve"> - </w:t>
      </w:r>
      <w:proofErr w:type="spellStart"/>
      <w:r w:rsidRPr="009D4D18">
        <w:t>Loader.Interfaces</w:t>
      </w:r>
      <w:bookmarkEnd w:id="45"/>
      <w:proofErr w:type="spellEnd"/>
    </w:p>
    <w:p w:rsidR="00504E34" w:rsidRDefault="001354A1" w:rsidP="00142918">
      <w:pPr>
        <w:pStyle w:val="Heading3"/>
      </w:pPr>
      <w:bookmarkStart w:id="46" w:name="_Toc312154964"/>
      <w:r>
        <w:t>Implementation</w:t>
      </w:r>
      <w:bookmarkEnd w:id="46"/>
    </w:p>
    <w:p w:rsidR="00504E34" w:rsidRPr="00504E34" w:rsidRDefault="00504E34" w:rsidP="00504E34">
      <w:r>
        <w:t xml:space="preserve">Die Implementation ist von den Interfaces </w:t>
      </w:r>
      <w:r w:rsidR="007E2F15">
        <w:t>a</w:t>
      </w:r>
      <w:r>
        <w:t>bhängig.</w:t>
      </w:r>
      <w:r w:rsidR="007E2F15">
        <w:t xml:space="preserve"> Dadurch können die Implementationen voneinander entkoppelt werden. </w:t>
      </w:r>
      <w:r w:rsidR="00654144">
        <w:t xml:space="preserve">Dies ist in </w:t>
      </w:r>
      <w:r w:rsidR="00654144">
        <w:fldChar w:fldCharType="begin"/>
      </w:r>
      <w:r w:rsidR="00654144">
        <w:instrText xml:space="preserve"> REF _Ref312062942 \h </w:instrText>
      </w:r>
      <w:r w:rsidR="00654144">
        <w:fldChar w:fldCharType="separate"/>
      </w:r>
      <w:r w:rsidR="00DF0555">
        <w:t xml:space="preserve">Abbildung </w:t>
      </w:r>
      <w:r w:rsidR="00DF0555">
        <w:rPr>
          <w:noProof/>
        </w:rPr>
        <w:t>11</w:t>
      </w:r>
      <w:r w:rsidR="00DF0555">
        <w:t xml:space="preserve"> - Implementation Übersicht</w:t>
      </w:r>
      <w:r w:rsidR="00654144">
        <w:fldChar w:fldCharType="end"/>
      </w:r>
      <w:r w:rsidR="00654144">
        <w:t xml:space="preserve"> ersichtlich.</w:t>
      </w:r>
    </w:p>
    <w:p w:rsidR="002A3243" w:rsidRDefault="00DB17BC" w:rsidP="002A3243">
      <w:pPr>
        <w:keepNext/>
      </w:pPr>
      <w:r>
        <w:rPr>
          <w:noProof/>
          <w:lang w:eastAsia="de-CH"/>
        </w:rPr>
        <w:drawing>
          <wp:inline distT="0" distB="0" distL="0" distR="0" wp14:anchorId="5041A497" wp14:editId="01541FC8">
            <wp:extent cx="3289111" cy="1726381"/>
            <wp:effectExtent l="0" t="0" r="698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93806" cy="1728845"/>
                    </a:xfrm>
                    <a:prstGeom prst="rect">
                      <a:avLst/>
                    </a:prstGeom>
                  </pic:spPr>
                </pic:pic>
              </a:graphicData>
            </a:graphic>
          </wp:inline>
        </w:drawing>
      </w:r>
    </w:p>
    <w:p w:rsidR="001354A1" w:rsidRDefault="002A3243" w:rsidP="002A3243">
      <w:pPr>
        <w:pStyle w:val="Caption"/>
      </w:pPr>
      <w:bookmarkStart w:id="47" w:name="_Ref312062942"/>
      <w:bookmarkStart w:id="48" w:name="_Toc312154928"/>
      <w:r>
        <w:t xml:space="preserve">Abbildung </w:t>
      </w:r>
      <w:r w:rsidR="007E432B">
        <w:fldChar w:fldCharType="begin"/>
      </w:r>
      <w:r w:rsidR="007E432B">
        <w:instrText xml:space="preserve"> SEQ Abbildung \* ARABIC </w:instrText>
      </w:r>
      <w:r w:rsidR="007E432B">
        <w:fldChar w:fldCharType="separate"/>
      </w:r>
      <w:r w:rsidR="00DF0555">
        <w:rPr>
          <w:noProof/>
        </w:rPr>
        <w:t>11</w:t>
      </w:r>
      <w:r w:rsidR="007E432B">
        <w:rPr>
          <w:noProof/>
        </w:rPr>
        <w:fldChar w:fldCharType="end"/>
      </w:r>
      <w:r>
        <w:t xml:space="preserve"> - Implementation Übersicht</w:t>
      </w:r>
      <w:bookmarkEnd w:id="47"/>
      <w:bookmarkEnd w:id="48"/>
    </w:p>
    <w:p w:rsidR="00697A18" w:rsidRDefault="00697A18" w:rsidP="00184D9C">
      <w:pPr>
        <w:pStyle w:val="Heading4"/>
      </w:pPr>
      <w:proofErr w:type="spellStart"/>
      <w:r>
        <w:t>Services.Loader</w:t>
      </w:r>
      <w:proofErr w:type="spellEnd"/>
    </w:p>
    <w:p w:rsidR="008F555A" w:rsidRPr="008F555A" w:rsidRDefault="00F97AF7" w:rsidP="008F555A">
      <w:r>
        <w:t xml:space="preserve">Der </w:t>
      </w:r>
      <w:proofErr w:type="spellStart"/>
      <w:r>
        <w:t>ProjectNotesLoader</w:t>
      </w:r>
      <w:proofErr w:type="spellEnd"/>
      <w:r>
        <w:t xml:space="preserve"> kann eine Liste von </w:t>
      </w:r>
      <w:proofErr w:type="spellStart"/>
      <w:r>
        <w:t>IProjectNotes</w:t>
      </w:r>
      <w:proofErr w:type="spellEnd"/>
      <w:r>
        <w:t xml:space="preserve"> laden.</w:t>
      </w:r>
      <w:r w:rsidR="007D0A95">
        <w:t xml:space="preserve"> In der aktuellen Version werden die Date</w:t>
      </w:r>
      <w:r w:rsidR="00654144">
        <w:t>n von einer</w:t>
      </w:r>
      <w:r w:rsidR="009C7EBE">
        <w:t xml:space="preserve"> Tab-getrennten Textdatei </w:t>
      </w:r>
      <w:r w:rsidR="00890EA1">
        <w:t xml:space="preserve">gelesen, in Zukunft können diese </w:t>
      </w:r>
      <w:r w:rsidR="007D0A95">
        <w:t>aber auch von</w:t>
      </w:r>
      <w:r w:rsidR="00890EA1">
        <w:t xml:space="preserve"> einer Datenbank oder vom </w:t>
      </w:r>
      <w:proofErr w:type="spellStart"/>
      <w:r w:rsidR="00890EA1">
        <w:t>Sharep</w:t>
      </w:r>
      <w:r w:rsidR="007D0A95">
        <w:t>oint</w:t>
      </w:r>
      <w:proofErr w:type="spellEnd"/>
      <w:r w:rsidR="007D0A95">
        <w:t xml:space="preserve"> geladen werden.</w:t>
      </w:r>
    </w:p>
    <w:p w:rsidR="00697A18" w:rsidRDefault="00697A18" w:rsidP="00697A18">
      <w:pPr>
        <w:keepNext/>
      </w:pPr>
      <w:r>
        <w:rPr>
          <w:noProof/>
          <w:lang w:eastAsia="de-CH"/>
        </w:rPr>
        <w:drawing>
          <wp:inline distT="0" distB="0" distL="0" distR="0" wp14:anchorId="369AB33D" wp14:editId="67DB0E70">
            <wp:extent cx="2040944" cy="19311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697A18" w:rsidRPr="00697A18" w:rsidRDefault="00697A18" w:rsidP="00697A18">
      <w:pPr>
        <w:pStyle w:val="Caption"/>
      </w:pPr>
      <w:bookmarkStart w:id="49" w:name="_Toc312154929"/>
      <w:r>
        <w:t xml:space="preserve">Abbildung </w:t>
      </w:r>
      <w:r w:rsidR="007E432B">
        <w:fldChar w:fldCharType="begin"/>
      </w:r>
      <w:r w:rsidR="007E432B">
        <w:instrText xml:space="preserve"> SEQ Abbildung \* ARABIC </w:instrText>
      </w:r>
      <w:r w:rsidR="007E432B">
        <w:fldChar w:fldCharType="separate"/>
      </w:r>
      <w:r w:rsidR="00DF0555">
        <w:rPr>
          <w:noProof/>
        </w:rPr>
        <w:t>12</w:t>
      </w:r>
      <w:r w:rsidR="007E432B">
        <w:rPr>
          <w:noProof/>
        </w:rPr>
        <w:fldChar w:fldCharType="end"/>
      </w:r>
      <w:r>
        <w:t xml:space="preserve"> - </w:t>
      </w:r>
      <w:proofErr w:type="spellStart"/>
      <w:r>
        <w:t>Services.Loader</w:t>
      </w:r>
      <w:bookmarkEnd w:id="49"/>
      <w:proofErr w:type="spellEnd"/>
    </w:p>
    <w:p w:rsidR="007E2F15" w:rsidRDefault="007E2F15" w:rsidP="00184D9C">
      <w:pPr>
        <w:pStyle w:val="Heading4"/>
      </w:pPr>
      <w:proofErr w:type="spellStart"/>
      <w:r>
        <w:t>Converter.Pdf</w:t>
      </w:r>
      <w:proofErr w:type="spellEnd"/>
    </w:p>
    <w:p w:rsidR="00697A18" w:rsidRDefault="00697A18" w:rsidP="00697A18">
      <w:r>
        <w:t xml:space="preserve">Der </w:t>
      </w:r>
      <w:proofErr w:type="spellStart"/>
      <w:r>
        <w:t>PdfConverter</w:t>
      </w:r>
      <w:proofErr w:type="spellEnd"/>
      <w:r>
        <w:t xml:space="preserve"> ist dafür verantwortlich, das PDF Dokument in ein XPS Dokument zu konvertieren.</w:t>
      </w:r>
      <w:r w:rsidR="005706D1">
        <w:t xml:space="preserve"> Da die Konvertierung mithilfe des </w:t>
      </w:r>
      <w:r w:rsidR="00890EA1">
        <w:t>Adobe Readers geschieht, kann die</w:t>
      </w:r>
      <w:r w:rsidR="005706D1">
        <w:t xml:space="preserve"> </w:t>
      </w:r>
      <w:proofErr w:type="spellStart"/>
      <w:r w:rsidR="005706D1" w:rsidRPr="005706D1">
        <w:t>AcrobatLocation</w:t>
      </w:r>
      <w:proofErr w:type="spellEnd"/>
      <w:r w:rsidR="005706D1">
        <w:t xml:space="preserve"> im Settings File konfiguriert werden. Sta</w:t>
      </w:r>
      <w:r w:rsidR="00890EA1">
        <w:t>n</w:t>
      </w:r>
      <w:r w:rsidR="005706D1">
        <w:t>dardmässig ist der Pfad  auf „</w:t>
      </w:r>
      <w:r w:rsidR="005706D1" w:rsidRPr="005706D1">
        <w:t>C:\</w:t>
      </w:r>
      <w:proofErr w:type="spellStart"/>
      <w:r w:rsidR="005706D1" w:rsidRPr="005706D1">
        <w:t>Program</w:t>
      </w:r>
      <w:proofErr w:type="spellEnd"/>
      <w:r w:rsidR="005706D1" w:rsidRPr="005706D1">
        <w:t xml:space="preserve"> Files (x86)\Adobe\Reader 10.0\Reader\AcroRd32.exe</w:t>
      </w:r>
      <w:r w:rsidR="005706D1">
        <w:t xml:space="preserve">“ </w:t>
      </w:r>
      <w:r w:rsidR="00890EA1">
        <w:t>gesetzt</w:t>
      </w:r>
      <w:r w:rsidR="005706D1">
        <w:t>.</w:t>
      </w:r>
    </w:p>
    <w:p w:rsidR="007E2F15" w:rsidRDefault="005706D1" w:rsidP="007E2F15">
      <w:pPr>
        <w:keepNext/>
      </w:pPr>
      <w:r>
        <w:rPr>
          <w:noProof/>
          <w:lang w:eastAsia="de-CH"/>
        </w:rPr>
        <w:lastRenderedPageBreak/>
        <w:drawing>
          <wp:inline distT="0" distB="0" distL="0" distR="0" wp14:anchorId="59C5D260" wp14:editId="1524981A">
            <wp:extent cx="1975104" cy="2784667"/>
            <wp:effectExtent l="0" t="0" r="635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976484" cy="2786613"/>
                    </a:xfrm>
                    <a:prstGeom prst="rect">
                      <a:avLst/>
                    </a:prstGeom>
                  </pic:spPr>
                </pic:pic>
              </a:graphicData>
            </a:graphic>
          </wp:inline>
        </w:drawing>
      </w:r>
    </w:p>
    <w:p w:rsidR="00ED27B2" w:rsidRDefault="007E2F15" w:rsidP="007E2F15">
      <w:pPr>
        <w:pStyle w:val="Caption"/>
      </w:pPr>
      <w:bookmarkStart w:id="50" w:name="_Toc312154930"/>
      <w:r>
        <w:t xml:space="preserve">Abbildung </w:t>
      </w:r>
      <w:r w:rsidR="007E432B">
        <w:fldChar w:fldCharType="begin"/>
      </w:r>
      <w:r w:rsidR="007E432B">
        <w:instrText xml:space="preserve"> SEQ Abbildung \* ARABIC </w:instrText>
      </w:r>
      <w:r w:rsidR="007E432B">
        <w:fldChar w:fldCharType="separate"/>
      </w:r>
      <w:r w:rsidR="00DF0555">
        <w:rPr>
          <w:noProof/>
        </w:rPr>
        <w:t>13</w:t>
      </w:r>
      <w:r w:rsidR="007E432B">
        <w:rPr>
          <w:noProof/>
        </w:rPr>
        <w:fldChar w:fldCharType="end"/>
      </w:r>
      <w:r>
        <w:t xml:space="preserve"> - </w:t>
      </w:r>
      <w:proofErr w:type="spellStart"/>
      <w:r>
        <w:t>Converter.Pdf</w:t>
      </w:r>
      <w:bookmarkEnd w:id="50"/>
      <w:proofErr w:type="spellEnd"/>
    </w:p>
    <w:p w:rsidR="00697A18" w:rsidRDefault="007D0A95" w:rsidP="00184D9C">
      <w:pPr>
        <w:pStyle w:val="Heading4"/>
      </w:pPr>
      <w:proofErr w:type="spellStart"/>
      <w:r>
        <w:t>Preparer</w:t>
      </w:r>
      <w:proofErr w:type="spellEnd"/>
    </w:p>
    <w:p w:rsidR="00FB06EE" w:rsidRDefault="007D0A95" w:rsidP="007D0A95">
      <w:r>
        <w:t xml:space="preserve">Der </w:t>
      </w:r>
      <w:proofErr w:type="spellStart"/>
      <w:r>
        <w:t>Preparer</w:t>
      </w:r>
      <w:proofErr w:type="spellEnd"/>
      <w:r>
        <w:t xml:space="preserve"> ist dafür verantwortlich, dass die Project</w:t>
      </w:r>
      <w:r w:rsidR="00830CA2">
        <w:t xml:space="preserve"> </w:t>
      </w:r>
      <w:r>
        <w:t>Notes der Applikation im entsprechenden Format zur Verfügung steht. Konkret heisst das</w:t>
      </w:r>
      <w:r w:rsidR="00890EA1">
        <w:t>:</w:t>
      </w:r>
      <w:r>
        <w:t xml:space="preserve"> pro Project Not</w:t>
      </w:r>
      <w:r w:rsidR="00890EA1">
        <w:t>e</w:t>
      </w:r>
      <w:r>
        <w:t xml:space="preserve"> ein XPS Dokument und ein Bild (243x243 Pixel gross)</w:t>
      </w:r>
      <w:r w:rsidR="00821546">
        <w:t xml:space="preserve">. Dazu verwendet der </w:t>
      </w:r>
      <w:proofErr w:type="spellStart"/>
      <w:r w:rsidR="00821546">
        <w:t>Preparer</w:t>
      </w:r>
      <w:proofErr w:type="spellEnd"/>
      <w:r w:rsidR="00821546">
        <w:t xml:space="preserve"> einen </w:t>
      </w:r>
      <w:proofErr w:type="spellStart"/>
      <w:r w:rsidR="00821546">
        <w:t>IProjectNotesLoader</w:t>
      </w:r>
      <w:proofErr w:type="spellEnd"/>
      <w:r w:rsidR="00821546">
        <w:t xml:space="preserve"> und einen </w:t>
      </w:r>
      <w:proofErr w:type="spellStart"/>
      <w:r w:rsidR="00821546">
        <w:t>IConverter</w:t>
      </w:r>
      <w:proofErr w:type="spellEnd"/>
      <w:r w:rsidR="00350FB9">
        <w:t>.</w:t>
      </w:r>
    </w:p>
    <w:p w:rsidR="007D0A95" w:rsidRDefault="00FB06EE" w:rsidP="007D0A95">
      <w:r>
        <w:t xml:space="preserve">Da der </w:t>
      </w:r>
      <w:proofErr w:type="spellStart"/>
      <w:r>
        <w:t>Preparer</w:t>
      </w:r>
      <w:proofErr w:type="spellEnd"/>
      <w:r>
        <w:t xml:space="preserve"> vor der Applikation und unabhängig ausgeführt wird, ist er als </w:t>
      </w:r>
      <w:proofErr w:type="spellStart"/>
      <w:r>
        <w:t>Executable</w:t>
      </w:r>
      <w:proofErr w:type="spellEnd"/>
      <w:r>
        <w:t xml:space="preserve"> (exe) kompiliert.</w:t>
      </w:r>
    </w:p>
    <w:p w:rsidR="00FB06EE" w:rsidRDefault="00BF2BBC" w:rsidP="00FB06EE">
      <w:pPr>
        <w:keepNext/>
      </w:pPr>
      <w:r>
        <w:rPr>
          <w:noProof/>
          <w:lang w:eastAsia="de-CH"/>
        </w:rPr>
        <w:drawing>
          <wp:inline distT="0" distB="0" distL="0" distR="0" wp14:anchorId="37EBCE26" wp14:editId="6C506430">
            <wp:extent cx="5760720" cy="29342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934256"/>
                    </a:xfrm>
                    <a:prstGeom prst="rect">
                      <a:avLst/>
                    </a:prstGeom>
                  </pic:spPr>
                </pic:pic>
              </a:graphicData>
            </a:graphic>
          </wp:inline>
        </w:drawing>
      </w:r>
    </w:p>
    <w:p w:rsidR="00350FB9" w:rsidRDefault="00FB06EE" w:rsidP="00FB06EE">
      <w:pPr>
        <w:pStyle w:val="Caption"/>
      </w:pPr>
      <w:bookmarkStart w:id="51" w:name="_Toc312154931"/>
      <w:r>
        <w:t xml:space="preserve">Abbildung </w:t>
      </w:r>
      <w:r w:rsidR="007E432B">
        <w:fldChar w:fldCharType="begin"/>
      </w:r>
      <w:r w:rsidR="007E432B">
        <w:instrText xml:space="preserve"> SEQ Abbildung \* ARABIC </w:instrText>
      </w:r>
      <w:r w:rsidR="007E432B">
        <w:fldChar w:fldCharType="separate"/>
      </w:r>
      <w:r w:rsidR="00DF0555">
        <w:rPr>
          <w:noProof/>
        </w:rPr>
        <w:t>14</w:t>
      </w:r>
      <w:r w:rsidR="007E432B">
        <w:rPr>
          <w:noProof/>
        </w:rPr>
        <w:fldChar w:fldCharType="end"/>
      </w:r>
      <w:r>
        <w:t xml:space="preserve"> - </w:t>
      </w:r>
      <w:proofErr w:type="spellStart"/>
      <w:r>
        <w:t>Preparer</w:t>
      </w:r>
      <w:bookmarkEnd w:id="51"/>
      <w:proofErr w:type="spellEnd"/>
    </w:p>
    <w:p w:rsidR="00363372" w:rsidRDefault="00363372" w:rsidP="00A57871">
      <w:r>
        <w:t xml:space="preserve">Beim </w:t>
      </w:r>
      <w:proofErr w:type="spellStart"/>
      <w:r>
        <w:t>Preparer</w:t>
      </w:r>
      <w:proofErr w:type="spellEnd"/>
      <w:r>
        <w:t xml:space="preserve"> sind die einzelnen </w:t>
      </w:r>
      <w:proofErr w:type="spellStart"/>
      <w:r>
        <w:t>IProcessors</w:t>
      </w:r>
      <w:proofErr w:type="spellEnd"/>
      <w:r>
        <w:t xml:space="preserve"> wichtig. Als erstes wird der </w:t>
      </w:r>
      <w:proofErr w:type="spellStart"/>
      <w:r>
        <w:t>DownloadProcessor</w:t>
      </w:r>
      <w:proofErr w:type="spellEnd"/>
      <w:r>
        <w:t xml:space="preserve"> verwendet, der das PDF Dokument herunterlädt und lokal speichert. In einem zweiten Schritt wird der </w:t>
      </w:r>
      <w:proofErr w:type="spellStart"/>
      <w:r>
        <w:t>ConverterProcessor</w:t>
      </w:r>
      <w:proofErr w:type="spellEnd"/>
      <w:r>
        <w:t xml:space="preserve"> verwendet, der das PDF</w:t>
      </w:r>
      <w:r w:rsidR="00890EA1">
        <w:t xml:space="preserve"> Dokument</w:t>
      </w:r>
      <w:r>
        <w:t xml:space="preserve"> in ein XPS Dokument konvertiert. Der </w:t>
      </w:r>
      <w:proofErr w:type="spellStart"/>
      <w:r>
        <w:t>ImageExtractorProcessor</w:t>
      </w:r>
      <w:proofErr w:type="spellEnd"/>
      <w:r>
        <w:t xml:space="preserve"> extrahiert schliesslich noch ein Bild aus dem XPS Dokument. </w:t>
      </w:r>
      <w:r w:rsidR="00962ACC">
        <w:t>Tritt dabei ein Fehler auf</w:t>
      </w:r>
      <w:r>
        <w:t xml:space="preserve"> und </w:t>
      </w:r>
      <w:r w:rsidR="00890EA1">
        <w:t xml:space="preserve">befinden </w:t>
      </w:r>
      <w:r w:rsidR="003B6B1B">
        <w:t xml:space="preserve">sich </w:t>
      </w:r>
      <w:r w:rsidR="00962ACC">
        <w:t>d</w:t>
      </w:r>
      <w:r>
        <w:t>ie Dateien</w:t>
      </w:r>
      <w:r w:rsidR="00962ACC">
        <w:t xml:space="preserve"> dadurch</w:t>
      </w:r>
      <w:r>
        <w:t xml:space="preserve"> in einem </w:t>
      </w:r>
      <w:r w:rsidR="006D5E5C">
        <w:t>fehlerhaften</w:t>
      </w:r>
      <w:r>
        <w:t xml:space="preserve"> Zustand,</w:t>
      </w:r>
      <w:r w:rsidR="00890EA1">
        <w:t xml:space="preserve"> so</w:t>
      </w:r>
      <w:r>
        <w:t xml:space="preserve"> </w:t>
      </w:r>
      <w:r w:rsidR="00E440B2">
        <w:t>werden diese vom</w:t>
      </w:r>
      <w:r>
        <w:t xml:space="preserve"> </w:t>
      </w:r>
      <w:proofErr w:type="spellStart"/>
      <w:r>
        <w:t>Cleanu</w:t>
      </w:r>
      <w:r w:rsidR="00E440B2">
        <w:t>pProcessor</w:t>
      </w:r>
      <w:proofErr w:type="spellEnd"/>
      <w:r w:rsidR="00E440B2">
        <w:t xml:space="preserve"> entfernt</w:t>
      </w:r>
      <w:r>
        <w:t>.</w:t>
      </w:r>
    </w:p>
    <w:p w:rsidR="005B46DD" w:rsidRDefault="001F3687" w:rsidP="00A57871">
      <w:r>
        <w:t xml:space="preserve">Um die Ausführung zu beschleunigen, wurde </w:t>
      </w:r>
      <w:r w:rsidR="00890EA1">
        <w:t>die Verarbeitung der einzelnen</w:t>
      </w:r>
      <w:r>
        <w:t xml:space="preserve"> Project Notes parallelisiert. </w:t>
      </w:r>
      <w:r w:rsidR="005B46DD">
        <w:t>Das folgende Sequenzdiagramm zeigt den Ablauf auf</w:t>
      </w:r>
      <w:r>
        <w:t xml:space="preserve"> (in der Liste „</w:t>
      </w:r>
      <w:proofErr w:type="spellStart"/>
      <w:r>
        <w:t>processors</w:t>
      </w:r>
      <w:proofErr w:type="spellEnd"/>
      <w:r>
        <w:t xml:space="preserve">“ sind Instanzen der einzelnen </w:t>
      </w:r>
      <w:proofErr w:type="spellStart"/>
      <w:r>
        <w:t>IProcessors</w:t>
      </w:r>
      <w:proofErr w:type="spellEnd"/>
      <w:r>
        <w:t xml:space="preserve"> enthalten)</w:t>
      </w:r>
      <w:r w:rsidR="005B46DD">
        <w:t>:</w:t>
      </w:r>
    </w:p>
    <w:p w:rsidR="001F3687" w:rsidRDefault="005D71BF" w:rsidP="001F3687">
      <w:pPr>
        <w:keepNext/>
      </w:pPr>
      <w:r>
        <w:rPr>
          <w:noProof/>
          <w:lang w:eastAsia="de-CH"/>
        </w:rPr>
        <w:lastRenderedPageBreak/>
        <w:drawing>
          <wp:inline distT="0" distB="0" distL="0" distR="0" wp14:anchorId="63208437" wp14:editId="717D18B4">
            <wp:extent cx="5953767" cy="6933063"/>
            <wp:effectExtent l="0" t="0" r="889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b="37584"/>
                    <a:stretch/>
                  </pic:blipFill>
                  <pic:spPr bwMode="auto">
                    <a:xfrm>
                      <a:off x="0" y="0"/>
                      <a:ext cx="5959415" cy="6939640"/>
                    </a:xfrm>
                    <a:prstGeom prst="rect">
                      <a:avLst/>
                    </a:prstGeom>
                    <a:noFill/>
                    <a:ln>
                      <a:noFill/>
                    </a:ln>
                    <a:extLst>
                      <a:ext uri="{53640926-AAD7-44D8-BBD7-CCE9431645EC}">
                        <a14:shadowObscured xmlns:a14="http://schemas.microsoft.com/office/drawing/2010/main"/>
                      </a:ext>
                    </a:extLst>
                  </pic:spPr>
                </pic:pic>
              </a:graphicData>
            </a:graphic>
          </wp:inline>
        </w:drawing>
      </w:r>
    </w:p>
    <w:p w:rsidR="001F3687" w:rsidRDefault="001F3687" w:rsidP="001F3687">
      <w:pPr>
        <w:pStyle w:val="Caption"/>
      </w:pPr>
      <w:bookmarkStart w:id="52" w:name="_Toc312154932"/>
      <w:r>
        <w:t xml:space="preserve">Abbildung </w:t>
      </w:r>
      <w:r w:rsidR="007E432B">
        <w:fldChar w:fldCharType="begin"/>
      </w:r>
      <w:r w:rsidR="007E432B">
        <w:instrText xml:space="preserve"> SEQ Abbildung \* ARABIC </w:instrText>
      </w:r>
      <w:r w:rsidR="007E432B">
        <w:fldChar w:fldCharType="separate"/>
      </w:r>
      <w:r w:rsidR="00DF0555">
        <w:rPr>
          <w:noProof/>
        </w:rPr>
        <w:t>15</w:t>
      </w:r>
      <w:r w:rsidR="007E432B">
        <w:rPr>
          <w:noProof/>
        </w:rPr>
        <w:fldChar w:fldCharType="end"/>
      </w:r>
      <w:r>
        <w:t xml:space="preserve"> - Sequenzdiagramm </w:t>
      </w:r>
      <w:proofErr w:type="spellStart"/>
      <w:r>
        <w:t>Preparer</w:t>
      </w:r>
      <w:bookmarkEnd w:id="52"/>
      <w:proofErr w:type="spellEnd"/>
    </w:p>
    <w:p w:rsidR="005C6E0E" w:rsidRDefault="005C6E0E">
      <w:r>
        <w:br w:type="page"/>
      </w:r>
    </w:p>
    <w:p w:rsidR="007D0A95" w:rsidRDefault="007D0A95" w:rsidP="00184D9C">
      <w:pPr>
        <w:pStyle w:val="Heading4"/>
      </w:pPr>
      <w:r>
        <w:lastRenderedPageBreak/>
        <w:t>Services</w:t>
      </w:r>
    </w:p>
    <w:p w:rsidR="004E0CCC" w:rsidRDefault="004E0CCC" w:rsidP="004E0CCC">
      <w:r>
        <w:t xml:space="preserve">Der Service </w:t>
      </w:r>
      <w:r w:rsidR="00890EA1">
        <w:t>stellt die</w:t>
      </w:r>
      <w:r>
        <w:t xml:space="preserve"> </w:t>
      </w:r>
      <w:proofErr w:type="spellStart"/>
      <w:r>
        <w:t>IProjectNotes</w:t>
      </w:r>
      <w:proofErr w:type="spellEnd"/>
      <w:r>
        <w:t xml:space="preserve"> und die </w:t>
      </w:r>
      <w:r w:rsidR="00447065">
        <w:t xml:space="preserve">aggregierten </w:t>
      </w:r>
      <w:proofErr w:type="spellStart"/>
      <w:r>
        <w:t>IMetadata</w:t>
      </w:r>
      <w:proofErr w:type="spellEnd"/>
      <w:r>
        <w:t xml:space="preserve"> Objekte zur Verfügung. </w:t>
      </w:r>
      <w:r w:rsidR="00890EA1">
        <w:t xml:space="preserve">Er </w:t>
      </w:r>
      <w:r>
        <w:t>erhält</w:t>
      </w:r>
      <w:r w:rsidR="00EF0BE5">
        <w:t xml:space="preserve"> zuerst die Rohdaten</w:t>
      </w:r>
      <w:r w:rsidR="0096329B">
        <w:t xml:space="preserve"> vom </w:t>
      </w:r>
      <w:proofErr w:type="spellStart"/>
      <w:r w:rsidR="0096329B">
        <w:t>IProjectNotesLoader</w:t>
      </w:r>
      <w:proofErr w:type="spellEnd"/>
      <w:r w:rsidR="00447065">
        <w:t xml:space="preserve"> und baut dann aufgrund der Eingaben die Objektstruktur mit den </w:t>
      </w:r>
      <w:proofErr w:type="spellStart"/>
      <w:r w:rsidR="00447065">
        <w:t>IProjectNotes</w:t>
      </w:r>
      <w:proofErr w:type="spellEnd"/>
      <w:r w:rsidR="00447065">
        <w:t xml:space="preserve"> und </w:t>
      </w:r>
      <w:proofErr w:type="spellStart"/>
      <w:r w:rsidR="00447065">
        <w:t>IMetadatas</w:t>
      </w:r>
      <w:proofErr w:type="spellEnd"/>
      <w:r w:rsidR="00447065">
        <w:t xml:space="preserve"> auf. Die Metadaten werden beim Import </w:t>
      </w:r>
      <w:r w:rsidR="00890EA1">
        <w:t xml:space="preserve">sogleich </w:t>
      </w:r>
      <w:r w:rsidR="00447065">
        <w:t xml:space="preserve">aggregiert. </w:t>
      </w:r>
      <w:r w:rsidR="00BE7D57">
        <w:t xml:space="preserve">Um auch die Personen, die am Projekt mitgearbeitet haben, darzustellen, stellt der </w:t>
      </w:r>
      <w:proofErr w:type="spellStart"/>
      <w:r w:rsidR="00BE7D57">
        <w:t>GravatarService</w:t>
      </w:r>
      <w:proofErr w:type="spellEnd"/>
      <w:r w:rsidR="00BE7D57">
        <w:t xml:space="preserve"> eine Liste von </w:t>
      </w:r>
      <w:proofErr w:type="spellStart"/>
      <w:r w:rsidR="00BE7D57">
        <w:t>Persons</w:t>
      </w:r>
      <w:proofErr w:type="spellEnd"/>
      <w:r w:rsidR="00BE7D57">
        <w:t xml:space="preserve"> zur Verfügung. </w:t>
      </w:r>
      <w:r w:rsidR="00447065">
        <w:t xml:space="preserve">Weiter implementiert das Service Projekt bestimmte Hilfsklassen, wie zum Beispiel den </w:t>
      </w:r>
      <w:proofErr w:type="spellStart"/>
      <w:r w:rsidR="00447065">
        <w:t>MetadataComparer</w:t>
      </w:r>
      <w:proofErr w:type="spellEnd"/>
      <w:r w:rsidR="00447065">
        <w:t>.</w:t>
      </w:r>
    </w:p>
    <w:p w:rsidR="00447065" w:rsidRDefault="00447065" w:rsidP="0042493C">
      <w:r>
        <w:t xml:space="preserve">Damit nach Project Notes gefiltert werden kann, stellt der Service eine </w:t>
      </w:r>
      <w:proofErr w:type="spellStart"/>
      <w:r>
        <w:t>CyclicCollectionView</w:t>
      </w:r>
      <w:proofErr w:type="spellEnd"/>
      <w:r>
        <w:t xml:space="preserve">&lt;T&gt; zur Verfügung. Diese implementiert das Interface </w:t>
      </w:r>
      <w:proofErr w:type="spellStart"/>
      <w:r>
        <w:t>ICyclicCollectionView</w:t>
      </w:r>
      <w:proofErr w:type="spellEnd"/>
      <w:r>
        <w:t>&lt;T&gt;.</w:t>
      </w:r>
    </w:p>
    <w:p w:rsidR="00283FA3" w:rsidRPr="004E0CCC" w:rsidRDefault="00283FA3" w:rsidP="0042493C">
      <w:r>
        <w:t xml:space="preserve">Der Service kann auch konfiguriert werden, </w:t>
      </w:r>
      <w:r w:rsidR="00BA1C07">
        <w:t xml:space="preserve">so gibt es eine Einstellung </w:t>
      </w:r>
      <w:proofErr w:type="spellStart"/>
      <w:r w:rsidR="00BA1C07" w:rsidRPr="00BA1C07">
        <w:t>ProjectNotesUrl</w:t>
      </w:r>
      <w:proofErr w:type="spellEnd"/>
      <w:r w:rsidR="00BA1C07">
        <w:t xml:space="preserve">, die zurzeit auf die HTTP URL von </w:t>
      </w:r>
      <w:r w:rsidR="0042493C">
        <w:t xml:space="preserve">der </w:t>
      </w:r>
      <w:proofErr w:type="spellStart"/>
      <w:r w:rsidR="00BA1C07">
        <w:t>Zühlke</w:t>
      </w:r>
      <w:proofErr w:type="spellEnd"/>
      <w:r w:rsidR="0042493C">
        <w:t xml:space="preserve"> Engineering AG</w:t>
      </w:r>
      <w:r w:rsidR="00BA1C07">
        <w:t xml:space="preserve"> konfiguriert ist: </w:t>
      </w:r>
      <w:r w:rsidR="00FD305F">
        <w:t>„</w:t>
      </w:r>
      <w:r w:rsidR="00BA1C07" w:rsidRPr="00BA1C07">
        <w:t>http://www.zuehlke.com/</w:t>
      </w:r>
      <w:proofErr w:type="spellStart"/>
      <w:r w:rsidR="00BA1C07" w:rsidRPr="00BA1C07">
        <w:t>uploads</w:t>
      </w:r>
      <w:proofErr w:type="spellEnd"/>
      <w:r w:rsidR="00BA1C07" w:rsidRPr="00BA1C07">
        <w:t>/</w:t>
      </w:r>
      <w:proofErr w:type="spellStart"/>
      <w:r w:rsidR="00BA1C07" w:rsidRPr="00BA1C07">
        <w:t>tx_zepublications</w:t>
      </w:r>
      <w:proofErr w:type="spellEnd"/>
      <w:r w:rsidR="00BA1C07" w:rsidRPr="00BA1C07">
        <w:t>/</w:t>
      </w:r>
      <w:r w:rsidR="00FD305F">
        <w:t>“</w:t>
      </w:r>
      <w:r w:rsidR="00BA1C07">
        <w:t>. Von diesem Verzeichnis aus werden die Project Notes heruntergeladen.</w:t>
      </w:r>
    </w:p>
    <w:p w:rsidR="005A0C62" w:rsidRDefault="00BE7D57" w:rsidP="005A0C62">
      <w:pPr>
        <w:keepNext/>
      </w:pPr>
      <w:r>
        <w:rPr>
          <w:noProof/>
          <w:lang w:eastAsia="de-CH"/>
        </w:rPr>
        <w:drawing>
          <wp:inline distT="0" distB="0" distL="0" distR="0" wp14:anchorId="6729B2B7" wp14:editId="45BA041A">
            <wp:extent cx="5760720" cy="3405843"/>
            <wp:effectExtent l="0" t="0" r="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3405843"/>
                    </a:xfrm>
                    <a:prstGeom prst="rect">
                      <a:avLst/>
                    </a:prstGeom>
                  </pic:spPr>
                </pic:pic>
              </a:graphicData>
            </a:graphic>
          </wp:inline>
        </w:drawing>
      </w:r>
    </w:p>
    <w:p w:rsidR="00534385" w:rsidRDefault="005A0C62" w:rsidP="005A0C62">
      <w:pPr>
        <w:pStyle w:val="Caption"/>
      </w:pPr>
      <w:bookmarkStart w:id="53" w:name="_Toc312154933"/>
      <w:r>
        <w:t xml:space="preserve">Abbildung </w:t>
      </w:r>
      <w:r w:rsidR="007E432B">
        <w:fldChar w:fldCharType="begin"/>
      </w:r>
      <w:r w:rsidR="007E432B">
        <w:instrText xml:space="preserve"> SEQ Abbildung \* ARABIC </w:instrText>
      </w:r>
      <w:r w:rsidR="007E432B">
        <w:fldChar w:fldCharType="separate"/>
      </w:r>
      <w:r w:rsidR="00DF0555">
        <w:rPr>
          <w:noProof/>
        </w:rPr>
        <w:t>16</w:t>
      </w:r>
      <w:r w:rsidR="007E432B">
        <w:rPr>
          <w:noProof/>
        </w:rPr>
        <w:fldChar w:fldCharType="end"/>
      </w:r>
      <w:r>
        <w:t xml:space="preserve"> </w:t>
      </w:r>
      <w:r w:rsidR="00E95FC0">
        <w:t>-</w:t>
      </w:r>
      <w:r>
        <w:t xml:space="preserve"> Services</w:t>
      </w:r>
      <w:bookmarkEnd w:id="53"/>
    </w:p>
    <w:p w:rsidR="005C6E0E" w:rsidRDefault="005C6E0E">
      <w:r>
        <w:br w:type="page"/>
      </w:r>
    </w:p>
    <w:p w:rsidR="007D0A95" w:rsidRDefault="007D0A95" w:rsidP="00184D9C">
      <w:pPr>
        <w:pStyle w:val="Heading4"/>
      </w:pPr>
      <w:proofErr w:type="spellStart"/>
      <w:r>
        <w:lastRenderedPageBreak/>
        <w:t>UserInterface.Surface</w:t>
      </w:r>
      <w:proofErr w:type="spellEnd"/>
    </w:p>
    <w:p w:rsidR="00C85D14" w:rsidRDefault="00C85D14" w:rsidP="00C85D14">
      <w:r>
        <w:t xml:space="preserve">Das </w:t>
      </w:r>
      <w:proofErr w:type="spellStart"/>
      <w:r>
        <w:t>UserInterface.Surface</w:t>
      </w:r>
      <w:proofErr w:type="spellEnd"/>
      <w:r>
        <w:t xml:space="preserve"> </w:t>
      </w:r>
      <w:proofErr w:type="spellStart"/>
      <w:r>
        <w:t>Assembly</w:t>
      </w:r>
      <w:proofErr w:type="spellEnd"/>
      <w:r>
        <w:t xml:space="preserve"> ist für das GUI verantwortlich. Es benutzt zur Entkopplung der View und des Models das MVVM Pattern</w:t>
      </w:r>
      <w:r w:rsidR="00334AFE">
        <w:t xml:space="preserve"> (siehe</w:t>
      </w:r>
      <w:r w:rsidR="00281104">
        <w:t xml:space="preserve"> </w:t>
      </w:r>
      <w:r w:rsidR="004C49FC">
        <w:t>Unterk</w:t>
      </w:r>
      <w:r w:rsidR="00281104">
        <w:t>apitel</w:t>
      </w:r>
      <w:r w:rsidR="00E8457A">
        <w:t xml:space="preserve"> </w:t>
      </w:r>
      <w:r w:rsidR="00334AFE">
        <w:fldChar w:fldCharType="begin"/>
      </w:r>
      <w:r w:rsidR="00334AFE">
        <w:instrText xml:space="preserve"> REF _Ref311456471 \r \h </w:instrText>
      </w:r>
      <w:r w:rsidR="00334AFE">
        <w:fldChar w:fldCharType="separate"/>
      </w:r>
      <w:r w:rsidR="00DF0555">
        <w:t>4.1</w:t>
      </w:r>
      <w:r w:rsidR="00334AFE">
        <w:fldChar w:fldCharType="end"/>
      </w:r>
      <w:r w:rsidR="00334AFE">
        <w:t xml:space="preserve"> </w:t>
      </w:r>
      <w:r w:rsidR="00334AFE">
        <w:fldChar w:fldCharType="begin"/>
      </w:r>
      <w:r w:rsidR="00334AFE">
        <w:instrText xml:space="preserve"> REF _Ref311456471 \h </w:instrText>
      </w:r>
      <w:r w:rsidR="00334AFE">
        <w:fldChar w:fldCharType="separate"/>
      </w:r>
      <w:r w:rsidR="00DF0555">
        <w:t>MVVM</w:t>
      </w:r>
      <w:r w:rsidR="00334AFE">
        <w:fldChar w:fldCharType="end"/>
      </w:r>
      <w:r w:rsidR="00334AFE">
        <w:t>).</w:t>
      </w:r>
    </w:p>
    <w:p w:rsidR="005C6E0E" w:rsidRDefault="005C6E0E" w:rsidP="00C85D14">
      <w:r>
        <w:t xml:space="preserve">Das </w:t>
      </w:r>
      <w:proofErr w:type="spellStart"/>
      <w:r>
        <w:t>OverviewWindowViewModel</w:t>
      </w:r>
      <w:proofErr w:type="spellEnd"/>
      <w:r>
        <w:t xml:space="preserve"> ist dafür verantwortlich, die </w:t>
      </w:r>
      <w:proofErr w:type="spellStart"/>
      <w:r>
        <w:t>Commands</w:t>
      </w:r>
      <w:proofErr w:type="spellEnd"/>
      <w:r>
        <w:t xml:space="preserve"> der View entgegenzunehmen, eine Aktion auszuführen (Bsp.</w:t>
      </w:r>
      <w:r w:rsidR="00651D1D">
        <w:t>:</w:t>
      </w:r>
      <w:r>
        <w:t xml:space="preserve"> einen Filter setzen)</w:t>
      </w:r>
      <w:r w:rsidR="00E21CA2">
        <w:t xml:space="preserve"> und dann die View zu </w:t>
      </w:r>
      <w:r w:rsidR="00C13B68">
        <w:t>benachrichtigen</w:t>
      </w:r>
      <w:r w:rsidR="00E21CA2">
        <w:t xml:space="preserve"> (mithilfe von </w:t>
      </w:r>
      <w:proofErr w:type="spellStart"/>
      <w:r w:rsidR="00E21CA2">
        <w:t>INotifyPropertyChanged</w:t>
      </w:r>
      <w:proofErr w:type="spellEnd"/>
      <w:r w:rsidR="00E21CA2">
        <w:t>).</w:t>
      </w:r>
      <w:r w:rsidR="00182CF7">
        <w:t xml:space="preserve"> Das </w:t>
      </w:r>
      <w:proofErr w:type="spellStart"/>
      <w:r w:rsidR="00182CF7">
        <w:t>GravatarsViewModel</w:t>
      </w:r>
      <w:proofErr w:type="spellEnd"/>
      <w:r w:rsidR="00182CF7">
        <w:t xml:space="preserve"> verwaltet die Personen und stellt die Schnittstelle zwischen dem </w:t>
      </w:r>
      <w:proofErr w:type="spellStart"/>
      <w:r w:rsidR="00182CF7">
        <w:t>IGravatarService</w:t>
      </w:r>
      <w:proofErr w:type="spellEnd"/>
      <w:r w:rsidR="00182CF7">
        <w:t xml:space="preserve"> </w:t>
      </w:r>
      <w:r w:rsidR="008C3573">
        <w:t>und dem</w:t>
      </w:r>
      <w:r w:rsidR="00182CF7">
        <w:t xml:space="preserve"> </w:t>
      </w:r>
      <w:proofErr w:type="spellStart"/>
      <w:r w:rsidR="00182CF7">
        <w:t>Gravatars</w:t>
      </w:r>
      <w:proofErr w:type="spellEnd"/>
      <w:r w:rsidR="00182CF7">
        <w:t xml:space="preserve"> </w:t>
      </w:r>
      <w:r w:rsidR="008C3573">
        <w:t xml:space="preserve">User </w:t>
      </w:r>
      <w:proofErr w:type="spellStart"/>
      <w:r w:rsidR="008C3573">
        <w:t>Control</w:t>
      </w:r>
      <w:proofErr w:type="spellEnd"/>
      <w:r w:rsidR="008C3573">
        <w:t xml:space="preserve"> </w:t>
      </w:r>
      <w:r w:rsidR="00182CF7">
        <w:t>dar.</w:t>
      </w:r>
    </w:p>
    <w:p w:rsidR="003633BF" w:rsidRDefault="00845258" w:rsidP="003633BF">
      <w:r>
        <w:t>Die Klasse Command implementiert</w:t>
      </w:r>
      <w:r w:rsidR="002D705E">
        <w:t xml:space="preserve"> das Interface</w:t>
      </w:r>
      <w:r>
        <w:t xml:space="preserve"> </w:t>
      </w:r>
      <w:proofErr w:type="spellStart"/>
      <w:r w:rsidR="00B73862">
        <w:t>ICommand</w:t>
      </w:r>
      <w:proofErr w:type="spellEnd"/>
      <w:r w:rsidR="00B73862">
        <w:t>, welche</w:t>
      </w:r>
      <w:r w:rsidR="00C13B68">
        <w:t>s</w:t>
      </w:r>
      <w:r w:rsidR="00B73862">
        <w:t xml:space="preserve"> vom </w:t>
      </w:r>
      <w:proofErr w:type="spellStart"/>
      <w:r w:rsidR="00B73862">
        <w:t>OverviewWindowViewModel</w:t>
      </w:r>
      <w:proofErr w:type="spellEnd"/>
      <w:r w:rsidR="00B73862">
        <w:t xml:space="preserve"> benutzt wird.</w:t>
      </w:r>
      <w:r w:rsidR="003633BF" w:rsidRPr="003633BF">
        <w:t xml:space="preserve"> </w:t>
      </w:r>
    </w:p>
    <w:p w:rsidR="00B73862" w:rsidRDefault="003633BF" w:rsidP="00C85D14">
      <w:r>
        <w:t xml:space="preserve">Das </w:t>
      </w:r>
      <w:proofErr w:type="spellStart"/>
      <w:r>
        <w:t>ScrollToTopBehaviour</w:t>
      </w:r>
      <w:proofErr w:type="spellEnd"/>
      <w:r>
        <w:t xml:space="preserve"> wird benötigt, damit bei einer Änderung der Elemente im Container automatisch nach oben gescrollt wird.</w:t>
      </w:r>
    </w:p>
    <w:p w:rsidR="00BA757B" w:rsidRPr="00C85D14" w:rsidRDefault="00C50F96" w:rsidP="003633BF">
      <w:r>
        <w:t xml:space="preserve">Das </w:t>
      </w:r>
      <w:proofErr w:type="spellStart"/>
      <w:r>
        <w:t>OverviewWindow</w:t>
      </w:r>
      <w:proofErr w:type="spellEnd"/>
      <w:r>
        <w:t xml:space="preserve"> stellt das Hauptfenster dar</w:t>
      </w:r>
      <w:r w:rsidR="00C13B68">
        <w:t>. D</w:t>
      </w:r>
      <w:r>
        <w:t xml:space="preserve">ie Klassen </w:t>
      </w:r>
      <w:proofErr w:type="spellStart"/>
      <w:r>
        <w:t>AboutView</w:t>
      </w:r>
      <w:proofErr w:type="spellEnd"/>
      <w:r>
        <w:t xml:space="preserve">, </w:t>
      </w:r>
      <w:proofErr w:type="spellStart"/>
      <w:r w:rsidR="001A70C6">
        <w:t>DetailView</w:t>
      </w:r>
      <w:proofErr w:type="spellEnd"/>
      <w:r w:rsidR="001A70C6">
        <w:t xml:space="preserve">, </w:t>
      </w:r>
      <w:proofErr w:type="spellStart"/>
      <w:r>
        <w:t>FilterDetailView</w:t>
      </w:r>
      <w:proofErr w:type="spellEnd"/>
      <w:r>
        <w:t xml:space="preserve">, </w:t>
      </w:r>
      <w:proofErr w:type="spellStart"/>
      <w:r>
        <w:t>FilterView</w:t>
      </w:r>
      <w:proofErr w:type="spellEnd"/>
      <w:r>
        <w:t xml:space="preserve">, </w:t>
      </w:r>
      <w:proofErr w:type="spellStart"/>
      <w:r>
        <w:t>Gravatar</w:t>
      </w:r>
      <w:r w:rsidR="00323567">
        <w:t>s</w:t>
      </w:r>
      <w:proofErr w:type="spellEnd"/>
      <w:r>
        <w:t xml:space="preserve">, </w:t>
      </w:r>
      <w:proofErr w:type="spellStart"/>
      <w:r>
        <w:t>ZoomInIcon</w:t>
      </w:r>
      <w:proofErr w:type="spellEnd"/>
      <w:r>
        <w:t xml:space="preserve"> und </w:t>
      </w:r>
      <w:proofErr w:type="spellStart"/>
      <w:r>
        <w:t>ZoomOutIcon</w:t>
      </w:r>
      <w:proofErr w:type="spellEnd"/>
      <w:r>
        <w:t xml:space="preserve"> </w:t>
      </w:r>
      <w:r w:rsidR="00C13B68">
        <w:t xml:space="preserve">stellen </w:t>
      </w:r>
      <w:r>
        <w:t xml:space="preserve">einzelne </w:t>
      </w:r>
      <w:proofErr w:type="spellStart"/>
      <w:r>
        <w:t>UserControls</w:t>
      </w:r>
      <w:proofErr w:type="spellEnd"/>
      <w:r>
        <w:t xml:space="preserve"> dar, die vom </w:t>
      </w:r>
      <w:proofErr w:type="spellStart"/>
      <w:r>
        <w:t>OverviewWindow</w:t>
      </w:r>
      <w:proofErr w:type="spellEnd"/>
      <w:r>
        <w:t xml:space="preserve"> benutzt werden.</w:t>
      </w:r>
    </w:p>
    <w:p w:rsidR="00C85D14" w:rsidRDefault="002D45BB" w:rsidP="00C85D14">
      <w:pPr>
        <w:keepNext/>
      </w:pPr>
      <w:r>
        <w:rPr>
          <w:noProof/>
          <w:lang w:eastAsia="de-CH"/>
        </w:rPr>
        <w:drawing>
          <wp:inline distT="0" distB="0" distL="0" distR="0" wp14:anchorId="0C3C2953" wp14:editId="7B09FA63">
            <wp:extent cx="5868538" cy="3230004"/>
            <wp:effectExtent l="0" t="0" r="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873106" cy="3232518"/>
                    </a:xfrm>
                    <a:prstGeom prst="rect">
                      <a:avLst/>
                    </a:prstGeom>
                  </pic:spPr>
                </pic:pic>
              </a:graphicData>
            </a:graphic>
          </wp:inline>
        </w:drawing>
      </w:r>
    </w:p>
    <w:p w:rsidR="00CF103B" w:rsidRDefault="00C85D14" w:rsidP="00C85D14">
      <w:pPr>
        <w:pStyle w:val="Caption"/>
      </w:pPr>
      <w:bookmarkStart w:id="54" w:name="_Toc312154934"/>
      <w:r>
        <w:t xml:space="preserve">Abbildung </w:t>
      </w:r>
      <w:r w:rsidR="007E432B">
        <w:fldChar w:fldCharType="begin"/>
      </w:r>
      <w:r w:rsidR="007E432B">
        <w:instrText xml:space="preserve"> SEQ Abbildung \* ARABIC </w:instrText>
      </w:r>
      <w:r w:rsidR="007E432B">
        <w:fldChar w:fldCharType="separate"/>
      </w:r>
      <w:r w:rsidR="00DF0555">
        <w:rPr>
          <w:noProof/>
        </w:rPr>
        <w:t>17</w:t>
      </w:r>
      <w:r w:rsidR="007E432B">
        <w:rPr>
          <w:noProof/>
        </w:rPr>
        <w:fldChar w:fldCharType="end"/>
      </w:r>
      <w:r>
        <w:t xml:space="preserve"> - </w:t>
      </w:r>
      <w:proofErr w:type="spellStart"/>
      <w:r>
        <w:t>UserInterface.Surface</w:t>
      </w:r>
      <w:bookmarkEnd w:id="54"/>
      <w:proofErr w:type="spellEnd"/>
    </w:p>
    <w:p w:rsidR="008D4F9C" w:rsidRDefault="008D4F9C">
      <w:r>
        <w:br w:type="page"/>
      </w:r>
    </w:p>
    <w:p w:rsidR="007D0A95" w:rsidRDefault="007D0A95" w:rsidP="00184D9C">
      <w:pPr>
        <w:pStyle w:val="Heading4"/>
      </w:pPr>
      <w:proofErr w:type="spellStart"/>
      <w:r>
        <w:lastRenderedPageBreak/>
        <w:t>ProjectFlip</w:t>
      </w:r>
      <w:proofErr w:type="spellEnd"/>
    </w:p>
    <w:p w:rsidR="00EE6577" w:rsidRPr="008D4F9C" w:rsidRDefault="003C6C20" w:rsidP="001316AC">
      <w:r>
        <w:t>Bei diesem</w:t>
      </w:r>
      <w:r w:rsidR="008D4F9C">
        <w:t xml:space="preserve"> Projekt </w:t>
      </w:r>
      <w:r>
        <w:t>handelt es sich</w:t>
      </w:r>
      <w:r w:rsidR="008D4F9C">
        <w:t xml:space="preserve"> das Startup Projekt.</w:t>
      </w:r>
      <w:r w:rsidR="00CA609B">
        <w:t xml:space="preserve"> Es ist </w:t>
      </w:r>
      <w:r w:rsidR="00C13B68">
        <w:t>verantwortlich für die Zusammenfügung der</w:t>
      </w:r>
      <w:r w:rsidR="00CA609B">
        <w:t xml:space="preserve"> richtigen Komponenten und </w:t>
      </w:r>
      <w:r w:rsidR="00C13B68">
        <w:t>schliesslich für das Starten</w:t>
      </w:r>
      <w:r w:rsidR="00CA609B">
        <w:t xml:space="preserve"> d</w:t>
      </w:r>
      <w:r w:rsidR="00C13B68">
        <w:t>es</w:t>
      </w:r>
      <w:r w:rsidR="00CA609B">
        <w:t xml:space="preserve"> GUI</w:t>
      </w:r>
      <w:r w:rsidR="00C13B68">
        <w:t>s</w:t>
      </w:r>
      <w:r w:rsidR="00CA609B">
        <w:t xml:space="preserve">. Hier wurde </w:t>
      </w:r>
      <w:proofErr w:type="spellStart"/>
      <w:r w:rsidR="00CA609B">
        <w:t>Dependency</w:t>
      </w:r>
      <w:proofErr w:type="spellEnd"/>
      <w:r w:rsidR="00CA609B">
        <w:t xml:space="preserve"> </w:t>
      </w:r>
      <w:proofErr w:type="spellStart"/>
      <w:r w:rsidR="00CA609B">
        <w:t>Injection</w:t>
      </w:r>
      <w:proofErr w:type="spellEnd"/>
      <w:r w:rsidR="00CA609B">
        <w:t xml:space="preserve"> eingesetzt, </w:t>
      </w:r>
      <w:r w:rsidR="00C13B68">
        <w:t>und zwar mittels</w:t>
      </w:r>
      <w:r w:rsidR="00CA609B">
        <w:t xml:space="preserve"> </w:t>
      </w:r>
      <w:r w:rsidR="00E83344">
        <w:t xml:space="preserve">Microsoft  </w:t>
      </w:r>
      <w:proofErr w:type="spellStart"/>
      <w:r w:rsidR="00CA609B">
        <w:t>Unity</w:t>
      </w:r>
      <w:proofErr w:type="spellEnd"/>
      <w:r w:rsidR="004C49FC">
        <w:t xml:space="preserve"> (siehe Unterkapitel </w:t>
      </w:r>
      <w:r w:rsidR="004C49FC">
        <w:fldChar w:fldCharType="begin"/>
      </w:r>
      <w:r w:rsidR="004C49FC">
        <w:instrText xml:space="preserve"> REF _Ref312072805 \r \h </w:instrText>
      </w:r>
      <w:r w:rsidR="004C49FC">
        <w:fldChar w:fldCharType="separate"/>
      </w:r>
      <w:r w:rsidR="00DF0555">
        <w:t>4.3</w:t>
      </w:r>
      <w:r w:rsidR="004C49FC">
        <w:fldChar w:fldCharType="end"/>
      </w:r>
      <w:r w:rsidR="004C49FC">
        <w:t xml:space="preserve"> </w:t>
      </w:r>
      <w:r w:rsidR="004C49FC">
        <w:fldChar w:fldCharType="begin"/>
      </w:r>
      <w:r w:rsidR="004C49FC">
        <w:instrText xml:space="preserve"> REF _Ref312072812 \h </w:instrText>
      </w:r>
      <w:r w:rsidR="004C49FC">
        <w:fldChar w:fldCharType="separate"/>
      </w:r>
      <w:proofErr w:type="spellStart"/>
      <w:r w:rsidR="00DF0555" w:rsidRPr="00DF0555">
        <w:t>Dependency</w:t>
      </w:r>
      <w:proofErr w:type="spellEnd"/>
      <w:r w:rsidR="00DF0555" w:rsidRPr="00DF0555">
        <w:t xml:space="preserve"> </w:t>
      </w:r>
      <w:proofErr w:type="spellStart"/>
      <w:r w:rsidR="00DF0555" w:rsidRPr="00DF0555">
        <w:t>Injection</w:t>
      </w:r>
      <w:proofErr w:type="spellEnd"/>
      <w:r w:rsidR="00DF0555" w:rsidRPr="00DF0555">
        <w:t xml:space="preserve"> mit Microsoft </w:t>
      </w:r>
      <w:proofErr w:type="spellStart"/>
      <w:r w:rsidR="00DF0555" w:rsidRPr="00DF0555">
        <w:t>Unity</w:t>
      </w:r>
      <w:proofErr w:type="spellEnd"/>
      <w:r w:rsidR="004C49FC">
        <w:fldChar w:fldCharType="end"/>
      </w:r>
      <w:r w:rsidR="004C49FC">
        <w:t>)</w:t>
      </w:r>
      <w:r w:rsidR="00CA609B">
        <w:t>.</w:t>
      </w:r>
      <w:r w:rsidR="00D43B61">
        <w:t xml:space="preserve"> So kann an einem </w:t>
      </w:r>
      <w:r w:rsidR="00C13B68">
        <w:t xml:space="preserve">zentralen </w:t>
      </w:r>
      <w:r w:rsidR="00D43B61">
        <w:t>Ort konfiguriert werden, welche Komponenten instanziiert werden sollen.</w:t>
      </w:r>
    </w:p>
    <w:p w:rsidR="008D4F9C" w:rsidRDefault="001316AC" w:rsidP="008D4F9C">
      <w:pPr>
        <w:keepNext/>
      </w:pPr>
      <w:r>
        <w:rPr>
          <w:noProof/>
          <w:lang w:eastAsia="de-CH"/>
        </w:rPr>
        <w:drawing>
          <wp:inline distT="0" distB="0" distL="0" distR="0" wp14:anchorId="34D44714" wp14:editId="4EB7A4A1">
            <wp:extent cx="1753874" cy="2470245"/>
            <wp:effectExtent l="0" t="0" r="0" b="635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56353" cy="2473737"/>
                    </a:xfrm>
                    <a:prstGeom prst="rect">
                      <a:avLst/>
                    </a:prstGeom>
                  </pic:spPr>
                </pic:pic>
              </a:graphicData>
            </a:graphic>
          </wp:inline>
        </w:drawing>
      </w:r>
    </w:p>
    <w:p w:rsidR="007D0A95" w:rsidRDefault="008D4F9C" w:rsidP="008D4F9C">
      <w:pPr>
        <w:pStyle w:val="Caption"/>
      </w:pPr>
      <w:bookmarkStart w:id="55" w:name="_Toc312154935"/>
      <w:r>
        <w:t xml:space="preserve">Abbildung </w:t>
      </w:r>
      <w:r w:rsidR="007E432B">
        <w:fldChar w:fldCharType="begin"/>
      </w:r>
      <w:r w:rsidR="007E432B">
        <w:instrText xml:space="preserve"> SEQ Abbildung \* ARABIC </w:instrText>
      </w:r>
      <w:r w:rsidR="007E432B">
        <w:fldChar w:fldCharType="separate"/>
      </w:r>
      <w:r w:rsidR="00DF0555">
        <w:rPr>
          <w:noProof/>
        </w:rPr>
        <w:t>18</w:t>
      </w:r>
      <w:r w:rsidR="007E432B">
        <w:rPr>
          <w:noProof/>
        </w:rPr>
        <w:fldChar w:fldCharType="end"/>
      </w:r>
      <w:r>
        <w:t xml:space="preserve"> - </w:t>
      </w:r>
      <w:proofErr w:type="spellStart"/>
      <w:r>
        <w:t>ProjectFlip</w:t>
      </w:r>
      <w:bookmarkEnd w:id="55"/>
      <w:proofErr w:type="spellEnd"/>
    </w:p>
    <w:p w:rsidR="00636176" w:rsidRDefault="00636176" w:rsidP="00184D9C">
      <w:pPr>
        <w:pStyle w:val="Heading2"/>
      </w:pPr>
      <w:bookmarkStart w:id="56" w:name="_Toc312154965"/>
      <w:r>
        <w:t>UI Design</w:t>
      </w:r>
      <w:bookmarkEnd w:id="56"/>
    </w:p>
    <w:p w:rsidR="00636176" w:rsidRDefault="00636176" w:rsidP="00636176">
      <w:pPr>
        <w:pStyle w:val="Heading3"/>
      </w:pPr>
      <w:bookmarkStart w:id="57" w:name="_Toc312154966"/>
      <w:r>
        <w:t>Allgemein</w:t>
      </w:r>
      <w:bookmarkEnd w:id="57"/>
    </w:p>
    <w:p w:rsidR="00636176" w:rsidRDefault="00636176" w:rsidP="00636176">
      <w:r>
        <w:t xml:space="preserve">Für </w:t>
      </w:r>
      <w:r w:rsidR="00AC4AE4">
        <w:t>diese</w:t>
      </w:r>
      <w:r>
        <w:t xml:space="preserve"> Applikation w</w:t>
      </w:r>
      <w:r w:rsidR="00B071C3">
        <w:t>urde</w:t>
      </w:r>
      <w:r>
        <w:t xml:space="preserve"> WPF verwendet. Um die View vom Model zu trennen, w</w:t>
      </w:r>
      <w:r w:rsidR="00401C72">
        <w:t>u</w:t>
      </w:r>
      <w:r w:rsidR="00F96D4B">
        <w:t>rd</w:t>
      </w:r>
      <w:r w:rsidR="00401C72">
        <w:t>e</w:t>
      </w:r>
      <w:r w:rsidR="004C49FC">
        <w:t xml:space="preserve"> MVVM (siehe Unterk</w:t>
      </w:r>
      <w:r w:rsidR="00C94417">
        <w:t xml:space="preserve">apitel </w:t>
      </w:r>
      <w:r w:rsidR="00733B25">
        <w:fldChar w:fldCharType="begin"/>
      </w:r>
      <w:r w:rsidR="00733B25">
        <w:instrText xml:space="preserve"> REF _Ref311456471 \r \h </w:instrText>
      </w:r>
      <w:r w:rsidR="00733B25">
        <w:fldChar w:fldCharType="separate"/>
      </w:r>
      <w:r w:rsidR="00DF0555">
        <w:t>4.1</w:t>
      </w:r>
      <w:r w:rsidR="00733B25">
        <w:fldChar w:fldCharType="end"/>
      </w:r>
      <w:r w:rsidR="00733B25">
        <w:t xml:space="preserve"> </w:t>
      </w:r>
      <w:r w:rsidR="00733B25">
        <w:fldChar w:fldCharType="begin"/>
      </w:r>
      <w:r w:rsidR="00733B25">
        <w:instrText xml:space="preserve"> REF _Ref311456471 \h </w:instrText>
      </w:r>
      <w:r w:rsidR="00733B25">
        <w:fldChar w:fldCharType="separate"/>
      </w:r>
      <w:r w:rsidR="00DF0555">
        <w:t>MVVM</w:t>
      </w:r>
      <w:r w:rsidR="00733B25">
        <w:fldChar w:fldCharType="end"/>
      </w:r>
      <w:r w:rsidR="00DC227B">
        <w:t xml:space="preserve">) eingesetzt. Durch </w:t>
      </w:r>
      <w:r w:rsidR="006152DA">
        <w:t>die</w:t>
      </w:r>
      <w:r w:rsidR="00F96D4B">
        <w:t xml:space="preserve"> </w:t>
      </w:r>
      <w:r w:rsidR="00DC227B">
        <w:t>Verwendung</w:t>
      </w:r>
      <w:r w:rsidR="006152DA">
        <w:t xml:space="preserve"> dieses Patterns</w:t>
      </w:r>
      <w:r w:rsidR="00F96D4B">
        <w:t xml:space="preserve"> konnte fast vollständig auf Code Behind verzichtet werden, wodurch </w:t>
      </w:r>
      <w:r w:rsidR="006152DA">
        <w:t xml:space="preserve">es möglich war, </w:t>
      </w:r>
      <w:r w:rsidR="00F96D4B">
        <w:t>die Logik</w:t>
      </w:r>
      <w:r w:rsidR="00AB609D">
        <w:t xml:space="preserve"> der View</w:t>
      </w:r>
      <w:r w:rsidR="00F96D4B">
        <w:t xml:space="preserve"> im </w:t>
      </w:r>
      <w:proofErr w:type="spellStart"/>
      <w:r w:rsidR="00F96D4B">
        <w:t>ViewModel</w:t>
      </w:r>
      <w:proofErr w:type="spellEnd"/>
      <w:r w:rsidR="00487B7D">
        <w:t xml:space="preserve"> </w:t>
      </w:r>
      <w:r w:rsidR="00F96D4B">
        <w:t xml:space="preserve">über Unit Tests </w:t>
      </w:r>
      <w:r w:rsidR="006152DA">
        <w:t>zu prüfen</w:t>
      </w:r>
      <w:r w:rsidR="00F96D4B">
        <w:t>.</w:t>
      </w:r>
    </w:p>
    <w:p w:rsidR="009A11D6" w:rsidRDefault="009A11D6" w:rsidP="009A11D6">
      <w:pPr>
        <w:pStyle w:val="Heading3"/>
      </w:pPr>
      <w:bookmarkStart w:id="58" w:name="_Toc312154967"/>
      <w:r>
        <w:t>Unterteilung der Views</w:t>
      </w:r>
      <w:bookmarkEnd w:id="58"/>
    </w:p>
    <w:p w:rsidR="009A11D6" w:rsidRDefault="009A11D6" w:rsidP="009A11D6">
      <w:r>
        <w:t>In vielen Applikationen kann zwischen verschiedenen Ansichten gewechselt werde</w:t>
      </w:r>
      <w:r w:rsidR="001E14C0">
        <w:t xml:space="preserve">n. Bei Project Flip 2.0 ist dies </w:t>
      </w:r>
      <w:r>
        <w:t>jedoch so geregelt, dass der Startscreen immer im Hintergrund ersichtlich bleiben muss. Die and</w:t>
      </w:r>
      <w:r w:rsidR="00B91DFA">
        <w:t xml:space="preserve">eren Komponenten (Detailansicht, Filter View, </w:t>
      </w:r>
      <w:r>
        <w:t xml:space="preserve">Info View) werden überlagert und mit einem </w:t>
      </w:r>
      <w:r w:rsidR="00704E5E">
        <w:t xml:space="preserve">halbtransparenten, </w:t>
      </w:r>
      <w:r>
        <w:t>abgedunkelten Hintergrund dargestellt</w:t>
      </w:r>
      <w:r w:rsidR="00E20124">
        <w:t>.</w:t>
      </w:r>
    </w:p>
    <w:p w:rsidR="00B91DFA" w:rsidRDefault="00B91DFA" w:rsidP="00B91DFA">
      <w:pPr>
        <w:pStyle w:val="Heading4"/>
      </w:pPr>
      <w:proofErr w:type="spellStart"/>
      <w:r>
        <w:t>Overview</w:t>
      </w:r>
      <w:proofErr w:type="spellEnd"/>
    </w:p>
    <w:p w:rsidR="00B91DFA" w:rsidRDefault="00B91DFA" w:rsidP="00B91DFA">
      <w:r>
        <w:t xml:space="preserve">Die Übersicht </w:t>
      </w:r>
      <w:r w:rsidR="0071780A">
        <w:t>ist in zwei Teile eingeteilt: den</w:t>
      </w:r>
      <w:r>
        <w:t xml:space="preserve"> Filter </w:t>
      </w:r>
      <w:r w:rsidR="00A05EFD">
        <w:t>und die Listenansicht.</w:t>
      </w:r>
    </w:p>
    <w:p w:rsidR="00B91DFA" w:rsidRDefault="00B91DFA" w:rsidP="00B91DFA">
      <w:pPr>
        <w:keepNext/>
      </w:pPr>
      <w:r>
        <w:rPr>
          <w:noProof/>
          <w:lang w:eastAsia="de-CH"/>
        </w:rPr>
        <w:lastRenderedPageBreak/>
        <w:drawing>
          <wp:inline distT="0" distB="0" distL="0" distR="0" wp14:anchorId="76339092" wp14:editId="333E3A4F">
            <wp:extent cx="5760720" cy="3389920"/>
            <wp:effectExtent l="0" t="0" r="0" b="127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389920"/>
                    </a:xfrm>
                    <a:prstGeom prst="rect">
                      <a:avLst/>
                    </a:prstGeom>
                  </pic:spPr>
                </pic:pic>
              </a:graphicData>
            </a:graphic>
          </wp:inline>
        </w:drawing>
      </w:r>
    </w:p>
    <w:p w:rsidR="00B91DFA" w:rsidRDefault="00B91DFA" w:rsidP="00B91DFA">
      <w:pPr>
        <w:pStyle w:val="Caption"/>
      </w:pPr>
      <w:bookmarkStart w:id="59" w:name="_Toc312154936"/>
      <w:r>
        <w:t xml:space="preserve">Abbildung </w:t>
      </w:r>
      <w:r w:rsidR="007E432B">
        <w:fldChar w:fldCharType="begin"/>
      </w:r>
      <w:r w:rsidR="007E432B">
        <w:instrText xml:space="preserve"> SEQ Abbildung \* ARABIC </w:instrText>
      </w:r>
      <w:r w:rsidR="007E432B">
        <w:fldChar w:fldCharType="separate"/>
      </w:r>
      <w:r w:rsidR="00DF0555">
        <w:rPr>
          <w:noProof/>
        </w:rPr>
        <w:t>19</w:t>
      </w:r>
      <w:r w:rsidR="007E432B">
        <w:rPr>
          <w:noProof/>
        </w:rPr>
        <w:fldChar w:fldCharType="end"/>
      </w:r>
      <w:r>
        <w:t xml:space="preserve"> - Übersicht</w:t>
      </w:r>
      <w:bookmarkEnd w:id="59"/>
    </w:p>
    <w:p w:rsidR="00B91DFA" w:rsidRDefault="00B91DFA" w:rsidP="00B91DFA">
      <w:r>
        <w:t xml:space="preserve">Auf der linken Seite </w:t>
      </w:r>
      <w:r w:rsidR="0071780A">
        <w:t>befindet sich der</w:t>
      </w:r>
      <w:r>
        <w:t xml:space="preserve"> Filter</w:t>
      </w:r>
      <w:r w:rsidR="0071780A">
        <w:t>. A</w:t>
      </w:r>
      <w:r>
        <w:t>uf der rechten Seite die Project Notes aufgelistet werden.</w:t>
      </w:r>
    </w:p>
    <w:p w:rsidR="00B91DFA" w:rsidRDefault="00B91DFA" w:rsidP="00B91DFA">
      <w:pPr>
        <w:pStyle w:val="Heading4"/>
      </w:pPr>
      <w:r>
        <w:t>Filter View</w:t>
      </w:r>
    </w:p>
    <w:p w:rsidR="00B91DFA" w:rsidRDefault="00B91DFA" w:rsidP="00B91DFA">
      <w:r>
        <w:t xml:space="preserve">Wird </w:t>
      </w:r>
      <w:r w:rsidR="0071780A">
        <w:t>in der Übersicht auf den</w:t>
      </w:r>
      <w:r>
        <w:t xml:space="preserve"> </w:t>
      </w:r>
      <w:r w:rsidR="00D15DE4">
        <w:t>Knopf</w:t>
      </w:r>
      <w:r>
        <w:t xml:space="preserve"> „Kriterien hinzufügen“ </w:t>
      </w:r>
      <w:r w:rsidR="00D15DE4">
        <w:t>gedrückt</w:t>
      </w:r>
      <w:r>
        <w:t xml:space="preserve">, so </w:t>
      </w:r>
      <w:r w:rsidR="0071780A">
        <w:t>öffnet sich die Filter View.</w:t>
      </w:r>
    </w:p>
    <w:p w:rsidR="00B91DFA" w:rsidRDefault="00B91DFA" w:rsidP="00B91DFA">
      <w:pPr>
        <w:keepNext/>
      </w:pPr>
      <w:r>
        <w:rPr>
          <w:noProof/>
          <w:lang w:eastAsia="de-CH"/>
        </w:rPr>
        <w:drawing>
          <wp:inline distT="0" distB="0" distL="0" distR="0" wp14:anchorId="754FB98B" wp14:editId="0E8E0954">
            <wp:extent cx="5760720" cy="3376446"/>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376446"/>
                    </a:xfrm>
                    <a:prstGeom prst="rect">
                      <a:avLst/>
                    </a:prstGeom>
                  </pic:spPr>
                </pic:pic>
              </a:graphicData>
            </a:graphic>
          </wp:inline>
        </w:drawing>
      </w:r>
    </w:p>
    <w:p w:rsidR="00B91DFA" w:rsidRDefault="00B91DFA" w:rsidP="00B91DFA">
      <w:pPr>
        <w:pStyle w:val="Caption"/>
      </w:pPr>
      <w:bookmarkStart w:id="60" w:name="_Toc312154937"/>
      <w:r>
        <w:t xml:space="preserve">Abbildung </w:t>
      </w:r>
      <w:r w:rsidR="007E432B">
        <w:fldChar w:fldCharType="begin"/>
      </w:r>
      <w:r w:rsidR="007E432B">
        <w:instrText xml:space="preserve"> SEQ Abbildung \* ARABIC </w:instrText>
      </w:r>
      <w:r w:rsidR="007E432B">
        <w:fldChar w:fldCharType="separate"/>
      </w:r>
      <w:r w:rsidR="00DF0555">
        <w:rPr>
          <w:noProof/>
        </w:rPr>
        <w:t>20</w:t>
      </w:r>
      <w:r w:rsidR="007E432B">
        <w:rPr>
          <w:noProof/>
        </w:rPr>
        <w:fldChar w:fldCharType="end"/>
      </w:r>
      <w:r>
        <w:t xml:space="preserve"> - Filter View</w:t>
      </w:r>
      <w:bookmarkEnd w:id="60"/>
    </w:p>
    <w:p w:rsidR="00B91DFA" w:rsidRDefault="0071780A" w:rsidP="00B91DFA">
      <w:r>
        <w:t>Wird nun</w:t>
      </w:r>
      <w:r w:rsidR="00B91DFA">
        <w:t xml:space="preserve"> ein Filterkriterium </w:t>
      </w:r>
      <w:r>
        <w:t xml:space="preserve">durch Antippen </w:t>
      </w:r>
      <w:r w:rsidR="00B91DFA">
        <w:t xml:space="preserve">hinzugefügt, so wird dieses Kriterium in </w:t>
      </w:r>
      <w:r>
        <w:t>den Filter eingefü</w:t>
      </w:r>
      <w:r w:rsidR="00B91DFA">
        <w:t>gt</w:t>
      </w:r>
      <w:r>
        <w:t>,</w:t>
      </w:r>
      <w:r w:rsidR="00B91DFA">
        <w:t xml:space="preserve"> die Li</w:t>
      </w:r>
      <w:r w:rsidR="00074841">
        <w:t>ste</w:t>
      </w:r>
      <w:r>
        <w:t xml:space="preserve"> der Project Notes</w:t>
      </w:r>
      <w:r w:rsidR="00074841">
        <w:t xml:space="preserve"> wird entsprechend gefiltert</w:t>
      </w:r>
      <w:r>
        <w:t xml:space="preserve"> und die Ansicht wechselt zurück zur Übersicht (siehe </w:t>
      </w:r>
      <w:r>
        <w:fldChar w:fldCharType="begin"/>
      </w:r>
      <w:r>
        <w:instrText xml:space="preserve"> REF _Ref312073269 \h </w:instrText>
      </w:r>
      <w:r>
        <w:fldChar w:fldCharType="separate"/>
      </w:r>
      <w:r w:rsidR="00DF0555">
        <w:t xml:space="preserve">Abbildung </w:t>
      </w:r>
      <w:r w:rsidR="00DF0555">
        <w:rPr>
          <w:noProof/>
        </w:rPr>
        <w:t>21</w:t>
      </w:r>
      <w:r w:rsidR="00DF0555">
        <w:t xml:space="preserve"> - Gefilterte Übersicht</w:t>
      </w:r>
      <w:r>
        <w:fldChar w:fldCharType="end"/>
      </w:r>
      <w:r>
        <w:t>).</w:t>
      </w:r>
    </w:p>
    <w:p w:rsidR="00B91DFA" w:rsidRDefault="00B91DFA" w:rsidP="00B91DFA">
      <w:pPr>
        <w:keepNext/>
      </w:pPr>
    </w:p>
    <w:p w:rsidR="00B91DFA" w:rsidRDefault="00B91DFA" w:rsidP="00B91DFA">
      <w:pPr>
        <w:keepNext/>
      </w:pPr>
      <w:r>
        <w:rPr>
          <w:noProof/>
          <w:lang w:eastAsia="de-CH"/>
        </w:rPr>
        <w:drawing>
          <wp:inline distT="0" distB="0" distL="0" distR="0" wp14:anchorId="2B94F200" wp14:editId="0C14AD5D">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1725889"/>
                    </a:xfrm>
                    <a:prstGeom prst="rect">
                      <a:avLst/>
                    </a:prstGeom>
                  </pic:spPr>
                </pic:pic>
              </a:graphicData>
            </a:graphic>
          </wp:inline>
        </w:drawing>
      </w:r>
    </w:p>
    <w:p w:rsidR="00B91DFA" w:rsidRDefault="00B91DFA" w:rsidP="00B91DFA">
      <w:pPr>
        <w:pStyle w:val="Caption"/>
      </w:pPr>
      <w:bookmarkStart w:id="61" w:name="_Ref312073269"/>
      <w:bookmarkStart w:id="62" w:name="_Toc312154938"/>
      <w:r>
        <w:t xml:space="preserve">Abbildung </w:t>
      </w:r>
      <w:r w:rsidR="007E432B">
        <w:fldChar w:fldCharType="begin"/>
      </w:r>
      <w:r w:rsidR="007E432B">
        <w:instrText xml:space="preserve"> SEQ Abbildung \* ARABIC </w:instrText>
      </w:r>
      <w:r w:rsidR="007E432B">
        <w:fldChar w:fldCharType="separate"/>
      </w:r>
      <w:r w:rsidR="00DF0555">
        <w:rPr>
          <w:noProof/>
        </w:rPr>
        <w:t>21</w:t>
      </w:r>
      <w:r w:rsidR="007E432B">
        <w:rPr>
          <w:noProof/>
        </w:rPr>
        <w:fldChar w:fldCharType="end"/>
      </w:r>
      <w:r>
        <w:t xml:space="preserve"> - Gefilterte Übersicht</w:t>
      </w:r>
      <w:bookmarkEnd w:id="61"/>
      <w:bookmarkEnd w:id="62"/>
    </w:p>
    <w:p w:rsidR="00B91DFA" w:rsidRDefault="005D6E98" w:rsidP="005D6E98">
      <w:pPr>
        <w:pStyle w:val="Heading4"/>
      </w:pPr>
      <w:r>
        <w:t>Info View</w:t>
      </w:r>
    </w:p>
    <w:p w:rsidR="005D6E98" w:rsidRDefault="005D6E98" w:rsidP="005D6E98">
      <w:r>
        <w:t>Wir</w:t>
      </w:r>
      <w:r w:rsidR="0071780A">
        <w:t xml:space="preserve">d in der Übersicht auf den Infoknopf </w:t>
      </w:r>
      <w:r>
        <w:t xml:space="preserve">gedrückt, so </w:t>
      </w:r>
      <w:r w:rsidR="0071780A">
        <w:t>öffnet sich</w:t>
      </w:r>
      <w:r>
        <w:t xml:space="preserve"> </w:t>
      </w:r>
      <w:r w:rsidR="0071780A">
        <w:t xml:space="preserve">die </w:t>
      </w:r>
      <w:r>
        <w:t>Info View</w:t>
      </w:r>
      <w:r w:rsidR="0071780A">
        <w:t>.</w:t>
      </w:r>
    </w:p>
    <w:p w:rsidR="005D6E98" w:rsidRDefault="005D6E98" w:rsidP="005D6E98">
      <w:pPr>
        <w:keepNext/>
      </w:pPr>
      <w:r>
        <w:rPr>
          <w:noProof/>
          <w:lang w:eastAsia="de-CH"/>
        </w:rPr>
        <w:drawing>
          <wp:inline distT="0" distB="0" distL="0" distR="0" wp14:anchorId="6892B315" wp14:editId="5EED09FD">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345211"/>
                    </a:xfrm>
                    <a:prstGeom prst="rect">
                      <a:avLst/>
                    </a:prstGeom>
                  </pic:spPr>
                </pic:pic>
              </a:graphicData>
            </a:graphic>
          </wp:inline>
        </w:drawing>
      </w:r>
    </w:p>
    <w:p w:rsidR="005D6E98" w:rsidRDefault="005D6E98" w:rsidP="005D6E98">
      <w:pPr>
        <w:pStyle w:val="Caption"/>
      </w:pPr>
      <w:bookmarkStart w:id="63" w:name="_Toc312154939"/>
      <w:r>
        <w:t xml:space="preserve">Abbildung </w:t>
      </w:r>
      <w:r w:rsidR="007E432B">
        <w:fldChar w:fldCharType="begin"/>
      </w:r>
      <w:r w:rsidR="007E432B">
        <w:instrText xml:space="preserve"> SEQ Abbildung \* </w:instrText>
      </w:r>
      <w:r w:rsidR="007E432B">
        <w:instrText xml:space="preserve">ARABIC </w:instrText>
      </w:r>
      <w:r w:rsidR="007E432B">
        <w:fldChar w:fldCharType="separate"/>
      </w:r>
      <w:r w:rsidR="00DF0555">
        <w:rPr>
          <w:noProof/>
        </w:rPr>
        <w:t>22</w:t>
      </w:r>
      <w:r w:rsidR="007E432B">
        <w:rPr>
          <w:noProof/>
        </w:rPr>
        <w:fldChar w:fldCharType="end"/>
      </w:r>
      <w:r>
        <w:t xml:space="preserve"> - Info View</w:t>
      </w:r>
      <w:bookmarkEnd w:id="63"/>
    </w:p>
    <w:p w:rsidR="00B91DFA" w:rsidRDefault="00DD1E9E" w:rsidP="00DD1E9E">
      <w:pPr>
        <w:pStyle w:val="Heading4"/>
      </w:pPr>
      <w:r>
        <w:t>Detail View</w:t>
      </w:r>
    </w:p>
    <w:p w:rsidR="0071780A" w:rsidRDefault="0071780A" w:rsidP="0071780A">
      <w:r>
        <w:t>Wird in der Übersicht auf eine Project Note gedrückt, so öffnet sich diese in der Detailansicht.</w:t>
      </w:r>
    </w:p>
    <w:p w:rsidR="00DD1E9E" w:rsidRDefault="00DD1E9E" w:rsidP="00DD1E9E">
      <w:pPr>
        <w:keepNext/>
      </w:pPr>
      <w:r>
        <w:rPr>
          <w:noProof/>
          <w:lang w:eastAsia="de-CH"/>
        </w:rPr>
        <w:lastRenderedPageBreak/>
        <w:drawing>
          <wp:inline distT="0" distB="0" distL="0" distR="0" wp14:anchorId="46A51530" wp14:editId="462AA9F4">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372771"/>
                    </a:xfrm>
                    <a:prstGeom prst="rect">
                      <a:avLst/>
                    </a:prstGeom>
                  </pic:spPr>
                </pic:pic>
              </a:graphicData>
            </a:graphic>
          </wp:inline>
        </w:drawing>
      </w:r>
    </w:p>
    <w:p w:rsidR="00DD1E9E" w:rsidRDefault="00DD1E9E" w:rsidP="00DD1E9E">
      <w:pPr>
        <w:pStyle w:val="Caption"/>
      </w:pPr>
      <w:bookmarkStart w:id="64" w:name="_Toc312154940"/>
      <w:r>
        <w:t xml:space="preserve">Abbildung </w:t>
      </w:r>
      <w:r w:rsidR="007E432B">
        <w:fldChar w:fldCharType="begin"/>
      </w:r>
      <w:r w:rsidR="007E432B">
        <w:instrText xml:space="preserve"> SEQ Abbildung \* ARABIC </w:instrText>
      </w:r>
      <w:r w:rsidR="007E432B">
        <w:fldChar w:fldCharType="separate"/>
      </w:r>
      <w:r w:rsidR="00DF0555">
        <w:rPr>
          <w:noProof/>
        </w:rPr>
        <w:t>23</w:t>
      </w:r>
      <w:r w:rsidR="007E432B">
        <w:rPr>
          <w:noProof/>
        </w:rPr>
        <w:fldChar w:fldCharType="end"/>
      </w:r>
      <w:r>
        <w:t xml:space="preserve"> - Detail View</w:t>
      </w:r>
      <w:bookmarkEnd w:id="64"/>
    </w:p>
    <w:p w:rsidR="00DD1E9E" w:rsidRDefault="0071780A" w:rsidP="00DD1E9E">
      <w:r>
        <w:t>Aus den Projektd</w:t>
      </w:r>
      <w:r w:rsidR="009E261F">
        <w:t>aten kann ebenfalls ein Filterkriter</w:t>
      </w:r>
      <w:r w:rsidR="00CC684A">
        <w:t>i</w:t>
      </w:r>
      <w:r w:rsidR="009E261F">
        <w:t>um ausgewählt und dem Filter hinzugefügt werden.</w:t>
      </w:r>
      <w:r w:rsidR="00DD1E9E">
        <w:t xml:space="preserve"> Mit den Pfeilen</w:t>
      </w:r>
      <w:r w:rsidR="00085429">
        <w:t xml:space="preserve"> kan</w:t>
      </w:r>
      <w:r w:rsidR="004C7DF6">
        <w:t>n zur</w:t>
      </w:r>
      <w:r w:rsidR="00085429">
        <w:t xml:space="preserve"> nächsten</w:t>
      </w:r>
      <w:r w:rsidR="004C7DF6">
        <w:t xml:space="preserve"> (nach rechts)</w:t>
      </w:r>
      <w:r w:rsidR="00085429">
        <w:t xml:space="preserve"> beziehungsweise</w:t>
      </w:r>
      <w:r w:rsidR="004C7DF6">
        <w:t xml:space="preserve"> vorherigen (nach links)</w:t>
      </w:r>
      <w:r w:rsidR="00DD1E9E">
        <w:t xml:space="preserve"> Project Note navigiert werden. Ausserdem</w:t>
      </w:r>
      <w:r w:rsidR="006D4B8E">
        <w:t xml:space="preserve"> kann, um den Text</w:t>
      </w:r>
      <w:r w:rsidR="004C7DF6">
        <w:t xml:space="preserve"> besser</w:t>
      </w:r>
      <w:r w:rsidR="006D4B8E">
        <w:t xml:space="preserve"> lesen</w:t>
      </w:r>
      <w:r w:rsidR="004C7DF6">
        <w:t xml:space="preserve"> zu können</w:t>
      </w:r>
      <w:r w:rsidR="006D4B8E">
        <w:t xml:space="preserve">, </w:t>
      </w:r>
      <w:r w:rsidR="003761A5">
        <w:t>die</w:t>
      </w:r>
      <w:r w:rsidR="006967E8">
        <w:t xml:space="preserve"> Project Note</w:t>
      </w:r>
      <w:r w:rsidR="004C7DF6" w:rsidRPr="004C7DF6">
        <w:t xml:space="preserve"> </w:t>
      </w:r>
      <w:r w:rsidR="004C7DF6">
        <w:t xml:space="preserve">durch </w:t>
      </w:r>
      <w:r w:rsidR="004C4FCB">
        <w:t>Antippen</w:t>
      </w:r>
      <w:r w:rsidR="004C7DF6">
        <w:t xml:space="preserve"> der Lupe</w:t>
      </w:r>
      <w:r w:rsidR="00DD1E9E">
        <w:t xml:space="preserve"> </w:t>
      </w:r>
      <w:r w:rsidR="006D4B8E">
        <w:t xml:space="preserve">vergrössert </w:t>
      </w:r>
      <w:r w:rsidR="00212D25">
        <w:t>werden</w:t>
      </w:r>
      <w:r w:rsidR="009450B2">
        <w:t xml:space="preserve"> (siehe </w:t>
      </w:r>
      <w:r w:rsidR="009450B2">
        <w:fldChar w:fldCharType="begin"/>
      </w:r>
      <w:r w:rsidR="009450B2">
        <w:instrText xml:space="preserve"> REF _Ref312073577 \h </w:instrText>
      </w:r>
      <w:r w:rsidR="009450B2">
        <w:fldChar w:fldCharType="separate"/>
      </w:r>
      <w:r w:rsidR="00DF0555">
        <w:t xml:space="preserve">Abbildung </w:t>
      </w:r>
      <w:r w:rsidR="00DF0555">
        <w:rPr>
          <w:noProof/>
        </w:rPr>
        <w:t>24</w:t>
      </w:r>
      <w:r w:rsidR="00DF0555">
        <w:t xml:space="preserve"> - Detail View mit Zoom</w:t>
      </w:r>
      <w:r w:rsidR="009450B2">
        <w:fldChar w:fldCharType="end"/>
      </w:r>
      <w:r w:rsidR="009450B2">
        <w:t>)</w:t>
      </w:r>
      <w:r w:rsidR="00212D25">
        <w:t>.</w:t>
      </w:r>
    </w:p>
    <w:p w:rsidR="00DD1E9E" w:rsidRDefault="00DD1E9E" w:rsidP="00DD1E9E">
      <w:pPr>
        <w:keepNext/>
      </w:pPr>
      <w:r>
        <w:rPr>
          <w:noProof/>
          <w:lang w:eastAsia="de-CH"/>
        </w:rPr>
        <w:drawing>
          <wp:inline distT="0" distB="0" distL="0" distR="0" wp14:anchorId="4A38E2D0" wp14:editId="03622C85">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366034"/>
                    </a:xfrm>
                    <a:prstGeom prst="rect">
                      <a:avLst/>
                    </a:prstGeom>
                  </pic:spPr>
                </pic:pic>
              </a:graphicData>
            </a:graphic>
          </wp:inline>
        </w:drawing>
      </w:r>
    </w:p>
    <w:p w:rsidR="00DD1E9E" w:rsidRDefault="00DD1E9E" w:rsidP="00DD1E9E">
      <w:pPr>
        <w:pStyle w:val="Caption"/>
      </w:pPr>
      <w:bookmarkStart w:id="65" w:name="_Ref312073577"/>
      <w:bookmarkStart w:id="66" w:name="_Toc312154941"/>
      <w:r>
        <w:t xml:space="preserve">Abbildung </w:t>
      </w:r>
      <w:r w:rsidR="007E432B">
        <w:fldChar w:fldCharType="begin"/>
      </w:r>
      <w:r w:rsidR="007E432B">
        <w:instrText xml:space="preserve"> SEQ Abbildung \* ARABIC </w:instrText>
      </w:r>
      <w:r w:rsidR="007E432B">
        <w:fldChar w:fldCharType="separate"/>
      </w:r>
      <w:r w:rsidR="00DF0555">
        <w:rPr>
          <w:noProof/>
        </w:rPr>
        <w:t>24</w:t>
      </w:r>
      <w:r w:rsidR="007E432B">
        <w:rPr>
          <w:noProof/>
        </w:rPr>
        <w:fldChar w:fldCharType="end"/>
      </w:r>
      <w:r>
        <w:t xml:space="preserve"> - Detail View mit Zoom</w:t>
      </w:r>
      <w:bookmarkEnd w:id="65"/>
      <w:bookmarkEnd w:id="66"/>
    </w:p>
    <w:p w:rsidR="00184D9C" w:rsidRDefault="00184D9C" w:rsidP="00184D9C">
      <w:pPr>
        <w:pStyle w:val="Heading2"/>
      </w:pPr>
      <w:bookmarkStart w:id="67" w:name="_Toc312154968"/>
      <w:r>
        <w:t>Prozesse und Threads</w:t>
      </w:r>
      <w:bookmarkEnd w:id="67"/>
    </w:p>
    <w:p w:rsidR="00465AAF" w:rsidRDefault="00465AAF" w:rsidP="00465AAF">
      <w:r>
        <w:t>Die drei Tiers (Webserver,</w:t>
      </w:r>
      <w:r w:rsidR="009450B2">
        <w:t xml:space="preserve"> </w:t>
      </w:r>
      <w:proofErr w:type="spellStart"/>
      <w:r>
        <w:t>Sharepoint</w:t>
      </w:r>
      <w:proofErr w:type="spellEnd"/>
      <w:r>
        <w:t xml:space="preserve"> Server, </w:t>
      </w:r>
      <w:proofErr w:type="spellStart"/>
      <w:r>
        <w:t>Surface</w:t>
      </w:r>
      <w:proofErr w:type="spellEnd"/>
      <w:r>
        <w:t xml:space="preserve"> 2) </w:t>
      </w:r>
      <w:r w:rsidR="002A368E">
        <w:t>agieren</w:t>
      </w:r>
      <w:r>
        <w:t xml:space="preserve"> unabhängig. Da weder am Webserver noch am </w:t>
      </w:r>
      <w:proofErr w:type="spellStart"/>
      <w:r>
        <w:t>Sharepoint</w:t>
      </w:r>
      <w:proofErr w:type="spellEnd"/>
      <w:r>
        <w:t xml:space="preserve"> Server </w:t>
      </w:r>
      <w:r w:rsidR="009450B2">
        <w:t>Anpassungen vorgenommen wurden</w:t>
      </w:r>
      <w:r>
        <w:t xml:space="preserve">, werden diese zwei Tiers nicht weiter beschrieben. Stattdessen wird auf den </w:t>
      </w:r>
      <w:proofErr w:type="spellStart"/>
      <w:r>
        <w:t>Surface</w:t>
      </w:r>
      <w:proofErr w:type="spellEnd"/>
      <w:r>
        <w:t xml:space="preserve"> 2 genauer eingegangen.</w:t>
      </w:r>
    </w:p>
    <w:p w:rsidR="0014075F" w:rsidRDefault="0014075F" w:rsidP="00465AAF">
      <w:r>
        <w:lastRenderedPageBreak/>
        <w:t xml:space="preserve">Als Grundmodell wird das .NET Framework mit WPF verwendet. </w:t>
      </w:r>
      <w:r w:rsidR="00B27F66">
        <w:t>Nachfolgend</w:t>
      </w:r>
      <w:r>
        <w:t xml:space="preserve"> werden</w:t>
      </w:r>
      <w:r w:rsidR="004F49B8">
        <w:t xml:space="preserve"> </w:t>
      </w:r>
      <w:r>
        <w:t>einige Spezialfälle, die in der Applikation programmiert wurden, genauer betrachtet.</w:t>
      </w:r>
    </w:p>
    <w:p w:rsidR="008B6C89" w:rsidRDefault="008B6C89" w:rsidP="008B6C89">
      <w:pPr>
        <w:pStyle w:val="Heading3"/>
      </w:pPr>
      <w:bookmarkStart w:id="68" w:name="_Toc312154969"/>
      <w:r>
        <w:t>Konversation PDF zu XPS</w:t>
      </w:r>
      <w:bookmarkEnd w:id="68"/>
    </w:p>
    <w:p w:rsidR="008B6C89" w:rsidRPr="008B6C89" w:rsidRDefault="009450B2" w:rsidP="008B6C89">
      <w:r>
        <w:t>Um das PDF in ein</w:t>
      </w:r>
      <w:r w:rsidR="008B6C89">
        <w:t xml:space="preserve"> XPS zu </w:t>
      </w:r>
      <w:r w:rsidR="008C1368">
        <w:t>konvertieren</w:t>
      </w:r>
      <w:r w:rsidR="008B6C89">
        <w:t>, wird der Adobe Reader und der XPS Dokument Writer (Drucker) benutzt. So muss für den Adobe Reader ein eigener Prozess gestartet werden, der dann nicht weiter kontrolliert werden kann</w:t>
      </w:r>
      <w:r w:rsidR="00AF37CD">
        <w:t xml:space="preserve"> aufgrund einer sauberen Schnittstellendefinition des Adobe Readers</w:t>
      </w:r>
      <w:r w:rsidR="008B6C89">
        <w:t xml:space="preserve">. Deshalb </w:t>
      </w:r>
      <w:r w:rsidR="00CF6D81">
        <w:t>kann in der Konfiguration die Wartezeit („</w:t>
      </w:r>
      <w:proofErr w:type="spellStart"/>
      <w:r w:rsidR="00CF6D81" w:rsidRPr="00CF6D81">
        <w:t>SecondsToWait</w:t>
      </w:r>
      <w:proofErr w:type="spellEnd"/>
      <w:r w:rsidR="00CF6D81">
        <w:t xml:space="preserve">“), bis der Adobe Prozess beendet wird, angegeben werden. Standardmässig ist dieser Wert mit 30 belegt, das heisst, der Adobe Reader hat </w:t>
      </w:r>
      <w:r w:rsidR="008D0431">
        <w:t xml:space="preserve">maximal </w:t>
      </w:r>
      <w:r w:rsidR="00CF6D81">
        <w:t>30 Sekunden Zeit, bis er beendet wird.</w:t>
      </w:r>
    </w:p>
    <w:p w:rsidR="008B6C89" w:rsidRPr="008B6C89" w:rsidRDefault="00F95A34" w:rsidP="008B6C89">
      <w:pPr>
        <w:pStyle w:val="Heading3"/>
      </w:pPr>
      <w:bookmarkStart w:id="69" w:name="_Toc312154970"/>
      <w:r>
        <w:t xml:space="preserve">Parallel </w:t>
      </w:r>
      <w:proofErr w:type="spellStart"/>
      <w:r>
        <w:t>Preparer</w:t>
      </w:r>
      <w:bookmarkEnd w:id="69"/>
      <w:proofErr w:type="spellEnd"/>
    </w:p>
    <w:p w:rsidR="00F95A34" w:rsidRDefault="009450B2" w:rsidP="00F95A34">
      <w:r>
        <w:t xml:space="preserve">Beim </w:t>
      </w:r>
      <w:proofErr w:type="spellStart"/>
      <w:r>
        <w:t>Preparer</w:t>
      </w:r>
      <w:proofErr w:type="spellEnd"/>
      <w:r>
        <w:t>, also der</w:t>
      </w:r>
      <w:r w:rsidR="00F95A34">
        <w:t xml:space="preserve"> Komponente, die für das Vorbereiten (Download PDF, </w:t>
      </w:r>
      <w:r w:rsidR="007D1211">
        <w:t>Konvertierung</w:t>
      </w:r>
      <w:r>
        <w:t xml:space="preserve"> PDF in</w:t>
      </w:r>
      <w:r w:rsidR="00F95A34">
        <w:t xml:space="preserve"> XPS, Extraktion eines Bildes) der Project </w:t>
      </w:r>
      <w:r w:rsidR="00E651DB">
        <w:t>Notes verantwortlich ist, ist es sinnvoll</w:t>
      </w:r>
      <w:r w:rsidR="00F95A34">
        <w:t>, die Verarbeitung zu parallelisieren.</w:t>
      </w:r>
      <w:r w:rsidR="00564F06">
        <w:t xml:space="preserve"> </w:t>
      </w:r>
      <w:r w:rsidR="003D1047">
        <w:t>Es</w:t>
      </w:r>
      <w:r w:rsidR="001703CC">
        <w:t xml:space="preserve"> </w:t>
      </w:r>
      <w:r w:rsidR="00E15DC4">
        <w:t>wird</w:t>
      </w:r>
      <w:r w:rsidR="001703CC">
        <w:t xml:space="preserve"> </w:t>
      </w:r>
      <w:r w:rsidR="003D1047">
        <w:t xml:space="preserve">für jede Project Note </w:t>
      </w:r>
      <w:r w:rsidR="001703CC">
        <w:t>ein eigener Thread gestartet,</w:t>
      </w:r>
      <w:r w:rsidR="002204C1">
        <w:t xml:space="preserve"> da</w:t>
      </w:r>
      <w:r w:rsidR="001703CC">
        <w:t xml:space="preserve"> die Verarbeitung </w:t>
      </w:r>
      <w:r>
        <w:t xml:space="preserve">pro Project Note </w:t>
      </w:r>
      <w:r w:rsidR="001703CC">
        <w:t>seriell erfolgen muss</w:t>
      </w:r>
      <w:r w:rsidR="00564F06">
        <w:t>. Diese</w:t>
      </w:r>
      <w:r w:rsidR="003D1047">
        <w:t xml:space="preserve"> gestarteten Threads</w:t>
      </w:r>
      <w:r w:rsidR="009C5D1E">
        <w:t xml:space="preserve"> k</w:t>
      </w:r>
      <w:r w:rsidR="003D1047">
        <w:t>ö</w:t>
      </w:r>
      <w:r w:rsidR="009C5D1E">
        <w:t>nn</w:t>
      </w:r>
      <w:r w:rsidR="003D1047">
        <w:t>en</w:t>
      </w:r>
      <w:r w:rsidR="009C5D1E">
        <w:t xml:space="preserve"> dann unabhängig arbeiten. </w:t>
      </w:r>
      <w:r w:rsidR="003D1047">
        <w:t>Wegen der</w:t>
      </w:r>
      <w:r w:rsidR="00564F06">
        <w:t xml:space="preserve"> grosse</w:t>
      </w:r>
      <w:r w:rsidR="003D1047">
        <w:t>n</w:t>
      </w:r>
      <w:r w:rsidR="00564F06">
        <w:t xml:space="preserve"> Verzögerung</w:t>
      </w:r>
      <w:r w:rsidR="00480BE6">
        <w:t>,</w:t>
      </w:r>
      <w:r w:rsidR="00564F06">
        <w:t xml:space="preserve"> </w:t>
      </w:r>
      <w:r w:rsidR="009C5D1E">
        <w:t>welche</w:t>
      </w:r>
      <w:r w:rsidR="00564F06">
        <w:t xml:space="preserve"> beim Download oder beim Lesen von der Festplatte</w:t>
      </w:r>
      <w:r w:rsidR="00480BE6">
        <w:t xml:space="preserve"> entstehen, </w:t>
      </w:r>
      <w:r w:rsidR="00564F06">
        <w:t>ist e</w:t>
      </w:r>
      <w:r w:rsidR="00752EE7">
        <w:t>ine</w:t>
      </w:r>
      <w:r w:rsidR="00564F06">
        <w:t xml:space="preserve"> parallel</w:t>
      </w:r>
      <w:r w:rsidR="00752EE7">
        <w:t>e</w:t>
      </w:r>
      <w:r w:rsidR="00564F06">
        <w:t xml:space="preserve"> </w:t>
      </w:r>
      <w:r w:rsidR="00480BE6">
        <w:t xml:space="preserve">Verarbeitung </w:t>
      </w:r>
      <w:proofErr w:type="spellStart"/>
      <w:r w:rsidR="00564F06">
        <w:t>performanter</w:t>
      </w:r>
      <w:proofErr w:type="spellEnd"/>
      <w:r w:rsidR="00564F06">
        <w:t>.</w:t>
      </w:r>
    </w:p>
    <w:p w:rsidR="00CD1773" w:rsidRDefault="00752EE7" w:rsidP="00F95A34">
      <w:r>
        <w:t>Vorteilhaft ist</w:t>
      </w:r>
      <w:r w:rsidR="00CD1773">
        <w:t xml:space="preserve">, dass die einzelnen Project Notes völlig unabhängig voneinander sind und deshalb nicht speziell synchronisiert werden müssen. Ausserdem wird der interne </w:t>
      </w:r>
      <w:proofErr w:type="spellStart"/>
      <w:r w:rsidR="00CD1773">
        <w:t>ThreadPo</w:t>
      </w:r>
      <w:r w:rsidR="002372C8">
        <w:t>ol</w:t>
      </w:r>
      <w:proofErr w:type="spellEnd"/>
      <w:r w:rsidR="002372C8">
        <w:t xml:space="preserve"> von .NET benutzt, </w:t>
      </w:r>
      <w:r w:rsidR="003906B3">
        <w:t>welcher</w:t>
      </w:r>
      <w:r w:rsidR="002372C8">
        <w:t xml:space="preserve"> weitere </w:t>
      </w:r>
      <w:r w:rsidR="00CD1773">
        <w:t>Performancevorteil</w:t>
      </w:r>
      <w:r>
        <w:t>e mit sich</w:t>
      </w:r>
      <w:r w:rsidR="00CD1773">
        <w:t xml:space="preserve"> bringt.</w:t>
      </w:r>
    </w:p>
    <w:p w:rsidR="00CD30EF" w:rsidRDefault="00380211" w:rsidP="00380211">
      <w:pPr>
        <w:pStyle w:val="Heading3"/>
      </w:pPr>
      <w:bookmarkStart w:id="70" w:name="_Toc312154971"/>
      <w:r>
        <w:t>Asynchrones und verzögertes Laden des XPS Dokument</w:t>
      </w:r>
      <w:r w:rsidR="00C907E7">
        <w:t>s</w:t>
      </w:r>
      <w:bookmarkEnd w:id="70"/>
    </w:p>
    <w:p w:rsidR="00380211" w:rsidRDefault="00380211" w:rsidP="00380211">
      <w:r>
        <w:t xml:space="preserve">In der Detailansicht </w:t>
      </w:r>
      <w:r w:rsidR="00AF634A">
        <w:t>w</w:t>
      </w:r>
      <w:r w:rsidR="00B87046">
        <w:t>ird</w:t>
      </w:r>
      <w:r w:rsidR="00FD6665">
        <w:t xml:space="preserve"> das XPS Dokument angezeigt</w:t>
      </w:r>
      <w:r>
        <w:t xml:space="preserve">. Zu Beginn des Projektes </w:t>
      </w:r>
      <w:r w:rsidR="00437B27">
        <w:t>wu</w:t>
      </w:r>
      <w:r w:rsidR="00C907E7">
        <w:t>r</w:t>
      </w:r>
      <w:r w:rsidR="00437B27">
        <w:t>de</w:t>
      </w:r>
      <w:r>
        <w:t xml:space="preserve"> </w:t>
      </w:r>
      <w:r w:rsidR="00C30097">
        <w:t>das XPS Dokument sofort geladen,</w:t>
      </w:r>
      <w:r>
        <w:t xml:space="preserve"> </w:t>
      </w:r>
      <w:r w:rsidR="00C907E7">
        <w:t>sobald</w:t>
      </w:r>
      <w:r>
        <w:t xml:space="preserve"> die Detailansicht geöffnet wurde. Dies führte dazu, dass der PC dem Laden des XPS</w:t>
      </w:r>
      <w:r w:rsidR="00C907E7">
        <w:t xml:space="preserve"> Dokuments</w:t>
      </w:r>
      <w:r>
        <w:t xml:space="preserve"> mehr Priorität gab als der</w:t>
      </w:r>
      <w:r w:rsidR="00C907E7">
        <w:t xml:space="preserve"> Animation, die beim Öffnen der Detailansicht </w:t>
      </w:r>
      <w:r>
        <w:t>ausgeführt werden sollte.</w:t>
      </w:r>
      <w:r w:rsidR="00C907E7">
        <w:t xml:space="preserve"> Daher war diese Animation kaum sichtbar.</w:t>
      </w:r>
    </w:p>
    <w:p w:rsidR="00B05AB4" w:rsidRDefault="00C907E7" w:rsidP="00380211">
      <w:r>
        <w:t>Aus diesem Grund</w:t>
      </w:r>
      <w:r w:rsidR="00233349">
        <w:t xml:space="preserve"> </w:t>
      </w:r>
      <w:r>
        <w:t>wird das</w:t>
      </w:r>
      <w:r w:rsidR="00233349">
        <w:t xml:space="preserve"> Laden des XPS</w:t>
      </w:r>
      <w:r>
        <w:t xml:space="preserve"> Dokuments</w:t>
      </w:r>
      <w:r w:rsidR="00233349">
        <w:t xml:space="preserve"> erst</w:t>
      </w:r>
      <w:r w:rsidR="00641374">
        <w:t xml:space="preserve"> nach </w:t>
      </w:r>
      <w:r>
        <w:t xml:space="preserve">Ablauf </w:t>
      </w:r>
      <w:r w:rsidR="00641374">
        <w:t xml:space="preserve">der Animation </w:t>
      </w:r>
      <w:r w:rsidR="00233349">
        <w:t>ausgeführt</w:t>
      </w:r>
      <w:r w:rsidR="00641374">
        <w:t>,</w:t>
      </w:r>
      <w:r w:rsidR="00CA6504">
        <w:t xml:space="preserve"> </w:t>
      </w:r>
      <w:r w:rsidR="00641374">
        <w:t>also</w:t>
      </w:r>
      <w:r w:rsidR="00C976C9">
        <w:t xml:space="preserve"> um etwa 500ms verzögert. </w:t>
      </w:r>
      <w:r>
        <w:t>Eine mögliche Umsetzung der Ladeverzögerung wäre das Erstellen eines</w:t>
      </w:r>
      <w:r w:rsidR="00641374">
        <w:t xml:space="preserve"> neuen Thread</w:t>
      </w:r>
      <w:r>
        <w:t>s,</w:t>
      </w:r>
      <w:r w:rsidR="00641374">
        <w:t xml:space="preserve"> </w:t>
      </w:r>
      <w:r w:rsidR="00750121">
        <w:t>welcher</w:t>
      </w:r>
      <w:r w:rsidR="00DE478A">
        <w:t xml:space="preserve"> zuerst 500ms schläft</w:t>
      </w:r>
      <w:r>
        <w:t xml:space="preserve"> und danach das XPS Dokument lädt</w:t>
      </w:r>
      <w:r w:rsidR="00DE478A">
        <w:t xml:space="preserve">. </w:t>
      </w:r>
      <w:r w:rsidR="00EA639B">
        <w:t xml:space="preserve">Nun stellt sich aber das Problem, dass nur der GUI Thread das XPS Dokument laden und das Property im </w:t>
      </w:r>
      <w:proofErr w:type="spellStart"/>
      <w:r w:rsidR="00EA639B">
        <w:t>ViewModel</w:t>
      </w:r>
      <w:proofErr w:type="spellEnd"/>
      <w:r w:rsidR="00EA639B">
        <w:t xml:space="preserve"> setzen kann. </w:t>
      </w:r>
      <w:r w:rsidR="00017089">
        <w:t>Diese Einschränkung besteht</w:t>
      </w:r>
      <w:r w:rsidR="00EA639B">
        <w:t xml:space="preserve">, weil WPF nicht </w:t>
      </w:r>
      <w:proofErr w:type="spellStart"/>
      <w:r w:rsidR="00017089">
        <w:t>m</w:t>
      </w:r>
      <w:r w:rsidR="00EA639B">
        <w:t>ultithreading</w:t>
      </w:r>
      <w:proofErr w:type="spellEnd"/>
      <w:r w:rsidR="00EA639B">
        <w:t xml:space="preserve"> </w:t>
      </w:r>
      <w:proofErr w:type="spellStart"/>
      <w:r w:rsidR="00017089">
        <w:t>s</w:t>
      </w:r>
      <w:r w:rsidR="00B05AB4">
        <w:t>afe</w:t>
      </w:r>
      <w:proofErr w:type="spellEnd"/>
      <w:r w:rsidR="00B05AB4">
        <w:t xml:space="preserve"> ist.</w:t>
      </w:r>
    </w:p>
    <w:p w:rsidR="00641374" w:rsidRPr="00380211" w:rsidRDefault="00641374" w:rsidP="00380211">
      <w:r>
        <w:t xml:space="preserve">Deshalb wurde von </w:t>
      </w:r>
      <w:r w:rsidR="002C65CD">
        <w:t xml:space="preserve">der Betreuungsperson der </w:t>
      </w:r>
      <w:proofErr w:type="spellStart"/>
      <w:r w:rsidR="002C65CD">
        <w:t>Zühlke</w:t>
      </w:r>
      <w:proofErr w:type="spellEnd"/>
      <w:r w:rsidR="002C65CD">
        <w:t xml:space="preserve"> Engineering AG, </w:t>
      </w:r>
      <w:r>
        <w:t>Christian Moser</w:t>
      </w:r>
      <w:r w:rsidR="00D94281">
        <w:t>,</w:t>
      </w:r>
      <w:r w:rsidR="007239FB">
        <w:t xml:space="preserve"> empfohlen,</w:t>
      </w:r>
      <w:r>
        <w:t xml:space="preserve"> den Dispatcher mit einem </w:t>
      </w:r>
      <w:proofErr w:type="spellStart"/>
      <w:r>
        <w:t>Timer</w:t>
      </w:r>
      <w:proofErr w:type="spellEnd"/>
      <w:r>
        <w:t xml:space="preserve"> </w:t>
      </w:r>
      <w:r w:rsidR="008074EC">
        <w:t xml:space="preserve">zu </w:t>
      </w:r>
      <w:r>
        <w:t>benutzen, um so das Dokument verzögert zu laden</w:t>
      </w:r>
      <w:r w:rsidR="00A2353A">
        <w:t xml:space="preserve">  (TODO: </w:t>
      </w:r>
      <w:proofErr w:type="spellStart"/>
      <w:r w:rsidR="00A2353A">
        <w:t>ref</w:t>
      </w:r>
      <w:proofErr w:type="spellEnd"/>
      <w:r w:rsidR="00A2353A">
        <w:t xml:space="preserve"> Sitzungsprotokoll)</w:t>
      </w:r>
      <w:r>
        <w:t xml:space="preserve">. </w:t>
      </w:r>
      <w:r w:rsidR="00270AA1">
        <w:t>Zusätzlich</w:t>
      </w:r>
      <w:r>
        <w:t xml:space="preserve"> </w:t>
      </w:r>
      <w:r w:rsidR="00B05AB4">
        <w:t>wird eine Synchronisation benötigt</w:t>
      </w:r>
      <w:r>
        <w:t xml:space="preserve">, </w:t>
      </w:r>
      <w:r w:rsidR="00B05AB4">
        <w:t>welche</w:t>
      </w:r>
      <w:r>
        <w:t xml:space="preserve"> mit einem Lock auf da</w:t>
      </w:r>
      <w:r w:rsidR="00624892">
        <w:t>s aktuelle Objekt realisiert wird</w:t>
      </w:r>
      <w:r>
        <w:t>.</w:t>
      </w:r>
    </w:p>
    <w:p w:rsidR="00142918" w:rsidRDefault="00142918">
      <w:r>
        <w:br w:type="page"/>
      </w:r>
    </w:p>
    <w:p w:rsidR="00D1587C" w:rsidRDefault="003C6AEC" w:rsidP="003C6AEC">
      <w:pPr>
        <w:pStyle w:val="Heading1"/>
      </w:pPr>
      <w:bookmarkStart w:id="71" w:name="_Toc312154972"/>
      <w:r>
        <w:lastRenderedPageBreak/>
        <w:t>Patterns</w:t>
      </w:r>
      <w:bookmarkEnd w:id="71"/>
    </w:p>
    <w:p w:rsidR="003C6AEC" w:rsidRDefault="003C6AEC" w:rsidP="003C6AEC">
      <w:r>
        <w:t xml:space="preserve">Die </w:t>
      </w:r>
      <w:r w:rsidR="0095321E">
        <w:t>drei</w:t>
      </w:r>
      <w:r>
        <w:t xml:space="preserve"> wichtigsten Patterns, die angewendet</w:t>
      </w:r>
      <w:r w:rsidR="00BE1463">
        <w:t xml:space="preserve"> wurden</w:t>
      </w:r>
      <w:r w:rsidR="00DE5FB0">
        <w:t>,</w:t>
      </w:r>
      <w:r w:rsidR="001E4A92">
        <w:t xml:space="preserve"> </w:t>
      </w:r>
      <w:r w:rsidR="0095321E">
        <w:t xml:space="preserve">sind MVVM, </w:t>
      </w:r>
      <w:proofErr w:type="spellStart"/>
      <w:r>
        <w:t>Flyweight</w:t>
      </w:r>
      <w:proofErr w:type="spellEnd"/>
      <w:r w:rsidR="0095321E">
        <w:t xml:space="preserve"> und </w:t>
      </w:r>
      <w:proofErr w:type="spellStart"/>
      <w:r w:rsidR="0095321E">
        <w:t>Dependency</w:t>
      </w:r>
      <w:proofErr w:type="spellEnd"/>
      <w:r w:rsidR="0095321E">
        <w:t xml:space="preserve"> </w:t>
      </w:r>
      <w:proofErr w:type="spellStart"/>
      <w:r w:rsidR="0095321E">
        <w:t>Injection</w:t>
      </w:r>
      <w:proofErr w:type="spellEnd"/>
      <w:r w:rsidR="0095321E">
        <w:t xml:space="preserve"> mit </w:t>
      </w:r>
      <w:r w:rsidR="00EF1DBB">
        <w:t xml:space="preserve">Microsoft </w:t>
      </w:r>
      <w:proofErr w:type="spellStart"/>
      <w:r w:rsidR="0095321E">
        <w:t>Unity</w:t>
      </w:r>
      <w:proofErr w:type="spellEnd"/>
      <w:r>
        <w:t>.</w:t>
      </w:r>
    </w:p>
    <w:p w:rsidR="00C85D14" w:rsidRDefault="00C85D14" w:rsidP="00C85D14">
      <w:pPr>
        <w:pStyle w:val="Heading2"/>
      </w:pPr>
      <w:bookmarkStart w:id="72" w:name="_Ref311456471"/>
      <w:bookmarkStart w:id="73" w:name="_Toc312154973"/>
      <w:r>
        <w:t>MVVM</w:t>
      </w:r>
      <w:bookmarkEnd w:id="72"/>
      <w:bookmarkEnd w:id="73"/>
    </w:p>
    <w:p w:rsidR="00C85D14" w:rsidRDefault="00A710DD" w:rsidP="00C85D14">
      <w:r>
        <w:t>Das MVVM</w:t>
      </w:r>
      <w:r w:rsidR="00C34D46">
        <w:t xml:space="preserve"> („Model“, „View“, „</w:t>
      </w:r>
      <w:proofErr w:type="spellStart"/>
      <w:r w:rsidR="00C34D46">
        <w:t>ViewModel</w:t>
      </w:r>
      <w:proofErr w:type="spellEnd"/>
      <w:r w:rsidR="00C34D46">
        <w:t xml:space="preserve">) </w:t>
      </w:r>
      <w:r>
        <w:t>Pattern</w:t>
      </w:r>
      <w:r w:rsidR="00E83E56">
        <w:t xml:space="preserve"> wird benötigt, um die View vo</w:t>
      </w:r>
      <w:r>
        <w:t xml:space="preserve">m Model zu entkoppeln. Deshalb wird als Zwischenglied ein </w:t>
      </w:r>
      <w:proofErr w:type="spellStart"/>
      <w:r>
        <w:t>ViewModel</w:t>
      </w:r>
      <w:proofErr w:type="spellEnd"/>
      <w:r w:rsidR="00C34D46">
        <w:t xml:space="preserve"> </w:t>
      </w:r>
      <w:r>
        <w:t xml:space="preserve">erzeugt, das die </w:t>
      </w:r>
      <w:proofErr w:type="spellStart"/>
      <w:r>
        <w:t>Commands</w:t>
      </w:r>
      <w:proofErr w:type="spellEnd"/>
      <w:r>
        <w:t xml:space="preserve"> des GUIs abarbeitet und die verfügbaren Elemente dem GUI zur Verfügung stellt.</w:t>
      </w:r>
    </w:p>
    <w:p w:rsidR="00C34D46" w:rsidRDefault="00C34D46" w:rsidP="00C85D14">
      <w:r>
        <w:t xml:space="preserve">Die </w:t>
      </w:r>
      <w:r w:rsidR="00C22CA1">
        <w:t xml:space="preserve">grundlegende </w:t>
      </w:r>
      <w:r>
        <w:t xml:space="preserve">Idee dahinter ist, dass sich das GUI schneller ändert als die Businesslogik und deshalb </w:t>
      </w:r>
      <w:r w:rsidR="0039387A">
        <w:t>die</w:t>
      </w:r>
      <w:r>
        <w:t xml:space="preserve"> zwei Komponenten möglichst stark abzutrennen</w:t>
      </w:r>
      <w:r w:rsidR="004D58B1">
        <w:t xml:space="preserve"> sind</w:t>
      </w:r>
      <w:r>
        <w:t xml:space="preserve">. </w:t>
      </w:r>
      <w:r w:rsidR="00C37211">
        <w:t xml:space="preserve">Zusätzlich kann das </w:t>
      </w:r>
      <w:r>
        <w:t xml:space="preserve">das </w:t>
      </w:r>
      <w:proofErr w:type="spellStart"/>
      <w:r>
        <w:t>ViewModel</w:t>
      </w:r>
      <w:proofErr w:type="spellEnd"/>
      <w:r w:rsidR="00ED4FB1">
        <w:t xml:space="preserve"> dadurch</w:t>
      </w:r>
      <w:r>
        <w:t xml:space="preserve"> mit Unit Tests </w:t>
      </w:r>
      <w:r w:rsidR="005F2D63">
        <w:t>geprüft</w:t>
      </w:r>
      <w:r w:rsidR="00BC3B77">
        <w:t xml:space="preserve"> werden</w:t>
      </w:r>
      <w:r>
        <w:t>.</w:t>
      </w:r>
    </w:p>
    <w:p w:rsidR="00BF24C5" w:rsidRPr="00C85D14" w:rsidRDefault="00BF24C5" w:rsidP="00C85D14">
      <w:r>
        <w:t xml:space="preserve">Weitere Informationen sind unter </w:t>
      </w:r>
      <w:r w:rsidR="004B3750">
        <w:t xml:space="preserve">(TODO: </w:t>
      </w:r>
      <w:proofErr w:type="spellStart"/>
      <w:r w:rsidR="007C63F1">
        <w:t>ref</w:t>
      </w:r>
      <w:proofErr w:type="spellEnd"/>
      <w:r w:rsidR="004B3750">
        <w:t xml:space="preserve">) </w:t>
      </w:r>
      <w:r>
        <w:t>[</w:t>
      </w:r>
      <w:hyperlink r:id="rId35" w:history="1">
        <w:r>
          <w:rPr>
            <w:rStyle w:val="Hyperlink"/>
          </w:rPr>
          <w:t>http://msdn.microsoft.com/en-us/magazine/dd419663.aspx</w:t>
        </w:r>
      </w:hyperlink>
      <w:r>
        <w:t>] zu finden.</w:t>
      </w:r>
    </w:p>
    <w:p w:rsidR="00C85D14" w:rsidRDefault="00C85D14" w:rsidP="00C85D14">
      <w:pPr>
        <w:pStyle w:val="Heading2"/>
      </w:pPr>
      <w:bookmarkStart w:id="74" w:name="_Toc312154974"/>
      <w:proofErr w:type="spellStart"/>
      <w:r>
        <w:t>Flyweight</w:t>
      </w:r>
      <w:bookmarkEnd w:id="74"/>
      <w:proofErr w:type="spellEnd"/>
    </w:p>
    <w:p w:rsidR="00872EFC" w:rsidRDefault="00E83E56" w:rsidP="00C85D14">
      <w:proofErr w:type="spellStart"/>
      <w:r>
        <w:t>Flyweight</w:t>
      </w:r>
      <w:proofErr w:type="spellEnd"/>
      <w:r>
        <w:t xml:space="preserve"> wird für die Metadaten</w:t>
      </w:r>
      <w:r w:rsidR="00872EFC">
        <w:t xml:space="preserve"> eingesetzt. Die Idee </w:t>
      </w:r>
      <w:r w:rsidR="00CF364A">
        <w:t>dabei ist</w:t>
      </w:r>
      <w:r w:rsidR="00A94333">
        <w:t xml:space="preserve">, dass viele </w:t>
      </w:r>
      <w:r>
        <w:t xml:space="preserve">verschiedene </w:t>
      </w:r>
      <w:r w:rsidR="00A94333">
        <w:t>Objekte die</w:t>
      </w:r>
      <w:r w:rsidR="00872EFC">
        <w:t xml:space="preserve"> gleiche</w:t>
      </w:r>
      <w:r w:rsidR="00A94333">
        <w:t>n</w:t>
      </w:r>
      <w:r w:rsidR="005C7175">
        <w:t xml:space="preserve"> Objekte benötigen</w:t>
      </w:r>
      <w:r>
        <w:t>. Zu</w:t>
      </w:r>
      <w:r w:rsidR="005C7175">
        <w:t xml:space="preserve">m Beispiel </w:t>
      </w:r>
      <w:r>
        <w:t xml:space="preserve">benötigen </w:t>
      </w:r>
      <w:r w:rsidR="005C7175">
        <w:t>mehrere Project Notes</w:t>
      </w:r>
      <w:r w:rsidR="00872EFC">
        <w:t xml:space="preserve"> ein Metatag mit dem Namen „Java“. Damit </w:t>
      </w:r>
      <w:r w:rsidR="00B12A7E">
        <w:t>dieses Objekt nicht immer wieder neu erstellt wird</w:t>
      </w:r>
      <w:r w:rsidR="00872EFC">
        <w:t xml:space="preserve">, referenzieren </w:t>
      </w:r>
      <w:r>
        <w:t xml:space="preserve">die </w:t>
      </w:r>
      <w:r w:rsidR="00872EFC">
        <w:t>verschiedene Project</w:t>
      </w:r>
      <w:r>
        <w:t xml:space="preserve"> </w:t>
      </w:r>
      <w:r w:rsidR="00872EFC">
        <w:t xml:space="preserve">Notes </w:t>
      </w:r>
      <w:r>
        <w:t>das</w:t>
      </w:r>
      <w:r w:rsidR="000C345E">
        <w:t xml:space="preserve"> </w:t>
      </w:r>
      <w:r w:rsidR="00872EFC">
        <w:t>gleiche Metatag</w:t>
      </w:r>
      <w:r>
        <w:t>-Objekt</w:t>
      </w:r>
      <w:r w:rsidR="00872EFC">
        <w:t>.</w:t>
      </w:r>
    </w:p>
    <w:p w:rsidR="00C85D14" w:rsidRDefault="00E83E56" w:rsidP="00C85D14">
      <w:r>
        <w:t xml:space="preserve">Durch die Nutzung von </w:t>
      </w:r>
      <w:proofErr w:type="spellStart"/>
      <w:r>
        <w:t>Flyweight</w:t>
      </w:r>
      <w:proofErr w:type="spellEnd"/>
      <w:r>
        <w:t xml:space="preserve"> w</w:t>
      </w:r>
      <w:r w:rsidR="00C36400">
        <w:t>erden</w:t>
      </w:r>
      <w:r w:rsidR="00872EFC">
        <w:t xml:space="preserve"> das Starten und der Betrieb der Applikation </w:t>
      </w:r>
      <w:proofErr w:type="spellStart"/>
      <w:r w:rsidR="00872EFC">
        <w:t>performanter</w:t>
      </w:r>
      <w:proofErr w:type="spellEnd"/>
      <w:r w:rsidR="00872EFC">
        <w:t xml:space="preserve">, </w:t>
      </w:r>
      <w:r w:rsidR="00057887">
        <w:t>da</w:t>
      </w:r>
      <w:r w:rsidR="00872EFC">
        <w:t xml:space="preserve"> </w:t>
      </w:r>
      <w:r>
        <w:t>einzelne Objekte wieder verwendet werden und nich</w:t>
      </w:r>
      <w:r w:rsidR="00872EFC">
        <w:t xml:space="preserve">t </w:t>
      </w:r>
      <w:r>
        <w:t>immer wieder neu</w:t>
      </w:r>
      <w:r w:rsidR="00872EFC">
        <w:t xml:space="preserve"> erstellt werden müssen. Zusätzlich wird auch die Suche effizienter.</w:t>
      </w:r>
    </w:p>
    <w:p w:rsidR="00BC4D37" w:rsidRDefault="00BC4D37" w:rsidP="00C85D14">
      <w:r>
        <w:t xml:space="preserve">Der Nachteil </w:t>
      </w:r>
      <w:r w:rsidR="008A2880">
        <w:t>besteht jedoch darin</w:t>
      </w:r>
      <w:r>
        <w:t xml:space="preserve">, dass die </w:t>
      </w:r>
      <w:proofErr w:type="spellStart"/>
      <w:r>
        <w:t>Flyweight</w:t>
      </w:r>
      <w:proofErr w:type="spellEnd"/>
      <w:r>
        <w:t xml:space="preserve"> Objekte </w:t>
      </w:r>
      <w:proofErr w:type="spellStart"/>
      <w:r>
        <w:t>immutable</w:t>
      </w:r>
      <w:proofErr w:type="spellEnd"/>
      <w:r w:rsidR="00D82B83">
        <w:t xml:space="preserve"> Objects, also unveränderlich,</w:t>
      </w:r>
      <w:r>
        <w:t xml:space="preserve"> sein müssen. Deshalb </w:t>
      </w:r>
      <w:r w:rsidR="00AC73E9">
        <w:t>verfügt</w:t>
      </w:r>
      <w:r>
        <w:t xml:space="preserve"> das </w:t>
      </w:r>
      <w:proofErr w:type="spellStart"/>
      <w:r>
        <w:t>Metadata</w:t>
      </w:r>
      <w:proofErr w:type="spellEnd"/>
      <w:r>
        <w:t xml:space="preserve"> Model auch</w:t>
      </w:r>
      <w:r w:rsidR="00AA1950">
        <w:t xml:space="preserve"> über</w:t>
      </w:r>
      <w:r>
        <w:t xml:space="preserve"> keine Setter.</w:t>
      </w:r>
    </w:p>
    <w:p w:rsidR="00C85D14" w:rsidRPr="00E83E56" w:rsidRDefault="00C85D14" w:rsidP="00C85D14">
      <w:pPr>
        <w:pStyle w:val="Heading2"/>
        <w:rPr>
          <w:lang w:val="en-US"/>
        </w:rPr>
      </w:pPr>
      <w:bookmarkStart w:id="75" w:name="_Ref312072805"/>
      <w:bookmarkStart w:id="76" w:name="_Ref312072812"/>
      <w:bookmarkStart w:id="77" w:name="_Toc312154975"/>
      <w:r w:rsidRPr="00E83E56">
        <w:rPr>
          <w:lang w:val="en-US"/>
        </w:rPr>
        <w:t>Dependency Injection</w:t>
      </w:r>
      <w:r w:rsidR="00BA2F9A" w:rsidRPr="00E83E56">
        <w:rPr>
          <w:lang w:val="en-US"/>
        </w:rPr>
        <w:t xml:space="preserve"> </w:t>
      </w:r>
      <w:proofErr w:type="spellStart"/>
      <w:r w:rsidR="00BA2F9A" w:rsidRPr="00E83E56">
        <w:rPr>
          <w:lang w:val="en-US"/>
        </w:rPr>
        <w:t>mit</w:t>
      </w:r>
      <w:proofErr w:type="spellEnd"/>
      <w:r w:rsidR="00BA2F9A" w:rsidRPr="00E83E56">
        <w:rPr>
          <w:lang w:val="en-US"/>
        </w:rPr>
        <w:t xml:space="preserve"> </w:t>
      </w:r>
      <w:r w:rsidR="00DE5FB0" w:rsidRPr="00E83E56">
        <w:rPr>
          <w:lang w:val="en-US"/>
        </w:rPr>
        <w:t xml:space="preserve">Microsoft </w:t>
      </w:r>
      <w:r w:rsidR="00BA2F9A" w:rsidRPr="00E83E56">
        <w:rPr>
          <w:lang w:val="en-US"/>
        </w:rPr>
        <w:t>Unity</w:t>
      </w:r>
      <w:bookmarkEnd w:id="75"/>
      <w:bookmarkEnd w:id="76"/>
      <w:bookmarkEnd w:id="77"/>
    </w:p>
    <w:p w:rsidR="003C6AEC" w:rsidRPr="003C6AEC" w:rsidRDefault="004F13EB" w:rsidP="003C6AEC">
      <w:r>
        <w:t xml:space="preserve">Damit die Komponenten jederzeit und einfach ausgetauscht werden können, wurde mit </w:t>
      </w:r>
      <w:proofErr w:type="spellStart"/>
      <w:r>
        <w:t>Unity</w:t>
      </w:r>
      <w:proofErr w:type="spellEnd"/>
      <w:r>
        <w:t xml:space="preserve"> Containern </w:t>
      </w:r>
      <w:r w:rsidR="00B146B1">
        <w:t xml:space="preserve">(TODO: </w:t>
      </w:r>
      <w:proofErr w:type="spellStart"/>
      <w:r w:rsidR="00B146B1">
        <w:t>reference</w:t>
      </w:r>
      <w:proofErr w:type="spellEnd"/>
      <w:r w:rsidR="00B146B1">
        <w:t xml:space="preserve">) </w:t>
      </w:r>
      <w:r>
        <w:t xml:space="preserve">gearbeitet, um </w:t>
      </w:r>
      <w:proofErr w:type="spellStart"/>
      <w:r>
        <w:t>Dependency</w:t>
      </w:r>
      <w:proofErr w:type="spellEnd"/>
      <w:r>
        <w:t xml:space="preserve"> </w:t>
      </w:r>
      <w:proofErr w:type="spellStart"/>
      <w:r>
        <w:t>Injection</w:t>
      </w:r>
      <w:proofErr w:type="spellEnd"/>
      <w:r>
        <w:t xml:space="preserve"> zu ermöglichen. Für dieses Proj</w:t>
      </w:r>
      <w:r w:rsidR="00E83E56">
        <w:t xml:space="preserve">ekt mag </w:t>
      </w:r>
      <w:proofErr w:type="gramStart"/>
      <w:r w:rsidR="00E83E56">
        <w:t>dies ein</w:t>
      </w:r>
      <w:proofErr w:type="gramEnd"/>
      <w:r w:rsidR="00E83E56">
        <w:t xml:space="preserve"> Overhead sein</w:t>
      </w:r>
      <w:r>
        <w:t xml:space="preserve">, aber speziell in grösseren Projekten ist </w:t>
      </w:r>
      <w:proofErr w:type="spellStart"/>
      <w:r>
        <w:t>Dependency</w:t>
      </w:r>
      <w:proofErr w:type="spellEnd"/>
      <w:r>
        <w:t xml:space="preserve"> </w:t>
      </w:r>
      <w:proofErr w:type="spellStart"/>
      <w:r>
        <w:t>Injection</w:t>
      </w:r>
      <w:proofErr w:type="spellEnd"/>
      <w:r>
        <w:t xml:space="preserve"> s</w:t>
      </w:r>
      <w:r w:rsidR="0015410D">
        <w:t xml:space="preserve">ehr wichtig. Denn so </w:t>
      </w:r>
      <w:r w:rsidR="00F7405F">
        <w:t>können</w:t>
      </w:r>
      <w:r w:rsidR="008E2953">
        <w:t xml:space="preserve"> beispielsweise</w:t>
      </w:r>
      <w:r w:rsidR="00121E7E">
        <w:t>,</w:t>
      </w:r>
      <w:r>
        <w:t xml:space="preserve"> </w:t>
      </w:r>
      <w:r w:rsidR="00393931">
        <w:t>auf eine einfache Art und Weise</w:t>
      </w:r>
      <w:r w:rsidR="00121E7E">
        <w:t>,</w:t>
      </w:r>
      <w:r w:rsidR="00393931">
        <w:t xml:space="preserve"> </w:t>
      </w:r>
      <w:r>
        <w:t>verschiedene Software Versionen ausgeliefert werden, indem die Container ausgetauscht werden.</w:t>
      </w:r>
      <w:r w:rsidR="000D30F0">
        <w:t xml:space="preserve"> </w:t>
      </w:r>
      <w:proofErr w:type="spellStart"/>
      <w:r w:rsidR="00593CC4">
        <w:t>Dependency</w:t>
      </w:r>
      <w:proofErr w:type="spellEnd"/>
      <w:r w:rsidR="00593CC4">
        <w:t xml:space="preserve"> </w:t>
      </w:r>
      <w:proofErr w:type="spellStart"/>
      <w:r w:rsidR="00593CC4">
        <w:t>Injection</w:t>
      </w:r>
      <w:proofErr w:type="spellEnd"/>
      <w:r w:rsidR="00593CC4">
        <w:t xml:space="preserve"> </w:t>
      </w:r>
      <w:r w:rsidR="000D30F0">
        <w:t xml:space="preserve">kann auch beim Testen helfen, </w:t>
      </w:r>
      <w:r w:rsidR="00593CC4">
        <w:t xml:space="preserve">indem man beim </w:t>
      </w:r>
      <w:proofErr w:type="spellStart"/>
      <w:r w:rsidR="00593CC4">
        <w:t>Unity</w:t>
      </w:r>
      <w:proofErr w:type="spellEnd"/>
      <w:r w:rsidR="000D30F0">
        <w:t xml:space="preserve"> Container die Mock Objekte registriert.</w:t>
      </w:r>
    </w:p>
    <w:sectPr w:rsidR="003C6AEC" w:rsidRPr="003C6AEC" w:rsidSect="008E328B">
      <w:headerReference w:type="default" r:id="rId36"/>
      <w:footerReference w:type="default" r:id="rId3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432B" w:rsidRDefault="007E432B" w:rsidP="008F2373">
      <w:pPr>
        <w:spacing w:after="0"/>
      </w:pPr>
      <w:r>
        <w:separator/>
      </w:r>
    </w:p>
  </w:endnote>
  <w:endnote w:type="continuationSeparator" w:id="0">
    <w:p w:rsidR="007E432B" w:rsidRDefault="007E432B"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6B50" w:rsidRDefault="000E6B50">
    <w:pPr>
      <w:pStyle w:val="Footer"/>
    </w:pPr>
    <w:r>
      <w:t>Project Flip 2.0 - Entwurf</w:t>
    </w:r>
    <w:r w:rsidRPr="005E2896">
      <w:tab/>
    </w:r>
    <w:r>
      <w:fldChar w:fldCharType="begin"/>
    </w:r>
    <w:r>
      <w:instrText xml:space="preserve"> DATE  \@ "d. MMMM yyyy"  \* MERGEFORMAT </w:instrText>
    </w:r>
    <w:r>
      <w:fldChar w:fldCharType="separate"/>
    </w:r>
    <w:r w:rsidR="002E22D3">
      <w:rPr>
        <w:noProof/>
      </w:rPr>
      <w:t>20.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460CA9" w:rsidRPr="00460CA9">
      <w:rPr>
        <w:b/>
        <w:noProof/>
        <w:lang w:val="de-DE"/>
      </w:rPr>
      <w:t>1</w:t>
    </w:r>
    <w:r>
      <w:rPr>
        <w:b/>
      </w:rPr>
      <w:fldChar w:fldCharType="end"/>
    </w:r>
    <w:r>
      <w:rPr>
        <w:lang w:val="de-DE"/>
      </w:rPr>
      <w:t xml:space="preserve"> von </w:t>
    </w:r>
    <w:r w:rsidR="007E432B">
      <w:fldChar w:fldCharType="begin"/>
    </w:r>
    <w:r w:rsidR="007E432B">
      <w:instrText>NUMPAGES  \* Arabic  \* MERGEFORMAT</w:instrText>
    </w:r>
    <w:r w:rsidR="007E432B">
      <w:fldChar w:fldCharType="separate"/>
    </w:r>
    <w:r w:rsidR="00460CA9" w:rsidRPr="00460CA9">
      <w:rPr>
        <w:b/>
        <w:noProof/>
        <w:lang w:val="de-DE"/>
      </w:rPr>
      <w:t>21</w:t>
    </w:r>
    <w:r w:rsidR="007E432B">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432B" w:rsidRDefault="007E432B" w:rsidP="008F2373">
      <w:pPr>
        <w:spacing w:after="0"/>
      </w:pPr>
      <w:r>
        <w:separator/>
      </w:r>
    </w:p>
  </w:footnote>
  <w:footnote w:type="continuationSeparator" w:id="0">
    <w:p w:rsidR="007E432B" w:rsidRDefault="007E432B" w:rsidP="008F237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6B50" w:rsidRDefault="000E6B50">
    <w:pPr>
      <w:pStyle w:val="Header"/>
    </w:pPr>
    <w:r>
      <w:rPr>
        <w:b/>
        <w:bCs/>
        <w:noProof/>
        <w:lang w:eastAsia="de-CH"/>
      </w:rPr>
      <w:drawing>
        <wp:anchor distT="0" distB="0" distL="114300" distR="114300" simplePos="0" relativeHeight="251659264" behindDoc="1" locked="0" layoutInCell="1" allowOverlap="1" wp14:anchorId="483D14BA" wp14:editId="6A50FF0E">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nsid w:val="45C66E52"/>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5EFF2872"/>
    <w:multiLevelType w:val="hybridMultilevel"/>
    <w:tmpl w:val="9E0A79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5"/>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1704"/>
    <w:rsid w:val="00012700"/>
    <w:rsid w:val="00014058"/>
    <w:rsid w:val="000151C5"/>
    <w:rsid w:val="00017089"/>
    <w:rsid w:val="000346C4"/>
    <w:rsid w:val="00037939"/>
    <w:rsid w:val="00057887"/>
    <w:rsid w:val="00057A1E"/>
    <w:rsid w:val="00061DD4"/>
    <w:rsid w:val="00074841"/>
    <w:rsid w:val="00081274"/>
    <w:rsid w:val="0008238B"/>
    <w:rsid w:val="00085429"/>
    <w:rsid w:val="00090EAA"/>
    <w:rsid w:val="00090FEB"/>
    <w:rsid w:val="000917AE"/>
    <w:rsid w:val="00097AB6"/>
    <w:rsid w:val="000A2C34"/>
    <w:rsid w:val="000A31FF"/>
    <w:rsid w:val="000B1504"/>
    <w:rsid w:val="000B658F"/>
    <w:rsid w:val="000B7D96"/>
    <w:rsid w:val="000C345E"/>
    <w:rsid w:val="000C5623"/>
    <w:rsid w:val="000D30F0"/>
    <w:rsid w:val="000E6B50"/>
    <w:rsid w:val="000E71F7"/>
    <w:rsid w:val="000E7231"/>
    <w:rsid w:val="000F3636"/>
    <w:rsid w:val="000F4BA7"/>
    <w:rsid w:val="00107A6C"/>
    <w:rsid w:val="001164A7"/>
    <w:rsid w:val="0011705E"/>
    <w:rsid w:val="00121E7E"/>
    <w:rsid w:val="001231C9"/>
    <w:rsid w:val="00130830"/>
    <w:rsid w:val="00130A38"/>
    <w:rsid w:val="001316AC"/>
    <w:rsid w:val="001354A1"/>
    <w:rsid w:val="0014075F"/>
    <w:rsid w:val="00142307"/>
    <w:rsid w:val="00142918"/>
    <w:rsid w:val="00147232"/>
    <w:rsid w:val="001530CE"/>
    <w:rsid w:val="0015410D"/>
    <w:rsid w:val="00156C6A"/>
    <w:rsid w:val="001609C2"/>
    <w:rsid w:val="0016346B"/>
    <w:rsid w:val="001703CC"/>
    <w:rsid w:val="001729F8"/>
    <w:rsid w:val="00176FEF"/>
    <w:rsid w:val="00182CF7"/>
    <w:rsid w:val="00184D9C"/>
    <w:rsid w:val="00187995"/>
    <w:rsid w:val="001923D4"/>
    <w:rsid w:val="001947FD"/>
    <w:rsid w:val="00197775"/>
    <w:rsid w:val="001A70C6"/>
    <w:rsid w:val="001C2999"/>
    <w:rsid w:val="001C3C80"/>
    <w:rsid w:val="001D093F"/>
    <w:rsid w:val="001D17F5"/>
    <w:rsid w:val="001D6EF5"/>
    <w:rsid w:val="001E14C0"/>
    <w:rsid w:val="001E2A43"/>
    <w:rsid w:val="001E4A92"/>
    <w:rsid w:val="001E58AA"/>
    <w:rsid w:val="001F1125"/>
    <w:rsid w:val="001F2A8C"/>
    <w:rsid w:val="001F3687"/>
    <w:rsid w:val="001F61F8"/>
    <w:rsid w:val="00204547"/>
    <w:rsid w:val="00212D25"/>
    <w:rsid w:val="002142CA"/>
    <w:rsid w:val="002147DC"/>
    <w:rsid w:val="0021798B"/>
    <w:rsid w:val="00217E42"/>
    <w:rsid w:val="002204C1"/>
    <w:rsid w:val="00220FA4"/>
    <w:rsid w:val="00223137"/>
    <w:rsid w:val="00225791"/>
    <w:rsid w:val="002304D9"/>
    <w:rsid w:val="00233349"/>
    <w:rsid w:val="00234958"/>
    <w:rsid w:val="002372C8"/>
    <w:rsid w:val="002464B1"/>
    <w:rsid w:val="00262CF0"/>
    <w:rsid w:val="00263634"/>
    <w:rsid w:val="00263A79"/>
    <w:rsid w:val="00264345"/>
    <w:rsid w:val="0026560F"/>
    <w:rsid w:val="00270AA1"/>
    <w:rsid w:val="00281104"/>
    <w:rsid w:val="002817AE"/>
    <w:rsid w:val="00283FA3"/>
    <w:rsid w:val="002840DC"/>
    <w:rsid w:val="00291725"/>
    <w:rsid w:val="002951D3"/>
    <w:rsid w:val="002A3243"/>
    <w:rsid w:val="002A368E"/>
    <w:rsid w:val="002A5584"/>
    <w:rsid w:val="002A70DA"/>
    <w:rsid w:val="002B6D39"/>
    <w:rsid w:val="002C2729"/>
    <w:rsid w:val="002C647A"/>
    <w:rsid w:val="002C65CD"/>
    <w:rsid w:val="002D45BB"/>
    <w:rsid w:val="002D705E"/>
    <w:rsid w:val="002D7A5D"/>
    <w:rsid w:val="002E16A4"/>
    <w:rsid w:val="002E22D3"/>
    <w:rsid w:val="002E27A0"/>
    <w:rsid w:val="002E65A6"/>
    <w:rsid w:val="002F28DD"/>
    <w:rsid w:val="002F5A52"/>
    <w:rsid w:val="00313F26"/>
    <w:rsid w:val="00323567"/>
    <w:rsid w:val="00324E5E"/>
    <w:rsid w:val="0033273B"/>
    <w:rsid w:val="003329F8"/>
    <w:rsid w:val="00332B51"/>
    <w:rsid w:val="00333BC2"/>
    <w:rsid w:val="00334AFE"/>
    <w:rsid w:val="00336A97"/>
    <w:rsid w:val="00346308"/>
    <w:rsid w:val="00347212"/>
    <w:rsid w:val="00350FB9"/>
    <w:rsid w:val="00351C4B"/>
    <w:rsid w:val="0035323D"/>
    <w:rsid w:val="00353578"/>
    <w:rsid w:val="0035692F"/>
    <w:rsid w:val="00363372"/>
    <w:rsid w:val="003633BF"/>
    <w:rsid w:val="00367939"/>
    <w:rsid w:val="0037043E"/>
    <w:rsid w:val="003761A5"/>
    <w:rsid w:val="00380211"/>
    <w:rsid w:val="003873CC"/>
    <w:rsid w:val="003906B3"/>
    <w:rsid w:val="0039387A"/>
    <w:rsid w:val="00393931"/>
    <w:rsid w:val="003A0ADD"/>
    <w:rsid w:val="003A5C55"/>
    <w:rsid w:val="003B6B1B"/>
    <w:rsid w:val="003C172A"/>
    <w:rsid w:val="003C2ABF"/>
    <w:rsid w:val="003C3BB7"/>
    <w:rsid w:val="003C6AEC"/>
    <w:rsid w:val="003C6C20"/>
    <w:rsid w:val="003D1047"/>
    <w:rsid w:val="003D33CD"/>
    <w:rsid w:val="003E34A7"/>
    <w:rsid w:val="003E40FB"/>
    <w:rsid w:val="003F4AAD"/>
    <w:rsid w:val="00401C72"/>
    <w:rsid w:val="00403803"/>
    <w:rsid w:val="0040506D"/>
    <w:rsid w:val="0041073E"/>
    <w:rsid w:val="0041737E"/>
    <w:rsid w:val="0042493C"/>
    <w:rsid w:val="00433161"/>
    <w:rsid w:val="00437B27"/>
    <w:rsid w:val="00445CDF"/>
    <w:rsid w:val="004460D7"/>
    <w:rsid w:val="00447065"/>
    <w:rsid w:val="00451C85"/>
    <w:rsid w:val="00452926"/>
    <w:rsid w:val="00453D98"/>
    <w:rsid w:val="00460CA9"/>
    <w:rsid w:val="00463DF7"/>
    <w:rsid w:val="00465AAF"/>
    <w:rsid w:val="0047212D"/>
    <w:rsid w:val="00475502"/>
    <w:rsid w:val="00480BE6"/>
    <w:rsid w:val="00485243"/>
    <w:rsid w:val="00486C62"/>
    <w:rsid w:val="00487B7D"/>
    <w:rsid w:val="00494CAD"/>
    <w:rsid w:val="00496465"/>
    <w:rsid w:val="004A0F06"/>
    <w:rsid w:val="004B3750"/>
    <w:rsid w:val="004C2215"/>
    <w:rsid w:val="004C49FC"/>
    <w:rsid w:val="004C4FCB"/>
    <w:rsid w:val="004C7DF6"/>
    <w:rsid w:val="004D32D2"/>
    <w:rsid w:val="004D58B1"/>
    <w:rsid w:val="004E0CCC"/>
    <w:rsid w:val="004F13EB"/>
    <w:rsid w:val="004F20D7"/>
    <w:rsid w:val="004F2EB3"/>
    <w:rsid w:val="004F49B8"/>
    <w:rsid w:val="004F513D"/>
    <w:rsid w:val="00504E34"/>
    <w:rsid w:val="00511718"/>
    <w:rsid w:val="00517205"/>
    <w:rsid w:val="00534385"/>
    <w:rsid w:val="00541C10"/>
    <w:rsid w:val="00545207"/>
    <w:rsid w:val="00545885"/>
    <w:rsid w:val="0054695E"/>
    <w:rsid w:val="00547D44"/>
    <w:rsid w:val="005532E5"/>
    <w:rsid w:val="005567F2"/>
    <w:rsid w:val="00560405"/>
    <w:rsid w:val="00564F06"/>
    <w:rsid w:val="005706D1"/>
    <w:rsid w:val="005805F2"/>
    <w:rsid w:val="00582DE9"/>
    <w:rsid w:val="005876E3"/>
    <w:rsid w:val="00593CC4"/>
    <w:rsid w:val="005964CD"/>
    <w:rsid w:val="005A0C62"/>
    <w:rsid w:val="005B081C"/>
    <w:rsid w:val="005B17F4"/>
    <w:rsid w:val="005B46DD"/>
    <w:rsid w:val="005B5B65"/>
    <w:rsid w:val="005B68AC"/>
    <w:rsid w:val="005C6E0E"/>
    <w:rsid w:val="005C7175"/>
    <w:rsid w:val="005D05DB"/>
    <w:rsid w:val="005D6E98"/>
    <w:rsid w:val="005D71BF"/>
    <w:rsid w:val="005D79D1"/>
    <w:rsid w:val="005E1D61"/>
    <w:rsid w:val="005E2896"/>
    <w:rsid w:val="005E3310"/>
    <w:rsid w:val="005E5088"/>
    <w:rsid w:val="005E6C04"/>
    <w:rsid w:val="005E7EFC"/>
    <w:rsid w:val="005F1536"/>
    <w:rsid w:val="005F2D63"/>
    <w:rsid w:val="006011F1"/>
    <w:rsid w:val="006152DA"/>
    <w:rsid w:val="006156A4"/>
    <w:rsid w:val="00622C0F"/>
    <w:rsid w:val="00624892"/>
    <w:rsid w:val="00625F56"/>
    <w:rsid w:val="00632158"/>
    <w:rsid w:val="00634C4B"/>
    <w:rsid w:val="00636176"/>
    <w:rsid w:val="00636D4A"/>
    <w:rsid w:val="00641374"/>
    <w:rsid w:val="006505D1"/>
    <w:rsid w:val="00651384"/>
    <w:rsid w:val="00651D1D"/>
    <w:rsid w:val="00653B9C"/>
    <w:rsid w:val="00654144"/>
    <w:rsid w:val="00655E60"/>
    <w:rsid w:val="006708DA"/>
    <w:rsid w:val="00670CF2"/>
    <w:rsid w:val="006736C1"/>
    <w:rsid w:val="00673D4F"/>
    <w:rsid w:val="00681FFE"/>
    <w:rsid w:val="006840CB"/>
    <w:rsid w:val="0068440F"/>
    <w:rsid w:val="00687113"/>
    <w:rsid w:val="006939B6"/>
    <w:rsid w:val="00695A2C"/>
    <w:rsid w:val="00695F14"/>
    <w:rsid w:val="006967E8"/>
    <w:rsid w:val="00697A18"/>
    <w:rsid w:val="006B427F"/>
    <w:rsid w:val="006C066A"/>
    <w:rsid w:val="006C0AF9"/>
    <w:rsid w:val="006C35C3"/>
    <w:rsid w:val="006C6507"/>
    <w:rsid w:val="006C7252"/>
    <w:rsid w:val="006D1056"/>
    <w:rsid w:val="006D4B8E"/>
    <w:rsid w:val="006D5E5C"/>
    <w:rsid w:val="006E026A"/>
    <w:rsid w:val="006E78D3"/>
    <w:rsid w:val="006F2255"/>
    <w:rsid w:val="00704E5E"/>
    <w:rsid w:val="00704FF3"/>
    <w:rsid w:val="007110E3"/>
    <w:rsid w:val="0071780A"/>
    <w:rsid w:val="007239FB"/>
    <w:rsid w:val="00731A3A"/>
    <w:rsid w:val="00733B25"/>
    <w:rsid w:val="007350D8"/>
    <w:rsid w:val="00741370"/>
    <w:rsid w:val="0074628E"/>
    <w:rsid w:val="00750121"/>
    <w:rsid w:val="0075029B"/>
    <w:rsid w:val="00750707"/>
    <w:rsid w:val="00752ED6"/>
    <w:rsid w:val="00752EE7"/>
    <w:rsid w:val="007537D1"/>
    <w:rsid w:val="00754A54"/>
    <w:rsid w:val="00757E76"/>
    <w:rsid w:val="00764A69"/>
    <w:rsid w:val="00772FA0"/>
    <w:rsid w:val="00776221"/>
    <w:rsid w:val="00782DA8"/>
    <w:rsid w:val="00785323"/>
    <w:rsid w:val="0078638F"/>
    <w:rsid w:val="007931A7"/>
    <w:rsid w:val="007A158A"/>
    <w:rsid w:val="007B3CB0"/>
    <w:rsid w:val="007B442E"/>
    <w:rsid w:val="007B693A"/>
    <w:rsid w:val="007C63F1"/>
    <w:rsid w:val="007C6DD3"/>
    <w:rsid w:val="007D0A95"/>
    <w:rsid w:val="007D1211"/>
    <w:rsid w:val="007D1E72"/>
    <w:rsid w:val="007D405F"/>
    <w:rsid w:val="007E0F8F"/>
    <w:rsid w:val="007E1518"/>
    <w:rsid w:val="007E1B94"/>
    <w:rsid w:val="007E2F15"/>
    <w:rsid w:val="007E432B"/>
    <w:rsid w:val="007F0D7D"/>
    <w:rsid w:val="008074EC"/>
    <w:rsid w:val="00811F49"/>
    <w:rsid w:val="00815DD1"/>
    <w:rsid w:val="00821546"/>
    <w:rsid w:val="00830CA2"/>
    <w:rsid w:val="00833408"/>
    <w:rsid w:val="008349A0"/>
    <w:rsid w:val="00835854"/>
    <w:rsid w:val="008415EC"/>
    <w:rsid w:val="00843727"/>
    <w:rsid w:val="00845258"/>
    <w:rsid w:val="0084594A"/>
    <w:rsid w:val="008537DB"/>
    <w:rsid w:val="00853B56"/>
    <w:rsid w:val="008561E1"/>
    <w:rsid w:val="00863FAE"/>
    <w:rsid w:val="00870A83"/>
    <w:rsid w:val="00870C31"/>
    <w:rsid w:val="008713BB"/>
    <w:rsid w:val="008722E3"/>
    <w:rsid w:val="00872EFC"/>
    <w:rsid w:val="008804B6"/>
    <w:rsid w:val="00887085"/>
    <w:rsid w:val="00890D7D"/>
    <w:rsid w:val="00890EA1"/>
    <w:rsid w:val="008A2880"/>
    <w:rsid w:val="008A4E18"/>
    <w:rsid w:val="008A5285"/>
    <w:rsid w:val="008B6C89"/>
    <w:rsid w:val="008C1368"/>
    <w:rsid w:val="008C174F"/>
    <w:rsid w:val="008C3573"/>
    <w:rsid w:val="008C54BF"/>
    <w:rsid w:val="008D0431"/>
    <w:rsid w:val="008D4F9C"/>
    <w:rsid w:val="008E2953"/>
    <w:rsid w:val="008E328B"/>
    <w:rsid w:val="008E51D4"/>
    <w:rsid w:val="008F2373"/>
    <w:rsid w:val="008F555A"/>
    <w:rsid w:val="009030F0"/>
    <w:rsid w:val="009325F7"/>
    <w:rsid w:val="00933B83"/>
    <w:rsid w:val="009450B2"/>
    <w:rsid w:val="0095003E"/>
    <w:rsid w:val="00952B86"/>
    <w:rsid w:val="0095321E"/>
    <w:rsid w:val="00954D75"/>
    <w:rsid w:val="00962ACC"/>
    <w:rsid w:val="0096329B"/>
    <w:rsid w:val="00974D30"/>
    <w:rsid w:val="00976450"/>
    <w:rsid w:val="009962A5"/>
    <w:rsid w:val="009A11D6"/>
    <w:rsid w:val="009A5489"/>
    <w:rsid w:val="009B09E8"/>
    <w:rsid w:val="009C5D1E"/>
    <w:rsid w:val="009C7EBE"/>
    <w:rsid w:val="009D1830"/>
    <w:rsid w:val="009D2CD0"/>
    <w:rsid w:val="009D6CE9"/>
    <w:rsid w:val="009E1240"/>
    <w:rsid w:val="009E261F"/>
    <w:rsid w:val="009E7580"/>
    <w:rsid w:val="009F3445"/>
    <w:rsid w:val="00A05EFD"/>
    <w:rsid w:val="00A06B4F"/>
    <w:rsid w:val="00A2353A"/>
    <w:rsid w:val="00A46EED"/>
    <w:rsid w:val="00A4720C"/>
    <w:rsid w:val="00A50541"/>
    <w:rsid w:val="00A53880"/>
    <w:rsid w:val="00A56C1F"/>
    <w:rsid w:val="00A57871"/>
    <w:rsid w:val="00A611DF"/>
    <w:rsid w:val="00A66873"/>
    <w:rsid w:val="00A710DD"/>
    <w:rsid w:val="00A71704"/>
    <w:rsid w:val="00A82969"/>
    <w:rsid w:val="00A833F0"/>
    <w:rsid w:val="00A865F3"/>
    <w:rsid w:val="00A94333"/>
    <w:rsid w:val="00AA1950"/>
    <w:rsid w:val="00AB0EB6"/>
    <w:rsid w:val="00AB51D5"/>
    <w:rsid w:val="00AB609D"/>
    <w:rsid w:val="00AB63FC"/>
    <w:rsid w:val="00AC344A"/>
    <w:rsid w:val="00AC40CC"/>
    <w:rsid w:val="00AC4AE4"/>
    <w:rsid w:val="00AC4E85"/>
    <w:rsid w:val="00AC73E9"/>
    <w:rsid w:val="00AD0F95"/>
    <w:rsid w:val="00AE119D"/>
    <w:rsid w:val="00AE5BE8"/>
    <w:rsid w:val="00AF37CD"/>
    <w:rsid w:val="00AF3EAC"/>
    <w:rsid w:val="00AF4AE0"/>
    <w:rsid w:val="00AF4E74"/>
    <w:rsid w:val="00AF634A"/>
    <w:rsid w:val="00AF7DD4"/>
    <w:rsid w:val="00B038C9"/>
    <w:rsid w:val="00B055AC"/>
    <w:rsid w:val="00B05AB4"/>
    <w:rsid w:val="00B071C3"/>
    <w:rsid w:val="00B10239"/>
    <w:rsid w:val="00B12A7E"/>
    <w:rsid w:val="00B1324E"/>
    <w:rsid w:val="00B146B1"/>
    <w:rsid w:val="00B20080"/>
    <w:rsid w:val="00B27F66"/>
    <w:rsid w:val="00B33196"/>
    <w:rsid w:val="00B35707"/>
    <w:rsid w:val="00B36F94"/>
    <w:rsid w:val="00B41BF5"/>
    <w:rsid w:val="00B473F0"/>
    <w:rsid w:val="00B558D6"/>
    <w:rsid w:val="00B64451"/>
    <w:rsid w:val="00B65FDB"/>
    <w:rsid w:val="00B712B5"/>
    <w:rsid w:val="00B73862"/>
    <w:rsid w:val="00B87046"/>
    <w:rsid w:val="00B91DFA"/>
    <w:rsid w:val="00BA00BF"/>
    <w:rsid w:val="00BA1C07"/>
    <w:rsid w:val="00BA2F9A"/>
    <w:rsid w:val="00BA757B"/>
    <w:rsid w:val="00BB1425"/>
    <w:rsid w:val="00BB660C"/>
    <w:rsid w:val="00BC3B77"/>
    <w:rsid w:val="00BC4D37"/>
    <w:rsid w:val="00BD7E9A"/>
    <w:rsid w:val="00BE1463"/>
    <w:rsid w:val="00BE6DFC"/>
    <w:rsid w:val="00BE7980"/>
    <w:rsid w:val="00BE7D57"/>
    <w:rsid w:val="00BF0B3E"/>
    <w:rsid w:val="00BF1750"/>
    <w:rsid w:val="00BF24C5"/>
    <w:rsid w:val="00BF2BBC"/>
    <w:rsid w:val="00BF3584"/>
    <w:rsid w:val="00C03CE0"/>
    <w:rsid w:val="00C116F5"/>
    <w:rsid w:val="00C1363F"/>
    <w:rsid w:val="00C13B68"/>
    <w:rsid w:val="00C14F5B"/>
    <w:rsid w:val="00C22202"/>
    <w:rsid w:val="00C22CA1"/>
    <w:rsid w:val="00C235DF"/>
    <w:rsid w:val="00C25CDA"/>
    <w:rsid w:val="00C2744A"/>
    <w:rsid w:val="00C30097"/>
    <w:rsid w:val="00C34D46"/>
    <w:rsid w:val="00C36400"/>
    <w:rsid w:val="00C37211"/>
    <w:rsid w:val="00C47468"/>
    <w:rsid w:val="00C47BE9"/>
    <w:rsid w:val="00C50F96"/>
    <w:rsid w:val="00C54CCB"/>
    <w:rsid w:val="00C55067"/>
    <w:rsid w:val="00C62131"/>
    <w:rsid w:val="00C640D6"/>
    <w:rsid w:val="00C74BF5"/>
    <w:rsid w:val="00C750F3"/>
    <w:rsid w:val="00C760E7"/>
    <w:rsid w:val="00C765DF"/>
    <w:rsid w:val="00C858B5"/>
    <w:rsid w:val="00C85D14"/>
    <w:rsid w:val="00C85D28"/>
    <w:rsid w:val="00C907E7"/>
    <w:rsid w:val="00C94417"/>
    <w:rsid w:val="00C9533A"/>
    <w:rsid w:val="00C96E06"/>
    <w:rsid w:val="00C976C9"/>
    <w:rsid w:val="00CA609B"/>
    <w:rsid w:val="00CA6504"/>
    <w:rsid w:val="00CB0412"/>
    <w:rsid w:val="00CC4543"/>
    <w:rsid w:val="00CC684A"/>
    <w:rsid w:val="00CC797E"/>
    <w:rsid w:val="00CD1773"/>
    <w:rsid w:val="00CD30EF"/>
    <w:rsid w:val="00CD42C7"/>
    <w:rsid w:val="00CE533D"/>
    <w:rsid w:val="00CF103B"/>
    <w:rsid w:val="00CF364A"/>
    <w:rsid w:val="00CF6D81"/>
    <w:rsid w:val="00D072D8"/>
    <w:rsid w:val="00D1407B"/>
    <w:rsid w:val="00D1587C"/>
    <w:rsid w:val="00D15DE4"/>
    <w:rsid w:val="00D16646"/>
    <w:rsid w:val="00D250EB"/>
    <w:rsid w:val="00D3626B"/>
    <w:rsid w:val="00D40656"/>
    <w:rsid w:val="00D41726"/>
    <w:rsid w:val="00D43B61"/>
    <w:rsid w:val="00D45562"/>
    <w:rsid w:val="00D47B15"/>
    <w:rsid w:val="00D55224"/>
    <w:rsid w:val="00D703E4"/>
    <w:rsid w:val="00D74B1B"/>
    <w:rsid w:val="00D75FF0"/>
    <w:rsid w:val="00D805D1"/>
    <w:rsid w:val="00D8195A"/>
    <w:rsid w:val="00D82B83"/>
    <w:rsid w:val="00D91DF8"/>
    <w:rsid w:val="00D94281"/>
    <w:rsid w:val="00DB17BC"/>
    <w:rsid w:val="00DB240F"/>
    <w:rsid w:val="00DC01FE"/>
    <w:rsid w:val="00DC07D0"/>
    <w:rsid w:val="00DC227B"/>
    <w:rsid w:val="00DC6AEE"/>
    <w:rsid w:val="00DD1A8E"/>
    <w:rsid w:val="00DD1E9E"/>
    <w:rsid w:val="00DD44AD"/>
    <w:rsid w:val="00DD7EC2"/>
    <w:rsid w:val="00DE16D9"/>
    <w:rsid w:val="00DE478A"/>
    <w:rsid w:val="00DE5FB0"/>
    <w:rsid w:val="00DF0555"/>
    <w:rsid w:val="00DF0F02"/>
    <w:rsid w:val="00DF743F"/>
    <w:rsid w:val="00E03F71"/>
    <w:rsid w:val="00E10754"/>
    <w:rsid w:val="00E12E1B"/>
    <w:rsid w:val="00E138EB"/>
    <w:rsid w:val="00E13BEF"/>
    <w:rsid w:val="00E142D2"/>
    <w:rsid w:val="00E15DC4"/>
    <w:rsid w:val="00E16983"/>
    <w:rsid w:val="00E20124"/>
    <w:rsid w:val="00E20FCF"/>
    <w:rsid w:val="00E21CA2"/>
    <w:rsid w:val="00E22264"/>
    <w:rsid w:val="00E256A1"/>
    <w:rsid w:val="00E330DE"/>
    <w:rsid w:val="00E440B2"/>
    <w:rsid w:val="00E651DB"/>
    <w:rsid w:val="00E711E0"/>
    <w:rsid w:val="00E77481"/>
    <w:rsid w:val="00E80052"/>
    <w:rsid w:val="00E83344"/>
    <w:rsid w:val="00E83E10"/>
    <w:rsid w:val="00E83E56"/>
    <w:rsid w:val="00E8457A"/>
    <w:rsid w:val="00E860CF"/>
    <w:rsid w:val="00E87169"/>
    <w:rsid w:val="00E92EDE"/>
    <w:rsid w:val="00E9471F"/>
    <w:rsid w:val="00E95FC0"/>
    <w:rsid w:val="00EA108B"/>
    <w:rsid w:val="00EA10FA"/>
    <w:rsid w:val="00EA639B"/>
    <w:rsid w:val="00EB5075"/>
    <w:rsid w:val="00EB51F8"/>
    <w:rsid w:val="00ED12A7"/>
    <w:rsid w:val="00ED27B2"/>
    <w:rsid w:val="00ED2BDC"/>
    <w:rsid w:val="00ED4FB1"/>
    <w:rsid w:val="00EE2AB1"/>
    <w:rsid w:val="00EE6577"/>
    <w:rsid w:val="00EF0BE5"/>
    <w:rsid w:val="00EF1DBB"/>
    <w:rsid w:val="00EF7C43"/>
    <w:rsid w:val="00F15FB0"/>
    <w:rsid w:val="00F165CE"/>
    <w:rsid w:val="00F16BD4"/>
    <w:rsid w:val="00F21003"/>
    <w:rsid w:val="00F2569B"/>
    <w:rsid w:val="00F377A1"/>
    <w:rsid w:val="00F37EE6"/>
    <w:rsid w:val="00F42E13"/>
    <w:rsid w:val="00F4620D"/>
    <w:rsid w:val="00F46B1C"/>
    <w:rsid w:val="00F559D6"/>
    <w:rsid w:val="00F615AF"/>
    <w:rsid w:val="00F7405F"/>
    <w:rsid w:val="00F7697B"/>
    <w:rsid w:val="00F8044C"/>
    <w:rsid w:val="00F84ECB"/>
    <w:rsid w:val="00F9181E"/>
    <w:rsid w:val="00F959DA"/>
    <w:rsid w:val="00F95A34"/>
    <w:rsid w:val="00F96D4B"/>
    <w:rsid w:val="00F9749D"/>
    <w:rsid w:val="00F97AF7"/>
    <w:rsid w:val="00FA05FC"/>
    <w:rsid w:val="00FB06EE"/>
    <w:rsid w:val="00FB1169"/>
    <w:rsid w:val="00FB23F7"/>
    <w:rsid w:val="00FB7E05"/>
    <w:rsid w:val="00FC3BF3"/>
    <w:rsid w:val="00FC564C"/>
    <w:rsid w:val="00FC5F92"/>
    <w:rsid w:val="00FD1245"/>
    <w:rsid w:val="00FD305F"/>
    <w:rsid w:val="00FD586A"/>
    <w:rsid w:val="00FD6665"/>
    <w:rsid w:val="00FD66D0"/>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MediumShading1-Accent4">
    <w:name w:val="Medium Shading 1 Accent 4"/>
    <w:basedOn w:val="TableNormal"/>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1947FD"/>
    <w:rPr>
      <w:color w:val="800080" w:themeColor="followedHyperlink"/>
      <w:u w:val="single"/>
    </w:rPr>
  </w:style>
  <w:style w:type="paragraph" w:styleId="TableofFigures">
    <w:name w:val="table of figures"/>
    <w:basedOn w:val="Normal"/>
    <w:next w:val="Normal"/>
    <w:uiPriority w:val="99"/>
    <w:unhideWhenUsed/>
    <w:rsid w:val="00D45562"/>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MediumShading1-Accent4">
    <w:name w:val="Medium Shading 1 Accent 4"/>
    <w:basedOn w:val="TableNormal"/>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1947FD"/>
    <w:rPr>
      <w:color w:val="800080" w:themeColor="followedHyperlink"/>
      <w:u w:val="single"/>
    </w:rPr>
  </w:style>
  <w:style w:type="paragraph" w:styleId="TableofFigures">
    <w:name w:val="table of figures"/>
    <w:basedOn w:val="Normal"/>
    <w:next w:val="Normal"/>
    <w:uiPriority w:val="99"/>
    <w:unhideWhenUsed/>
    <w:rsid w:val="00D4556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459639">
      <w:bodyDiv w:val="1"/>
      <w:marLeft w:val="0"/>
      <w:marRight w:val="0"/>
      <w:marTop w:val="0"/>
      <w:marBottom w:val="0"/>
      <w:divBdr>
        <w:top w:val="none" w:sz="0" w:space="0" w:color="auto"/>
        <w:left w:val="none" w:sz="0" w:space="0" w:color="auto"/>
        <w:bottom w:val="none" w:sz="0" w:space="0" w:color="auto"/>
        <w:right w:val="none" w:sz="0" w:space="0" w:color="auto"/>
      </w:divBdr>
      <w:divsChild>
        <w:div w:id="169609760">
          <w:marLeft w:val="1166"/>
          <w:marRight w:val="0"/>
          <w:marTop w:val="134"/>
          <w:marBottom w:val="0"/>
          <w:divBdr>
            <w:top w:val="none" w:sz="0" w:space="0" w:color="auto"/>
            <w:left w:val="none" w:sz="0" w:space="0" w:color="auto"/>
            <w:bottom w:val="none" w:sz="0" w:space="0" w:color="auto"/>
            <w:right w:val="none" w:sz="0" w:space="0" w:color="auto"/>
          </w:divBdr>
        </w:div>
      </w:divsChild>
    </w:div>
    <w:div w:id="479083065">
      <w:bodyDiv w:val="1"/>
      <w:marLeft w:val="0"/>
      <w:marRight w:val="0"/>
      <w:marTop w:val="0"/>
      <w:marBottom w:val="0"/>
      <w:divBdr>
        <w:top w:val="none" w:sz="0" w:space="0" w:color="auto"/>
        <w:left w:val="none" w:sz="0" w:space="0" w:color="auto"/>
        <w:bottom w:val="none" w:sz="0" w:space="0" w:color="auto"/>
        <w:right w:val="none" w:sz="0" w:space="0" w:color="auto"/>
      </w:divBdr>
    </w:div>
    <w:div w:id="534998154">
      <w:bodyDiv w:val="1"/>
      <w:marLeft w:val="0"/>
      <w:marRight w:val="0"/>
      <w:marTop w:val="0"/>
      <w:marBottom w:val="0"/>
      <w:divBdr>
        <w:top w:val="none" w:sz="0" w:space="0" w:color="auto"/>
        <w:left w:val="none" w:sz="0" w:space="0" w:color="auto"/>
        <w:bottom w:val="none" w:sz="0" w:space="0" w:color="auto"/>
        <w:right w:val="none" w:sz="0" w:space="0" w:color="auto"/>
      </w:divBdr>
    </w:div>
    <w:div w:id="1237016404">
      <w:bodyDiv w:val="1"/>
      <w:marLeft w:val="0"/>
      <w:marRight w:val="0"/>
      <w:marTop w:val="0"/>
      <w:marBottom w:val="0"/>
      <w:divBdr>
        <w:top w:val="none" w:sz="0" w:space="0" w:color="auto"/>
        <w:left w:val="none" w:sz="0" w:space="0" w:color="auto"/>
        <w:bottom w:val="none" w:sz="0" w:space="0" w:color="auto"/>
        <w:right w:val="none" w:sz="0" w:space="0" w:color="auto"/>
      </w:divBdr>
    </w:div>
    <w:div w:id="1723559631">
      <w:bodyDiv w:val="1"/>
      <w:marLeft w:val="0"/>
      <w:marRight w:val="0"/>
      <w:marTop w:val="0"/>
      <w:marBottom w:val="0"/>
      <w:divBdr>
        <w:top w:val="none" w:sz="0" w:space="0" w:color="auto"/>
        <w:left w:val="none" w:sz="0" w:space="0" w:color="auto"/>
        <w:bottom w:val="none" w:sz="0" w:space="0" w:color="auto"/>
        <w:right w:val="none" w:sz="0" w:space="0" w:color="auto"/>
      </w:divBdr>
    </w:div>
    <w:div w:id="1814978829">
      <w:bodyDiv w:val="1"/>
      <w:marLeft w:val="0"/>
      <w:marRight w:val="0"/>
      <w:marTop w:val="0"/>
      <w:marBottom w:val="0"/>
      <w:divBdr>
        <w:top w:val="none" w:sz="0" w:space="0" w:color="auto"/>
        <w:left w:val="none" w:sz="0" w:space="0" w:color="auto"/>
        <w:bottom w:val="none" w:sz="0" w:space="0" w:color="auto"/>
        <w:right w:val="none" w:sz="0" w:space="0" w:color="auto"/>
      </w:divBdr>
      <w:divsChild>
        <w:div w:id="2061051873">
          <w:marLeft w:val="1166"/>
          <w:marRight w:val="0"/>
          <w:marTop w:val="13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hyperlink" Target="file:///D:\flip_svn.elmermx.ch\doc\03_Technischer_Bericht_Teil_2\04_Entwurf\Entwurf.docx" TargetMode="Externa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msdn.microsoft.com/en-us/magazine/dd419663.asp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BA7EAC-72BF-45B5-B7F0-C7CE688F6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22</Pages>
  <Words>4420</Words>
  <Characters>27853</Characters>
  <Application>Microsoft Office Word</Application>
  <DocSecurity>0</DocSecurity>
  <Lines>232</Lines>
  <Paragraphs>64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Entwurf</vt:lpstr>
      <vt:lpstr>Entwurf</vt:lpstr>
    </vt:vector>
  </TitlesOfParts>
  <Company>Studienarbeit</Company>
  <LinksUpToDate>false</LinksUpToDate>
  <CharactersWithSpaces>32209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Entwurf</dc:title>
  <dc:creator>HSR</dc:creator>
  <cp:lastModifiedBy>HSR</cp:lastModifiedBy>
  <cp:revision>471</cp:revision>
  <dcterms:created xsi:type="dcterms:W3CDTF">2011-12-05T09:42:00Z</dcterms:created>
  <dcterms:modified xsi:type="dcterms:W3CDTF">2011-12-20T13:33:00Z</dcterms:modified>
</cp:coreProperties>
</file>