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F036BC">
                  <w:rPr>
                    <w:noProof/>
                    <w:color w:val="4F4F59"/>
                  </w:rPr>
                  <w:t>22.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8E7C2E"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2154945"/>
      <w:r>
        <w:lastRenderedPageBreak/>
        <w:t>Dokumentinformationen</w:t>
      </w:r>
      <w:bookmarkEnd w:id="0"/>
    </w:p>
    <w:p w:rsidR="00B038C9" w:rsidRDefault="00E711E0" w:rsidP="00B038C9">
      <w:pPr>
        <w:pStyle w:val="Heading2"/>
      </w:pPr>
      <w:bookmarkStart w:id="1" w:name="_Toc312154946"/>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r>
              <w:t>cheidt</w:t>
            </w:r>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r>
              <w:t>d</w:t>
            </w:r>
            <w:r w:rsidR="00F377A1">
              <w:t>treichl</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r>
              <w:t>lelmer</w:t>
            </w:r>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r>
              <w:t>lelmer</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r>
              <w:t>dtreichl</w:t>
            </w:r>
          </w:p>
        </w:tc>
      </w:tr>
      <w:tr w:rsidR="00F036BC"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F036BC" w:rsidRDefault="00F036BC" w:rsidP="00A71704">
            <w:r>
              <w:t>21.12.2011</w:t>
            </w:r>
          </w:p>
        </w:tc>
        <w:tc>
          <w:tcPr>
            <w:tcW w:w="993" w:type="dxa"/>
          </w:tcPr>
          <w:p w:rsidR="00F036BC" w:rsidRDefault="00F036BC" w:rsidP="00C55067">
            <w:r>
              <w:t>1.9</w:t>
            </w:r>
          </w:p>
        </w:tc>
        <w:tc>
          <w:tcPr>
            <w:tcW w:w="4674" w:type="dxa"/>
          </w:tcPr>
          <w:p w:rsidR="00F036BC" w:rsidRDefault="00F036BC" w:rsidP="00C55067">
            <w:r>
              <w:t>Korrekturen</w:t>
            </w:r>
          </w:p>
        </w:tc>
        <w:tc>
          <w:tcPr>
            <w:tcW w:w="2303" w:type="dxa"/>
          </w:tcPr>
          <w:p w:rsidR="00F036BC" w:rsidRDefault="00F036BC" w:rsidP="00C55067">
            <w:r>
              <w:t>cheidt</w:t>
            </w:r>
            <w:bookmarkStart w:id="2" w:name="_GoBack"/>
            <w:bookmarkEnd w:id="2"/>
          </w:p>
        </w:tc>
      </w:tr>
    </w:tbl>
    <w:bookmarkStart w:id="3"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3"/>
        </w:p>
        <w:p w:rsidR="00460CA9"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54945" w:history="1">
            <w:r w:rsidR="00460CA9" w:rsidRPr="006822ED">
              <w:rPr>
                <w:rStyle w:val="Hyperlink"/>
                <w:noProof/>
              </w:rPr>
              <w:t>1</w:t>
            </w:r>
            <w:r w:rsidR="00460CA9">
              <w:rPr>
                <w:b w:val="0"/>
                <w:noProof/>
                <w:sz w:val="22"/>
                <w:szCs w:val="22"/>
                <w:lang w:eastAsia="de-CH"/>
              </w:rPr>
              <w:tab/>
            </w:r>
            <w:r w:rsidR="00460CA9" w:rsidRPr="006822ED">
              <w:rPr>
                <w:rStyle w:val="Hyperlink"/>
                <w:noProof/>
              </w:rPr>
              <w:t>Dokumentinformationen</w:t>
            </w:r>
            <w:r w:rsidR="00460CA9">
              <w:rPr>
                <w:noProof/>
                <w:webHidden/>
              </w:rPr>
              <w:tab/>
            </w:r>
            <w:r w:rsidR="00460CA9">
              <w:rPr>
                <w:noProof/>
                <w:webHidden/>
              </w:rPr>
              <w:fldChar w:fldCharType="begin"/>
            </w:r>
            <w:r w:rsidR="00460CA9">
              <w:rPr>
                <w:noProof/>
                <w:webHidden/>
              </w:rPr>
              <w:instrText xml:space="preserve"> PAGEREF _Toc312154945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46" w:history="1">
            <w:r w:rsidR="00460CA9" w:rsidRPr="006822ED">
              <w:rPr>
                <w:rStyle w:val="Hyperlink"/>
                <w:noProof/>
              </w:rPr>
              <w:t>1.1</w:t>
            </w:r>
            <w:r w:rsidR="00460CA9">
              <w:rPr>
                <w:noProof/>
                <w:sz w:val="22"/>
                <w:szCs w:val="22"/>
                <w:lang w:eastAsia="de-CH"/>
              </w:rPr>
              <w:tab/>
            </w:r>
            <w:r w:rsidR="00460CA9" w:rsidRPr="006822ED">
              <w:rPr>
                <w:rStyle w:val="Hyperlink"/>
                <w:noProof/>
              </w:rPr>
              <w:t>Änderungsgeschichte</w:t>
            </w:r>
            <w:r w:rsidR="00460CA9">
              <w:rPr>
                <w:noProof/>
                <w:webHidden/>
              </w:rPr>
              <w:tab/>
            </w:r>
            <w:r w:rsidR="00460CA9">
              <w:rPr>
                <w:noProof/>
                <w:webHidden/>
              </w:rPr>
              <w:fldChar w:fldCharType="begin"/>
            </w:r>
            <w:r w:rsidR="00460CA9">
              <w:rPr>
                <w:noProof/>
                <w:webHidden/>
              </w:rPr>
              <w:instrText xml:space="preserve"> PAGEREF _Toc312154946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47" w:history="1">
            <w:r w:rsidR="00460CA9" w:rsidRPr="006822ED">
              <w:rPr>
                <w:rStyle w:val="Hyperlink"/>
                <w:noProof/>
              </w:rPr>
              <w:t>1.2</w:t>
            </w:r>
            <w:r w:rsidR="00460CA9">
              <w:rPr>
                <w:noProof/>
                <w:sz w:val="22"/>
                <w:szCs w:val="22"/>
                <w:lang w:eastAsia="de-CH"/>
              </w:rPr>
              <w:tab/>
            </w:r>
            <w:r w:rsidR="00460CA9" w:rsidRPr="006822ED">
              <w:rPr>
                <w:rStyle w:val="Hyperlink"/>
                <w:noProof/>
                <w:lang w:val="de-DE"/>
              </w:rPr>
              <w:t>Inhaltsverzeichnis</w:t>
            </w:r>
            <w:r w:rsidR="00460CA9">
              <w:rPr>
                <w:noProof/>
                <w:webHidden/>
              </w:rPr>
              <w:tab/>
            </w:r>
            <w:r w:rsidR="00460CA9">
              <w:rPr>
                <w:noProof/>
                <w:webHidden/>
              </w:rPr>
              <w:fldChar w:fldCharType="begin"/>
            </w:r>
            <w:r w:rsidR="00460CA9">
              <w:rPr>
                <w:noProof/>
                <w:webHidden/>
              </w:rPr>
              <w:instrText xml:space="preserve"> PAGEREF _Toc312154947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48" w:history="1">
            <w:r w:rsidR="00460CA9" w:rsidRPr="006822ED">
              <w:rPr>
                <w:rStyle w:val="Hyperlink"/>
                <w:noProof/>
              </w:rPr>
              <w:t>1.3</w:t>
            </w:r>
            <w:r w:rsidR="00460CA9">
              <w:rPr>
                <w:noProof/>
                <w:sz w:val="22"/>
                <w:szCs w:val="22"/>
                <w:lang w:eastAsia="de-CH"/>
              </w:rPr>
              <w:tab/>
            </w:r>
            <w:r w:rsidR="00460CA9" w:rsidRPr="006822ED">
              <w:rPr>
                <w:rStyle w:val="Hyperlink"/>
                <w:noProof/>
              </w:rPr>
              <w:t>Abbildungsverzeichnis</w:t>
            </w:r>
            <w:r w:rsidR="00460CA9">
              <w:rPr>
                <w:noProof/>
                <w:webHidden/>
              </w:rPr>
              <w:tab/>
            </w:r>
            <w:r w:rsidR="00460CA9">
              <w:rPr>
                <w:noProof/>
                <w:webHidden/>
              </w:rPr>
              <w:fldChar w:fldCharType="begin"/>
            </w:r>
            <w:r w:rsidR="00460CA9">
              <w:rPr>
                <w:noProof/>
                <w:webHidden/>
              </w:rPr>
              <w:instrText xml:space="preserve"> PAGEREF _Toc312154948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49" w:history="1">
            <w:r w:rsidR="00460CA9" w:rsidRPr="006822ED">
              <w:rPr>
                <w:rStyle w:val="Hyperlink"/>
                <w:noProof/>
              </w:rPr>
              <w:t>1.4</w:t>
            </w:r>
            <w:r w:rsidR="00460CA9">
              <w:rPr>
                <w:noProof/>
                <w:sz w:val="22"/>
                <w:szCs w:val="22"/>
                <w:lang w:eastAsia="de-CH"/>
              </w:rPr>
              <w:tab/>
            </w:r>
            <w:r w:rsidR="00460CA9" w:rsidRPr="006822ED">
              <w:rPr>
                <w:rStyle w:val="Hyperlink"/>
                <w:noProof/>
              </w:rPr>
              <w:t>Tabellenverzeichnis</w:t>
            </w:r>
            <w:r w:rsidR="00460CA9">
              <w:rPr>
                <w:noProof/>
                <w:webHidden/>
              </w:rPr>
              <w:tab/>
            </w:r>
            <w:r w:rsidR="00460CA9">
              <w:rPr>
                <w:noProof/>
                <w:webHidden/>
              </w:rPr>
              <w:fldChar w:fldCharType="begin"/>
            </w:r>
            <w:r w:rsidR="00460CA9">
              <w:rPr>
                <w:noProof/>
                <w:webHidden/>
              </w:rPr>
              <w:instrText xml:space="preserve"> PAGEREF _Toc312154949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8E7C2E">
          <w:pPr>
            <w:pStyle w:val="TOC1"/>
            <w:tabs>
              <w:tab w:val="left" w:pos="440"/>
              <w:tab w:val="right" w:leader="dot" w:pos="9062"/>
            </w:tabs>
            <w:rPr>
              <w:b w:val="0"/>
              <w:noProof/>
              <w:sz w:val="22"/>
              <w:szCs w:val="22"/>
              <w:lang w:eastAsia="de-CH"/>
            </w:rPr>
          </w:pPr>
          <w:hyperlink w:anchor="_Toc312154950" w:history="1">
            <w:r w:rsidR="00460CA9" w:rsidRPr="006822ED">
              <w:rPr>
                <w:rStyle w:val="Hyperlink"/>
                <w:noProof/>
              </w:rPr>
              <w:t>2</w:t>
            </w:r>
            <w:r w:rsidR="00460CA9">
              <w:rPr>
                <w:b w:val="0"/>
                <w:noProof/>
                <w:sz w:val="22"/>
                <w:szCs w:val="22"/>
                <w:lang w:eastAsia="de-CH"/>
              </w:rPr>
              <w:tab/>
            </w:r>
            <w:r w:rsidR="00460CA9" w:rsidRPr="006822ED">
              <w:rPr>
                <w:rStyle w:val="Hyperlink"/>
                <w:noProof/>
              </w:rPr>
              <w:t>Design Entscheide</w:t>
            </w:r>
            <w:r w:rsidR="00460CA9">
              <w:rPr>
                <w:noProof/>
                <w:webHidden/>
              </w:rPr>
              <w:tab/>
            </w:r>
            <w:r w:rsidR="00460CA9">
              <w:rPr>
                <w:noProof/>
                <w:webHidden/>
              </w:rPr>
              <w:fldChar w:fldCharType="begin"/>
            </w:r>
            <w:r w:rsidR="00460CA9">
              <w:rPr>
                <w:noProof/>
                <w:webHidden/>
              </w:rPr>
              <w:instrText xml:space="preserve"> PAGEREF _Toc312154950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51" w:history="1">
            <w:r w:rsidR="00460CA9" w:rsidRPr="006822ED">
              <w:rPr>
                <w:rStyle w:val="Hyperlink"/>
                <w:noProof/>
              </w:rPr>
              <w:t>2.1</w:t>
            </w:r>
            <w:r w:rsidR="00460CA9">
              <w:rPr>
                <w:noProof/>
                <w:sz w:val="22"/>
                <w:szCs w:val="22"/>
                <w:lang w:eastAsia="de-CH"/>
              </w:rPr>
              <w:tab/>
            </w:r>
            <w:r w:rsidR="00460CA9" w:rsidRPr="006822ED">
              <w:rPr>
                <w:rStyle w:val="Hyperlink"/>
                <w:noProof/>
              </w:rPr>
              <w:t>PDF auf Surface 2 Darstellen</w:t>
            </w:r>
            <w:r w:rsidR="00460CA9">
              <w:rPr>
                <w:noProof/>
                <w:webHidden/>
              </w:rPr>
              <w:tab/>
            </w:r>
            <w:r w:rsidR="00460CA9">
              <w:rPr>
                <w:noProof/>
                <w:webHidden/>
              </w:rPr>
              <w:fldChar w:fldCharType="begin"/>
            </w:r>
            <w:r w:rsidR="00460CA9">
              <w:rPr>
                <w:noProof/>
                <w:webHidden/>
              </w:rPr>
              <w:instrText xml:space="preserve"> PAGEREF _Toc312154951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52" w:history="1">
            <w:r w:rsidR="00460CA9" w:rsidRPr="006822ED">
              <w:rPr>
                <w:rStyle w:val="Hyperlink"/>
                <w:noProof/>
              </w:rPr>
              <w:t>2.1.1</w:t>
            </w:r>
            <w:r w:rsidR="00460CA9">
              <w:rPr>
                <w:noProof/>
                <w:sz w:val="22"/>
              </w:rPr>
              <w:tab/>
            </w:r>
            <w:r w:rsidR="00460CA9" w:rsidRPr="006822ED">
              <w:rPr>
                <w:rStyle w:val="Hyperlink"/>
                <w:noProof/>
              </w:rPr>
              <w:t>Varianten</w:t>
            </w:r>
            <w:r w:rsidR="00460CA9">
              <w:rPr>
                <w:noProof/>
                <w:webHidden/>
              </w:rPr>
              <w:tab/>
            </w:r>
            <w:r w:rsidR="00460CA9">
              <w:rPr>
                <w:noProof/>
                <w:webHidden/>
              </w:rPr>
              <w:fldChar w:fldCharType="begin"/>
            </w:r>
            <w:r w:rsidR="00460CA9">
              <w:rPr>
                <w:noProof/>
                <w:webHidden/>
              </w:rPr>
              <w:instrText xml:space="preserve"> PAGEREF _Toc312154952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53" w:history="1">
            <w:r w:rsidR="00460CA9" w:rsidRPr="006822ED">
              <w:rPr>
                <w:rStyle w:val="Hyperlink"/>
                <w:noProof/>
              </w:rPr>
              <w:t>2.1.2</w:t>
            </w:r>
            <w:r w:rsidR="00460CA9">
              <w:rPr>
                <w:noProof/>
                <w:sz w:val="22"/>
              </w:rPr>
              <w:tab/>
            </w:r>
            <w:r w:rsidR="00460CA9" w:rsidRPr="006822ED">
              <w:rPr>
                <w:rStyle w:val="Hyperlink"/>
                <w:noProof/>
              </w:rPr>
              <w:t>Nutzwertanalyse</w:t>
            </w:r>
            <w:r w:rsidR="00460CA9">
              <w:rPr>
                <w:noProof/>
                <w:webHidden/>
              </w:rPr>
              <w:tab/>
            </w:r>
            <w:r w:rsidR="00460CA9">
              <w:rPr>
                <w:noProof/>
                <w:webHidden/>
              </w:rPr>
              <w:fldChar w:fldCharType="begin"/>
            </w:r>
            <w:r w:rsidR="00460CA9">
              <w:rPr>
                <w:noProof/>
                <w:webHidden/>
              </w:rPr>
              <w:instrText xml:space="preserve"> PAGEREF _Toc312154953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54" w:history="1">
            <w:r w:rsidR="00460CA9" w:rsidRPr="006822ED">
              <w:rPr>
                <w:rStyle w:val="Hyperlink"/>
                <w:noProof/>
              </w:rPr>
              <w:t>2.1.3</w:t>
            </w:r>
            <w:r w:rsidR="00460CA9">
              <w:rPr>
                <w:noProof/>
                <w:sz w:val="22"/>
              </w:rPr>
              <w:tab/>
            </w:r>
            <w:r w:rsidR="00460CA9" w:rsidRPr="006822ED">
              <w:rPr>
                <w:rStyle w:val="Hyperlink"/>
                <w:noProof/>
              </w:rPr>
              <w:t>Sensitivitätsanalyse</w:t>
            </w:r>
            <w:r w:rsidR="00460CA9">
              <w:rPr>
                <w:noProof/>
                <w:webHidden/>
              </w:rPr>
              <w:tab/>
            </w:r>
            <w:r w:rsidR="00460CA9">
              <w:rPr>
                <w:noProof/>
                <w:webHidden/>
              </w:rPr>
              <w:fldChar w:fldCharType="begin"/>
            </w:r>
            <w:r w:rsidR="00460CA9">
              <w:rPr>
                <w:noProof/>
                <w:webHidden/>
              </w:rPr>
              <w:instrText xml:space="preserve"> PAGEREF _Toc312154954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55" w:history="1">
            <w:r w:rsidR="00460CA9" w:rsidRPr="006822ED">
              <w:rPr>
                <w:rStyle w:val="Hyperlink"/>
                <w:noProof/>
              </w:rPr>
              <w:t>2.2</w:t>
            </w:r>
            <w:r w:rsidR="00460CA9">
              <w:rPr>
                <w:noProof/>
                <w:sz w:val="22"/>
                <w:szCs w:val="22"/>
                <w:lang w:eastAsia="de-CH"/>
              </w:rPr>
              <w:tab/>
            </w:r>
            <w:r w:rsidR="00460CA9" w:rsidRPr="006822ED">
              <w:rPr>
                <w:rStyle w:val="Hyperlink"/>
                <w:noProof/>
              </w:rPr>
              <w:t>Textdatei für Aggregation statt Datenbank</w:t>
            </w:r>
            <w:r w:rsidR="00460CA9">
              <w:rPr>
                <w:noProof/>
                <w:webHidden/>
              </w:rPr>
              <w:tab/>
            </w:r>
            <w:r w:rsidR="00460CA9">
              <w:rPr>
                <w:noProof/>
                <w:webHidden/>
              </w:rPr>
              <w:fldChar w:fldCharType="begin"/>
            </w:r>
            <w:r w:rsidR="00460CA9">
              <w:rPr>
                <w:noProof/>
                <w:webHidden/>
              </w:rPr>
              <w:instrText xml:space="preserve"> PAGEREF _Toc312154955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56" w:history="1">
            <w:r w:rsidR="00460CA9" w:rsidRPr="006822ED">
              <w:rPr>
                <w:rStyle w:val="Hyperlink"/>
                <w:noProof/>
              </w:rPr>
              <w:t>2.3</w:t>
            </w:r>
            <w:r w:rsidR="00460CA9">
              <w:rPr>
                <w:noProof/>
                <w:sz w:val="22"/>
                <w:szCs w:val="22"/>
                <w:lang w:eastAsia="de-CH"/>
              </w:rPr>
              <w:tab/>
            </w:r>
            <w:r w:rsidR="00460CA9" w:rsidRPr="006822ED">
              <w:rPr>
                <w:rStyle w:val="Hyperlink"/>
                <w:noProof/>
              </w:rPr>
              <w:t>Verwendung des Downloaders als Interface</w:t>
            </w:r>
            <w:r w:rsidR="00460CA9">
              <w:rPr>
                <w:noProof/>
                <w:webHidden/>
              </w:rPr>
              <w:tab/>
            </w:r>
            <w:r w:rsidR="00460CA9">
              <w:rPr>
                <w:noProof/>
                <w:webHidden/>
              </w:rPr>
              <w:fldChar w:fldCharType="begin"/>
            </w:r>
            <w:r w:rsidR="00460CA9">
              <w:rPr>
                <w:noProof/>
                <w:webHidden/>
              </w:rPr>
              <w:instrText xml:space="preserve"> PAGEREF _Toc312154956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8E7C2E">
          <w:pPr>
            <w:pStyle w:val="TOC1"/>
            <w:tabs>
              <w:tab w:val="left" w:pos="440"/>
              <w:tab w:val="right" w:leader="dot" w:pos="9062"/>
            </w:tabs>
            <w:rPr>
              <w:b w:val="0"/>
              <w:noProof/>
              <w:sz w:val="22"/>
              <w:szCs w:val="22"/>
              <w:lang w:eastAsia="de-CH"/>
            </w:rPr>
          </w:pPr>
          <w:hyperlink w:anchor="_Toc312154957" w:history="1">
            <w:r w:rsidR="00460CA9" w:rsidRPr="006822ED">
              <w:rPr>
                <w:rStyle w:val="Hyperlink"/>
                <w:noProof/>
              </w:rPr>
              <w:t>3</w:t>
            </w:r>
            <w:r w:rsidR="00460CA9">
              <w:rPr>
                <w:b w:val="0"/>
                <w:noProof/>
                <w:sz w:val="22"/>
                <w:szCs w:val="22"/>
                <w:lang w:eastAsia="de-CH"/>
              </w:rPr>
              <w:tab/>
            </w:r>
            <w:r w:rsidR="00460CA9" w:rsidRPr="006822ED">
              <w:rPr>
                <w:rStyle w:val="Hyperlink"/>
                <w:noProof/>
              </w:rPr>
              <w:t>Architektur</w:t>
            </w:r>
            <w:r w:rsidR="00460CA9">
              <w:rPr>
                <w:noProof/>
                <w:webHidden/>
              </w:rPr>
              <w:tab/>
            </w:r>
            <w:r w:rsidR="00460CA9">
              <w:rPr>
                <w:noProof/>
                <w:webHidden/>
              </w:rPr>
              <w:fldChar w:fldCharType="begin"/>
            </w:r>
            <w:r w:rsidR="00460CA9">
              <w:rPr>
                <w:noProof/>
                <w:webHidden/>
              </w:rPr>
              <w:instrText xml:space="preserve"> PAGEREF _Toc312154957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58" w:history="1">
            <w:r w:rsidR="00460CA9" w:rsidRPr="006822ED">
              <w:rPr>
                <w:rStyle w:val="Hyperlink"/>
                <w:noProof/>
              </w:rPr>
              <w:t>3.1</w:t>
            </w:r>
            <w:r w:rsidR="00460CA9">
              <w:rPr>
                <w:noProof/>
                <w:sz w:val="22"/>
                <w:szCs w:val="22"/>
                <w:lang w:eastAsia="de-CH"/>
              </w:rPr>
              <w:tab/>
            </w:r>
            <w:r w:rsidR="00460CA9" w:rsidRPr="006822ED">
              <w:rPr>
                <w:rStyle w:val="Hyperlink"/>
                <w:noProof/>
              </w:rPr>
              <w:t>Systemübersicht</w:t>
            </w:r>
            <w:r w:rsidR="00460CA9">
              <w:rPr>
                <w:noProof/>
                <w:webHidden/>
              </w:rPr>
              <w:tab/>
            </w:r>
            <w:r w:rsidR="00460CA9">
              <w:rPr>
                <w:noProof/>
                <w:webHidden/>
              </w:rPr>
              <w:fldChar w:fldCharType="begin"/>
            </w:r>
            <w:r w:rsidR="00460CA9">
              <w:rPr>
                <w:noProof/>
                <w:webHidden/>
              </w:rPr>
              <w:instrText xml:space="preserve"> PAGEREF _Toc312154958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59" w:history="1">
            <w:r w:rsidR="00460CA9" w:rsidRPr="006822ED">
              <w:rPr>
                <w:rStyle w:val="Hyperlink"/>
                <w:noProof/>
              </w:rPr>
              <w:t>3.1.1</w:t>
            </w:r>
            <w:r w:rsidR="00460CA9">
              <w:rPr>
                <w:noProof/>
                <w:sz w:val="22"/>
              </w:rPr>
              <w:tab/>
            </w:r>
            <w:r w:rsidR="00460CA9" w:rsidRPr="006822ED">
              <w:rPr>
                <w:rStyle w:val="Hyperlink"/>
                <w:noProof/>
              </w:rPr>
              <w:t>Sharepoint Server (1)</w:t>
            </w:r>
            <w:r w:rsidR="00460CA9">
              <w:rPr>
                <w:noProof/>
                <w:webHidden/>
              </w:rPr>
              <w:tab/>
            </w:r>
            <w:r w:rsidR="00460CA9">
              <w:rPr>
                <w:noProof/>
                <w:webHidden/>
              </w:rPr>
              <w:fldChar w:fldCharType="begin"/>
            </w:r>
            <w:r w:rsidR="00460CA9">
              <w:rPr>
                <w:noProof/>
                <w:webHidden/>
              </w:rPr>
              <w:instrText xml:space="preserve"> PAGEREF _Toc312154959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0" w:history="1">
            <w:r w:rsidR="00460CA9" w:rsidRPr="006822ED">
              <w:rPr>
                <w:rStyle w:val="Hyperlink"/>
                <w:noProof/>
              </w:rPr>
              <w:t>3.1.2</w:t>
            </w:r>
            <w:r w:rsidR="00460CA9">
              <w:rPr>
                <w:noProof/>
                <w:sz w:val="22"/>
              </w:rPr>
              <w:tab/>
            </w:r>
            <w:r w:rsidR="00460CA9" w:rsidRPr="006822ED">
              <w:rPr>
                <w:rStyle w:val="Hyperlink"/>
                <w:noProof/>
              </w:rPr>
              <w:t>Webserver der Zühlke Engineering AG (2)</w:t>
            </w:r>
            <w:r w:rsidR="00460CA9">
              <w:rPr>
                <w:noProof/>
                <w:webHidden/>
              </w:rPr>
              <w:tab/>
            </w:r>
            <w:r w:rsidR="00460CA9">
              <w:rPr>
                <w:noProof/>
                <w:webHidden/>
              </w:rPr>
              <w:fldChar w:fldCharType="begin"/>
            </w:r>
            <w:r w:rsidR="00460CA9">
              <w:rPr>
                <w:noProof/>
                <w:webHidden/>
              </w:rPr>
              <w:instrText xml:space="preserve"> PAGEREF _Toc312154960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1" w:history="1">
            <w:r w:rsidR="00460CA9" w:rsidRPr="006822ED">
              <w:rPr>
                <w:rStyle w:val="Hyperlink"/>
                <w:noProof/>
              </w:rPr>
              <w:t>3.1.3</w:t>
            </w:r>
            <w:r w:rsidR="00460CA9">
              <w:rPr>
                <w:noProof/>
                <w:sz w:val="22"/>
              </w:rPr>
              <w:tab/>
            </w:r>
            <w:r w:rsidR="00460CA9" w:rsidRPr="006822ED">
              <w:rPr>
                <w:rStyle w:val="Hyperlink"/>
                <w:noProof/>
              </w:rPr>
              <w:t>Microsoft Surface 2 (3)</w:t>
            </w:r>
            <w:r w:rsidR="00460CA9">
              <w:rPr>
                <w:noProof/>
                <w:webHidden/>
              </w:rPr>
              <w:tab/>
            </w:r>
            <w:r w:rsidR="00460CA9">
              <w:rPr>
                <w:noProof/>
                <w:webHidden/>
              </w:rPr>
              <w:fldChar w:fldCharType="begin"/>
            </w:r>
            <w:r w:rsidR="00460CA9">
              <w:rPr>
                <w:noProof/>
                <w:webHidden/>
              </w:rPr>
              <w:instrText xml:space="preserve"> PAGEREF _Toc312154961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62" w:history="1">
            <w:r w:rsidR="00460CA9" w:rsidRPr="006822ED">
              <w:rPr>
                <w:rStyle w:val="Hyperlink"/>
                <w:noProof/>
              </w:rPr>
              <w:t>3.2</w:t>
            </w:r>
            <w:r w:rsidR="00460CA9">
              <w:rPr>
                <w:noProof/>
                <w:sz w:val="22"/>
                <w:szCs w:val="22"/>
                <w:lang w:eastAsia="de-CH"/>
              </w:rPr>
              <w:tab/>
            </w:r>
            <w:r w:rsidR="00460CA9" w:rsidRPr="006822ED">
              <w:rPr>
                <w:rStyle w:val="Hyperlink"/>
                <w:noProof/>
              </w:rPr>
              <w:t>Assemblies und Namespaces</w:t>
            </w:r>
            <w:r w:rsidR="00460CA9">
              <w:rPr>
                <w:noProof/>
                <w:webHidden/>
              </w:rPr>
              <w:tab/>
            </w:r>
            <w:r w:rsidR="00460CA9">
              <w:rPr>
                <w:noProof/>
                <w:webHidden/>
              </w:rPr>
              <w:fldChar w:fldCharType="begin"/>
            </w:r>
            <w:r w:rsidR="00460CA9">
              <w:rPr>
                <w:noProof/>
                <w:webHidden/>
              </w:rPr>
              <w:instrText xml:space="preserve"> PAGEREF _Toc312154962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3" w:history="1">
            <w:r w:rsidR="00460CA9" w:rsidRPr="006822ED">
              <w:rPr>
                <w:rStyle w:val="Hyperlink"/>
                <w:noProof/>
              </w:rPr>
              <w:t>3.2.1</w:t>
            </w:r>
            <w:r w:rsidR="00460CA9">
              <w:rPr>
                <w:noProof/>
                <w:sz w:val="22"/>
              </w:rPr>
              <w:tab/>
            </w:r>
            <w:r w:rsidR="00460CA9" w:rsidRPr="006822ED">
              <w:rPr>
                <w:rStyle w:val="Hyperlink"/>
                <w:noProof/>
              </w:rPr>
              <w:t>Interfaces</w:t>
            </w:r>
            <w:r w:rsidR="00460CA9">
              <w:rPr>
                <w:noProof/>
                <w:webHidden/>
              </w:rPr>
              <w:tab/>
            </w:r>
            <w:r w:rsidR="00460CA9">
              <w:rPr>
                <w:noProof/>
                <w:webHidden/>
              </w:rPr>
              <w:fldChar w:fldCharType="begin"/>
            </w:r>
            <w:r w:rsidR="00460CA9">
              <w:rPr>
                <w:noProof/>
                <w:webHidden/>
              </w:rPr>
              <w:instrText xml:space="preserve"> PAGEREF _Toc312154963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4" w:history="1">
            <w:r w:rsidR="00460CA9" w:rsidRPr="006822ED">
              <w:rPr>
                <w:rStyle w:val="Hyperlink"/>
                <w:noProof/>
              </w:rPr>
              <w:t>3.2.2</w:t>
            </w:r>
            <w:r w:rsidR="00460CA9">
              <w:rPr>
                <w:noProof/>
                <w:sz w:val="22"/>
              </w:rPr>
              <w:tab/>
            </w:r>
            <w:r w:rsidR="00460CA9" w:rsidRPr="006822ED">
              <w:rPr>
                <w:rStyle w:val="Hyperlink"/>
                <w:noProof/>
              </w:rPr>
              <w:t>Implementation</w:t>
            </w:r>
            <w:r w:rsidR="00460CA9">
              <w:rPr>
                <w:noProof/>
                <w:webHidden/>
              </w:rPr>
              <w:tab/>
            </w:r>
            <w:r w:rsidR="00460CA9">
              <w:rPr>
                <w:noProof/>
                <w:webHidden/>
              </w:rPr>
              <w:fldChar w:fldCharType="begin"/>
            </w:r>
            <w:r w:rsidR="00460CA9">
              <w:rPr>
                <w:noProof/>
                <w:webHidden/>
              </w:rPr>
              <w:instrText xml:space="preserve"> PAGEREF _Toc312154964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65" w:history="1">
            <w:r w:rsidR="00460CA9" w:rsidRPr="006822ED">
              <w:rPr>
                <w:rStyle w:val="Hyperlink"/>
                <w:noProof/>
              </w:rPr>
              <w:t>3.3</w:t>
            </w:r>
            <w:r w:rsidR="00460CA9">
              <w:rPr>
                <w:noProof/>
                <w:sz w:val="22"/>
                <w:szCs w:val="22"/>
                <w:lang w:eastAsia="de-CH"/>
              </w:rPr>
              <w:tab/>
            </w:r>
            <w:r w:rsidR="00460CA9" w:rsidRPr="006822ED">
              <w:rPr>
                <w:rStyle w:val="Hyperlink"/>
                <w:noProof/>
              </w:rPr>
              <w:t>UI Design</w:t>
            </w:r>
            <w:r w:rsidR="00460CA9">
              <w:rPr>
                <w:noProof/>
                <w:webHidden/>
              </w:rPr>
              <w:tab/>
            </w:r>
            <w:r w:rsidR="00460CA9">
              <w:rPr>
                <w:noProof/>
                <w:webHidden/>
              </w:rPr>
              <w:fldChar w:fldCharType="begin"/>
            </w:r>
            <w:r w:rsidR="00460CA9">
              <w:rPr>
                <w:noProof/>
                <w:webHidden/>
              </w:rPr>
              <w:instrText xml:space="preserve"> PAGEREF _Toc312154965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6" w:history="1">
            <w:r w:rsidR="00460CA9" w:rsidRPr="006822ED">
              <w:rPr>
                <w:rStyle w:val="Hyperlink"/>
                <w:noProof/>
              </w:rPr>
              <w:t>3.3.1</w:t>
            </w:r>
            <w:r w:rsidR="00460CA9">
              <w:rPr>
                <w:noProof/>
                <w:sz w:val="22"/>
              </w:rPr>
              <w:tab/>
            </w:r>
            <w:r w:rsidR="00460CA9" w:rsidRPr="006822ED">
              <w:rPr>
                <w:rStyle w:val="Hyperlink"/>
                <w:noProof/>
              </w:rPr>
              <w:t>Allgemein</w:t>
            </w:r>
            <w:r w:rsidR="00460CA9">
              <w:rPr>
                <w:noProof/>
                <w:webHidden/>
              </w:rPr>
              <w:tab/>
            </w:r>
            <w:r w:rsidR="00460CA9">
              <w:rPr>
                <w:noProof/>
                <w:webHidden/>
              </w:rPr>
              <w:fldChar w:fldCharType="begin"/>
            </w:r>
            <w:r w:rsidR="00460CA9">
              <w:rPr>
                <w:noProof/>
                <w:webHidden/>
              </w:rPr>
              <w:instrText xml:space="preserve"> PAGEREF _Toc312154966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7" w:history="1">
            <w:r w:rsidR="00460CA9" w:rsidRPr="006822ED">
              <w:rPr>
                <w:rStyle w:val="Hyperlink"/>
                <w:noProof/>
              </w:rPr>
              <w:t>3.3.2</w:t>
            </w:r>
            <w:r w:rsidR="00460CA9">
              <w:rPr>
                <w:noProof/>
                <w:sz w:val="22"/>
              </w:rPr>
              <w:tab/>
            </w:r>
            <w:r w:rsidR="00460CA9" w:rsidRPr="006822ED">
              <w:rPr>
                <w:rStyle w:val="Hyperlink"/>
                <w:noProof/>
              </w:rPr>
              <w:t>Unterteilung der Views</w:t>
            </w:r>
            <w:r w:rsidR="00460CA9">
              <w:rPr>
                <w:noProof/>
                <w:webHidden/>
              </w:rPr>
              <w:tab/>
            </w:r>
            <w:r w:rsidR="00460CA9">
              <w:rPr>
                <w:noProof/>
                <w:webHidden/>
              </w:rPr>
              <w:fldChar w:fldCharType="begin"/>
            </w:r>
            <w:r w:rsidR="00460CA9">
              <w:rPr>
                <w:noProof/>
                <w:webHidden/>
              </w:rPr>
              <w:instrText xml:space="preserve"> PAGEREF _Toc312154967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68" w:history="1">
            <w:r w:rsidR="00460CA9" w:rsidRPr="006822ED">
              <w:rPr>
                <w:rStyle w:val="Hyperlink"/>
                <w:noProof/>
              </w:rPr>
              <w:t>3.4</w:t>
            </w:r>
            <w:r w:rsidR="00460CA9">
              <w:rPr>
                <w:noProof/>
                <w:sz w:val="22"/>
                <w:szCs w:val="22"/>
                <w:lang w:eastAsia="de-CH"/>
              </w:rPr>
              <w:tab/>
            </w:r>
            <w:r w:rsidR="00460CA9" w:rsidRPr="006822ED">
              <w:rPr>
                <w:rStyle w:val="Hyperlink"/>
                <w:noProof/>
              </w:rPr>
              <w:t>Prozesse und Threads</w:t>
            </w:r>
            <w:r w:rsidR="00460CA9">
              <w:rPr>
                <w:noProof/>
                <w:webHidden/>
              </w:rPr>
              <w:tab/>
            </w:r>
            <w:r w:rsidR="00460CA9">
              <w:rPr>
                <w:noProof/>
                <w:webHidden/>
              </w:rPr>
              <w:fldChar w:fldCharType="begin"/>
            </w:r>
            <w:r w:rsidR="00460CA9">
              <w:rPr>
                <w:noProof/>
                <w:webHidden/>
              </w:rPr>
              <w:instrText xml:space="preserve"> PAGEREF _Toc312154968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69" w:history="1">
            <w:r w:rsidR="00460CA9" w:rsidRPr="006822ED">
              <w:rPr>
                <w:rStyle w:val="Hyperlink"/>
                <w:noProof/>
              </w:rPr>
              <w:t>3.4.1</w:t>
            </w:r>
            <w:r w:rsidR="00460CA9">
              <w:rPr>
                <w:noProof/>
                <w:sz w:val="22"/>
              </w:rPr>
              <w:tab/>
            </w:r>
            <w:r w:rsidR="00460CA9" w:rsidRPr="006822ED">
              <w:rPr>
                <w:rStyle w:val="Hyperlink"/>
                <w:noProof/>
              </w:rPr>
              <w:t>Konversation PDF zu XPS</w:t>
            </w:r>
            <w:r w:rsidR="00460CA9">
              <w:rPr>
                <w:noProof/>
                <w:webHidden/>
              </w:rPr>
              <w:tab/>
            </w:r>
            <w:r w:rsidR="00460CA9">
              <w:rPr>
                <w:noProof/>
                <w:webHidden/>
              </w:rPr>
              <w:fldChar w:fldCharType="begin"/>
            </w:r>
            <w:r w:rsidR="00460CA9">
              <w:rPr>
                <w:noProof/>
                <w:webHidden/>
              </w:rPr>
              <w:instrText xml:space="preserve"> PAGEREF _Toc312154969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70" w:history="1">
            <w:r w:rsidR="00460CA9" w:rsidRPr="006822ED">
              <w:rPr>
                <w:rStyle w:val="Hyperlink"/>
                <w:noProof/>
              </w:rPr>
              <w:t>3.4.2</w:t>
            </w:r>
            <w:r w:rsidR="00460CA9">
              <w:rPr>
                <w:noProof/>
                <w:sz w:val="22"/>
              </w:rPr>
              <w:tab/>
            </w:r>
            <w:r w:rsidR="00460CA9" w:rsidRPr="006822ED">
              <w:rPr>
                <w:rStyle w:val="Hyperlink"/>
                <w:noProof/>
              </w:rPr>
              <w:t>Parallel Preparer</w:t>
            </w:r>
            <w:r w:rsidR="00460CA9">
              <w:rPr>
                <w:noProof/>
                <w:webHidden/>
              </w:rPr>
              <w:tab/>
            </w:r>
            <w:r w:rsidR="00460CA9">
              <w:rPr>
                <w:noProof/>
                <w:webHidden/>
              </w:rPr>
              <w:fldChar w:fldCharType="begin"/>
            </w:r>
            <w:r w:rsidR="00460CA9">
              <w:rPr>
                <w:noProof/>
                <w:webHidden/>
              </w:rPr>
              <w:instrText xml:space="preserve"> PAGEREF _Toc312154970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8E7C2E">
          <w:pPr>
            <w:pStyle w:val="TOC3"/>
            <w:tabs>
              <w:tab w:val="left" w:pos="1100"/>
              <w:tab w:val="right" w:leader="dot" w:pos="9062"/>
            </w:tabs>
            <w:rPr>
              <w:noProof/>
              <w:sz w:val="22"/>
            </w:rPr>
          </w:pPr>
          <w:hyperlink w:anchor="_Toc312154971" w:history="1">
            <w:r w:rsidR="00460CA9" w:rsidRPr="006822ED">
              <w:rPr>
                <w:rStyle w:val="Hyperlink"/>
                <w:noProof/>
              </w:rPr>
              <w:t>3.4.3</w:t>
            </w:r>
            <w:r w:rsidR="00460CA9">
              <w:rPr>
                <w:noProof/>
                <w:sz w:val="22"/>
              </w:rPr>
              <w:tab/>
            </w:r>
            <w:r w:rsidR="00460CA9" w:rsidRPr="006822ED">
              <w:rPr>
                <w:rStyle w:val="Hyperlink"/>
                <w:noProof/>
              </w:rPr>
              <w:t>Asynchrones und verzögertes Laden des XPS Dokuments</w:t>
            </w:r>
            <w:r w:rsidR="00460CA9">
              <w:rPr>
                <w:noProof/>
                <w:webHidden/>
              </w:rPr>
              <w:tab/>
            </w:r>
            <w:r w:rsidR="00460CA9">
              <w:rPr>
                <w:noProof/>
                <w:webHidden/>
              </w:rPr>
              <w:fldChar w:fldCharType="begin"/>
            </w:r>
            <w:r w:rsidR="00460CA9">
              <w:rPr>
                <w:noProof/>
                <w:webHidden/>
              </w:rPr>
              <w:instrText xml:space="preserve"> PAGEREF _Toc312154971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8E7C2E">
          <w:pPr>
            <w:pStyle w:val="TOC1"/>
            <w:tabs>
              <w:tab w:val="left" w:pos="440"/>
              <w:tab w:val="right" w:leader="dot" w:pos="9062"/>
            </w:tabs>
            <w:rPr>
              <w:b w:val="0"/>
              <w:noProof/>
              <w:sz w:val="22"/>
              <w:szCs w:val="22"/>
              <w:lang w:eastAsia="de-CH"/>
            </w:rPr>
          </w:pPr>
          <w:hyperlink w:anchor="_Toc312154972" w:history="1">
            <w:r w:rsidR="00460CA9" w:rsidRPr="006822ED">
              <w:rPr>
                <w:rStyle w:val="Hyperlink"/>
                <w:noProof/>
              </w:rPr>
              <w:t>4</w:t>
            </w:r>
            <w:r w:rsidR="00460CA9">
              <w:rPr>
                <w:b w:val="0"/>
                <w:noProof/>
                <w:sz w:val="22"/>
                <w:szCs w:val="22"/>
                <w:lang w:eastAsia="de-CH"/>
              </w:rPr>
              <w:tab/>
            </w:r>
            <w:r w:rsidR="00460CA9" w:rsidRPr="006822ED">
              <w:rPr>
                <w:rStyle w:val="Hyperlink"/>
                <w:noProof/>
              </w:rPr>
              <w:t>Patterns</w:t>
            </w:r>
            <w:r w:rsidR="00460CA9">
              <w:rPr>
                <w:noProof/>
                <w:webHidden/>
              </w:rPr>
              <w:tab/>
            </w:r>
            <w:r w:rsidR="00460CA9">
              <w:rPr>
                <w:noProof/>
                <w:webHidden/>
              </w:rPr>
              <w:fldChar w:fldCharType="begin"/>
            </w:r>
            <w:r w:rsidR="00460CA9">
              <w:rPr>
                <w:noProof/>
                <w:webHidden/>
              </w:rPr>
              <w:instrText xml:space="preserve"> PAGEREF _Toc312154972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73" w:history="1">
            <w:r w:rsidR="00460CA9" w:rsidRPr="006822ED">
              <w:rPr>
                <w:rStyle w:val="Hyperlink"/>
                <w:noProof/>
              </w:rPr>
              <w:t>4.1</w:t>
            </w:r>
            <w:r w:rsidR="00460CA9">
              <w:rPr>
                <w:noProof/>
                <w:sz w:val="22"/>
                <w:szCs w:val="22"/>
                <w:lang w:eastAsia="de-CH"/>
              </w:rPr>
              <w:tab/>
            </w:r>
            <w:r w:rsidR="00460CA9" w:rsidRPr="006822ED">
              <w:rPr>
                <w:rStyle w:val="Hyperlink"/>
                <w:noProof/>
              </w:rPr>
              <w:t>MVVM</w:t>
            </w:r>
            <w:r w:rsidR="00460CA9">
              <w:rPr>
                <w:noProof/>
                <w:webHidden/>
              </w:rPr>
              <w:tab/>
            </w:r>
            <w:r w:rsidR="00460CA9">
              <w:rPr>
                <w:noProof/>
                <w:webHidden/>
              </w:rPr>
              <w:fldChar w:fldCharType="begin"/>
            </w:r>
            <w:r w:rsidR="00460CA9">
              <w:rPr>
                <w:noProof/>
                <w:webHidden/>
              </w:rPr>
              <w:instrText xml:space="preserve"> PAGEREF _Toc312154973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74" w:history="1">
            <w:r w:rsidR="00460CA9" w:rsidRPr="006822ED">
              <w:rPr>
                <w:rStyle w:val="Hyperlink"/>
                <w:noProof/>
              </w:rPr>
              <w:t>4.2</w:t>
            </w:r>
            <w:r w:rsidR="00460CA9">
              <w:rPr>
                <w:noProof/>
                <w:sz w:val="22"/>
                <w:szCs w:val="22"/>
                <w:lang w:eastAsia="de-CH"/>
              </w:rPr>
              <w:tab/>
            </w:r>
            <w:r w:rsidR="00460CA9" w:rsidRPr="006822ED">
              <w:rPr>
                <w:rStyle w:val="Hyperlink"/>
                <w:noProof/>
              </w:rPr>
              <w:t>Flyweight</w:t>
            </w:r>
            <w:r w:rsidR="00460CA9">
              <w:rPr>
                <w:noProof/>
                <w:webHidden/>
              </w:rPr>
              <w:tab/>
            </w:r>
            <w:r w:rsidR="00460CA9">
              <w:rPr>
                <w:noProof/>
                <w:webHidden/>
              </w:rPr>
              <w:fldChar w:fldCharType="begin"/>
            </w:r>
            <w:r w:rsidR="00460CA9">
              <w:rPr>
                <w:noProof/>
                <w:webHidden/>
              </w:rPr>
              <w:instrText xml:space="preserve"> PAGEREF _Toc312154974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8E7C2E">
          <w:pPr>
            <w:pStyle w:val="TOC2"/>
            <w:tabs>
              <w:tab w:val="left" w:pos="880"/>
              <w:tab w:val="right" w:leader="dot" w:pos="9062"/>
            </w:tabs>
            <w:rPr>
              <w:noProof/>
              <w:sz w:val="22"/>
              <w:szCs w:val="22"/>
              <w:lang w:eastAsia="de-CH"/>
            </w:rPr>
          </w:pPr>
          <w:hyperlink w:anchor="_Toc312154975" w:history="1">
            <w:r w:rsidR="00460CA9" w:rsidRPr="006822ED">
              <w:rPr>
                <w:rStyle w:val="Hyperlink"/>
                <w:noProof/>
                <w:lang w:val="en-US"/>
              </w:rPr>
              <w:t>4.3</w:t>
            </w:r>
            <w:r w:rsidR="00460CA9">
              <w:rPr>
                <w:noProof/>
                <w:sz w:val="22"/>
                <w:szCs w:val="22"/>
                <w:lang w:eastAsia="de-CH"/>
              </w:rPr>
              <w:tab/>
            </w:r>
            <w:r w:rsidR="00460CA9" w:rsidRPr="006822ED">
              <w:rPr>
                <w:rStyle w:val="Hyperlink"/>
                <w:noProof/>
                <w:lang w:val="en-US"/>
              </w:rPr>
              <w:t>Dependency Injection mit Microsoft Unity</w:t>
            </w:r>
            <w:r w:rsidR="00460CA9">
              <w:rPr>
                <w:noProof/>
                <w:webHidden/>
              </w:rPr>
              <w:tab/>
            </w:r>
            <w:r w:rsidR="00460CA9">
              <w:rPr>
                <w:noProof/>
                <w:webHidden/>
              </w:rPr>
              <w:fldChar w:fldCharType="begin"/>
            </w:r>
            <w:r w:rsidR="00460CA9">
              <w:rPr>
                <w:noProof/>
                <w:webHidden/>
              </w:rPr>
              <w:instrText xml:space="preserve"> PAGEREF _Toc312154975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4" w:name="_Toc312154948"/>
      <w:r>
        <w:t>Abbildungsverzeichnis</w:t>
      </w:r>
      <w:bookmarkEnd w:id="4"/>
    </w:p>
    <w:p w:rsidR="00460CA9"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00460CA9" w:rsidRPr="00FE285E">
          <w:rPr>
            <w:rStyle w:val="Hyperlink"/>
            <w:noProof/>
          </w:rPr>
          <w:t>Abbildung 1 – Systemübersicht</w:t>
        </w:r>
        <w:r w:rsidR="00460CA9">
          <w:rPr>
            <w:noProof/>
            <w:webHidden/>
          </w:rPr>
          <w:tab/>
        </w:r>
        <w:r w:rsidR="00460CA9">
          <w:rPr>
            <w:noProof/>
            <w:webHidden/>
          </w:rPr>
          <w:fldChar w:fldCharType="begin"/>
        </w:r>
        <w:r w:rsidR="00460CA9">
          <w:rPr>
            <w:noProof/>
            <w:webHidden/>
          </w:rPr>
          <w:instrText xml:space="preserve"> PAGEREF _Toc312154918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19" w:history="1">
        <w:r w:rsidR="00460CA9" w:rsidRPr="00FE285E">
          <w:rPr>
            <w:rStyle w:val="Hyperlink"/>
            <w:noProof/>
          </w:rPr>
          <w:t>Abbildung 2 - Generierung Dependency Graph</w:t>
        </w:r>
        <w:r w:rsidR="00460CA9">
          <w:rPr>
            <w:noProof/>
            <w:webHidden/>
          </w:rPr>
          <w:tab/>
        </w:r>
        <w:r w:rsidR="00460CA9">
          <w:rPr>
            <w:noProof/>
            <w:webHidden/>
          </w:rPr>
          <w:fldChar w:fldCharType="begin"/>
        </w:r>
        <w:r w:rsidR="00460CA9">
          <w:rPr>
            <w:noProof/>
            <w:webHidden/>
          </w:rPr>
          <w:instrText xml:space="preserve"> PAGEREF _Toc312154919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0" w:history="1">
        <w:r w:rsidR="00460CA9" w:rsidRPr="00FE285E">
          <w:rPr>
            <w:rStyle w:val="Hyperlink"/>
            <w:noProof/>
          </w:rPr>
          <w:t>Abbildung 3 - Übersicht Abhängigkeiten</w:t>
        </w:r>
        <w:r w:rsidR="00460CA9">
          <w:rPr>
            <w:noProof/>
            <w:webHidden/>
          </w:rPr>
          <w:tab/>
        </w:r>
        <w:r w:rsidR="00460CA9">
          <w:rPr>
            <w:noProof/>
            <w:webHidden/>
          </w:rPr>
          <w:fldChar w:fldCharType="begin"/>
        </w:r>
        <w:r w:rsidR="00460CA9">
          <w:rPr>
            <w:noProof/>
            <w:webHidden/>
          </w:rPr>
          <w:instrText xml:space="preserve"> PAGEREF _Toc312154920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1" w:history="1">
        <w:r w:rsidR="00460CA9" w:rsidRPr="00FE285E">
          <w:rPr>
            <w:rStyle w:val="Hyperlink"/>
            <w:noProof/>
          </w:rPr>
          <w:t>Abbildung 5 - Übersicht Abhängigkeiten mit Details</w:t>
        </w:r>
        <w:r w:rsidR="00460CA9">
          <w:rPr>
            <w:noProof/>
            <w:webHidden/>
          </w:rPr>
          <w:tab/>
        </w:r>
        <w:r w:rsidR="00460CA9">
          <w:rPr>
            <w:noProof/>
            <w:webHidden/>
          </w:rPr>
          <w:fldChar w:fldCharType="begin"/>
        </w:r>
        <w:r w:rsidR="00460CA9">
          <w:rPr>
            <w:noProof/>
            <w:webHidden/>
          </w:rPr>
          <w:instrText xml:space="preserve"> PAGEREF _Toc312154921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r:id="rId10" w:anchor="_Toc312154922" w:history="1">
        <w:r w:rsidR="00460CA9" w:rsidRPr="00FE285E">
          <w:rPr>
            <w:rStyle w:val="Hyperlink"/>
            <w:noProof/>
          </w:rPr>
          <w:t>Abbildung 4 - Details Abhängigkeiten</w:t>
        </w:r>
        <w:r w:rsidR="00460CA9">
          <w:rPr>
            <w:noProof/>
            <w:webHidden/>
          </w:rPr>
          <w:tab/>
        </w:r>
        <w:r w:rsidR="00460CA9">
          <w:rPr>
            <w:noProof/>
            <w:webHidden/>
          </w:rPr>
          <w:fldChar w:fldCharType="begin"/>
        </w:r>
        <w:r w:rsidR="00460CA9">
          <w:rPr>
            <w:noProof/>
            <w:webHidden/>
          </w:rPr>
          <w:instrText xml:space="preserve"> PAGEREF _Toc312154922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3" w:history="1">
        <w:r w:rsidR="00460CA9" w:rsidRPr="00FE285E">
          <w:rPr>
            <w:rStyle w:val="Hyperlink"/>
            <w:noProof/>
          </w:rPr>
          <w:t>Abbildung 6 - NDepend Dependency Graph</w:t>
        </w:r>
        <w:r w:rsidR="00460CA9">
          <w:rPr>
            <w:noProof/>
            <w:webHidden/>
          </w:rPr>
          <w:tab/>
        </w:r>
        <w:r w:rsidR="00460CA9">
          <w:rPr>
            <w:noProof/>
            <w:webHidden/>
          </w:rPr>
          <w:fldChar w:fldCharType="begin"/>
        </w:r>
        <w:r w:rsidR="00460CA9">
          <w:rPr>
            <w:noProof/>
            <w:webHidden/>
          </w:rPr>
          <w:instrText xml:space="preserve"> PAGEREF _Toc312154923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4" w:history="1">
        <w:r w:rsidR="00460CA9" w:rsidRPr="00FE285E">
          <w:rPr>
            <w:rStyle w:val="Hyperlink"/>
            <w:noProof/>
          </w:rPr>
          <w:t>Abbildung 7 - Übersicht Interfaces</w:t>
        </w:r>
        <w:r w:rsidR="00460CA9">
          <w:rPr>
            <w:noProof/>
            <w:webHidden/>
          </w:rPr>
          <w:tab/>
        </w:r>
        <w:r w:rsidR="00460CA9">
          <w:rPr>
            <w:noProof/>
            <w:webHidden/>
          </w:rPr>
          <w:fldChar w:fldCharType="begin"/>
        </w:r>
        <w:r w:rsidR="00460CA9">
          <w:rPr>
            <w:noProof/>
            <w:webHidden/>
          </w:rPr>
          <w:instrText xml:space="preserve"> PAGEREF _Toc312154924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5" w:history="1">
        <w:r w:rsidR="00460CA9" w:rsidRPr="00FE285E">
          <w:rPr>
            <w:rStyle w:val="Hyperlink"/>
            <w:noProof/>
          </w:rPr>
          <w:t>Abbildung 8 - Converter.Interfaces</w:t>
        </w:r>
        <w:r w:rsidR="00460CA9">
          <w:rPr>
            <w:noProof/>
            <w:webHidden/>
          </w:rPr>
          <w:tab/>
        </w:r>
        <w:r w:rsidR="00460CA9">
          <w:rPr>
            <w:noProof/>
            <w:webHidden/>
          </w:rPr>
          <w:fldChar w:fldCharType="begin"/>
        </w:r>
        <w:r w:rsidR="00460CA9">
          <w:rPr>
            <w:noProof/>
            <w:webHidden/>
          </w:rPr>
          <w:instrText xml:space="preserve"> PAGEREF _Toc312154925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6" w:history="1">
        <w:r w:rsidR="00460CA9" w:rsidRPr="00FE285E">
          <w:rPr>
            <w:rStyle w:val="Hyperlink"/>
            <w:noProof/>
          </w:rPr>
          <w:t>Abbildung 9 -  Services.Interfaces</w:t>
        </w:r>
        <w:r w:rsidR="00460CA9">
          <w:rPr>
            <w:noProof/>
            <w:webHidden/>
          </w:rPr>
          <w:tab/>
        </w:r>
        <w:r w:rsidR="00460CA9">
          <w:rPr>
            <w:noProof/>
            <w:webHidden/>
          </w:rPr>
          <w:fldChar w:fldCharType="begin"/>
        </w:r>
        <w:r w:rsidR="00460CA9">
          <w:rPr>
            <w:noProof/>
            <w:webHidden/>
          </w:rPr>
          <w:instrText xml:space="preserve"> PAGEREF _Toc312154926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7" w:history="1">
        <w:r w:rsidR="00460CA9" w:rsidRPr="00FE285E">
          <w:rPr>
            <w:rStyle w:val="Hyperlink"/>
            <w:noProof/>
          </w:rPr>
          <w:t>Abbildung 10 - Loader.Interfaces</w:t>
        </w:r>
        <w:r w:rsidR="00460CA9">
          <w:rPr>
            <w:noProof/>
            <w:webHidden/>
          </w:rPr>
          <w:tab/>
        </w:r>
        <w:r w:rsidR="00460CA9">
          <w:rPr>
            <w:noProof/>
            <w:webHidden/>
          </w:rPr>
          <w:fldChar w:fldCharType="begin"/>
        </w:r>
        <w:r w:rsidR="00460CA9">
          <w:rPr>
            <w:noProof/>
            <w:webHidden/>
          </w:rPr>
          <w:instrText xml:space="preserve"> PAGEREF _Toc312154927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8" w:history="1">
        <w:r w:rsidR="00460CA9" w:rsidRPr="00FE285E">
          <w:rPr>
            <w:rStyle w:val="Hyperlink"/>
            <w:noProof/>
          </w:rPr>
          <w:t>Abbildung 11 - Implementation Übersicht</w:t>
        </w:r>
        <w:r w:rsidR="00460CA9">
          <w:rPr>
            <w:noProof/>
            <w:webHidden/>
          </w:rPr>
          <w:tab/>
        </w:r>
        <w:r w:rsidR="00460CA9">
          <w:rPr>
            <w:noProof/>
            <w:webHidden/>
          </w:rPr>
          <w:fldChar w:fldCharType="begin"/>
        </w:r>
        <w:r w:rsidR="00460CA9">
          <w:rPr>
            <w:noProof/>
            <w:webHidden/>
          </w:rPr>
          <w:instrText xml:space="preserve"> PAGEREF _Toc312154928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29" w:history="1">
        <w:r w:rsidR="00460CA9" w:rsidRPr="00FE285E">
          <w:rPr>
            <w:rStyle w:val="Hyperlink"/>
            <w:noProof/>
          </w:rPr>
          <w:t>Abbildung 12 - Services.Loader</w:t>
        </w:r>
        <w:r w:rsidR="00460CA9">
          <w:rPr>
            <w:noProof/>
            <w:webHidden/>
          </w:rPr>
          <w:tab/>
        </w:r>
        <w:r w:rsidR="00460CA9">
          <w:rPr>
            <w:noProof/>
            <w:webHidden/>
          </w:rPr>
          <w:fldChar w:fldCharType="begin"/>
        </w:r>
        <w:r w:rsidR="00460CA9">
          <w:rPr>
            <w:noProof/>
            <w:webHidden/>
          </w:rPr>
          <w:instrText xml:space="preserve"> PAGEREF _Toc312154929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0" w:history="1">
        <w:r w:rsidR="00460CA9" w:rsidRPr="00FE285E">
          <w:rPr>
            <w:rStyle w:val="Hyperlink"/>
            <w:noProof/>
          </w:rPr>
          <w:t>Abbildung 13 - Converter.Pdf</w:t>
        </w:r>
        <w:r w:rsidR="00460CA9">
          <w:rPr>
            <w:noProof/>
            <w:webHidden/>
          </w:rPr>
          <w:tab/>
        </w:r>
        <w:r w:rsidR="00460CA9">
          <w:rPr>
            <w:noProof/>
            <w:webHidden/>
          </w:rPr>
          <w:fldChar w:fldCharType="begin"/>
        </w:r>
        <w:r w:rsidR="00460CA9">
          <w:rPr>
            <w:noProof/>
            <w:webHidden/>
          </w:rPr>
          <w:instrText xml:space="preserve"> PAGEREF _Toc312154930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1" w:history="1">
        <w:r w:rsidR="00460CA9" w:rsidRPr="00FE285E">
          <w:rPr>
            <w:rStyle w:val="Hyperlink"/>
            <w:noProof/>
          </w:rPr>
          <w:t>Abbildung 14 - Preparer</w:t>
        </w:r>
        <w:r w:rsidR="00460CA9">
          <w:rPr>
            <w:noProof/>
            <w:webHidden/>
          </w:rPr>
          <w:tab/>
        </w:r>
        <w:r w:rsidR="00460CA9">
          <w:rPr>
            <w:noProof/>
            <w:webHidden/>
          </w:rPr>
          <w:fldChar w:fldCharType="begin"/>
        </w:r>
        <w:r w:rsidR="00460CA9">
          <w:rPr>
            <w:noProof/>
            <w:webHidden/>
          </w:rPr>
          <w:instrText xml:space="preserve"> PAGEREF _Toc312154931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2" w:history="1">
        <w:r w:rsidR="00460CA9" w:rsidRPr="00FE285E">
          <w:rPr>
            <w:rStyle w:val="Hyperlink"/>
            <w:noProof/>
          </w:rPr>
          <w:t>Abbildung 15 - Sequenzdiagramm Preparer</w:t>
        </w:r>
        <w:r w:rsidR="00460CA9">
          <w:rPr>
            <w:noProof/>
            <w:webHidden/>
          </w:rPr>
          <w:tab/>
        </w:r>
        <w:r w:rsidR="00460CA9">
          <w:rPr>
            <w:noProof/>
            <w:webHidden/>
          </w:rPr>
          <w:fldChar w:fldCharType="begin"/>
        </w:r>
        <w:r w:rsidR="00460CA9">
          <w:rPr>
            <w:noProof/>
            <w:webHidden/>
          </w:rPr>
          <w:instrText xml:space="preserve"> PAGEREF _Toc312154932 \h </w:instrText>
        </w:r>
        <w:r w:rsidR="00460CA9">
          <w:rPr>
            <w:noProof/>
            <w:webHidden/>
          </w:rPr>
        </w:r>
        <w:r w:rsidR="00460CA9">
          <w:rPr>
            <w:noProof/>
            <w:webHidden/>
          </w:rPr>
          <w:fldChar w:fldCharType="separate"/>
        </w:r>
        <w:r w:rsidR="00460CA9">
          <w:rPr>
            <w:noProof/>
            <w:webHidden/>
          </w:rPr>
          <w:t>13</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3" w:history="1">
        <w:r w:rsidR="00460CA9" w:rsidRPr="00FE285E">
          <w:rPr>
            <w:rStyle w:val="Hyperlink"/>
            <w:noProof/>
          </w:rPr>
          <w:t>Abbildung 16 - Services</w:t>
        </w:r>
        <w:r w:rsidR="00460CA9">
          <w:rPr>
            <w:noProof/>
            <w:webHidden/>
          </w:rPr>
          <w:tab/>
        </w:r>
        <w:r w:rsidR="00460CA9">
          <w:rPr>
            <w:noProof/>
            <w:webHidden/>
          </w:rPr>
          <w:fldChar w:fldCharType="begin"/>
        </w:r>
        <w:r w:rsidR="00460CA9">
          <w:rPr>
            <w:noProof/>
            <w:webHidden/>
          </w:rPr>
          <w:instrText xml:space="preserve"> PAGEREF _Toc312154933 \h </w:instrText>
        </w:r>
        <w:r w:rsidR="00460CA9">
          <w:rPr>
            <w:noProof/>
            <w:webHidden/>
          </w:rPr>
        </w:r>
        <w:r w:rsidR="00460CA9">
          <w:rPr>
            <w:noProof/>
            <w:webHidden/>
          </w:rPr>
          <w:fldChar w:fldCharType="separate"/>
        </w:r>
        <w:r w:rsidR="00460CA9">
          <w:rPr>
            <w:noProof/>
            <w:webHidden/>
          </w:rPr>
          <w:t>14</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4" w:history="1">
        <w:r w:rsidR="00460CA9" w:rsidRPr="00FE285E">
          <w:rPr>
            <w:rStyle w:val="Hyperlink"/>
            <w:noProof/>
          </w:rPr>
          <w:t>Abbildung 17 - UserInterface.Surface</w:t>
        </w:r>
        <w:r w:rsidR="00460CA9">
          <w:rPr>
            <w:noProof/>
            <w:webHidden/>
          </w:rPr>
          <w:tab/>
        </w:r>
        <w:r w:rsidR="00460CA9">
          <w:rPr>
            <w:noProof/>
            <w:webHidden/>
          </w:rPr>
          <w:fldChar w:fldCharType="begin"/>
        </w:r>
        <w:r w:rsidR="00460CA9">
          <w:rPr>
            <w:noProof/>
            <w:webHidden/>
          </w:rPr>
          <w:instrText xml:space="preserve"> PAGEREF _Toc312154934 \h </w:instrText>
        </w:r>
        <w:r w:rsidR="00460CA9">
          <w:rPr>
            <w:noProof/>
            <w:webHidden/>
          </w:rPr>
        </w:r>
        <w:r w:rsidR="00460CA9">
          <w:rPr>
            <w:noProof/>
            <w:webHidden/>
          </w:rPr>
          <w:fldChar w:fldCharType="separate"/>
        </w:r>
        <w:r w:rsidR="00460CA9">
          <w:rPr>
            <w:noProof/>
            <w:webHidden/>
          </w:rPr>
          <w:t>15</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5" w:history="1">
        <w:r w:rsidR="00460CA9" w:rsidRPr="00FE285E">
          <w:rPr>
            <w:rStyle w:val="Hyperlink"/>
            <w:noProof/>
          </w:rPr>
          <w:t>Abbildung 18 - ProjectFlip</w:t>
        </w:r>
        <w:r w:rsidR="00460CA9">
          <w:rPr>
            <w:noProof/>
            <w:webHidden/>
          </w:rPr>
          <w:tab/>
        </w:r>
        <w:r w:rsidR="00460CA9">
          <w:rPr>
            <w:noProof/>
            <w:webHidden/>
          </w:rPr>
          <w:fldChar w:fldCharType="begin"/>
        </w:r>
        <w:r w:rsidR="00460CA9">
          <w:rPr>
            <w:noProof/>
            <w:webHidden/>
          </w:rPr>
          <w:instrText xml:space="preserve"> PAGEREF _Toc312154935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6" w:history="1">
        <w:r w:rsidR="00460CA9" w:rsidRPr="00FE285E">
          <w:rPr>
            <w:rStyle w:val="Hyperlink"/>
            <w:noProof/>
          </w:rPr>
          <w:t>Abbildung 19 - Übersicht</w:t>
        </w:r>
        <w:r w:rsidR="00460CA9">
          <w:rPr>
            <w:noProof/>
            <w:webHidden/>
          </w:rPr>
          <w:tab/>
        </w:r>
        <w:r w:rsidR="00460CA9">
          <w:rPr>
            <w:noProof/>
            <w:webHidden/>
          </w:rPr>
          <w:fldChar w:fldCharType="begin"/>
        </w:r>
        <w:r w:rsidR="00460CA9">
          <w:rPr>
            <w:noProof/>
            <w:webHidden/>
          </w:rPr>
          <w:instrText xml:space="preserve"> PAGEREF _Toc312154936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7" w:history="1">
        <w:r w:rsidR="00460CA9" w:rsidRPr="00FE285E">
          <w:rPr>
            <w:rStyle w:val="Hyperlink"/>
            <w:noProof/>
          </w:rPr>
          <w:t>Abbildung 20 - Filter View</w:t>
        </w:r>
        <w:r w:rsidR="00460CA9">
          <w:rPr>
            <w:noProof/>
            <w:webHidden/>
          </w:rPr>
          <w:tab/>
        </w:r>
        <w:r w:rsidR="00460CA9">
          <w:rPr>
            <w:noProof/>
            <w:webHidden/>
          </w:rPr>
          <w:fldChar w:fldCharType="begin"/>
        </w:r>
        <w:r w:rsidR="00460CA9">
          <w:rPr>
            <w:noProof/>
            <w:webHidden/>
          </w:rPr>
          <w:instrText xml:space="preserve"> PAGEREF _Toc312154937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8" w:history="1">
        <w:r w:rsidR="00460CA9" w:rsidRPr="00FE285E">
          <w:rPr>
            <w:rStyle w:val="Hyperlink"/>
            <w:noProof/>
          </w:rPr>
          <w:t>Abbildung 21 - Gefilterte Übersicht</w:t>
        </w:r>
        <w:r w:rsidR="00460CA9">
          <w:rPr>
            <w:noProof/>
            <w:webHidden/>
          </w:rPr>
          <w:tab/>
        </w:r>
        <w:r w:rsidR="00460CA9">
          <w:rPr>
            <w:noProof/>
            <w:webHidden/>
          </w:rPr>
          <w:fldChar w:fldCharType="begin"/>
        </w:r>
        <w:r w:rsidR="00460CA9">
          <w:rPr>
            <w:noProof/>
            <w:webHidden/>
          </w:rPr>
          <w:instrText xml:space="preserve"> PAGEREF _Toc312154938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39" w:history="1">
        <w:r w:rsidR="00460CA9" w:rsidRPr="00FE285E">
          <w:rPr>
            <w:rStyle w:val="Hyperlink"/>
            <w:noProof/>
          </w:rPr>
          <w:t>Abbildung 22 - Info View</w:t>
        </w:r>
        <w:r w:rsidR="00460CA9">
          <w:rPr>
            <w:noProof/>
            <w:webHidden/>
          </w:rPr>
          <w:tab/>
        </w:r>
        <w:r w:rsidR="00460CA9">
          <w:rPr>
            <w:noProof/>
            <w:webHidden/>
          </w:rPr>
          <w:fldChar w:fldCharType="begin"/>
        </w:r>
        <w:r w:rsidR="00460CA9">
          <w:rPr>
            <w:noProof/>
            <w:webHidden/>
          </w:rPr>
          <w:instrText xml:space="preserve"> PAGEREF _Toc312154939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40" w:history="1">
        <w:r w:rsidR="00460CA9" w:rsidRPr="00FE285E">
          <w:rPr>
            <w:rStyle w:val="Hyperlink"/>
            <w:noProof/>
          </w:rPr>
          <w:t>Abbildung 23 - Detail View</w:t>
        </w:r>
        <w:r w:rsidR="00460CA9">
          <w:rPr>
            <w:noProof/>
            <w:webHidden/>
          </w:rPr>
          <w:tab/>
        </w:r>
        <w:r w:rsidR="00460CA9">
          <w:rPr>
            <w:noProof/>
            <w:webHidden/>
          </w:rPr>
          <w:fldChar w:fldCharType="begin"/>
        </w:r>
        <w:r w:rsidR="00460CA9">
          <w:rPr>
            <w:noProof/>
            <w:webHidden/>
          </w:rPr>
          <w:instrText xml:space="preserve"> PAGEREF _Toc312154940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41" w:history="1">
        <w:r w:rsidR="00460CA9" w:rsidRPr="00FE285E">
          <w:rPr>
            <w:rStyle w:val="Hyperlink"/>
            <w:noProof/>
          </w:rPr>
          <w:t>Abbildung 24 - Detail View mit Zoom</w:t>
        </w:r>
        <w:r w:rsidR="00460CA9">
          <w:rPr>
            <w:noProof/>
            <w:webHidden/>
          </w:rPr>
          <w:tab/>
        </w:r>
        <w:r w:rsidR="00460CA9">
          <w:rPr>
            <w:noProof/>
            <w:webHidden/>
          </w:rPr>
          <w:fldChar w:fldCharType="begin"/>
        </w:r>
        <w:r w:rsidR="00460CA9">
          <w:rPr>
            <w:noProof/>
            <w:webHidden/>
          </w:rPr>
          <w:instrText xml:space="preserve"> PAGEREF _Toc312154941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2817AE" w:rsidRDefault="00D45562">
      <w:r>
        <w:fldChar w:fldCharType="end"/>
      </w:r>
    </w:p>
    <w:p w:rsidR="002817AE" w:rsidRDefault="002817AE" w:rsidP="002817AE">
      <w:pPr>
        <w:pStyle w:val="Heading2"/>
      </w:pPr>
      <w:bookmarkStart w:id="5" w:name="_Toc312154949"/>
      <w:r>
        <w:t>Tabellenverzeichnis</w:t>
      </w:r>
      <w:bookmarkEnd w:id="5"/>
    </w:p>
    <w:p w:rsidR="00460CA9" w:rsidRDefault="002817AE">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00460CA9" w:rsidRPr="00684E00">
          <w:rPr>
            <w:rStyle w:val="Hyperlink"/>
            <w:noProof/>
          </w:rPr>
          <w:t>Tabelle 1 - Nutzwertanalyse</w:t>
        </w:r>
        <w:r w:rsidR="00460CA9">
          <w:rPr>
            <w:noProof/>
            <w:webHidden/>
          </w:rPr>
          <w:tab/>
        </w:r>
        <w:r w:rsidR="00460CA9">
          <w:rPr>
            <w:noProof/>
            <w:webHidden/>
          </w:rPr>
          <w:fldChar w:fldCharType="begin"/>
        </w:r>
        <w:r w:rsidR="00460CA9">
          <w:rPr>
            <w:noProof/>
            <w:webHidden/>
          </w:rPr>
          <w:instrText xml:space="preserve"> PAGEREF _Toc312154942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43" w:history="1">
        <w:r w:rsidR="00460CA9" w:rsidRPr="00684E00">
          <w:rPr>
            <w:rStyle w:val="Hyperlink"/>
            <w:noProof/>
          </w:rPr>
          <w:t>Tabelle 2 - Beispiel Mapping Dictionary</w:t>
        </w:r>
        <w:r w:rsidR="00460CA9">
          <w:rPr>
            <w:noProof/>
            <w:webHidden/>
          </w:rPr>
          <w:tab/>
        </w:r>
        <w:r w:rsidR="00460CA9">
          <w:rPr>
            <w:noProof/>
            <w:webHidden/>
          </w:rPr>
          <w:fldChar w:fldCharType="begin"/>
        </w:r>
        <w:r w:rsidR="00460CA9">
          <w:rPr>
            <w:noProof/>
            <w:webHidden/>
          </w:rPr>
          <w:instrText xml:space="preserve"> PAGEREF _Toc312154943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8E7C2E">
      <w:pPr>
        <w:pStyle w:val="TableofFigures"/>
        <w:tabs>
          <w:tab w:val="right" w:leader="dot" w:pos="9062"/>
        </w:tabs>
        <w:rPr>
          <w:noProof/>
          <w:sz w:val="22"/>
          <w:szCs w:val="22"/>
          <w:lang w:eastAsia="de-CH"/>
        </w:rPr>
      </w:pPr>
      <w:hyperlink w:anchor="_Toc312154944" w:history="1">
        <w:r w:rsidR="00460CA9" w:rsidRPr="00684E00">
          <w:rPr>
            <w:rStyle w:val="Hyperlink"/>
            <w:noProof/>
          </w:rPr>
          <w:t>Tabelle 3 - Beispiel Mapping Datei</w:t>
        </w:r>
        <w:r w:rsidR="00460CA9">
          <w:rPr>
            <w:noProof/>
            <w:webHidden/>
          </w:rPr>
          <w:tab/>
        </w:r>
        <w:r w:rsidR="00460CA9">
          <w:rPr>
            <w:noProof/>
            <w:webHidden/>
          </w:rPr>
          <w:fldChar w:fldCharType="begin"/>
        </w:r>
        <w:r w:rsidR="00460CA9">
          <w:rPr>
            <w:noProof/>
            <w:webHidden/>
          </w:rPr>
          <w:instrText xml:space="preserve"> PAGEREF _Toc312154944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5B5B65" w:rsidRDefault="002817AE">
      <w:r>
        <w:fldChar w:fldCharType="end"/>
      </w:r>
      <w:r w:rsidR="005B5B65">
        <w:br w:type="page"/>
      </w:r>
    </w:p>
    <w:p w:rsidR="006156A4" w:rsidRDefault="00DF0F02" w:rsidP="003C2ABF">
      <w:pPr>
        <w:pStyle w:val="Heading1"/>
      </w:pPr>
      <w:bookmarkStart w:id="6" w:name="_Toc312154950"/>
      <w:r>
        <w:lastRenderedPageBreak/>
        <w:t>Design Entscheide</w:t>
      </w:r>
      <w:bookmarkEnd w:id="6"/>
    </w:p>
    <w:p w:rsidR="0095003E" w:rsidRDefault="0095003E" w:rsidP="00785323">
      <w:pPr>
        <w:pStyle w:val="Heading2"/>
      </w:pPr>
      <w:bookmarkStart w:id="7" w:name="_Toc304725067"/>
      <w:bookmarkStart w:id="8" w:name="_Toc312154951"/>
      <w:r>
        <w:t>PDF auf Surface 2 Darstellen</w:t>
      </w:r>
      <w:bookmarkEnd w:id="7"/>
      <w:bookmarkEnd w:id="8"/>
    </w:p>
    <w:p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9" w:name="_Toc304725068"/>
      <w:bookmarkStart w:id="10" w:name="_Toc312154952"/>
      <w:r>
        <w:t>Varianten</w:t>
      </w:r>
      <w:bookmarkEnd w:id="9"/>
      <w:bookmarkEnd w:id="10"/>
    </w:p>
    <w:p w:rsidR="0095003E" w:rsidRDefault="0095003E" w:rsidP="00785323">
      <w:pPr>
        <w:pStyle w:val="Heading4"/>
      </w:pPr>
      <w:bookmarkStart w:id="11" w:name="_Toc304725069"/>
      <w:r>
        <w:t>Variante 1: PDF direkt darstellen</w:t>
      </w:r>
      <w:bookmarkEnd w:id="11"/>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2" w:name="_Toc304725070"/>
      <w:r>
        <w:t>Variante 2: Umwandlung zu XPS</w:t>
      </w:r>
      <w:bookmarkEnd w:id="12"/>
    </w:p>
    <w:p w:rsidR="0095003E" w:rsidRDefault="0095003E" w:rsidP="0095003E">
      <w:r>
        <w:t>Das Surface 2 SDK erlaubt es, ohne weitere Libraries XPS Dokumente anzuzeigen</w:t>
      </w:r>
      <w:r w:rsidRPr="00B93971">
        <w:t>.</w:t>
      </w:r>
      <w:r w:rsidR="001947FD">
        <w:t xml:space="preserve"> Dies geschieht mit </w:t>
      </w:r>
      <w:r w:rsidR="00B35707">
        <w:t xml:space="preserve">Hilfe </w:t>
      </w:r>
      <w:r w:rsidR="001947FD">
        <w:t>der DocumentViewer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3" w:name="_Toc304725071"/>
      <w:r>
        <w:t>Variante 3: Umwandlung zu Bild</w:t>
      </w:r>
      <w:bookmarkEnd w:id="13"/>
    </w:p>
    <w:p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Magick oder GhostScript/GhostPDF/GhostXPS).</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4" w:name="_Toc304725072"/>
      <w:bookmarkStart w:id="15" w:name="_Toc312154953"/>
      <w:r>
        <w:t>Nutzwertanalyse</w:t>
      </w:r>
      <w:bookmarkEnd w:id="14"/>
      <w:bookmarkEnd w:id="15"/>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Caption"/>
      </w:pPr>
      <w:bookmarkStart w:id="16" w:name="_Ref312054544"/>
      <w:bookmarkStart w:id="17" w:name="_Toc312154942"/>
      <w:r>
        <w:t xml:space="preserve">Tabelle </w:t>
      </w:r>
      <w:fldSimple w:instr=" SEQ Tabelle \* ARABIC ">
        <w:r w:rsidR="00DF0555">
          <w:rPr>
            <w:noProof/>
          </w:rPr>
          <w:t>1</w:t>
        </w:r>
      </w:fldSimple>
      <w:r>
        <w:t xml:space="preserve"> - Nutzwertanalyse</w:t>
      </w:r>
      <w:bookmarkEnd w:id="16"/>
      <w:bookmarkEnd w:id="17"/>
    </w:p>
    <w:p w:rsidR="00BA00BF" w:rsidRDefault="002C647A" w:rsidP="002C647A">
      <w:pPr>
        <w:pStyle w:val="Heading3"/>
      </w:pPr>
      <w:bookmarkStart w:id="18" w:name="_Toc312154954"/>
      <w:r>
        <w:t>Sensitivitätsanalyse</w:t>
      </w:r>
      <w:bookmarkEnd w:id="18"/>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Zühlke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Heading2"/>
      </w:pPr>
      <w:bookmarkStart w:id="19" w:name="_Toc312154955"/>
      <w:r>
        <w:t>Textdatei für Aggregation</w:t>
      </w:r>
      <w:r w:rsidR="000B7D96">
        <w:t xml:space="preserve"> statt Datenbank</w:t>
      </w:r>
      <w:bookmarkEnd w:id="19"/>
    </w:p>
    <w:p w:rsidR="00C235DF" w:rsidRDefault="00C235DF" w:rsidP="00C235DF">
      <w:r>
        <w:t>Gemäss Anforderungen muss ein Mapping der Metadaten möglich sein, da die Rohdaten zu stark gestreut sind. So muss z.B. der Begriff „JBoss“ auf Java gemappt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Heading2"/>
      </w:pPr>
      <w:bookmarkStart w:id="20" w:name="_Toc312154956"/>
      <w:r>
        <w:t>Verwendung des Downloaders als Interface</w:t>
      </w:r>
      <w:bookmarkEnd w:id="20"/>
    </w:p>
    <w:p w:rsidR="00811F49" w:rsidRPr="00C235DF" w:rsidRDefault="00811F49" w:rsidP="00C235DF">
      <w:r>
        <w:t>Da die Applikation nicht in der Zühlke</w:t>
      </w:r>
      <w:r w:rsidR="000E6B50">
        <w:t xml:space="preserve"> Engineering AG</w:t>
      </w:r>
      <w:r>
        <w:t xml:space="preserve"> entwickelt wurde, konn</w:t>
      </w:r>
      <w:r w:rsidR="000E6B50">
        <w:t>te nicht auf den internen Sharep</w:t>
      </w:r>
      <w:r>
        <w:t>oint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Zühlke</w:t>
      </w:r>
      <w:r w:rsidR="000E6B50">
        <w:t xml:space="preserve"> Engineering AG</w:t>
      </w:r>
      <w:r w:rsidR="00DD44AD">
        <w:t xml:space="preserve"> betreiben</w:t>
      </w:r>
      <w:r w:rsidR="000E6B50">
        <w:t xml:space="preserve"> zu können</w:t>
      </w:r>
      <w:r w:rsidR="00DD44AD">
        <w:t xml:space="preserve">, muss noch ein Downloader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r w:rsidR="00DD44AD">
        <w:t xml:space="preserve">Downloader an so vielen Orten wie möglich ein Interface statt der konkreten Implementation verwendet, damit der </w:t>
      </w:r>
      <w:r w:rsidR="000E6B50">
        <w:t>aktuelle</w:t>
      </w:r>
      <w:r w:rsidR="00DD44AD">
        <w:t xml:space="preserve"> Downloader leicht mit dem neuen</w:t>
      </w:r>
      <w:r w:rsidR="000E6B50">
        <w:t>,</w:t>
      </w:r>
      <w:r w:rsidR="00DD44AD">
        <w:t xml:space="preserve"> </w:t>
      </w:r>
      <w:r w:rsidR="000E6B50">
        <w:t xml:space="preserve">zukünftigen </w:t>
      </w:r>
      <w:r w:rsidR="00DD44AD">
        <w:t>Downloader ausgetauscht werden kann.</w:t>
      </w:r>
    </w:p>
    <w:p w:rsidR="006C35C3" w:rsidRDefault="006C35C3">
      <w:r>
        <w:br w:type="page"/>
      </w:r>
    </w:p>
    <w:p w:rsidR="00A56C1F" w:rsidRDefault="00346308" w:rsidP="00475502">
      <w:pPr>
        <w:pStyle w:val="Heading1"/>
      </w:pPr>
      <w:bookmarkStart w:id="21" w:name="_Toc312154957"/>
      <w:r>
        <w:lastRenderedPageBreak/>
        <w:t>Architektur</w:t>
      </w:r>
      <w:bookmarkEnd w:id="21"/>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22" w:name="_Toc312154958"/>
      <w:r>
        <w:t>Systemübersicht</w:t>
      </w:r>
      <w:bookmarkEnd w:id="22"/>
    </w:p>
    <w:p w:rsidR="00D16646" w:rsidRDefault="00D16646" w:rsidP="00D16646">
      <w:r>
        <w:t>Das Syste</w:t>
      </w:r>
      <w:r w:rsidR="00F7697B">
        <w:t>m ist in mehrere Komponenten unter</w:t>
      </w:r>
      <w:r>
        <w:t>teilt. Die drei Hauptkomponenten sind:</w:t>
      </w:r>
    </w:p>
    <w:p w:rsidR="00D16646" w:rsidRDefault="00D16646" w:rsidP="00D16646">
      <w:pPr>
        <w:pStyle w:val="ListParagraph"/>
        <w:numPr>
          <w:ilvl w:val="0"/>
          <w:numId w:val="5"/>
        </w:numPr>
      </w:pPr>
      <w:r>
        <w:t>Sharepoint Server</w:t>
      </w:r>
    </w:p>
    <w:p w:rsidR="00D16646" w:rsidRDefault="00D16646" w:rsidP="00D16646">
      <w:pPr>
        <w:pStyle w:val="ListParagraph"/>
        <w:numPr>
          <w:ilvl w:val="0"/>
          <w:numId w:val="5"/>
        </w:numPr>
      </w:pPr>
      <w:r>
        <w:t xml:space="preserve">Webserver </w:t>
      </w:r>
      <w:r w:rsidR="00750707">
        <w:t xml:space="preserve">der Zühlke Engineering AG </w:t>
      </w:r>
    </w:p>
    <w:p w:rsidR="00D16646" w:rsidRDefault="00D16646" w:rsidP="00D16646">
      <w:pPr>
        <w:pStyle w:val="ListParagraph"/>
        <w:numPr>
          <w:ilvl w:val="0"/>
          <w:numId w:val="5"/>
        </w:numPr>
      </w:pPr>
      <w:r>
        <w:t>Microsoft Surface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Default="00D16646" w:rsidP="00D16646">
      <w:pPr>
        <w:pStyle w:val="Caption"/>
      </w:pPr>
      <w:bookmarkStart w:id="23" w:name="_Toc312154918"/>
      <w:r>
        <w:t xml:space="preserve">Abbildung </w:t>
      </w:r>
      <w:fldSimple w:instr=" SEQ Abbildung \* ARABIC ">
        <w:r w:rsidR="007555E6">
          <w:rPr>
            <w:noProof/>
          </w:rPr>
          <w:t>1</w:t>
        </w:r>
      </w:fldSimple>
      <w:r>
        <w:t xml:space="preserve"> </w:t>
      </w:r>
      <w:r w:rsidR="002E22D3">
        <w:t>–</w:t>
      </w:r>
      <w:r>
        <w:t xml:space="preserve"> Systemübersicht</w:t>
      </w:r>
      <w:bookmarkEnd w:id="23"/>
    </w:p>
    <w:p w:rsidR="002E22D3" w:rsidRPr="002E22D3" w:rsidRDefault="002E22D3" w:rsidP="002E22D3">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D16646" w:rsidRDefault="00D16646" w:rsidP="00D16646">
      <w:pPr>
        <w:pStyle w:val="Heading3"/>
      </w:pPr>
      <w:bookmarkStart w:id="24" w:name="_Toc312154959"/>
      <w:r>
        <w:t>Sharepoint Server</w:t>
      </w:r>
      <w:r w:rsidR="00ED2BDC">
        <w:t xml:space="preserve"> (1)</w:t>
      </w:r>
      <w:bookmarkEnd w:id="24"/>
    </w:p>
    <w:p w:rsidR="00D16646" w:rsidRDefault="001C3C80" w:rsidP="00D16646">
      <w:r>
        <w:t>Auf de</w:t>
      </w:r>
      <w:r w:rsidR="000E6B50">
        <w:t>m internen Sharepoint Server der</w:t>
      </w:r>
      <w:r>
        <w:t xml:space="preserve"> Zühlke</w:t>
      </w:r>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Sharepoint Server abgelegt. So können verschiedene Personen und Applikationen diese Daten abrufen und verarbeiten.</w:t>
      </w:r>
    </w:p>
    <w:p w:rsidR="007D1E72" w:rsidRDefault="007D1E72" w:rsidP="00D16646">
      <w:r>
        <w:t>Bezüglich Metadaten ist hervorzuheben, dass diese nicht direkt verwendet werden können, da sie zu uneinheitlich und zu stark gestreut sind. Deshalb müssen diese Metadaten noch aggregiert werden, was in einem nächsten Schritt auf dem Surface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Microsoft Surface 2 (3)</w:t>
      </w:r>
      <w:r w:rsidR="000E6B50">
        <w:fldChar w:fldCharType="end"/>
      </w:r>
      <w:r w:rsidR="000E6B50">
        <w:t>)</w:t>
      </w:r>
      <w:r>
        <w:t>.</w:t>
      </w:r>
    </w:p>
    <w:p w:rsidR="00F7697B" w:rsidRDefault="001C3C80">
      <w:pPr>
        <w:rPr>
          <w:color w:val="4F4F59"/>
          <w:spacing w:val="15"/>
          <w:sz w:val="22"/>
          <w:szCs w:val="22"/>
        </w:rPr>
      </w:pPr>
      <w:r>
        <w:lastRenderedPageBreak/>
        <w:t xml:space="preserve">In der aktuellen Implementation </w:t>
      </w:r>
      <w:r w:rsidR="00187995">
        <w:t>besteht keine Anbindung an den Sharepoint Server</w:t>
      </w:r>
      <w:r>
        <w:t xml:space="preserve">, </w:t>
      </w:r>
      <w:r w:rsidR="00264345">
        <w:t xml:space="preserve">da die Hardware zum Zeitpunkt des Projektes noch nicht zur Verfügung stand und </w:t>
      </w:r>
      <w:r w:rsidR="008415EC">
        <w:t>von Extern kein Zugriff bestand.</w:t>
      </w:r>
    </w:p>
    <w:p w:rsidR="001C3C80" w:rsidRDefault="00263A79" w:rsidP="001C3C80">
      <w:pPr>
        <w:pStyle w:val="Heading3"/>
      </w:pPr>
      <w:bookmarkStart w:id="25" w:name="_Toc312154960"/>
      <w:r>
        <w:t>Webserver der Zühlke Engineering AG</w:t>
      </w:r>
      <w:r w:rsidR="00ED2BDC">
        <w:t xml:space="preserve"> (2)</w:t>
      </w:r>
      <w:bookmarkEnd w:id="25"/>
    </w:p>
    <w:p w:rsidR="001164A7" w:rsidRDefault="000E6B50" w:rsidP="001C3C80">
      <w:r>
        <w:t xml:space="preserve">Der Webserver </w:t>
      </w:r>
      <w:r w:rsidR="001C3C80">
        <w:t>host</w:t>
      </w:r>
      <w:r>
        <w:t>et die Internetseite der Zühlke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Zühlke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Heading3"/>
      </w:pPr>
      <w:bookmarkStart w:id="26" w:name="_Ref312149245"/>
      <w:bookmarkStart w:id="27" w:name="_Ref312149256"/>
      <w:bookmarkStart w:id="28" w:name="_Toc312154961"/>
      <w:r>
        <w:t>Microsoft Surface 2</w:t>
      </w:r>
      <w:r w:rsidR="00ED2BDC">
        <w:t xml:space="preserve"> (3)</w:t>
      </w:r>
      <w:bookmarkEnd w:id="26"/>
      <w:bookmarkEnd w:id="27"/>
      <w:bookmarkEnd w:id="28"/>
    </w:p>
    <w:p w:rsidR="00037939" w:rsidRDefault="00037939" w:rsidP="001164A7">
      <w:r>
        <w:t>Der Microsoft Surfac</w:t>
      </w:r>
      <w:r w:rsidR="007B3CB0">
        <w:t>e 2 wird in der Eingangshalle der</w:t>
      </w:r>
      <w:r>
        <w:t xml:space="preserve"> Zühlke</w:t>
      </w:r>
      <w:r w:rsidR="007B3CB0">
        <w:t xml:space="preserve"> Engineering AG</w:t>
      </w:r>
      <w:r>
        <w:t xml:space="preserve"> stehen</w:t>
      </w:r>
      <w:r w:rsidR="007B3CB0">
        <w:t>, damit wartende</w:t>
      </w:r>
      <w:r>
        <w:t xml:space="preserve"> Kunden</w:t>
      </w:r>
      <w:r w:rsidR="007B3CB0">
        <w:t xml:space="preserve"> sich mit den Project Notes auseinander setzen können</w:t>
      </w:r>
      <w:r>
        <w:t>. Um die Verfügbarkeit des Services sicherzustellen, muss der Surface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ref)</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r>
        <w:t xml:space="preserve">JBoss, JavaBeans,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Aus diesem Grund wurde ein Mapping entwickelt, wodurch verschiedene Namen auf einen gemeinsamen Begriff (z.B. Java</w:t>
      </w:r>
      <w:r w:rsidR="00764EAB">
        <w:t>) zu mappen. Technisch wurde dies</w:t>
      </w:r>
      <w:r>
        <w:t xml:space="preserve"> so realisiert, dass vor dem Einlesen der Metadaten zuerst eine </w:t>
      </w:r>
      <w:r w:rsidR="00DF0555">
        <w:t>andere</w:t>
      </w:r>
      <w:r>
        <w:t xml:space="preserve"> Datei für das Mapping eingelesen wird. Das Mapping wird dann in einem Dictionary gespeichert</w:t>
      </w:r>
      <w:r w:rsidR="00B2321F">
        <w:t>, das</w:t>
      </w:r>
      <w:r w:rsidR="00A433F0">
        <w:t xml:space="preserve"> könnte</w:t>
      </w:r>
      <w:r w:rsidR="00B2321F">
        <w:t xml:space="preserve"> beispielsweise</w:t>
      </w:r>
      <w:r w:rsidR="00262498">
        <w:t xml:space="preserve"> folgendermassen aussehen</w:t>
      </w:r>
      <w:r w:rsidR="000151C5">
        <w:t>:</w:t>
      </w:r>
    </w:p>
    <w:tbl>
      <w:tblPr>
        <w:tblStyle w:val="MediumShading1-Acc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JBoss</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JavaBeans</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Caption"/>
      </w:pPr>
      <w:bookmarkStart w:id="29" w:name="_Toc312154943"/>
      <w:r>
        <w:t xml:space="preserve">Tabelle </w:t>
      </w:r>
      <w:fldSimple w:instr=" SEQ Tabelle \* ARABIC ">
        <w:r w:rsidR="00DF0555">
          <w:rPr>
            <w:noProof/>
          </w:rPr>
          <w:t>2</w:t>
        </w:r>
      </w:fldSimple>
      <w:r>
        <w:t xml:space="preserve"> - </w:t>
      </w:r>
      <w:r>
        <w:rPr>
          <w:noProof/>
        </w:rPr>
        <w:t>Beispiel Mapping Dictionary</w:t>
      </w:r>
      <w:bookmarkEnd w:id="29"/>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Keyword</w:t>
      </w:r>
      <w:r w:rsidR="00DF0555">
        <w:t xml:space="preserve"> in der Zeile gemappt werden</w:t>
      </w:r>
      <w:r w:rsidR="00A865F3">
        <w:t>.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Caption"/>
      </w:pPr>
      <w:bookmarkStart w:id="30" w:name="_Toc312154944"/>
      <w:r>
        <w:t xml:space="preserve">Tabelle </w:t>
      </w:r>
      <w:fldSimple w:instr=" SEQ Tabelle \* ARABIC ">
        <w:r w:rsidR="00DF0555">
          <w:rPr>
            <w:noProof/>
          </w:rPr>
          <w:t>3</w:t>
        </w:r>
      </w:fldSimple>
      <w:r>
        <w:t xml:space="preserve"> - Beispiel Mapping Datei</w:t>
      </w:r>
      <w:bookmarkEnd w:id="30"/>
    </w:p>
    <w:p w:rsidR="00E92EDE" w:rsidRDefault="00A865F3" w:rsidP="00A865F3">
      <w:r>
        <w:t xml:space="preserve">Nachdem das Mapping eingelesen wurde, werden die Metadaten eingelesen. Da das Mapping in einem Dictionary gespeichert ist, können die einzelnen </w:t>
      </w:r>
      <w:r w:rsidR="00DF0555">
        <w:t>Bezeichnungen</w:t>
      </w:r>
      <w:r>
        <w:t xml:space="preserve"> performant auf die </w:t>
      </w:r>
      <w:r w:rsidR="00DF0555">
        <w:t xml:space="preserve">ausgewählten </w:t>
      </w:r>
      <w:r>
        <w:t>Begriffe gemappt werden.</w:t>
      </w:r>
    </w:p>
    <w:p w:rsidR="000A1204"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Sharepoint Server heruntergeladen werden und die alte Datei überschreiben.</w:t>
      </w:r>
    </w:p>
    <w:p w:rsidR="000A1204" w:rsidRDefault="000A1204">
      <w:r>
        <w:br w:type="page"/>
      </w:r>
    </w:p>
    <w:p w:rsidR="00DA0BF4" w:rsidRDefault="00364C4B" w:rsidP="00DA0BF4">
      <w:pPr>
        <w:pStyle w:val="Heading2"/>
      </w:pPr>
      <w:r>
        <w:lastRenderedPageBreak/>
        <w:t>Klassendiagramm</w:t>
      </w:r>
      <w:r w:rsidR="007555E6">
        <w:t xml:space="preserve"> mit Fokus</w:t>
      </w:r>
      <w:r w:rsidR="00DA0BF4">
        <w:t xml:space="preserve"> </w:t>
      </w:r>
      <w:r w:rsidR="007555E6">
        <w:t>Project Note</w:t>
      </w:r>
      <w:r w:rsidR="00BB3DDB">
        <w:t xml:space="preserve"> / Metadata</w:t>
      </w:r>
    </w:p>
    <w:p w:rsidR="00DA0BF4" w:rsidRDefault="00DA0BF4" w:rsidP="00DA0BF4">
      <w:r>
        <w:t>Das Wichtigste an Project Flip 2.0 sind die Projektreferenzen, also die Project Notes. Deshalb wird hier dargestellt, wie die Project Notes mit den Metadaten zusammenhängen:</w:t>
      </w:r>
    </w:p>
    <w:p w:rsidR="007555E6" w:rsidRDefault="007555E6" w:rsidP="007555E6">
      <w:pPr>
        <w:keepNext/>
      </w:pPr>
      <w:r>
        <w:rPr>
          <w:noProof/>
          <w:lang w:eastAsia="de-CH"/>
        </w:rPr>
        <w:drawing>
          <wp:inline distT="0" distB="0" distL="0" distR="0" wp14:anchorId="47235C6A" wp14:editId="329D1EE8">
            <wp:extent cx="5030243" cy="3377821"/>
            <wp:effectExtent l="0" t="0" r="0" b="0"/>
            <wp:docPr id="10"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555E6" w:rsidRDefault="007555E6" w:rsidP="007555E6">
      <w:pPr>
        <w:pStyle w:val="Caption"/>
      </w:pPr>
      <w:r>
        <w:t xml:space="preserve">Abbildung </w:t>
      </w:r>
      <w:r w:rsidR="008E7C2E">
        <w:fldChar w:fldCharType="begin"/>
      </w:r>
      <w:r w:rsidR="008E7C2E">
        <w:instrText xml:space="preserve"> SEQ Abbildung \* ARABIC </w:instrText>
      </w:r>
      <w:r w:rsidR="008E7C2E">
        <w:fldChar w:fldCharType="separate"/>
      </w:r>
      <w:r>
        <w:rPr>
          <w:noProof/>
        </w:rPr>
        <w:t>2</w:t>
      </w:r>
      <w:r w:rsidR="008E7C2E">
        <w:rPr>
          <w:noProof/>
        </w:rPr>
        <w:fldChar w:fldCharType="end"/>
      </w:r>
      <w:r>
        <w:t xml:space="preserve"> - Klassendiagramm mit Fokus Project Note</w:t>
      </w:r>
      <w:r w:rsidR="00BB3DDB">
        <w:t xml:space="preserve"> / Metadata</w:t>
      </w:r>
    </w:p>
    <w:p w:rsidR="007555E6" w:rsidRPr="007555E6" w:rsidRDefault="007555E6" w:rsidP="007555E6">
      <w:r>
        <w:t xml:space="preserve">Eine ProjectNote hat also ein Dictionary Metadata, das als Key einen MetadataType enthält. Mit diesem Key kann dann auf eine Liste von Metadaten zugegriffen werden. Der Vorteil dieser Lösung ist, dass </w:t>
      </w:r>
      <w:r w:rsidR="00293058">
        <w:t xml:space="preserve">nich nur die Metadaten sondern auch </w:t>
      </w:r>
      <w:r>
        <w:t xml:space="preserve">die </w:t>
      </w:r>
      <w:r w:rsidR="00293058">
        <w:t xml:space="preserve">Metadaten Typen </w:t>
      </w:r>
      <w:r>
        <w:t xml:space="preserve">sich beliebig ändern können und z.B. auch aggregiert werden können. So kann man auch auf eine einfache Art eine neue Art zur Filterung hinzufügen, indem ein neuer </w:t>
      </w:r>
      <w:r w:rsidR="00293058">
        <w:t>Metadaten Typ</w:t>
      </w:r>
      <w:r>
        <w:t xml:space="preserve"> hinzugefügt wird.</w:t>
      </w:r>
    </w:p>
    <w:p w:rsidR="00E10754" w:rsidRDefault="00E10754" w:rsidP="00E10754">
      <w:pPr>
        <w:pStyle w:val="Heading2"/>
      </w:pPr>
      <w:bookmarkStart w:id="31" w:name="_Toc312154962"/>
      <w:r>
        <w:t>Assemblies und Namespaces</w:t>
      </w:r>
      <w:bookmarkEnd w:id="31"/>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overengineered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no</w:t>
      </w:r>
      <w:r w:rsidR="00752ED6">
        <w:t>ch weiterentwickelt werden soll.</w:t>
      </w:r>
    </w:p>
    <w:p w:rsidR="00D805D1" w:rsidRDefault="00D1587C" w:rsidP="00DF0F02">
      <w:r>
        <w:t>Zum Beweis der Schichtenarchitektu</w:t>
      </w:r>
      <w:r w:rsidR="006736C1">
        <w:t>r wurde im Visual Studio 2010 ein</w:t>
      </w:r>
      <w:r>
        <w:t xml:space="preserve"> Dependency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Dependency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4FF855D" wp14:editId="49AC1C92">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32" w:name="_Ref312060667"/>
      <w:bookmarkStart w:id="33" w:name="_Toc312154919"/>
      <w:r>
        <w:t xml:space="preserve">Abbildung </w:t>
      </w:r>
      <w:fldSimple w:instr=" SEQ Abbildung \* ARABIC ">
        <w:r w:rsidR="007555E6">
          <w:rPr>
            <w:noProof/>
          </w:rPr>
          <w:t>3</w:t>
        </w:r>
      </w:fldSimple>
      <w:r>
        <w:t xml:space="preserve"> - Generierung Dependency Graph</w:t>
      </w:r>
      <w:bookmarkEnd w:id="32"/>
      <w:bookmarkEnd w:id="33"/>
    </w:p>
    <w:p w:rsidR="0095321E" w:rsidRDefault="003C172A" w:rsidP="00DF0F02">
      <w:r>
        <w:t>Um das Diagramm übersichtlich zu halten, wurden i</w:t>
      </w:r>
      <w:r w:rsidR="0095321E">
        <w:t>n einem zweiten Schritt die „Generics</w:t>
      </w:r>
      <w:r w:rsidR="00F959DA">
        <w:t>“ und die „Externals“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lastRenderedPageBreak/>
        <w:drawing>
          <wp:inline distT="0" distB="0" distL="0" distR="0" wp14:anchorId="6AD0FA6F" wp14:editId="6E2455A7">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34" w:name="_Ref312060928"/>
      <w:bookmarkStart w:id="35" w:name="_Toc312154920"/>
      <w:r>
        <w:t xml:space="preserve">Abbildung </w:t>
      </w:r>
      <w:fldSimple w:instr=" SEQ Abbildung \* ARABIC ">
        <w:r w:rsidR="007555E6">
          <w:rPr>
            <w:noProof/>
          </w:rPr>
          <w:t>4</w:t>
        </w:r>
      </w:fldSimple>
      <w:r>
        <w:t xml:space="preserve"> - Übersicht Abhängigkeiten</w:t>
      </w:r>
      <w:bookmarkEnd w:id="34"/>
      <w:bookmarkEnd w:id="35"/>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16200000">
                      <a:off x="0" y="0"/>
                      <a:ext cx="8363494" cy="3013383"/>
                    </a:xfrm>
                    <a:prstGeom prst="rect">
                      <a:avLst/>
                    </a:prstGeom>
                  </pic:spPr>
                </pic:pic>
              </a:graphicData>
            </a:graphic>
          </wp:inline>
        </w:drawing>
      </w:r>
    </w:p>
    <w:bookmarkStart w:id="36" w:name="_Toc312154921"/>
    <w:p w:rsidR="00ED12A7" w:rsidRDefault="00ED12A7" w:rsidP="00ED12A7">
      <w:pPr>
        <w:pStyle w:val="Caption"/>
      </w:pPr>
      <w:r>
        <w:rPr>
          <w:noProof/>
          <w:lang w:eastAsia="de-CH"/>
        </w:rPr>
        <mc:AlternateContent>
          <mc:Choice Requires="wps">
            <w:drawing>
              <wp:anchor distT="0" distB="0" distL="114300" distR="114300" simplePos="0" relativeHeight="251660288"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Caption"/>
                              <w:rPr>
                                <w:noProof/>
                                <w:sz w:val="20"/>
                                <w:szCs w:val="20"/>
                              </w:rPr>
                            </w:pPr>
                            <w:bookmarkStart w:id="37" w:name="_Toc312154922"/>
                            <w:r>
                              <w:t xml:space="preserve">Abbildung </w:t>
                            </w:r>
                            <w:fldSimple w:instr=" SEQ Abbildung \* ARABIC ">
                              <w:r w:rsidR="007555E6">
                                <w:rPr>
                                  <w:noProof/>
                                </w:rPr>
                                <w:t>5</w:t>
                              </w:r>
                            </w:fldSimple>
                            <w:r>
                              <w:t xml:space="preserve"> - Details Abhängigkeiten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Beschriftung"/>
                        <w:rPr>
                          <w:noProof/>
                          <w:sz w:val="20"/>
                          <w:szCs w:val="20"/>
                        </w:rPr>
                      </w:pPr>
                      <w:bookmarkStart w:id="38" w:name="_Toc312154922"/>
                      <w:r>
                        <w:t xml:space="preserve">Abbildung </w:t>
                      </w:r>
                      <w:r w:rsidR="00B5602D">
                        <w:fldChar w:fldCharType="begin"/>
                      </w:r>
                      <w:r w:rsidR="00B5602D">
                        <w:instrText xml:space="preserve"> SEQ Abbildung \* ARABIC </w:instrText>
                      </w:r>
                      <w:r w:rsidR="00B5602D">
                        <w:fldChar w:fldCharType="separate"/>
                      </w:r>
                      <w:r w:rsidR="007555E6">
                        <w:rPr>
                          <w:noProof/>
                        </w:rPr>
                        <w:t>5</w:t>
                      </w:r>
                      <w:r w:rsidR="00B5602D">
                        <w:rPr>
                          <w:noProof/>
                        </w:rPr>
                        <w:fldChar w:fldCharType="end"/>
                      </w:r>
                      <w:r>
                        <w:t xml:space="preserve"> - Details Abhängigkeiten</w:t>
                      </w:r>
                      <w:bookmarkEnd w:id="38"/>
                    </w:p>
                  </w:txbxContent>
                </v:textbox>
                <w10:wrap type="square"/>
              </v:shape>
            </w:pict>
          </mc:Fallback>
        </mc:AlternateContent>
      </w:r>
      <w:r>
        <w:t xml:space="preserve">Abbildung </w:t>
      </w:r>
      <w:fldSimple w:instr=" SEQ Abbildung \* ARABIC ">
        <w:r w:rsidR="007555E6">
          <w:rPr>
            <w:noProof/>
          </w:rPr>
          <w:t>6</w:t>
        </w:r>
      </w:fldSimple>
      <w:r>
        <w:t xml:space="preserve"> - Übersicht Abhängigkeiten mit Details</w:t>
      </w:r>
      <w:bookmarkEnd w:id="36"/>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r w:rsidR="0033273B">
        <w:t xml:space="preserve">NDepend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702B2A57" wp14:editId="43043DDF">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38" w:name="_Toc312154923"/>
      <w:r>
        <w:t xml:space="preserve">Abbildung </w:t>
      </w:r>
      <w:fldSimple w:instr=" SEQ Abbildung \* ARABIC ">
        <w:r w:rsidR="007555E6">
          <w:rPr>
            <w:noProof/>
          </w:rPr>
          <w:t>7</w:t>
        </w:r>
      </w:fldSimple>
      <w:r>
        <w:t xml:space="preserve"> - NDepend Dependency Graph</w:t>
      </w:r>
      <w:bookmarkEnd w:id="38"/>
    </w:p>
    <w:p w:rsidR="009B09E8" w:rsidRDefault="009B09E8" w:rsidP="009B09E8">
      <w:r>
        <w:t>Ganz links befinde</w:t>
      </w:r>
      <w:r w:rsidR="00EB51F8">
        <w:t>t sich das Startup Projekt, weiter rechts</w:t>
      </w:r>
      <w:r>
        <w:t xml:space="preserve">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39" w:name="_Toc312154963"/>
      <w:r>
        <w:t>Interfaces</w:t>
      </w:r>
      <w:bookmarkEnd w:id="39"/>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14:anchorId="14C66E01" wp14:editId="1B76D59C">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Caption"/>
      </w:pPr>
      <w:bookmarkStart w:id="40" w:name="_Ref312062176"/>
      <w:bookmarkStart w:id="41" w:name="_Toc312154924"/>
      <w:r>
        <w:t xml:space="preserve">Abbildung </w:t>
      </w:r>
      <w:fldSimple w:instr=" SEQ Abbildung \* ARABIC ">
        <w:r w:rsidR="007555E6">
          <w:rPr>
            <w:noProof/>
          </w:rPr>
          <w:t>8</w:t>
        </w:r>
      </w:fldSimple>
      <w:r>
        <w:t xml:space="preserve"> - Übersicht Interfaces</w:t>
      </w:r>
      <w:bookmarkEnd w:id="40"/>
      <w:bookmarkEnd w:id="41"/>
    </w:p>
    <w:p w:rsidR="00EB5075" w:rsidRPr="00EB5075" w:rsidRDefault="00EB5075" w:rsidP="00EB5075">
      <w:r>
        <w:t>Die Interfaces werden nachfolgend genauer beschrieben.</w:t>
      </w:r>
    </w:p>
    <w:p w:rsidR="00DC6AEE" w:rsidRDefault="00DC6AEE" w:rsidP="00142918">
      <w:pPr>
        <w:pStyle w:val="Heading4"/>
      </w:pPr>
      <w:r>
        <w:lastRenderedPageBreak/>
        <w:t>Converter.Interfaces</w:t>
      </w:r>
    </w:p>
    <w:p w:rsidR="008F555A" w:rsidRDefault="00636D4A" w:rsidP="008F555A">
      <w:r>
        <w:t xml:space="preserve">Das </w:t>
      </w:r>
      <w:r w:rsidR="008F555A">
        <w:t>Interface</w:t>
      </w:r>
      <w:r>
        <w:t xml:space="preserve"> IConverter</w:t>
      </w:r>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38ED92D2" wp14:editId="0D26514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42" w:name="_Toc312154925"/>
      <w:r>
        <w:t xml:space="preserve">Abbildung </w:t>
      </w:r>
      <w:fldSimple w:instr=" SEQ Abbildung \* ARABIC ">
        <w:r w:rsidR="007555E6">
          <w:rPr>
            <w:noProof/>
          </w:rPr>
          <w:t>9</w:t>
        </w:r>
      </w:fldSimple>
      <w:r>
        <w:t xml:space="preserve"> - Converter.Interfaces</w:t>
      </w:r>
      <w:bookmarkEnd w:id="42"/>
    </w:p>
    <w:p w:rsidR="00DC6AEE" w:rsidRDefault="00DC6AEE" w:rsidP="00142918">
      <w:pPr>
        <w:pStyle w:val="Heading4"/>
      </w:pPr>
      <w:r>
        <w:t>Services.Interfaces</w:t>
      </w:r>
    </w:p>
    <w:p w:rsidR="008F555A" w:rsidRDefault="00D3626B" w:rsidP="008F555A">
      <w:r>
        <w:t xml:space="preserve">Die Interfaces </w:t>
      </w:r>
      <w:r w:rsidR="008F555A">
        <w:t>IAggregator, IMetadata</w:t>
      </w:r>
      <w:r>
        <w:t xml:space="preserve"> und</w:t>
      </w:r>
      <w:r w:rsidR="008F555A">
        <w:t xml:space="preserve"> IMetadataType</w:t>
      </w:r>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IMetadata und </w:t>
      </w:r>
      <w:r>
        <w:t xml:space="preserve">die Kategorie </w:t>
      </w:r>
      <w:r w:rsidR="008F555A">
        <w:t>„Technologie“ als IMedatataType gespeichert. Der IAggregator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„JavaBeans“</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r w:rsidR="008F555A">
        <w:t>ICultureHelper ist dafür verantwortlich, dass eine Sprache registriert werden kann. Dies wird zur Anzeige eines XPS benötigt.</w:t>
      </w:r>
    </w:p>
    <w:p w:rsidR="008F555A" w:rsidRDefault="00582DE9" w:rsidP="008F555A">
      <w:r>
        <w:t xml:space="preserve">Die </w:t>
      </w:r>
      <w:r w:rsidR="008F555A">
        <w:t xml:space="preserve">ICyclicCollectionView&lt;T&gt; ist eine zyklische Liste, </w:t>
      </w:r>
      <w:r>
        <w:t>auf der gefiltert werden kann. Sie</w:t>
      </w:r>
      <w:r w:rsidR="008F555A">
        <w:t xml:space="preserve"> implementiert das </w:t>
      </w:r>
      <w:r w:rsidR="008F555A" w:rsidRPr="000F4BA7">
        <w:t>INotifyPropertyChanged</w:t>
      </w:r>
      <w:r w:rsidR="008F555A">
        <w:t>, damit sie die involvierten Komponenten benachrichtigen kann.</w:t>
      </w:r>
    </w:p>
    <w:p w:rsidR="008F555A" w:rsidRDefault="00582DE9" w:rsidP="008F555A">
      <w:r>
        <w:t xml:space="preserve">Die </w:t>
      </w:r>
      <w:r w:rsidR="008F555A">
        <w:t>IProjectNote stellt eine ProjectNote dar. Neben den Properties (z.B. Title) stellt sie auch eine Preload</w:t>
      </w:r>
      <w:r>
        <w:t>-</w:t>
      </w:r>
      <w:r w:rsidR="008F555A">
        <w:t>Methode zur Verfügung, um das XPS Dokument mittels Eager Loading vorzuladen.</w:t>
      </w:r>
    </w:p>
    <w:p w:rsidR="008F555A" w:rsidRDefault="00582DE9" w:rsidP="008F555A">
      <w:r>
        <w:t xml:space="preserve">Der </w:t>
      </w:r>
      <w:r w:rsidR="008F555A">
        <w:t>IProjectNoteService stellt den Service</w:t>
      </w:r>
      <w:r w:rsidR="00FC5F92">
        <w:t xml:space="preserve"> für die Project Notes</w:t>
      </w:r>
      <w:r w:rsidR="008F555A">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Team dar, also die einzelnen IPersons.</w:t>
      </w:r>
    </w:p>
    <w:p w:rsidR="00B41BF5" w:rsidRDefault="00FC5F92" w:rsidP="00B41BF5">
      <w:pPr>
        <w:keepNext/>
      </w:pPr>
      <w:r>
        <w:rPr>
          <w:noProof/>
          <w:lang w:eastAsia="de-CH"/>
        </w:rPr>
        <w:drawing>
          <wp:inline distT="0" distB="0" distL="0" distR="0" wp14:anchorId="1208626A" wp14:editId="66B445A3">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43" w:name="_Toc312154926"/>
      <w:r>
        <w:t xml:space="preserve">Abbildung </w:t>
      </w:r>
      <w:fldSimple w:instr=" SEQ Abbildung \* ARABIC ">
        <w:r w:rsidR="007555E6">
          <w:rPr>
            <w:noProof/>
          </w:rPr>
          <w:t>10</w:t>
        </w:r>
      </w:fldSimple>
      <w:r>
        <w:t xml:space="preserve"> - </w:t>
      </w:r>
      <w:r>
        <w:rPr>
          <w:noProof/>
        </w:rPr>
        <w:t xml:space="preserve"> </w:t>
      </w:r>
      <w:r w:rsidRPr="000A0FC7">
        <w:rPr>
          <w:noProof/>
        </w:rPr>
        <w:t>Services.Interfaces</w:t>
      </w:r>
      <w:bookmarkEnd w:id="43"/>
    </w:p>
    <w:p w:rsidR="00DC6AEE" w:rsidRDefault="00DC6AEE" w:rsidP="00142918">
      <w:pPr>
        <w:pStyle w:val="Heading4"/>
      </w:pPr>
      <w:r>
        <w:t>Loader.Interfaces</w:t>
      </w:r>
    </w:p>
    <w:p w:rsidR="008F555A" w:rsidRDefault="008F555A" w:rsidP="008F555A">
      <w:r>
        <w:t xml:space="preserve">Der IProjectNotesLoader stellt </w:t>
      </w:r>
      <w:r w:rsidR="00582DE9">
        <w:t xml:space="preserve">die Möglichkeit, </w:t>
      </w:r>
      <w:r>
        <w:t>IProjectNotes zu laden</w:t>
      </w:r>
      <w:r w:rsidR="00582DE9">
        <w:t>, zur Verfügung</w:t>
      </w:r>
      <w:r>
        <w:t xml:space="preserve">. </w:t>
      </w:r>
      <w:r w:rsidR="00654144">
        <w:t>Das Interface</w:t>
      </w:r>
      <w:r>
        <w:t xml:space="preserve">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2CE062D8" wp14:editId="373CD023">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44" w:name="_Toc312154927"/>
      <w:r>
        <w:t xml:space="preserve">Abbildung </w:t>
      </w:r>
      <w:fldSimple w:instr=" SEQ Abbildung \* ARABIC ">
        <w:r w:rsidR="007555E6">
          <w:rPr>
            <w:noProof/>
          </w:rPr>
          <w:t>11</w:t>
        </w:r>
      </w:fldSimple>
      <w:r>
        <w:t xml:space="preserve"> - </w:t>
      </w:r>
      <w:r w:rsidRPr="009D4D18">
        <w:t>Loader.Interfaces</w:t>
      </w:r>
      <w:bookmarkEnd w:id="44"/>
    </w:p>
    <w:p w:rsidR="00504E34" w:rsidRDefault="001354A1" w:rsidP="00142918">
      <w:pPr>
        <w:pStyle w:val="Heading3"/>
      </w:pPr>
      <w:bookmarkStart w:id="45" w:name="_Toc312154964"/>
      <w:r>
        <w:t>Implementation</w:t>
      </w:r>
      <w:bookmarkEnd w:id="45"/>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3309961F" wp14:editId="11D10113">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46" w:name="_Ref312062942"/>
      <w:bookmarkStart w:id="47" w:name="_Toc312154928"/>
      <w:r>
        <w:t xml:space="preserve">Abbildung </w:t>
      </w:r>
      <w:fldSimple w:instr=" SEQ Abbildung \* ARABIC ">
        <w:r w:rsidR="007555E6">
          <w:rPr>
            <w:noProof/>
          </w:rPr>
          <w:t>12</w:t>
        </w:r>
      </w:fldSimple>
      <w:r>
        <w:t xml:space="preserve"> - Implementation Übersicht</w:t>
      </w:r>
      <w:bookmarkEnd w:id="46"/>
      <w:bookmarkEnd w:id="47"/>
    </w:p>
    <w:p w:rsidR="00697A18" w:rsidRDefault="00697A18" w:rsidP="00184D9C">
      <w:pPr>
        <w:pStyle w:val="Heading4"/>
      </w:pPr>
      <w:r>
        <w:t>Services.Loader</w:t>
      </w:r>
    </w:p>
    <w:p w:rsidR="008F555A" w:rsidRPr="008F555A" w:rsidRDefault="00F97AF7" w:rsidP="008F555A">
      <w:r>
        <w:t>Der ProjectNotesLoader kann eine Liste von IProjectNotes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Sharep</w:t>
      </w:r>
      <w:r w:rsidR="007D0A95">
        <w:t>oint geladen werden.</w:t>
      </w:r>
    </w:p>
    <w:p w:rsidR="00697A18" w:rsidRDefault="00697A18" w:rsidP="00697A18">
      <w:pPr>
        <w:keepNext/>
      </w:pPr>
      <w:r>
        <w:rPr>
          <w:noProof/>
          <w:lang w:eastAsia="de-CH"/>
        </w:rPr>
        <w:drawing>
          <wp:inline distT="0" distB="0" distL="0" distR="0" wp14:anchorId="1A22F944" wp14:editId="4AC1647E">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48" w:name="_Toc312154929"/>
      <w:r>
        <w:t xml:space="preserve">Abbildung </w:t>
      </w:r>
      <w:fldSimple w:instr=" SEQ Abbildung \* ARABIC ">
        <w:r w:rsidR="007555E6">
          <w:rPr>
            <w:noProof/>
          </w:rPr>
          <w:t>13</w:t>
        </w:r>
      </w:fldSimple>
      <w:r>
        <w:t xml:space="preserve"> - Services.Loader</w:t>
      </w:r>
      <w:bookmarkEnd w:id="48"/>
    </w:p>
    <w:p w:rsidR="007E2F15" w:rsidRDefault="007E2F15" w:rsidP="00184D9C">
      <w:pPr>
        <w:pStyle w:val="Heading4"/>
      </w:pPr>
      <w:r>
        <w:t>Converter.Pdf</w:t>
      </w:r>
    </w:p>
    <w:p w:rsidR="00697A18" w:rsidRDefault="00697A18" w:rsidP="00697A18">
      <w:r>
        <w:t>Der PdfConverter ist dafür verantwortlich, das PDF Dokument in ein XPS Dokument zu konvertieren.</w:t>
      </w:r>
      <w:r w:rsidR="005706D1">
        <w:t xml:space="preserve"> Da die Konvertierung mithilfe des </w:t>
      </w:r>
      <w:r w:rsidR="00890EA1">
        <w:t>Adobe Readers geschieht, kann die</w:t>
      </w:r>
      <w:r w:rsidR="005706D1">
        <w:t xml:space="preserve"> </w:t>
      </w:r>
      <w:r w:rsidR="005706D1" w:rsidRPr="005706D1">
        <w:t>AcrobatLocation</w:t>
      </w:r>
      <w:r w:rsidR="005706D1">
        <w:t xml:space="preserve"> im Settings File konfiguriert werden. Sta</w:t>
      </w:r>
      <w:r w:rsidR="00890EA1">
        <w:t>n</w:t>
      </w:r>
      <w:r w:rsidR="005706D1">
        <w:t>dardmässig ist der Pfad  auf „</w:t>
      </w:r>
      <w:r w:rsidR="005706D1" w:rsidRPr="005706D1">
        <w:t>C:\Program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783917DA" wp14:editId="4154FD7B">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49" w:name="_Toc312154930"/>
      <w:r>
        <w:t xml:space="preserve">Abbildung </w:t>
      </w:r>
      <w:fldSimple w:instr=" SEQ Abbildung \* ARABIC ">
        <w:r w:rsidR="007555E6">
          <w:rPr>
            <w:noProof/>
          </w:rPr>
          <w:t>14</w:t>
        </w:r>
      </w:fldSimple>
      <w:r>
        <w:t xml:space="preserve"> - Converter.Pdf</w:t>
      </w:r>
      <w:bookmarkEnd w:id="49"/>
    </w:p>
    <w:p w:rsidR="00697A18" w:rsidRDefault="007D0A95" w:rsidP="00184D9C">
      <w:pPr>
        <w:pStyle w:val="Heading4"/>
      </w:pPr>
      <w:r>
        <w:t>Preparer</w:t>
      </w:r>
    </w:p>
    <w:p w:rsidR="00FB06EE" w:rsidRDefault="007D0A95" w:rsidP="007D0A95">
      <w:r>
        <w:t>Der Preparer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748D381D" wp14:editId="68AEA7F8">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50" w:name="_Toc312154931"/>
      <w:r>
        <w:t xml:space="preserve">Abbildung </w:t>
      </w:r>
      <w:fldSimple w:instr=" SEQ Abbildung \* ARABIC ">
        <w:r w:rsidR="007555E6">
          <w:rPr>
            <w:noProof/>
          </w:rPr>
          <w:t>15</w:t>
        </w:r>
      </w:fldSimple>
      <w:r>
        <w:t xml:space="preserve"> - Preparer</w:t>
      </w:r>
      <w:bookmarkEnd w:id="50"/>
    </w:p>
    <w:p w:rsidR="00363372" w:rsidRDefault="00363372" w:rsidP="00A57871">
      <w:r>
        <w:t>Beim Preparer sind die einzelnen IProcessors wichtig. Als erstes wird der DownloadProcessor verwendet, der das PDF Dokument herunterlädt und lokal speichert. In einem zweiten Schritt wird der ConverterProcessor verwendet, der das PDF</w:t>
      </w:r>
      <w:r w:rsidR="00890EA1">
        <w:t xml:space="preserve"> Dokument</w:t>
      </w:r>
      <w:r>
        <w:t xml:space="preserve"> in ein XPS Dokument konvertiert. Der ImageExtractorProcessor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Cleanu</w:t>
      </w:r>
      <w:r w:rsidR="00E440B2">
        <w:t>pProcessor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0F6EC39E" wp14:editId="275334CE">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51" w:name="_Toc312154932"/>
      <w:r>
        <w:t xml:space="preserve">Abbildung </w:t>
      </w:r>
      <w:fldSimple w:instr=" SEQ Abbildung \* ARABIC ">
        <w:r w:rsidR="007555E6">
          <w:rPr>
            <w:noProof/>
          </w:rPr>
          <w:t>16</w:t>
        </w:r>
      </w:fldSimple>
      <w:r>
        <w:t xml:space="preserve"> - Sequenzdiagramm Preparer</w:t>
      </w:r>
      <w:bookmarkEnd w:id="51"/>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w:t>
      </w:r>
      <w:r w:rsidR="00890EA1">
        <w:t>stellt die</w:t>
      </w:r>
      <w:r>
        <w:t xml:space="preserve"> IProjectNotes und die </w:t>
      </w:r>
      <w:r w:rsidR="00447065">
        <w:t xml:space="preserve">aggregierten </w:t>
      </w:r>
      <w:r>
        <w:t xml:space="preserve">IMetadata Objekte zur Verfügung. </w:t>
      </w:r>
      <w:r w:rsidR="00890EA1">
        <w:t xml:space="preserve">Er </w:t>
      </w:r>
      <w:r>
        <w:t>erhält</w:t>
      </w:r>
      <w:r w:rsidR="00EF0BE5">
        <w:t xml:space="preserve"> zuerst die Rohdaten</w:t>
      </w:r>
      <w:r w:rsidR="0096329B">
        <w:t xml:space="preserve"> vom IProjectNotesLoader</w:t>
      </w:r>
      <w:r w:rsidR="00447065">
        <w:t xml:space="preserve"> und baut dann aufgrund der Eingaben die Objektstruktur mit den IProjectNotes und IMetadatas auf. Die Metadaten werden beim Import </w:t>
      </w:r>
      <w:r w:rsidR="00890EA1">
        <w:t xml:space="preserve">sogleich </w:t>
      </w:r>
      <w:r w:rsidR="00447065">
        <w:t xml:space="preserve">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2493C">
      <w:r>
        <w:t>Damit nach Project Notes gefiltert werden kann, stellt der Service eine CyclicCollectionView&lt;T&gt; zur Verfügung. Diese implementiert das Interface ICyclicCollectionView&lt;T&gt;.</w:t>
      </w:r>
    </w:p>
    <w:p w:rsidR="00283FA3" w:rsidRPr="004E0CCC" w:rsidRDefault="00283FA3" w:rsidP="0042493C">
      <w:r>
        <w:t xml:space="preserve">Der Service kann auch konfiguriert werden, </w:t>
      </w:r>
      <w:r w:rsidR="00BA1C07">
        <w:t xml:space="preserve">so gibt es eine Einstellung </w:t>
      </w:r>
      <w:r w:rsidR="00BA1C07" w:rsidRPr="00BA1C07">
        <w:t>ProjectNotesUrl</w:t>
      </w:r>
      <w:r w:rsidR="00BA1C07">
        <w:t xml:space="preserve">, die zurzeit auf die HTTP URL von </w:t>
      </w:r>
      <w:r w:rsidR="0042493C">
        <w:t xml:space="preserve">der </w:t>
      </w:r>
      <w:r w:rsidR="00BA1C07">
        <w:t>Zühlke</w:t>
      </w:r>
      <w:r w:rsidR="0042493C">
        <w:t xml:space="preserve"> Engineering AG</w:t>
      </w:r>
      <w:r w:rsidR="00BA1C07">
        <w:t xml:space="preserve"> konfiguriert ist: </w:t>
      </w:r>
      <w:r w:rsidR="00FD305F">
        <w:t>„</w:t>
      </w:r>
      <w:r w:rsidR="00BA1C07" w:rsidRPr="00BA1C07">
        <w:t>http://www.zuehlke.com/uploads/tx_zepublications/</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3E1D835A" wp14:editId="0D44D63C">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52" w:name="_Toc312154933"/>
      <w:r>
        <w:t xml:space="preserve">Abbildung </w:t>
      </w:r>
      <w:fldSimple w:instr=" SEQ Abbildung \* ARABIC ">
        <w:r w:rsidR="007555E6">
          <w:rPr>
            <w:noProof/>
          </w:rPr>
          <w:t>17</w:t>
        </w:r>
      </w:fldSimple>
      <w:r>
        <w:t xml:space="preserve"> </w:t>
      </w:r>
      <w:r w:rsidR="00E95FC0">
        <w:t>-</w:t>
      </w:r>
      <w:r>
        <w:t xml:space="preserve"> Services</w:t>
      </w:r>
      <w:bookmarkEnd w:id="52"/>
    </w:p>
    <w:p w:rsidR="005C6E0E" w:rsidRDefault="005C6E0E">
      <w:r>
        <w:br w:type="page"/>
      </w:r>
    </w:p>
    <w:p w:rsidR="007D0A95" w:rsidRDefault="007D0A95" w:rsidP="00184D9C">
      <w:pPr>
        <w:pStyle w:val="Heading4"/>
      </w:pPr>
      <w:r>
        <w:lastRenderedPageBreak/>
        <w:t>UserInterface.Surface</w:t>
      </w:r>
    </w:p>
    <w:p w:rsidR="00C85D14" w:rsidRDefault="00C85D14" w:rsidP="00C85D14">
      <w:r>
        <w:t>Das UserInterface.Surface Assembly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Das OverviewWindowViewModel ist dafür verantwortlich, die Commands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845258" w:rsidP="003633BF">
      <w:r>
        <w:t>Die Klasse Command implementiert</w:t>
      </w:r>
      <w:r w:rsidR="002D705E">
        <w:t xml:space="preserve"> das Interface</w:t>
      </w:r>
      <w:r>
        <w:t xml:space="preserve"> </w:t>
      </w:r>
      <w:r w:rsidR="00B73862">
        <w:t>ICommand, welche</w:t>
      </w:r>
      <w:r w:rsidR="00C13B68">
        <w:t>s</w:t>
      </w:r>
      <w:r w:rsidR="00B73862">
        <w:t xml:space="preserve">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Das OverviewWindow stellt das Hauptfenster dar</w:t>
      </w:r>
      <w:r w:rsidR="00C13B68">
        <w:t>. D</w:t>
      </w:r>
      <w:r>
        <w:t xml:space="preserve">ie Klassen AboutView, </w:t>
      </w:r>
      <w:r w:rsidR="001A70C6">
        <w:t xml:space="preserve">DetailView, </w:t>
      </w:r>
      <w:r>
        <w:t>FilterDetailView, FilterView, Gravatar</w:t>
      </w:r>
      <w:r w:rsidR="00323567">
        <w:t>s</w:t>
      </w:r>
      <w:r>
        <w:t xml:space="preserve">, ZoomInIcon und ZoomOutIcon </w:t>
      </w:r>
      <w:r w:rsidR="00C13B68">
        <w:t xml:space="preserve">stellen </w:t>
      </w:r>
      <w:r>
        <w:t>einzelne UserControls dar, die vom OverviewWindow benutzt werden.</w:t>
      </w:r>
    </w:p>
    <w:p w:rsidR="00C85D14" w:rsidRDefault="002D45BB" w:rsidP="00C85D14">
      <w:pPr>
        <w:keepNext/>
      </w:pPr>
      <w:r>
        <w:rPr>
          <w:noProof/>
          <w:lang w:eastAsia="de-CH"/>
        </w:rPr>
        <w:drawing>
          <wp:inline distT="0" distB="0" distL="0" distR="0" wp14:anchorId="24DB7AAA" wp14:editId="12FD8E72">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53" w:name="_Toc312154934"/>
      <w:r>
        <w:t xml:space="preserve">Abbildung </w:t>
      </w:r>
      <w:fldSimple w:instr=" SEQ Abbildung \* ARABIC ">
        <w:r w:rsidR="007555E6">
          <w:rPr>
            <w:noProof/>
          </w:rPr>
          <w:t>18</w:t>
        </w:r>
      </w:fldSimple>
      <w:r>
        <w:t xml:space="preserve"> - UserInterface.Surface</w:t>
      </w:r>
      <w:bookmarkEnd w:id="53"/>
    </w:p>
    <w:p w:rsidR="008D4F9C" w:rsidRDefault="008D4F9C">
      <w:r>
        <w:br w:type="page"/>
      </w:r>
    </w:p>
    <w:p w:rsidR="007D0A95" w:rsidRDefault="007D0A95" w:rsidP="00184D9C">
      <w:pPr>
        <w:pStyle w:val="Heading4"/>
      </w:pPr>
      <w:r>
        <w:lastRenderedPageBreak/>
        <w:t>ProjectFlip</w:t>
      </w:r>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Dependency Injection eingesetzt, </w:t>
      </w:r>
      <w:r w:rsidR="00C13B68">
        <w:t>und zwar mittels</w:t>
      </w:r>
      <w:r w:rsidR="00CA609B">
        <w:t xml:space="preserve"> </w:t>
      </w:r>
      <w:r w:rsidR="00E83344">
        <w:t xml:space="preserve">Microsoft  </w:t>
      </w:r>
      <w:r w:rsidR="00CA609B">
        <w:t>Unity</w:t>
      </w:r>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r w:rsidR="00DF0555" w:rsidRPr="00DF0555">
        <w:t>Dependency Injection mit Microsoft Unity</w:t>
      </w:r>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244E7838" wp14:editId="7166B6C9">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54" w:name="_Toc312154935"/>
      <w:r>
        <w:t xml:space="preserve">Abbildung </w:t>
      </w:r>
      <w:fldSimple w:instr=" SEQ Abbildung \* ARABIC ">
        <w:r w:rsidR="007555E6">
          <w:rPr>
            <w:noProof/>
          </w:rPr>
          <w:t>19</w:t>
        </w:r>
      </w:fldSimple>
      <w:r>
        <w:t xml:space="preserve"> - ProjectFlip</w:t>
      </w:r>
      <w:bookmarkEnd w:id="54"/>
    </w:p>
    <w:p w:rsidR="00636176" w:rsidRDefault="00636176" w:rsidP="00184D9C">
      <w:pPr>
        <w:pStyle w:val="Heading2"/>
      </w:pPr>
      <w:bookmarkStart w:id="55" w:name="_Toc312154965"/>
      <w:r>
        <w:t>UI Design</w:t>
      </w:r>
      <w:bookmarkEnd w:id="55"/>
    </w:p>
    <w:p w:rsidR="00636176" w:rsidRDefault="00636176" w:rsidP="00636176">
      <w:pPr>
        <w:pStyle w:val="Heading3"/>
      </w:pPr>
      <w:bookmarkStart w:id="56" w:name="_Toc312154966"/>
      <w:r>
        <w:t>Allgemein</w:t>
      </w:r>
      <w:bookmarkEnd w:id="56"/>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ViewModel</w:t>
      </w:r>
      <w:r w:rsidR="00487B7D">
        <w:t xml:space="preserve"> </w:t>
      </w:r>
      <w:r w:rsidR="00F96D4B">
        <w:t xml:space="preserve">über Unit Tests </w:t>
      </w:r>
      <w:r w:rsidR="006152DA">
        <w:t>zu prüfen</w:t>
      </w:r>
      <w:r w:rsidR="00F96D4B">
        <w:t>.</w:t>
      </w:r>
    </w:p>
    <w:p w:rsidR="009A11D6" w:rsidRDefault="009A11D6" w:rsidP="009A11D6">
      <w:pPr>
        <w:pStyle w:val="Heading3"/>
      </w:pPr>
      <w:bookmarkStart w:id="57" w:name="_Toc312154967"/>
      <w:r>
        <w:t>Unterteilung der Views</w:t>
      </w:r>
      <w:bookmarkEnd w:id="57"/>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r>
        <w:t>Overview</w:t>
      </w:r>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0C7F30F0" wp14:editId="06851AAB">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58" w:name="_Toc312154936"/>
      <w:r>
        <w:t xml:space="preserve">Abbildung </w:t>
      </w:r>
      <w:fldSimple w:instr=" SEQ Abbildung \* ARABIC ">
        <w:r w:rsidR="007555E6">
          <w:rPr>
            <w:noProof/>
          </w:rPr>
          <w:t>20</w:t>
        </w:r>
      </w:fldSimple>
      <w:r>
        <w:t xml:space="preserve"> - Übersicht</w:t>
      </w:r>
      <w:bookmarkEnd w:id="58"/>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Heading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3B5CBD6E" wp14:editId="6FDBFE59">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59" w:name="_Toc312154937"/>
      <w:r>
        <w:t xml:space="preserve">Abbildung </w:t>
      </w:r>
      <w:fldSimple w:instr=" SEQ Abbildung \* ARABIC ">
        <w:r w:rsidR="007555E6">
          <w:rPr>
            <w:noProof/>
          </w:rPr>
          <w:t>21</w:t>
        </w:r>
      </w:fldSimple>
      <w:r>
        <w:t xml:space="preserve"> - Filter View</w:t>
      </w:r>
      <w:bookmarkEnd w:id="59"/>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60" w:name="_Ref312073269"/>
      <w:bookmarkStart w:id="61" w:name="_Toc312154938"/>
      <w:r>
        <w:t xml:space="preserve">Abbildung </w:t>
      </w:r>
      <w:fldSimple w:instr=" SEQ Abbildung \* ARABIC ">
        <w:r w:rsidR="007555E6">
          <w:rPr>
            <w:noProof/>
          </w:rPr>
          <w:t>22</w:t>
        </w:r>
      </w:fldSimple>
      <w:r>
        <w:t xml:space="preserve"> - Gefilterte Übersicht</w:t>
      </w:r>
      <w:bookmarkEnd w:id="60"/>
      <w:bookmarkEnd w:id="61"/>
    </w:p>
    <w:p w:rsidR="00B91DFA" w:rsidRDefault="005D6E98" w:rsidP="005D6E98">
      <w:pPr>
        <w:pStyle w:val="Heading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62" w:name="_Toc312154939"/>
      <w:r>
        <w:t xml:space="preserve">Abbildung </w:t>
      </w:r>
      <w:fldSimple w:instr=" SEQ Abbildung \* ARABIC ">
        <w:r w:rsidR="007555E6">
          <w:rPr>
            <w:noProof/>
          </w:rPr>
          <w:t>23</w:t>
        </w:r>
      </w:fldSimple>
      <w:r>
        <w:t xml:space="preserve"> - Info View</w:t>
      </w:r>
      <w:bookmarkEnd w:id="62"/>
    </w:p>
    <w:p w:rsidR="00B91DFA" w:rsidRDefault="00DD1E9E" w:rsidP="00DD1E9E">
      <w:pPr>
        <w:pStyle w:val="Heading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63" w:name="_Toc312154940"/>
      <w:r>
        <w:t xml:space="preserve">Abbildung </w:t>
      </w:r>
      <w:fldSimple w:instr=" SEQ Abbildung \* ARABIC ">
        <w:r w:rsidR="007555E6">
          <w:rPr>
            <w:noProof/>
          </w:rPr>
          <w:t>24</w:t>
        </w:r>
      </w:fldSimple>
      <w:r>
        <w:t xml:space="preserve"> - Detail View</w:t>
      </w:r>
      <w:bookmarkEnd w:id="63"/>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64" w:name="_Ref312073577"/>
      <w:bookmarkStart w:id="65" w:name="_Toc312154941"/>
      <w:r>
        <w:t xml:space="preserve">Abbildung </w:t>
      </w:r>
      <w:fldSimple w:instr=" SEQ Abbildung \* ARABIC ">
        <w:r w:rsidR="007555E6">
          <w:rPr>
            <w:noProof/>
          </w:rPr>
          <w:t>25</w:t>
        </w:r>
      </w:fldSimple>
      <w:r>
        <w:t xml:space="preserve"> - Detail View mit Zoom</w:t>
      </w:r>
      <w:bookmarkEnd w:id="64"/>
      <w:bookmarkEnd w:id="65"/>
    </w:p>
    <w:p w:rsidR="00184D9C" w:rsidRDefault="00184D9C" w:rsidP="00184D9C">
      <w:pPr>
        <w:pStyle w:val="Heading2"/>
      </w:pPr>
      <w:bookmarkStart w:id="66" w:name="_Toc312154968"/>
      <w:r>
        <w:t>Prozesse und Threads</w:t>
      </w:r>
      <w:bookmarkEnd w:id="66"/>
    </w:p>
    <w:p w:rsidR="00465AAF" w:rsidRDefault="00465AAF" w:rsidP="00465AAF">
      <w:r>
        <w:t>Die drei Tiers (Webserver,</w:t>
      </w:r>
      <w:r w:rsidR="009450B2">
        <w:t xml:space="preserve"> </w:t>
      </w:r>
      <w:r>
        <w:t xml:space="preserve">Sharepoint Server, Surface 2) </w:t>
      </w:r>
      <w:r w:rsidR="002A368E">
        <w:t>agieren</w:t>
      </w:r>
      <w:r>
        <w:t xml:space="preserve"> unabhängig. Da weder am Webserver noch am Sharepoint Server </w:t>
      </w:r>
      <w:r w:rsidR="009450B2">
        <w:t>Anpassungen vorgenommen wurden</w:t>
      </w:r>
      <w:r>
        <w:t>, werden diese zwei Tiers nicht weiter beschrieben. Stattdessen wird auf den Surface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67" w:name="_Toc312154969"/>
      <w:r>
        <w:t>Konversation PDF zu XPS</w:t>
      </w:r>
      <w:bookmarkEnd w:id="67"/>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68" w:name="_Toc312154970"/>
      <w:r>
        <w:t>Parallel Preparer</w:t>
      </w:r>
      <w:bookmarkEnd w:id="68"/>
    </w:p>
    <w:p w:rsidR="00F95A34" w:rsidRDefault="009450B2" w:rsidP="00F95A34">
      <w:r>
        <w:t>Beim Preparer,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r w:rsidR="00564F06">
        <w:t>performanter.</w:t>
      </w:r>
    </w:p>
    <w:p w:rsidR="00CD1773" w:rsidRDefault="00752EE7" w:rsidP="00F95A34">
      <w:r>
        <w:t>Vorteilhaft ist</w:t>
      </w:r>
      <w:r w:rsidR="00CD1773">
        <w:t>, dass die einzelnen Project Notes völlig unabhängig voneinander sind und deshalb nicht speziell synchronisiert werden müssen. Ausserdem wird der interne ThreadPo</w:t>
      </w:r>
      <w:r w:rsidR="002372C8">
        <w:t xml:space="preserve">ol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Heading3"/>
      </w:pPr>
      <w:bookmarkStart w:id="69" w:name="_Toc312154971"/>
      <w:r>
        <w:t>Asynchrones und verzögertes Laden des XPS Dokument</w:t>
      </w:r>
      <w:r w:rsidR="00C907E7">
        <w:t>s</w:t>
      </w:r>
      <w:bookmarkEnd w:id="69"/>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ViewModel setzen kann. </w:t>
      </w:r>
      <w:r w:rsidR="00017089">
        <w:t>Diese Einschränkung besteht</w:t>
      </w:r>
      <w:r w:rsidR="00EA639B">
        <w:t xml:space="preserve">, weil WPF nicht </w:t>
      </w:r>
      <w:r w:rsidR="00017089">
        <w:t>m</w:t>
      </w:r>
      <w:r w:rsidR="00EA639B">
        <w:t xml:space="preserve">ultithreading </w:t>
      </w:r>
      <w:r w:rsidR="00017089">
        <w:t>s</w:t>
      </w:r>
      <w:r w:rsidR="00B05AB4">
        <w:t>afe ist.</w:t>
      </w:r>
    </w:p>
    <w:p w:rsidR="00641374" w:rsidRPr="00380211" w:rsidRDefault="00641374" w:rsidP="00380211">
      <w:r>
        <w:t xml:space="preserve">Deshalb wurde von </w:t>
      </w:r>
      <w:r w:rsidR="002C65CD">
        <w:t xml:space="preserve">der Betreuungsperson der Zühlke Engineering AG, </w:t>
      </w:r>
      <w:r>
        <w:t>Christian Moser</w:t>
      </w:r>
      <w:r w:rsidR="00D94281">
        <w:t>,</w:t>
      </w:r>
      <w:r w:rsidR="007239FB">
        <w:t xml:space="preserve"> empfohlen,</w:t>
      </w:r>
      <w:r>
        <w:t xml:space="preserve"> den Dispatcher mit einem Timer </w:t>
      </w:r>
      <w:r w:rsidR="008074EC">
        <w:t xml:space="preserve">zu </w:t>
      </w:r>
      <w:r>
        <w:t>benutzen, um so das Dokument verzögert zu laden</w:t>
      </w:r>
      <w:r w:rsidR="00A2353A">
        <w:t xml:space="preserve">  (TODO: ref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Heading1"/>
      </w:pPr>
      <w:bookmarkStart w:id="70" w:name="_Toc312154972"/>
      <w:r>
        <w:lastRenderedPageBreak/>
        <w:t>Patterns</w:t>
      </w:r>
      <w:bookmarkEnd w:id="70"/>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r>
        <w:t>Flyweight</w:t>
      </w:r>
      <w:r w:rsidR="0095321E">
        <w:t xml:space="preserve"> und Dependency Injection mit </w:t>
      </w:r>
      <w:r w:rsidR="00EF1DBB">
        <w:t xml:space="preserve">Microsoft </w:t>
      </w:r>
      <w:r w:rsidR="0095321E">
        <w:t>Unity</w:t>
      </w:r>
      <w:r>
        <w:t>.</w:t>
      </w:r>
    </w:p>
    <w:p w:rsidR="00C85D14" w:rsidRDefault="00C85D14" w:rsidP="00C85D14">
      <w:pPr>
        <w:pStyle w:val="Heading2"/>
      </w:pPr>
      <w:bookmarkStart w:id="71" w:name="_Ref311456471"/>
      <w:bookmarkStart w:id="72" w:name="_Toc312154973"/>
      <w:r>
        <w:t>MVVM</w:t>
      </w:r>
      <w:bookmarkEnd w:id="71"/>
      <w:bookmarkEnd w:id="72"/>
    </w:p>
    <w:p w:rsidR="00C85D14" w:rsidRDefault="00A710DD" w:rsidP="00C85D14">
      <w:r>
        <w:t>Das MVVM</w:t>
      </w:r>
      <w:r w:rsidR="00C34D46">
        <w:t xml:space="preserve"> („Model“, „View“, „ViewModel) </w:t>
      </w:r>
      <w:r>
        <w:t>Pattern</w:t>
      </w:r>
      <w:r w:rsidR="00E83E56">
        <w:t xml:space="preserve"> wird benötigt, um die View vo</w:t>
      </w:r>
      <w:r>
        <w:t>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das ViewModel</w:t>
      </w:r>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r w:rsidR="007C63F1">
        <w:t>ref</w:t>
      </w:r>
      <w:r w:rsidR="004B3750">
        <w:t xml:space="preserve">) </w:t>
      </w:r>
      <w:r>
        <w:t>[</w:t>
      </w:r>
      <w:hyperlink r:id="rId36" w:history="1">
        <w:r>
          <w:rPr>
            <w:rStyle w:val="Hyperlink"/>
          </w:rPr>
          <w:t>http://msdn.microsoft.com/en-us/magazine/dd419663.aspx</w:t>
        </w:r>
      </w:hyperlink>
      <w:r>
        <w:t>] zu finden.</w:t>
      </w:r>
    </w:p>
    <w:p w:rsidR="00C85D14" w:rsidRDefault="00C85D14" w:rsidP="00C85D14">
      <w:pPr>
        <w:pStyle w:val="Heading2"/>
      </w:pPr>
      <w:bookmarkStart w:id="73" w:name="_Toc312154974"/>
      <w:r>
        <w:t>Flyweight</w:t>
      </w:r>
      <w:bookmarkEnd w:id="73"/>
    </w:p>
    <w:p w:rsidR="00872EFC" w:rsidRDefault="00E83E56" w:rsidP="00C85D14">
      <w:r>
        <w:t>Flyweight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Durch die Nutzung von Flyweight w</w:t>
      </w:r>
      <w:r w:rsidR="00C36400">
        <w:t>erden</w:t>
      </w:r>
      <w:r w:rsidR="00872EFC">
        <w:t xml:space="preserve"> das Starten und der Betrieb der Applikation performanter,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dass die Flyweight Objekte immutable</w:t>
      </w:r>
      <w:r w:rsidR="00D82B83">
        <w:t xml:space="preserve"> Objects, also unveränderlich,</w:t>
      </w:r>
      <w:r>
        <w:t xml:space="preserve"> sein müssen. Deshalb </w:t>
      </w:r>
      <w:r w:rsidR="00AC73E9">
        <w:t>verfügt</w:t>
      </w:r>
      <w:r>
        <w:t xml:space="preserve"> das Metadata Model auch</w:t>
      </w:r>
      <w:r w:rsidR="00AA1950">
        <w:t xml:space="preserve"> über</w:t>
      </w:r>
      <w:r>
        <w:t xml:space="preserve"> keine Setter.</w:t>
      </w:r>
    </w:p>
    <w:p w:rsidR="00C85D14" w:rsidRPr="00E83E56" w:rsidRDefault="00C85D14" w:rsidP="00C85D14">
      <w:pPr>
        <w:pStyle w:val="Heading2"/>
        <w:rPr>
          <w:lang w:val="en-US"/>
        </w:rPr>
      </w:pPr>
      <w:bookmarkStart w:id="74" w:name="_Ref312072805"/>
      <w:bookmarkStart w:id="75" w:name="_Ref312072812"/>
      <w:bookmarkStart w:id="76" w:name="_Toc312154975"/>
      <w:r w:rsidRPr="00E83E56">
        <w:rPr>
          <w:lang w:val="en-US"/>
        </w:rPr>
        <w:t>Dependency Injection</w:t>
      </w:r>
      <w:r w:rsidR="00BA2F9A" w:rsidRPr="00E83E56">
        <w:rPr>
          <w:lang w:val="en-US"/>
        </w:rPr>
        <w:t xml:space="preserve"> mit </w:t>
      </w:r>
      <w:r w:rsidR="00DE5FB0" w:rsidRPr="00E83E56">
        <w:rPr>
          <w:lang w:val="en-US"/>
        </w:rPr>
        <w:t xml:space="preserve">Microsoft </w:t>
      </w:r>
      <w:r w:rsidR="00BA2F9A" w:rsidRPr="00E83E56">
        <w:rPr>
          <w:lang w:val="en-US"/>
        </w:rPr>
        <w:t>Unity</w:t>
      </w:r>
      <w:bookmarkEnd w:id="74"/>
      <w:bookmarkEnd w:id="75"/>
      <w:bookmarkEnd w:id="76"/>
    </w:p>
    <w:p w:rsidR="003C6AEC" w:rsidRPr="003C6AEC" w:rsidRDefault="004F13EB" w:rsidP="003C6AEC">
      <w:r>
        <w:t xml:space="preserve">Damit die Komponenten jederzeit und einfach ausgetauscht werden können, wurde mit Unity Containern </w:t>
      </w:r>
      <w:r w:rsidR="00B146B1">
        <w:t xml:space="preserve">(TODO: reference) </w:t>
      </w:r>
      <w:r>
        <w:t>gearbeitet, um Dependency Injection zu ermöglichen. Für dieses Proj</w:t>
      </w:r>
      <w:r w:rsidR="00E83E56">
        <w:t>ekt mag dies ein Overhead sein</w:t>
      </w:r>
      <w:r>
        <w:t>, aber speziell in grösseren Projekten ist Dependency Injection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r w:rsidR="00593CC4">
        <w:t xml:space="preserve">Dependency Injection </w:t>
      </w:r>
      <w:r w:rsidR="000D30F0">
        <w:t xml:space="preserve">kann auch beim Testen helfen, </w:t>
      </w:r>
      <w:r w:rsidR="00593CC4">
        <w:t>indem man beim Unity</w:t>
      </w:r>
      <w:r w:rsidR="000D30F0">
        <w:t xml:space="preserve"> Container die Mock Objekte registriert.</w:t>
      </w:r>
    </w:p>
    <w:sectPr w:rsidR="003C6AEC" w:rsidRPr="003C6AEC" w:rsidSect="008E328B">
      <w:headerReference w:type="default" r:id="rId37"/>
      <w:footerReference w:type="default" r:id="rId3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C2E" w:rsidRDefault="008E7C2E" w:rsidP="008F2373">
      <w:pPr>
        <w:spacing w:after="0"/>
      </w:pPr>
      <w:r>
        <w:separator/>
      </w:r>
    </w:p>
  </w:endnote>
  <w:endnote w:type="continuationSeparator" w:id="0">
    <w:p w:rsidR="008E7C2E" w:rsidRDefault="008E7C2E"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ooter"/>
    </w:pPr>
    <w:r>
      <w:t>Project Flip 2.0 - Entwurf</w:t>
    </w:r>
    <w:r w:rsidRPr="005E2896">
      <w:tab/>
    </w:r>
    <w:r>
      <w:fldChar w:fldCharType="begin"/>
    </w:r>
    <w:r>
      <w:instrText xml:space="preserve"> DATE  \@ "d. MMMM yyyy"  \* MERGEFORMAT </w:instrText>
    </w:r>
    <w:r>
      <w:fldChar w:fldCharType="separate"/>
    </w:r>
    <w:r w:rsidR="00F036BC">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F036BC" w:rsidRPr="00F036BC">
      <w:rPr>
        <w:b/>
        <w:noProof/>
        <w:lang w:val="de-DE"/>
      </w:rPr>
      <w:t>1</w:t>
    </w:r>
    <w:r>
      <w:rPr>
        <w:b/>
      </w:rPr>
      <w:fldChar w:fldCharType="end"/>
    </w:r>
    <w:r>
      <w:rPr>
        <w:lang w:val="de-DE"/>
      </w:rPr>
      <w:t xml:space="preserve"> von </w:t>
    </w:r>
    <w:fldSimple w:instr="NUMPAGES  \* Arabic  \* MERGEFORMAT">
      <w:r w:rsidR="00F036BC" w:rsidRPr="00F036BC">
        <w:rPr>
          <w:b/>
          <w:noProof/>
          <w:lang w:val="de-DE"/>
        </w:rPr>
        <w:t>22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C2E" w:rsidRDefault="008E7C2E" w:rsidP="008F2373">
      <w:pPr>
        <w:spacing w:after="0"/>
      </w:pPr>
      <w:r>
        <w:separator/>
      </w:r>
    </w:p>
  </w:footnote>
  <w:footnote w:type="continuationSeparator" w:id="0">
    <w:p w:rsidR="008E7C2E" w:rsidRDefault="008E7C2E"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7AB6"/>
    <w:rsid w:val="000A1204"/>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46F8E"/>
    <w:rsid w:val="00262498"/>
    <w:rsid w:val="00262CF0"/>
    <w:rsid w:val="00263634"/>
    <w:rsid w:val="00263A79"/>
    <w:rsid w:val="00264345"/>
    <w:rsid w:val="0026560F"/>
    <w:rsid w:val="00270AA1"/>
    <w:rsid w:val="00281104"/>
    <w:rsid w:val="002817AE"/>
    <w:rsid w:val="00283FA3"/>
    <w:rsid w:val="002840DC"/>
    <w:rsid w:val="00291725"/>
    <w:rsid w:val="00293058"/>
    <w:rsid w:val="002951D3"/>
    <w:rsid w:val="002974E5"/>
    <w:rsid w:val="002A3243"/>
    <w:rsid w:val="002A368E"/>
    <w:rsid w:val="002A5584"/>
    <w:rsid w:val="002A70DA"/>
    <w:rsid w:val="002B6D39"/>
    <w:rsid w:val="002C2729"/>
    <w:rsid w:val="002C647A"/>
    <w:rsid w:val="002C65CD"/>
    <w:rsid w:val="002D45BB"/>
    <w:rsid w:val="002D705E"/>
    <w:rsid w:val="002D7A5D"/>
    <w:rsid w:val="002E16A4"/>
    <w:rsid w:val="002E22D3"/>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4C4B"/>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0CA9"/>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08D"/>
    <w:rsid w:val="00641374"/>
    <w:rsid w:val="006505D1"/>
    <w:rsid w:val="00651384"/>
    <w:rsid w:val="00651D1D"/>
    <w:rsid w:val="00653B9C"/>
    <w:rsid w:val="00654144"/>
    <w:rsid w:val="00655E60"/>
    <w:rsid w:val="00665143"/>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55E6"/>
    <w:rsid w:val="00757E76"/>
    <w:rsid w:val="00764A69"/>
    <w:rsid w:val="00764EAB"/>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E432B"/>
    <w:rsid w:val="007F0D7D"/>
    <w:rsid w:val="008074EC"/>
    <w:rsid w:val="00811F49"/>
    <w:rsid w:val="00815DD1"/>
    <w:rsid w:val="0082129F"/>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E7C2E"/>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33F0"/>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321F"/>
    <w:rsid w:val="00B27F66"/>
    <w:rsid w:val="00B33196"/>
    <w:rsid w:val="00B35707"/>
    <w:rsid w:val="00B36F94"/>
    <w:rsid w:val="00B41BF5"/>
    <w:rsid w:val="00B473F0"/>
    <w:rsid w:val="00B558D6"/>
    <w:rsid w:val="00B5602D"/>
    <w:rsid w:val="00B64451"/>
    <w:rsid w:val="00B65FDB"/>
    <w:rsid w:val="00B712B5"/>
    <w:rsid w:val="00B73862"/>
    <w:rsid w:val="00B87046"/>
    <w:rsid w:val="00B91DFA"/>
    <w:rsid w:val="00BA00BF"/>
    <w:rsid w:val="00BA1C07"/>
    <w:rsid w:val="00BA2F9A"/>
    <w:rsid w:val="00BA757B"/>
    <w:rsid w:val="00BB1425"/>
    <w:rsid w:val="00BB3DDB"/>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A0BF4"/>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036BC"/>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59639">
      <w:bodyDiv w:val="1"/>
      <w:marLeft w:val="0"/>
      <w:marRight w:val="0"/>
      <w:marTop w:val="0"/>
      <w:marBottom w:val="0"/>
      <w:divBdr>
        <w:top w:val="none" w:sz="0" w:space="0" w:color="auto"/>
        <w:left w:val="none" w:sz="0" w:space="0" w:color="auto"/>
        <w:bottom w:val="none" w:sz="0" w:space="0" w:color="auto"/>
        <w:right w:val="none" w:sz="0" w:space="0" w:color="auto"/>
      </w:divBdr>
      <w:divsChild>
        <w:div w:id="169609760">
          <w:marLeft w:val="1166"/>
          <w:marRight w:val="0"/>
          <w:marTop w:val="134"/>
          <w:marBottom w:val="0"/>
          <w:divBdr>
            <w:top w:val="none" w:sz="0" w:space="0" w:color="auto"/>
            <w:left w:val="none" w:sz="0" w:space="0" w:color="auto"/>
            <w:bottom w:val="none" w:sz="0" w:space="0" w:color="auto"/>
            <w:right w:val="none" w:sz="0" w:space="0" w:color="auto"/>
          </w:divBdr>
        </w:div>
      </w:divsChild>
    </w:div>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 w:id="1814978829">
      <w:bodyDiv w:val="1"/>
      <w:marLeft w:val="0"/>
      <w:marRight w:val="0"/>
      <w:marTop w:val="0"/>
      <w:marBottom w:val="0"/>
      <w:divBdr>
        <w:top w:val="none" w:sz="0" w:space="0" w:color="auto"/>
        <w:left w:val="none" w:sz="0" w:space="0" w:color="auto"/>
        <w:bottom w:val="none" w:sz="0" w:space="0" w:color="auto"/>
        <w:right w:val="none" w:sz="0" w:space="0" w:color="auto"/>
      </w:divBdr>
      <w:divsChild>
        <w:div w:id="206105187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hyperlink" Target="http://msdn.microsoft.com/en-us/magazine/dd419663.aspx" TargetMode="Externa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CCEE8-77C5-49B1-B122-4A7D2C2DA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23</Pages>
  <Words>4518</Words>
  <Characters>28468</Characters>
  <Application>Microsoft Office Word</Application>
  <DocSecurity>0</DocSecurity>
  <Lines>237</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486</cp:revision>
  <dcterms:created xsi:type="dcterms:W3CDTF">2011-12-05T09:42:00Z</dcterms:created>
  <dcterms:modified xsi:type="dcterms:W3CDTF">2011-12-22T11:54:00Z</dcterms:modified>
</cp:coreProperties>
</file>