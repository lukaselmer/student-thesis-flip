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014DEF">
                  <w:rPr>
                    <w:noProof/>
                    <w:color w:val="4F4F59"/>
                  </w:rPr>
                  <w:t>28.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014DEF"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10270772"/>
      <w:r>
        <w:lastRenderedPageBreak/>
        <w:t>Dokumentinformationen</w:t>
      </w:r>
      <w:bookmarkEnd w:id="0"/>
    </w:p>
    <w:p w:rsidR="00B038C9" w:rsidRDefault="00E711E0" w:rsidP="00B038C9">
      <w:pPr>
        <w:pStyle w:val="Heading2"/>
      </w:pPr>
      <w:bookmarkStart w:id="1" w:name="_Toc310270773"/>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r>
              <w:t>c</w:t>
            </w:r>
            <w:r w:rsidR="005D662F">
              <w:t>heidt</w:t>
            </w:r>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r>
              <w:t>lelmer</w:t>
            </w:r>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r>
              <w:t>cheidt</w:t>
            </w:r>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r>
              <w:t>dtreichl</w:t>
            </w:r>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r>
              <w:t>lelmer</w:t>
            </w:r>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r>
              <w:t>cheidt</w:t>
            </w:r>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r>
              <w:t>c</w:t>
            </w:r>
            <w:r w:rsidR="008C07F2">
              <w:t>heidt</w:t>
            </w:r>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r>
              <w:t>lelmer</w:t>
            </w:r>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r>
              <w:t>dtreichl</w:t>
            </w:r>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r>
              <w:t>dtreichl</w:t>
            </w:r>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r>
              <w:t>cheidt</w:t>
            </w:r>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r>
              <w:t>cheidt</w:t>
            </w:r>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r>
              <w:t>dtreichl</w:t>
            </w:r>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r>
              <w:t>c</w:t>
            </w:r>
            <w:r w:rsidR="00E006E6">
              <w:t>heidt</w:t>
            </w:r>
          </w:p>
        </w:tc>
      </w:tr>
      <w:tr w:rsidR="002039FE" w:rsidRPr="00F9181E" w:rsidTr="00014DEF">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014DEF">
            <w:r>
              <w:t>14.11.2011</w:t>
            </w:r>
          </w:p>
        </w:tc>
        <w:tc>
          <w:tcPr>
            <w:tcW w:w="993" w:type="dxa"/>
          </w:tcPr>
          <w:p w:rsidR="002039FE" w:rsidRDefault="002039FE" w:rsidP="00014DEF">
            <w:r>
              <w:t>2.5</w:t>
            </w:r>
          </w:p>
        </w:tc>
        <w:tc>
          <w:tcPr>
            <w:tcW w:w="4674" w:type="dxa"/>
          </w:tcPr>
          <w:p w:rsidR="002039FE" w:rsidRDefault="002039FE" w:rsidP="00014DEF">
            <w:r>
              <w:t>Review externes Design</w:t>
            </w:r>
          </w:p>
        </w:tc>
        <w:tc>
          <w:tcPr>
            <w:tcW w:w="2303" w:type="dxa"/>
          </w:tcPr>
          <w:p w:rsidR="002039FE" w:rsidRDefault="002039FE" w:rsidP="00014DEF">
            <w:r>
              <w:t>lelmer</w:t>
            </w:r>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r>
              <w:t>dtreichl</w:t>
            </w:r>
          </w:p>
        </w:tc>
      </w:tr>
      <w:tr w:rsidR="00EB6F71" w:rsidRPr="00F9181E" w:rsidTr="006B5C46">
        <w:trPr>
          <w:cnfStyle w:val="000000100000" w:firstRow="0" w:lastRow="0" w:firstColumn="0" w:lastColumn="0" w:oddVBand="0" w:evenVBand="0" w:oddHBand="1" w:evenHBand="0" w:firstRowFirstColumn="0" w:firstRowLastColumn="0" w:lastRowFirstColumn="0" w:lastRowLastColumn="0"/>
        </w:trPr>
        <w:tc>
          <w:tcPr>
            <w:tcW w:w="1138" w:type="dxa"/>
          </w:tcPr>
          <w:p w:rsidR="00EB6F71" w:rsidRDefault="00EB6F71" w:rsidP="006B5C46">
            <w:r>
              <w:t>28.11.2011</w:t>
            </w:r>
          </w:p>
        </w:tc>
        <w:tc>
          <w:tcPr>
            <w:tcW w:w="993" w:type="dxa"/>
          </w:tcPr>
          <w:p w:rsidR="00EB6F71" w:rsidRDefault="00EB6F71" w:rsidP="006B5C46">
            <w:r>
              <w:t>2.7</w:t>
            </w:r>
          </w:p>
        </w:tc>
        <w:tc>
          <w:tcPr>
            <w:tcW w:w="4674" w:type="dxa"/>
          </w:tcPr>
          <w:p w:rsidR="00EB6F71" w:rsidRDefault="00EB6F71" w:rsidP="006B5C46">
            <w:r>
              <w:t>Objekt Diagramm</w:t>
            </w:r>
          </w:p>
        </w:tc>
        <w:tc>
          <w:tcPr>
            <w:tcW w:w="2303" w:type="dxa"/>
          </w:tcPr>
          <w:p w:rsidR="00EB6F71" w:rsidRDefault="00EB6F71" w:rsidP="006B5C46">
            <w:r>
              <w:t>cheidt</w:t>
            </w:r>
          </w:p>
        </w:tc>
      </w:tr>
      <w:tr w:rsidR="00E933BB"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933BB" w:rsidRDefault="00E933BB" w:rsidP="00FD1CF9">
            <w:r>
              <w:t>28.11.201</w:t>
            </w:r>
            <w:r w:rsidR="00014DEF">
              <w:t>1</w:t>
            </w:r>
          </w:p>
        </w:tc>
        <w:tc>
          <w:tcPr>
            <w:tcW w:w="993" w:type="dxa"/>
          </w:tcPr>
          <w:p w:rsidR="00E933BB" w:rsidRDefault="00EB6F71" w:rsidP="00266C71">
            <w:r>
              <w:t>2.8</w:t>
            </w:r>
          </w:p>
        </w:tc>
        <w:tc>
          <w:tcPr>
            <w:tcW w:w="4674" w:type="dxa"/>
          </w:tcPr>
          <w:p w:rsidR="00E933BB" w:rsidRDefault="00EB6F71" w:rsidP="00EB6F71">
            <w:r>
              <w:t>Review</w:t>
            </w:r>
          </w:p>
        </w:tc>
        <w:tc>
          <w:tcPr>
            <w:tcW w:w="2303" w:type="dxa"/>
          </w:tcPr>
          <w:p w:rsidR="00E933BB" w:rsidRDefault="00EB6F71" w:rsidP="00945F2B">
            <w:r>
              <w:t>dtreichl</w:t>
            </w:r>
            <w:bookmarkStart w:id="2" w:name="_GoBack"/>
            <w:bookmarkEnd w:id="2"/>
          </w:p>
        </w:tc>
      </w:tr>
    </w:tbl>
    <w:bookmarkStart w:id="3" w:name="_Toc310270774"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3"/>
        </w:p>
        <w:p w:rsidR="00014DEF"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0270772" w:history="1">
            <w:r w:rsidR="00014DEF" w:rsidRPr="00FF45DB">
              <w:rPr>
                <w:rStyle w:val="Hyperlink"/>
                <w:noProof/>
              </w:rPr>
              <w:t>1</w:t>
            </w:r>
            <w:r w:rsidR="00014DEF">
              <w:rPr>
                <w:b w:val="0"/>
                <w:noProof/>
                <w:sz w:val="22"/>
                <w:szCs w:val="22"/>
                <w:lang w:eastAsia="de-CH"/>
              </w:rPr>
              <w:tab/>
            </w:r>
            <w:r w:rsidR="00014DEF" w:rsidRPr="00FF45DB">
              <w:rPr>
                <w:rStyle w:val="Hyperlink"/>
                <w:noProof/>
              </w:rPr>
              <w:t>Dokumentinformationen</w:t>
            </w:r>
            <w:r w:rsidR="00014DEF">
              <w:rPr>
                <w:noProof/>
                <w:webHidden/>
              </w:rPr>
              <w:tab/>
            </w:r>
            <w:r w:rsidR="00014DEF">
              <w:rPr>
                <w:noProof/>
                <w:webHidden/>
              </w:rPr>
              <w:fldChar w:fldCharType="begin"/>
            </w:r>
            <w:r w:rsidR="00014DEF">
              <w:rPr>
                <w:noProof/>
                <w:webHidden/>
              </w:rPr>
              <w:instrText xml:space="preserve"> PAGEREF _Toc310270772 \h </w:instrText>
            </w:r>
            <w:r w:rsidR="00014DEF">
              <w:rPr>
                <w:noProof/>
                <w:webHidden/>
              </w:rPr>
            </w:r>
            <w:r w:rsidR="00014DEF">
              <w:rPr>
                <w:noProof/>
                <w:webHidden/>
              </w:rPr>
              <w:fldChar w:fldCharType="separate"/>
            </w:r>
            <w:r w:rsidR="00014DEF">
              <w:rPr>
                <w:noProof/>
                <w:webHidden/>
              </w:rPr>
              <w:t>1</w:t>
            </w:r>
            <w:r w:rsidR="00014DEF">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3" w:history="1">
            <w:r w:rsidRPr="00FF45DB">
              <w:rPr>
                <w:rStyle w:val="Hyperlink"/>
                <w:noProof/>
              </w:rPr>
              <w:t>1.1</w:t>
            </w:r>
            <w:r>
              <w:rPr>
                <w:noProof/>
                <w:sz w:val="22"/>
                <w:szCs w:val="22"/>
                <w:lang w:eastAsia="de-CH"/>
              </w:rPr>
              <w:tab/>
            </w:r>
            <w:r w:rsidRPr="00FF45DB">
              <w:rPr>
                <w:rStyle w:val="Hyperlink"/>
                <w:noProof/>
              </w:rPr>
              <w:t>Änderungsgeschichte</w:t>
            </w:r>
            <w:r>
              <w:rPr>
                <w:noProof/>
                <w:webHidden/>
              </w:rPr>
              <w:tab/>
            </w:r>
            <w:r>
              <w:rPr>
                <w:noProof/>
                <w:webHidden/>
              </w:rPr>
              <w:fldChar w:fldCharType="begin"/>
            </w:r>
            <w:r>
              <w:rPr>
                <w:noProof/>
                <w:webHidden/>
              </w:rPr>
              <w:instrText xml:space="preserve"> PAGEREF _Toc310270773 \h </w:instrText>
            </w:r>
            <w:r>
              <w:rPr>
                <w:noProof/>
                <w:webHidden/>
              </w:rPr>
            </w:r>
            <w:r>
              <w:rPr>
                <w:noProof/>
                <w:webHidden/>
              </w:rPr>
              <w:fldChar w:fldCharType="separate"/>
            </w:r>
            <w:r>
              <w:rPr>
                <w:noProof/>
                <w:webHidden/>
              </w:rPr>
              <w:t>1</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4" w:history="1">
            <w:r w:rsidRPr="00FF45DB">
              <w:rPr>
                <w:rStyle w:val="Hyperlink"/>
                <w:noProof/>
              </w:rPr>
              <w:t>1.2</w:t>
            </w:r>
            <w:r>
              <w:rPr>
                <w:noProof/>
                <w:sz w:val="22"/>
                <w:szCs w:val="22"/>
                <w:lang w:eastAsia="de-CH"/>
              </w:rPr>
              <w:tab/>
            </w:r>
            <w:r w:rsidRPr="00FF45DB">
              <w:rPr>
                <w:rStyle w:val="Hyperlink"/>
                <w:noProof/>
                <w:lang w:val="de-DE"/>
              </w:rPr>
              <w:t>Inhaltsverzeichnis</w:t>
            </w:r>
            <w:r>
              <w:rPr>
                <w:noProof/>
                <w:webHidden/>
              </w:rPr>
              <w:tab/>
            </w:r>
            <w:r>
              <w:rPr>
                <w:noProof/>
                <w:webHidden/>
              </w:rPr>
              <w:fldChar w:fldCharType="begin"/>
            </w:r>
            <w:r>
              <w:rPr>
                <w:noProof/>
                <w:webHidden/>
              </w:rPr>
              <w:instrText xml:space="preserve"> PAGEREF _Toc310270774 \h </w:instrText>
            </w:r>
            <w:r>
              <w:rPr>
                <w:noProof/>
                <w:webHidden/>
              </w:rPr>
            </w:r>
            <w:r>
              <w:rPr>
                <w:noProof/>
                <w:webHidden/>
              </w:rPr>
              <w:fldChar w:fldCharType="separate"/>
            </w:r>
            <w:r>
              <w:rPr>
                <w:noProof/>
                <w:webHidden/>
              </w:rPr>
              <w:t>1</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5" w:history="1">
            <w:r w:rsidRPr="00FF45DB">
              <w:rPr>
                <w:rStyle w:val="Hyperlink"/>
                <w:noProof/>
                <w:lang w:val="de-DE"/>
              </w:rPr>
              <w:t>1.3</w:t>
            </w:r>
            <w:r>
              <w:rPr>
                <w:noProof/>
                <w:sz w:val="22"/>
                <w:szCs w:val="22"/>
                <w:lang w:eastAsia="de-CH"/>
              </w:rPr>
              <w:tab/>
            </w:r>
            <w:r w:rsidRPr="00FF45DB">
              <w:rPr>
                <w:rStyle w:val="Hyperlink"/>
                <w:noProof/>
                <w:lang w:val="de-DE"/>
              </w:rPr>
              <w:t>Abbildungsverzeichnis</w:t>
            </w:r>
            <w:r>
              <w:rPr>
                <w:noProof/>
                <w:webHidden/>
              </w:rPr>
              <w:tab/>
            </w:r>
            <w:r>
              <w:rPr>
                <w:noProof/>
                <w:webHidden/>
              </w:rPr>
              <w:fldChar w:fldCharType="begin"/>
            </w:r>
            <w:r>
              <w:rPr>
                <w:noProof/>
                <w:webHidden/>
              </w:rPr>
              <w:instrText xml:space="preserve"> PAGEREF _Toc310270775 \h </w:instrText>
            </w:r>
            <w:r>
              <w:rPr>
                <w:noProof/>
                <w:webHidden/>
              </w:rPr>
            </w:r>
            <w:r>
              <w:rPr>
                <w:noProof/>
                <w:webHidden/>
              </w:rPr>
              <w:fldChar w:fldCharType="separate"/>
            </w:r>
            <w:r>
              <w:rPr>
                <w:noProof/>
                <w:webHidden/>
              </w:rPr>
              <w:t>2</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6" w:history="1">
            <w:r w:rsidRPr="00FF45DB">
              <w:rPr>
                <w:rStyle w:val="Hyperlink"/>
                <w:noProof/>
                <w:lang w:val="de-DE"/>
              </w:rPr>
              <w:t>1.4</w:t>
            </w:r>
            <w:r>
              <w:rPr>
                <w:noProof/>
                <w:sz w:val="22"/>
                <w:szCs w:val="22"/>
                <w:lang w:eastAsia="de-CH"/>
              </w:rPr>
              <w:tab/>
            </w:r>
            <w:r w:rsidRPr="00FF45DB">
              <w:rPr>
                <w:rStyle w:val="Hyperlink"/>
                <w:noProof/>
                <w:lang w:val="de-DE"/>
              </w:rPr>
              <w:t>Tabellenverzeichnis</w:t>
            </w:r>
            <w:r>
              <w:rPr>
                <w:noProof/>
                <w:webHidden/>
              </w:rPr>
              <w:tab/>
            </w:r>
            <w:r>
              <w:rPr>
                <w:noProof/>
                <w:webHidden/>
              </w:rPr>
              <w:fldChar w:fldCharType="begin"/>
            </w:r>
            <w:r>
              <w:rPr>
                <w:noProof/>
                <w:webHidden/>
              </w:rPr>
              <w:instrText xml:space="preserve"> PAGEREF _Toc310270776 \h </w:instrText>
            </w:r>
            <w:r>
              <w:rPr>
                <w:noProof/>
                <w:webHidden/>
              </w:rPr>
            </w:r>
            <w:r>
              <w:rPr>
                <w:noProof/>
                <w:webHidden/>
              </w:rPr>
              <w:fldChar w:fldCharType="separate"/>
            </w:r>
            <w:r>
              <w:rPr>
                <w:noProof/>
                <w:webHidden/>
              </w:rPr>
              <w:t>2</w:t>
            </w:r>
            <w:r>
              <w:rPr>
                <w:noProof/>
                <w:webHidden/>
              </w:rPr>
              <w:fldChar w:fldCharType="end"/>
            </w:r>
          </w:hyperlink>
        </w:p>
        <w:p w:rsidR="00014DEF" w:rsidRDefault="00014DEF">
          <w:pPr>
            <w:pStyle w:val="TOC1"/>
            <w:tabs>
              <w:tab w:val="left" w:pos="440"/>
              <w:tab w:val="right" w:leader="dot" w:pos="9062"/>
            </w:tabs>
            <w:rPr>
              <w:b w:val="0"/>
              <w:noProof/>
              <w:sz w:val="22"/>
              <w:szCs w:val="22"/>
              <w:lang w:eastAsia="de-CH"/>
            </w:rPr>
          </w:pPr>
          <w:hyperlink w:anchor="_Toc310270777" w:history="1">
            <w:r w:rsidRPr="00FF45DB">
              <w:rPr>
                <w:rStyle w:val="Hyperlink"/>
                <w:noProof/>
              </w:rPr>
              <w:t>2</w:t>
            </w:r>
            <w:r>
              <w:rPr>
                <w:b w:val="0"/>
                <w:noProof/>
                <w:sz w:val="22"/>
                <w:szCs w:val="22"/>
                <w:lang w:eastAsia="de-CH"/>
              </w:rPr>
              <w:tab/>
            </w:r>
            <w:r w:rsidRPr="00FF45DB">
              <w:rPr>
                <w:rStyle w:val="Hyperlink"/>
                <w:noProof/>
              </w:rPr>
              <w:t>Daten</w:t>
            </w:r>
            <w:r>
              <w:rPr>
                <w:noProof/>
                <w:webHidden/>
              </w:rPr>
              <w:tab/>
            </w:r>
            <w:r>
              <w:rPr>
                <w:noProof/>
                <w:webHidden/>
              </w:rPr>
              <w:fldChar w:fldCharType="begin"/>
            </w:r>
            <w:r>
              <w:rPr>
                <w:noProof/>
                <w:webHidden/>
              </w:rPr>
              <w:instrText xml:space="preserve"> PAGEREF _Toc310270777 \h </w:instrText>
            </w:r>
            <w:r>
              <w:rPr>
                <w:noProof/>
                <w:webHidden/>
              </w:rPr>
            </w:r>
            <w:r>
              <w:rPr>
                <w:noProof/>
                <w:webHidden/>
              </w:rPr>
              <w:fldChar w:fldCharType="separate"/>
            </w:r>
            <w:r>
              <w:rPr>
                <w:noProof/>
                <w:webHidden/>
              </w:rPr>
              <w:t>3</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8" w:history="1">
            <w:r w:rsidRPr="00FF45DB">
              <w:rPr>
                <w:rStyle w:val="Hyperlink"/>
                <w:noProof/>
              </w:rPr>
              <w:t>2.1</w:t>
            </w:r>
            <w:r>
              <w:rPr>
                <w:noProof/>
                <w:sz w:val="22"/>
                <w:szCs w:val="22"/>
                <w:lang w:eastAsia="de-CH"/>
              </w:rPr>
              <w:tab/>
            </w:r>
            <w:r w:rsidRPr="00FF45DB">
              <w:rPr>
                <w:rStyle w:val="Hyperlink"/>
                <w:noProof/>
              </w:rPr>
              <w:t>Prozessdiagramm</w:t>
            </w:r>
            <w:r>
              <w:rPr>
                <w:noProof/>
                <w:webHidden/>
              </w:rPr>
              <w:tab/>
            </w:r>
            <w:r>
              <w:rPr>
                <w:noProof/>
                <w:webHidden/>
              </w:rPr>
              <w:fldChar w:fldCharType="begin"/>
            </w:r>
            <w:r>
              <w:rPr>
                <w:noProof/>
                <w:webHidden/>
              </w:rPr>
              <w:instrText xml:space="preserve"> PAGEREF _Toc310270778 \h </w:instrText>
            </w:r>
            <w:r>
              <w:rPr>
                <w:noProof/>
                <w:webHidden/>
              </w:rPr>
            </w:r>
            <w:r>
              <w:rPr>
                <w:noProof/>
                <w:webHidden/>
              </w:rPr>
              <w:fldChar w:fldCharType="separate"/>
            </w:r>
            <w:r>
              <w:rPr>
                <w:noProof/>
                <w:webHidden/>
              </w:rPr>
              <w:t>3</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79" w:history="1">
            <w:r w:rsidRPr="00FF45DB">
              <w:rPr>
                <w:rStyle w:val="Hyperlink"/>
                <w:noProof/>
              </w:rPr>
              <w:t>2.2</w:t>
            </w:r>
            <w:r>
              <w:rPr>
                <w:noProof/>
                <w:sz w:val="22"/>
                <w:szCs w:val="22"/>
                <w:lang w:eastAsia="de-CH"/>
              </w:rPr>
              <w:tab/>
            </w:r>
            <w:r w:rsidRPr="00FF45DB">
              <w:rPr>
                <w:rStyle w:val="Hyperlink"/>
                <w:noProof/>
              </w:rPr>
              <w:t>Domain Model</w:t>
            </w:r>
            <w:r>
              <w:rPr>
                <w:noProof/>
                <w:webHidden/>
              </w:rPr>
              <w:tab/>
            </w:r>
            <w:r>
              <w:rPr>
                <w:noProof/>
                <w:webHidden/>
              </w:rPr>
              <w:fldChar w:fldCharType="begin"/>
            </w:r>
            <w:r>
              <w:rPr>
                <w:noProof/>
                <w:webHidden/>
              </w:rPr>
              <w:instrText xml:space="preserve"> PAGEREF _Toc310270779 \h </w:instrText>
            </w:r>
            <w:r>
              <w:rPr>
                <w:noProof/>
                <w:webHidden/>
              </w:rPr>
            </w:r>
            <w:r>
              <w:rPr>
                <w:noProof/>
                <w:webHidden/>
              </w:rPr>
              <w:fldChar w:fldCharType="separate"/>
            </w:r>
            <w:r>
              <w:rPr>
                <w:noProof/>
                <w:webHidden/>
              </w:rPr>
              <w:t>5</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80" w:history="1">
            <w:r w:rsidRPr="00FF45DB">
              <w:rPr>
                <w:rStyle w:val="Hyperlink"/>
                <w:noProof/>
              </w:rPr>
              <w:t>2.3</w:t>
            </w:r>
            <w:r>
              <w:rPr>
                <w:noProof/>
                <w:sz w:val="22"/>
                <w:szCs w:val="22"/>
                <w:lang w:eastAsia="de-CH"/>
              </w:rPr>
              <w:tab/>
            </w:r>
            <w:r w:rsidRPr="00FF45DB">
              <w:rPr>
                <w:rStyle w:val="Hyperlink"/>
                <w:noProof/>
              </w:rPr>
              <w:t>Kategorien und Zahlen</w:t>
            </w:r>
            <w:r>
              <w:rPr>
                <w:noProof/>
                <w:webHidden/>
              </w:rPr>
              <w:tab/>
            </w:r>
            <w:r>
              <w:rPr>
                <w:noProof/>
                <w:webHidden/>
              </w:rPr>
              <w:fldChar w:fldCharType="begin"/>
            </w:r>
            <w:r>
              <w:rPr>
                <w:noProof/>
                <w:webHidden/>
              </w:rPr>
              <w:instrText xml:space="preserve"> PAGEREF _Toc310270780 \h </w:instrText>
            </w:r>
            <w:r>
              <w:rPr>
                <w:noProof/>
                <w:webHidden/>
              </w:rPr>
            </w:r>
            <w:r>
              <w:rPr>
                <w:noProof/>
                <w:webHidden/>
              </w:rPr>
              <w:fldChar w:fldCharType="separate"/>
            </w:r>
            <w:r>
              <w:rPr>
                <w:noProof/>
                <w:webHidden/>
              </w:rPr>
              <w:t>5</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81" w:history="1">
            <w:r w:rsidRPr="00FF45DB">
              <w:rPr>
                <w:rStyle w:val="Hyperlink"/>
                <w:noProof/>
              </w:rPr>
              <w:t>2.4</w:t>
            </w:r>
            <w:r>
              <w:rPr>
                <w:noProof/>
                <w:sz w:val="22"/>
                <w:szCs w:val="22"/>
                <w:lang w:eastAsia="de-CH"/>
              </w:rPr>
              <w:tab/>
            </w:r>
            <w:r w:rsidRPr="00FF45DB">
              <w:rPr>
                <w:rStyle w:val="Hyperlink"/>
                <w:noProof/>
              </w:rPr>
              <w:t>Aggregation der Unterthemen</w:t>
            </w:r>
            <w:r>
              <w:rPr>
                <w:noProof/>
                <w:webHidden/>
              </w:rPr>
              <w:tab/>
            </w:r>
            <w:r>
              <w:rPr>
                <w:noProof/>
                <w:webHidden/>
              </w:rPr>
              <w:fldChar w:fldCharType="begin"/>
            </w:r>
            <w:r>
              <w:rPr>
                <w:noProof/>
                <w:webHidden/>
              </w:rPr>
              <w:instrText xml:space="preserve"> PAGEREF _Toc310270781 \h </w:instrText>
            </w:r>
            <w:r>
              <w:rPr>
                <w:noProof/>
                <w:webHidden/>
              </w:rPr>
            </w:r>
            <w:r>
              <w:rPr>
                <w:noProof/>
                <w:webHidden/>
              </w:rPr>
              <w:fldChar w:fldCharType="separate"/>
            </w:r>
            <w:r>
              <w:rPr>
                <w:noProof/>
                <w:webHidden/>
              </w:rPr>
              <w:t>6</w:t>
            </w:r>
            <w:r>
              <w:rPr>
                <w:noProof/>
                <w:webHidden/>
              </w:rPr>
              <w:fldChar w:fldCharType="end"/>
            </w:r>
          </w:hyperlink>
        </w:p>
        <w:p w:rsidR="00014DEF" w:rsidRDefault="00014DEF">
          <w:pPr>
            <w:pStyle w:val="TOC1"/>
            <w:tabs>
              <w:tab w:val="left" w:pos="440"/>
              <w:tab w:val="right" w:leader="dot" w:pos="9062"/>
            </w:tabs>
            <w:rPr>
              <w:b w:val="0"/>
              <w:noProof/>
              <w:sz w:val="22"/>
              <w:szCs w:val="22"/>
              <w:lang w:eastAsia="de-CH"/>
            </w:rPr>
          </w:pPr>
          <w:hyperlink w:anchor="_Toc310270782" w:history="1">
            <w:r w:rsidRPr="00FF45DB">
              <w:rPr>
                <w:rStyle w:val="Hyperlink"/>
                <w:noProof/>
              </w:rPr>
              <w:t>3</w:t>
            </w:r>
            <w:r>
              <w:rPr>
                <w:b w:val="0"/>
                <w:noProof/>
                <w:sz w:val="22"/>
                <w:szCs w:val="22"/>
                <w:lang w:eastAsia="de-CH"/>
              </w:rPr>
              <w:tab/>
            </w:r>
            <w:r w:rsidRPr="00FF45DB">
              <w:rPr>
                <w:rStyle w:val="Hyperlink"/>
                <w:noProof/>
              </w:rPr>
              <w:t>Graphical User Interface (GUI)</w:t>
            </w:r>
            <w:r>
              <w:rPr>
                <w:noProof/>
                <w:webHidden/>
              </w:rPr>
              <w:tab/>
            </w:r>
            <w:r>
              <w:rPr>
                <w:noProof/>
                <w:webHidden/>
              </w:rPr>
              <w:fldChar w:fldCharType="begin"/>
            </w:r>
            <w:r>
              <w:rPr>
                <w:noProof/>
                <w:webHidden/>
              </w:rPr>
              <w:instrText xml:space="preserve"> PAGEREF _Toc310270782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83" w:history="1">
            <w:r w:rsidRPr="00FF45DB">
              <w:rPr>
                <w:rStyle w:val="Hyperlink"/>
                <w:noProof/>
              </w:rPr>
              <w:t>3.1</w:t>
            </w:r>
            <w:r>
              <w:rPr>
                <w:noProof/>
                <w:sz w:val="22"/>
                <w:szCs w:val="22"/>
                <w:lang w:eastAsia="de-CH"/>
              </w:rPr>
              <w:tab/>
            </w:r>
            <w:r w:rsidRPr="00FF45DB">
              <w:rPr>
                <w:rStyle w:val="Hyperlink"/>
                <w:noProof/>
              </w:rPr>
              <w:t>Creative Workshop</w:t>
            </w:r>
            <w:r>
              <w:rPr>
                <w:noProof/>
                <w:webHidden/>
              </w:rPr>
              <w:tab/>
            </w:r>
            <w:r>
              <w:rPr>
                <w:noProof/>
                <w:webHidden/>
              </w:rPr>
              <w:fldChar w:fldCharType="begin"/>
            </w:r>
            <w:r>
              <w:rPr>
                <w:noProof/>
                <w:webHidden/>
              </w:rPr>
              <w:instrText xml:space="preserve"> PAGEREF _Toc310270783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OC3"/>
            <w:tabs>
              <w:tab w:val="left" w:pos="1100"/>
              <w:tab w:val="right" w:leader="dot" w:pos="9062"/>
            </w:tabs>
            <w:rPr>
              <w:noProof/>
              <w:sz w:val="22"/>
            </w:rPr>
          </w:pPr>
          <w:hyperlink w:anchor="_Toc310270784" w:history="1">
            <w:r w:rsidRPr="00FF45DB">
              <w:rPr>
                <w:rStyle w:val="Hyperlink"/>
                <w:noProof/>
              </w:rPr>
              <w:t>3.1.1</w:t>
            </w:r>
            <w:r>
              <w:rPr>
                <w:noProof/>
                <w:sz w:val="22"/>
              </w:rPr>
              <w:tab/>
            </w:r>
            <w:r w:rsidRPr="00FF45DB">
              <w:rPr>
                <w:rStyle w:val="Hyperlink"/>
                <w:noProof/>
              </w:rPr>
              <w:t>Allgemeiner Ablauf des Programms</w:t>
            </w:r>
            <w:r>
              <w:rPr>
                <w:noProof/>
                <w:webHidden/>
              </w:rPr>
              <w:tab/>
            </w:r>
            <w:r>
              <w:rPr>
                <w:noProof/>
                <w:webHidden/>
              </w:rPr>
              <w:fldChar w:fldCharType="begin"/>
            </w:r>
            <w:r>
              <w:rPr>
                <w:noProof/>
                <w:webHidden/>
              </w:rPr>
              <w:instrText xml:space="preserve"> PAGEREF _Toc310270784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OC3"/>
            <w:tabs>
              <w:tab w:val="left" w:pos="1100"/>
              <w:tab w:val="right" w:leader="dot" w:pos="9062"/>
            </w:tabs>
            <w:rPr>
              <w:noProof/>
              <w:sz w:val="22"/>
            </w:rPr>
          </w:pPr>
          <w:hyperlink w:anchor="_Toc310270785" w:history="1">
            <w:r w:rsidRPr="00FF45DB">
              <w:rPr>
                <w:rStyle w:val="Hyperlink"/>
                <w:noProof/>
              </w:rPr>
              <w:t>3.1.2</w:t>
            </w:r>
            <w:r>
              <w:rPr>
                <w:noProof/>
                <w:sz w:val="22"/>
              </w:rPr>
              <w:tab/>
            </w:r>
            <w:r w:rsidRPr="00FF45DB">
              <w:rPr>
                <w:rStyle w:val="Hyperlink"/>
                <w:noProof/>
              </w:rPr>
              <w:t>Tree View</w:t>
            </w:r>
            <w:r>
              <w:rPr>
                <w:noProof/>
                <w:webHidden/>
              </w:rPr>
              <w:tab/>
            </w:r>
            <w:r>
              <w:rPr>
                <w:noProof/>
                <w:webHidden/>
              </w:rPr>
              <w:fldChar w:fldCharType="begin"/>
            </w:r>
            <w:r>
              <w:rPr>
                <w:noProof/>
                <w:webHidden/>
              </w:rPr>
              <w:instrText xml:space="preserve"> PAGEREF _Toc310270785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OC3"/>
            <w:tabs>
              <w:tab w:val="left" w:pos="1100"/>
              <w:tab w:val="right" w:leader="dot" w:pos="9062"/>
            </w:tabs>
            <w:rPr>
              <w:noProof/>
              <w:sz w:val="22"/>
            </w:rPr>
          </w:pPr>
          <w:hyperlink w:anchor="_Toc310270786" w:history="1">
            <w:r w:rsidRPr="00FF45DB">
              <w:rPr>
                <w:rStyle w:val="Hyperlink"/>
                <w:noProof/>
              </w:rPr>
              <w:t>3.1.3</w:t>
            </w:r>
            <w:r>
              <w:rPr>
                <w:noProof/>
                <w:sz w:val="22"/>
              </w:rPr>
              <w:tab/>
            </w:r>
            <w:r w:rsidRPr="00FF45DB">
              <w:rPr>
                <w:rStyle w:val="Hyperlink"/>
                <w:noProof/>
              </w:rPr>
              <w:t>Spider View</w:t>
            </w:r>
            <w:r>
              <w:rPr>
                <w:noProof/>
                <w:webHidden/>
              </w:rPr>
              <w:tab/>
            </w:r>
            <w:r>
              <w:rPr>
                <w:noProof/>
                <w:webHidden/>
              </w:rPr>
              <w:fldChar w:fldCharType="begin"/>
            </w:r>
            <w:r>
              <w:rPr>
                <w:noProof/>
                <w:webHidden/>
              </w:rPr>
              <w:instrText xml:space="preserve"> PAGEREF _Toc310270786 \h </w:instrText>
            </w:r>
            <w:r>
              <w:rPr>
                <w:noProof/>
                <w:webHidden/>
              </w:rPr>
            </w:r>
            <w:r>
              <w:rPr>
                <w:noProof/>
                <w:webHidden/>
              </w:rPr>
              <w:fldChar w:fldCharType="separate"/>
            </w:r>
            <w:r>
              <w:rPr>
                <w:noProof/>
                <w:webHidden/>
              </w:rPr>
              <w:t>11</w:t>
            </w:r>
            <w:r>
              <w:rPr>
                <w:noProof/>
                <w:webHidden/>
              </w:rPr>
              <w:fldChar w:fldCharType="end"/>
            </w:r>
          </w:hyperlink>
        </w:p>
        <w:p w:rsidR="00014DEF" w:rsidRDefault="00014DEF">
          <w:pPr>
            <w:pStyle w:val="TOC3"/>
            <w:tabs>
              <w:tab w:val="left" w:pos="1100"/>
              <w:tab w:val="right" w:leader="dot" w:pos="9062"/>
            </w:tabs>
            <w:rPr>
              <w:noProof/>
              <w:sz w:val="22"/>
            </w:rPr>
          </w:pPr>
          <w:hyperlink w:anchor="_Toc310270787" w:history="1">
            <w:r w:rsidRPr="00FF45DB">
              <w:rPr>
                <w:rStyle w:val="Hyperlink"/>
                <w:noProof/>
              </w:rPr>
              <w:t>3.1.4</w:t>
            </w:r>
            <w:r>
              <w:rPr>
                <w:noProof/>
                <w:sz w:val="22"/>
              </w:rPr>
              <w:tab/>
            </w:r>
            <w:r w:rsidRPr="00FF45DB">
              <w:rPr>
                <w:rStyle w:val="Hyperlink"/>
                <w:noProof/>
              </w:rPr>
              <w:t>Multi-Filter</w:t>
            </w:r>
            <w:r>
              <w:rPr>
                <w:noProof/>
                <w:webHidden/>
              </w:rPr>
              <w:tab/>
            </w:r>
            <w:r>
              <w:rPr>
                <w:noProof/>
                <w:webHidden/>
              </w:rPr>
              <w:fldChar w:fldCharType="begin"/>
            </w:r>
            <w:r>
              <w:rPr>
                <w:noProof/>
                <w:webHidden/>
              </w:rPr>
              <w:instrText xml:space="preserve"> PAGEREF _Toc310270787 \h </w:instrText>
            </w:r>
            <w:r>
              <w:rPr>
                <w:noProof/>
                <w:webHidden/>
              </w:rPr>
            </w:r>
            <w:r>
              <w:rPr>
                <w:noProof/>
                <w:webHidden/>
              </w:rPr>
              <w:fldChar w:fldCharType="separate"/>
            </w:r>
            <w:r>
              <w:rPr>
                <w:noProof/>
                <w:webHidden/>
              </w:rPr>
              <w:t>12</w:t>
            </w:r>
            <w:r>
              <w:rPr>
                <w:noProof/>
                <w:webHidden/>
              </w:rPr>
              <w:fldChar w:fldCharType="end"/>
            </w:r>
          </w:hyperlink>
        </w:p>
        <w:p w:rsidR="00014DEF" w:rsidRDefault="00014DEF">
          <w:pPr>
            <w:pStyle w:val="TOC3"/>
            <w:tabs>
              <w:tab w:val="left" w:pos="1100"/>
              <w:tab w:val="right" w:leader="dot" w:pos="9062"/>
            </w:tabs>
            <w:rPr>
              <w:noProof/>
              <w:sz w:val="22"/>
            </w:rPr>
          </w:pPr>
          <w:hyperlink w:anchor="_Toc310270788" w:history="1">
            <w:r w:rsidRPr="00FF45DB">
              <w:rPr>
                <w:rStyle w:val="Hyperlink"/>
                <w:noProof/>
              </w:rPr>
              <w:t>3.1.5</w:t>
            </w:r>
            <w:r>
              <w:rPr>
                <w:noProof/>
                <w:sz w:val="22"/>
              </w:rPr>
              <w:tab/>
            </w:r>
            <w:r w:rsidRPr="00FF45DB">
              <w:rPr>
                <w:rStyle w:val="Hyperlink"/>
                <w:noProof/>
              </w:rPr>
              <w:t>Finder</w:t>
            </w:r>
            <w:r>
              <w:rPr>
                <w:noProof/>
                <w:webHidden/>
              </w:rPr>
              <w:tab/>
            </w:r>
            <w:r>
              <w:rPr>
                <w:noProof/>
                <w:webHidden/>
              </w:rPr>
              <w:fldChar w:fldCharType="begin"/>
            </w:r>
            <w:r>
              <w:rPr>
                <w:noProof/>
                <w:webHidden/>
              </w:rPr>
              <w:instrText xml:space="preserve"> PAGEREF _Toc310270788 \h </w:instrText>
            </w:r>
            <w:r>
              <w:rPr>
                <w:noProof/>
                <w:webHidden/>
              </w:rPr>
            </w:r>
            <w:r>
              <w:rPr>
                <w:noProof/>
                <w:webHidden/>
              </w:rPr>
              <w:fldChar w:fldCharType="separate"/>
            </w:r>
            <w:r>
              <w:rPr>
                <w:noProof/>
                <w:webHidden/>
              </w:rPr>
              <w:t>13</w:t>
            </w:r>
            <w:r>
              <w:rPr>
                <w:noProof/>
                <w:webHidden/>
              </w:rPr>
              <w:fldChar w:fldCharType="end"/>
            </w:r>
          </w:hyperlink>
        </w:p>
        <w:p w:rsidR="00014DEF" w:rsidRDefault="00014DEF">
          <w:pPr>
            <w:pStyle w:val="TOC3"/>
            <w:tabs>
              <w:tab w:val="left" w:pos="1100"/>
              <w:tab w:val="right" w:leader="dot" w:pos="9062"/>
            </w:tabs>
            <w:rPr>
              <w:noProof/>
              <w:sz w:val="22"/>
            </w:rPr>
          </w:pPr>
          <w:hyperlink w:anchor="_Toc310270789" w:history="1">
            <w:r w:rsidRPr="00FF45DB">
              <w:rPr>
                <w:rStyle w:val="Hyperlink"/>
                <w:noProof/>
              </w:rPr>
              <w:t>3.1.6</w:t>
            </w:r>
            <w:r>
              <w:rPr>
                <w:noProof/>
                <w:sz w:val="22"/>
              </w:rPr>
              <w:tab/>
            </w:r>
            <w:r w:rsidRPr="00FF45DB">
              <w:rPr>
                <w:rStyle w:val="Hyperlink"/>
                <w:noProof/>
              </w:rPr>
              <w:t>Detailansichten</w:t>
            </w:r>
            <w:r>
              <w:rPr>
                <w:noProof/>
                <w:webHidden/>
              </w:rPr>
              <w:tab/>
            </w:r>
            <w:r>
              <w:rPr>
                <w:noProof/>
                <w:webHidden/>
              </w:rPr>
              <w:fldChar w:fldCharType="begin"/>
            </w:r>
            <w:r>
              <w:rPr>
                <w:noProof/>
                <w:webHidden/>
              </w:rPr>
              <w:instrText xml:space="preserve"> PAGEREF _Toc310270789 \h </w:instrText>
            </w:r>
            <w:r>
              <w:rPr>
                <w:noProof/>
                <w:webHidden/>
              </w:rPr>
            </w:r>
            <w:r>
              <w:rPr>
                <w:noProof/>
                <w:webHidden/>
              </w:rPr>
              <w:fldChar w:fldCharType="separate"/>
            </w:r>
            <w:r>
              <w:rPr>
                <w:noProof/>
                <w:webHidden/>
              </w:rPr>
              <w:t>13</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90" w:history="1">
            <w:r w:rsidRPr="00FF45DB">
              <w:rPr>
                <w:rStyle w:val="Hyperlink"/>
                <w:noProof/>
              </w:rPr>
              <w:t>3.2</w:t>
            </w:r>
            <w:r>
              <w:rPr>
                <w:noProof/>
                <w:sz w:val="22"/>
                <w:szCs w:val="22"/>
                <w:lang w:eastAsia="de-CH"/>
              </w:rPr>
              <w:tab/>
            </w:r>
            <w:r w:rsidRPr="00FF45DB">
              <w:rPr>
                <w:rStyle w:val="Hyperlink"/>
                <w:noProof/>
              </w:rPr>
              <w:t>Papier-Prototyp</w:t>
            </w:r>
            <w:r>
              <w:rPr>
                <w:noProof/>
                <w:webHidden/>
              </w:rPr>
              <w:tab/>
            </w:r>
            <w:r>
              <w:rPr>
                <w:noProof/>
                <w:webHidden/>
              </w:rPr>
              <w:fldChar w:fldCharType="begin"/>
            </w:r>
            <w:r>
              <w:rPr>
                <w:noProof/>
                <w:webHidden/>
              </w:rPr>
              <w:instrText xml:space="preserve"> PAGEREF _Toc310270790 \h </w:instrText>
            </w:r>
            <w:r>
              <w:rPr>
                <w:noProof/>
                <w:webHidden/>
              </w:rPr>
            </w:r>
            <w:r>
              <w:rPr>
                <w:noProof/>
                <w:webHidden/>
              </w:rPr>
              <w:fldChar w:fldCharType="separate"/>
            </w:r>
            <w:r>
              <w:rPr>
                <w:noProof/>
                <w:webHidden/>
              </w:rPr>
              <w:t>14</w:t>
            </w:r>
            <w:r>
              <w:rPr>
                <w:noProof/>
                <w:webHidden/>
              </w:rPr>
              <w:fldChar w:fldCharType="end"/>
            </w:r>
          </w:hyperlink>
        </w:p>
        <w:p w:rsidR="00014DEF" w:rsidRDefault="00014DEF">
          <w:pPr>
            <w:pStyle w:val="TOC3"/>
            <w:tabs>
              <w:tab w:val="left" w:pos="1100"/>
              <w:tab w:val="right" w:leader="dot" w:pos="9062"/>
            </w:tabs>
            <w:rPr>
              <w:noProof/>
              <w:sz w:val="22"/>
            </w:rPr>
          </w:pPr>
          <w:hyperlink w:anchor="_Toc310270791" w:history="1">
            <w:r w:rsidRPr="00FF45DB">
              <w:rPr>
                <w:rStyle w:val="Hyperlink"/>
                <w:noProof/>
              </w:rPr>
              <w:t>3.2.1</w:t>
            </w:r>
            <w:r>
              <w:rPr>
                <w:noProof/>
                <w:sz w:val="22"/>
              </w:rPr>
              <w:tab/>
            </w:r>
            <w:r w:rsidRPr="00FF45DB">
              <w:rPr>
                <w:rStyle w:val="Hyperlink"/>
                <w:noProof/>
              </w:rPr>
              <w:t>Variante A</w:t>
            </w:r>
            <w:r>
              <w:rPr>
                <w:noProof/>
                <w:webHidden/>
              </w:rPr>
              <w:tab/>
            </w:r>
            <w:r>
              <w:rPr>
                <w:noProof/>
                <w:webHidden/>
              </w:rPr>
              <w:fldChar w:fldCharType="begin"/>
            </w:r>
            <w:r>
              <w:rPr>
                <w:noProof/>
                <w:webHidden/>
              </w:rPr>
              <w:instrText xml:space="preserve"> PAGEREF _Toc310270791 \h </w:instrText>
            </w:r>
            <w:r>
              <w:rPr>
                <w:noProof/>
                <w:webHidden/>
              </w:rPr>
            </w:r>
            <w:r>
              <w:rPr>
                <w:noProof/>
                <w:webHidden/>
              </w:rPr>
              <w:fldChar w:fldCharType="separate"/>
            </w:r>
            <w:r>
              <w:rPr>
                <w:noProof/>
                <w:webHidden/>
              </w:rPr>
              <w:t>14</w:t>
            </w:r>
            <w:r>
              <w:rPr>
                <w:noProof/>
                <w:webHidden/>
              </w:rPr>
              <w:fldChar w:fldCharType="end"/>
            </w:r>
          </w:hyperlink>
        </w:p>
        <w:p w:rsidR="00014DEF" w:rsidRDefault="00014DEF">
          <w:pPr>
            <w:pStyle w:val="TOC3"/>
            <w:tabs>
              <w:tab w:val="left" w:pos="1100"/>
              <w:tab w:val="right" w:leader="dot" w:pos="9062"/>
            </w:tabs>
            <w:rPr>
              <w:noProof/>
              <w:sz w:val="22"/>
            </w:rPr>
          </w:pPr>
          <w:hyperlink w:anchor="_Toc310270792" w:history="1">
            <w:r w:rsidRPr="00FF45DB">
              <w:rPr>
                <w:rStyle w:val="Hyperlink"/>
                <w:noProof/>
              </w:rPr>
              <w:t>3.2.2</w:t>
            </w:r>
            <w:r>
              <w:rPr>
                <w:noProof/>
                <w:sz w:val="22"/>
              </w:rPr>
              <w:tab/>
            </w:r>
            <w:r w:rsidRPr="00FF45DB">
              <w:rPr>
                <w:rStyle w:val="Hyperlink"/>
                <w:noProof/>
              </w:rPr>
              <w:t>Variante B</w:t>
            </w:r>
            <w:r>
              <w:rPr>
                <w:noProof/>
                <w:webHidden/>
              </w:rPr>
              <w:tab/>
            </w:r>
            <w:r>
              <w:rPr>
                <w:noProof/>
                <w:webHidden/>
              </w:rPr>
              <w:fldChar w:fldCharType="begin"/>
            </w:r>
            <w:r>
              <w:rPr>
                <w:noProof/>
                <w:webHidden/>
              </w:rPr>
              <w:instrText xml:space="preserve"> PAGEREF _Toc310270792 \h </w:instrText>
            </w:r>
            <w:r>
              <w:rPr>
                <w:noProof/>
                <w:webHidden/>
              </w:rPr>
            </w:r>
            <w:r>
              <w:rPr>
                <w:noProof/>
                <w:webHidden/>
              </w:rPr>
              <w:fldChar w:fldCharType="separate"/>
            </w:r>
            <w:r>
              <w:rPr>
                <w:noProof/>
                <w:webHidden/>
              </w:rPr>
              <w:t>15</w:t>
            </w:r>
            <w:r>
              <w:rPr>
                <w:noProof/>
                <w:webHidden/>
              </w:rPr>
              <w:fldChar w:fldCharType="end"/>
            </w:r>
          </w:hyperlink>
        </w:p>
        <w:p w:rsidR="00014DEF" w:rsidRDefault="00014DEF">
          <w:pPr>
            <w:pStyle w:val="TOC3"/>
            <w:tabs>
              <w:tab w:val="left" w:pos="1100"/>
              <w:tab w:val="right" w:leader="dot" w:pos="9062"/>
            </w:tabs>
            <w:rPr>
              <w:noProof/>
              <w:sz w:val="22"/>
            </w:rPr>
          </w:pPr>
          <w:hyperlink w:anchor="_Toc310270793" w:history="1">
            <w:r w:rsidRPr="00FF45DB">
              <w:rPr>
                <w:rStyle w:val="Hyperlink"/>
                <w:noProof/>
              </w:rPr>
              <w:t>3.2.3</w:t>
            </w:r>
            <w:r>
              <w:rPr>
                <w:noProof/>
                <w:sz w:val="22"/>
              </w:rPr>
              <w:tab/>
            </w:r>
            <w:r w:rsidRPr="00FF45DB">
              <w:rPr>
                <w:rStyle w:val="Hyperlink"/>
                <w:noProof/>
              </w:rPr>
              <w:t>Variante C</w:t>
            </w:r>
            <w:r>
              <w:rPr>
                <w:noProof/>
                <w:webHidden/>
              </w:rPr>
              <w:tab/>
            </w:r>
            <w:r>
              <w:rPr>
                <w:noProof/>
                <w:webHidden/>
              </w:rPr>
              <w:fldChar w:fldCharType="begin"/>
            </w:r>
            <w:r>
              <w:rPr>
                <w:noProof/>
                <w:webHidden/>
              </w:rPr>
              <w:instrText xml:space="preserve"> PAGEREF _Toc310270793 \h </w:instrText>
            </w:r>
            <w:r>
              <w:rPr>
                <w:noProof/>
                <w:webHidden/>
              </w:rPr>
            </w:r>
            <w:r>
              <w:rPr>
                <w:noProof/>
                <w:webHidden/>
              </w:rPr>
              <w:fldChar w:fldCharType="separate"/>
            </w:r>
            <w:r>
              <w:rPr>
                <w:noProof/>
                <w:webHidden/>
              </w:rPr>
              <w:t>17</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94" w:history="1">
            <w:r w:rsidRPr="00FF45DB">
              <w:rPr>
                <w:rStyle w:val="Hyperlink"/>
                <w:noProof/>
              </w:rPr>
              <w:t>3.3</w:t>
            </w:r>
            <w:r>
              <w:rPr>
                <w:noProof/>
                <w:sz w:val="22"/>
                <w:szCs w:val="22"/>
                <w:lang w:eastAsia="de-CH"/>
              </w:rPr>
              <w:tab/>
            </w:r>
            <w:r w:rsidRPr="00FF45DB">
              <w:rPr>
                <w:rStyle w:val="Hyperlink"/>
                <w:noProof/>
              </w:rPr>
              <w:t>Design Entscheide</w:t>
            </w:r>
            <w:r>
              <w:rPr>
                <w:noProof/>
                <w:webHidden/>
              </w:rPr>
              <w:tab/>
            </w:r>
            <w:r>
              <w:rPr>
                <w:noProof/>
                <w:webHidden/>
              </w:rPr>
              <w:fldChar w:fldCharType="begin"/>
            </w:r>
            <w:r>
              <w:rPr>
                <w:noProof/>
                <w:webHidden/>
              </w:rPr>
              <w:instrText xml:space="preserve"> PAGEREF _Toc310270794 \h </w:instrText>
            </w:r>
            <w:r>
              <w:rPr>
                <w:noProof/>
                <w:webHidden/>
              </w:rPr>
            </w:r>
            <w:r>
              <w:rPr>
                <w:noProof/>
                <w:webHidden/>
              </w:rPr>
              <w:fldChar w:fldCharType="separate"/>
            </w:r>
            <w:r>
              <w:rPr>
                <w:noProof/>
                <w:webHidden/>
              </w:rPr>
              <w:t>20</w:t>
            </w:r>
            <w:r>
              <w:rPr>
                <w:noProof/>
                <w:webHidden/>
              </w:rPr>
              <w:fldChar w:fldCharType="end"/>
            </w:r>
          </w:hyperlink>
        </w:p>
        <w:p w:rsidR="00014DEF" w:rsidRDefault="00014DEF">
          <w:pPr>
            <w:pStyle w:val="TOC3"/>
            <w:tabs>
              <w:tab w:val="left" w:pos="1100"/>
              <w:tab w:val="right" w:leader="dot" w:pos="9062"/>
            </w:tabs>
            <w:rPr>
              <w:noProof/>
              <w:sz w:val="22"/>
            </w:rPr>
          </w:pPr>
          <w:hyperlink w:anchor="_Toc310270795" w:history="1">
            <w:r w:rsidRPr="00FF45DB">
              <w:rPr>
                <w:rStyle w:val="Hyperlink"/>
                <w:noProof/>
              </w:rPr>
              <w:t>3.3.1</w:t>
            </w:r>
            <w:r>
              <w:rPr>
                <w:noProof/>
                <w:sz w:val="22"/>
              </w:rPr>
              <w:tab/>
            </w:r>
            <w:r w:rsidRPr="00FF45DB">
              <w:rPr>
                <w:rStyle w:val="Hyperlink"/>
                <w:noProof/>
              </w:rPr>
              <w:t>Pivot Viewer</w:t>
            </w:r>
            <w:r>
              <w:rPr>
                <w:noProof/>
                <w:webHidden/>
              </w:rPr>
              <w:tab/>
            </w:r>
            <w:r>
              <w:rPr>
                <w:noProof/>
                <w:webHidden/>
              </w:rPr>
              <w:fldChar w:fldCharType="begin"/>
            </w:r>
            <w:r>
              <w:rPr>
                <w:noProof/>
                <w:webHidden/>
              </w:rPr>
              <w:instrText xml:space="preserve"> PAGEREF _Toc310270795 \h </w:instrText>
            </w:r>
            <w:r>
              <w:rPr>
                <w:noProof/>
                <w:webHidden/>
              </w:rPr>
            </w:r>
            <w:r>
              <w:rPr>
                <w:noProof/>
                <w:webHidden/>
              </w:rPr>
              <w:fldChar w:fldCharType="separate"/>
            </w:r>
            <w:r>
              <w:rPr>
                <w:noProof/>
                <w:webHidden/>
              </w:rPr>
              <w:t>20</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96" w:history="1">
            <w:r w:rsidRPr="00FF45DB">
              <w:rPr>
                <w:rStyle w:val="Hyperlink"/>
                <w:noProof/>
              </w:rPr>
              <w:t>3.4</w:t>
            </w:r>
            <w:r>
              <w:rPr>
                <w:noProof/>
                <w:sz w:val="22"/>
                <w:szCs w:val="22"/>
                <w:lang w:eastAsia="de-CH"/>
              </w:rPr>
              <w:tab/>
            </w:r>
            <w:r w:rsidRPr="00FF45DB">
              <w:rPr>
                <w:rStyle w:val="Hyperlink"/>
                <w:noProof/>
              </w:rPr>
              <w:t>Externes Design</w:t>
            </w:r>
            <w:r>
              <w:rPr>
                <w:noProof/>
                <w:webHidden/>
              </w:rPr>
              <w:tab/>
            </w:r>
            <w:r>
              <w:rPr>
                <w:noProof/>
                <w:webHidden/>
              </w:rPr>
              <w:fldChar w:fldCharType="begin"/>
            </w:r>
            <w:r>
              <w:rPr>
                <w:noProof/>
                <w:webHidden/>
              </w:rPr>
              <w:instrText xml:space="preserve"> PAGEREF _Toc310270796 \h </w:instrText>
            </w:r>
            <w:r>
              <w:rPr>
                <w:noProof/>
                <w:webHidden/>
              </w:rPr>
            </w:r>
            <w:r>
              <w:rPr>
                <w:noProof/>
                <w:webHidden/>
              </w:rPr>
              <w:fldChar w:fldCharType="separate"/>
            </w:r>
            <w:r>
              <w:rPr>
                <w:noProof/>
                <w:webHidden/>
              </w:rPr>
              <w:t>21</w:t>
            </w:r>
            <w:r>
              <w:rPr>
                <w:noProof/>
                <w:webHidden/>
              </w:rPr>
              <w:fldChar w:fldCharType="end"/>
            </w:r>
          </w:hyperlink>
        </w:p>
        <w:p w:rsidR="00014DEF" w:rsidRDefault="00014DEF">
          <w:pPr>
            <w:pStyle w:val="TOC2"/>
            <w:tabs>
              <w:tab w:val="left" w:pos="880"/>
              <w:tab w:val="right" w:leader="dot" w:pos="9062"/>
            </w:tabs>
            <w:rPr>
              <w:noProof/>
              <w:sz w:val="22"/>
              <w:szCs w:val="22"/>
              <w:lang w:eastAsia="de-CH"/>
            </w:rPr>
          </w:pPr>
          <w:hyperlink w:anchor="_Toc310270797" w:history="1">
            <w:r w:rsidRPr="00FF45DB">
              <w:rPr>
                <w:rStyle w:val="Hyperlink"/>
                <w:noProof/>
              </w:rPr>
              <w:t>3.5</w:t>
            </w:r>
            <w:r>
              <w:rPr>
                <w:noProof/>
                <w:sz w:val="22"/>
                <w:szCs w:val="22"/>
                <w:lang w:eastAsia="de-CH"/>
              </w:rPr>
              <w:tab/>
            </w:r>
            <w:r w:rsidRPr="00FF45DB">
              <w:rPr>
                <w:rStyle w:val="Hyperlink"/>
                <w:noProof/>
              </w:rPr>
              <w:t>Guidelines</w:t>
            </w:r>
            <w:r>
              <w:rPr>
                <w:noProof/>
                <w:webHidden/>
              </w:rPr>
              <w:tab/>
            </w:r>
            <w:r>
              <w:rPr>
                <w:noProof/>
                <w:webHidden/>
              </w:rPr>
              <w:fldChar w:fldCharType="begin"/>
            </w:r>
            <w:r>
              <w:rPr>
                <w:noProof/>
                <w:webHidden/>
              </w:rPr>
              <w:instrText xml:space="preserve"> PAGEREF _Toc310270797 \h </w:instrText>
            </w:r>
            <w:r>
              <w:rPr>
                <w:noProof/>
                <w:webHidden/>
              </w:rPr>
            </w:r>
            <w:r>
              <w:rPr>
                <w:noProof/>
                <w:webHidden/>
              </w:rPr>
              <w:fldChar w:fldCharType="separate"/>
            </w:r>
            <w:r>
              <w:rPr>
                <w:noProof/>
                <w:webHidden/>
              </w:rPr>
              <w:t>23</w:t>
            </w:r>
            <w:r>
              <w:rPr>
                <w:noProof/>
                <w:webHidden/>
              </w:rPr>
              <w:fldChar w:fldCharType="end"/>
            </w:r>
          </w:hyperlink>
        </w:p>
        <w:p w:rsidR="00014DEF" w:rsidRDefault="00014DEF">
          <w:pPr>
            <w:pStyle w:val="TOC3"/>
            <w:tabs>
              <w:tab w:val="left" w:pos="1100"/>
              <w:tab w:val="right" w:leader="dot" w:pos="9062"/>
            </w:tabs>
            <w:rPr>
              <w:noProof/>
              <w:sz w:val="22"/>
            </w:rPr>
          </w:pPr>
          <w:hyperlink w:anchor="_Toc310270798" w:history="1">
            <w:r w:rsidRPr="00FF45DB">
              <w:rPr>
                <w:rStyle w:val="Hyperlink"/>
                <w:noProof/>
              </w:rPr>
              <w:t>3.5.1</w:t>
            </w:r>
            <w:r>
              <w:rPr>
                <w:noProof/>
                <w:sz w:val="22"/>
              </w:rPr>
              <w:tab/>
            </w:r>
            <w:r w:rsidRPr="00FF45DB">
              <w:rPr>
                <w:rStyle w:val="Hyperlink"/>
                <w:noProof/>
              </w:rPr>
              <w:t>Interaction Design Guidelines</w:t>
            </w:r>
            <w:r>
              <w:rPr>
                <w:noProof/>
                <w:webHidden/>
              </w:rPr>
              <w:tab/>
            </w:r>
            <w:r>
              <w:rPr>
                <w:noProof/>
                <w:webHidden/>
              </w:rPr>
              <w:fldChar w:fldCharType="begin"/>
            </w:r>
            <w:r>
              <w:rPr>
                <w:noProof/>
                <w:webHidden/>
              </w:rPr>
              <w:instrText xml:space="preserve"> PAGEREF _Toc310270798 \h </w:instrText>
            </w:r>
            <w:r>
              <w:rPr>
                <w:noProof/>
                <w:webHidden/>
              </w:rPr>
            </w:r>
            <w:r>
              <w:rPr>
                <w:noProof/>
                <w:webHidden/>
              </w:rPr>
              <w:fldChar w:fldCharType="separate"/>
            </w:r>
            <w:r>
              <w:rPr>
                <w:noProof/>
                <w:webHidden/>
              </w:rPr>
              <w:t>23</w:t>
            </w:r>
            <w:r>
              <w:rPr>
                <w:noProof/>
                <w:webHidden/>
              </w:rPr>
              <w:fldChar w:fldCharType="end"/>
            </w:r>
          </w:hyperlink>
        </w:p>
        <w:p w:rsidR="00014DEF" w:rsidRDefault="00014DEF">
          <w:pPr>
            <w:pStyle w:val="TOC3"/>
            <w:tabs>
              <w:tab w:val="left" w:pos="1100"/>
              <w:tab w:val="right" w:leader="dot" w:pos="9062"/>
            </w:tabs>
            <w:rPr>
              <w:noProof/>
              <w:sz w:val="22"/>
            </w:rPr>
          </w:pPr>
          <w:hyperlink w:anchor="_Toc310270799" w:history="1">
            <w:r w:rsidRPr="00FF45DB">
              <w:rPr>
                <w:rStyle w:val="Hyperlink"/>
                <w:noProof/>
                <w:lang w:val="en-US"/>
              </w:rPr>
              <w:t>3.5.2</w:t>
            </w:r>
            <w:r>
              <w:rPr>
                <w:noProof/>
                <w:sz w:val="22"/>
              </w:rPr>
              <w:tab/>
            </w:r>
            <w:r w:rsidRPr="00FF45DB">
              <w:rPr>
                <w:rStyle w:val="Hyperlink"/>
                <w:noProof/>
                <w:lang w:val="en-US"/>
              </w:rPr>
              <w:t>Visual &amp; Motion Design Guidelines</w:t>
            </w:r>
            <w:r>
              <w:rPr>
                <w:noProof/>
                <w:webHidden/>
              </w:rPr>
              <w:tab/>
            </w:r>
            <w:r>
              <w:rPr>
                <w:noProof/>
                <w:webHidden/>
              </w:rPr>
              <w:fldChar w:fldCharType="begin"/>
            </w:r>
            <w:r>
              <w:rPr>
                <w:noProof/>
                <w:webHidden/>
              </w:rPr>
              <w:instrText xml:space="preserve"> PAGEREF _Toc310270799 \h </w:instrText>
            </w:r>
            <w:r>
              <w:rPr>
                <w:noProof/>
                <w:webHidden/>
              </w:rPr>
            </w:r>
            <w:r>
              <w:rPr>
                <w:noProof/>
                <w:webHidden/>
              </w:rPr>
              <w:fldChar w:fldCharType="separate"/>
            </w:r>
            <w:r>
              <w:rPr>
                <w:noProof/>
                <w:webHidden/>
              </w:rPr>
              <w:t>24</w:t>
            </w:r>
            <w:r>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4" w:name="_Toc310270775"/>
      <w:r>
        <w:rPr>
          <w:lang w:val="de-DE"/>
        </w:rPr>
        <w:t>Abbildungsverzeichnis</w:t>
      </w:r>
      <w:bookmarkEnd w:id="4"/>
    </w:p>
    <w:p w:rsidR="00014DEF"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10270800" w:history="1">
        <w:r w:rsidR="00014DEF" w:rsidRPr="00C04064">
          <w:rPr>
            <w:rStyle w:val="Hyperlink"/>
            <w:noProof/>
          </w:rPr>
          <w:t>Abbildung 1 - Prozessdiagramm</w:t>
        </w:r>
        <w:r w:rsidR="00014DEF">
          <w:rPr>
            <w:noProof/>
            <w:webHidden/>
          </w:rPr>
          <w:tab/>
        </w:r>
        <w:r w:rsidR="00014DEF">
          <w:rPr>
            <w:noProof/>
            <w:webHidden/>
          </w:rPr>
          <w:fldChar w:fldCharType="begin"/>
        </w:r>
        <w:r w:rsidR="00014DEF">
          <w:rPr>
            <w:noProof/>
            <w:webHidden/>
          </w:rPr>
          <w:instrText xml:space="preserve"> PAGEREF _Toc310270800 \h </w:instrText>
        </w:r>
        <w:r w:rsidR="00014DEF">
          <w:rPr>
            <w:noProof/>
            <w:webHidden/>
          </w:rPr>
        </w:r>
        <w:r w:rsidR="00014DEF">
          <w:rPr>
            <w:noProof/>
            <w:webHidden/>
          </w:rPr>
          <w:fldChar w:fldCharType="separate"/>
        </w:r>
        <w:r w:rsidR="00014DEF">
          <w:rPr>
            <w:noProof/>
            <w:webHidden/>
          </w:rPr>
          <w:t>4</w:t>
        </w:r>
        <w:r w:rsidR="00014DEF">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1" w:history="1">
        <w:r w:rsidRPr="00C04064">
          <w:rPr>
            <w:rStyle w:val="Hyperlink"/>
            <w:noProof/>
          </w:rPr>
          <w:t>Abbildung 2 - Domain Model Daten</w:t>
        </w:r>
        <w:r>
          <w:rPr>
            <w:noProof/>
            <w:webHidden/>
          </w:rPr>
          <w:tab/>
        </w:r>
        <w:r>
          <w:rPr>
            <w:noProof/>
            <w:webHidden/>
          </w:rPr>
          <w:fldChar w:fldCharType="begin"/>
        </w:r>
        <w:r>
          <w:rPr>
            <w:noProof/>
            <w:webHidden/>
          </w:rPr>
          <w:instrText xml:space="preserve"> PAGEREF _Toc310270801 \h </w:instrText>
        </w:r>
        <w:r>
          <w:rPr>
            <w:noProof/>
            <w:webHidden/>
          </w:rPr>
        </w:r>
        <w:r>
          <w:rPr>
            <w:noProof/>
            <w:webHidden/>
          </w:rPr>
          <w:fldChar w:fldCharType="separate"/>
        </w:r>
        <w:r>
          <w:rPr>
            <w:noProof/>
            <w:webHidden/>
          </w:rPr>
          <w:t>5</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2" w:history="1">
        <w:r w:rsidRPr="00C04064">
          <w:rPr>
            <w:rStyle w:val="Hyperlink"/>
            <w:noProof/>
          </w:rPr>
          <w:t>Abbildung 3 - Objekt Diagramm Project Note</w:t>
        </w:r>
        <w:r>
          <w:rPr>
            <w:noProof/>
            <w:webHidden/>
          </w:rPr>
          <w:tab/>
        </w:r>
        <w:r>
          <w:rPr>
            <w:noProof/>
            <w:webHidden/>
          </w:rPr>
          <w:fldChar w:fldCharType="begin"/>
        </w:r>
        <w:r>
          <w:rPr>
            <w:noProof/>
            <w:webHidden/>
          </w:rPr>
          <w:instrText xml:space="preserve"> PAGEREF _Toc310270802 \h </w:instrText>
        </w:r>
        <w:r>
          <w:rPr>
            <w:noProof/>
            <w:webHidden/>
          </w:rPr>
        </w:r>
        <w:r>
          <w:rPr>
            <w:noProof/>
            <w:webHidden/>
          </w:rPr>
          <w:fldChar w:fldCharType="separate"/>
        </w:r>
        <w:r>
          <w:rPr>
            <w:noProof/>
            <w:webHidden/>
          </w:rPr>
          <w:t>5</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3" w:history="1">
        <w:r w:rsidRPr="00C04064">
          <w:rPr>
            <w:rStyle w:val="Hyperlink"/>
            <w:noProof/>
          </w:rPr>
          <w:t>Abbildung 4 - Allgemeiner Ablauf</w:t>
        </w:r>
        <w:r>
          <w:rPr>
            <w:noProof/>
            <w:webHidden/>
          </w:rPr>
          <w:tab/>
        </w:r>
        <w:r>
          <w:rPr>
            <w:noProof/>
            <w:webHidden/>
          </w:rPr>
          <w:fldChar w:fldCharType="begin"/>
        </w:r>
        <w:r>
          <w:rPr>
            <w:noProof/>
            <w:webHidden/>
          </w:rPr>
          <w:instrText xml:space="preserve"> PAGEREF _Toc310270803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4" w:history="1">
        <w:r w:rsidRPr="00C04064">
          <w:rPr>
            <w:rStyle w:val="Hyperlink"/>
            <w:noProof/>
          </w:rPr>
          <w:t>Abbildung 5 - Übersicht Tree View</w:t>
        </w:r>
        <w:r>
          <w:rPr>
            <w:noProof/>
            <w:webHidden/>
          </w:rPr>
          <w:tab/>
        </w:r>
        <w:r>
          <w:rPr>
            <w:noProof/>
            <w:webHidden/>
          </w:rPr>
          <w:fldChar w:fldCharType="begin"/>
        </w:r>
        <w:r>
          <w:rPr>
            <w:noProof/>
            <w:webHidden/>
          </w:rPr>
          <w:instrText xml:space="preserve"> PAGEREF _Toc310270804 \h </w:instrText>
        </w:r>
        <w:r>
          <w:rPr>
            <w:noProof/>
            <w:webHidden/>
          </w:rPr>
        </w:r>
        <w:r>
          <w:rPr>
            <w:noProof/>
            <w:webHidden/>
          </w:rPr>
          <w:fldChar w:fldCharType="separate"/>
        </w:r>
        <w:r>
          <w:rPr>
            <w:noProof/>
            <w:webHidden/>
          </w:rPr>
          <w:t>7</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5" w:history="1">
        <w:r w:rsidRPr="00C04064">
          <w:rPr>
            <w:rStyle w:val="Hyperlink"/>
            <w:noProof/>
          </w:rPr>
          <w:t>Abbildung 6 - Tree View Stufe 1</w:t>
        </w:r>
        <w:r>
          <w:rPr>
            <w:noProof/>
            <w:webHidden/>
          </w:rPr>
          <w:tab/>
        </w:r>
        <w:r>
          <w:rPr>
            <w:noProof/>
            <w:webHidden/>
          </w:rPr>
          <w:fldChar w:fldCharType="begin"/>
        </w:r>
        <w:r>
          <w:rPr>
            <w:noProof/>
            <w:webHidden/>
          </w:rPr>
          <w:instrText xml:space="preserve"> PAGEREF _Toc310270805 \h </w:instrText>
        </w:r>
        <w:r>
          <w:rPr>
            <w:noProof/>
            <w:webHidden/>
          </w:rPr>
        </w:r>
        <w:r>
          <w:rPr>
            <w:noProof/>
            <w:webHidden/>
          </w:rPr>
          <w:fldChar w:fldCharType="separate"/>
        </w:r>
        <w:r>
          <w:rPr>
            <w:noProof/>
            <w:webHidden/>
          </w:rPr>
          <w:t>8</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6" w:history="1">
        <w:r w:rsidRPr="00C04064">
          <w:rPr>
            <w:rStyle w:val="Hyperlink"/>
            <w:noProof/>
          </w:rPr>
          <w:t>Abbildung 7 - Tree View Stufe 2</w:t>
        </w:r>
        <w:r>
          <w:rPr>
            <w:noProof/>
            <w:webHidden/>
          </w:rPr>
          <w:tab/>
        </w:r>
        <w:r>
          <w:rPr>
            <w:noProof/>
            <w:webHidden/>
          </w:rPr>
          <w:fldChar w:fldCharType="begin"/>
        </w:r>
        <w:r>
          <w:rPr>
            <w:noProof/>
            <w:webHidden/>
          </w:rPr>
          <w:instrText xml:space="preserve"> PAGEREF _Toc310270806 \h </w:instrText>
        </w:r>
        <w:r>
          <w:rPr>
            <w:noProof/>
            <w:webHidden/>
          </w:rPr>
        </w:r>
        <w:r>
          <w:rPr>
            <w:noProof/>
            <w:webHidden/>
          </w:rPr>
          <w:fldChar w:fldCharType="separate"/>
        </w:r>
        <w:r>
          <w:rPr>
            <w:noProof/>
            <w:webHidden/>
          </w:rPr>
          <w:t>8</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7" w:history="1">
        <w:r w:rsidRPr="00C04064">
          <w:rPr>
            <w:rStyle w:val="Hyperlink"/>
            <w:noProof/>
            <w:lang w:val="en-US"/>
          </w:rPr>
          <w:t>Abbildung 8 - Tree View, Variante A1</w:t>
        </w:r>
        <w:r>
          <w:rPr>
            <w:noProof/>
            <w:webHidden/>
          </w:rPr>
          <w:tab/>
        </w:r>
        <w:r>
          <w:rPr>
            <w:noProof/>
            <w:webHidden/>
          </w:rPr>
          <w:fldChar w:fldCharType="begin"/>
        </w:r>
        <w:r>
          <w:rPr>
            <w:noProof/>
            <w:webHidden/>
          </w:rPr>
          <w:instrText xml:space="preserve"> PAGEREF _Toc310270807 \h </w:instrText>
        </w:r>
        <w:r>
          <w:rPr>
            <w:noProof/>
            <w:webHidden/>
          </w:rPr>
        </w:r>
        <w:r>
          <w:rPr>
            <w:noProof/>
            <w:webHidden/>
          </w:rPr>
          <w:fldChar w:fldCharType="separate"/>
        </w:r>
        <w:r>
          <w:rPr>
            <w:noProof/>
            <w:webHidden/>
          </w:rPr>
          <w:t>9</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8" w:history="1">
        <w:r w:rsidRPr="00C04064">
          <w:rPr>
            <w:rStyle w:val="Hyperlink"/>
            <w:noProof/>
            <w:lang w:val="en-US"/>
          </w:rPr>
          <w:t>Abbildung 9 - Tree View, Variante A2</w:t>
        </w:r>
        <w:r>
          <w:rPr>
            <w:noProof/>
            <w:webHidden/>
          </w:rPr>
          <w:tab/>
        </w:r>
        <w:r>
          <w:rPr>
            <w:noProof/>
            <w:webHidden/>
          </w:rPr>
          <w:fldChar w:fldCharType="begin"/>
        </w:r>
        <w:r>
          <w:rPr>
            <w:noProof/>
            <w:webHidden/>
          </w:rPr>
          <w:instrText xml:space="preserve"> PAGEREF _Toc310270808 \h </w:instrText>
        </w:r>
        <w:r>
          <w:rPr>
            <w:noProof/>
            <w:webHidden/>
          </w:rPr>
        </w:r>
        <w:r>
          <w:rPr>
            <w:noProof/>
            <w:webHidden/>
          </w:rPr>
          <w:fldChar w:fldCharType="separate"/>
        </w:r>
        <w:r>
          <w:rPr>
            <w:noProof/>
            <w:webHidden/>
          </w:rPr>
          <w:t>9</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09" w:history="1">
        <w:r w:rsidRPr="00C04064">
          <w:rPr>
            <w:rStyle w:val="Hyperlink"/>
            <w:noProof/>
          </w:rPr>
          <w:t>Abbildung 10 - Tree View, Variante B</w:t>
        </w:r>
        <w:r>
          <w:rPr>
            <w:noProof/>
            <w:webHidden/>
          </w:rPr>
          <w:tab/>
        </w:r>
        <w:r>
          <w:rPr>
            <w:noProof/>
            <w:webHidden/>
          </w:rPr>
          <w:fldChar w:fldCharType="begin"/>
        </w:r>
        <w:r>
          <w:rPr>
            <w:noProof/>
            <w:webHidden/>
          </w:rPr>
          <w:instrText xml:space="preserve"> PAGEREF _Toc310270809 \h </w:instrText>
        </w:r>
        <w:r>
          <w:rPr>
            <w:noProof/>
            <w:webHidden/>
          </w:rPr>
        </w:r>
        <w:r>
          <w:rPr>
            <w:noProof/>
            <w:webHidden/>
          </w:rPr>
          <w:fldChar w:fldCharType="separate"/>
        </w:r>
        <w:r>
          <w:rPr>
            <w:noProof/>
            <w:webHidden/>
          </w:rPr>
          <w:t>10</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0" w:history="1">
        <w:r w:rsidRPr="00C04064">
          <w:rPr>
            <w:rStyle w:val="Hyperlink"/>
            <w:noProof/>
          </w:rPr>
          <w:t>Abbildung 11 - Spider View</w:t>
        </w:r>
        <w:r>
          <w:rPr>
            <w:noProof/>
            <w:webHidden/>
          </w:rPr>
          <w:tab/>
        </w:r>
        <w:r>
          <w:rPr>
            <w:noProof/>
            <w:webHidden/>
          </w:rPr>
          <w:fldChar w:fldCharType="begin"/>
        </w:r>
        <w:r>
          <w:rPr>
            <w:noProof/>
            <w:webHidden/>
          </w:rPr>
          <w:instrText xml:space="preserve"> PAGEREF _Toc310270810 \h </w:instrText>
        </w:r>
        <w:r>
          <w:rPr>
            <w:noProof/>
            <w:webHidden/>
          </w:rPr>
        </w:r>
        <w:r>
          <w:rPr>
            <w:noProof/>
            <w:webHidden/>
          </w:rPr>
          <w:fldChar w:fldCharType="separate"/>
        </w:r>
        <w:r>
          <w:rPr>
            <w:noProof/>
            <w:webHidden/>
          </w:rPr>
          <w:t>11</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1" w:history="1">
        <w:r w:rsidRPr="00C04064">
          <w:rPr>
            <w:rStyle w:val="Hyperlink"/>
            <w:noProof/>
          </w:rPr>
          <w:t>Abbildung 12 - Multi-Filter</w:t>
        </w:r>
        <w:r>
          <w:rPr>
            <w:noProof/>
            <w:webHidden/>
          </w:rPr>
          <w:tab/>
        </w:r>
        <w:r>
          <w:rPr>
            <w:noProof/>
            <w:webHidden/>
          </w:rPr>
          <w:fldChar w:fldCharType="begin"/>
        </w:r>
        <w:r>
          <w:rPr>
            <w:noProof/>
            <w:webHidden/>
          </w:rPr>
          <w:instrText xml:space="preserve"> PAGEREF _Toc310270811 \h </w:instrText>
        </w:r>
        <w:r>
          <w:rPr>
            <w:noProof/>
            <w:webHidden/>
          </w:rPr>
        </w:r>
        <w:r>
          <w:rPr>
            <w:noProof/>
            <w:webHidden/>
          </w:rPr>
          <w:fldChar w:fldCharType="separate"/>
        </w:r>
        <w:r>
          <w:rPr>
            <w:noProof/>
            <w:webHidden/>
          </w:rPr>
          <w:t>12</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2" w:history="1">
        <w:r w:rsidRPr="00C04064">
          <w:rPr>
            <w:rStyle w:val="Hyperlink"/>
            <w:noProof/>
          </w:rPr>
          <w:t>Abbildung 13 - Finder</w:t>
        </w:r>
        <w:r>
          <w:rPr>
            <w:noProof/>
            <w:webHidden/>
          </w:rPr>
          <w:tab/>
        </w:r>
        <w:r>
          <w:rPr>
            <w:noProof/>
            <w:webHidden/>
          </w:rPr>
          <w:fldChar w:fldCharType="begin"/>
        </w:r>
        <w:r>
          <w:rPr>
            <w:noProof/>
            <w:webHidden/>
          </w:rPr>
          <w:instrText xml:space="preserve"> PAGEREF _Toc310270812 \h </w:instrText>
        </w:r>
        <w:r>
          <w:rPr>
            <w:noProof/>
            <w:webHidden/>
          </w:rPr>
        </w:r>
        <w:r>
          <w:rPr>
            <w:noProof/>
            <w:webHidden/>
          </w:rPr>
          <w:fldChar w:fldCharType="separate"/>
        </w:r>
        <w:r>
          <w:rPr>
            <w:noProof/>
            <w:webHidden/>
          </w:rPr>
          <w:t>13</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3" w:history="1">
        <w:r w:rsidRPr="00C04064">
          <w:rPr>
            <w:rStyle w:val="Hyperlink"/>
            <w:noProof/>
          </w:rPr>
          <w:t>Abbildung 14 - Detailansichten</w:t>
        </w:r>
        <w:r>
          <w:rPr>
            <w:noProof/>
            <w:webHidden/>
          </w:rPr>
          <w:tab/>
        </w:r>
        <w:r>
          <w:rPr>
            <w:noProof/>
            <w:webHidden/>
          </w:rPr>
          <w:fldChar w:fldCharType="begin"/>
        </w:r>
        <w:r>
          <w:rPr>
            <w:noProof/>
            <w:webHidden/>
          </w:rPr>
          <w:instrText xml:space="preserve"> PAGEREF _Toc310270813 \h </w:instrText>
        </w:r>
        <w:r>
          <w:rPr>
            <w:noProof/>
            <w:webHidden/>
          </w:rPr>
        </w:r>
        <w:r>
          <w:rPr>
            <w:noProof/>
            <w:webHidden/>
          </w:rPr>
          <w:fldChar w:fldCharType="separate"/>
        </w:r>
        <w:r>
          <w:rPr>
            <w:noProof/>
            <w:webHidden/>
          </w:rPr>
          <w:t>14</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4" w:history="1">
        <w:r w:rsidRPr="00C04064">
          <w:rPr>
            <w:rStyle w:val="Hyperlink"/>
            <w:noProof/>
          </w:rPr>
          <w:t>Abbildung 15 - Papierprototyp Variante A, Spider View</w:t>
        </w:r>
        <w:r>
          <w:rPr>
            <w:noProof/>
            <w:webHidden/>
          </w:rPr>
          <w:tab/>
        </w:r>
        <w:r>
          <w:rPr>
            <w:noProof/>
            <w:webHidden/>
          </w:rPr>
          <w:fldChar w:fldCharType="begin"/>
        </w:r>
        <w:r>
          <w:rPr>
            <w:noProof/>
            <w:webHidden/>
          </w:rPr>
          <w:instrText xml:space="preserve"> PAGEREF _Toc310270814 \h </w:instrText>
        </w:r>
        <w:r>
          <w:rPr>
            <w:noProof/>
            <w:webHidden/>
          </w:rPr>
        </w:r>
        <w:r>
          <w:rPr>
            <w:noProof/>
            <w:webHidden/>
          </w:rPr>
          <w:fldChar w:fldCharType="separate"/>
        </w:r>
        <w:r>
          <w:rPr>
            <w:noProof/>
            <w:webHidden/>
          </w:rPr>
          <w:t>14</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5" w:history="1">
        <w:r w:rsidRPr="00C04064">
          <w:rPr>
            <w:rStyle w:val="Hyperlink"/>
            <w:noProof/>
          </w:rPr>
          <w:t>Abbildung 16 - Papierprototyp Variante B</w:t>
        </w:r>
        <w:r>
          <w:rPr>
            <w:noProof/>
            <w:webHidden/>
          </w:rPr>
          <w:tab/>
        </w:r>
        <w:r>
          <w:rPr>
            <w:noProof/>
            <w:webHidden/>
          </w:rPr>
          <w:fldChar w:fldCharType="begin"/>
        </w:r>
        <w:r>
          <w:rPr>
            <w:noProof/>
            <w:webHidden/>
          </w:rPr>
          <w:instrText xml:space="preserve"> PAGEREF _Toc310270815 \h </w:instrText>
        </w:r>
        <w:r>
          <w:rPr>
            <w:noProof/>
            <w:webHidden/>
          </w:rPr>
        </w:r>
        <w:r>
          <w:rPr>
            <w:noProof/>
            <w:webHidden/>
          </w:rPr>
          <w:fldChar w:fldCharType="separate"/>
        </w:r>
        <w:r>
          <w:rPr>
            <w:noProof/>
            <w:webHidden/>
          </w:rPr>
          <w:t>16</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6" w:history="1">
        <w:r w:rsidRPr="00C04064">
          <w:rPr>
            <w:rStyle w:val="Hyperlink"/>
            <w:noProof/>
          </w:rPr>
          <w:t>Abbildung 17 - Papierprototyp Variante C, Detailansicht</w:t>
        </w:r>
        <w:r>
          <w:rPr>
            <w:noProof/>
            <w:webHidden/>
          </w:rPr>
          <w:tab/>
        </w:r>
        <w:r>
          <w:rPr>
            <w:noProof/>
            <w:webHidden/>
          </w:rPr>
          <w:fldChar w:fldCharType="begin"/>
        </w:r>
        <w:r>
          <w:rPr>
            <w:noProof/>
            <w:webHidden/>
          </w:rPr>
          <w:instrText xml:space="preserve"> PAGEREF _Toc310270816 \h </w:instrText>
        </w:r>
        <w:r>
          <w:rPr>
            <w:noProof/>
            <w:webHidden/>
          </w:rPr>
        </w:r>
        <w:r>
          <w:rPr>
            <w:noProof/>
            <w:webHidden/>
          </w:rPr>
          <w:fldChar w:fldCharType="separate"/>
        </w:r>
        <w:r>
          <w:rPr>
            <w:noProof/>
            <w:webHidden/>
          </w:rPr>
          <w:t>17</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7" w:history="1">
        <w:r w:rsidRPr="00C04064">
          <w:rPr>
            <w:rStyle w:val="Hyperlink"/>
            <w:noProof/>
          </w:rPr>
          <w:t>Abbildung 18 - Papierprototyp Variante C, Übersicht</w:t>
        </w:r>
        <w:r>
          <w:rPr>
            <w:noProof/>
            <w:webHidden/>
          </w:rPr>
          <w:tab/>
        </w:r>
        <w:r>
          <w:rPr>
            <w:noProof/>
            <w:webHidden/>
          </w:rPr>
          <w:fldChar w:fldCharType="begin"/>
        </w:r>
        <w:r>
          <w:rPr>
            <w:noProof/>
            <w:webHidden/>
          </w:rPr>
          <w:instrText xml:space="preserve"> PAGEREF _Toc310270817 \h </w:instrText>
        </w:r>
        <w:r>
          <w:rPr>
            <w:noProof/>
            <w:webHidden/>
          </w:rPr>
        </w:r>
        <w:r>
          <w:rPr>
            <w:noProof/>
            <w:webHidden/>
          </w:rPr>
          <w:fldChar w:fldCharType="separate"/>
        </w:r>
        <w:r>
          <w:rPr>
            <w:noProof/>
            <w:webHidden/>
          </w:rPr>
          <w:t>18</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8" w:history="1">
        <w:r w:rsidRPr="00C04064">
          <w:rPr>
            <w:rStyle w:val="Hyperlink"/>
            <w:noProof/>
          </w:rPr>
          <w:t>Abbildung 19 - Pivot Viewer</w:t>
        </w:r>
        <w:r>
          <w:rPr>
            <w:noProof/>
            <w:webHidden/>
          </w:rPr>
          <w:tab/>
        </w:r>
        <w:r>
          <w:rPr>
            <w:noProof/>
            <w:webHidden/>
          </w:rPr>
          <w:fldChar w:fldCharType="begin"/>
        </w:r>
        <w:r>
          <w:rPr>
            <w:noProof/>
            <w:webHidden/>
          </w:rPr>
          <w:instrText xml:space="preserve"> PAGEREF _Toc310270818 \h </w:instrText>
        </w:r>
        <w:r>
          <w:rPr>
            <w:noProof/>
            <w:webHidden/>
          </w:rPr>
        </w:r>
        <w:r>
          <w:rPr>
            <w:noProof/>
            <w:webHidden/>
          </w:rPr>
          <w:fldChar w:fldCharType="separate"/>
        </w:r>
        <w:r>
          <w:rPr>
            <w:noProof/>
            <w:webHidden/>
          </w:rPr>
          <w:t>20</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19" w:history="1">
        <w:r w:rsidRPr="00C04064">
          <w:rPr>
            <w:rStyle w:val="Hyperlink"/>
            <w:noProof/>
          </w:rPr>
          <w:t>Abbildung 20 - Externes Design, Übersicht</w:t>
        </w:r>
        <w:r>
          <w:rPr>
            <w:noProof/>
            <w:webHidden/>
          </w:rPr>
          <w:tab/>
        </w:r>
        <w:r>
          <w:rPr>
            <w:noProof/>
            <w:webHidden/>
          </w:rPr>
          <w:fldChar w:fldCharType="begin"/>
        </w:r>
        <w:r>
          <w:rPr>
            <w:noProof/>
            <w:webHidden/>
          </w:rPr>
          <w:instrText xml:space="preserve"> PAGEREF _Toc310270819 \h </w:instrText>
        </w:r>
        <w:r>
          <w:rPr>
            <w:noProof/>
            <w:webHidden/>
          </w:rPr>
        </w:r>
        <w:r>
          <w:rPr>
            <w:noProof/>
            <w:webHidden/>
          </w:rPr>
          <w:fldChar w:fldCharType="separate"/>
        </w:r>
        <w:r>
          <w:rPr>
            <w:noProof/>
            <w:webHidden/>
          </w:rPr>
          <w:t>21</w:t>
        </w:r>
        <w:r>
          <w:rPr>
            <w:noProof/>
            <w:webHidden/>
          </w:rPr>
          <w:fldChar w:fldCharType="end"/>
        </w:r>
      </w:hyperlink>
    </w:p>
    <w:p w:rsidR="00014DEF" w:rsidRDefault="00014DEF">
      <w:pPr>
        <w:pStyle w:val="TableofFigures"/>
        <w:tabs>
          <w:tab w:val="right" w:leader="dot" w:pos="9062"/>
        </w:tabs>
        <w:rPr>
          <w:noProof/>
          <w:sz w:val="22"/>
          <w:szCs w:val="22"/>
          <w:lang w:eastAsia="de-CH"/>
        </w:rPr>
      </w:pPr>
      <w:hyperlink w:anchor="_Toc310270820" w:history="1">
        <w:r w:rsidRPr="00C04064">
          <w:rPr>
            <w:rStyle w:val="Hyperlink"/>
            <w:noProof/>
          </w:rPr>
          <w:t>Abbildung 21 - Externes Design, Detailansicht</w:t>
        </w:r>
        <w:r>
          <w:rPr>
            <w:noProof/>
            <w:webHidden/>
          </w:rPr>
          <w:tab/>
        </w:r>
        <w:r>
          <w:rPr>
            <w:noProof/>
            <w:webHidden/>
          </w:rPr>
          <w:fldChar w:fldCharType="begin"/>
        </w:r>
        <w:r>
          <w:rPr>
            <w:noProof/>
            <w:webHidden/>
          </w:rPr>
          <w:instrText xml:space="preserve"> PAGEREF _Toc310270820 \h </w:instrText>
        </w:r>
        <w:r>
          <w:rPr>
            <w:noProof/>
            <w:webHidden/>
          </w:rPr>
        </w:r>
        <w:r>
          <w:rPr>
            <w:noProof/>
            <w:webHidden/>
          </w:rPr>
          <w:fldChar w:fldCharType="separate"/>
        </w:r>
        <w:r>
          <w:rPr>
            <w:noProof/>
            <w:webHidden/>
          </w:rPr>
          <w:t>22</w:t>
        </w:r>
        <w:r>
          <w:rPr>
            <w:noProof/>
            <w:webHidden/>
          </w:rPr>
          <w:fldChar w:fldCharType="end"/>
        </w:r>
      </w:hyperlink>
    </w:p>
    <w:p w:rsidR="002A4D31" w:rsidRDefault="00F97C59" w:rsidP="002A4D31">
      <w:pPr>
        <w:pStyle w:val="Heading2"/>
        <w:rPr>
          <w:lang w:val="de-DE"/>
        </w:rPr>
      </w:pPr>
      <w:r>
        <w:rPr>
          <w:lang w:val="de-DE"/>
        </w:rPr>
        <w:fldChar w:fldCharType="end"/>
      </w:r>
      <w:bookmarkStart w:id="5" w:name="_Toc310270776"/>
      <w:r w:rsidR="002A4D31">
        <w:rPr>
          <w:lang w:val="de-DE"/>
        </w:rPr>
        <w:t>Tabellenverzeichnis</w:t>
      </w:r>
      <w:bookmarkEnd w:id="5"/>
    </w:p>
    <w:p w:rsidR="00014DEF"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10270821" w:history="1">
        <w:r w:rsidR="00014DEF" w:rsidRPr="00444AE3">
          <w:rPr>
            <w:rStyle w:val="Hyperlink"/>
            <w:noProof/>
          </w:rPr>
          <w:t>Tabelle 1 - Gegebene Daten im Zusammenhang mit den Project Notes</w:t>
        </w:r>
        <w:r w:rsidR="00014DEF">
          <w:rPr>
            <w:noProof/>
            <w:webHidden/>
          </w:rPr>
          <w:tab/>
        </w:r>
        <w:r w:rsidR="00014DEF">
          <w:rPr>
            <w:noProof/>
            <w:webHidden/>
          </w:rPr>
          <w:fldChar w:fldCharType="begin"/>
        </w:r>
        <w:r w:rsidR="00014DEF">
          <w:rPr>
            <w:noProof/>
            <w:webHidden/>
          </w:rPr>
          <w:instrText xml:space="preserve"> PAGEREF _Toc310270821 \h </w:instrText>
        </w:r>
        <w:r w:rsidR="00014DEF">
          <w:rPr>
            <w:noProof/>
            <w:webHidden/>
          </w:rPr>
        </w:r>
        <w:r w:rsidR="00014DEF">
          <w:rPr>
            <w:noProof/>
            <w:webHidden/>
          </w:rPr>
          <w:fldChar w:fldCharType="separate"/>
        </w:r>
        <w:r w:rsidR="00014DEF">
          <w:rPr>
            <w:noProof/>
            <w:webHidden/>
          </w:rPr>
          <w:t>6</w:t>
        </w:r>
        <w:r w:rsidR="00014DEF">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6" w:name="_Ref306567743"/>
      <w:bookmarkStart w:id="7" w:name="_Ref306567747"/>
      <w:bookmarkStart w:id="8" w:name="_Toc310270777"/>
      <w:r>
        <w:lastRenderedPageBreak/>
        <w:t>Daten</w:t>
      </w:r>
      <w:bookmarkEnd w:id="6"/>
      <w:bookmarkEnd w:id="7"/>
      <w:bookmarkEnd w:id="8"/>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9" w:name="_Toc310270778"/>
      <w:r>
        <w:t>Prozessdiagramm</w:t>
      </w:r>
      <w:bookmarkEnd w:id="9"/>
    </w:p>
    <w:p w:rsidR="006000DA" w:rsidRPr="006000DA" w:rsidRDefault="00707D80" w:rsidP="006000DA">
      <w:r>
        <w:t xml:space="preserve">Bis eine </w:t>
      </w:r>
      <w:r w:rsidR="006000DA">
        <w:t>Project Note im Eingangsbereich der Zühlke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10" w:name="_Toc310270800"/>
      <w:r>
        <w:t xml:space="preserve">Abbildung </w:t>
      </w:r>
      <w:fldSimple w:instr=" SEQ Abbildung \* ARABIC ">
        <w:r w:rsidR="00F22EBA">
          <w:rPr>
            <w:noProof/>
          </w:rPr>
          <w:t>1</w:t>
        </w:r>
      </w:fldSimple>
      <w:r>
        <w:t xml:space="preserve"> - Prozessdiagramm</w:t>
      </w:r>
      <w:bookmarkEnd w:id="10"/>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1" w:name="_Toc310270779"/>
      <w:r>
        <w:lastRenderedPageBreak/>
        <w:t>Domain Model</w:t>
      </w:r>
      <w:bookmarkEnd w:id="11"/>
    </w:p>
    <w:p w:rsidR="00D70DB2" w:rsidRDefault="00D70DB2" w:rsidP="00833AB2">
      <w:r>
        <w:t xml:space="preserve">Eine Project Note kann grundsätzlich mehrere </w:t>
      </w:r>
      <w:r w:rsidR="00734B59">
        <w:t>Begriffe</w:t>
      </w:r>
      <w:r w:rsidR="00014DEF">
        <w:t xml:space="preserve"> derselben K</w:t>
      </w:r>
      <w:r>
        <w:t>ategorie enthalten. Folgendes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2" w:name="_Toc310270801"/>
      <w:r>
        <w:t xml:space="preserve">Abbildung </w:t>
      </w:r>
      <w:fldSimple w:instr=" SEQ Abbildung \* ARABIC ">
        <w:r w:rsidR="00F22EBA">
          <w:rPr>
            <w:noProof/>
          </w:rPr>
          <w:t>2</w:t>
        </w:r>
      </w:fldSimple>
      <w:r>
        <w:t xml:space="preserve"> - Domain Model Daten</w:t>
      </w:r>
      <w:bookmarkEnd w:id="12"/>
    </w:p>
    <w:p w:rsidR="009E47F0" w:rsidRDefault="009E47F0" w:rsidP="009E47F0">
      <w:r>
        <w:t>Ausser der Klasse ProjectNote beinhaltet jede Klasse ein</w:t>
      </w:r>
      <w:r w:rsidR="00B8700B">
        <w:t xml:space="preserve"> Attribut Name</w:t>
      </w:r>
      <w:r>
        <w:t xml:space="preserve"> (String), wie z.B. „Swisscom“ für ein „Customer“ Objekt.</w:t>
      </w:r>
      <w:r w:rsidR="00734B59">
        <w:br/>
        <w:t>Zum besseren Verständnis illustriert das folgende Objektdiagramm ein Beispiel einer Project Note.</w:t>
      </w:r>
    </w:p>
    <w:p w:rsidR="00F22EBA" w:rsidRDefault="00734B59" w:rsidP="00F22EBA">
      <w:pPr>
        <w:keepNext/>
      </w:pPr>
      <w:r>
        <w:rPr>
          <w:noProof/>
          <w:lang w:eastAsia="de-CH"/>
        </w:rPr>
        <w:drawing>
          <wp:inline distT="0" distB="0" distL="0" distR="0" wp14:anchorId="052B2BAC" wp14:editId="643728C5">
            <wp:extent cx="576072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734B59" w:rsidRDefault="00F22EBA" w:rsidP="00F22EBA">
      <w:pPr>
        <w:pStyle w:val="Caption"/>
      </w:pPr>
      <w:bookmarkStart w:id="13" w:name="_Toc310270802"/>
      <w:r>
        <w:t xml:space="preserve">Abbildung </w:t>
      </w:r>
      <w:fldSimple w:instr=" SEQ Abbildung \* ARABIC ">
        <w:r>
          <w:rPr>
            <w:noProof/>
          </w:rPr>
          <w:t>3</w:t>
        </w:r>
      </w:fldSimple>
      <w:r>
        <w:t xml:space="preserve"> - Objekt Diagramm Project Note</w:t>
      </w:r>
      <w:bookmarkEnd w:id="13"/>
    </w:p>
    <w:p w:rsidR="0013075A" w:rsidRPr="009E47F0" w:rsidRDefault="0013075A" w:rsidP="0013075A">
      <w:pPr>
        <w:pStyle w:val="Heading2"/>
      </w:pPr>
      <w:bookmarkStart w:id="14" w:name="_Toc310270780"/>
      <w:r>
        <w:t>Kategorien und Zahlen</w:t>
      </w:r>
      <w:bookmarkEnd w:id="14"/>
    </w:p>
    <w:p w:rsidR="00833AB2" w:rsidRDefault="00014DEF" w:rsidP="00833AB2">
      <w:r>
        <w:t>Die K</w:t>
      </w:r>
      <w:r w:rsidR="00FE5257">
        <w:t>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r w:rsidR="00526349">
              <w:t xml:space="preserve"> Begriffe</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Machinery &amp; Plants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Product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5" w:name="_Toc310270821"/>
      <w:r>
        <w:lastRenderedPageBreak/>
        <w:t xml:space="preserve">Tabelle </w:t>
      </w:r>
      <w:fldSimple w:instr=" SEQ Tabelle \* ARABIC ">
        <w:r>
          <w:rPr>
            <w:noProof/>
          </w:rPr>
          <w:t>1</w:t>
        </w:r>
      </w:fldSimple>
      <w:r>
        <w:rPr>
          <w:noProof/>
        </w:rPr>
        <w:t xml:space="preserve"> - Gegebene Daten im Zusammenhang mit den Project Notes</w:t>
      </w:r>
      <w:bookmarkEnd w:id="15"/>
    </w:p>
    <w:p w:rsidR="00E30E31" w:rsidRDefault="00014DEF">
      <w:r>
        <w:t>Pro Bereich (K</w:t>
      </w:r>
      <w:r w:rsidR="00E30E31">
        <w:t xml:space="preserve">ategorie) existieren 7 bis 207 </w:t>
      </w:r>
      <w:r w:rsidR="00FF0B9F">
        <w:t xml:space="preserve">verschiedene </w:t>
      </w:r>
      <w:r>
        <w:t>Begriffe</w:t>
      </w:r>
      <w:r w:rsidR="00E30E31">
        <w:t>, welche</w:t>
      </w:r>
      <w:r w:rsidR="00FF0B9F">
        <w:t>n</w:t>
      </w:r>
      <w:r w:rsidR="00E30E31">
        <w:t xml:space="preserve"> zwischen</w:t>
      </w:r>
      <w:r w:rsidR="00FF0B9F">
        <w:t xml:space="preserve"> 1 bis 223 verschiedene Project Notes zugeordnet sind.</w:t>
      </w:r>
    </w:p>
    <w:p w:rsidR="0013075A" w:rsidRDefault="0013075A" w:rsidP="0013075A">
      <w:pPr>
        <w:pStyle w:val="Heading2"/>
      </w:pPr>
      <w:bookmarkStart w:id="16" w:name="_Toc310270781"/>
      <w:r>
        <w:t xml:space="preserve">Aggregation der </w:t>
      </w:r>
      <w:r w:rsidR="00526349">
        <w:t>Begriffe</w:t>
      </w:r>
      <w:bookmarkEnd w:id="16"/>
    </w:p>
    <w:p w:rsidR="0013075A" w:rsidRDefault="00BC368E">
      <w:r>
        <w:t>In einer</w:t>
      </w:r>
      <w:r w:rsidR="000B5689">
        <w:t xml:space="preserve"> Besprechung mit der Zühlke Engineering</w:t>
      </w:r>
      <w:r w:rsidR="00014DEF">
        <w:t xml:space="preserve"> AG wurde beschlossen, die </w:t>
      </w:r>
      <w:r w:rsidR="00526349">
        <w:t xml:space="preserve">Anzahl der </w:t>
      </w:r>
      <w:r w:rsidR="00014DEF">
        <w:t>K</w:t>
      </w:r>
      <w:r w:rsidR="00526349">
        <w:t>ategorien und auch der Begriffe</w:t>
      </w:r>
      <w:r w:rsidR="000B5689">
        <w:t xml:space="preserve"> zu begrenzen. </w:t>
      </w:r>
      <w:r w:rsidR="00526349">
        <w:t>Eine Aggregation geschieht, indem</w:t>
      </w:r>
      <w:r w:rsidR="0013075A">
        <w:t xml:space="preserve"> z.B. Java EE, Java ME, J2EE unter dem Begriff Java zusammengefasst</w:t>
      </w:r>
      <w:r w:rsidR="00526349">
        <w:t xml:space="preserve"> werden</w:t>
      </w:r>
      <w:r w:rsidR="0013075A">
        <w:t xml:space="preserve">.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7" w:name="_Toc310270782"/>
      <w:r>
        <w:lastRenderedPageBreak/>
        <w:t>Graphical User Interface (GUI)</w:t>
      </w:r>
      <w:bookmarkEnd w:id="17"/>
    </w:p>
    <w:p w:rsidR="007A2A95" w:rsidRDefault="007A2A95" w:rsidP="007A2A95">
      <w:pPr>
        <w:pStyle w:val="Heading2"/>
      </w:pPr>
      <w:bookmarkStart w:id="18" w:name="_Toc310270783"/>
      <w:r>
        <w:t>Creative Workshop</w:t>
      </w:r>
      <w:bookmarkEnd w:id="18"/>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9" w:name="_Ref306610290"/>
      <w:bookmarkStart w:id="20" w:name="_Ref306610292"/>
      <w:bookmarkStart w:id="21" w:name="_Toc310270784"/>
      <w:r>
        <w:t>Allgemeiner Ablauf</w:t>
      </w:r>
      <w:r w:rsidR="00726E60">
        <w:t xml:space="preserve"> des Programms</w:t>
      </w:r>
      <w:bookmarkEnd w:id="19"/>
      <w:bookmarkEnd w:id="20"/>
      <w:bookmarkEnd w:id="21"/>
    </w:p>
    <w:p w:rsidR="00484455" w:rsidRDefault="00484455" w:rsidP="00484455">
      <w:pPr>
        <w:rPr>
          <w:noProof/>
          <w:lang w:eastAsia="de-CH"/>
        </w:rPr>
      </w:pPr>
      <w:r>
        <w:t>Sob</w:t>
      </w:r>
      <w:r w:rsidR="00F37012">
        <w:t xml:space="preserve">ald das Gerät gestartet wird, </w:t>
      </w:r>
      <w:r>
        <w:t>ist es im Zustand „Start“. In diesem Zu</w:t>
      </w:r>
      <w:r w:rsidR="00F37012">
        <w:t>stand wird die auf dem Surface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1ECAA3B4" wp14:editId="5EF6FADE">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2" w:name="_Toc310270803"/>
      <w:r>
        <w:t xml:space="preserve">Abbildung </w:t>
      </w:r>
      <w:fldSimple w:instr=" SEQ Abbildung \* ARABIC ">
        <w:r w:rsidR="00F22EBA">
          <w:rPr>
            <w:noProof/>
          </w:rPr>
          <w:t>4</w:t>
        </w:r>
      </w:fldSimple>
      <w:r>
        <w:t xml:space="preserve"> - Allgemeiner Ablauf</w:t>
      </w:r>
      <w:bookmarkEnd w:id="22"/>
    </w:p>
    <w:p w:rsidR="00577916" w:rsidRDefault="00577916" w:rsidP="007A2A95">
      <w:pPr>
        <w:pStyle w:val="Heading3"/>
      </w:pPr>
      <w:bookmarkStart w:id="23" w:name="_Ref306611034"/>
      <w:bookmarkStart w:id="24" w:name="_Ref306611037"/>
      <w:bookmarkStart w:id="25" w:name="_Toc310270785"/>
      <w:r>
        <w:t>Tree View</w:t>
      </w:r>
      <w:bookmarkEnd w:id="23"/>
      <w:bookmarkEnd w:id="24"/>
      <w:bookmarkEnd w:id="25"/>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Übersicht Tree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Kindknoten</w:t>
      </w:r>
      <w:r w:rsidR="006F4229">
        <w:t xml:space="preserve">. Diese stellen </w:t>
      </w:r>
      <w:r w:rsidR="00014DEF">
        <w:t>die K</w:t>
      </w:r>
      <w:r>
        <w:t>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4403059E" wp14:editId="42FB589D">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6" w:name="_Ref306568399"/>
      <w:bookmarkStart w:id="27" w:name="_Toc310270804"/>
      <w:r>
        <w:t xml:space="preserve">Abbildung </w:t>
      </w:r>
      <w:fldSimple w:instr=" SEQ Abbildung \* ARABIC ">
        <w:r w:rsidR="00F22EBA">
          <w:rPr>
            <w:noProof/>
          </w:rPr>
          <w:t>5</w:t>
        </w:r>
      </w:fldSimple>
      <w:r>
        <w:t xml:space="preserve"> - </w:t>
      </w:r>
      <w:r w:rsidRPr="00292A7F">
        <w:t>Übersicht Tree View</w:t>
      </w:r>
      <w:bookmarkEnd w:id="26"/>
      <w:bookmarkEnd w:id="27"/>
    </w:p>
    <w:p w:rsidR="00577916" w:rsidRDefault="005565AE" w:rsidP="00577916">
      <w:r>
        <w:t xml:space="preserve">Sobald ein </w:t>
      </w:r>
      <w:r w:rsidR="006F4229">
        <w:t>Kindk</w:t>
      </w:r>
      <w:r>
        <w:t>noten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Tree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3F834D30" wp14:editId="2B34EF39">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8" w:name="_Ref306568536"/>
      <w:bookmarkStart w:id="29" w:name="_Toc310270805"/>
      <w:r>
        <w:t xml:space="preserve">Abbildung </w:t>
      </w:r>
      <w:fldSimple w:instr=" SEQ Abbildung \* ARABIC ">
        <w:r w:rsidR="00F22EBA">
          <w:rPr>
            <w:noProof/>
          </w:rPr>
          <w:t>6</w:t>
        </w:r>
      </w:fldSimple>
      <w:r>
        <w:t xml:space="preserve"> - Tree View Stufe 1</w:t>
      </w:r>
      <w:bookmarkEnd w:id="28"/>
      <w:bookmarkEnd w:id="29"/>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Tree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526349">
        <w:t>Wird ein</w:t>
      </w:r>
      <w:r w:rsidR="0086655D">
        <w:t xml:space="preserve">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Tree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2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30" w:name="_Ref306569697"/>
      <w:bookmarkStart w:id="31" w:name="_Toc310270806"/>
      <w:r>
        <w:t xml:space="preserve">Abbildung </w:t>
      </w:r>
      <w:fldSimple w:instr=" SEQ Abbildung \* ARABIC ">
        <w:r w:rsidR="00F22EBA">
          <w:rPr>
            <w:noProof/>
          </w:rPr>
          <w:t>7</w:t>
        </w:r>
      </w:fldSimple>
      <w:r>
        <w:t xml:space="preserve"> - Tree View Stufe 2</w:t>
      </w:r>
      <w:bookmarkEnd w:id="30"/>
      <w:bookmarkEnd w:id="31"/>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2" w:name="_Ref306607590"/>
      <w:r>
        <w:t>Variante A</w:t>
      </w:r>
      <w:bookmarkEnd w:id="32"/>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Tree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554EC002" wp14:editId="4928F70D">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3" w:name="_Ref306607180"/>
      <w:bookmarkStart w:id="34" w:name="_Toc310270807"/>
      <w:r w:rsidRPr="00AA02D5">
        <w:rPr>
          <w:lang w:val="en-US"/>
        </w:rPr>
        <w:t xml:space="preserve">Abbildung </w:t>
      </w:r>
      <w:r w:rsidR="0007086B">
        <w:fldChar w:fldCharType="begin"/>
      </w:r>
      <w:r w:rsidR="0007086B" w:rsidRPr="00AA02D5">
        <w:rPr>
          <w:lang w:val="en-US"/>
        </w:rPr>
        <w:instrText xml:space="preserve"> SEQ Abbildung \* ARABIC </w:instrText>
      </w:r>
      <w:r w:rsidR="0007086B">
        <w:fldChar w:fldCharType="separate"/>
      </w:r>
      <w:r w:rsidR="00F22EBA">
        <w:rPr>
          <w:noProof/>
          <w:lang w:val="en-US"/>
        </w:rPr>
        <w:t>8</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r w:rsidRPr="00AA02D5">
        <w:rPr>
          <w:lang w:val="en-US"/>
        </w:rPr>
        <w:t>Variante A1</w:t>
      </w:r>
      <w:bookmarkEnd w:id="33"/>
      <w:bookmarkEnd w:id="34"/>
    </w:p>
    <w:p w:rsidR="00577916" w:rsidRDefault="00577916" w:rsidP="007A2A95">
      <w:pPr>
        <w:pStyle w:val="Heading5"/>
      </w:pPr>
      <w:bookmarkStart w:id="35" w:name="_Ref306359664"/>
      <w:r>
        <w:t>Variante A2</w:t>
      </w:r>
      <w:bookmarkEnd w:id="35"/>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439A7DE5" wp14:editId="18DCA1AC">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6" w:name="_Toc310270808"/>
      <w:r w:rsidRPr="0021005C">
        <w:rPr>
          <w:lang w:val="en-US"/>
        </w:rPr>
        <w:t xml:space="preserve">Abbildung </w:t>
      </w:r>
      <w:r w:rsidR="0007086B">
        <w:fldChar w:fldCharType="begin"/>
      </w:r>
      <w:r w:rsidR="0007086B" w:rsidRPr="0021005C">
        <w:rPr>
          <w:lang w:val="en-US"/>
        </w:rPr>
        <w:instrText xml:space="preserve"> SEQ Abbildung \* ARABIC </w:instrText>
      </w:r>
      <w:r w:rsidR="0007086B">
        <w:fldChar w:fldCharType="separate"/>
      </w:r>
      <w:r w:rsidR="00F22EBA">
        <w:rPr>
          <w:noProof/>
          <w:lang w:val="en-US"/>
        </w:rPr>
        <w:t>9</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r w:rsidRPr="0021005C">
        <w:rPr>
          <w:lang w:val="en-US"/>
        </w:rPr>
        <w:t>Var</w:t>
      </w:r>
      <w:r w:rsidR="00F97C59" w:rsidRPr="0021005C">
        <w:rPr>
          <w:lang w:val="en-US"/>
        </w:rPr>
        <w:t>ia</w:t>
      </w:r>
      <w:r w:rsidRPr="0021005C">
        <w:rPr>
          <w:lang w:val="en-US"/>
        </w:rPr>
        <w:t>nte A2</w:t>
      </w:r>
      <w:bookmarkEnd w:id="36"/>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Tree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w:t>
      </w:r>
      <w:r w:rsidR="00014DEF">
        <w:t>hirmes, die verschiedenen K</w:t>
      </w:r>
      <w:r>
        <w:t>ategorien</w:t>
      </w:r>
      <w:r w:rsidR="00577916">
        <w:t xml:space="preserve"> ordnen sich immer um das gerade ausgewählte Element an. </w:t>
      </w:r>
      <w:r>
        <w:t>Die verschiedenen Begriffe, welche sich auf die aktuell dargestellte Project Note bezie</w:t>
      </w:r>
      <w:r w:rsidR="00014DEF">
        <w:t>hen, werden am jeweiligen K</w:t>
      </w:r>
      <w:r>
        <w:t>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332F10A" wp14:editId="3455F742">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7" w:name="_Toc310270809"/>
      <w:r w:rsidRPr="00865B24">
        <w:t xml:space="preserve">Abbildung </w:t>
      </w:r>
      <w:r w:rsidR="0007086B">
        <w:fldChar w:fldCharType="begin"/>
      </w:r>
      <w:r w:rsidR="0007086B" w:rsidRPr="00865B24">
        <w:instrText xml:space="preserve"> SEQ Abbildung \* ARABIC </w:instrText>
      </w:r>
      <w:r w:rsidR="0007086B">
        <w:fldChar w:fldCharType="separate"/>
      </w:r>
      <w:r w:rsidR="00F22EBA">
        <w:rPr>
          <w:noProof/>
        </w:rPr>
        <w:t>10</w:t>
      </w:r>
      <w:r w:rsidR="0007086B">
        <w:rPr>
          <w:noProof/>
        </w:rPr>
        <w:fldChar w:fldCharType="end"/>
      </w:r>
      <w:r w:rsidRPr="00865B24">
        <w:t xml:space="preserve"> </w:t>
      </w:r>
      <w:r w:rsidR="00C13070" w:rsidRPr="00865B24">
        <w:t>-</w:t>
      </w:r>
      <w:r w:rsidRPr="00865B24">
        <w:t xml:space="preserve"> </w:t>
      </w:r>
      <w:r w:rsidR="00864A2A" w:rsidRPr="00865B24">
        <w:t>Tree View</w:t>
      </w:r>
      <w:r w:rsidR="00666E95" w:rsidRPr="00865B24">
        <w:t>,</w:t>
      </w:r>
      <w:r w:rsidR="00864A2A" w:rsidRPr="00865B24">
        <w:t xml:space="preserve"> </w:t>
      </w:r>
      <w:r w:rsidRPr="00865B24">
        <w:t>Variante B</w:t>
      </w:r>
      <w:bookmarkEnd w:id="37"/>
    </w:p>
    <w:p w:rsidR="00577916" w:rsidRDefault="00577916" w:rsidP="00577916">
      <w:r>
        <w:t>Bei dieser Variante ergeben sich folgende Probleme:</w:t>
      </w:r>
    </w:p>
    <w:p w:rsidR="00C2426B" w:rsidRDefault="00C2426B" w:rsidP="00577916">
      <w:r>
        <w:t>Eine Project Note</w:t>
      </w:r>
      <w:r w:rsidR="00014DEF">
        <w:t xml:space="preserve"> besitzt Angaben zu mehreren K</w:t>
      </w:r>
      <w:r>
        <w:t xml:space="preserve">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Tree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Tree View wurde daher für dieses Projekt als </w:t>
      </w:r>
      <w:r w:rsidR="00621B76">
        <w:t>nur teilweise geeignet</w:t>
      </w:r>
      <w:r>
        <w:t xml:space="preserve"> eingestuft.</w:t>
      </w:r>
    </w:p>
    <w:p w:rsidR="007721A5" w:rsidRDefault="007721A5">
      <w:pPr>
        <w:rPr>
          <w:color w:val="4F4F59"/>
          <w:spacing w:val="15"/>
          <w:sz w:val="22"/>
          <w:szCs w:val="22"/>
        </w:rPr>
      </w:pPr>
      <w:bookmarkStart w:id="38" w:name="_Ref306359373"/>
      <w:bookmarkStart w:id="39" w:name="_Ref306359376"/>
      <w:r>
        <w:br w:type="page"/>
      </w:r>
    </w:p>
    <w:p w:rsidR="00677E6D" w:rsidRDefault="00677E6D" w:rsidP="007A2A95">
      <w:pPr>
        <w:pStyle w:val="Heading3"/>
      </w:pPr>
      <w:bookmarkStart w:id="40" w:name="_Toc310270786"/>
      <w:r>
        <w:lastRenderedPageBreak/>
        <w:t>Spider View</w:t>
      </w:r>
      <w:bookmarkEnd w:id="38"/>
      <w:bookmarkEnd w:id="39"/>
      <w:bookmarkEnd w:id="40"/>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60FB64A8" wp14:editId="27517E63">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41" w:name="_Toc310270810"/>
      <w:r>
        <w:t xml:space="preserve">Abbildung </w:t>
      </w:r>
      <w:fldSimple w:instr=" SEQ Abbildung \* ARABIC ">
        <w:r w:rsidR="00F22EBA">
          <w:rPr>
            <w:noProof/>
          </w:rPr>
          <w:t>11</w:t>
        </w:r>
      </w:fldSimple>
      <w:r>
        <w:t xml:space="preserve"> - Spider View</w:t>
      </w:r>
      <w:bookmarkEnd w:id="41"/>
    </w:p>
    <w:p w:rsidR="001C316C" w:rsidRDefault="001C316C" w:rsidP="00C41D89">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Easing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2" w:name="_Ref306014778"/>
      <w:bookmarkStart w:id="43" w:name="_Ref306014784"/>
      <w:bookmarkStart w:id="44" w:name="_Toc310270787"/>
      <w:r>
        <w:t>Multi-Filter</w:t>
      </w:r>
      <w:bookmarkEnd w:id="42"/>
      <w:bookmarkEnd w:id="43"/>
      <w:bookmarkEnd w:id="44"/>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Tree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r w:rsidR="00CB265F">
        <w:fldChar w:fldCharType="begin"/>
      </w:r>
      <w:r w:rsidR="00CB265F">
        <w:instrText xml:space="preserve"> REF _Ref306611037 \h </w:instrText>
      </w:r>
      <w:r w:rsidR="00CB265F">
        <w:fldChar w:fldCharType="separate"/>
      </w:r>
      <w:r w:rsidR="00CB265F">
        <w:t>Tree View</w:t>
      </w:r>
      <w:r w:rsidR="00CB265F">
        <w:fldChar w:fldCharType="end"/>
      </w:r>
      <w:r w:rsidR="00CB265F">
        <w:t>“)</w:t>
      </w:r>
      <w:r>
        <w:t>, aus welcher nun Filterelemente ausgewählt werden können. Ist die Auswahl getroffen, kann die Tree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7C6A7161" wp14:editId="1A8C9924">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5" w:name="_Toc310270811"/>
      <w:r>
        <w:t xml:space="preserve">Abbildung </w:t>
      </w:r>
      <w:fldSimple w:instr=" SEQ Abbildung \* ARABIC ">
        <w:r w:rsidR="00F22EBA">
          <w:rPr>
            <w:noProof/>
          </w:rPr>
          <w:t>12</w:t>
        </w:r>
      </w:fldSimple>
      <w:r>
        <w:t xml:space="preserve"> - Multi-Filter</w:t>
      </w:r>
      <w:bookmarkEnd w:id="45"/>
    </w:p>
    <w:p w:rsidR="003615CA" w:rsidRDefault="003615CA" w:rsidP="003615CA">
      <w:r>
        <w:t xml:space="preserve">Die Tree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r w:rsidR="00CB265F">
        <w:t>Kindk</w:t>
      </w:r>
      <w:r w:rsidR="00206CF0">
        <w:t>noten</w:t>
      </w:r>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6" w:name="_Ref306617761"/>
      <w:bookmarkStart w:id="47" w:name="_Ref306617763"/>
      <w:bookmarkStart w:id="48" w:name="_Toc310270788"/>
      <w:r>
        <w:t>Finder</w:t>
      </w:r>
      <w:bookmarkEnd w:id="46"/>
      <w:bookmarkEnd w:id="47"/>
      <w:bookmarkEnd w:id="48"/>
    </w:p>
    <w:p w:rsidR="000F7096" w:rsidRDefault="000F7096" w:rsidP="000F7096">
      <w:r>
        <w:t xml:space="preserve">Anfangs werden </w:t>
      </w:r>
      <w:r w:rsidR="00970870">
        <w:t>im Fenster</w:t>
      </w:r>
      <w:r w:rsidR="00C41D89">
        <w:t xml:space="preserve"> nur die</w:t>
      </w:r>
      <w:r w:rsidR="00014DEF">
        <w:t xml:space="preserve"> K</w:t>
      </w:r>
      <w:r>
        <w:t>ategorien angezeigt. Wird eine ausgewählt, erscheint eine zweite Spalte</w:t>
      </w:r>
      <w:r w:rsidR="00970870">
        <w:t>,</w:t>
      </w:r>
      <w:r>
        <w:t xml:space="preserve"> in der nun die </w:t>
      </w:r>
      <w:r w:rsidR="00970870">
        <w:t xml:space="preserve">zugehörigen </w:t>
      </w:r>
      <w:r w:rsidR="00014DEF">
        <w:t>Begriffe</w:t>
      </w:r>
      <w:r>
        <w:t xml:space="preserve">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1EDBBA25" wp14:editId="6E80DC8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9" w:name="_Toc310270812"/>
      <w:r>
        <w:t xml:space="preserve">Abbildung </w:t>
      </w:r>
      <w:fldSimple w:instr=" SEQ Abbildung \* ARABIC ">
        <w:r w:rsidR="00F22EBA">
          <w:rPr>
            <w:noProof/>
          </w:rPr>
          <w:t>13</w:t>
        </w:r>
      </w:fldSimple>
      <w:r>
        <w:t xml:space="preserve"> - Finder</w:t>
      </w:r>
      <w:bookmarkEnd w:id="49"/>
    </w:p>
    <w:p w:rsidR="003615CA" w:rsidRDefault="003615CA" w:rsidP="007A2A95">
      <w:pPr>
        <w:pStyle w:val="Heading3"/>
      </w:pPr>
      <w:bookmarkStart w:id="50" w:name="_Ref306606764"/>
      <w:bookmarkStart w:id="51" w:name="_Ref306606766"/>
      <w:bookmarkStart w:id="52" w:name="_Toc310270789"/>
      <w:r>
        <w:t>Detailansichten</w:t>
      </w:r>
      <w:bookmarkEnd w:id="50"/>
      <w:bookmarkEnd w:id="51"/>
      <w:bookmarkEnd w:id="52"/>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C41D89">
        <w:t>ppt, so öffnet sich</w:t>
      </w:r>
      <w:r w:rsidR="0058793D">
        <w:t xml:space="preserve"> diese in einem Popu</w:t>
      </w:r>
      <w:r w:rsidR="00C41D89">
        <w:t>p</w:t>
      </w:r>
      <w:r>
        <w:t>.</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r w:rsidRPr="00E95773">
        <w:rPr>
          <w:b/>
        </w:rPr>
        <w:t>Scatter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Button Overview:</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609924FF" wp14:editId="6E2D3183">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3" w:name="_Toc310270813"/>
      <w:r>
        <w:t xml:space="preserve">Abbildung </w:t>
      </w:r>
      <w:fldSimple w:instr=" SEQ Abbildung \* ARABIC ">
        <w:r w:rsidR="00F22EBA">
          <w:rPr>
            <w:noProof/>
          </w:rPr>
          <w:t>14</w:t>
        </w:r>
      </w:fldSimple>
      <w:r>
        <w:t xml:space="preserve"> - Detailansichten</w:t>
      </w:r>
      <w:bookmarkEnd w:id="53"/>
    </w:p>
    <w:p w:rsidR="003615CA" w:rsidRDefault="007A2A95" w:rsidP="007A2A95">
      <w:pPr>
        <w:pStyle w:val="Heading2"/>
      </w:pPr>
      <w:bookmarkStart w:id="54" w:name="_Toc310270790"/>
      <w:r>
        <w:t>Papier-Prototyp</w:t>
      </w:r>
      <w:bookmarkEnd w:id="54"/>
    </w:p>
    <w:p w:rsidR="000F4EE9" w:rsidRDefault="000F4EE9" w:rsidP="000F4EE9">
      <w:pPr>
        <w:pStyle w:val="Heading3"/>
      </w:pPr>
      <w:bookmarkStart w:id="55" w:name="_Toc310270791"/>
      <w:r>
        <w:t>Variante A</w:t>
      </w:r>
      <w:bookmarkEnd w:id="55"/>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56D1577D" wp14:editId="38163BA4">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6" w:name="_Toc310270814"/>
      <w:r>
        <w:t xml:space="preserve">Abbildung </w:t>
      </w:r>
      <w:fldSimple w:instr=" SEQ Abbildung \* ARABIC ">
        <w:r w:rsidR="00F22EBA">
          <w:rPr>
            <w:noProof/>
          </w:rPr>
          <w:t>15</w:t>
        </w:r>
      </w:fldSimple>
      <w:r>
        <w:t xml:space="preserve"> - Papierprototyp Variante A, Spider View</w:t>
      </w:r>
      <w:bookmarkEnd w:id="56"/>
    </w:p>
    <w:p w:rsidR="00D23030" w:rsidRDefault="00D23030" w:rsidP="00D23030">
      <w:pPr>
        <w:pStyle w:val="Heading4"/>
      </w:pPr>
      <w:bookmarkStart w:id="57" w:name="_Ref306360971"/>
      <w:r>
        <w:lastRenderedPageBreak/>
        <w:t>Testszenario</w:t>
      </w:r>
      <w:bookmarkEnd w:id="57"/>
    </w:p>
    <w:p w:rsidR="00040E7C" w:rsidRPr="00040E7C" w:rsidRDefault="00040E7C" w:rsidP="00040E7C">
      <w:r>
        <w:t>Das folgende Testszenario wurde mit Markus Stolze am 12.10.2011 getestet.</w:t>
      </w:r>
    </w:p>
    <w:p w:rsidR="00D23030" w:rsidRDefault="00D23030" w:rsidP="00D23030">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23030" w:rsidRDefault="00D23030" w:rsidP="00D23030">
      <w:pPr>
        <w:pStyle w:val="Heading5"/>
      </w:pPr>
      <w:r>
        <w:t>Aufgabe 1</w:t>
      </w:r>
    </w:p>
    <w:p w:rsidR="00D23030" w:rsidRDefault="00D23030" w:rsidP="00D23030">
      <w:r>
        <w:t>Sie nutzen daher die Wartezeit, um sich mit der neuen Technologie zu befassen. Gleichzeitig sind Sie neugierig herauszufinden, ob die Zühlke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w:t>
      </w:r>
      <w:r w:rsidR="00C41D89">
        <w:t>muss</w:t>
      </w:r>
      <w:r>
        <w:t xml:space="preserve"> sie weiter vergrössert werden</w:t>
      </w:r>
      <w:r w:rsidR="00C41D89">
        <w:t xml:space="preserve"> können</w:t>
      </w:r>
      <w:r>
        <w:t xml:space="preserve">.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8" w:name="_Toc310270792"/>
      <w:r>
        <w:t>Variante B</w:t>
      </w:r>
      <w:bookmarkEnd w:id="58"/>
    </w:p>
    <w:p w:rsidR="004A6960" w:rsidRDefault="006E629D" w:rsidP="004A6960">
      <w:r>
        <w:t>Die nächste Variante</w:t>
      </w:r>
      <w:r w:rsidR="00AD3A68">
        <w:t xml:space="preserve"> des Papier-Prototyps</w:t>
      </w:r>
      <w:r>
        <w:t xml:space="preserve"> befasste</w:t>
      </w:r>
      <w:r w:rsidR="00CB1678">
        <w:t xml:space="preserve"> sich mit der Umsetzung der Variante A-2 der Tree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014DEF">
        <w:t>. Der</w:t>
      </w:r>
      <w:r w:rsidR="00170FB9">
        <w:t xml:space="preserve"> ausgewählte </w:t>
      </w:r>
      <w:r w:rsidR="00014DEF">
        <w:t>Begriff</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ausgewählte Project Note, welche auch noch weiter vergrössert werden kann. Darunter befindet sich ein Slider,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w:t>
      </w:r>
      <w:r w:rsidR="00014DEF">
        <w:t>K</w:t>
      </w:r>
      <w:r w:rsidR="00640114">
        <w:t>ategorien</w:t>
      </w:r>
      <w:r w:rsidR="00D35E01">
        <w:t xml:space="preserve"> </w:t>
      </w:r>
      <w:r w:rsidR="00640114">
        <w:t xml:space="preserve"> angezeigt. </w:t>
      </w:r>
      <w:r w:rsidR="00D35E01">
        <w:t>Mit</w:t>
      </w:r>
      <w:r w:rsidR="00640114">
        <w:t xml:space="preserve"> jeder </w:t>
      </w:r>
      <w:r w:rsidR="00014DEF">
        <w:t>K</w:t>
      </w:r>
      <w:r w:rsidR="00640114">
        <w:t xml:space="preserve">ategorie </w:t>
      </w:r>
      <w:r w:rsidR="00D35E01">
        <w:t xml:space="preserve">sind die jeweils zur Project Note gehörenden </w:t>
      </w:r>
      <w:r w:rsidR="00014DEF">
        <w:t>Begriffe</w:t>
      </w:r>
      <w:r w:rsidR="00640114">
        <w:t xml:space="preserve"> </w:t>
      </w:r>
      <w:r w:rsidR="00D35E01">
        <w:t>durch eine Linie verbunden</w:t>
      </w:r>
      <w:r w:rsidR="00640114">
        <w:t xml:space="preserve">. Wird </w:t>
      </w:r>
      <w:r w:rsidR="00014DEF">
        <w:t>ein Begriff</w:t>
      </w:r>
      <w:r w:rsidR="00640114">
        <w:t xml:space="preserve"> </w:t>
      </w:r>
      <w:r w:rsidR="00D35E01">
        <w:t>angetippt</w:t>
      </w:r>
      <w:r w:rsidR="00640114">
        <w:t xml:space="preserve">, </w:t>
      </w:r>
      <w:r w:rsidR="00D35E01">
        <w:t>so ändert sich die Beschriftung des PN-Stapels und gegebenenfalls auch die Beschriftung der Box selbst (</w:t>
      </w:r>
      <w:r w:rsidR="00640114">
        <w:t>oben links</w:t>
      </w:r>
      <w:r w:rsidR="00D35E01">
        <w:t>). Zudem werden die Project Notes in der Grossansicht und im Slider aktualisiert.</w:t>
      </w:r>
    </w:p>
    <w:p w:rsidR="007704CC" w:rsidRDefault="00D22C0E" w:rsidP="004A6960">
      <w:r>
        <w:t xml:space="preserve">Wird jedoch </w:t>
      </w:r>
      <w:r w:rsidR="00D35E01">
        <w:t>am rechten Rand</w:t>
      </w:r>
      <w:r w:rsidR="00014DEF">
        <w:t xml:space="preserve"> der Project Note auf eine K</w:t>
      </w:r>
      <w:r>
        <w:t xml:space="preserve">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w:t>
      </w:r>
      <w:r w:rsidR="00014DEF">
        <w:t>Begriffe</w:t>
      </w:r>
      <w:r>
        <w:t xml:space="preserve"> angezeigt und es kann eine</w:t>
      </w:r>
      <w:r w:rsidR="00014DEF">
        <w:t>r</w:t>
      </w:r>
      <w:r>
        <w:t xml:space="preserv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47FAC544" wp14:editId="7A6E8E80">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9" w:name="_Toc310270815"/>
      <w:r>
        <w:t xml:space="preserve">Abbildung </w:t>
      </w:r>
      <w:fldSimple w:instr=" SEQ Abbildung \* ARABIC ">
        <w:r w:rsidR="00F22EBA">
          <w:rPr>
            <w:noProof/>
          </w:rPr>
          <w:t>16</w:t>
        </w:r>
      </w:fldSimple>
      <w:r>
        <w:t xml:space="preserve"> - Papierprototyp Variante B</w:t>
      </w:r>
      <w:bookmarkEnd w:id="59"/>
    </w:p>
    <w:p w:rsidR="00D762AB" w:rsidRDefault="00D762AB" w:rsidP="00D762AB">
      <w:pPr>
        <w:pStyle w:val="Heading4"/>
      </w:pPr>
      <w:r>
        <w:t>Testszenario</w:t>
      </w:r>
    </w:p>
    <w:p w:rsidR="00C93C64" w:rsidRPr="00C93C64" w:rsidRDefault="00C93C64" w:rsidP="00C93C64">
      <w:r>
        <w:t>Das folgende Testszenario wurde mit Kevin Gaunt</w:t>
      </w:r>
      <w:r w:rsidR="00D30DE9">
        <w:t xml:space="preserve"> am 14</w:t>
      </w:r>
      <w:r>
        <w:t>.10.2011 getestet.</w:t>
      </w:r>
    </w:p>
    <w:p w:rsidR="00D762AB" w:rsidRDefault="00D762AB" w:rsidP="00D762A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762AB" w:rsidRDefault="00D762AB" w:rsidP="00D762AB">
      <w:pPr>
        <w:pStyle w:val="Heading5"/>
      </w:pPr>
      <w:r w:rsidRPr="00D762AB">
        <w:t>Aufgabe</w:t>
      </w:r>
      <w:r>
        <w:t xml:space="preserve"> 1</w:t>
      </w:r>
    </w:p>
    <w:p w:rsidR="00D762AB" w:rsidRDefault="00D762AB" w:rsidP="00D762AB">
      <w:r>
        <w:t>Sie nutzen daher die Wartezeit, um sich mit der neuen Technologie zu befassen. Gleichzeitig sind Sie neugierig herauszufinden, ob die Zühlke Engineering AG Erfahrungen in Ihrem Spezialgebiet mitbringt.</w:t>
      </w:r>
    </w:p>
    <w:p w:rsidR="00D762AB" w:rsidRDefault="00D762AB" w:rsidP="00D762AB">
      <w:pPr>
        <w:pStyle w:val="Heading5"/>
      </w:pPr>
      <w:r>
        <w:t>Aufgabe 2</w:t>
      </w:r>
    </w:p>
    <w:p w:rsidR="00D762AB" w:rsidRDefault="00D762AB" w:rsidP="00D762AB">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 xml:space="preserve">Es ist irritierend, dass </w:t>
      </w:r>
      <w:r w:rsidR="00C41D89">
        <w:t>zu Beginn bereits</w:t>
      </w:r>
      <w:r>
        <w:t xml:space="preserve"> eine P</w:t>
      </w:r>
      <w:r w:rsidR="00182CD7">
        <w:t>roject Note</w:t>
      </w:r>
      <w:r>
        <w:t xml:space="preserve"> auswählt ist. Der Nutzer weiss nicht, wie er dort hingekommen ist. Normalerweise wird zuerst eine Liste (Grid) mit einer Auswahl von PNs erwartet. </w:t>
      </w:r>
    </w:p>
    <w:p w:rsidR="00182CD7" w:rsidRDefault="001951C8" w:rsidP="001951C8">
      <w:r>
        <w:t>Der Slider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d</w:t>
      </w:r>
      <w:r w:rsidR="00014DEF">
        <w:t xml:space="preserve">ass nach dem </w:t>
      </w:r>
      <w:r w:rsidR="00C41D89">
        <w:t>Antippen</w:t>
      </w:r>
      <w:r w:rsidR="00014DEF">
        <w:t xml:space="preserve"> einer K</w:t>
      </w:r>
      <w:r w:rsidR="00F12C7D">
        <w:t xml:space="preserve">ategorie rechts neben der PN ein Menü mit nur den </w:t>
      </w:r>
      <w:r w:rsidR="00014DEF">
        <w:t>Begriffen</w:t>
      </w:r>
      <w:r w:rsidR="00F12C7D">
        <w:t xml:space="preserve">, die zur Project Note gehören, angezeigt wird. </w:t>
      </w:r>
      <w:r w:rsidR="00F12C7D">
        <w:lastRenderedPageBreak/>
        <w:t>Entgegen der Erwartung wurden alle</w:t>
      </w:r>
      <w:r w:rsidR="00C41D89">
        <w:t xml:space="preserve"> unter der Kategorie vorhandenen</w:t>
      </w:r>
      <w:r w:rsidR="00F12C7D">
        <w:t xml:space="preserve"> </w:t>
      </w:r>
      <w:r w:rsidR="00014DEF">
        <w:t>Begriffe</w:t>
      </w:r>
      <w:r w:rsidR="00F12C7D">
        <w:t xml:space="preserve"> aufgelistet. Die Erwartung der Testperson entstand dadurch, </w:t>
      </w:r>
      <w:r w:rsidR="00014DEF">
        <w:t>dass die K</w:t>
      </w:r>
      <w:r>
        <w:t xml:space="preserve">ategorien mit der PN verbunden sind. </w:t>
      </w:r>
      <w:r w:rsidR="00014DEF">
        <w:t>Daher sollten die K</w:t>
      </w:r>
      <w:r w:rsidR="00C41D89">
        <w:t>ategorien</w:t>
      </w:r>
      <w:r w:rsidR="00F12C7D">
        <w:t xml:space="preserve"> am rechten Rand des Bildschirms aufgeführt werden und d</w:t>
      </w:r>
      <w:r>
        <w:t>i</w:t>
      </w:r>
      <w:r w:rsidR="00F12C7D">
        <w:t xml:space="preserve">e </w:t>
      </w:r>
      <w:r w:rsidR="00014DEF">
        <w:t>Begriffe</w:t>
      </w:r>
      <w:r w:rsidR="00F12C7D">
        <w:t xml:space="preserve"> sollten </w:t>
      </w:r>
      <w:r>
        <w:t xml:space="preserve">mit der </w:t>
      </w:r>
      <w:r w:rsidR="00F12C7D">
        <w:t>PN direkt verbunden</w:t>
      </w:r>
      <w:r>
        <w:t>. Die Trennung ist aber auch dann nicht ideal.</w:t>
      </w:r>
    </w:p>
    <w:p w:rsidR="000F4EE9" w:rsidRDefault="000F4EE9" w:rsidP="000F4EE9">
      <w:pPr>
        <w:pStyle w:val="Heading3"/>
      </w:pPr>
      <w:bookmarkStart w:id="60" w:name="_Toc310270793"/>
      <w:r>
        <w:t>Variante C</w:t>
      </w:r>
      <w:bookmarkEnd w:id="60"/>
    </w:p>
    <w:p w:rsidR="00FF669D" w:rsidRDefault="0021005C" w:rsidP="0021005C">
      <w:r>
        <w:t xml:space="preserve">Solange keine Benutzerinteraktion erfolgt, ist das Gerät im Demo Modus. </w:t>
      </w:r>
      <w:r w:rsidR="00FF669D">
        <w:t xml:space="preserve">Wird dieser beendet, erscheint eine Übersicht </w:t>
      </w:r>
      <w:r w:rsidR="00C41D89">
        <w:t xml:space="preserve">über </w:t>
      </w:r>
      <w:r w:rsidR="00FF669D">
        <w:t>alle PNs.</w:t>
      </w:r>
    </w:p>
    <w:p w:rsidR="0021005C" w:rsidRDefault="00FF669D" w:rsidP="0021005C">
      <w:r>
        <w:t xml:space="preserve">Wird davon eine </w:t>
      </w:r>
      <w:r w:rsidR="00C41D89">
        <w:t xml:space="preserve">Project Note </w:t>
      </w:r>
      <w:r>
        <w:t>angewählt, wird diese</w:t>
      </w:r>
      <w:r w:rsidR="0021005C">
        <w:t xml:space="preserv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w:t>
      </w:r>
      <w:r w:rsidR="00C41D89">
        <w:t>össert und in der</w:t>
      </w:r>
      <w:r>
        <w:t xml:space="preserve"> Mitte des Bildschirms positioniert</w:t>
      </w:r>
      <w:r w:rsidR="00C41D89">
        <w:t xml:space="preserve"> angezeigt</w:t>
      </w:r>
      <w:r>
        <w:t>. Die mit der PN verbundenen Begriffe werden ausgeblendet, der Hintergrund wird abgedunkelt.</w:t>
      </w:r>
    </w:p>
    <w:p w:rsidR="00CC7E2B" w:rsidRPr="00A061BD" w:rsidRDefault="00CC7E2B" w:rsidP="0021005C">
      <w:r>
        <w:t>Wenn</w:t>
      </w:r>
      <w:r w:rsidR="003D075A">
        <w:t xml:space="preserve"> in der Detailansicht</w:t>
      </w:r>
      <w:r>
        <w:t xml:space="preserve"> einer der mit der Project Note verbundenen Begriffe ausgewählt wird, so öffnet sich ein Kontextmenü, in welchem man den Begriff als Kriterium zum Filter h</w:t>
      </w:r>
      <w:r w:rsidR="003D075A">
        <w:t xml:space="preserve">inzufügen kann. Falls schon ein </w:t>
      </w:r>
      <w:r>
        <w:t>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7E5DCBAB" wp14:editId="6F5B5308">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1" w:name="_Ref306620178"/>
      <w:bookmarkStart w:id="62" w:name="_Toc310270816"/>
      <w:r>
        <w:t xml:space="preserve">Abbildung </w:t>
      </w:r>
      <w:fldSimple w:instr=" SEQ Abbildung \* ARABIC ">
        <w:r w:rsidR="00F22EBA">
          <w:rPr>
            <w:noProof/>
          </w:rPr>
          <w:t>17</w:t>
        </w:r>
      </w:fldSimple>
      <w:r>
        <w:t xml:space="preserve"> - </w:t>
      </w:r>
      <w:r w:rsidRPr="00576A6A">
        <w:t>Papierprototyp Variante C, Detailansicht</w:t>
      </w:r>
      <w:bookmarkEnd w:id="61"/>
      <w:bookmarkEnd w:id="62"/>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3D075A">
        <w:t>,</w:t>
      </w:r>
      <w:r w:rsidR="00FF669D">
        <w:t xml:space="preserve"> oder einem Drop Down Menu</w:t>
      </w:r>
      <w:r>
        <w:t xml:space="preserve">), aus der ein </w:t>
      </w:r>
      <w:r w:rsidR="003D075A">
        <w:t>Begriff</w:t>
      </w:r>
      <w:r>
        <w:t xml:space="preserve">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1D8D5A1C" wp14:editId="52C6B5EB">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3" w:name="_Ref306617850"/>
      <w:bookmarkStart w:id="64" w:name="_Toc310270817"/>
      <w:r>
        <w:t xml:space="preserve">Abbildung </w:t>
      </w:r>
      <w:fldSimple w:instr=" SEQ Abbildung \* ARABIC ">
        <w:r w:rsidR="00F22EBA">
          <w:rPr>
            <w:noProof/>
          </w:rPr>
          <w:t>18</w:t>
        </w:r>
      </w:fldSimple>
      <w:r>
        <w:t xml:space="preserve"> - Papierprototyp Variante C, Übersicht</w:t>
      </w:r>
      <w:bookmarkEnd w:id="63"/>
      <w:bookmarkEnd w:id="64"/>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3D075A" w:rsidRPr="00C93C64" w:rsidRDefault="003D075A" w:rsidP="003D075A">
      <w:r>
        <w:t>Das folgende Testszenario wurde mit Silvan Gehrig am 14.10.2011 und Christian Moser und Marco Balzarini am 17.10.2011 getestet.</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Surface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Slider bei der Übersicht ist nicht nötig. </w:t>
      </w:r>
    </w:p>
    <w:p w:rsidR="00A6648E" w:rsidRDefault="00CC7E2B" w:rsidP="00A6648E">
      <w:r>
        <w:t xml:space="preserve">In der Detailansicht wäre es gut, wenn die </w:t>
      </w:r>
      <w:r w:rsidR="00014DEF">
        <w:t>Begriffe</w:t>
      </w:r>
      <w:r>
        <w:t xml:space="preserve">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3D075A" w:rsidRDefault="003D075A" w:rsidP="00A6648E">
      <w:r>
        <w:lastRenderedPageBreak/>
        <w:t xml:space="preserve">Ergänzungen aus dem Test vom 17.10.2011 mit </w:t>
      </w:r>
      <w:r>
        <w:t>Christian Moser und Marco Balzarini</w:t>
      </w:r>
      <w:r>
        <w:t>:</w:t>
      </w:r>
    </w:p>
    <w:p w:rsidR="00202363" w:rsidRDefault="00E549E3" w:rsidP="00A6648E">
      <w:r>
        <w:t>Die umgeknickte Ecke soll wegelassen werden. Besser ist es, die Auswahl an PNs immer noch abgedunkelt im Hintergrund zu sehen. Die Detailansicht „legt“ sich</w:t>
      </w:r>
      <w:r w:rsidR="003D075A">
        <w:t xml:space="preserve"> dann über die Gesamtübersicht.</w:t>
      </w:r>
    </w:p>
    <w:p w:rsidR="00202363" w:rsidRDefault="00202363" w:rsidP="00202363">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5" w:name="_Toc310270794"/>
      <w:r>
        <w:lastRenderedPageBreak/>
        <w:t>Design Entscheide</w:t>
      </w:r>
      <w:bookmarkEnd w:id="65"/>
    </w:p>
    <w:p w:rsidR="001F427D" w:rsidRDefault="001F427D" w:rsidP="001F427D">
      <w:pPr>
        <w:pStyle w:val="Heading3"/>
      </w:pPr>
      <w:bookmarkStart w:id="66" w:name="_Toc310270795"/>
      <w:r>
        <w:t>Pivot Viewer</w:t>
      </w:r>
      <w:bookmarkEnd w:id="66"/>
    </w:p>
    <w:p w:rsidR="00FE71C8" w:rsidRDefault="00FE71C8" w:rsidP="00FE71C8">
      <w:r>
        <w:t xml:space="preserve">Der Pivot Viewer von Steve Marx [marx] würde eine Möglichkeit bieten, die Project Notes auf dem Surface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2C3DD8BB" wp14:editId="5BB04809">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7" w:name="_Toc310270818"/>
      <w:r>
        <w:t xml:space="preserve">Abbildung </w:t>
      </w:r>
      <w:fldSimple w:instr=" SEQ Abbildung \* ARABIC ">
        <w:r w:rsidR="00F22EBA">
          <w:rPr>
            <w:noProof/>
          </w:rPr>
          <w:t>19</w:t>
        </w:r>
      </w:fldSimple>
      <w:r>
        <w:t xml:space="preserve"> - Pivot Viewer</w:t>
      </w:r>
      <w:bookmarkEnd w:id="67"/>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8" w:name="_Toc310270796"/>
      <w:r>
        <w:lastRenderedPageBreak/>
        <w:t>Externes Design</w:t>
      </w:r>
      <w:bookmarkEnd w:id="68"/>
    </w:p>
    <w:p w:rsidR="002808A1" w:rsidRDefault="00A310E7" w:rsidP="002808A1">
      <w:r>
        <w:t>B</w:t>
      </w:r>
      <w:r w:rsidR="007B0240">
        <w:t xml:space="preserve">ei dem externen Design wurden das Schriftbild und die Farbpalette der Zühlke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3D075A">
        <w:t xml:space="preserve">ill man einen Begriff </w:t>
      </w:r>
      <w:r w:rsidR="00A210DA">
        <w:t>entfernen</w:t>
      </w:r>
      <w:r w:rsidR="00F35A67">
        <w:t>,</w:t>
      </w:r>
      <w:r w:rsidR="003D075A">
        <w:t xml:space="preserve"> kann er</w:t>
      </w:r>
      <w:r w:rsidR="00A210DA">
        <w:t xml:space="preserve">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xml:space="preserve">, bevor ein </w:t>
      </w:r>
      <w:r w:rsidR="003D075A">
        <w:t>w</w:t>
      </w:r>
      <w:r w:rsidR="006F3DFF">
        <w:t>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14C873C3" wp14:editId="690DC84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9" w:name="_Toc310270819"/>
      <w:r>
        <w:t xml:space="preserve">Abbildung </w:t>
      </w:r>
      <w:fldSimple w:instr=" SEQ Abbildung \* ARABIC ">
        <w:r w:rsidR="00F22EBA">
          <w:rPr>
            <w:noProof/>
          </w:rPr>
          <w:t>20</w:t>
        </w:r>
      </w:fldSimple>
      <w:r>
        <w:t xml:space="preserve"> - </w:t>
      </w:r>
      <w:r w:rsidR="00581ED6">
        <w:t xml:space="preserve">Externes Design, </w:t>
      </w:r>
      <w:r>
        <w:t>Übersicht</w:t>
      </w:r>
      <w:bookmarkEnd w:id="69"/>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3D075A">
        <w:t xml:space="preserve">Am linken Rand </w:t>
      </w:r>
      <w:r w:rsidR="00051783">
        <w:t xml:space="preserve">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3D075A">
        <w:t>Sofern man sich für einen</w:t>
      </w:r>
      <w:r w:rsidR="00786178">
        <w:t xml:space="preserve"> dieser </w:t>
      </w:r>
      <w:r w:rsidR="003D075A">
        <w:t>Begriffe</w:t>
      </w:r>
      <w:r w:rsidR="001565F4">
        <w:t xml:space="preserve"> als Filter</w:t>
      </w:r>
      <w:r w:rsidR="003D075A">
        <w:t>kriterium</w:t>
      </w:r>
      <w:r w:rsidR="001565F4">
        <w:t xml:space="preserve">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w:t>
      </w:r>
      <w:r w:rsidR="003D075A">
        <w:t>gehende</w:t>
      </w:r>
      <w:r>
        <w:t xml:space="preserve">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50C9D7E3" wp14:editId="6A6BF5D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70" w:name="_Ref309064074"/>
      <w:bookmarkStart w:id="71" w:name="_Toc310270820"/>
      <w:r>
        <w:t xml:space="preserve">Abbildung </w:t>
      </w:r>
      <w:fldSimple w:instr=" SEQ Abbildung \* ARABIC ">
        <w:r w:rsidR="00F22EBA">
          <w:rPr>
            <w:noProof/>
          </w:rPr>
          <w:t>21</w:t>
        </w:r>
      </w:fldSimple>
      <w:r>
        <w:t xml:space="preserve"> - </w:t>
      </w:r>
      <w:r w:rsidR="002539CA">
        <w:t>Externes Design,</w:t>
      </w:r>
      <w:r w:rsidR="006F59F0">
        <w:t xml:space="preserve"> </w:t>
      </w:r>
      <w:r>
        <w:t>Detailansicht</w:t>
      </w:r>
      <w:bookmarkEnd w:id="70"/>
      <w:bookmarkEnd w:id="71"/>
    </w:p>
    <w:p w:rsidR="008130FA" w:rsidRPr="00016487" w:rsidRDefault="008130FA" w:rsidP="002808A1">
      <w:pPr>
        <w:rPr>
          <w:b/>
        </w:rPr>
      </w:pPr>
      <w:r>
        <w:br w:type="page"/>
      </w:r>
    </w:p>
    <w:p w:rsidR="008130FA" w:rsidRDefault="008130FA" w:rsidP="008130FA">
      <w:pPr>
        <w:pStyle w:val="Heading2"/>
      </w:pPr>
      <w:bookmarkStart w:id="72" w:name="_Toc310270797"/>
      <w:r>
        <w:lastRenderedPageBreak/>
        <w:t>Guidelines</w:t>
      </w:r>
      <w:bookmarkEnd w:id="72"/>
    </w:p>
    <w:p w:rsidR="008130FA" w:rsidRDefault="00BC368E" w:rsidP="008130FA">
      <w:r>
        <w:t>Der</w:t>
      </w:r>
      <w:r w:rsidR="008130FA">
        <w:t xml:space="preserve"> „Microsoft Surface 2.0 Design and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3" w:name="_Toc310270798"/>
      <w:r>
        <w:t>Interaction Design Guidelines</w:t>
      </w:r>
      <w:bookmarkEnd w:id="73"/>
    </w:p>
    <w:p w:rsidR="008130FA" w:rsidRPr="00B74C5F" w:rsidRDefault="008130FA" w:rsidP="008130FA">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4" w:name="_Ref306623733"/>
      <w:r>
        <w:rPr>
          <w:rStyle w:val="FootnoteReference"/>
          <w:lang w:val="en-US"/>
        </w:rPr>
        <w:footnoteReference w:id="1"/>
      </w:r>
      <w:bookmarkEnd w:id="74"/>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sidR="004D1621">
        <w:rPr>
          <w:i w:val="0"/>
        </w:rPr>
        <w:t xml:space="preserve">Section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sidR="008E04BA">
        <w:rPr>
          <w:lang w:val="en-GB"/>
        </w:rPr>
        <w:t xml:space="preserve"> eine Drehung um</w:t>
      </w:r>
      <w:r w:rsidRPr="00025AF6">
        <w:rPr>
          <w:lang w:val="en-GB"/>
        </w:rPr>
        <w:t xml:space="preserve"> 180°</w:t>
      </w:r>
      <w:r w:rsidR="008E04BA">
        <w:rPr>
          <w:lang w:val="en-GB"/>
        </w:rPr>
        <w:t xml:space="preserve"> vorgesehen</w:t>
      </w:r>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r>
        <w:rPr>
          <w:lang w:val="en-US"/>
        </w:rPr>
        <w:lastRenderedPageBreak/>
        <w:t xml:space="preserve">Siehe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5" w:name="_Toc31027079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5"/>
    </w:p>
    <w:p w:rsidR="008130FA" w:rsidRPr="008248AC" w:rsidRDefault="008130FA" w:rsidP="008130FA">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se in der erwähnten ScatterView</w:t>
      </w:r>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Section 3.2 Punkt 8:</w:t>
      </w:r>
      <w:r>
        <w:rPr>
          <w:lang w:val="en-US"/>
        </w:rPr>
        <w:br/>
      </w:r>
      <w:r w:rsidRPr="00025AF6">
        <w:rPr>
          <w:lang w:val="en-GB"/>
        </w:rPr>
        <w:t>„8. Motion Design</w:t>
      </w:r>
    </w:p>
    <w:p w:rsidR="008130FA" w:rsidRDefault="008130FA" w:rsidP="008130FA">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r w:rsidRPr="005A11C3">
        <w:rPr>
          <w:lang w:val="en-GB"/>
        </w:rPr>
        <w:t xml:space="preserve">Siehe </w:t>
      </w:r>
      <w:r w:rsidRPr="005A11C3">
        <w:rPr>
          <w:lang w:val="en-US"/>
        </w:rPr>
        <w:t>Section 3.1 Punkt 6.a</w:t>
      </w:r>
    </w:p>
    <w:sectPr w:rsidR="00946A18" w:rsidRPr="00946A18"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67A1" w:rsidRDefault="007567A1" w:rsidP="008F2373">
      <w:pPr>
        <w:spacing w:after="0"/>
      </w:pPr>
      <w:r>
        <w:separator/>
      </w:r>
    </w:p>
  </w:endnote>
  <w:endnote w:type="continuationSeparator" w:id="0">
    <w:p w:rsidR="007567A1" w:rsidRDefault="007567A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Footer"/>
    </w:pPr>
    <w:r>
      <w:t>Project Flip 2.0 – Domain Analyse</w:t>
    </w:r>
    <w:r w:rsidRPr="005E2896">
      <w:tab/>
    </w:r>
    <w:r>
      <w:fldChar w:fldCharType="begin"/>
    </w:r>
    <w:r>
      <w:instrText xml:space="preserve"> DATE  \@ "d. MMMM yyyy"  \* MERGEFORMAT </w:instrText>
    </w:r>
    <w:r>
      <w:fldChar w:fldCharType="separate"/>
    </w:r>
    <w:r>
      <w:rPr>
        <w:noProof/>
      </w:rPr>
      <w:t>28.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EB6F71" w:rsidRPr="00EB6F71">
      <w:rPr>
        <w:b/>
        <w:noProof/>
        <w:lang w:val="de-DE"/>
      </w:rPr>
      <w:t>1</w:t>
    </w:r>
    <w:r>
      <w:rPr>
        <w:b/>
      </w:rPr>
      <w:fldChar w:fldCharType="end"/>
    </w:r>
    <w:r>
      <w:rPr>
        <w:lang w:val="de-DE"/>
      </w:rPr>
      <w:t xml:space="preserve"> von </w:t>
    </w:r>
    <w:fldSimple w:instr="NUMPAGES  \* Arabic  \* MERGEFORMAT">
      <w:r w:rsidR="00EB6F71" w:rsidRPr="00EB6F71">
        <w:rPr>
          <w:b/>
          <w:noProof/>
          <w:lang w:val="de-DE"/>
        </w:rPr>
        <w:t>24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67A1" w:rsidRDefault="007567A1" w:rsidP="008F2373">
      <w:pPr>
        <w:spacing w:after="0"/>
      </w:pPr>
      <w:r>
        <w:separator/>
      </w:r>
    </w:p>
  </w:footnote>
  <w:footnote w:type="continuationSeparator" w:id="0">
    <w:p w:rsidR="007567A1" w:rsidRDefault="007567A1" w:rsidP="008F2373">
      <w:pPr>
        <w:spacing w:after="0"/>
      </w:pPr>
      <w:r>
        <w:continuationSeparator/>
      </w:r>
    </w:p>
  </w:footnote>
  <w:footnote w:id="1">
    <w:p w:rsidR="00014DEF" w:rsidRPr="008130FA" w:rsidRDefault="00014DEF"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Juli 2011, </w:t>
      </w:r>
      <w:hyperlink r:id="rId1" w:history="1">
        <w:r w:rsidRPr="000C5F9F">
          <w:rPr>
            <w:rStyle w:val="Hyperlink"/>
            <w:lang w:val="en-US"/>
          </w:rPr>
          <w:t>http://www.microsoft.com/download/en/details.aspx?displaylang=en&amp;id=26713</w:t>
        </w:r>
      </w:hyperlink>
      <w:r>
        <w:rPr>
          <w:lang w:val="en-US"/>
        </w:rPr>
        <w:t>,</w:t>
      </w:r>
      <w:r>
        <w:rPr>
          <w:lang w:val="en-US"/>
        </w:rPr>
        <w:br/>
        <w:t>letzter Zugriff: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4DEF"/>
    <w:rsid w:val="00016487"/>
    <w:rsid w:val="00022FDC"/>
    <w:rsid w:val="00037E79"/>
    <w:rsid w:val="00040E7C"/>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2A46"/>
    <w:rsid w:val="00113042"/>
    <w:rsid w:val="0011711F"/>
    <w:rsid w:val="0012134E"/>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075A"/>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26349"/>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34B59"/>
    <w:rsid w:val="00741351"/>
    <w:rsid w:val="007433C9"/>
    <w:rsid w:val="0074499D"/>
    <w:rsid w:val="00746E6C"/>
    <w:rsid w:val="0075029B"/>
    <w:rsid w:val="00752702"/>
    <w:rsid w:val="007537D1"/>
    <w:rsid w:val="00755EE3"/>
    <w:rsid w:val="007567A1"/>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91C0C"/>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2202"/>
    <w:rsid w:val="00C2325B"/>
    <w:rsid w:val="00C2426B"/>
    <w:rsid w:val="00C37777"/>
    <w:rsid w:val="00C40663"/>
    <w:rsid w:val="00C418D7"/>
    <w:rsid w:val="00C41D89"/>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3C64"/>
    <w:rsid w:val="00C9533A"/>
    <w:rsid w:val="00CA32B0"/>
    <w:rsid w:val="00CA4C1B"/>
    <w:rsid w:val="00CA5944"/>
    <w:rsid w:val="00CA7B1B"/>
    <w:rsid w:val="00CB0412"/>
    <w:rsid w:val="00CB1678"/>
    <w:rsid w:val="00CB2124"/>
    <w:rsid w:val="00CB265F"/>
    <w:rsid w:val="00CB7753"/>
    <w:rsid w:val="00CC7E2B"/>
    <w:rsid w:val="00CD0BBD"/>
    <w:rsid w:val="00CD42C7"/>
    <w:rsid w:val="00CE533D"/>
    <w:rsid w:val="00CE651B"/>
    <w:rsid w:val="00D06715"/>
    <w:rsid w:val="00D072D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33BB"/>
    <w:rsid w:val="00E95773"/>
    <w:rsid w:val="00EA0574"/>
    <w:rsid w:val="00EA10FA"/>
    <w:rsid w:val="00EA3723"/>
    <w:rsid w:val="00EB6D16"/>
    <w:rsid w:val="00EB6F71"/>
    <w:rsid w:val="00EE2AB1"/>
    <w:rsid w:val="00EE6544"/>
    <w:rsid w:val="00F05E42"/>
    <w:rsid w:val="00F12C7D"/>
    <w:rsid w:val="00F21003"/>
    <w:rsid w:val="00F22EBA"/>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4DE4E17F-84F2-4B45-BD4D-3E8843736D00}" type="presOf" srcId="{409A006C-61F0-4A41-87FE-E63EB3AB6A93}" destId="{1BA898D1-670C-4610-BDAB-DCBFB6C47874}"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32A501C4-385D-4181-AD6A-C4911047DA2B}" type="presOf" srcId="{881E6DB4-021F-4075-983C-F81EC92097E4}" destId="{ED65BC5D-273E-4667-BF67-6101822E4C7E}" srcOrd="0" destOrd="0" presId="urn:microsoft.com/office/officeart/2005/8/layout/chevron2"/>
    <dgm:cxn modelId="{63379DAA-7EBE-4B85-B651-A1A0B8609846}" type="presOf" srcId="{0155D1C2-DE1C-4D84-991E-D83E86981057}" destId="{2D32D5AF-AAAD-4E91-8608-6D6C2D0FE65A}" srcOrd="0" destOrd="0" presId="urn:microsoft.com/office/officeart/2005/8/layout/chevron2"/>
    <dgm:cxn modelId="{EA49EB5D-9F3A-43B2-95FA-1DAAEF8D83B4}" type="presOf" srcId="{FCB7088A-DE84-4101-8693-93C0BB03088A}" destId="{AB1F47E5-D146-4F67-9118-3E6511297FBA}" srcOrd="0" destOrd="1" presId="urn:microsoft.com/office/officeart/2005/8/layout/chevron2"/>
    <dgm:cxn modelId="{8F3762DA-3C62-4221-855D-57EB1E241B31}" type="presOf" srcId="{9FECA1B1-0F99-4D87-88A7-6CA72D9EA799}" destId="{50FA93DA-139D-471C-8B82-F828D7DA841A}"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4682698C-1B52-4C10-A371-EE396AA90237}" type="presOf" srcId="{F135F6A0-BC38-457B-A0C1-766F9ADA8A81}" destId="{31D7AFEA-3A8F-4434-B86C-6B5FC830A44F}" srcOrd="0" destOrd="0"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1D12337C-59B1-42E8-9861-64E089F7089A}" type="presOf" srcId="{C252CB0F-3BBF-426B-80AF-B81C6DD4E6D8}" destId="{31D7AFEA-3A8F-4434-B86C-6B5FC830A44F}" srcOrd="0" destOrd="1" presId="urn:microsoft.com/office/officeart/2005/8/layout/chevron2"/>
    <dgm:cxn modelId="{51651209-726B-4C31-B9FE-0159783D183F}" type="presOf" srcId="{55D12C12-C3FC-46F4-97A9-0AAE8BA3A044}" destId="{5A4B3AFD-E20B-4278-B914-6CF335D21283}" srcOrd="0" destOrd="0" presId="urn:microsoft.com/office/officeart/2005/8/layout/chevron2"/>
    <dgm:cxn modelId="{DC22EDF8-5C1E-4860-98A2-2D82220DE8D0}" type="presOf" srcId="{8173EBEC-E525-4C00-8B72-F992EF21A24E}" destId="{C1EA53C1-9CEC-4ACB-BA78-EA56523F81F9}"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04F1CBA-805E-443D-B4B5-DE8F4CB3B3A9}" srcId="{881E6DB4-021F-4075-983C-F81EC92097E4}" destId="{806032F5-5C56-426F-93BB-8AEFF121DD79}" srcOrd="0" destOrd="0" parTransId="{204BB77F-0912-442E-BA42-5CA8899E600F}" sibTransId="{3951096F-14A1-485F-B90A-179B3D7DB128}"/>
    <dgm:cxn modelId="{47412FB0-3ACA-4D94-A80A-F0AAE8020BDB}" type="presOf" srcId="{769BB4BE-E676-45D7-93F0-474664C123D1}" destId="{AF6F0951-4B59-488D-9953-90C3815E25E0}" srcOrd="0" destOrd="0" presId="urn:microsoft.com/office/officeart/2005/8/layout/chevron2"/>
    <dgm:cxn modelId="{9FFC57E5-A009-40FB-8C34-BBCE0174C747}" type="presOf" srcId="{7031C311-10F2-4E0C-A696-D25CAC4893C6}" destId="{5B6295C2-8635-4832-8855-35BC57484729}"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F252A774-08AE-4D13-B018-55EFA724707C}" type="presOf" srcId="{806032F5-5C56-426F-93BB-8AEFF121DD79}" destId="{F3B995E1-2D73-4492-84EA-8D89EFDAA408}"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91D6C879-2FF5-492F-A108-71C071BC6F7A}" type="presOf" srcId="{D79390F1-0A36-4A60-A0E2-BD15C821E239}" destId="{DF52F694-6B60-4320-81E6-513B0A670FA2}" srcOrd="0" destOrd="0" presId="urn:microsoft.com/office/officeart/2005/8/layout/chevron2"/>
    <dgm:cxn modelId="{964145D7-1610-44C7-ADC0-C0D4242F1ADD}" type="presOf" srcId="{B0F7E5FC-F585-4424-B797-4F9F8A61BBA6}" destId="{0C7F44B0-45E9-4DC2-B0EF-CE99F9B547A8}"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07DA0143-3849-4BA1-9CE0-AABA0109BBB4}" type="presOf" srcId="{28DA3E77-90F2-45FD-A7FD-BECAF2F30ABB}" destId="{F2A86540-75F5-4A66-AD39-A4807F14AC45}"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9AC2ADF9-AB9A-4C5F-B27A-733596FA0F16}" type="presOf" srcId="{5ABF7E85-99F2-4A26-A85B-A7BCE78DC356}" destId="{DF52F694-6B60-4320-81E6-513B0A670FA2}" srcOrd="0" destOrd="2" presId="urn:microsoft.com/office/officeart/2005/8/layout/chevron2"/>
    <dgm:cxn modelId="{B4443197-684B-43DC-94EB-369A3CBFB3DE}" type="presOf" srcId="{3F0A734A-87CB-48D8-AB23-DC416E2F3378}" destId="{0073A477-FE14-4EAB-B2C2-4E3E624EA289}"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A12B0F9C-433C-476C-BC94-CBD41920A448}" type="presOf" srcId="{D2B20585-6784-487B-8061-D687935C1657}" destId="{D791A2F6-BB88-4FC0-907D-D68C23B730A3}" srcOrd="0" destOrd="0" presId="urn:microsoft.com/office/officeart/2005/8/layout/chevron2"/>
    <dgm:cxn modelId="{CCBF7F40-46FD-4CF2-AAF1-E4BBDFA2052E}" type="presOf" srcId="{00AF1470-0272-4479-8261-86E98D068459}" destId="{AB1F47E5-D146-4F67-9118-3E6511297FBA}" srcOrd="0" destOrd="0" presId="urn:microsoft.com/office/officeart/2005/8/layout/chevron2"/>
    <dgm:cxn modelId="{4326CCFD-4D18-4527-A46A-DD1670D68389}" type="presOf" srcId="{02CC5355-3055-4E1E-8B5F-AB9980A3D6BC}" destId="{DF52F694-6B60-4320-81E6-513B0A670FA2}" srcOrd="0" destOrd="1"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7B045431-2F68-4BA5-ABB3-204823DF7838}" type="presOf" srcId="{10AA4FAD-318D-4A04-835A-3E678C82AB5E}" destId="{2F37601A-B14C-4096-B34F-450F21772CE5}" srcOrd="0" destOrd="0" presId="urn:microsoft.com/office/officeart/2005/8/layout/chevron2"/>
    <dgm:cxn modelId="{752A6559-C4F7-40FC-9DD2-C8B6BDE8060E}" type="presParOf" srcId="{50FA93DA-139D-471C-8B82-F828D7DA841A}" destId="{FD14F3CE-3094-477A-BDC5-F4DFF742996C}" srcOrd="0" destOrd="0" presId="urn:microsoft.com/office/officeart/2005/8/layout/chevron2"/>
    <dgm:cxn modelId="{72239864-331A-41D2-9359-612F3CC968DF}" type="presParOf" srcId="{FD14F3CE-3094-477A-BDC5-F4DFF742996C}" destId="{AF6F0951-4B59-488D-9953-90C3815E25E0}" srcOrd="0" destOrd="0" presId="urn:microsoft.com/office/officeart/2005/8/layout/chevron2"/>
    <dgm:cxn modelId="{9C96D5C0-0624-43BB-991E-97480C9F851B}" type="presParOf" srcId="{FD14F3CE-3094-477A-BDC5-F4DFF742996C}" destId="{2D32D5AF-AAAD-4E91-8608-6D6C2D0FE65A}" srcOrd="1" destOrd="0" presId="urn:microsoft.com/office/officeart/2005/8/layout/chevron2"/>
    <dgm:cxn modelId="{53C8F6ED-BC6C-45FA-83B9-65071BBC065E}" type="presParOf" srcId="{50FA93DA-139D-471C-8B82-F828D7DA841A}" destId="{AF65AB00-54CC-4A02-BED1-F34390D1DC06}" srcOrd="1" destOrd="0" presId="urn:microsoft.com/office/officeart/2005/8/layout/chevron2"/>
    <dgm:cxn modelId="{264F5C7C-D8FF-473A-B3AE-A42DDE322E8C}" type="presParOf" srcId="{50FA93DA-139D-471C-8B82-F828D7DA841A}" destId="{39B45076-7980-450A-AC69-3CDC87AFBF7C}" srcOrd="2" destOrd="0" presId="urn:microsoft.com/office/officeart/2005/8/layout/chevron2"/>
    <dgm:cxn modelId="{86823D96-EEE7-43A5-8BA3-76ABE8EA222C}" type="presParOf" srcId="{39B45076-7980-450A-AC69-3CDC87AFBF7C}" destId="{0073A477-FE14-4EAB-B2C2-4E3E624EA289}" srcOrd="0" destOrd="0" presId="urn:microsoft.com/office/officeart/2005/8/layout/chevron2"/>
    <dgm:cxn modelId="{E86C7531-CB32-4A70-A749-9DE1ADDD28FD}" type="presParOf" srcId="{39B45076-7980-450A-AC69-3CDC87AFBF7C}" destId="{AB1F47E5-D146-4F67-9118-3E6511297FBA}" srcOrd="1" destOrd="0" presId="urn:microsoft.com/office/officeart/2005/8/layout/chevron2"/>
    <dgm:cxn modelId="{66820F27-B641-4ADA-AE6C-AA153F2B3B0B}" type="presParOf" srcId="{50FA93DA-139D-471C-8B82-F828D7DA841A}" destId="{5FFE9DD0-C3F1-41A9-9202-FDEC4FBAD24B}" srcOrd="3" destOrd="0" presId="urn:microsoft.com/office/officeart/2005/8/layout/chevron2"/>
    <dgm:cxn modelId="{4D16B36C-4213-4BA1-BDBA-3DE8D61BBFF6}" type="presParOf" srcId="{50FA93DA-139D-471C-8B82-F828D7DA841A}" destId="{7BFAF6F1-4089-426E-8C1E-02D60E03F2F6}" srcOrd="4" destOrd="0" presId="urn:microsoft.com/office/officeart/2005/8/layout/chevron2"/>
    <dgm:cxn modelId="{F017EFE9-C708-4A0F-B9C7-996B5D38F6B3}" type="presParOf" srcId="{7BFAF6F1-4089-426E-8C1E-02D60E03F2F6}" destId="{D791A2F6-BB88-4FC0-907D-D68C23B730A3}" srcOrd="0" destOrd="0" presId="urn:microsoft.com/office/officeart/2005/8/layout/chevron2"/>
    <dgm:cxn modelId="{77601758-3F8A-4644-94CE-4E71AAFF9F9D}" type="presParOf" srcId="{7BFAF6F1-4089-426E-8C1E-02D60E03F2F6}" destId="{2F37601A-B14C-4096-B34F-450F21772CE5}" srcOrd="1" destOrd="0" presId="urn:microsoft.com/office/officeart/2005/8/layout/chevron2"/>
    <dgm:cxn modelId="{32E59A5A-9603-4061-B97A-8A72D9DEE9C7}" type="presParOf" srcId="{50FA93DA-139D-471C-8B82-F828D7DA841A}" destId="{7A250750-F02E-4F47-937E-5BE836BFF729}" srcOrd="5" destOrd="0" presId="urn:microsoft.com/office/officeart/2005/8/layout/chevron2"/>
    <dgm:cxn modelId="{F2FBB334-F672-4F68-88A5-E379C3D200D4}" type="presParOf" srcId="{50FA93DA-139D-471C-8B82-F828D7DA841A}" destId="{4EBBBB55-0396-44B4-BEA6-15CE1D98A849}" srcOrd="6" destOrd="0" presId="urn:microsoft.com/office/officeart/2005/8/layout/chevron2"/>
    <dgm:cxn modelId="{FEDB6CCD-FE93-439D-9A01-238BDDFD711D}" type="presParOf" srcId="{4EBBBB55-0396-44B4-BEA6-15CE1D98A849}" destId="{0C7F44B0-45E9-4DC2-B0EF-CE99F9B547A8}" srcOrd="0" destOrd="0" presId="urn:microsoft.com/office/officeart/2005/8/layout/chevron2"/>
    <dgm:cxn modelId="{B5847A41-4ED3-4207-BB2D-F27B27516F6B}" type="presParOf" srcId="{4EBBBB55-0396-44B4-BEA6-15CE1D98A849}" destId="{DF52F694-6B60-4320-81E6-513B0A670FA2}" srcOrd="1" destOrd="0" presId="urn:microsoft.com/office/officeart/2005/8/layout/chevron2"/>
    <dgm:cxn modelId="{1C40E8FB-1AC3-4447-97FC-C5D825A0BB66}" type="presParOf" srcId="{50FA93DA-139D-471C-8B82-F828D7DA841A}" destId="{75BD2782-DE5B-4585-84CB-B8E43F63BCE4}" srcOrd="7" destOrd="0" presId="urn:microsoft.com/office/officeart/2005/8/layout/chevron2"/>
    <dgm:cxn modelId="{2203C793-D6D6-4010-9E44-4A39DA3BDEBE}" type="presParOf" srcId="{50FA93DA-139D-471C-8B82-F828D7DA841A}" destId="{046174E7-67A9-4044-9F59-AFC31903EBF4}" srcOrd="8" destOrd="0" presId="urn:microsoft.com/office/officeart/2005/8/layout/chevron2"/>
    <dgm:cxn modelId="{CED5E2E8-791E-4EC7-B7FF-A0C78B2E7D8B}" type="presParOf" srcId="{046174E7-67A9-4044-9F59-AFC31903EBF4}" destId="{F2A86540-75F5-4A66-AD39-A4807F14AC45}" srcOrd="0" destOrd="0" presId="urn:microsoft.com/office/officeart/2005/8/layout/chevron2"/>
    <dgm:cxn modelId="{F3B922AE-4E7E-4359-854A-6F34AE4383EE}" type="presParOf" srcId="{046174E7-67A9-4044-9F59-AFC31903EBF4}" destId="{5B6295C2-8635-4832-8855-35BC57484729}" srcOrd="1" destOrd="0" presId="urn:microsoft.com/office/officeart/2005/8/layout/chevron2"/>
    <dgm:cxn modelId="{481709CE-E124-460D-AE3C-CC426C7497C9}" type="presParOf" srcId="{50FA93DA-139D-471C-8B82-F828D7DA841A}" destId="{8C041C02-589A-478F-A952-52A1CFE269FD}" srcOrd="9" destOrd="0" presId="urn:microsoft.com/office/officeart/2005/8/layout/chevron2"/>
    <dgm:cxn modelId="{C1ACCA80-7086-477B-9794-450C4C174AF0}" type="presParOf" srcId="{50FA93DA-139D-471C-8B82-F828D7DA841A}" destId="{6C7A4D23-8A22-4E38-BA71-6FBB377478A2}" srcOrd="10" destOrd="0" presId="urn:microsoft.com/office/officeart/2005/8/layout/chevron2"/>
    <dgm:cxn modelId="{570223F4-AD35-49E2-9E62-AC7100904366}" type="presParOf" srcId="{6C7A4D23-8A22-4E38-BA71-6FBB377478A2}" destId="{ED65BC5D-273E-4667-BF67-6101822E4C7E}" srcOrd="0" destOrd="0" presId="urn:microsoft.com/office/officeart/2005/8/layout/chevron2"/>
    <dgm:cxn modelId="{907DAC3A-7277-4D0A-B5AC-2C2584030D0F}" type="presParOf" srcId="{6C7A4D23-8A22-4E38-BA71-6FBB377478A2}" destId="{F3B995E1-2D73-4492-84EA-8D89EFDAA408}" srcOrd="1" destOrd="0" presId="urn:microsoft.com/office/officeart/2005/8/layout/chevron2"/>
    <dgm:cxn modelId="{903C92B4-F381-490B-BB69-36F3408C770B}" type="presParOf" srcId="{50FA93DA-139D-471C-8B82-F828D7DA841A}" destId="{6AF365C2-83F2-4399-9D3E-E9DBAD71F8D6}" srcOrd="11" destOrd="0" presId="urn:microsoft.com/office/officeart/2005/8/layout/chevron2"/>
    <dgm:cxn modelId="{7B63B522-B365-490E-A17E-8F28A16F7BB2}" type="presParOf" srcId="{50FA93DA-139D-471C-8B82-F828D7DA841A}" destId="{00142D5F-39D5-4067-85F0-44EDF44812B3}" srcOrd="12" destOrd="0" presId="urn:microsoft.com/office/officeart/2005/8/layout/chevron2"/>
    <dgm:cxn modelId="{3FD24282-364C-4BDD-BE58-75E88A80DDC2}" type="presParOf" srcId="{00142D5F-39D5-4067-85F0-44EDF44812B3}" destId="{5A4B3AFD-E20B-4278-B914-6CF335D21283}" srcOrd="0" destOrd="0" presId="urn:microsoft.com/office/officeart/2005/8/layout/chevron2"/>
    <dgm:cxn modelId="{9E7AAD73-96A6-4664-8D04-8E0EDC4E4E59}" type="presParOf" srcId="{00142D5F-39D5-4067-85F0-44EDF44812B3}" destId="{C1EA53C1-9CEC-4ACB-BA78-EA56523F81F9}" srcOrd="1" destOrd="0" presId="urn:microsoft.com/office/officeart/2005/8/layout/chevron2"/>
    <dgm:cxn modelId="{66491901-652C-4862-9AE3-05D5293A6465}" type="presParOf" srcId="{50FA93DA-139D-471C-8B82-F828D7DA841A}" destId="{4A4B16C7-E491-460D-94C0-5C3C28E13EDC}" srcOrd="13" destOrd="0" presId="urn:microsoft.com/office/officeart/2005/8/layout/chevron2"/>
    <dgm:cxn modelId="{ACB90CB7-D17D-4285-99C7-78E55EA9F48D}" type="presParOf" srcId="{50FA93DA-139D-471C-8B82-F828D7DA841A}" destId="{49519CCF-D3A0-4845-A4C1-4A9A7BEBDC89}" srcOrd="14" destOrd="0" presId="urn:microsoft.com/office/officeart/2005/8/layout/chevron2"/>
    <dgm:cxn modelId="{3FBF4094-1075-4974-A5C8-4C1BF9CF7A90}" type="presParOf" srcId="{49519CCF-D3A0-4845-A4C1-4A9A7BEBDC89}" destId="{1BA898D1-670C-4610-BDAB-DCBFB6C47874}" srcOrd="0" destOrd="0" presId="urn:microsoft.com/office/officeart/2005/8/layout/chevron2"/>
    <dgm:cxn modelId="{0CA6F513-19BA-4F95-8925-92B2CFAB019E}"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43C8C-C7AF-44D3-BF53-C983EA903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25</Pages>
  <Words>5564</Words>
  <Characters>35056</Characters>
  <Application>Microsoft Office Word</Application>
  <DocSecurity>0</DocSecurity>
  <Lines>292</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40539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391</cp:revision>
  <dcterms:created xsi:type="dcterms:W3CDTF">2011-10-07T13:53:00Z</dcterms:created>
  <dcterms:modified xsi:type="dcterms:W3CDTF">2011-11-28T18:47:00Z</dcterms:modified>
</cp:coreProperties>
</file>