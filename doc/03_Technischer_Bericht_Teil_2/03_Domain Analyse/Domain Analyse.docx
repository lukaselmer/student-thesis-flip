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id w:val="-927569906"/>
        <w:docPartObj>
          <w:docPartGallery w:val="Cover Pages"/>
          <w:docPartUnique/>
        </w:docPartObj>
      </w:sdtPr>
      <w:sdtEndPr>
        <w:rPr>
          <w:b/>
          <w:bCs/>
        </w:rPr>
      </w:sdtEndPr>
      <w:sdtContent>
        <w:p w:rsidR="008E328B" w:rsidRDefault="008E328B"/>
        <w:p w:rsidR="008E328B" w:rsidRDefault="008E328B"/>
        <w:tbl>
          <w:tblPr>
            <w:tblpPr w:leftFromText="187" w:rightFromText="187" w:horzAnchor="margin" w:tblpXSpec="center" w:tblpYSpec="bottom"/>
            <w:tblW w:w="4000" w:type="pct"/>
            <w:tblLook w:val="04A0" w:firstRow="1" w:lastRow="0" w:firstColumn="1" w:lastColumn="0" w:noHBand="0" w:noVBand="1"/>
          </w:tblPr>
          <w:tblGrid>
            <w:gridCol w:w="7442"/>
          </w:tblGrid>
          <w:tr w:rsidR="008E328B">
            <w:tc>
              <w:tcPr>
                <w:tcW w:w="7672" w:type="dxa"/>
                <w:tcMar>
                  <w:top w:w="216" w:type="dxa"/>
                  <w:left w:w="115" w:type="dxa"/>
                  <w:bottom w:w="216" w:type="dxa"/>
                  <w:right w:w="115" w:type="dxa"/>
                </w:tcMar>
              </w:tcPr>
              <w:p w:rsidR="001F2A8C" w:rsidRDefault="001F2A8C" w:rsidP="001F2A8C">
                <w:pPr>
                  <w:pStyle w:val="NoSpacing"/>
                  <w:rPr>
                    <w:color w:val="4F81BD" w:themeColor="accent1"/>
                  </w:rPr>
                </w:pPr>
              </w:p>
              <w:p w:rsidR="008E328B" w:rsidRPr="000B1504" w:rsidRDefault="001F2A8C">
                <w:pPr>
                  <w:pStyle w:val="NoSpacing"/>
                  <w:rPr>
                    <w:color w:val="4F4F59"/>
                  </w:rPr>
                </w:pPr>
                <w:r w:rsidRPr="000B1504">
                  <w:rPr>
                    <w:color w:val="4F4F59"/>
                  </w:rPr>
                  <w:t>Elmer Lukas,</w:t>
                </w:r>
                <w:r w:rsidR="00560405" w:rsidRPr="000B1504">
                  <w:rPr>
                    <w:color w:val="4F4F59"/>
                  </w:rPr>
                  <w:t xml:space="preserve"> Heidt Christina, </w:t>
                </w:r>
                <w:r w:rsidRPr="000B1504">
                  <w:rPr>
                    <w:color w:val="4F4F59"/>
                  </w:rPr>
                  <w:t xml:space="preserve"> </w:t>
                </w:r>
                <w:proofErr w:type="spellStart"/>
                <w:r w:rsidR="00560405" w:rsidRPr="000B1504">
                  <w:rPr>
                    <w:color w:val="4F4F59"/>
                  </w:rPr>
                  <w:t>Treichler</w:t>
                </w:r>
                <w:proofErr w:type="spellEnd"/>
                <w:r w:rsidR="00560405" w:rsidRPr="000B1504">
                  <w:rPr>
                    <w:color w:val="4F4F59"/>
                  </w:rPr>
                  <w:t xml:space="preserve"> Delia</w:t>
                </w:r>
              </w:p>
              <w:p w:rsidR="008E328B" w:rsidRPr="000B1504" w:rsidRDefault="00AF4AE0">
                <w:pPr>
                  <w:pStyle w:val="NoSpacing"/>
                  <w:rPr>
                    <w:color w:val="4F4F59"/>
                  </w:rPr>
                </w:pPr>
                <w:r w:rsidRPr="000B1504">
                  <w:rPr>
                    <w:color w:val="4F4F59"/>
                  </w:rPr>
                  <w:fldChar w:fldCharType="begin"/>
                </w:r>
                <w:r w:rsidR="00E13BEF" w:rsidRPr="000B1504">
                  <w:rPr>
                    <w:color w:val="4F4F59"/>
                  </w:rPr>
                  <w:instrText xml:space="preserve"> DATE  \@ "d. MMMM yyyy"  \* MERGEFORMAT </w:instrText>
                </w:r>
                <w:r w:rsidRPr="000B1504">
                  <w:rPr>
                    <w:color w:val="4F4F59"/>
                  </w:rPr>
                  <w:fldChar w:fldCharType="separate"/>
                </w:r>
                <w:r w:rsidR="004153D7">
                  <w:rPr>
                    <w:noProof/>
                    <w:color w:val="4F4F59"/>
                  </w:rPr>
                  <w:t>28. November 2011</w:t>
                </w:r>
                <w:r w:rsidRPr="000B1504">
                  <w:rPr>
                    <w:color w:val="4F4F59"/>
                  </w:rPr>
                  <w:fldChar w:fldCharType="end"/>
                </w:r>
              </w:p>
              <w:p w:rsidR="008E328B" w:rsidRDefault="008E328B">
                <w:pPr>
                  <w:pStyle w:val="NoSpacing"/>
                  <w:rPr>
                    <w:color w:val="4F81BD" w:themeColor="accent1"/>
                  </w:rPr>
                </w:pPr>
              </w:p>
            </w:tc>
          </w:tr>
        </w:tbl>
        <w:p w:rsidR="008E328B" w:rsidRDefault="008E328B"/>
        <w:tbl>
          <w:tblPr>
            <w:tblpPr w:leftFromText="187" w:rightFromText="187" w:vertAnchor="page" w:horzAnchor="margin" w:tblpXSpec="center" w:tblpY="9001"/>
            <w:tblW w:w="4000" w:type="pct"/>
            <w:tblBorders>
              <w:left w:val="single" w:sz="18" w:space="0" w:color="5C5C71"/>
            </w:tblBorders>
            <w:tblLook w:val="04A0" w:firstRow="1" w:lastRow="0" w:firstColumn="1" w:lastColumn="0" w:noHBand="0" w:noVBand="1"/>
          </w:tblPr>
          <w:tblGrid>
            <w:gridCol w:w="7442"/>
          </w:tblGrid>
          <w:tr w:rsidR="00C9533A" w:rsidTr="00954D75">
            <w:tc>
              <w:tcPr>
                <w:tcW w:w="7442" w:type="dxa"/>
                <w:tcMar>
                  <w:top w:w="216" w:type="dxa"/>
                  <w:left w:w="115" w:type="dxa"/>
                  <w:bottom w:w="216" w:type="dxa"/>
                  <w:right w:w="115" w:type="dxa"/>
                </w:tcMar>
              </w:tcPr>
              <w:p w:rsidR="00C9533A" w:rsidRDefault="00D07828" w:rsidP="00C62131">
                <w:pPr>
                  <w:pStyle w:val="NoSpacing"/>
                  <w:rPr>
                    <w:rFonts w:asciiTheme="majorHAnsi" w:eastAsiaTheme="majorEastAsia" w:hAnsiTheme="majorHAnsi" w:cstheme="majorBidi"/>
                  </w:rPr>
                </w:pPr>
                <w:sdt>
                  <w:sdtPr>
                    <w:rPr>
                      <w:rFonts w:asciiTheme="majorHAnsi" w:eastAsiaTheme="majorEastAsia" w:hAnsiTheme="majorHAnsi" w:cstheme="majorBidi"/>
                      <w:sz w:val="44"/>
                      <w:szCs w:val="44"/>
                    </w:rPr>
                    <w:alias w:val="Firma"/>
                    <w:id w:val="13406915"/>
                    <w:dataBinding w:prefixMappings="xmlns:ns0='http://schemas.openxmlformats.org/officeDocument/2006/extended-properties'" w:xpath="/ns0:Properties[1]/ns0:Company[1]" w:storeItemID="{6668398D-A668-4E3E-A5EB-62B293D839F1}"/>
                    <w:text/>
                  </w:sdtPr>
                  <w:sdtEndPr/>
                  <w:sdtContent>
                    <w:r w:rsidR="00C62131">
                      <w:rPr>
                        <w:rFonts w:asciiTheme="majorHAnsi" w:eastAsiaTheme="majorEastAsia" w:hAnsiTheme="majorHAnsi" w:cstheme="majorBidi"/>
                        <w:sz w:val="44"/>
                        <w:szCs w:val="44"/>
                      </w:rPr>
                      <w:t>Studienarbeit</w:t>
                    </w:r>
                  </w:sdtContent>
                </w:sdt>
              </w:p>
            </w:tc>
          </w:tr>
          <w:tr w:rsidR="00C9533A" w:rsidTr="00954D75">
            <w:tc>
              <w:tcPr>
                <w:tcW w:w="7442" w:type="dxa"/>
              </w:tcPr>
              <w:sdt>
                <w:sdtPr>
                  <w:rPr>
                    <w:rFonts w:asciiTheme="majorHAnsi" w:eastAsiaTheme="majorEastAsia" w:hAnsiTheme="majorHAnsi" w:cstheme="majorBidi"/>
                    <w:color w:val="5C5C71"/>
                    <w:sz w:val="80"/>
                    <w:szCs w:val="80"/>
                  </w:rPr>
                  <w:alias w:val="Titel"/>
                  <w:id w:val="13406919"/>
                  <w:dataBinding w:prefixMappings="xmlns:ns0='http://schemas.openxmlformats.org/package/2006/metadata/core-properties' xmlns:ns1='http://purl.org/dc/elements/1.1/'" w:xpath="/ns0:coreProperties[1]/ns1:title[1]" w:storeItemID="{6C3C8BC8-F283-45AE-878A-BAB7291924A1}"/>
                  <w:text/>
                </w:sdtPr>
                <w:sdtEndPr/>
                <w:sdtContent>
                  <w:p w:rsidR="00C9533A" w:rsidRDefault="000B5307" w:rsidP="000B5307">
                    <w:pPr>
                      <w:pStyle w:val="NoSpacing"/>
                      <w:rPr>
                        <w:rFonts w:asciiTheme="majorHAnsi" w:eastAsiaTheme="majorEastAsia" w:hAnsiTheme="majorHAnsi" w:cstheme="majorBidi"/>
                        <w:color w:val="4F81BD" w:themeColor="accent1"/>
                        <w:sz w:val="80"/>
                        <w:szCs w:val="80"/>
                      </w:rPr>
                    </w:pPr>
                    <w:r>
                      <w:rPr>
                        <w:rFonts w:asciiTheme="majorHAnsi" w:eastAsiaTheme="majorEastAsia" w:hAnsiTheme="majorHAnsi" w:cstheme="majorBidi"/>
                        <w:color w:val="5C5C71"/>
                        <w:sz w:val="80"/>
                        <w:szCs w:val="80"/>
                      </w:rPr>
                      <w:t>Domainanalyse</w:t>
                    </w:r>
                  </w:p>
                </w:sdtContent>
              </w:sdt>
            </w:tc>
          </w:tr>
          <w:tr w:rsidR="00C9533A" w:rsidTr="00954D75">
            <w:sdt>
              <w:sdtPr>
                <w:rPr>
                  <w:rFonts w:asciiTheme="majorHAnsi" w:eastAsiaTheme="majorEastAsia" w:hAnsiTheme="majorHAnsi" w:cstheme="majorBidi"/>
                </w:rPr>
                <w:alias w:val="Untertitel"/>
                <w:id w:val="13406923"/>
                <w:dataBinding w:prefixMappings="xmlns:ns0='http://schemas.openxmlformats.org/package/2006/metadata/core-properties' xmlns:ns1='http://purl.org/dc/elements/1.1/'" w:xpath="/ns0:coreProperties[1]/ns1:subject[1]" w:storeItemID="{6C3C8BC8-F283-45AE-878A-BAB7291924A1}"/>
                <w:text/>
              </w:sdtPr>
              <w:sdtEndPr/>
              <w:sdtContent>
                <w:tc>
                  <w:tcPr>
                    <w:tcW w:w="7442" w:type="dxa"/>
                    <w:tcMar>
                      <w:top w:w="216" w:type="dxa"/>
                      <w:left w:w="115" w:type="dxa"/>
                      <w:bottom w:w="216" w:type="dxa"/>
                      <w:right w:w="115" w:type="dxa"/>
                    </w:tcMar>
                  </w:tcPr>
                  <w:p w:rsidR="00C9533A" w:rsidRDefault="000B5307" w:rsidP="000B5307">
                    <w:pPr>
                      <w:pStyle w:val="NoSpacing"/>
                      <w:rPr>
                        <w:rFonts w:asciiTheme="majorHAnsi" w:eastAsiaTheme="majorEastAsia" w:hAnsiTheme="majorHAnsi" w:cstheme="majorBidi"/>
                      </w:rPr>
                    </w:pPr>
                    <w:r>
                      <w:rPr>
                        <w:rFonts w:asciiTheme="majorHAnsi" w:eastAsiaTheme="majorEastAsia" w:hAnsiTheme="majorHAnsi" w:cstheme="majorBidi"/>
                      </w:rPr>
                      <w:t>Daten &amp; GUI</w:t>
                    </w:r>
                  </w:p>
                </w:tc>
              </w:sdtContent>
            </w:sdt>
          </w:tr>
        </w:tbl>
        <w:p w:rsidR="00C62131" w:rsidRDefault="00C62131" w:rsidP="00C62131">
          <w:pPr>
            <w:jc w:val="center"/>
            <w:rPr>
              <w:b/>
              <w:bCs/>
            </w:rPr>
          </w:pPr>
        </w:p>
        <w:p w:rsidR="00C62131" w:rsidRDefault="00C62131" w:rsidP="00C62131">
          <w:pPr>
            <w:jc w:val="center"/>
            <w:rPr>
              <w:b/>
              <w:bCs/>
            </w:rPr>
          </w:pPr>
        </w:p>
        <w:p w:rsidR="00C62131" w:rsidRDefault="00C62131" w:rsidP="00EA10FA">
          <w:pPr>
            <w:jc w:val="right"/>
            <w:rPr>
              <w:b/>
              <w:bCs/>
            </w:rPr>
          </w:pPr>
        </w:p>
        <w:p w:rsidR="00C62131" w:rsidRDefault="00C62131" w:rsidP="00C62131">
          <w:pPr>
            <w:jc w:val="center"/>
            <w:rPr>
              <w:b/>
              <w:bCs/>
            </w:rPr>
          </w:pPr>
        </w:p>
        <w:p w:rsidR="00C62131" w:rsidRDefault="00C62131" w:rsidP="00C62131">
          <w:pPr>
            <w:jc w:val="center"/>
            <w:rPr>
              <w:b/>
              <w:bCs/>
            </w:rPr>
          </w:pPr>
        </w:p>
        <w:p w:rsidR="00C62131" w:rsidRDefault="00C62131" w:rsidP="00C62131">
          <w:pPr>
            <w:jc w:val="center"/>
            <w:rPr>
              <w:b/>
              <w:bCs/>
            </w:rPr>
          </w:pPr>
        </w:p>
        <w:p w:rsidR="008E328B" w:rsidRDefault="00C62131" w:rsidP="00C62131">
          <w:pPr>
            <w:ind w:firstLine="993"/>
          </w:pPr>
          <w:r>
            <w:rPr>
              <w:b/>
              <w:bCs/>
              <w:noProof/>
              <w:lang w:eastAsia="de-CH"/>
            </w:rPr>
            <w:drawing>
              <wp:inline distT="0" distB="0" distL="0" distR="0" wp14:anchorId="1582C79D" wp14:editId="553084D6">
                <wp:extent cx="3459707" cy="2508229"/>
                <wp:effectExtent l="0" t="0" r="7620" b="6985"/>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rotWithShape="1">
                        <a:blip r:embed="rId9" cstate="print">
                          <a:extLst>
                            <a:ext uri="{28A0092B-C50C-407E-A947-70E740481C1C}">
                              <a14:useLocalDpi xmlns:a14="http://schemas.microsoft.com/office/drawing/2010/main" val="0"/>
                            </a:ext>
                          </a:extLst>
                        </a:blip>
                        <a:srcRect l="2873"/>
                        <a:stretch/>
                      </pic:blipFill>
                      <pic:spPr bwMode="auto">
                        <a:xfrm>
                          <a:off x="0" y="0"/>
                          <a:ext cx="3465605" cy="2512505"/>
                        </a:xfrm>
                        <a:prstGeom prst="rect">
                          <a:avLst/>
                        </a:prstGeom>
                        <a:ln>
                          <a:noFill/>
                        </a:ln>
                        <a:extLst>
                          <a:ext uri="{53640926-AAD7-44D8-BBD7-CCE9431645EC}">
                            <a14:shadowObscured xmlns:a14="http://schemas.microsoft.com/office/drawing/2010/main"/>
                          </a:ext>
                        </a:extLst>
                      </pic:spPr>
                    </pic:pic>
                  </a:graphicData>
                </a:graphic>
              </wp:inline>
            </w:drawing>
          </w:r>
          <w:r w:rsidR="008E328B">
            <w:rPr>
              <w:b/>
              <w:bCs/>
            </w:rPr>
            <w:br w:type="page"/>
          </w:r>
        </w:p>
      </w:sdtContent>
    </w:sdt>
    <w:p w:rsidR="00A53880" w:rsidRDefault="0075029B" w:rsidP="00D20884">
      <w:pPr>
        <w:pStyle w:val="Heading1"/>
      </w:pPr>
      <w:bookmarkStart w:id="0" w:name="_Toc310273082"/>
      <w:r>
        <w:lastRenderedPageBreak/>
        <w:t>Dokumentinformationen</w:t>
      </w:r>
      <w:bookmarkEnd w:id="0"/>
    </w:p>
    <w:p w:rsidR="00B038C9" w:rsidRDefault="00E711E0" w:rsidP="00B038C9">
      <w:pPr>
        <w:pStyle w:val="Heading2"/>
      </w:pPr>
      <w:bookmarkStart w:id="1" w:name="_Toc310273083"/>
      <w:r>
        <w:t>Änderungsgeschichte</w:t>
      </w:r>
      <w:bookmarkEnd w:id="1"/>
    </w:p>
    <w:tbl>
      <w:tblPr>
        <w:tblStyle w:val="MediumShading1-Accent1"/>
        <w:tblW w:w="0" w:type="auto"/>
        <w:tblInd w:w="108" w:type="dxa"/>
        <w:tblLook w:val="0420" w:firstRow="1" w:lastRow="0" w:firstColumn="0" w:lastColumn="0" w:noHBand="0" w:noVBand="1"/>
      </w:tblPr>
      <w:tblGrid>
        <w:gridCol w:w="1138"/>
        <w:gridCol w:w="993"/>
        <w:gridCol w:w="4674"/>
        <w:gridCol w:w="2303"/>
      </w:tblGrid>
      <w:tr w:rsidR="00887085" w:rsidTr="00D87686">
        <w:trPr>
          <w:cnfStyle w:val="100000000000" w:firstRow="1" w:lastRow="0" w:firstColumn="0" w:lastColumn="0" w:oddVBand="0" w:evenVBand="0" w:oddHBand="0" w:evenHBand="0" w:firstRowFirstColumn="0" w:firstRowLastColumn="0" w:lastRowFirstColumn="0" w:lastRowLastColumn="0"/>
        </w:trPr>
        <w:tc>
          <w:tcPr>
            <w:tcW w:w="1138" w:type="dxa"/>
          </w:tcPr>
          <w:p w:rsidR="00887085" w:rsidRDefault="00887085" w:rsidP="00945F2B">
            <w:r>
              <w:t>Datum</w:t>
            </w:r>
          </w:p>
        </w:tc>
        <w:tc>
          <w:tcPr>
            <w:tcW w:w="993" w:type="dxa"/>
          </w:tcPr>
          <w:p w:rsidR="00887085" w:rsidRDefault="00887085" w:rsidP="00945F2B">
            <w:r>
              <w:t>Version</w:t>
            </w:r>
          </w:p>
        </w:tc>
        <w:tc>
          <w:tcPr>
            <w:tcW w:w="4674" w:type="dxa"/>
          </w:tcPr>
          <w:p w:rsidR="00887085" w:rsidRDefault="00887085" w:rsidP="00945F2B">
            <w:r>
              <w:t>Änderung</w:t>
            </w:r>
          </w:p>
        </w:tc>
        <w:tc>
          <w:tcPr>
            <w:tcW w:w="2303" w:type="dxa"/>
          </w:tcPr>
          <w:p w:rsidR="00887085" w:rsidRDefault="00887085" w:rsidP="00945F2B">
            <w:r>
              <w:t>Autor</w:t>
            </w:r>
          </w:p>
        </w:tc>
      </w:tr>
      <w:tr w:rsidR="00887085" w:rsidRPr="00F9181E" w:rsidTr="00D87686">
        <w:trPr>
          <w:cnfStyle w:val="000000100000" w:firstRow="0" w:lastRow="0" w:firstColumn="0" w:lastColumn="0" w:oddVBand="0" w:evenVBand="0" w:oddHBand="1" w:evenHBand="0" w:firstRowFirstColumn="0" w:firstRowLastColumn="0" w:lastRowFirstColumn="0" w:lastRowLastColumn="0"/>
        </w:trPr>
        <w:tc>
          <w:tcPr>
            <w:tcW w:w="1138" w:type="dxa"/>
          </w:tcPr>
          <w:p w:rsidR="00887085" w:rsidRPr="00F9181E" w:rsidRDefault="005D662F" w:rsidP="00945F2B">
            <w:pPr>
              <w:rPr>
                <w:b/>
              </w:rPr>
            </w:pPr>
            <w:r>
              <w:t>07.10</w:t>
            </w:r>
            <w:r w:rsidR="00887085" w:rsidRPr="00F9181E">
              <w:t>.2011</w:t>
            </w:r>
          </w:p>
        </w:tc>
        <w:tc>
          <w:tcPr>
            <w:tcW w:w="993" w:type="dxa"/>
          </w:tcPr>
          <w:p w:rsidR="00887085" w:rsidRPr="00F9181E" w:rsidRDefault="00887085" w:rsidP="00945F2B">
            <w:r w:rsidRPr="00F9181E">
              <w:t>1.0</w:t>
            </w:r>
          </w:p>
        </w:tc>
        <w:tc>
          <w:tcPr>
            <w:tcW w:w="4674" w:type="dxa"/>
          </w:tcPr>
          <w:p w:rsidR="00887085" w:rsidRPr="00F9181E" w:rsidRDefault="00887085" w:rsidP="00945F2B">
            <w:r w:rsidRPr="00F9181E">
              <w:t>Erste Version des Dokuments</w:t>
            </w:r>
          </w:p>
        </w:tc>
        <w:tc>
          <w:tcPr>
            <w:tcW w:w="2303" w:type="dxa"/>
          </w:tcPr>
          <w:p w:rsidR="00887085" w:rsidRPr="00F9181E" w:rsidRDefault="00D87686" w:rsidP="00945F2B">
            <w:proofErr w:type="spellStart"/>
            <w:r>
              <w:t>c</w:t>
            </w:r>
            <w:r w:rsidR="005D662F">
              <w:t>heidt</w:t>
            </w:r>
            <w:proofErr w:type="spellEnd"/>
          </w:p>
        </w:tc>
      </w:tr>
      <w:tr w:rsidR="00D87686" w:rsidRPr="00F9181E" w:rsidTr="00D87686">
        <w:trPr>
          <w:cnfStyle w:val="000000010000" w:firstRow="0" w:lastRow="0" w:firstColumn="0" w:lastColumn="0" w:oddVBand="0" w:evenVBand="0" w:oddHBand="0" w:evenHBand="1" w:firstRowFirstColumn="0" w:firstRowLastColumn="0" w:lastRowFirstColumn="0" w:lastRowLastColumn="0"/>
        </w:trPr>
        <w:tc>
          <w:tcPr>
            <w:tcW w:w="1138" w:type="dxa"/>
          </w:tcPr>
          <w:p w:rsidR="00D87686" w:rsidRDefault="00D87686" w:rsidP="00945F2B">
            <w:r>
              <w:t>16.10.2011</w:t>
            </w:r>
          </w:p>
        </w:tc>
        <w:tc>
          <w:tcPr>
            <w:tcW w:w="993" w:type="dxa"/>
          </w:tcPr>
          <w:p w:rsidR="00D87686" w:rsidRPr="00F9181E" w:rsidRDefault="00D87686" w:rsidP="00945F2B">
            <w:r>
              <w:t>1.1</w:t>
            </w:r>
          </w:p>
        </w:tc>
        <w:tc>
          <w:tcPr>
            <w:tcW w:w="4674" w:type="dxa"/>
          </w:tcPr>
          <w:p w:rsidR="00D87686" w:rsidRPr="00F9181E" w:rsidRDefault="00D87686" w:rsidP="00945F2B">
            <w:r>
              <w:t>Review, Überarbeitung, weiter</w:t>
            </w:r>
            <w:r w:rsidR="0088210C">
              <w:t>e</w:t>
            </w:r>
            <w:r>
              <w:t xml:space="preserve"> Punkte</w:t>
            </w:r>
          </w:p>
        </w:tc>
        <w:tc>
          <w:tcPr>
            <w:tcW w:w="2303" w:type="dxa"/>
          </w:tcPr>
          <w:p w:rsidR="00D87686" w:rsidRDefault="00D87686" w:rsidP="00945F2B">
            <w:proofErr w:type="spellStart"/>
            <w:r>
              <w:t>lelmer</w:t>
            </w:r>
            <w:proofErr w:type="spellEnd"/>
          </w:p>
        </w:tc>
      </w:tr>
      <w:tr w:rsidR="005E024B" w:rsidRPr="00F9181E" w:rsidTr="00876AA7">
        <w:trPr>
          <w:cnfStyle w:val="000000100000" w:firstRow="0" w:lastRow="0" w:firstColumn="0" w:lastColumn="0" w:oddVBand="0" w:evenVBand="0" w:oddHBand="1" w:evenHBand="0" w:firstRowFirstColumn="0" w:firstRowLastColumn="0" w:lastRowFirstColumn="0" w:lastRowLastColumn="0"/>
        </w:trPr>
        <w:tc>
          <w:tcPr>
            <w:tcW w:w="1138" w:type="dxa"/>
          </w:tcPr>
          <w:p w:rsidR="005E024B" w:rsidRDefault="005E024B" w:rsidP="00876AA7">
            <w:r>
              <w:t>16.10.2011</w:t>
            </w:r>
          </w:p>
        </w:tc>
        <w:tc>
          <w:tcPr>
            <w:tcW w:w="993" w:type="dxa"/>
          </w:tcPr>
          <w:p w:rsidR="005E024B" w:rsidRDefault="005E024B" w:rsidP="00876AA7">
            <w:r>
              <w:t>1.2</w:t>
            </w:r>
          </w:p>
        </w:tc>
        <w:tc>
          <w:tcPr>
            <w:tcW w:w="4674" w:type="dxa"/>
          </w:tcPr>
          <w:p w:rsidR="005E024B" w:rsidRDefault="005E024B" w:rsidP="00876AA7">
            <w:r>
              <w:t>Eintragung Papier-Prototypen &amp; Korrekturen</w:t>
            </w:r>
          </w:p>
        </w:tc>
        <w:tc>
          <w:tcPr>
            <w:tcW w:w="2303" w:type="dxa"/>
          </w:tcPr>
          <w:p w:rsidR="005E024B" w:rsidRDefault="005E024B" w:rsidP="00876AA7">
            <w:proofErr w:type="spellStart"/>
            <w:r>
              <w:t>cheidt</w:t>
            </w:r>
            <w:proofErr w:type="spellEnd"/>
          </w:p>
        </w:tc>
      </w:tr>
      <w:tr w:rsidR="005E024B" w:rsidRPr="00F9181E" w:rsidTr="00876AA7">
        <w:trPr>
          <w:cnfStyle w:val="000000010000" w:firstRow="0" w:lastRow="0" w:firstColumn="0" w:lastColumn="0" w:oddVBand="0" w:evenVBand="0" w:oddHBand="0" w:evenHBand="1" w:firstRowFirstColumn="0" w:firstRowLastColumn="0" w:lastRowFirstColumn="0" w:lastRowLastColumn="0"/>
        </w:trPr>
        <w:tc>
          <w:tcPr>
            <w:tcW w:w="1138" w:type="dxa"/>
          </w:tcPr>
          <w:p w:rsidR="005E024B" w:rsidRDefault="005E024B" w:rsidP="00876AA7">
            <w:r>
              <w:t>17.10.2011</w:t>
            </w:r>
          </w:p>
        </w:tc>
        <w:tc>
          <w:tcPr>
            <w:tcW w:w="993" w:type="dxa"/>
          </w:tcPr>
          <w:p w:rsidR="005E024B" w:rsidRPr="00F9181E" w:rsidRDefault="005E024B" w:rsidP="00876AA7">
            <w:r>
              <w:t>1.3</w:t>
            </w:r>
          </w:p>
        </w:tc>
        <w:tc>
          <w:tcPr>
            <w:tcW w:w="4674" w:type="dxa"/>
          </w:tcPr>
          <w:p w:rsidR="005E024B" w:rsidRPr="00F9181E" w:rsidRDefault="005E024B" w:rsidP="00876AA7">
            <w:r>
              <w:t>Review, grammatikalische Korrekturen</w:t>
            </w:r>
          </w:p>
        </w:tc>
        <w:tc>
          <w:tcPr>
            <w:tcW w:w="2303" w:type="dxa"/>
          </w:tcPr>
          <w:p w:rsidR="005E024B" w:rsidRDefault="005E024B" w:rsidP="00876AA7">
            <w:proofErr w:type="spellStart"/>
            <w:r>
              <w:t>dtreichl</w:t>
            </w:r>
            <w:proofErr w:type="spellEnd"/>
          </w:p>
        </w:tc>
      </w:tr>
      <w:tr w:rsidR="00201909" w:rsidRPr="00F9181E" w:rsidTr="00945F2B">
        <w:trPr>
          <w:cnfStyle w:val="000000100000" w:firstRow="0" w:lastRow="0" w:firstColumn="0" w:lastColumn="0" w:oddVBand="0" w:evenVBand="0" w:oddHBand="1" w:evenHBand="0" w:firstRowFirstColumn="0" w:firstRowLastColumn="0" w:lastRowFirstColumn="0" w:lastRowLastColumn="0"/>
        </w:trPr>
        <w:tc>
          <w:tcPr>
            <w:tcW w:w="1138" w:type="dxa"/>
          </w:tcPr>
          <w:p w:rsidR="00201909" w:rsidRDefault="005E024B" w:rsidP="00201909">
            <w:r>
              <w:t>17</w:t>
            </w:r>
            <w:r w:rsidR="00201909">
              <w:t>.10.2011</w:t>
            </w:r>
          </w:p>
        </w:tc>
        <w:tc>
          <w:tcPr>
            <w:tcW w:w="993" w:type="dxa"/>
          </w:tcPr>
          <w:p w:rsidR="00201909" w:rsidRDefault="005E024B" w:rsidP="00945F2B">
            <w:r>
              <w:t>1.4</w:t>
            </w:r>
          </w:p>
        </w:tc>
        <w:tc>
          <w:tcPr>
            <w:tcW w:w="4674" w:type="dxa"/>
          </w:tcPr>
          <w:p w:rsidR="00201909" w:rsidRDefault="005E024B" w:rsidP="0088210C">
            <w:r>
              <w:t>Domain Modell eingefügt</w:t>
            </w:r>
          </w:p>
        </w:tc>
        <w:tc>
          <w:tcPr>
            <w:tcW w:w="2303" w:type="dxa"/>
          </w:tcPr>
          <w:p w:rsidR="00201909" w:rsidRDefault="005E024B" w:rsidP="00945F2B">
            <w:proofErr w:type="spellStart"/>
            <w:r>
              <w:t>lelmer</w:t>
            </w:r>
            <w:proofErr w:type="spellEnd"/>
          </w:p>
        </w:tc>
      </w:tr>
      <w:tr w:rsidR="008C07F2" w:rsidRPr="00F9181E" w:rsidTr="00945F2B">
        <w:trPr>
          <w:cnfStyle w:val="000000010000" w:firstRow="0" w:lastRow="0" w:firstColumn="0" w:lastColumn="0" w:oddVBand="0" w:evenVBand="0" w:oddHBand="0" w:evenHBand="1" w:firstRowFirstColumn="0" w:firstRowLastColumn="0" w:lastRowFirstColumn="0" w:lastRowLastColumn="0"/>
        </w:trPr>
        <w:tc>
          <w:tcPr>
            <w:tcW w:w="1138" w:type="dxa"/>
          </w:tcPr>
          <w:p w:rsidR="008C07F2" w:rsidRDefault="008C07F2" w:rsidP="00201909">
            <w:r>
              <w:t>23.10.2011</w:t>
            </w:r>
          </w:p>
        </w:tc>
        <w:tc>
          <w:tcPr>
            <w:tcW w:w="993" w:type="dxa"/>
          </w:tcPr>
          <w:p w:rsidR="008C07F2" w:rsidRDefault="008C07F2" w:rsidP="00945F2B">
            <w:r>
              <w:t>1.5</w:t>
            </w:r>
          </w:p>
        </w:tc>
        <w:tc>
          <w:tcPr>
            <w:tcW w:w="4674" w:type="dxa"/>
          </w:tcPr>
          <w:p w:rsidR="008C07F2" w:rsidRDefault="008C07F2" w:rsidP="0088210C">
            <w:r>
              <w:t>Eintragung Guidelines</w:t>
            </w:r>
          </w:p>
        </w:tc>
        <w:tc>
          <w:tcPr>
            <w:tcW w:w="2303" w:type="dxa"/>
          </w:tcPr>
          <w:p w:rsidR="008C07F2" w:rsidRDefault="008C07F2" w:rsidP="00945F2B">
            <w:proofErr w:type="spellStart"/>
            <w:r>
              <w:t>cheidt</w:t>
            </w:r>
            <w:proofErr w:type="spellEnd"/>
          </w:p>
        </w:tc>
      </w:tr>
      <w:tr w:rsidR="008C07F2" w:rsidRPr="00F9181E" w:rsidTr="00945F2B">
        <w:trPr>
          <w:cnfStyle w:val="000000100000" w:firstRow="0" w:lastRow="0" w:firstColumn="0" w:lastColumn="0" w:oddVBand="0" w:evenVBand="0" w:oddHBand="1" w:evenHBand="0" w:firstRowFirstColumn="0" w:firstRowLastColumn="0" w:lastRowFirstColumn="0" w:lastRowLastColumn="0"/>
        </w:trPr>
        <w:tc>
          <w:tcPr>
            <w:tcW w:w="1138" w:type="dxa"/>
          </w:tcPr>
          <w:p w:rsidR="008C07F2" w:rsidRDefault="008C07F2" w:rsidP="00201909">
            <w:r>
              <w:t>24.10.2011</w:t>
            </w:r>
          </w:p>
        </w:tc>
        <w:tc>
          <w:tcPr>
            <w:tcW w:w="993" w:type="dxa"/>
          </w:tcPr>
          <w:p w:rsidR="008C07F2" w:rsidRDefault="008C07F2" w:rsidP="00945F2B">
            <w:r>
              <w:t>1.6</w:t>
            </w:r>
          </w:p>
        </w:tc>
        <w:tc>
          <w:tcPr>
            <w:tcW w:w="4674" w:type="dxa"/>
          </w:tcPr>
          <w:p w:rsidR="008C07F2" w:rsidRDefault="008C07F2" w:rsidP="0088210C">
            <w:r>
              <w:t>Korrekturen aus Sitzung</w:t>
            </w:r>
          </w:p>
        </w:tc>
        <w:tc>
          <w:tcPr>
            <w:tcW w:w="2303" w:type="dxa"/>
          </w:tcPr>
          <w:p w:rsidR="008C07F2" w:rsidRDefault="0012134E" w:rsidP="00945F2B">
            <w:proofErr w:type="spellStart"/>
            <w:r>
              <w:t>c</w:t>
            </w:r>
            <w:r w:rsidR="008C07F2">
              <w:t>heidt</w:t>
            </w:r>
            <w:proofErr w:type="spellEnd"/>
          </w:p>
        </w:tc>
      </w:tr>
      <w:tr w:rsidR="00124B1F" w:rsidRPr="00F9181E" w:rsidTr="00BC368E">
        <w:trPr>
          <w:cnfStyle w:val="000000010000" w:firstRow="0" w:lastRow="0" w:firstColumn="0" w:lastColumn="0" w:oddVBand="0" w:evenVBand="0" w:oddHBand="0" w:evenHBand="1" w:firstRowFirstColumn="0" w:firstRowLastColumn="0" w:lastRowFirstColumn="0" w:lastRowLastColumn="0"/>
        </w:trPr>
        <w:tc>
          <w:tcPr>
            <w:tcW w:w="1138" w:type="dxa"/>
          </w:tcPr>
          <w:p w:rsidR="00124B1F" w:rsidRDefault="00124B1F" w:rsidP="00BC368E">
            <w:r>
              <w:t>24.10.2011</w:t>
            </w:r>
          </w:p>
        </w:tc>
        <w:tc>
          <w:tcPr>
            <w:tcW w:w="993" w:type="dxa"/>
          </w:tcPr>
          <w:p w:rsidR="00124B1F" w:rsidRDefault="00124B1F" w:rsidP="00BC368E">
            <w:r>
              <w:t>1.7</w:t>
            </w:r>
          </w:p>
        </w:tc>
        <w:tc>
          <w:tcPr>
            <w:tcW w:w="4674" w:type="dxa"/>
          </w:tcPr>
          <w:p w:rsidR="00124B1F" w:rsidRDefault="00124B1F" w:rsidP="00BC368E">
            <w:r>
              <w:t>Domain Analyse ergänzt</w:t>
            </w:r>
          </w:p>
        </w:tc>
        <w:tc>
          <w:tcPr>
            <w:tcW w:w="2303" w:type="dxa"/>
          </w:tcPr>
          <w:p w:rsidR="00124B1F" w:rsidRDefault="00124B1F" w:rsidP="00BC368E">
            <w:proofErr w:type="spellStart"/>
            <w:r>
              <w:t>lelmer</w:t>
            </w:r>
            <w:proofErr w:type="spellEnd"/>
          </w:p>
        </w:tc>
      </w:tr>
      <w:tr w:rsidR="00652075" w:rsidRPr="00F9181E" w:rsidTr="0048194A">
        <w:trPr>
          <w:cnfStyle w:val="000000100000" w:firstRow="0" w:lastRow="0" w:firstColumn="0" w:lastColumn="0" w:oddVBand="0" w:evenVBand="0" w:oddHBand="1" w:evenHBand="0" w:firstRowFirstColumn="0" w:firstRowLastColumn="0" w:lastRowFirstColumn="0" w:lastRowLastColumn="0"/>
        </w:trPr>
        <w:tc>
          <w:tcPr>
            <w:tcW w:w="1138" w:type="dxa"/>
          </w:tcPr>
          <w:p w:rsidR="00652075" w:rsidRDefault="00652075" w:rsidP="0048194A">
            <w:r>
              <w:t>24.10.2011</w:t>
            </w:r>
          </w:p>
        </w:tc>
        <w:tc>
          <w:tcPr>
            <w:tcW w:w="993" w:type="dxa"/>
          </w:tcPr>
          <w:p w:rsidR="00652075" w:rsidRDefault="00652075" w:rsidP="0048194A">
            <w:r>
              <w:t>1.8</w:t>
            </w:r>
          </w:p>
        </w:tc>
        <w:tc>
          <w:tcPr>
            <w:tcW w:w="4674" w:type="dxa"/>
          </w:tcPr>
          <w:p w:rsidR="00652075" w:rsidRDefault="00652075" w:rsidP="0048194A">
            <w:r>
              <w:t>Review Guidelines</w:t>
            </w:r>
          </w:p>
        </w:tc>
        <w:tc>
          <w:tcPr>
            <w:tcW w:w="2303" w:type="dxa"/>
          </w:tcPr>
          <w:p w:rsidR="00652075" w:rsidRDefault="00652075" w:rsidP="0048194A">
            <w:proofErr w:type="spellStart"/>
            <w:r>
              <w:t>dtreichl</w:t>
            </w:r>
            <w:proofErr w:type="spellEnd"/>
          </w:p>
        </w:tc>
      </w:tr>
      <w:tr w:rsidR="0012134E" w:rsidRPr="00F9181E" w:rsidTr="00945F2B">
        <w:trPr>
          <w:cnfStyle w:val="000000010000" w:firstRow="0" w:lastRow="0" w:firstColumn="0" w:lastColumn="0" w:oddVBand="0" w:evenVBand="0" w:oddHBand="0" w:evenHBand="1" w:firstRowFirstColumn="0" w:firstRowLastColumn="0" w:lastRowFirstColumn="0" w:lastRowLastColumn="0"/>
        </w:trPr>
        <w:tc>
          <w:tcPr>
            <w:tcW w:w="1138" w:type="dxa"/>
          </w:tcPr>
          <w:p w:rsidR="0012134E" w:rsidRDefault="00652075" w:rsidP="00201909">
            <w:r>
              <w:t>31</w:t>
            </w:r>
            <w:r w:rsidR="0012134E">
              <w:t>.10.2011</w:t>
            </w:r>
          </w:p>
        </w:tc>
        <w:tc>
          <w:tcPr>
            <w:tcW w:w="993" w:type="dxa"/>
          </w:tcPr>
          <w:p w:rsidR="0012134E" w:rsidRDefault="00266C71" w:rsidP="00945F2B">
            <w:r>
              <w:t>2.0</w:t>
            </w:r>
          </w:p>
        </w:tc>
        <w:tc>
          <w:tcPr>
            <w:tcW w:w="4674" w:type="dxa"/>
          </w:tcPr>
          <w:p w:rsidR="0012134E" w:rsidRDefault="00652075" w:rsidP="0088210C">
            <w:r>
              <w:t>Korrektur Prozessmodell</w:t>
            </w:r>
          </w:p>
        </w:tc>
        <w:tc>
          <w:tcPr>
            <w:tcW w:w="2303" w:type="dxa"/>
          </w:tcPr>
          <w:p w:rsidR="0012134E" w:rsidRDefault="00124B1F" w:rsidP="00945F2B">
            <w:proofErr w:type="spellStart"/>
            <w:r>
              <w:t>dtreichl</w:t>
            </w:r>
            <w:proofErr w:type="spellEnd"/>
          </w:p>
        </w:tc>
      </w:tr>
      <w:tr w:rsidR="00FE71C8" w:rsidRPr="00F9181E" w:rsidTr="00A310E7">
        <w:trPr>
          <w:cnfStyle w:val="000000100000" w:firstRow="0" w:lastRow="0" w:firstColumn="0" w:lastColumn="0" w:oddVBand="0" w:evenVBand="0" w:oddHBand="1" w:evenHBand="0" w:firstRowFirstColumn="0" w:firstRowLastColumn="0" w:lastRowFirstColumn="0" w:lastRowLastColumn="0"/>
        </w:trPr>
        <w:tc>
          <w:tcPr>
            <w:tcW w:w="1138" w:type="dxa"/>
          </w:tcPr>
          <w:p w:rsidR="00FE71C8" w:rsidRDefault="00FE71C8" w:rsidP="00A310E7">
            <w:r>
              <w:t>01.11.2011</w:t>
            </w:r>
          </w:p>
        </w:tc>
        <w:tc>
          <w:tcPr>
            <w:tcW w:w="993" w:type="dxa"/>
          </w:tcPr>
          <w:p w:rsidR="00FE71C8" w:rsidRDefault="00266C71" w:rsidP="00A310E7">
            <w:r>
              <w:t>2.1</w:t>
            </w:r>
          </w:p>
        </w:tc>
        <w:tc>
          <w:tcPr>
            <w:tcW w:w="4674" w:type="dxa"/>
          </w:tcPr>
          <w:p w:rsidR="00FE71C8" w:rsidRDefault="00FE71C8" w:rsidP="00A310E7">
            <w:r>
              <w:t>Review Prozessmodell</w:t>
            </w:r>
          </w:p>
        </w:tc>
        <w:tc>
          <w:tcPr>
            <w:tcW w:w="2303" w:type="dxa"/>
          </w:tcPr>
          <w:p w:rsidR="00FE71C8" w:rsidRDefault="00FE71C8" w:rsidP="00A310E7">
            <w:proofErr w:type="spellStart"/>
            <w:r>
              <w:t>cheidt</w:t>
            </w:r>
            <w:proofErr w:type="spellEnd"/>
          </w:p>
        </w:tc>
      </w:tr>
      <w:tr w:rsidR="00FE71C8" w:rsidRPr="00F9181E" w:rsidTr="00A310E7">
        <w:trPr>
          <w:cnfStyle w:val="000000010000" w:firstRow="0" w:lastRow="0" w:firstColumn="0" w:lastColumn="0" w:oddVBand="0" w:evenVBand="0" w:oddHBand="0" w:evenHBand="1" w:firstRowFirstColumn="0" w:firstRowLastColumn="0" w:lastRowFirstColumn="0" w:lastRowLastColumn="0"/>
        </w:trPr>
        <w:tc>
          <w:tcPr>
            <w:tcW w:w="1138" w:type="dxa"/>
          </w:tcPr>
          <w:p w:rsidR="00FE71C8" w:rsidRDefault="00FE71C8" w:rsidP="00A310E7">
            <w:r>
              <w:t>04.11.2011</w:t>
            </w:r>
          </w:p>
        </w:tc>
        <w:tc>
          <w:tcPr>
            <w:tcW w:w="993" w:type="dxa"/>
          </w:tcPr>
          <w:p w:rsidR="00FE71C8" w:rsidRDefault="00266C71" w:rsidP="00A310E7">
            <w:r>
              <w:t>2.2</w:t>
            </w:r>
          </w:p>
        </w:tc>
        <w:tc>
          <w:tcPr>
            <w:tcW w:w="4674" w:type="dxa"/>
          </w:tcPr>
          <w:p w:rsidR="00FE71C8" w:rsidRDefault="00FE71C8" w:rsidP="00FE71C8">
            <w:r>
              <w:t>Pivot Viewer</w:t>
            </w:r>
          </w:p>
        </w:tc>
        <w:tc>
          <w:tcPr>
            <w:tcW w:w="2303" w:type="dxa"/>
          </w:tcPr>
          <w:p w:rsidR="00FE71C8" w:rsidRDefault="00FE71C8" w:rsidP="00A310E7">
            <w:proofErr w:type="spellStart"/>
            <w:r>
              <w:t>cheidt</w:t>
            </w:r>
            <w:proofErr w:type="spellEnd"/>
          </w:p>
        </w:tc>
      </w:tr>
      <w:tr w:rsidR="00D819E5" w:rsidRPr="00F9181E" w:rsidTr="00945F2B">
        <w:trPr>
          <w:cnfStyle w:val="000000100000" w:firstRow="0" w:lastRow="0" w:firstColumn="0" w:lastColumn="0" w:oddVBand="0" w:evenVBand="0" w:oddHBand="1" w:evenHBand="0" w:firstRowFirstColumn="0" w:firstRowLastColumn="0" w:lastRowFirstColumn="0" w:lastRowLastColumn="0"/>
        </w:trPr>
        <w:tc>
          <w:tcPr>
            <w:tcW w:w="1138" w:type="dxa"/>
          </w:tcPr>
          <w:p w:rsidR="00D819E5" w:rsidRDefault="00FE71C8" w:rsidP="00201909">
            <w:r>
              <w:t>04</w:t>
            </w:r>
            <w:r w:rsidR="00D819E5">
              <w:t>.11.2011</w:t>
            </w:r>
          </w:p>
        </w:tc>
        <w:tc>
          <w:tcPr>
            <w:tcW w:w="993" w:type="dxa"/>
          </w:tcPr>
          <w:p w:rsidR="00D819E5" w:rsidRDefault="00266C71" w:rsidP="00945F2B">
            <w:r>
              <w:t>2.3</w:t>
            </w:r>
          </w:p>
        </w:tc>
        <w:tc>
          <w:tcPr>
            <w:tcW w:w="4674" w:type="dxa"/>
          </w:tcPr>
          <w:p w:rsidR="00D819E5" w:rsidRDefault="00D819E5" w:rsidP="00FE71C8">
            <w:r>
              <w:t xml:space="preserve">Review </w:t>
            </w:r>
            <w:r w:rsidR="00FE71C8">
              <w:t>Pivot Viewer</w:t>
            </w:r>
          </w:p>
        </w:tc>
        <w:tc>
          <w:tcPr>
            <w:tcW w:w="2303" w:type="dxa"/>
          </w:tcPr>
          <w:p w:rsidR="00D819E5" w:rsidRDefault="00FE71C8" w:rsidP="00945F2B">
            <w:proofErr w:type="spellStart"/>
            <w:r>
              <w:t>dtreichl</w:t>
            </w:r>
            <w:proofErr w:type="spellEnd"/>
          </w:p>
        </w:tc>
      </w:tr>
      <w:tr w:rsidR="00E006E6" w:rsidRPr="00F9181E" w:rsidTr="00945F2B">
        <w:trPr>
          <w:cnfStyle w:val="000000010000" w:firstRow="0" w:lastRow="0" w:firstColumn="0" w:lastColumn="0" w:oddVBand="0" w:evenVBand="0" w:oddHBand="0" w:evenHBand="1" w:firstRowFirstColumn="0" w:firstRowLastColumn="0" w:lastRowFirstColumn="0" w:lastRowLastColumn="0"/>
        </w:trPr>
        <w:tc>
          <w:tcPr>
            <w:tcW w:w="1138" w:type="dxa"/>
          </w:tcPr>
          <w:p w:rsidR="00E006E6" w:rsidRDefault="00E006E6" w:rsidP="00201909">
            <w:r>
              <w:t>14.11.2011</w:t>
            </w:r>
          </w:p>
        </w:tc>
        <w:tc>
          <w:tcPr>
            <w:tcW w:w="993" w:type="dxa"/>
          </w:tcPr>
          <w:p w:rsidR="00E006E6" w:rsidRDefault="00266C71" w:rsidP="00945F2B">
            <w:r>
              <w:t>2.4</w:t>
            </w:r>
          </w:p>
        </w:tc>
        <w:tc>
          <w:tcPr>
            <w:tcW w:w="4674" w:type="dxa"/>
          </w:tcPr>
          <w:p w:rsidR="00E006E6" w:rsidRDefault="00E006E6" w:rsidP="00FE71C8">
            <w:r>
              <w:t>Externes Design</w:t>
            </w:r>
          </w:p>
        </w:tc>
        <w:tc>
          <w:tcPr>
            <w:tcW w:w="2303" w:type="dxa"/>
          </w:tcPr>
          <w:p w:rsidR="00E006E6" w:rsidRDefault="00667887" w:rsidP="00945F2B">
            <w:proofErr w:type="spellStart"/>
            <w:r>
              <w:t>c</w:t>
            </w:r>
            <w:r w:rsidR="00E006E6">
              <w:t>heidt</w:t>
            </w:r>
            <w:proofErr w:type="spellEnd"/>
          </w:p>
        </w:tc>
      </w:tr>
      <w:tr w:rsidR="002039FE" w:rsidRPr="00F9181E" w:rsidTr="00014DEF">
        <w:trPr>
          <w:cnfStyle w:val="000000100000" w:firstRow="0" w:lastRow="0" w:firstColumn="0" w:lastColumn="0" w:oddVBand="0" w:evenVBand="0" w:oddHBand="1" w:evenHBand="0" w:firstRowFirstColumn="0" w:firstRowLastColumn="0" w:lastRowFirstColumn="0" w:lastRowLastColumn="0"/>
        </w:trPr>
        <w:tc>
          <w:tcPr>
            <w:tcW w:w="1138" w:type="dxa"/>
          </w:tcPr>
          <w:p w:rsidR="002039FE" w:rsidRDefault="002039FE" w:rsidP="00014DEF">
            <w:r>
              <w:t>14.11.2011</w:t>
            </w:r>
          </w:p>
        </w:tc>
        <w:tc>
          <w:tcPr>
            <w:tcW w:w="993" w:type="dxa"/>
          </w:tcPr>
          <w:p w:rsidR="002039FE" w:rsidRDefault="002039FE" w:rsidP="00014DEF">
            <w:r>
              <w:t>2.5</w:t>
            </w:r>
          </w:p>
        </w:tc>
        <w:tc>
          <w:tcPr>
            <w:tcW w:w="4674" w:type="dxa"/>
          </w:tcPr>
          <w:p w:rsidR="002039FE" w:rsidRDefault="002039FE" w:rsidP="00014DEF">
            <w:r>
              <w:t>Review externes Design</w:t>
            </w:r>
          </w:p>
        </w:tc>
        <w:tc>
          <w:tcPr>
            <w:tcW w:w="2303" w:type="dxa"/>
          </w:tcPr>
          <w:p w:rsidR="002039FE" w:rsidRDefault="002039FE" w:rsidP="00014DEF">
            <w:proofErr w:type="spellStart"/>
            <w:r>
              <w:t>lelmer</w:t>
            </w:r>
            <w:proofErr w:type="spellEnd"/>
          </w:p>
        </w:tc>
      </w:tr>
      <w:tr w:rsidR="00667887" w:rsidRPr="00F9181E" w:rsidTr="00945F2B">
        <w:trPr>
          <w:cnfStyle w:val="000000010000" w:firstRow="0" w:lastRow="0" w:firstColumn="0" w:lastColumn="0" w:oddVBand="0" w:evenVBand="0" w:oddHBand="0" w:evenHBand="1" w:firstRowFirstColumn="0" w:firstRowLastColumn="0" w:lastRowFirstColumn="0" w:lastRowLastColumn="0"/>
        </w:trPr>
        <w:tc>
          <w:tcPr>
            <w:tcW w:w="1138" w:type="dxa"/>
          </w:tcPr>
          <w:p w:rsidR="00667887" w:rsidRDefault="00667887" w:rsidP="00FD1CF9">
            <w:r>
              <w:t>14.11.2011</w:t>
            </w:r>
          </w:p>
        </w:tc>
        <w:tc>
          <w:tcPr>
            <w:tcW w:w="993" w:type="dxa"/>
          </w:tcPr>
          <w:p w:rsidR="00667887" w:rsidRDefault="00667887" w:rsidP="00266C71">
            <w:r>
              <w:t>2.</w:t>
            </w:r>
            <w:r w:rsidR="002039FE">
              <w:t>6</w:t>
            </w:r>
          </w:p>
        </w:tc>
        <w:tc>
          <w:tcPr>
            <w:tcW w:w="4674" w:type="dxa"/>
          </w:tcPr>
          <w:p w:rsidR="00667887" w:rsidRDefault="002039FE" w:rsidP="002039FE">
            <w:r>
              <w:t>Korrekturen</w:t>
            </w:r>
            <w:r w:rsidR="00667887">
              <w:t xml:space="preserve"> </w:t>
            </w:r>
            <w:r>
              <w:t>E</w:t>
            </w:r>
            <w:r w:rsidR="00667887">
              <w:t>xternes Design</w:t>
            </w:r>
          </w:p>
        </w:tc>
        <w:tc>
          <w:tcPr>
            <w:tcW w:w="2303" w:type="dxa"/>
          </w:tcPr>
          <w:p w:rsidR="00667887" w:rsidRDefault="002039FE" w:rsidP="00945F2B">
            <w:proofErr w:type="spellStart"/>
            <w:r>
              <w:t>dtreichl</w:t>
            </w:r>
            <w:proofErr w:type="spellEnd"/>
          </w:p>
        </w:tc>
      </w:tr>
      <w:tr w:rsidR="00EB6F71" w:rsidRPr="00F9181E" w:rsidTr="006B5C46">
        <w:trPr>
          <w:cnfStyle w:val="000000100000" w:firstRow="0" w:lastRow="0" w:firstColumn="0" w:lastColumn="0" w:oddVBand="0" w:evenVBand="0" w:oddHBand="1" w:evenHBand="0" w:firstRowFirstColumn="0" w:firstRowLastColumn="0" w:lastRowFirstColumn="0" w:lastRowLastColumn="0"/>
        </w:trPr>
        <w:tc>
          <w:tcPr>
            <w:tcW w:w="1138" w:type="dxa"/>
          </w:tcPr>
          <w:p w:rsidR="00EB6F71" w:rsidRDefault="00EB6F71" w:rsidP="006B5C46">
            <w:r>
              <w:t>28.11.2011</w:t>
            </w:r>
          </w:p>
        </w:tc>
        <w:tc>
          <w:tcPr>
            <w:tcW w:w="993" w:type="dxa"/>
          </w:tcPr>
          <w:p w:rsidR="00EB6F71" w:rsidRDefault="00EB6F71" w:rsidP="006B5C46">
            <w:r>
              <w:t>2.7</w:t>
            </w:r>
          </w:p>
        </w:tc>
        <w:tc>
          <w:tcPr>
            <w:tcW w:w="4674" w:type="dxa"/>
          </w:tcPr>
          <w:p w:rsidR="00EB6F71" w:rsidRDefault="00EB6F71" w:rsidP="006B5C46">
            <w:r>
              <w:t>Objekt Diagramm</w:t>
            </w:r>
          </w:p>
        </w:tc>
        <w:tc>
          <w:tcPr>
            <w:tcW w:w="2303" w:type="dxa"/>
          </w:tcPr>
          <w:p w:rsidR="00EB6F71" w:rsidRDefault="00EB6F71" w:rsidP="006B5C46">
            <w:proofErr w:type="spellStart"/>
            <w:r>
              <w:t>cheidt</w:t>
            </w:r>
            <w:proofErr w:type="spellEnd"/>
          </w:p>
        </w:tc>
      </w:tr>
      <w:tr w:rsidR="00E933BB" w:rsidRPr="00F9181E" w:rsidTr="00945F2B">
        <w:trPr>
          <w:cnfStyle w:val="000000010000" w:firstRow="0" w:lastRow="0" w:firstColumn="0" w:lastColumn="0" w:oddVBand="0" w:evenVBand="0" w:oddHBand="0" w:evenHBand="1" w:firstRowFirstColumn="0" w:firstRowLastColumn="0" w:lastRowFirstColumn="0" w:lastRowLastColumn="0"/>
        </w:trPr>
        <w:tc>
          <w:tcPr>
            <w:tcW w:w="1138" w:type="dxa"/>
          </w:tcPr>
          <w:p w:rsidR="00E933BB" w:rsidRDefault="00E933BB" w:rsidP="00FD1CF9">
            <w:r>
              <w:t>28.11.201</w:t>
            </w:r>
            <w:r w:rsidR="00014DEF">
              <w:t>1</w:t>
            </w:r>
          </w:p>
        </w:tc>
        <w:tc>
          <w:tcPr>
            <w:tcW w:w="993" w:type="dxa"/>
          </w:tcPr>
          <w:p w:rsidR="00E933BB" w:rsidRDefault="00EB6F71" w:rsidP="00266C71">
            <w:r>
              <w:t>2.8</w:t>
            </w:r>
          </w:p>
        </w:tc>
        <w:tc>
          <w:tcPr>
            <w:tcW w:w="4674" w:type="dxa"/>
          </w:tcPr>
          <w:p w:rsidR="00E933BB" w:rsidRDefault="00EB6F71" w:rsidP="00EB6F71">
            <w:r>
              <w:t>Review</w:t>
            </w:r>
          </w:p>
        </w:tc>
        <w:tc>
          <w:tcPr>
            <w:tcW w:w="2303" w:type="dxa"/>
          </w:tcPr>
          <w:p w:rsidR="00E933BB" w:rsidRDefault="00EB6F71" w:rsidP="00945F2B">
            <w:proofErr w:type="spellStart"/>
            <w:r>
              <w:t>dtreichl</w:t>
            </w:r>
            <w:proofErr w:type="spellEnd"/>
          </w:p>
        </w:tc>
      </w:tr>
    </w:tbl>
    <w:bookmarkStart w:id="2" w:name="_Toc310273084" w:displacedByCustomXml="next"/>
    <w:sdt>
      <w:sdtPr>
        <w:rPr>
          <w:rFonts w:asciiTheme="minorHAnsi" w:hAnsiTheme="minorHAnsi"/>
          <w:b w:val="0"/>
          <w:color w:val="auto"/>
          <w:spacing w:val="0"/>
          <w:sz w:val="20"/>
          <w:szCs w:val="20"/>
          <w:lang w:val="de-DE"/>
        </w:rPr>
        <w:id w:val="380598614"/>
        <w:docPartObj>
          <w:docPartGallery w:val="Table of Contents"/>
          <w:docPartUnique/>
        </w:docPartObj>
      </w:sdtPr>
      <w:sdtEndPr>
        <w:rPr>
          <w:bCs/>
        </w:rPr>
      </w:sdtEndPr>
      <w:sdtContent>
        <w:p w:rsidR="00A06B4F" w:rsidRDefault="00A06B4F" w:rsidP="00A06B4F">
          <w:pPr>
            <w:pStyle w:val="Heading2"/>
          </w:pPr>
          <w:r>
            <w:rPr>
              <w:lang w:val="de-DE"/>
            </w:rPr>
            <w:t>Inhaltsverzeichnis</w:t>
          </w:r>
          <w:bookmarkEnd w:id="2"/>
        </w:p>
        <w:bookmarkStart w:id="3" w:name="_GoBack"/>
        <w:bookmarkEnd w:id="3"/>
        <w:p w:rsidR="00184303" w:rsidRDefault="00AF4AE0">
          <w:pPr>
            <w:pStyle w:val="TOC1"/>
            <w:tabs>
              <w:tab w:val="left" w:pos="440"/>
              <w:tab w:val="right" w:leader="dot" w:pos="9062"/>
            </w:tabs>
            <w:rPr>
              <w:b w:val="0"/>
              <w:noProof/>
              <w:sz w:val="22"/>
              <w:szCs w:val="22"/>
              <w:lang w:eastAsia="de-CH"/>
            </w:rPr>
          </w:pPr>
          <w:r>
            <w:rPr>
              <w:b w:val="0"/>
            </w:rPr>
            <w:fldChar w:fldCharType="begin"/>
          </w:r>
          <w:r w:rsidR="00A06B4F">
            <w:instrText xml:space="preserve"> TOC \o "1-3" \h \z \u </w:instrText>
          </w:r>
          <w:r>
            <w:rPr>
              <w:b w:val="0"/>
            </w:rPr>
            <w:fldChar w:fldCharType="separate"/>
          </w:r>
          <w:hyperlink w:anchor="_Toc310273082" w:history="1">
            <w:r w:rsidR="00184303" w:rsidRPr="00CB0691">
              <w:rPr>
                <w:rStyle w:val="Hyperlink"/>
                <w:noProof/>
              </w:rPr>
              <w:t>1</w:t>
            </w:r>
            <w:r w:rsidR="00184303">
              <w:rPr>
                <w:b w:val="0"/>
                <w:noProof/>
                <w:sz w:val="22"/>
                <w:szCs w:val="22"/>
                <w:lang w:eastAsia="de-CH"/>
              </w:rPr>
              <w:tab/>
            </w:r>
            <w:r w:rsidR="00184303" w:rsidRPr="00CB0691">
              <w:rPr>
                <w:rStyle w:val="Hyperlink"/>
                <w:noProof/>
              </w:rPr>
              <w:t>Dokumentinformationen</w:t>
            </w:r>
            <w:r w:rsidR="00184303">
              <w:rPr>
                <w:noProof/>
                <w:webHidden/>
              </w:rPr>
              <w:tab/>
            </w:r>
            <w:r w:rsidR="00184303">
              <w:rPr>
                <w:noProof/>
                <w:webHidden/>
              </w:rPr>
              <w:fldChar w:fldCharType="begin"/>
            </w:r>
            <w:r w:rsidR="00184303">
              <w:rPr>
                <w:noProof/>
                <w:webHidden/>
              </w:rPr>
              <w:instrText xml:space="preserve"> PAGEREF _Toc310273082 \h </w:instrText>
            </w:r>
            <w:r w:rsidR="00184303">
              <w:rPr>
                <w:noProof/>
                <w:webHidden/>
              </w:rPr>
            </w:r>
            <w:r w:rsidR="00184303">
              <w:rPr>
                <w:noProof/>
                <w:webHidden/>
              </w:rPr>
              <w:fldChar w:fldCharType="separate"/>
            </w:r>
            <w:r w:rsidR="00184303">
              <w:rPr>
                <w:noProof/>
                <w:webHidden/>
              </w:rPr>
              <w:t>1</w:t>
            </w:r>
            <w:r w:rsidR="00184303">
              <w:rPr>
                <w:noProof/>
                <w:webHidden/>
              </w:rPr>
              <w:fldChar w:fldCharType="end"/>
            </w:r>
          </w:hyperlink>
        </w:p>
        <w:p w:rsidR="00184303" w:rsidRDefault="00184303">
          <w:pPr>
            <w:pStyle w:val="TOC2"/>
            <w:tabs>
              <w:tab w:val="left" w:pos="880"/>
              <w:tab w:val="right" w:leader="dot" w:pos="9062"/>
            </w:tabs>
            <w:rPr>
              <w:noProof/>
              <w:sz w:val="22"/>
              <w:szCs w:val="22"/>
              <w:lang w:eastAsia="de-CH"/>
            </w:rPr>
          </w:pPr>
          <w:hyperlink w:anchor="_Toc310273083" w:history="1">
            <w:r w:rsidRPr="00CB0691">
              <w:rPr>
                <w:rStyle w:val="Hyperlink"/>
                <w:noProof/>
              </w:rPr>
              <w:t>1.1</w:t>
            </w:r>
            <w:r>
              <w:rPr>
                <w:noProof/>
                <w:sz w:val="22"/>
                <w:szCs w:val="22"/>
                <w:lang w:eastAsia="de-CH"/>
              </w:rPr>
              <w:tab/>
            </w:r>
            <w:r w:rsidRPr="00CB0691">
              <w:rPr>
                <w:rStyle w:val="Hyperlink"/>
                <w:noProof/>
              </w:rPr>
              <w:t>Änderungsgeschichte</w:t>
            </w:r>
            <w:r>
              <w:rPr>
                <w:noProof/>
                <w:webHidden/>
              </w:rPr>
              <w:tab/>
            </w:r>
            <w:r>
              <w:rPr>
                <w:noProof/>
                <w:webHidden/>
              </w:rPr>
              <w:fldChar w:fldCharType="begin"/>
            </w:r>
            <w:r>
              <w:rPr>
                <w:noProof/>
                <w:webHidden/>
              </w:rPr>
              <w:instrText xml:space="preserve"> PAGEREF _Toc310273083 \h </w:instrText>
            </w:r>
            <w:r>
              <w:rPr>
                <w:noProof/>
                <w:webHidden/>
              </w:rPr>
            </w:r>
            <w:r>
              <w:rPr>
                <w:noProof/>
                <w:webHidden/>
              </w:rPr>
              <w:fldChar w:fldCharType="separate"/>
            </w:r>
            <w:r>
              <w:rPr>
                <w:noProof/>
                <w:webHidden/>
              </w:rPr>
              <w:t>1</w:t>
            </w:r>
            <w:r>
              <w:rPr>
                <w:noProof/>
                <w:webHidden/>
              </w:rPr>
              <w:fldChar w:fldCharType="end"/>
            </w:r>
          </w:hyperlink>
        </w:p>
        <w:p w:rsidR="00184303" w:rsidRDefault="00184303">
          <w:pPr>
            <w:pStyle w:val="TOC2"/>
            <w:tabs>
              <w:tab w:val="left" w:pos="880"/>
              <w:tab w:val="right" w:leader="dot" w:pos="9062"/>
            </w:tabs>
            <w:rPr>
              <w:noProof/>
              <w:sz w:val="22"/>
              <w:szCs w:val="22"/>
              <w:lang w:eastAsia="de-CH"/>
            </w:rPr>
          </w:pPr>
          <w:hyperlink w:anchor="_Toc310273084" w:history="1">
            <w:r w:rsidRPr="00CB0691">
              <w:rPr>
                <w:rStyle w:val="Hyperlink"/>
                <w:noProof/>
              </w:rPr>
              <w:t>1.2</w:t>
            </w:r>
            <w:r>
              <w:rPr>
                <w:noProof/>
                <w:sz w:val="22"/>
                <w:szCs w:val="22"/>
                <w:lang w:eastAsia="de-CH"/>
              </w:rPr>
              <w:tab/>
            </w:r>
            <w:r w:rsidRPr="00CB0691">
              <w:rPr>
                <w:rStyle w:val="Hyperlink"/>
                <w:noProof/>
                <w:lang w:val="de-DE"/>
              </w:rPr>
              <w:t>Inhaltsverzeichnis</w:t>
            </w:r>
            <w:r>
              <w:rPr>
                <w:noProof/>
                <w:webHidden/>
              </w:rPr>
              <w:tab/>
            </w:r>
            <w:r>
              <w:rPr>
                <w:noProof/>
                <w:webHidden/>
              </w:rPr>
              <w:fldChar w:fldCharType="begin"/>
            </w:r>
            <w:r>
              <w:rPr>
                <w:noProof/>
                <w:webHidden/>
              </w:rPr>
              <w:instrText xml:space="preserve"> PAGEREF _Toc310273084 \h </w:instrText>
            </w:r>
            <w:r>
              <w:rPr>
                <w:noProof/>
                <w:webHidden/>
              </w:rPr>
            </w:r>
            <w:r>
              <w:rPr>
                <w:noProof/>
                <w:webHidden/>
              </w:rPr>
              <w:fldChar w:fldCharType="separate"/>
            </w:r>
            <w:r>
              <w:rPr>
                <w:noProof/>
                <w:webHidden/>
              </w:rPr>
              <w:t>1</w:t>
            </w:r>
            <w:r>
              <w:rPr>
                <w:noProof/>
                <w:webHidden/>
              </w:rPr>
              <w:fldChar w:fldCharType="end"/>
            </w:r>
          </w:hyperlink>
        </w:p>
        <w:p w:rsidR="00184303" w:rsidRDefault="00184303">
          <w:pPr>
            <w:pStyle w:val="TOC2"/>
            <w:tabs>
              <w:tab w:val="left" w:pos="880"/>
              <w:tab w:val="right" w:leader="dot" w:pos="9062"/>
            </w:tabs>
            <w:rPr>
              <w:noProof/>
              <w:sz w:val="22"/>
              <w:szCs w:val="22"/>
              <w:lang w:eastAsia="de-CH"/>
            </w:rPr>
          </w:pPr>
          <w:hyperlink w:anchor="_Toc310273085" w:history="1">
            <w:r w:rsidRPr="00CB0691">
              <w:rPr>
                <w:rStyle w:val="Hyperlink"/>
                <w:noProof/>
                <w:lang w:val="de-DE"/>
              </w:rPr>
              <w:t>1.3</w:t>
            </w:r>
            <w:r>
              <w:rPr>
                <w:noProof/>
                <w:sz w:val="22"/>
                <w:szCs w:val="22"/>
                <w:lang w:eastAsia="de-CH"/>
              </w:rPr>
              <w:tab/>
            </w:r>
            <w:r w:rsidRPr="00CB0691">
              <w:rPr>
                <w:rStyle w:val="Hyperlink"/>
                <w:noProof/>
                <w:lang w:val="de-DE"/>
              </w:rPr>
              <w:t>Abbildungsverzeichnis</w:t>
            </w:r>
            <w:r>
              <w:rPr>
                <w:noProof/>
                <w:webHidden/>
              </w:rPr>
              <w:tab/>
            </w:r>
            <w:r>
              <w:rPr>
                <w:noProof/>
                <w:webHidden/>
              </w:rPr>
              <w:fldChar w:fldCharType="begin"/>
            </w:r>
            <w:r>
              <w:rPr>
                <w:noProof/>
                <w:webHidden/>
              </w:rPr>
              <w:instrText xml:space="preserve"> PAGEREF _Toc310273085 \h </w:instrText>
            </w:r>
            <w:r>
              <w:rPr>
                <w:noProof/>
                <w:webHidden/>
              </w:rPr>
            </w:r>
            <w:r>
              <w:rPr>
                <w:noProof/>
                <w:webHidden/>
              </w:rPr>
              <w:fldChar w:fldCharType="separate"/>
            </w:r>
            <w:r>
              <w:rPr>
                <w:noProof/>
                <w:webHidden/>
              </w:rPr>
              <w:t>2</w:t>
            </w:r>
            <w:r>
              <w:rPr>
                <w:noProof/>
                <w:webHidden/>
              </w:rPr>
              <w:fldChar w:fldCharType="end"/>
            </w:r>
          </w:hyperlink>
        </w:p>
        <w:p w:rsidR="00184303" w:rsidRDefault="00184303">
          <w:pPr>
            <w:pStyle w:val="TOC2"/>
            <w:tabs>
              <w:tab w:val="left" w:pos="880"/>
              <w:tab w:val="right" w:leader="dot" w:pos="9062"/>
            </w:tabs>
            <w:rPr>
              <w:noProof/>
              <w:sz w:val="22"/>
              <w:szCs w:val="22"/>
              <w:lang w:eastAsia="de-CH"/>
            </w:rPr>
          </w:pPr>
          <w:hyperlink w:anchor="_Toc310273086" w:history="1">
            <w:r w:rsidRPr="00CB0691">
              <w:rPr>
                <w:rStyle w:val="Hyperlink"/>
                <w:noProof/>
                <w:lang w:val="de-DE"/>
              </w:rPr>
              <w:t>1.4</w:t>
            </w:r>
            <w:r>
              <w:rPr>
                <w:noProof/>
                <w:sz w:val="22"/>
                <w:szCs w:val="22"/>
                <w:lang w:eastAsia="de-CH"/>
              </w:rPr>
              <w:tab/>
            </w:r>
            <w:r w:rsidRPr="00CB0691">
              <w:rPr>
                <w:rStyle w:val="Hyperlink"/>
                <w:noProof/>
                <w:lang w:val="de-DE"/>
              </w:rPr>
              <w:t>Tabellenverzeichnis</w:t>
            </w:r>
            <w:r>
              <w:rPr>
                <w:noProof/>
                <w:webHidden/>
              </w:rPr>
              <w:tab/>
            </w:r>
            <w:r>
              <w:rPr>
                <w:noProof/>
                <w:webHidden/>
              </w:rPr>
              <w:fldChar w:fldCharType="begin"/>
            </w:r>
            <w:r>
              <w:rPr>
                <w:noProof/>
                <w:webHidden/>
              </w:rPr>
              <w:instrText xml:space="preserve"> PAGEREF _Toc310273086 \h </w:instrText>
            </w:r>
            <w:r>
              <w:rPr>
                <w:noProof/>
                <w:webHidden/>
              </w:rPr>
            </w:r>
            <w:r>
              <w:rPr>
                <w:noProof/>
                <w:webHidden/>
              </w:rPr>
              <w:fldChar w:fldCharType="separate"/>
            </w:r>
            <w:r>
              <w:rPr>
                <w:noProof/>
                <w:webHidden/>
              </w:rPr>
              <w:t>2</w:t>
            </w:r>
            <w:r>
              <w:rPr>
                <w:noProof/>
                <w:webHidden/>
              </w:rPr>
              <w:fldChar w:fldCharType="end"/>
            </w:r>
          </w:hyperlink>
        </w:p>
        <w:p w:rsidR="00184303" w:rsidRDefault="00184303">
          <w:pPr>
            <w:pStyle w:val="TOC1"/>
            <w:tabs>
              <w:tab w:val="left" w:pos="440"/>
              <w:tab w:val="right" w:leader="dot" w:pos="9062"/>
            </w:tabs>
            <w:rPr>
              <w:b w:val="0"/>
              <w:noProof/>
              <w:sz w:val="22"/>
              <w:szCs w:val="22"/>
              <w:lang w:eastAsia="de-CH"/>
            </w:rPr>
          </w:pPr>
          <w:hyperlink w:anchor="_Toc310273087" w:history="1">
            <w:r w:rsidRPr="00CB0691">
              <w:rPr>
                <w:rStyle w:val="Hyperlink"/>
                <w:noProof/>
              </w:rPr>
              <w:t>2</w:t>
            </w:r>
            <w:r>
              <w:rPr>
                <w:b w:val="0"/>
                <w:noProof/>
                <w:sz w:val="22"/>
                <w:szCs w:val="22"/>
                <w:lang w:eastAsia="de-CH"/>
              </w:rPr>
              <w:tab/>
            </w:r>
            <w:r w:rsidRPr="00CB0691">
              <w:rPr>
                <w:rStyle w:val="Hyperlink"/>
                <w:noProof/>
              </w:rPr>
              <w:t>Daten</w:t>
            </w:r>
            <w:r>
              <w:rPr>
                <w:noProof/>
                <w:webHidden/>
              </w:rPr>
              <w:tab/>
            </w:r>
            <w:r>
              <w:rPr>
                <w:noProof/>
                <w:webHidden/>
              </w:rPr>
              <w:fldChar w:fldCharType="begin"/>
            </w:r>
            <w:r>
              <w:rPr>
                <w:noProof/>
                <w:webHidden/>
              </w:rPr>
              <w:instrText xml:space="preserve"> PAGEREF _Toc310273087 \h </w:instrText>
            </w:r>
            <w:r>
              <w:rPr>
                <w:noProof/>
                <w:webHidden/>
              </w:rPr>
            </w:r>
            <w:r>
              <w:rPr>
                <w:noProof/>
                <w:webHidden/>
              </w:rPr>
              <w:fldChar w:fldCharType="separate"/>
            </w:r>
            <w:r>
              <w:rPr>
                <w:noProof/>
                <w:webHidden/>
              </w:rPr>
              <w:t>3</w:t>
            </w:r>
            <w:r>
              <w:rPr>
                <w:noProof/>
                <w:webHidden/>
              </w:rPr>
              <w:fldChar w:fldCharType="end"/>
            </w:r>
          </w:hyperlink>
        </w:p>
        <w:p w:rsidR="00184303" w:rsidRDefault="00184303">
          <w:pPr>
            <w:pStyle w:val="TOC2"/>
            <w:tabs>
              <w:tab w:val="left" w:pos="880"/>
              <w:tab w:val="right" w:leader="dot" w:pos="9062"/>
            </w:tabs>
            <w:rPr>
              <w:noProof/>
              <w:sz w:val="22"/>
              <w:szCs w:val="22"/>
              <w:lang w:eastAsia="de-CH"/>
            </w:rPr>
          </w:pPr>
          <w:hyperlink w:anchor="_Toc310273088" w:history="1">
            <w:r w:rsidRPr="00CB0691">
              <w:rPr>
                <w:rStyle w:val="Hyperlink"/>
                <w:noProof/>
              </w:rPr>
              <w:t>2.1</w:t>
            </w:r>
            <w:r>
              <w:rPr>
                <w:noProof/>
                <w:sz w:val="22"/>
                <w:szCs w:val="22"/>
                <w:lang w:eastAsia="de-CH"/>
              </w:rPr>
              <w:tab/>
            </w:r>
            <w:r w:rsidRPr="00CB0691">
              <w:rPr>
                <w:rStyle w:val="Hyperlink"/>
                <w:noProof/>
              </w:rPr>
              <w:t>Prozessdiagramm</w:t>
            </w:r>
            <w:r>
              <w:rPr>
                <w:noProof/>
                <w:webHidden/>
              </w:rPr>
              <w:tab/>
            </w:r>
            <w:r>
              <w:rPr>
                <w:noProof/>
                <w:webHidden/>
              </w:rPr>
              <w:fldChar w:fldCharType="begin"/>
            </w:r>
            <w:r>
              <w:rPr>
                <w:noProof/>
                <w:webHidden/>
              </w:rPr>
              <w:instrText xml:space="preserve"> PAGEREF _Toc310273088 \h </w:instrText>
            </w:r>
            <w:r>
              <w:rPr>
                <w:noProof/>
                <w:webHidden/>
              </w:rPr>
            </w:r>
            <w:r>
              <w:rPr>
                <w:noProof/>
                <w:webHidden/>
              </w:rPr>
              <w:fldChar w:fldCharType="separate"/>
            </w:r>
            <w:r>
              <w:rPr>
                <w:noProof/>
                <w:webHidden/>
              </w:rPr>
              <w:t>3</w:t>
            </w:r>
            <w:r>
              <w:rPr>
                <w:noProof/>
                <w:webHidden/>
              </w:rPr>
              <w:fldChar w:fldCharType="end"/>
            </w:r>
          </w:hyperlink>
        </w:p>
        <w:p w:rsidR="00184303" w:rsidRDefault="00184303">
          <w:pPr>
            <w:pStyle w:val="TOC2"/>
            <w:tabs>
              <w:tab w:val="left" w:pos="880"/>
              <w:tab w:val="right" w:leader="dot" w:pos="9062"/>
            </w:tabs>
            <w:rPr>
              <w:noProof/>
              <w:sz w:val="22"/>
              <w:szCs w:val="22"/>
              <w:lang w:eastAsia="de-CH"/>
            </w:rPr>
          </w:pPr>
          <w:hyperlink w:anchor="_Toc310273089" w:history="1">
            <w:r w:rsidRPr="00CB0691">
              <w:rPr>
                <w:rStyle w:val="Hyperlink"/>
                <w:noProof/>
              </w:rPr>
              <w:t>2.2</w:t>
            </w:r>
            <w:r>
              <w:rPr>
                <w:noProof/>
                <w:sz w:val="22"/>
                <w:szCs w:val="22"/>
                <w:lang w:eastAsia="de-CH"/>
              </w:rPr>
              <w:tab/>
            </w:r>
            <w:r w:rsidRPr="00CB0691">
              <w:rPr>
                <w:rStyle w:val="Hyperlink"/>
                <w:noProof/>
              </w:rPr>
              <w:t>Domain Model</w:t>
            </w:r>
            <w:r>
              <w:rPr>
                <w:noProof/>
                <w:webHidden/>
              </w:rPr>
              <w:tab/>
            </w:r>
            <w:r>
              <w:rPr>
                <w:noProof/>
                <w:webHidden/>
              </w:rPr>
              <w:fldChar w:fldCharType="begin"/>
            </w:r>
            <w:r>
              <w:rPr>
                <w:noProof/>
                <w:webHidden/>
              </w:rPr>
              <w:instrText xml:space="preserve"> PAGEREF _Toc310273089 \h </w:instrText>
            </w:r>
            <w:r>
              <w:rPr>
                <w:noProof/>
                <w:webHidden/>
              </w:rPr>
            </w:r>
            <w:r>
              <w:rPr>
                <w:noProof/>
                <w:webHidden/>
              </w:rPr>
              <w:fldChar w:fldCharType="separate"/>
            </w:r>
            <w:r>
              <w:rPr>
                <w:noProof/>
                <w:webHidden/>
              </w:rPr>
              <w:t>5</w:t>
            </w:r>
            <w:r>
              <w:rPr>
                <w:noProof/>
                <w:webHidden/>
              </w:rPr>
              <w:fldChar w:fldCharType="end"/>
            </w:r>
          </w:hyperlink>
        </w:p>
        <w:p w:rsidR="00184303" w:rsidRDefault="00184303">
          <w:pPr>
            <w:pStyle w:val="TOC2"/>
            <w:tabs>
              <w:tab w:val="left" w:pos="880"/>
              <w:tab w:val="right" w:leader="dot" w:pos="9062"/>
            </w:tabs>
            <w:rPr>
              <w:noProof/>
              <w:sz w:val="22"/>
              <w:szCs w:val="22"/>
              <w:lang w:eastAsia="de-CH"/>
            </w:rPr>
          </w:pPr>
          <w:hyperlink w:anchor="_Toc310273090" w:history="1">
            <w:r w:rsidRPr="00CB0691">
              <w:rPr>
                <w:rStyle w:val="Hyperlink"/>
                <w:noProof/>
              </w:rPr>
              <w:t>2.3</w:t>
            </w:r>
            <w:r>
              <w:rPr>
                <w:noProof/>
                <w:sz w:val="22"/>
                <w:szCs w:val="22"/>
                <w:lang w:eastAsia="de-CH"/>
              </w:rPr>
              <w:tab/>
            </w:r>
            <w:r w:rsidRPr="00CB0691">
              <w:rPr>
                <w:rStyle w:val="Hyperlink"/>
                <w:noProof/>
              </w:rPr>
              <w:t>Kategorien und Zahlen</w:t>
            </w:r>
            <w:r>
              <w:rPr>
                <w:noProof/>
                <w:webHidden/>
              </w:rPr>
              <w:tab/>
            </w:r>
            <w:r>
              <w:rPr>
                <w:noProof/>
                <w:webHidden/>
              </w:rPr>
              <w:fldChar w:fldCharType="begin"/>
            </w:r>
            <w:r>
              <w:rPr>
                <w:noProof/>
                <w:webHidden/>
              </w:rPr>
              <w:instrText xml:space="preserve"> PAGEREF _Toc310273090 \h </w:instrText>
            </w:r>
            <w:r>
              <w:rPr>
                <w:noProof/>
                <w:webHidden/>
              </w:rPr>
            </w:r>
            <w:r>
              <w:rPr>
                <w:noProof/>
                <w:webHidden/>
              </w:rPr>
              <w:fldChar w:fldCharType="separate"/>
            </w:r>
            <w:r>
              <w:rPr>
                <w:noProof/>
                <w:webHidden/>
              </w:rPr>
              <w:t>5</w:t>
            </w:r>
            <w:r>
              <w:rPr>
                <w:noProof/>
                <w:webHidden/>
              </w:rPr>
              <w:fldChar w:fldCharType="end"/>
            </w:r>
          </w:hyperlink>
        </w:p>
        <w:p w:rsidR="00184303" w:rsidRDefault="00184303">
          <w:pPr>
            <w:pStyle w:val="TOC2"/>
            <w:tabs>
              <w:tab w:val="left" w:pos="880"/>
              <w:tab w:val="right" w:leader="dot" w:pos="9062"/>
            </w:tabs>
            <w:rPr>
              <w:noProof/>
              <w:sz w:val="22"/>
              <w:szCs w:val="22"/>
              <w:lang w:eastAsia="de-CH"/>
            </w:rPr>
          </w:pPr>
          <w:hyperlink w:anchor="_Toc310273091" w:history="1">
            <w:r w:rsidRPr="00CB0691">
              <w:rPr>
                <w:rStyle w:val="Hyperlink"/>
                <w:noProof/>
              </w:rPr>
              <w:t>2.4</w:t>
            </w:r>
            <w:r>
              <w:rPr>
                <w:noProof/>
                <w:sz w:val="22"/>
                <w:szCs w:val="22"/>
                <w:lang w:eastAsia="de-CH"/>
              </w:rPr>
              <w:tab/>
            </w:r>
            <w:r w:rsidRPr="00CB0691">
              <w:rPr>
                <w:rStyle w:val="Hyperlink"/>
                <w:noProof/>
              </w:rPr>
              <w:t>Aggregation der Kategorien und Begriffe</w:t>
            </w:r>
            <w:r>
              <w:rPr>
                <w:noProof/>
                <w:webHidden/>
              </w:rPr>
              <w:tab/>
            </w:r>
            <w:r>
              <w:rPr>
                <w:noProof/>
                <w:webHidden/>
              </w:rPr>
              <w:fldChar w:fldCharType="begin"/>
            </w:r>
            <w:r>
              <w:rPr>
                <w:noProof/>
                <w:webHidden/>
              </w:rPr>
              <w:instrText xml:space="preserve"> PAGEREF _Toc310273091 \h </w:instrText>
            </w:r>
            <w:r>
              <w:rPr>
                <w:noProof/>
                <w:webHidden/>
              </w:rPr>
            </w:r>
            <w:r>
              <w:rPr>
                <w:noProof/>
                <w:webHidden/>
              </w:rPr>
              <w:fldChar w:fldCharType="separate"/>
            </w:r>
            <w:r>
              <w:rPr>
                <w:noProof/>
                <w:webHidden/>
              </w:rPr>
              <w:t>6</w:t>
            </w:r>
            <w:r>
              <w:rPr>
                <w:noProof/>
                <w:webHidden/>
              </w:rPr>
              <w:fldChar w:fldCharType="end"/>
            </w:r>
          </w:hyperlink>
        </w:p>
        <w:p w:rsidR="00184303" w:rsidRDefault="00184303">
          <w:pPr>
            <w:pStyle w:val="TOC1"/>
            <w:tabs>
              <w:tab w:val="left" w:pos="440"/>
              <w:tab w:val="right" w:leader="dot" w:pos="9062"/>
            </w:tabs>
            <w:rPr>
              <w:b w:val="0"/>
              <w:noProof/>
              <w:sz w:val="22"/>
              <w:szCs w:val="22"/>
              <w:lang w:eastAsia="de-CH"/>
            </w:rPr>
          </w:pPr>
          <w:hyperlink w:anchor="_Toc310273092" w:history="1">
            <w:r w:rsidRPr="00CB0691">
              <w:rPr>
                <w:rStyle w:val="Hyperlink"/>
                <w:noProof/>
              </w:rPr>
              <w:t>3</w:t>
            </w:r>
            <w:r>
              <w:rPr>
                <w:b w:val="0"/>
                <w:noProof/>
                <w:sz w:val="22"/>
                <w:szCs w:val="22"/>
                <w:lang w:eastAsia="de-CH"/>
              </w:rPr>
              <w:tab/>
            </w:r>
            <w:r w:rsidRPr="00CB0691">
              <w:rPr>
                <w:rStyle w:val="Hyperlink"/>
                <w:noProof/>
              </w:rPr>
              <w:t>Graphical User Interface (GUI)</w:t>
            </w:r>
            <w:r>
              <w:rPr>
                <w:noProof/>
                <w:webHidden/>
              </w:rPr>
              <w:tab/>
            </w:r>
            <w:r>
              <w:rPr>
                <w:noProof/>
                <w:webHidden/>
              </w:rPr>
              <w:fldChar w:fldCharType="begin"/>
            </w:r>
            <w:r>
              <w:rPr>
                <w:noProof/>
                <w:webHidden/>
              </w:rPr>
              <w:instrText xml:space="preserve"> PAGEREF _Toc310273092 \h </w:instrText>
            </w:r>
            <w:r>
              <w:rPr>
                <w:noProof/>
                <w:webHidden/>
              </w:rPr>
            </w:r>
            <w:r>
              <w:rPr>
                <w:noProof/>
                <w:webHidden/>
              </w:rPr>
              <w:fldChar w:fldCharType="separate"/>
            </w:r>
            <w:r>
              <w:rPr>
                <w:noProof/>
                <w:webHidden/>
              </w:rPr>
              <w:t>7</w:t>
            </w:r>
            <w:r>
              <w:rPr>
                <w:noProof/>
                <w:webHidden/>
              </w:rPr>
              <w:fldChar w:fldCharType="end"/>
            </w:r>
          </w:hyperlink>
        </w:p>
        <w:p w:rsidR="00184303" w:rsidRDefault="00184303">
          <w:pPr>
            <w:pStyle w:val="TOC2"/>
            <w:tabs>
              <w:tab w:val="left" w:pos="880"/>
              <w:tab w:val="right" w:leader="dot" w:pos="9062"/>
            </w:tabs>
            <w:rPr>
              <w:noProof/>
              <w:sz w:val="22"/>
              <w:szCs w:val="22"/>
              <w:lang w:eastAsia="de-CH"/>
            </w:rPr>
          </w:pPr>
          <w:hyperlink w:anchor="_Toc310273093" w:history="1">
            <w:r w:rsidRPr="00CB0691">
              <w:rPr>
                <w:rStyle w:val="Hyperlink"/>
                <w:noProof/>
              </w:rPr>
              <w:t>3.1</w:t>
            </w:r>
            <w:r>
              <w:rPr>
                <w:noProof/>
                <w:sz w:val="22"/>
                <w:szCs w:val="22"/>
                <w:lang w:eastAsia="de-CH"/>
              </w:rPr>
              <w:tab/>
            </w:r>
            <w:r w:rsidRPr="00CB0691">
              <w:rPr>
                <w:rStyle w:val="Hyperlink"/>
                <w:noProof/>
              </w:rPr>
              <w:t>Creative Workshop</w:t>
            </w:r>
            <w:r>
              <w:rPr>
                <w:noProof/>
                <w:webHidden/>
              </w:rPr>
              <w:tab/>
            </w:r>
            <w:r>
              <w:rPr>
                <w:noProof/>
                <w:webHidden/>
              </w:rPr>
              <w:fldChar w:fldCharType="begin"/>
            </w:r>
            <w:r>
              <w:rPr>
                <w:noProof/>
                <w:webHidden/>
              </w:rPr>
              <w:instrText xml:space="preserve"> PAGEREF _Toc310273093 \h </w:instrText>
            </w:r>
            <w:r>
              <w:rPr>
                <w:noProof/>
                <w:webHidden/>
              </w:rPr>
            </w:r>
            <w:r>
              <w:rPr>
                <w:noProof/>
                <w:webHidden/>
              </w:rPr>
              <w:fldChar w:fldCharType="separate"/>
            </w:r>
            <w:r>
              <w:rPr>
                <w:noProof/>
                <w:webHidden/>
              </w:rPr>
              <w:t>7</w:t>
            </w:r>
            <w:r>
              <w:rPr>
                <w:noProof/>
                <w:webHidden/>
              </w:rPr>
              <w:fldChar w:fldCharType="end"/>
            </w:r>
          </w:hyperlink>
        </w:p>
        <w:p w:rsidR="00184303" w:rsidRDefault="00184303">
          <w:pPr>
            <w:pStyle w:val="TOC3"/>
            <w:tabs>
              <w:tab w:val="left" w:pos="1100"/>
              <w:tab w:val="right" w:leader="dot" w:pos="9062"/>
            </w:tabs>
            <w:rPr>
              <w:noProof/>
              <w:sz w:val="22"/>
            </w:rPr>
          </w:pPr>
          <w:hyperlink w:anchor="_Toc310273094" w:history="1">
            <w:r w:rsidRPr="00CB0691">
              <w:rPr>
                <w:rStyle w:val="Hyperlink"/>
                <w:noProof/>
              </w:rPr>
              <w:t>3.1.1</w:t>
            </w:r>
            <w:r>
              <w:rPr>
                <w:noProof/>
                <w:sz w:val="22"/>
              </w:rPr>
              <w:tab/>
            </w:r>
            <w:r w:rsidRPr="00CB0691">
              <w:rPr>
                <w:rStyle w:val="Hyperlink"/>
                <w:noProof/>
              </w:rPr>
              <w:t>Allgemeiner Ablauf des Programms</w:t>
            </w:r>
            <w:r>
              <w:rPr>
                <w:noProof/>
                <w:webHidden/>
              </w:rPr>
              <w:tab/>
            </w:r>
            <w:r>
              <w:rPr>
                <w:noProof/>
                <w:webHidden/>
              </w:rPr>
              <w:fldChar w:fldCharType="begin"/>
            </w:r>
            <w:r>
              <w:rPr>
                <w:noProof/>
                <w:webHidden/>
              </w:rPr>
              <w:instrText xml:space="preserve"> PAGEREF _Toc310273094 \h </w:instrText>
            </w:r>
            <w:r>
              <w:rPr>
                <w:noProof/>
                <w:webHidden/>
              </w:rPr>
            </w:r>
            <w:r>
              <w:rPr>
                <w:noProof/>
                <w:webHidden/>
              </w:rPr>
              <w:fldChar w:fldCharType="separate"/>
            </w:r>
            <w:r>
              <w:rPr>
                <w:noProof/>
                <w:webHidden/>
              </w:rPr>
              <w:t>7</w:t>
            </w:r>
            <w:r>
              <w:rPr>
                <w:noProof/>
                <w:webHidden/>
              </w:rPr>
              <w:fldChar w:fldCharType="end"/>
            </w:r>
          </w:hyperlink>
        </w:p>
        <w:p w:rsidR="00184303" w:rsidRDefault="00184303">
          <w:pPr>
            <w:pStyle w:val="TOC3"/>
            <w:tabs>
              <w:tab w:val="left" w:pos="1100"/>
              <w:tab w:val="right" w:leader="dot" w:pos="9062"/>
            </w:tabs>
            <w:rPr>
              <w:noProof/>
              <w:sz w:val="22"/>
            </w:rPr>
          </w:pPr>
          <w:hyperlink w:anchor="_Toc310273095" w:history="1">
            <w:r w:rsidRPr="00CB0691">
              <w:rPr>
                <w:rStyle w:val="Hyperlink"/>
                <w:noProof/>
              </w:rPr>
              <w:t>3.1.2</w:t>
            </w:r>
            <w:r>
              <w:rPr>
                <w:noProof/>
                <w:sz w:val="22"/>
              </w:rPr>
              <w:tab/>
            </w:r>
            <w:r w:rsidRPr="00CB0691">
              <w:rPr>
                <w:rStyle w:val="Hyperlink"/>
                <w:noProof/>
              </w:rPr>
              <w:t>Tree View</w:t>
            </w:r>
            <w:r>
              <w:rPr>
                <w:noProof/>
                <w:webHidden/>
              </w:rPr>
              <w:tab/>
            </w:r>
            <w:r>
              <w:rPr>
                <w:noProof/>
                <w:webHidden/>
              </w:rPr>
              <w:fldChar w:fldCharType="begin"/>
            </w:r>
            <w:r>
              <w:rPr>
                <w:noProof/>
                <w:webHidden/>
              </w:rPr>
              <w:instrText xml:space="preserve"> PAGEREF _Toc310273095 \h </w:instrText>
            </w:r>
            <w:r>
              <w:rPr>
                <w:noProof/>
                <w:webHidden/>
              </w:rPr>
            </w:r>
            <w:r>
              <w:rPr>
                <w:noProof/>
                <w:webHidden/>
              </w:rPr>
              <w:fldChar w:fldCharType="separate"/>
            </w:r>
            <w:r>
              <w:rPr>
                <w:noProof/>
                <w:webHidden/>
              </w:rPr>
              <w:t>7</w:t>
            </w:r>
            <w:r>
              <w:rPr>
                <w:noProof/>
                <w:webHidden/>
              </w:rPr>
              <w:fldChar w:fldCharType="end"/>
            </w:r>
          </w:hyperlink>
        </w:p>
        <w:p w:rsidR="00184303" w:rsidRDefault="00184303">
          <w:pPr>
            <w:pStyle w:val="TOC3"/>
            <w:tabs>
              <w:tab w:val="left" w:pos="1100"/>
              <w:tab w:val="right" w:leader="dot" w:pos="9062"/>
            </w:tabs>
            <w:rPr>
              <w:noProof/>
              <w:sz w:val="22"/>
            </w:rPr>
          </w:pPr>
          <w:hyperlink w:anchor="_Toc310273096" w:history="1">
            <w:r w:rsidRPr="00CB0691">
              <w:rPr>
                <w:rStyle w:val="Hyperlink"/>
                <w:noProof/>
              </w:rPr>
              <w:t>3.1.3</w:t>
            </w:r>
            <w:r>
              <w:rPr>
                <w:noProof/>
                <w:sz w:val="22"/>
              </w:rPr>
              <w:tab/>
            </w:r>
            <w:r w:rsidRPr="00CB0691">
              <w:rPr>
                <w:rStyle w:val="Hyperlink"/>
                <w:noProof/>
              </w:rPr>
              <w:t>Spider View</w:t>
            </w:r>
            <w:r>
              <w:rPr>
                <w:noProof/>
                <w:webHidden/>
              </w:rPr>
              <w:tab/>
            </w:r>
            <w:r>
              <w:rPr>
                <w:noProof/>
                <w:webHidden/>
              </w:rPr>
              <w:fldChar w:fldCharType="begin"/>
            </w:r>
            <w:r>
              <w:rPr>
                <w:noProof/>
                <w:webHidden/>
              </w:rPr>
              <w:instrText xml:space="preserve"> PAGEREF _Toc310273096 \h </w:instrText>
            </w:r>
            <w:r>
              <w:rPr>
                <w:noProof/>
                <w:webHidden/>
              </w:rPr>
            </w:r>
            <w:r>
              <w:rPr>
                <w:noProof/>
                <w:webHidden/>
              </w:rPr>
              <w:fldChar w:fldCharType="separate"/>
            </w:r>
            <w:r>
              <w:rPr>
                <w:noProof/>
                <w:webHidden/>
              </w:rPr>
              <w:t>11</w:t>
            </w:r>
            <w:r>
              <w:rPr>
                <w:noProof/>
                <w:webHidden/>
              </w:rPr>
              <w:fldChar w:fldCharType="end"/>
            </w:r>
          </w:hyperlink>
        </w:p>
        <w:p w:rsidR="00184303" w:rsidRDefault="00184303">
          <w:pPr>
            <w:pStyle w:val="TOC3"/>
            <w:tabs>
              <w:tab w:val="left" w:pos="1100"/>
              <w:tab w:val="right" w:leader="dot" w:pos="9062"/>
            </w:tabs>
            <w:rPr>
              <w:noProof/>
              <w:sz w:val="22"/>
            </w:rPr>
          </w:pPr>
          <w:hyperlink w:anchor="_Toc310273097" w:history="1">
            <w:r w:rsidRPr="00CB0691">
              <w:rPr>
                <w:rStyle w:val="Hyperlink"/>
                <w:noProof/>
              </w:rPr>
              <w:t>3.1.4</w:t>
            </w:r>
            <w:r>
              <w:rPr>
                <w:noProof/>
                <w:sz w:val="22"/>
              </w:rPr>
              <w:tab/>
            </w:r>
            <w:r w:rsidRPr="00CB0691">
              <w:rPr>
                <w:rStyle w:val="Hyperlink"/>
                <w:noProof/>
              </w:rPr>
              <w:t>Multi-Filter</w:t>
            </w:r>
            <w:r>
              <w:rPr>
                <w:noProof/>
                <w:webHidden/>
              </w:rPr>
              <w:tab/>
            </w:r>
            <w:r>
              <w:rPr>
                <w:noProof/>
                <w:webHidden/>
              </w:rPr>
              <w:fldChar w:fldCharType="begin"/>
            </w:r>
            <w:r>
              <w:rPr>
                <w:noProof/>
                <w:webHidden/>
              </w:rPr>
              <w:instrText xml:space="preserve"> PAGEREF _Toc310273097 \h </w:instrText>
            </w:r>
            <w:r>
              <w:rPr>
                <w:noProof/>
                <w:webHidden/>
              </w:rPr>
            </w:r>
            <w:r>
              <w:rPr>
                <w:noProof/>
                <w:webHidden/>
              </w:rPr>
              <w:fldChar w:fldCharType="separate"/>
            </w:r>
            <w:r>
              <w:rPr>
                <w:noProof/>
                <w:webHidden/>
              </w:rPr>
              <w:t>12</w:t>
            </w:r>
            <w:r>
              <w:rPr>
                <w:noProof/>
                <w:webHidden/>
              </w:rPr>
              <w:fldChar w:fldCharType="end"/>
            </w:r>
          </w:hyperlink>
        </w:p>
        <w:p w:rsidR="00184303" w:rsidRDefault="00184303">
          <w:pPr>
            <w:pStyle w:val="TOC3"/>
            <w:tabs>
              <w:tab w:val="left" w:pos="1100"/>
              <w:tab w:val="right" w:leader="dot" w:pos="9062"/>
            </w:tabs>
            <w:rPr>
              <w:noProof/>
              <w:sz w:val="22"/>
            </w:rPr>
          </w:pPr>
          <w:hyperlink w:anchor="_Toc310273098" w:history="1">
            <w:r w:rsidRPr="00CB0691">
              <w:rPr>
                <w:rStyle w:val="Hyperlink"/>
                <w:noProof/>
              </w:rPr>
              <w:t>3.1.5</w:t>
            </w:r>
            <w:r>
              <w:rPr>
                <w:noProof/>
                <w:sz w:val="22"/>
              </w:rPr>
              <w:tab/>
            </w:r>
            <w:r w:rsidRPr="00CB0691">
              <w:rPr>
                <w:rStyle w:val="Hyperlink"/>
                <w:noProof/>
              </w:rPr>
              <w:t>Finder</w:t>
            </w:r>
            <w:r>
              <w:rPr>
                <w:noProof/>
                <w:webHidden/>
              </w:rPr>
              <w:tab/>
            </w:r>
            <w:r>
              <w:rPr>
                <w:noProof/>
                <w:webHidden/>
              </w:rPr>
              <w:fldChar w:fldCharType="begin"/>
            </w:r>
            <w:r>
              <w:rPr>
                <w:noProof/>
                <w:webHidden/>
              </w:rPr>
              <w:instrText xml:space="preserve"> PAGEREF _Toc310273098 \h </w:instrText>
            </w:r>
            <w:r>
              <w:rPr>
                <w:noProof/>
                <w:webHidden/>
              </w:rPr>
            </w:r>
            <w:r>
              <w:rPr>
                <w:noProof/>
                <w:webHidden/>
              </w:rPr>
              <w:fldChar w:fldCharType="separate"/>
            </w:r>
            <w:r>
              <w:rPr>
                <w:noProof/>
                <w:webHidden/>
              </w:rPr>
              <w:t>13</w:t>
            </w:r>
            <w:r>
              <w:rPr>
                <w:noProof/>
                <w:webHidden/>
              </w:rPr>
              <w:fldChar w:fldCharType="end"/>
            </w:r>
          </w:hyperlink>
        </w:p>
        <w:p w:rsidR="00184303" w:rsidRDefault="00184303">
          <w:pPr>
            <w:pStyle w:val="TOC3"/>
            <w:tabs>
              <w:tab w:val="left" w:pos="1100"/>
              <w:tab w:val="right" w:leader="dot" w:pos="9062"/>
            </w:tabs>
            <w:rPr>
              <w:noProof/>
              <w:sz w:val="22"/>
            </w:rPr>
          </w:pPr>
          <w:hyperlink w:anchor="_Toc310273099" w:history="1">
            <w:r w:rsidRPr="00CB0691">
              <w:rPr>
                <w:rStyle w:val="Hyperlink"/>
                <w:noProof/>
              </w:rPr>
              <w:t>3.1.6</w:t>
            </w:r>
            <w:r>
              <w:rPr>
                <w:noProof/>
                <w:sz w:val="22"/>
              </w:rPr>
              <w:tab/>
            </w:r>
            <w:r w:rsidRPr="00CB0691">
              <w:rPr>
                <w:rStyle w:val="Hyperlink"/>
                <w:noProof/>
              </w:rPr>
              <w:t>Detailansichten</w:t>
            </w:r>
            <w:r>
              <w:rPr>
                <w:noProof/>
                <w:webHidden/>
              </w:rPr>
              <w:tab/>
            </w:r>
            <w:r>
              <w:rPr>
                <w:noProof/>
                <w:webHidden/>
              </w:rPr>
              <w:fldChar w:fldCharType="begin"/>
            </w:r>
            <w:r>
              <w:rPr>
                <w:noProof/>
                <w:webHidden/>
              </w:rPr>
              <w:instrText xml:space="preserve"> PAGEREF _Toc310273099 \h </w:instrText>
            </w:r>
            <w:r>
              <w:rPr>
                <w:noProof/>
                <w:webHidden/>
              </w:rPr>
            </w:r>
            <w:r>
              <w:rPr>
                <w:noProof/>
                <w:webHidden/>
              </w:rPr>
              <w:fldChar w:fldCharType="separate"/>
            </w:r>
            <w:r>
              <w:rPr>
                <w:noProof/>
                <w:webHidden/>
              </w:rPr>
              <w:t>13</w:t>
            </w:r>
            <w:r>
              <w:rPr>
                <w:noProof/>
                <w:webHidden/>
              </w:rPr>
              <w:fldChar w:fldCharType="end"/>
            </w:r>
          </w:hyperlink>
        </w:p>
        <w:p w:rsidR="00184303" w:rsidRDefault="00184303">
          <w:pPr>
            <w:pStyle w:val="TOC2"/>
            <w:tabs>
              <w:tab w:val="left" w:pos="880"/>
              <w:tab w:val="right" w:leader="dot" w:pos="9062"/>
            </w:tabs>
            <w:rPr>
              <w:noProof/>
              <w:sz w:val="22"/>
              <w:szCs w:val="22"/>
              <w:lang w:eastAsia="de-CH"/>
            </w:rPr>
          </w:pPr>
          <w:hyperlink w:anchor="_Toc310273100" w:history="1">
            <w:r w:rsidRPr="00CB0691">
              <w:rPr>
                <w:rStyle w:val="Hyperlink"/>
                <w:noProof/>
              </w:rPr>
              <w:t>3.2</w:t>
            </w:r>
            <w:r>
              <w:rPr>
                <w:noProof/>
                <w:sz w:val="22"/>
                <w:szCs w:val="22"/>
                <w:lang w:eastAsia="de-CH"/>
              </w:rPr>
              <w:tab/>
            </w:r>
            <w:r w:rsidRPr="00CB0691">
              <w:rPr>
                <w:rStyle w:val="Hyperlink"/>
                <w:noProof/>
              </w:rPr>
              <w:t>Papier-Prototyp</w:t>
            </w:r>
            <w:r>
              <w:rPr>
                <w:noProof/>
                <w:webHidden/>
              </w:rPr>
              <w:tab/>
            </w:r>
            <w:r>
              <w:rPr>
                <w:noProof/>
                <w:webHidden/>
              </w:rPr>
              <w:fldChar w:fldCharType="begin"/>
            </w:r>
            <w:r>
              <w:rPr>
                <w:noProof/>
                <w:webHidden/>
              </w:rPr>
              <w:instrText xml:space="preserve"> PAGEREF _Toc310273100 \h </w:instrText>
            </w:r>
            <w:r>
              <w:rPr>
                <w:noProof/>
                <w:webHidden/>
              </w:rPr>
            </w:r>
            <w:r>
              <w:rPr>
                <w:noProof/>
                <w:webHidden/>
              </w:rPr>
              <w:fldChar w:fldCharType="separate"/>
            </w:r>
            <w:r>
              <w:rPr>
                <w:noProof/>
                <w:webHidden/>
              </w:rPr>
              <w:t>14</w:t>
            </w:r>
            <w:r>
              <w:rPr>
                <w:noProof/>
                <w:webHidden/>
              </w:rPr>
              <w:fldChar w:fldCharType="end"/>
            </w:r>
          </w:hyperlink>
        </w:p>
        <w:p w:rsidR="00184303" w:rsidRDefault="00184303">
          <w:pPr>
            <w:pStyle w:val="TOC3"/>
            <w:tabs>
              <w:tab w:val="left" w:pos="1100"/>
              <w:tab w:val="right" w:leader="dot" w:pos="9062"/>
            </w:tabs>
            <w:rPr>
              <w:noProof/>
              <w:sz w:val="22"/>
            </w:rPr>
          </w:pPr>
          <w:hyperlink w:anchor="_Toc310273101" w:history="1">
            <w:r w:rsidRPr="00CB0691">
              <w:rPr>
                <w:rStyle w:val="Hyperlink"/>
                <w:noProof/>
              </w:rPr>
              <w:t>3.2.1</w:t>
            </w:r>
            <w:r>
              <w:rPr>
                <w:noProof/>
                <w:sz w:val="22"/>
              </w:rPr>
              <w:tab/>
            </w:r>
            <w:r w:rsidRPr="00CB0691">
              <w:rPr>
                <w:rStyle w:val="Hyperlink"/>
                <w:noProof/>
              </w:rPr>
              <w:t>Variante A</w:t>
            </w:r>
            <w:r>
              <w:rPr>
                <w:noProof/>
                <w:webHidden/>
              </w:rPr>
              <w:tab/>
            </w:r>
            <w:r>
              <w:rPr>
                <w:noProof/>
                <w:webHidden/>
              </w:rPr>
              <w:fldChar w:fldCharType="begin"/>
            </w:r>
            <w:r>
              <w:rPr>
                <w:noProof/>
                <w:webHidden/>
              </w:rPr>
              <w:instrText xml:space="preserve"> PAGEREF _Toc310273101 \h </w:instrText>
            </w:r>
            <w:r>
              <w:rPr>
                <w:noProof/>
                <w:webHidden/>
              </w:rPr>
            </w:r>
            <w:r>
              <w:rPr>
                <w:noProof/>
                <w:webHidden/>
              </w:rPr>
              <w:fldChar w:fldCharType="separate"/>
            </w:r>
            <w:r>
              <w:rPr>
                <w:noProof/>
                <w:webHidden/>
              </w:rPr>
              <w:t>14</w:t>
            </w:r>
            <w:r>
              <w:rPr>
                <w:noProof/>
                <w:webHidden/>
              </w:rPr>
              <w:fldChar w:fldCharType="end"/>
            </w:r>
          </w:hyperlink>
        </w:p>
        <w:p w:rsidR="00184303" w:rsidRDefault="00184303">
          <w:pPr>
            <w:pStyle w:val="TOC3"/>
            <w:tabs>
              <w:tab w:val="left" w:pos="1100"/>
              <w:tab w:val="right" w:leader="dot" w:pos="9062"/>
            </w:tabs>
            <w:rPr>
              <w:noProof/>
              <w:sz w:val="22"/>
            </w:rPr>
          </w:pPr>
          <w:hyperlink w:anchor="_Toc310273102" w:history="1">
            <w:r w:rsidRPr="00CB0691">
              <w:rPr>
                <w:rStyle w:val="Hyperlink"/>
                <w:noProof/>
              </w:rPr>
              <w:t>3.2.2</w:t>
            </w:r>
            <w:r>
              <w:rPr>
                <w:noProof/>
                <w:sz w:val="22"/>
              </w:rPr>
              <w:tab/>
            </w:r>
            <w:r w:rsidRPr="00CB0691">
              <w:rPr>
                <w:rStyle w:val="Hyperlink"/>
                <w:noProof/>
              </w:rPr>
              <w:t>Variante B</w:t>
            </w:r>
            <w:r>
              <w:rPr>
                <w:noProof/>
                <w:webHidden/>
              </w:rPr>
              <w:tab/>
            </w:r>
            <w:r>
              <w:rPr>
                <w:noProof/>
                <w:webHidden/>
              </w:rPr>
              <w:fldChar w:fldCharType="begin"/>
            </w:r>
            <w:r>
              <w:rPr>
                <w:noProof/>
                <w:webHidden/>
              </w:rPr>
              <w:instrText xml:space="preserve"> PAGEREF _Toc310273102 \h </w:instrText>
            </w:r>
            <w:r>
              <w:rPr>
                <w:noProof/>
                <w:webHidden/>
              </w:rPr>
            </w:r>
            <w:r>
              <w:rPr>
                <w:noProof/>
                <w:webHidden/>
              </w:rPr>
              <w:fldChar w:fldCharType="separate"/>
            </w:r>
            <w:r>
              <w:rPr>
                <w:noProof/>
                <w:webHidden/>
              </w:rPr>
              <w:t>15</w:t>
            </w:r>
            <w:r>
              <w:rPr>
                <w:noProof/>
                <w:webHidden/>
              </w:rPr>
              <w:fldChar w:fldCharType="end"/>
            </w:r>
          </w:hyperlink>
        </w:p>
        <w:p w:rsidR="00184303" w:rsidRDefault="00184303">
          <w:pPr>
            <w:pStyle w:val="TOC3"/>
            <w:tabs>
              <w:tab w:val="left" w:pos="1100"/>
              <w:tab w:val="right" w:leader="dot" w:pos="9062"/>
            </w:tabs>
            <w:rPr>
              <w:noProof/>
              <w:sz w:val="22"/>
            </w:rPr>
          </w:pPr>
          <w:hyperlink w:anchor="_Toc310273103" w:history="1">
            <w:r w:rsidRPr="00CB0691">
              <w:rPr>
                <w:rStyle w:val="Hyperlink"/>
                <w:noProof/>
              </w:rPr>
              <w:t>3.2.3</w:t>
            </w:r>
            <w:r>
              <w:rPr>
                <w:noProof/>
                <w:sz w:val="22"/>
              </w:rPr>
              <w:tab/>
            </w:r>
            <w:r w:rsidRPr="00CB0691">
              <w:rPr>
                <w:rStyle w:val="Hyperlink"/>
                <w:noProof/>
              </w:rPr>
              <w:t>Variante C</w:t>
            </w:r>
            <w:r>
              <w:rPr>
                <w:noProof/>
                <w:webHidden/>
              </w:rPr>
              <w:tab/>
            </w:r>
            <w:r>
              <w:rPr>
                <w:noProof/>
                <w:webHidden/>
              </w:rPr>
              <w:fldChar w:fldCharType="begin"/>
            </w:r>
            <w:r>
              <w:rPr>
                <w:noProof/>
                <w:webHidden/>
              </w:rPr>
              <w:instrText xml:space="preserve"> PAGEREF _Toc310273103 \h </w:instrText>
            </w:r>
            <w:r>
              <w:rPr>
                <w:noProof/>
                <w:webHidden/>
              </w:rPr>
            </w:r>
            <w:r>
              <w:rPr>
                <w:noProof/>
                <w:webHidden/>
              </w:rPr>
              <w:fldChar w:fldCharType="separate"/>
            </w:r>
            <w:r>
              <w:rPr>
                <w:noProof/>
                <w:webHidden/>
              </w:rPr>
              <w:t>17</w:t>
            </w:r>
            <w:r>
              <w:rPr>
                <w:noProof/>
                <w:webHidden/>
              </w:rPr>
              <w:fldChar w:fldCharType="end"/>
            </w:r>
          </w:hyperlink>
        </w:p>
        <w:p w:rsidR="00184303" w:rsidRDefault="00184303">
          <w:pPr>
            <w:pStyle w:val="TOC2"/>
            <w:tabs>
              <w:tab w:val="left" w:pos="880"/>
              <w:tab w:val="right" w:leader="dot" w:pos="9062"/>
            </w:tabs>
            <w:rPr>
              <w:noProof/>
              <w:sz w:val="22"/>
              <w:szCs w:val="22"/>
              <w:lang w:eastAsia="de-CH"/>
            </w:rPr>
          </w:pPr>
          <w:hyperlink w:anchor="_Toc310273104" w:history="1">
            <w:r w:rsidRPr="00CB0691">
              <w:rPr>
                <w:rStyle w:val="Hyperlink"/>
                <w:noProof/>
              </w:rPr>
              <w:t>3.3</w:t>
            </w:r>
            <w:r>
              <w:rPr>
                <w:noProof/>
                <w:sz w:val="22"/>
                <w:szCs w:val="22"/>
                <w:lang w:eastAsia="de-CH"/>
              </w:rPr>
              <w:tab/>
            </w:r>
            <w:r w:rsidRPr="00CB0691">
              <w:rPr>
                <w:rStyle w:val="Hyperlink"/>
                <w:noProof/>
              </w:rPr>
              <w:t>Design Entscheide</w:t>
            </w:r>
            <w:r>
              <w:rPr>
                <w:noProof/>
                <w:webHidden/>
              </w:rPr>
              <w:tab/>
            </w:r>
            <w:r>
              <w:rPr>
                <w:noProof/>
                <w:webHidden/>
              </w:rPr>
              <w:fldChar w:fldCharType="begin"/>
            </w:r>
            <w:r>
              <w:rPr>
                <w:noProof/>
                <w:webHidden/>
              </w:rPr>
              <w:instrText xml:space="preserve"> PAGEREF _Toc310273104 \h </w:instrText>
            </w:r>
            <w:r>
              <w:rPr>
                <w:noProof/>
                <w:webHidden/>
              </w:rPr>
            </w:r>
            <w:r>
              <w:rPr>
                <w:noProof/>
                <w:webHidden/>
              </w:rPr>
              <w:fldChar w:fldCharType="separate"/>
            </w:r>
            <w:r>
              <w:rPr>
                <w:noProof/>
                <w:webHidden/>
              </w:rPr>
              <w:t>20</w:t>
            </w:r>
            <w:r>
              <w:rPr>
                <w:noProof/>
                <w:webHidden/>
              </w:rPr>
              <w:fldChar w:fldCharType="end"/>
            </w:r>
          </w:hyperlink>
        </w:p>
        <w:p w:rsidR="00184303" w:rsidRDefault="00184303">
          <w:pPr>
            <w:pStyle w:val="TOC3"/>
            <w:tabs>
              <w:tab w:val="left" w:pos="1100"/>
              <w:tab w:val="right" w:leader="dot" w:pos="9062"/>
            </w:tabs>
            <w:rPr>
              <w:noProof/>
              <w:sz w:val="22"/>
            </w:rPr>
          </w:pPr>
          <w:hyperlink w:anchor="_Toc310273105" w:history="1">
            <w:r w:rsidRPr="00CB0691">
              <w:rPr>
                <w:rStyle w:val="Hyperlink"/>
                <w:noProof/>
              </w:rPr>
              <w:t>3.3.1</w:t>
            </w:r>
            <w:r>
              <w:rPr>
                <w:noProof/>
                <w:sz w:val="22"/>
              </w:rPr>
              <w:tab/>
            </w:r>
            <w:r w:rsidRPr="00CB0691">
              <w:rPr>
                <w:rStyle w:val="Hyperlink"/>
                <w:noProof/>
              </w:rPr>
              <w:t>Pivot Viewer</w:t>
            </w:r>
            <w:r>
              <w:rPr>
                <w:noProof/>
                <w:webHidden/>
              </w:rPr>
              <w:tab/>
            </w:r>
            <w:r>
              <w:rPr>
                <w:noProof/>
                <w:webHidden/>
              </w:rPr>
              <w:fldChar w:fldCharType="begin"/>
            </w:r>
            <w:r>
              <w:rPr>
                <w:noProof/>
                <w:webHidden/>
              </w:rPr>
              <w:instrText xml:space="preserve"> PAGEREF _Toc310273105 \h </w:instrText>
            </w:r>
            <w:r>
              <w:rPr>
                <w:noProof/>
                <w:webHidden/>
              </w:rPr>
            </w:r>
            <w:r>
              <w:rPr>
                <w:noProof/>
                <w:webHidden/>
              </w:rPr>
              <w:fldChar w:fldCharType="separate"/>
            </w:r>
            <w:r>
              <w:rPr>
                <w:noProof/>
                <w:webHidden/>
              </w:rPr>
              <w:t>20</w:t>
            </w:r>
            <w:r>
              <w:rPr>
                <w:noProof/>
                <w:webHidden/>
              </w:rPr>
              <w:fldChar w:fldCharType="end"/>
            </w:r>
          </w:hyperlink>
        </w:p>
        <w:p w:rsidR="00184303" w:rsidRDefault="00184303">
          <w:pPr>
            <w:pStyle w:val="TOC2"/>
            <w:tabs>
              <w:tab w:val="left" w:pos="880"/>
              <w:tab w:val="right" w:leader="dot" w:pos="9062"/>
            </w:tabs>
            <w:rPr>
              <w:noProof/>
              <w:sz w:val="22"/>
              <w:szCs w:val="22"/>
              <w:lang w:eastAsia="de-CH"/>
            </w:rPr>
          </w:pPr>
          <w:hyperlink w:anchor="_Toc310273106" w:history="1">
            <w:r w:rsidRPr="00CB0691">
              <w:rPr>
                <w:rStyle w:val="Hyperlink"/>
                <w:noProof/>
              </w:rPr>
              <w:t>3.4</w:t>
            </w:r>
            <w:r>
              <w:rPr>
                <w:noProof/>
                <w:sz w:val="22"/>
                <w:szCs w:val="22"/>
                <w:lang w:eastAsia="de-CH"/>
              </w:rPr>
              <w:tab/>
            </w:r>
            <w:r w:rsidRPr="00CB0691">
              <w:rPr>
                <w:rStyle w:val="Hyperlink"/>
                <w:noProof/>
              </w:rPr>
              <w:t>Externes Design</w:t>
            </w:r>
            <w:r>
              <w:rPr>
                <w:noProof/>
                <w:webHidden/>
              </w:rPr>
              <w:tab/>
            </w:r>
            <w:r>
              <w:rPr>
                <w:noProof/>
                <w:webHidden/>
              </w:rPr>
              <w:fldChar w:fldCharType="begin"/>
            </w:r>
            <w:r>
              <w:rPr>
                <w:noProof/>
                <w:webHidden/>
              </w:rPr>
              <w:instrText xml:space="preserve"> PAGEREF _Toc310273106 \h </w:instrText>
            </w:r>
            <w:r>
              <w:rPr>
                <w:noProof/>
                <w:webHidden/>
              </w:rPr>
            </w:r>
            <w:r>
              <w:rPr>
                <w:noProof/>
                <w:webHidden/>
              </w:rPr>
              <w:fldChar w:fldCharType="separate"/>
            </w:r>
            <w:r>
              <w:rPr>
                <w:noProof/>
                <w:webHidden/>
              </w:rPr>
              <w:t>21</w:t>
            </w:r>
            <w:r>
              <w:rPr>
                <w:noProof/>
                <w:webHidden/>
              </w:rPr>
              <w:fldChar w:fldCharType="end"/>
            </w:r>
          </w:hyperlink>
        </w:p>
        <w:p w:rsidR="00184303" w:rsidRDefault="00184303">
          <w:pPr>
            <w:pStyle w:val="TOC2"/>
            <w:tabs>
              <w:tab w:val="left" w:pos="880"/>
              <w:tab w:val="right" w:leader="dot" w:pos="9062"/>
            </w:tabs>
            <w:rPr>
              <w:noProof/>
              <w:sz w:val="22"/>
              <w:szCs w:val="22"/>
              <w:lang w:eastAsia="de-CH"/>
            </w:rPr>
          </w:pPr>
          <w:hyperlink w:anchor="_Toc310273107" w:history="1">
            <w:r w:rsidRPr="00CB0691">
              <w:rPr>
                <w:rStyle w:val="Hyperlink"/>
                <w:noProof/>
              </w:rPr>
              <w:t>3.5</w:t>
            </w:r>
            <w:r>
              <w:rPr>
                <w:noProof/>
                <w:sz w:val="22"/>
                <w:szCs w:val="22"/>
                <w:lang w:eastAsia="de-CH"/>
              </w:rPr>
              <w:tab/>
            </w:r>
            <w:r w:rsidRPr="00CB0691">
              <w:rPr>
                <w:rStyle w:val="Hyperlink"/>
                <w:noProof/>
              </w:rPr>
              <w:t>Guidelines</w:t>
            </w:r>
            <w:r>
              <w:rPr>
                <w:noProof/>
                <w:webHidden/>
              </w:rPr>
              <w:tab/>
            </w:r>
            <w:r>
              <w:rPr>
                <w:noProof/>
                <w:webHidden/>
              </w:rPr>
              <w:fldChar w:fldCharType="begin"/>
            </w:r>
            <w:r>
              <w:rPr>
                <w:noProof/>
                <w:webHidden/>
              </w:rPr>
              <w:instrText xml:space="preserve"> PAGEREF _Toc310273107 \h </w:instrText>
            </w:r>
            <w:r>
              <w:rPr>
                <w:noProof/>
                <w:webHidden/>
              </w:rPr>
            </w:r>
            <w:r>
              <w:rPr>
                <w:noProof/>
                <w:webHidden/>
              </w:rPr>
              <w:fldChar w:fldCharType="separate"/>
            </w:r>
            <w:r>
              <w:rPr>
                <w:noProof/>
                <w:webHidden/>
              </w:rPr>
              <w:t>23</w:t>
            </w:r>
            <w:r>
              <w:rPr>
                <w:noProof/>
                <w:webHidden/>
              </w:rPr>
              <w:fldChar w:fldCharType="end"/>
            </w:r>
          </w:hyperlink>
        </w:p>
        <w:p w:rsidR="00184303" w:rsidRDefault="00184303">
          <w:pPr>
            <w:pStyle w:val="TOC3"/>
            <w:tabs>
              <w:tab w:val="left" w:pos="1100"/>
              <w:tab w:val="right" w:leader="dot" w:pos="9062"/>
            </w:tabs>
            <w:rPr>
              <w:noProof/>
              <w:sz w:val="22"/>
            </w:rPr>
          </w:pPr>
          <w:hyperlink w:anchor="_Toc310273108" w:history="1">
            <w:r w:rsidRPr="00CB0691">
              <w:rPr>
                <w:rStyle w:val="Hyperlink"/>
                <w:noProof/>
              </w:rPr>
              <w:t>3.5.1</w:t>
            </w:r>
            <w:r>
              <w:rPr>
                <w:noProof/>
                <w:sz w:val="22"/>
              </w:rPr>
              <w:tab/>
            </w:r>
            <w:r w:rsidRPr="00CB0691">
              <w:rPr>
                <w:rStyle w:val="Hyperlink"/>
                <w:noProof/>
              </w:rPr>
              <w:t>Interaction Design Guidelines</w:t>
            </w:r>
            <w:r>
              <w:rPr>
                <w:noProof/>
                <w:webHidden/>
              </w:rPr>
              <w:tab/>
            </w:r>
            <w:r>
              <w:rPr>
                <w:noProof/>
                <w:webHidden/>
              </w:rPr>
              <w:fldChar w:fldCharType="begin"/>
            </w:r>
            <w:r>
              <w:rPr>
                <w:noProof/>
                <w:webHidden/>
              </w:rPr>
              <w:instrText xml:space="preserve"> PAGEREF _Toc310273108 \h </w:instrText>
            </w:r>
            <w:r>
              <w:rPr>
                <w:noProof/>
                <w:webHidden/>
              </w:rPr>
            </w:r>
            <w:r>
              <w:rPr>
                <w:noProof/>
                <w:webHidden/>
              </w:rPr>
              <w:fldChar w:fldCharType="separate"/>
            </w:r>
            <w:r>
              <w:rPr>
                <w:noProof/>
                <w:webHidden/>
              </w:rPr>
              <w:t>23</w:t>
            </w:r>
            <w:r>
              <w:rPr>
                <w:noProof/>
                <w:webHidden/>
              </w:rPr>
              <w:fldChar w:fldCharType="end"/>
            </w:r>
          </w:hyperlink>
        </w:p>
        <w:p w:rsidR="00184303" w:rsidRDefault="00184303">
          <w:pPr>
            <w:pStyle w:val="TOC3"/>
            <w:tabs>
              <w:tab w:val="left" w:pos="1100"/>
              <w:tab w:val="right" w:leader="dot" w:pos="9062"/>
            </w:tabs>
            <w:rPr>
              <w:noProof/>
              <w:sz w:val="22"/>
            </w:rPr>
          </w:pPr>
          <w:hyperlink w:anchor="_Toc310273109" w:history="1">
            <w:r w:rsidRPr="00CB0691">
              <w:rPr>
                <w:rStyle w:val="Hyperlink"/>
                <w:noProof/>
                <w:lang w:val="en-US"/>
              </w:rPr>
              <w:t>3.5.2</w:t>
            </w:r>
            <w:r>
              <w:rPr>
                <w:noProof/>
                <w:sz w:val="22"/>
              </w:rPr>
              <w:tab/>
            </w:r>
            <w:r w:rsidRPr="00CB0691">
              <w:rPr>
                <w:rStyle w:val="Hyperlink"/>
                <w:noProof/>
                <w:lang w:val="en-US"/>
              </w:rPr>
              <w:t>Visual &amp; Motion Design Guidelines</w:t>
            </w:r>
            <w:r>
              <w:rPr>
                <w:noProof/>
                <w:webHidden/>
              </w:rPr>
              <w:tab/>
            </w:r>
            <w:r>
              <w:rPr>
                <w:noProof/>
                <w:webHidden/>
              </w:rPr>
              <w:fldChar w:fldCharType="begin"/>
            </w:r>
            <w:r>
              <w:rPr>
                <w:noProof/>
                <w:webHidden/>
              </w:rPr>
              <w:instrText xml:space="preserve"> PAGEREF _Toc310273109 \h </w:instrText>
            </w:r>
            <w:r>
              <w:rPr>
                <w:noProof/>
                <w:webHidden/>
              </w:rPr>
            </w:r>
            <w:r>
              <w:rPr>
                <w:noProof/>
                <w:webHidden/>
              </w:rPr>
              <w:fldChar w:fldCharType="separate"/>
            </w:r>
            <w:r>
              <w:rPr>
                <w:noProof/>
                <w:webHidden/>
              </w:rPr>
              <w:t>24</w:t>
            </w:r>
            <w:r>
              <w:rPr>
                <w:noProof/>
                <w:webHidden/>
              </w:rPr>
              <w:fldChar w:fldCharType="end"/>
            </w:r>
          </w:hyperlink>
        </w:p>
        <w:p w:rsidR="002F3CFF" w:rsidRDefault="00AF4AE0">
          <w:pPr>
            <w:rPr>
              <w:bCs/>
              <w:lang w:val="de-DE"/>
            </w:rPr>
          </w:pPr>
          <w:r>
            <w:rPr>
              <w:b/>
              <w:bCs/>
              <w:lang w:val="de-DE"/>
            </w:rPr>
            <w:fldChar w:fldCharType="end"/>
          </w:r>
        </w:p>
      </w:sdtContent>
    </w:sdt>
    <w:p w:rsidR="00F97C59" w:rsidRDefault="00F97C59" w:rsidP="00817D24">
      <w:pPr>
        <w:pStyle w:val="Heading2"/>
        <w:rPr>
          <w:lang w:val="de-DE"/>
        </w:rPr>
      </w:pPr>
      <w:bookmarkStart w:id="4" w:name="_Toc310273085"/>
      <w:r>
        <w:rPr>
          <w:lang w:val="de-DE"/>
        </w:rPr>
        <w:t>Abbildungsverzeichnis</w:t>
      </w:r>
      <w:bookmarkEnd w:id="4"/>
    </w:p>
    <w:p w:rsidR="00014DEF" w:rsidRDefault="00F97C59">
      <w:pPr>
        <w:pStyle w:val="TableofFigures"/>
        <w:tabs>
          <w:tab w:val="right" w:leader="dot" w:pos="9062"/>
        </w:tabs>
        <w:rPr>
          <w:noProof/>
          <w:sz w:val="22"/>
          <w:szCs w:val="22"/>
          <w:lang w:eastAsia="de-CH"/>
        </w:rPr>
      </w:pPr>
      <w:r>
        <w:rPr>
          <w:lang w:val="de-DE"/>
        </w:rPr>
        <w:fldChar w:fldCharType="begin"/>
      </w:r>
      <w:r>
        <w:rPr>
          <w:lang w:val="de-DE"/>
        </w:rPr>
        <w:instrText xml:space="preserve"> TOC \h \z \c "Abbildung" </w:instrText>
      </w:r>
      <w:r>
        <w:rPr>
          <w:lang w:val="de-DE"/>
        </w:rPr>
        <w:fldChar w:fldCharType="separate"/>
      </w:r>
      <w:hyperlink w:anchor="_Toc310270800" w:history="1">
        <w:r w:rsidR="00014DEF" w:rsidRPr="00C04064">
          <w:rPr>
            <w:rStyle w:val="Hyperlink"/>
            <w:noProof/>
          </w:rPr>
          <w:t>Abbildung 1 - Prozessdiagramm</w:t>
        </w:r>
        <w:r w:rsidR="00014DEF">
          <w:rPr>
            <w:noProof/>
            <w:webHidden/>
          </w:rPr>
          <w:tab/>
        </w:r>
        <w:r w:rsidR="00014DEF">
          <w:rPr>
            <w:noProof/>
            <w:webHidden/>
          </w:rPr>
          <w:fldChar w:fldCharType="begin"/>
        </w:r>
        <w:r w:rsidR="00014DEF">
          <w:rPr>
            <w:noProof/>
            <w:webHidden/>
          </w:rPr>
          <w:instrText xml:space="preserve"> PAGEREF _Toc310270800 \h </w:instrText>
        </w:r>
        <w:r w:rsidR="00014DEF">
          <w:rPr>
            <w:noProof/>
            <w:webHidden/>
          </w:rPr>
        </w:r>
        <w:r w:rsidR="00014DEF">
          <w:rPr>
            <w:noProof/>
            <w:webHidden/>
          </w:rPr>
          <w:fldChar w:fldCharType="separate"/>
        </w:r>
        <w:r w:rsidR="00014DEF">
          <w:rPr>
            <w:noProof/>
            <w:webHidden/>
          </w:rPr>
          <w:t>4</w:t>
        </w:r>
        <w:r w:rsidR="00014DEF">
          <w:rPr>
            <w:noProof/>
            <w:webHidden/>
          </w:rPr>
          <w:fldChar w:fldCharType="end"/>
        </w:r>
      </w:hyperlink>
    </w:p>
    <w:p w:rsidR="00014DEF" w:rsidRDefault="00D07828">
      <w:pPr>
        <w:pStyle w:val="TableofFigures"/>
        <w:tabs>
          <w:tab w:val="right" w:leader="dot" w:pos="9062"/>
        </w:tabs>
        <w:rPr>
          <w:noProof/>
          <w:sz w:val="22"/>
          <w:szCs w:val="22"/>
          <w:lang w:eastAsia="de-CH"/>
        </w:rPr>
      </w:pPr>
      <w:hyperlink w:anchor="_Toc310270801" w:history="1">
        <w:r w:rsidR="00014DEF" w:rsidRPr="00C04064">
          <w:rPr>
            <w:rStyle w:val="Hyperlink"/>
            <w:noProof/>
          </w:rPr>
          <w:t>Abbildung 2 - Domain Model Daten</w:t>
        </w:r>
        <w:r w:rsidR="00014DEF">
          <w:rPr>
            <w:noProof/>
            <w:webHidden/>
          </w:rPr>
          <w:tab/>
        </w:r>
        <w:r w:rsidR="00014DEF">
          <w:rPr>
            <w:noProof/>
            <w:webHidden/>
          </w:rPr>
          <w:fldChar w:fldCharType="begin"/>
        </w:r>
        <w:r w:rsidR="00014DEF">
          <w:rPr>
            <w:noProof/>
            <w:webHidden/>
          </w:rPr>
          <w:instrText xml:space="preserve"> PAGEREF _Toc310270801 \h </w:instrText>
        </w:r>
        <w:r w:rsidR="00014DEF">
          <w:rPr>
            <w:noProof/>
            <w:webHidden/>
          </w:rPr>
        </w:r>
        <w:r w:rsidR="00014DEF">
          <w:rPr>
            <w:noProof/>
            <w:webHidden/>
          </w:rPr>
          <w:fldChar w:fldCharType="separate"/>
        </w:r>
        <w:r w:rsidR="00014DEF">
          <w:rPr>
            <w:noProof/>
            <w:webHidden/>
          </w:rPr>
          <w:t>5</w:t>
        </w:r>
        <w:r w:rsidR="00014DEF">
          <w:rPr>
            <w:noProof/>
            <w:webHidden/>
          </w:rPr>
          <w:fldChar w:fldCharType="end"/>
        </w:r>
      </w:hyperlink>
    </w:p>
    <w:p w:rsidR="00014DEF" w:rsidRDefault="00D07828">
      <w:pPr>
        <w:pStyle w:val="TableofFigures"/>
        <w:tabs>
          <w:tab w:val="right" w:leader="dot" w:pos="9062"/>
        </w:tabs>
        <w:rPr>
          <w:noProof/>
          <w:sz w:val="22"/>
          <w:szCs w:val="22"/>
          <w:lang w:eastAsia="de-CH"/>
        </w:rPr>
      </w:pPr>
      <w:hyperlink w:anchor="_Toc310270802" w:history="1">
        <w:r w:rsidR="00014DEF" w:rsidRPr="00C04064">
          <w:rPr>
            <w:rStyle w:val="Hyperlink"/>
            <w:noProof/>
          </w:rPr>
          <w:t>Abbildung 3 - Objekt Diagramm Project Note</w:t>
        </w:r>
        <w:r w:rsidR="00014DEF">
          <w:rPr>
            <w:noProof/>
            <w:webHidden/>
          </w:rPr>
          <w:tab/>
        </w:r>
        <w:r w:rsidR="00014DEF">
          <w:rPr>
            <w:noProof/>
            <w:webHidden/>
          </w:rPr>
          <w:fldChar w:fldCharType="begin"/>
        </w:r>
        <w:r w:rsidR="00014DEF">
          <w:rPr>
            <w:noProof/>
            <w:webHidden/>
          </w:rPr>
          <w:instrText xml:space="preserve"> PAGEREF _Toc310270802 \h </w:instrText>
        </w:r>
        <w:r w:rsidR="00014DEF">
          <w:rPr>
            <w:noProof/>
            <w:webHidden/>
          </w:rPr>
        </w:r>
        <w:r w:rsidR="00014DEF">
          <w:rPr>
            <w:noProof/>
            <w:webHidden/>
          </w:rPr>
          <w:fldChar w:fldCharType="separate"/>
        </w:r>
        <w:r w:rsidR="00014DEF">
          <w:rPr>
            <w:noProof/>
            <w:webHidden/>
          </w:rPr>
          <w:t>5</w:t>
        </w:r>
        <w:r w:rsidR="00014DEF">
          <w:rPr>
            <w:noProof/>
            <w:webHidden/>
          </w:rPr>
          <w:fldChar w:fldCharType="end"/>
        </w:r>
      </w:hyperlink>
    </w:p>
    <w:p w:rsidR="00014DEF" w:rsidRDefault="00D07828">
      <w:pPr>
        <w:pStyle w:val="TableofFigures"/>
        <w:tabs>
          <w:tab w:val="right" w:leader="dot" w:pos="9062"/>
        </w:tabs>
        <w:rPr>
          <w:noProof/>
          <w:sz w:val="22"/>
          <w:szCs w:val="22"/>
          <w:lang w:eastAsia="de-CH"/>
        </w:rPr>
      </w:pPr>
      <w:hyperlink w:anchor="_Toc310270803" w:history="1">
        <w:r w:rsidR="00014DEF" w:rsidRPr="00C04064">
          <w:rPr>
            <w:rStyle w:val="Hyperlink"/>
            <w:noProof/>
          </w:rPr>
          <w:t>Abbildung 4 - Allgemeiner Ablauf</w:t>
        </w:r>
        <w:r w:rsidR="00014DEF">
          <w:rPr>
            <w:noProof/>
            <w:webHidden/>
          </w:rPr>
          <w:tab/>
        </w:r>
        <w:r w:rsidR="00014DEF">
          <w:rPr>
            <w:noProof/>
            <w:webHidden/>
          </w:rPr>
          <w:fldChar w:fldCharType="begin"/>
        </w:r>
        <w:r w:rsidR="00014DEF">
          <w:rPr>
            <w:noProof/>
            <w:webHidden/>
          </w:rPr>
          <w:instrText xml:space="preserve"> PAGEREF _Toc310270803 \h </w:instrText>
        </w:r>
        <w:r w:rsidR="00014DEF">
          <w:rPr>
            <w:noProof/>
            <w:webHidden/>
          </w:rPr>
        </w:r>
        <w:r w:rsidR="00014DEF">
          <w:rPr>
            <w:noProof/>
            <w:webHidden/>
          </w:rPr>
          <w:fldChar w:fldCharType="separate"/>
        </w:r>
        <w:r w:rsidR="00014DEF">
          <w:rPr>
            <w:noProof/>
            <w:webHidden/>
          </w:rPr>
          <w:t>7</w:t>
        </w:r>
        <w:r w:rsidR="00014DEF">
          <w:rPr>
            <w:noProof/>
            <w:webHidden/>
          </w:rPr>
          <w:fldChar w:fldCharType="end"/>
        </w:r>
      </w:hyperlink>
    </w:p>
    <w:p w:rsidR="00014DEF" w:rsidRDefault="00D07828">
      <w:pPr>
        <w:pStyle w:val="TableofFigures"/>
        <w:tabs>
          <w:tab w:val="right" w:leader="dot" w:pos="9062"/>
        </w:tabs>
        <w:rPr>
          <w:noProof/>
          <w:sz w:val="22"/>
          <w:szCs w:val="22"/>
          <w:lang w:eastAsia="de-CH"/>
        </w:rPr>
      </w:pPr>
      <w:hyperlink w:anchor="_Toc310270804" w:history="1">
        <w:r w:rsidR="00014DEF" w:rsidRPr="00C04064">
          <w:rPr>
            <w:rStyle w:val="Hyperlink"/>
            <w:noProof/>
          </w:rPr>
          <w:t>Abbildung 5 - Übersicht Tree View</w:t>
        </w:r>
        <w:r w:rsidR="00014DEF">
          <w:rPr>
            <w:noProof/>
            <w:webHidden/>
          </w:rPr>
          <w:tab/>
        </w:r>
        <w:r w:rsidR="00014DEF">
          <w:rPr>
            <w:noProof/>
            <w:webHidden/>
          </w:rPr>
          <w:fldChar w:fldCharType="begin"/>
        </w:r>
        <w:r w:rsidR="00014DEF">
          <w:rPr>
            <w:noProof/>
            <w:webHidden/>
          </w:rPr>
          <w:instrText xml:space="preserve"> PAGEREF _Toc310270804 \h </w:instrText>
        </w:r>
        <w:r w:rsidR="00014DEF">
          <w:rPr>
            <w:noProof/>
            <w:webHidden/>
          </w:rPr>
        </w:r>
        <w:r w:rsidR="00014DEF">
          <w:rPr>
            <w:noProof/>
            <w:webHidden/>
          </w:rPr>
          <w:fldChar w:fldCharType="separate"/>
        </w:r>
        <w:r w:rsidR="00014DEF">
          <w:rPr>
            <w:noProof/>
            <w:webHidden/>
          </w:rPr>
          <w:t>7</w:t>
        </w:r>
        <w:r w:rsidR="00014DEF">
          <w:rPr>
            <w:noProof/>
            <w:webHidden/>
          </w:rPr>
          <w:fldChar w:fldCharType="end"/>
        </w:r>
      </w:hyperlink>
    </w:p>
    <w:p w:rsidR="00014DEF" w:rsidRDefault="00D07828">
      <w:pPr>
        <w:pStyle w:val="TableofFigures"/>
        <w:tabs>
          <w:tab w:val="right" w:leader="dot" w:pos="9062"/>
        </w:tabs>
        <w:rPr>
          <w:noProof/>
          <w:sz w:val="22"/>
          <w:szCs w:val="22"/>
          <w:lang w:eastAsia="de-CH"/>
        </w:rPr>
      </w:pPr>
      <w:hyperlink w:anchor="_Toc310270805" w:history="1">
        <w:r w:rsidR="00014DEF" w:rsidRPr="00C04064">
          <w:rPr>
            <w:rStyle w:val="Hyperlink"/>
            <w:noProof/>
          </w:rPr>
          <w:t>Abbildung 6 - Tree View Stufe 1</w:t>
        </w:r>
        <w:r w:rsidR="00014DEF">
          <w:rPr>
            <w:noProof/>
            <w:webHidden/>
          </w:rPr>
          <w:tab/>
        </w:r>
        <w:r w:rsidR="00014DEF">
          <w:rPr>
            <w:noProof/>
            <w:webHidden/>
          </w:rPr>
          <w:fldChar w:fldCharType="begin"/>
        </w:r>
        <w:r w:rsidR="00014DEF">
          <w:rPr>
            <w:noProof/>
            <w:webHidden/>
          </w:rPr>
          <w:instrText xml:space="preserve"> PAGEREF _Toc310270805 \h </w:instrText>
        </w:r>
        <w:r w:rsidR="00014DEF">
          <w:rPr>
            <w:noProof/>
            <w:webHidden/>
          </w:rPr>
        </w:r>
        <w:r w:rsidR="00014DEF">
          <w:rPr>
            <w:noProof/>
            <w:webHidden/>
          </w:rPr>
          <w:fldChar w:fldCharType="separate"/>
        </w:r>
        <w:r w:rsidR="00014DEF">
          <w:rPr>
            <w:noProof/>
            <w:webHidden/>
          </w:rPr>
          <w:t>8</w:t>
        </w:r>
        <w:r w:rsidR="00014DEF">
          <w:rPr>
            <w:noProof/>
            <w:webHidden/>
          </w:rPr>
          <w:fldChar w:fldCharType="end"/>
        </w:r>
      </w:hyperlink>
    </w:p>
    <w:p w:rsidR="00014DEF" w:rsidRDefault="00D07828">
      <w:pPr>
        <w:pStyle w:val="TableofFigures"/>
        <w:tabs>
          <w:tab w:val="right" w:leader="dot" w:pos="9062"/>
        </w:tabs>
        <w:rPr>
          <w:noProof/>
          <w:sz w:val="22"/>
          <w:szCs w:val="22"/>
          <w:lang w:eastAsia="de-CH"/>
        </w:rPr>
      </w:pPr>
      <w:hyperlink w:anchor="_Toc310270806" w:history="1">
        <w:r w:rsidR="00014DEF" w:rsidRPr="00C04064">
          <w:rPr>
            <w:rStyle w:val="Hyperlink"/>
            <w:noProof/>
          </w:rPr>
          <w:t>Abbildung 7 - Tree View Stufe 2</w:t>
        </w:r>
        <w:r w:rsidR="00014DEF">
          <w:rPr>
            <w:noProof/>
            <w:webHidden/>
          </w:rPr>
          <w:tab/>
        </w:r>
        <w:r w:rsidR="00014DEF">
          <w:rPr>
            <w:noProof/>
            <w:webHidden/>
          </w:rPr>
          <w:fldChar w:fldCharType="begin"/>
        </w:r>
        <w:r w:rsidR="00014DEF">
          <w:rPr>
            <w:noProof/>
            <w:webHidden/>
          </w:rPr>
          <w:instrText xml:space="preserve"> PAGEREF _Toc310270806 \h </w:instrText>
        </w:r>
        <w:r w:rsidR="00014DEF">
          <w:rPr>
            <w:noProof/>
            <w:webHidden/>
          </w:rPr>
        </w:r>
        <w:r w:rsidR="00014DEF">
          <w:rPr>
            <w:noProof/>
            <w:webHidden/>
          </w:rPr>
          <w:fldChar w:fldCharType="separate"/>
        </w:r>
        <w:r w:rsidR="00014DEF">
          <w:rPr>
            <w:noProof/>
            <w:webHidden/>
          </w:rPr>
          <w:t>8</w:t>
        </w:r>
        <w:r w:rsidR="00014DEF">
          <w:rPr>
            <w:noProof/>
            <w:webHidden/>
          </w:rPr>
          <w:fldChar w:fldCharType="end"/>
        </w:r>
      </w:hyperlink>
    </w:p>
    <w:p w:rsidR="00014DEF" w:rsidRDefault="00D07828">
      <w:pPr>
        <w:pStyle w:val="TableofFigures"/>
        <w:tabs>
          <w:tab w:val="right" w:leader="dot" w:pos="9062"/>
        </w:tabs>
        <w:rPr>
          <w:noProof/>
          <w:sz w:val="22"/>
          <w:szCs w:val="22"/>
          <w:lang w:eastAsia="de-CH"/>
        </w:rPr>
      </w:pPr>
      <w:hyperlink w:anchor="_Toc310270807" w:history="1">
        <w:r w:rsidR="00014DEF" w:rsidRPr="00C04064">
          <w:rPr>
            <w:rStyle w:val="Hyperlink"/>
            <w:noProof/>
            <w:lang w:val="en-US"/>
          </w:rPr>
          <w:t>Abbildung 8 - Tree View, Variante A1</w:t>
        </w:r>
        <w:r w:rsidR="00014DEF">
          <w:rPr>
            <w:noProof/>
            <w:webHidden/>
          </w:rPr>
          <w:tab/>
        </w:r>
        <w:r w:rsidR="00014DEF">
          <w:rPr>
            <w:noProof/>
            <w:webHidden/>
          </w:rPr>
          <w:fldChar w:fldCharType="begin"/>
        </w:r>
        <w:r w:rsidR="00014DEF">
          <w:rPr>
            <w:noProof/>
            <w:webHidden/>
          </w:rPr>
          <w:instrText xml:space="preserve"> PAGEREF _Toc310270807 \h </w:instrText>
        </w:r>
        <w:r w:rsidR="00014DEF">
          <w:rPr>
            <w:noProof/>
            <w:webHidden/>
          </w:rPr>
        </w:r>
        <w:r w:rsidR="00014DEF">
          <w:rPr>
            <w:noProof/>
            <w:webHidden/>
          </w:rPr>
          <w:fldChar w:fldCharType="separate"/>
        </w:r>
        <w:r w:rsidR="00014DEF">
          <w:rPr>
            <w:noProof/>
            <w:webHidden/>
          </w:rPr>
          <w:t>9</w:t>
        </w:r>
        <w:r w:rsidR="00014DEF">
          <w:rPr>
            <w:noProof/>
            <w:webHidden/>
          </w:rPr>
          <w:fldChar w:fldCharType="end"/>
        </w:r>
      </w:hyperlink>
    </w:p>
    <w:p w:rsidR="00014DEF" w:rsidRDefault="00D07828">
      <w:pPr>
        <w:pStyle w:val="TableofFigures"/>
        <w:tabs>
          <w:tab w:val="right" w:leader="dot" w:pos="9062"/>
        </w:tabs>
        <w:rPr>
          <w:noProof/>
          <w:sz w:val="22"/>
          <w:szCs w:val="22"/>
          <w:lang w:eastAsia="de-CH"/>
        </w:rPr>
      </w:pPr>
      <w:hyperlink w:anchor="_Toc310270808" w:history="1">
        <w:r w:rsidR="00014DEF" w:rsidRPr="00C04064">
          <w:rPr>
            <w:rStyle w:val="Hyperlink"/>
            <w:noProof/>
            <w:lang w:val="en-US"/>
          </w:rPr>
          <w:t>Abbildung 9 - Tree View, Variante A2</w:t>
        </w:r>
        <w:r w:rsidR="00014DEF">
          <w:rPr>
            <w:noProof/>
            <w:webHidden/>
          </w:rPr>
          <w:tab/>
        </w:r>
        <w:r w:rsidR="00014DEF">
          <w:rPr>
            <w:noProof/>
            <w:webHidden/>
          </w:rPr>
          <w:fldChar w:fldCharType="begin"/>
        </w:r>
        <w:r w:rsidR="00014DEF">
          <w:rPr>
            <w:noProof/>
            <w:webHidden/>
          </w:rPr>
          <w:instrText xml:space="preserve"> PAGEREF _Toc310270808 \h </w:instrText>
        </w:r>
        <w:r w:rsidR="00014DEF">
          <w:rPr>
            <w:noProof/>
            <w:webHidden/>
          </w:rPr>
        </w:r>
        <w:r w:rsidR="00014DEF">
          <w:rPr>
            <w:noProof/>
            <w:webHidden/>
          </w:rPr>
          <w:fldChar w:fldCharType="separate"/>
        </w:r>
        <w:r w:rsidR="00014DEF">
          <w:rPr>
            <w:noProof/>
            <w:webHidden/>
          </w:rPr>
          <w:t>9</w:t>
        </w:r>
        <w:r w:rsidR="00014DEF">
          <w:rPr>
            <w:noProof/>
            <w:webHidden/>
          </w:rPr>
          <w:fldChar w:fldCharType="end"/>
        </w:r>
      </w:hyperlink>
    </w:p>
    <w:p w:rsidR="00014DEF" w:rsidRDefault="00D07828">
      <w:pPr>
        <w:pStyle w:val="TableofFigures"/>
        <w:tabs>
          <w:tab w:val="right" w:leader="dot" w:pos="9062"/>
        </w:tabs>
        <w:rPr>
          <w:noProof/>
          <w:sz w:val="22"/>
          <w:szCs w:val="22"/>
          <w:lang w:eastAsia="de-CH"/>
        </w:rPr>
      </w:pPr>
      <w:hyperlink w:anchor="_Toc310270809" w:history="1">
        <w:r w:rsidR="00014DEF" w:rsidRPr="00C04064">
          <w:rPr>
            <w:rStyle w:val="Hyperlink"/>
            <w:noProof/>
          </w:rPr>
          <w:t>Abbildung 10 - Tree View, Variante B</w:t>
        </w:r>
        <w:r w:rsidR="00014DEF">
          <w:rPr>
            <w:noProof/>
            <w:webHidden/>
          </w:rPr>
          <w:tab/>
        </w:r>
        <w:r w:rsidR="00014DEF">
          <w:rPr>
            <w:noProof/>
            <w:webHidden/>
          </w:rPr>
          <w:fldChar w:fldCharType="begin"/>
        </w:r>
        <w:r w:rsidR="00014DEF">
          <w:rPr>
            <w:noProof/>
            <w:webHidden/>
          </w:rPr>
          <w:instrText xml:space="preserve"> PAGEREF _Toc310270809 \h </w:instrText>
        </w:r>
        <w:r w:rsidR="00014DEF">
          <w:rPr>
            <w:noProof/>
            <w:webHidden/>
          </w:rPr>
        </w:r>
        <w:r w:rsidR="00014DEF">
          <w:rPr>
            <w:noProof/>
            <w:webHidden/>
          </w:rPr>
          <w:fldChar w:fldCharType="separate"/>
        </w:r>
        <w:r w:rsidR="00014DEF">
          <w:rPr>
            <w:noProof/>
            <w:webHidden/>
          </w:rPr>
          <w:t>10</w:t>
        </w:r>
        <w:r w:rsidR="00014DEF">
          <w:rPr>
            <w:noProof/>
            <w:webHidden/>
          </w:rPr>
          <w:fldChar w:fldCharType="end"/>
        </w:r>
      </w:hyperlink>
    </w:p>
    <w:p w:rsidR="00014DEF" w:rsidRDefault="00D07828">
      <w:pPr>
        <w:pStyle w:val="TableofFigures"/>
        <w:tabs>
          <w:tab w:val="right" w:leader="dot" w:pos="9062"/>
        </w:tabs>
        <w:rPr>
          <w:noProof/>
          <w:sz w:val="22"/>
          <w:szCs w:val="22"/>
          <w:lang w:eastAsia="de-CH"/>
        </w:rPr>
      </w:pPr>
      <w:hyperlink w:anchor="_Toc310270810" w:history="1">
        <w:r w:rsidR="00014DEF" w:rsidRPr="00C04064">
          <w:rPr>
            <w:rStyle w:val="Hyperlink"/>
            <w:noProof/>
          </w:rPr>
          <w:t>Abbildung 11 - Spider View</w:t>
        </w:r>
        <w:r w:rsidR="00014DEF">
          <w:rPr>
            <w:noProof/>
            <w:webHidden/>
          </w:rPr>
          <w:tab/>
        </w:r>
        <w:r w:rsidR="00014DEF">
          <w:rPr>
            <w:noProof/>
            <w:webHidden/>
          </w:rPr>
          <w:fldChar w:fldCharType="begin"/>
        </w:r>
        <w:r w:rsidR="00014DEF">
          <w:rPr>
            <w:noProof/>
            <w:webHidden/>
          </w:rPr>
          <w:instrText xml:space="preserve"> PAGEREF _Toc310270810 \h </w:instrText>
        </w:r>
        <w:r w:rsidR="00014DEF">
          <w:rPr>
            <w:noProof/>
            <w:webHidden/>
          </w:rPr>
        </w:r>
        <w:r w:rsidR="00014DEF">
          <w:rPr>
            <w:noProof/>
            <w:webHidden/>
          </w:rPr>
          <w:fldChar w:fldCharType="separate"/>
        </w:r>
        <w:r w:rsidR="00014DEF">
          <w:rPr>
            <w:noProof/>
            <w:webHidden/>
          </w:rPr>
          <w:t>11</w:t>
        </w:r>
        <w:r w:rsidR="00014DEF">
          <w:rPr>
            <w:noProof/>
            <w:webHidden/>
          </w:rPr>
          <w:fldChar w:fldCharType="end"/>
        </w:r>
      </w:hyperlink>
    </w:p>
    <w:p w:rsidR="00014DEF" w:rsidRDefault="00D07828">
      <w:pPr>
        <w:pStyle w:val="TableofFigures"/>
        <w:tabs>
          <w:tab w:val="right" w:leader="dot" w:pos="9062"/>
        </w:tabs>
        <w:rPr>
          <w:noProof/>
          <w:sz w:val="22"/>
          <w:szCs w:val="22"/>
          <w:lang w:eastAsia="de-CH"/>
        </w:rPr>
      </w:pPr>
      <w:hyperlink w:anchor="_Toc310270811" w:history="1">
        <w:r w:rsidR="00014DEF" w:rsidRPr="00C04064">
          <w:rPr>
            <w:rStyle w:val="Hyperlink"/>
            <w:noProof/>
          </w:rPr>
          <w:t>Abbildung 12 - Multi-Filter</w:t>
        </w:r>
        <w:r w:rsidR="00014DEF">
          <w:rPr>
            <w:noProof/>
            <w:webHidden/>
          </w:rPr>
          <w:tab/>
        </w:r>
        <w:r w:rsidR="00014DEF">
          <w:rPr>
            <w:noProof/>
            <w:webHidden/>
          </w:rPr>
          <w:fldChar w:fldCharType="begin"/>
        </w:r>
        <w:r w:rsidR="00014DEF">
          <w:rPr>
            <w:noProof/>
            <w:webHidden/>
          </w:rPr>
          <w:instrText xml:space="preserve"> PAGEREF _Toc310270811 \h </w:instrText>
        </w:r>
        <w:r w:rsidR="00014DEF">
          <w:rPr>
            <w:noProof/>
            <w:webHidden/>
          </w:rPr>
        </w:r>
        <w:r w:rsidR="00014DEF">
          <w:rPr>
            <w:noProof/>
            <w:webHidden/>
          </w:rPr>
          <w:fldChar w:fldCharType="separate"/>
        </w:r>
        <w:r w:rsidR="00014DEF">
          <w:rPr>
            <w:noProof/>
            <w:webHidden/>
          </w:rPr>
          <w:t>12</w:t>
        </w:r>
        <w:r w:rsidR="00014DEF">
          <w:rPr>
            <w:noProof/>
            <w:webHidden/>
          </w:rPr>
          <w:fldChar w:fldCharType="end"/>
        </w:r>
      </w:hyperlink>
    </w:p>
    <w:p w:rsidR="00014DEF" w:rsidRDefault="00D07828">
      <w:pPr>
        <w:pStyle w:val="TableofFigures"/>
        <w:tabs>
          <w:tab w:val="right" w:leader="dot" w:pos="9062"/>
        </w:tabs>
        <w:rPr>
          <w:noProof/>
          <w:sz w:val="22"/>
          <w:szCs w:val="22"/>
          <w:lang w:eastAsia="de-CH"/>
        </w:rPr>
      </w:pPr>
      <w:hyperlink w:anchor="_Toc310270812" w:history="1">
        <w:r w:rsidR="00014DEF" w:rsidRPr="00C04064">
          <w:rPr>
            <w:rStyle w:val="Hyperlink"/>
            <w:noProof/>
          </w:rPr>
          <w:t>Abbildung 13 - Finder</w:t>
        </w:r>
        <w:r w:rsidR="00014DEF">
          <w:rPr>
            <w:noProof/>
            <w:webHidden/>
          </w:rPr>
          <w:tab/>
        </w:r>
        <w:r w:rsidR="00014DEF">
          <w:rPr>
            <w:noProof/>
            <w:webHidden/>
          </w:rPr>
          <w:fldChar w:fldCharType="begin"/>
        </w:r>
        <w:r w:rsidR="00014DEF">
          <w:rPr>
            <w:noProof/>
            <w:webHidden/>
          </w:rPr>
          <w:instrText xml:space="preserve"> PAGEREF _Toc310270812 \h </w:instrText>
        </w:r>
        <w:r w:rsidR="00014DEF">
          <w:rPr>
            <w:noProof/>
            <w:webHidden/>
          </w:rPr>
        </w:r>
        <w:r w:rsidR="00014DEF">
          <w:rPr>
            <w:noProof/>
            <w:webHidden/>
          </w:rPr>
          <w:fldChar w:fldCharType="separate"/>
        </w:r>
        <w:r w:rsidR="00014DEF">
          <w:rPr>
            <w:noProof/>
            <w:webHidden/>
          </w:rPr>
          <w:t>13</w:t>
        </w:r>
        <w:r w:rsidR="00014DEF">
          <w:rPr>
            <w:noProof/>
            <w:webHidden/>
          </w:rPr>
          <w:fldChar w:fldCharType="end"/>
        </w:r>
      </w:hyperlink>
    </w:p>
    <w:p w:rsidR="00014DEF" w:rsidRDefault="00D07828">
      <w:pPr>
        <w:pStyle w:val="TableofFigures"/>
        <w:tabs>
          <w:tab w:val="right" w:leader="dot" w:pos="9062"/>
        </w:tabs>
        <w:rPr>
          <w:noProof/>
          <w:sz w:val="22"/>
          <w:szCs w:val="22"/>
          <w:lang w:eastAsia="de-CH"/>
        </w:rPr>
      </w:pPr>
      <w:hyperlink w:anchor="_Toc310270813" w:history="1">
        <w:r w:rsidR="00014DEF" w:rsidRPr="00C04064">
          <w:rPr>
            <w:rStyle w:val="Hyperlink"/>
            <w:noProof/>
          </w:rPr>
          <w:t>Abbildung 14 - Detailansichten</w:t>
        </w:r>
        <w:r w:rsidR="00014DEF">
          <w:rPr>
            <w:noProof/>
            <w:webHidden/>
          </w:rPr>
          <w:tab/>
        </w:r>
        <w:r w:rsidR="00014DEF">
          <w:rPr>
            <w:noProof/>
            <w:webHidden/>
          </w:rPr>
          <w:fldChar w:fldCharType="begin"/>
        </w:r>
        <w:r w:rsidR="00014DEF">
          <w:rPr>
            <w:noProof/>
            <w:webHidden/>
          </w:rPr>
          <w:instrText xml:space="preserve"> PAGEREF _Toc310270813 \h </w:instrText>
        </w:r>
        <w:r w:rsidR="00014DEF">
          <w:rPr>
            <w:noProof/>
            <w:webHidden/>
          </w:rPr>
        </w:r>
        <w:r w:rsidR="00014DEF">
          <w:rPr>
            <w:noProof/>
            <w:webHidden/>
          </w:rPr>
          <w:fldChar w:fldCharType="separate"/>
        </w:r>
        <w:r w:rsidR="00014DEF">
          <w:rPr>
            <w:noProof/>
            <w:webHidden/>
          </w:rPr>
          <w:t>14</w:t>
        </w:r>
        <w:r w:rsidR="00014DEF">
          <w:rPr>
            <w:noProof/>
            <w:webHidden/>
          </w:rPr>
          <w:fldChar w:fldCharType="end"/>
        </w:r>
      </w:hyperlink>
    </w:p>
    <w:p w:rsidR="00014DEF" w:rsidRDefault="00D07828">
      <w:pPr>
        <w:pStyle w:val="TableofFigures"/>
        <w:tabs>
          <w:tab w:val="right" w:leader="dot" w:pos="9062"/>
        </w:tabs>
        <w:rPr>
          <w:noProof/>
          <w:sz w:val="22"/>
          <w:szCs w:val="22"/>
          <w:lang w:eastAsia="de-CH"/>
        </w:rPr>
      </w:pPr>
      <w:hyperlink w:anchor="_Toc310270814" w:history="1">
        <w:r w:rsidR="00014DEF" w:rsidRPr="00C04064">
          <w:rPr>
            <w:rStyle w:val="Hyperlink"/>
            <w:noProof/>
          </w:rPr>
          <w:t>Abbildung 15 - Papierprototyp Variante A, Spider View</w:t>
        </w:r>
        <w:r w:rsidR="00014DEF">
          <w:rPr>
            <w:noProof/>
            <w:webHidden/>
          </w:rPr>
          <w:tab/>
        </w:r>
        <w:r w:rsidR="00014DEF">
          <w:rPr>
            <w:noProof/>
            <w:webHidden/>
          </w:rPr>
          <w:fldChar w:fldCharType="begin"/>
        </w:r>
        <w:r w:rsidR="00014DEF">
          <w:rPr>
            <w:noProof/>
            <w:webHidden/>
          </w:rPr>
          <w:instrText xml:space="preserve"> PAGEREF _Toc310270814 \h </w:instrText>
        </w:r>
        <w:r w:rsidR="00014DEF">
          <w:rPr>
            <w:noProof/>
            <w:webHidden/>
          </w:rPr>
        </w:r>
        <w:r w:rsidR="00014DEF">
          <w:rPr>
            <w:noProof/>
            <w:webHidden/>
          </w:rPr>
          <w:fldChar w:fldCharType="separate"/>
        </w:r>
        <w:r w:rsidR="00014DEF">
          <w:rPr>
            <w:noProof/>
            <w:webHidden/>
          </w:rPr>
          <w:t>14</w:t>
        </w:r>
        <w:r w:rsidR="00014DEF">
          <w:rPr>
            <w:noProof/>
            <w:webHidden/>
          </w:rPr>
          <w:fldChar w:fldCharType="end"/>
        </w:r>
      </w:hyperlink>
    </w:p>
    <w:p w:rsidR="00014DEF" w:rsidRDefault="00D07828">
      <w:pPr>
        <w:pStyle w:val="TableofFigures"/>
        <w:tabs>
          <w:tab w:val="right" w:leader="dot" w:pos="9062"/>
        </w:tabs>
        <w:rPr>
          <w:noProof/>
          <w:sz w:val="22"/>
          <w:szCs w:val="22"/>
          <w:lang w:eastAsia="de-CH"/>
        </w:rPr>
      </w:pPr>
      <w:hyperlink w:anchor="_Toc310270815" w:history="1">
        <w:r w:rsidR="00014DEF" w:rsidRPr="00C04064">
          <w:rPr>
            <w:rStyle w:val="Hyperlink"/>
            <w:noProof/>
          </w:rPr>
          <w:t>Abbildung 16 - Papierprototyp Variante B</w:t>
        </w:r>
        <w:r w:rsidR="00014DEF">
          <w:rPr>
            <w:noProof/>
            <w:webHidden/>
          </w:rPr>
          <w:tab/>
        </w:r>
        <w:r w:rsidR="00014DEF">
          <w:rPr>
            <w:noProof/>
            <w:webHidden/>
          </w:rPr>
          <w:fldChar w:fldCharType="begin"/>
        </w:r>
        <w:r w:rsidR="00014DEF">
          <w:rPr>
            <w:noProof/>
            <w:webHidden/>
          </w:rPr>
          <w:instrText xml:space="preserve"> PAGEREF _Toc310270815 \h </w:instrText>
        </w:r>
        <w:r w:rsidR="00014DEF">
          <w:rPr>
            <w:noProof/>
            <w:webHidden/>
          </w:rPr>
        </w:r>
        <w:r w:rsidR="00014DEF">
          <w:rPr>
            <w:noProof/>
            <w:webHidden/>
          </w:rPr>
          <w:fldChar w:fldCharType="separate"/>
        </w:r>
        <w:r w:rsidR="00014DEF">
          <w:rPr>
            <w:noProof/>
            <w:webHidden/>
          </w:rPr>
          <w:t>16</w:t>
        </w:r>
        <w:r w:rsidR="00014DEF">
          <w:rPr>
            <w:noProof/>
            <w:webHidden/>
          </w:rPr>
          <w:fldChar w:fldCharType="end"/>
        </w:r>
      </w:hyperlink>
    </w:p>
    <w:p w:rsidR="00014DEF" w:rsidRDefault="00D07828">
      <w:pPr>
        <w:pStyle w:val="TableofFigures"/>
        <w:tabs>
          <w:tab w:val="right" w:leader="dot" w:pos="9062"/>
        </w:tabs>
        <w:rPr>
          <w:noProof/>
          <w:sz w:val="22"/>
          <w:szCs w:val="22"/>
          <w:lang w:eastAsia="de-CH"/>
        </w:rPr>
      </w:pPr>
      <w:hyperlink w:anchor="_Toc310270816" w:history="1">
        <w:r w:rsidR="00014DEF" w:rsidRPr="00C04064">
          <w:rPr>
            <w:rStyle w:val="Hyperlink"/>
            <w:noProof/>
          </w:rPr>
          <w:t>Abbildung 17 - Papierprototyp Variante C, Detailansicht</w:t>
        </w:r>
        <w:r w:rsidR="00014DEF">
          <w:rPr>
            <w:noProof/>
            <w:webHidden/>
          </w:rPr>
          <w:tab/>
        </w:r>
        <w:r w:rsidR="00014DEF">
          <w:rPr>
            <w:noProof/>
            <w:webHidden/>
          </w:rPr>
          <w:fldChar w:fldCharType="begin"/>
        </w:r>
        <w:r w:rsidR="00014DEF">
          <w:rPr>
            <w:noProof/>
            <w:webHidden/>
          </w:rPr>
          <w:instrText xml:space="preserve"> PAGEREF _Toc310270816 \h </w:instrText>
        </w:r>
        <w:r w:rsidR="00014DEF">
          <w:rPr>
            <w:noProof/>
            <w:webHidden/>
          </w:rPr>
        </w:r>
        <w:r w:rsidR="00014DEF">
          <w:rPr>
            <w:noProof/>
            <w:webHidden/>
          </w:rPr>
          <w:fldChar w:fldCharType="separate"/>
        </w:r>
        <w:r w:rsidR="00014DEF">
          <w:rPr>
            <w:noProof/>
            <w:webHidden/>
          </w:rPr>
          <w:t>17</w:t>
        </w:r>
        <w:r w:rsidR="00014DEF">
          <w:rPr>
            <w:noProof/>
            <w:webHidden/>
          </w:rPr>
          <w:fldChar w:fldCharType="end"/>
        </w:r>
      </w:hyperlink>
    </w:p>
    <w:p w:rsidR="00014DEF" w:rsidRDefault="00D07828">
      <w:pPr>
        <w:pStyle w:val="TableofFigures"/>
        <w:tabs>
          <w:tab w:val="right" w:leader="dot" w:pos="9062"/>
        </w:tabs>
        <w:rPr>
          <w:noProof/>
          <w:sz w:val="22"/>
          <w:szCs w:val="22"/>
          <w:lang w:eastAsia="de-CH"/>
        </w:rPr>
      </w:pPr>
      <w:hyperlink w:anchor="_Toc310270817" w:history="1">
        <w:r w:rsidR="00014DEF" w:rsidRPr="00C04064">
          <w:rPr>
            <w:rStyle w:val="Hyperlink"/>
            <w:noProof/>
          </w:rPr>
          <w:t>Abbildung 18 - Papierprototyp Variante C, Übersicht</w:t>
        </w:r>
        <w:r w:rsidR="00014DEF">
          <w:rPr>
            <w:noProof/>
            <w:webHidden/>
          </w:rPr>
          <w:tab/>
        </w:r>
        <w:r w:rsidR="00014DEF">
          <w:rPr>
            <w:noProof/>
            <w:webHidden/>
          </w:rPr>
          <w:fldChar w:fldCharType="begin"/>
        </w:r>
        <w:r w:rsidR="00014DEF">
          <w:rPr>
            <w:noProof/>
            <w:webHidden/>
          </w:rPr>
          <w:instrText xml:space="preserve"> PAGEREF _Toc310270817 \h </w:instrText>
        </w:r>
        <w:r w:rsidR="00014DEF">
          <w:rPr>
            <w:noProof/>
            <w:webHidden/>
          </w:rPr>
        </w:r>
        <w:r w:rsidR="00014DEF">
          <w:rPr>
            <w:noProof/>
            <w:webHidden/>
          </w:rPr>
          <w:fldChar w:fldCharType="separate"/>
        </w:r>
        <w:r w:rsidR="00014DEF">
          <w:rPr>
            <w:noProof/>
            <w:webHidden/>
          </w:rPr>
          <w:t>18</w:t>
        </w:r>
        <w:r w:rsidR="00014DEF">
          <w:rPr>
            <w:noProof/>
            <w:webHidden/>
          </w:rPr>
          <w:fldChar w:fldCharType="end"/>
        </w:r>
      </w:hyperlink>
    </w:p>
    <w:p w:rsidR="00014DEF" w:rsidRDefault="00D07828">
      <w:pPr>
        <w:pStyle w:val="TableofFigures"/>
        <w:tabs>
          <w:tab w:val="right" w:leader="dot" w:pos="9062"/>
        </w:tabs>
        <w:rPr>
          <w:noProof/>
          <w:sz w:val="22"/>
          <w:szCs w:val="22"/>
          <w:lang w:eastAsia="de-CH"/>
        </w:rPr>
      </w:pPr>
      <w:hyperlink w:anchor="_Toc310270818" w:history="1">
        <w:r w:rsidR="00014DEF" w:rsidRPr="00C04064">
          <w:rPr>
            <w:rStyle w:val="Hyperlink"/>
            <w:noProof/>
          </w:rPr>
          <w:t>Abbildung 19 - Pivot Viewer</w:t>
        </w:r>
        <w:r w:rsidR="00014DEF">
          <w:rPr>
            <w:noProof/>
            <w:webHidden/>
          </w:rPr>
          <w:tab/>
        </w:r>
        <w:r w:rsidR="00014DEF">
          <w:rPr>
            <w:noProof/>
            <w:webHidden/>
          </w:rPr>
          <w:fldChar w:fldCharType="begin"/>
        </w:r>
        <w:r w:rsidR="00014DEF">
          <w:rPr>
            <w:noProof/>
            <w:webHidden/>
          </w:rPr>
          <w:instrText xml:space="preserve"> PAGEREF _Toc310270818 \h </w:instrText>
        </w:r>
        <w:r w:rsidR="00014DEF">
          <w:rPr>
            <w:noProof/>
            <w:webHidden/>
          </w:rPr>
        </w:r>
        <w:r w:rsidR="00014DEF">
          <w:rPr>
            <w:noProof/>
            <w:webHidden/>
          </w:rPr>
          <w:fldChar w:fldCharType="separate"/>
        </w:r>
        <w:r w:rsidR="00014DEF">
          <w:rPr>
            <w:noProof/>
            <w:webHidden/>
          </w:rPr>
          <w:t>20</w:t>
        </w:r>
        <w:r w:rsidR="00014DEF">
          <w:rPr>
            <w:noProof/>
            <w:webHidden/>
          </w:rPr>
          <w:fldChar w:fldCharType="end"/>
        </w:r>
      </w:hyperlink>
    </w:p>
    <w:p w:rsidR="00014DEF" w:rsidRDefault="00D07828">
      <w:pPr>
        <w:pStyle w:val="TableofFigures"/>
        <w:tabs>
          <w:tab w:val="right" w:leader="dot" w:pos="9062"/>
        </w:tabs>
        <w:rPr>
          <w:noProof/>
          <w:sz w:val="22"/>
          <w:szCs w:val="22"/>
          <w:lang w:eastAsia="de-CH"/>
        </w:rPr>
      </w:pPr>
      <w:hyperlink w:anchor="_Toc310270819" w:history="1">
        <w:r w:rsidR="00014DEF" w:rsidRPr="00C04064">
          <w:rPr>
            <w:rStyle w:val="Hyperlink"/>
            <w:noProof/>
          </w:rPr>
          <w:t>Abbildung 20 - Externes Design, Übersicht</w:t>
        </w:r>
        <w:r w:rsidR="00014DEF">
          <w:rPr>
            <w:noProof/>
            <w:webHidden/>
          </w:rPr>
          <w:tab/>
        </w:r>
        <w:r w:rsidR="00014DEF">
          <w:rPr>
            <w:noProof/>
            <w:webHidden/>
          </w:rPr>
          <w:fldChar w:fldCharType="begin"/>
        </w:r>
        <w:r w:rsidR="00014DEF">
          <w:rPr>
            <w:noProof/>
            <w:webHidden/>
          </w:rPr>
          <w:instrText xml:space="preserve"> PAGEREF _Toc310270819 \h </w:instrText>
        </w:r>
        <w:r w:rsidR="00014DEF">
          <w:rPr>
            <w:noProof/>
            <w:webHidden/>
          </w:rPr>
        </w:r>
        <w:r w:rsidR="00014DEF">
          <w:rPr>
            <w:noProof/>
            <w:webHidden/>
          </w:rPr>
          <w:fldChar w:fldCharType="separate"/>
        </w:r>
        <w:r w:rsidR="00014DEF">
          <w:rPr>
            <w:noProof/>
            <w:webHidden/>
          </w:rPr>
          <w:t>21</w:t>
        </w:r>
        <w:r w:rsidR="00014DEF">
          <w:rPr>
            <w:noProof/>
            <w:webHidden/>
          </w:rPr>
          <w:fldChar w:fldCharType="end"/>
        </w:r>
      </w:hyperlink>
    </w:p>
    <w:p w:rsidR="00014DEF" w:rsidRDefault="00D07828">
      <w:pPr>
        <w:pStyle w:val="TableofFigures"/>
        <w:tabs>
          <w:tab w:val="right" w:leader="dot" w:pos="9062"/>
        </w:tabs>
        <w:rPr>
          <w:noProof/>
          <w:sz w:val="22"/>
          <w:szCs w:val="22"/>
          <w:lang w:eastAsia="de-CH"/>
        </w:rPr>
      </w:pPr>
      <w:hyperlink w:anchor="_Toc310270820" w:history="1">
        <w:r w:rsidR="00014DEF" w:rsidRPr="00C04064">
          <w:rPr>
            <w:rStyle w:val="Hyperlink"/>
            <w:noProof/>
          </w:rPr>
          <w:t>Abbildung 21 - Externes Design, Detailansicht</w:t>
        </w:r>
        <w:r w:rsidR="00014DEF">
          <w:rPr>
            <w:noProof/>
            <w:webHidden/>
          </w:rPr>
          <w:tab/>
        </w:r>
        <w:r w:rsidR="00014DEF">
          <w:rPr>
            <w:noProof/>
            <w:webHidden/>
          </w:rPr>
          <w:fldChar w:fldCharType="begin"/>
        </w:r>
        <w:r w:rsidR="00014DEF">
          <w:rPr>
            <w:noProof/>
            <w:webHidden/>
          </w:rPr>
          <w:instrText xml:space="preserve"> PAGEREF _Toc310270820 \h </w:instrText>
        </w:r>
        <w:r w:rsidR="00014DEF">
          <w:rPr>
            <w:noProof/>
            <w:webHidden/>
          </w:rPr>
        </w:r>
        <w:r w:rsidR="00014DEF">
          <w:rPr>
            <w:noProof/>
            <w:webHidden/>
          </w:rPr>
          <w:fldChar w:fldCharType="separate"/>
        </w:r>
        <w:r w:rsidR="00014DEF">
          <w:rPr>
            <w:noProof/>
            <w:webHidden/>
          </w:rPr>
          <w:t>22</w:t>
        </w:r>
        <w:r w:rsidR="00014DEF">
          <w:rPr>
            <w:noProof/>
            <w:webHidden/>
          </w:rPr>
          <w:fldChar w:fldCharType="end"/>
        </w:r>
      </w:hyperlink>
    </w:p>
    <w:p w:rsidR="002A4D31" w:rsidRDefault="00F97C59" w:rsidP="002A4D31">
      <w:pPr>
        <w:pStyle w:val="Heading2"/>
        <w:rPr>
          <w:lang w:val="de-DE"/>
        </w:rPr>
      </w:pPr>
      <w:r>
        <w:rPr>
          <w:lang w:val="de-DE"/>
        </w:rPr>
        <w:fldChar w:fldCharType="end"/>
      </w:r>
      <w:bookmarkStart w:id="5" w:name="_Toc310273086"/>
      <w:r w:rsidR="002A4D31">
        <w:rPr>
          <w:lang w:val="de-DE"/>
        </w:rPr>
        <w:t>Tabellenverzeichnis</w:t>
      </w:r>
      <w:bookmarkEnd w:id="5"/>
    </w:p>
    <w:p w:rsidR="00014DEF" w:rsidRDefault="002A4D31">
      <w:pPr>
        <w:pStyle w:val="TableofFigures"/>
        <w:tabs>
          <w:tab w:val="right" w:leader="dot" w:pos="9062"/>
        </w:tabs>
        <w:rPr>
          <w:noProof/>
          <w:sz w:val="22"/>
          <w:szCs w:val="22"/>
          <w:lang w:eastAsia="de-CH"/>
        </w:rPr>
      </w:pPr>
      <w:r>
        <w:rPr>
          <w:lang w:val="de-DE"/>
        </w:rPr>
        <w:fldChar w:fldCharType="begin"/>
      </w:r>
      <w:r>
        <w:rPr>
          <w:lang w:val="de-DE"/>
        </w:rPr>
        <w:instrText xml:space="preserve"> TOC \h \z \c "Tabelle" </w:instrText>
      </w:r>
      <w:r>
        <w:rPr>
          <w:lang w:val="de-DE"/>
        </w:rPr>
        <w:fldChar w:fldCharType="separate"/>
      </w:r>
      <w:hyperlink w:anchor="_Toc310270821" w:history="1">
        <w:r w:rsidR="00014DEF" w:rsidRPr="00444AE3">
          <w:rPr>
            <w:rStyle w:val="Hyperlink"/>
            <w:noProof/>
          </w:rPr>
          <w:t>Tabelle 1 - Gegebene Daten im Zusammenhang mit den Project Notes</w:t>
        </w:r>
        <w:r w:rsidR="00014DEF">
          <w:rPr>
            <w:noProof/>
            <w:webHidden/>
          </w:rPr>
          <w:tab/>
        </w:r>
        <w:r w:rsidR="00014DEF">
          <w:rPr>
            <w:noProof/>
            <w:webHidden/>
          </w:rPr>
          <w:fldChar w:fldCharType="begin"/>
        </w:r>
        <w:r w:rsidR="00014DEF">
          <w:rPr>
            <w:noProof/>
            <w:webHidden/>
          </w:rPr>
          <w:instrText xml:space="preserve"> PAGEREF _Toc310270821 \h </w:instrText>
        </w:r>
        <w:r w:rsidR="00014DEF">
          <w:rPr>
            <w:noProof/>
            <w:webHidden/>
          </w:rPr>
        </w:r>
        <w:r w:rsidR="00014DEF">
          <w:rPr>
            <w:noProof/>
            <w:webHidden/>
          </w:rPr>
          <w:fldChar w:fldCharType="separate"/>
        </w:r>
        <w:r w:rsidR="00014DEF">
          <w:rPr>
            <w:noProof/>
            <w:webHidden/>
          </w:rPr>
          <w:t>6</w:t>
        </w:r>
        <w:r w:rsidR="00014DEF">
          <w:rPr>
            <w:noProof/>
            <w:webHidden/>
          </w:rPr>
          <w:fldChar w:fldCharType="end"/>
        </w:r>
      </w:hyperlink>
    </w:p>
    <w:p w:rsidR="00484455" w:rsidRDefault="002A4D31" w:rsidP="002A4D31">
      <w:pPr>
        <w:rPr>
          <w:lang w:val="de-DE"/>
        </w:rPr>
      </w:pPr>
      <w:r>
        <w:rPr>
          <w:lang w:val="de-DE"/>
        </w:rPr>
        <w:fldChar w:fldCharType="end"/>
      </w:r>
      <w:r w:rsidR="00484455">
        <w:rPr>
          <w:lang w:val="de-DE"/>
        </w:rPr>
        <w:br w:type="page"/>
      </w:r>
    </w:p>
    <w:p w:rsidR="006156A4" w:rsidRPr="00D20884" w:rsidRDefault="00200AE8" w:rsidP="00D20884">
      <w:pPr>
        <w:pStyle w:val="Heading1"/>
      </w:pPr>
      <w:bookmarkStart w:id="6" w:name="_Ref306567743"/>
      <w:bookmarkStart w:id="7" w:name="_Ref306567747"/>
      <w:bookmarkStart w:id="8" w:name="_Toc310273087"/>
      <w:r>
        <w:lastRenderedPageBreak/>
        <w:t>Daten</w:t>
      </w:r>
      <w:bookmarkEnd w:id="6"/>
      <w:bookmarkEnd w:id="7"/>
      <w:bookmarkEnd w:id="8"/>
    </w:p>
    <w:p w:rsidR="00D70DB2" w:rsidRDefault="00FE5257" w:rsidP="00833AB2">
      <w:r>
        <w:t>In den Metadaten eine</w:t>
      </w:r>
      <w:r w:rsidR="009F49FA">
        <w:t>r</w:t>
      </w:r>
      <w:r w:rsidR="001D467A">
        <w:t xml:space="preserve"> Project Note sind </w:t>
      </w:r>
      <w:r w:rsidR="00833AB2">
        <w:t>v</w:t>
      </w:r>
      <w:r w:rsidR="00931871">
        <w:t>erschiedene Angaben gespeichert.</w:t>
      </w:r>
      <w:r w:rsidR="00833AB2">
        <w:t xml:space="preserve"> </w:t>
      </w:r>
      <w:r w:rsidR="00E30E31">
        <w:t>Darin enthalten sind beispielsweise Informationen zum Kunden, mit welchem das</w:t>
      </w:r>
      <w:r w:rsidR="00931871">
        <w:t xml:space="preserve"> Projekt realisiert wurde</w:t>
      </w:r>
      <w:r w:rsidR="00E30E31">
        <w:t xml:space="preserve">. Auch die </w:t>
      </w:r>
      <w:r w:rsidR="00833AB2">
        <w:t>Technologien</w:t>
      </w:r>
      <w:r>
        <w:t>, mit denen</w:t>
      </w:r>
      <w:r w:rsidR="00931871">
        <w:t xml:space="preserve"> </w:t>
      </w:r>
      <w:r w:rsidR="00833AB2">
        <w:t>gearbeitet</w:t>
      </w:r>
      <w:r w:rsidR="00931871">
        <w:t xml:space="preserve"> wurde</w:t>
      </w:r>
      <w:r w:rsidR="00833AB2">
        <w:t xml:space="preserve"> </w:t>
      </w:r>
      <w:r w:rsidR="00E30E31">
        <w:t>oder der</w:t>
      </w:r>
      <w:r>
        <w:t xml:space="preserve"> </w:t>
      </w:r>
      <w:r w:rsidR="00931871">
        <w:t>Fokus des Projektes</w:t>
      </w:r>
      <w:r w:rsidR="00E30E31">
        <w:t xml:space="preserve"> sind in den Informationen enthalten</w:t>
      </w:r>
      <w:r w:rsidR="00833AB2">
        <w:t xml:space="preserve">. Diese </w:t>
      </w:r>
      <w:r>
        <w:t xml:space="preserve"> Angaben </w:t>
      </w:r>
      <w:r w:rsidR="00833AB2">
        <w:t>werden verwendet</w:t>
      </w:r>
      <w:r>
        <w:t>,</w:t>
      </w:r>
      <w:r w:rsidR="00833AB2">
        <w:t xml:space="preserve"> um die Project N</w:t>
      </w:r>
      <w:r>
        <w:t xml:space="preserve">otes </w:t>
      </w:r>
      <w:r w:rsidR="00D70DB2">
        <w:t>zu filtern.</w:t>
      </w:r>
    </w:p>
    <w:p w:rsidR="00D20884" w:rsidRDefault="00D20884" w:rsidP="00D20884">
      <w:pPr>
        <w:pStyle w:val="Heading2"/>
      </w:pPr>
      <w:bookmarkStart w:id="9" w:name="_Toc310273088"/>
      <w:r>
        <w:t>Prozessdiagramm</w:t>
      </w:r>
      <w:bookmarkEnd w:id="9"/>
    </w:p>
    <w:p w:rsidR="006000DA" w:rsidRPr="006000DA" w:rsidRDefault="00707D80" w:rsidP="006000DA">
      <w:r>
        <w:t xml:space="preserve">Bis eine </w:t>
      </w:r>
      <w:r w:rsidR="006000DA">
        <w:t xml:space="preserve">Project Note im Eingangsbereich der </w:t>
      </w:r>
      <w:proofErr w:type="spellStart"/>
      <w:r w:rsidR="006000DA">
        <w:t>Zühlke</w:t>
      </w:r>
      <w:proofErr w:type="spellEnd"/>
      <w:r w:rsidR="006000DA">
        <w:t xml:space="preserve"> Engineering AG ausgestellt werden</w:t>
      </w:r>
      <w:r w:rsidR="00D41489">
        <w:t xml:space="preserve"> kann</w:t>
      </w:r>
      <w:r w:rsidR="006000DA">
        <w:t>, müssen folgende Schritte durchlaufen werden:</w:t>
      </w:r>
    </w:p>
    <w:p w:rsidR="00E16AD0" w:rsidRDefault="00D20884" w:rsidP="00E16AD0">
      <w:pPr>
        <w:keepNext/>
      </w:pPr>
      <w:r>
        <w:rPr>
          <w:noProof/>
          <w:lang w:eastAsia="de-CH"/>
        </w:rPr>
        <w:lastRenderedPageBreak/>
        <w:drawing>
          <wp:inline distT="0" distB="0" distL="0" distR="0" wp14:anchorId="4164E56D" wp14:editId="56C25EB6">
            <wp:extent cx="5467350" cy="8420100"/>
            <wp:effectExtent l="57150" t="38100" r="38100" b="95250"/>
            <wp:docPr id="19" name="Diagram 1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 r:lo="rId11" r:qs="rId12" r:cs="rId13"/>
              </a:graphicData>
            </a:graphic>
          </wp:inline>
        </w:drawing>
      </w:r>
    </w:p>
    <w:p w:rsidR="00D20884" w:rsidRPr="00D20884" w:rsidRDefault="00E16AD0" w:rsidP="00E16AD0">
      <w:pPr>
        <w:pStyle w:val="Caption"/>
      </w:pPr>
      <w:bookmarkStart w:id="10" w:name="_Toc310270800"/>
      <w:r>
        <w:t xml:space="preserve">Abbildung </w:t>
      </w:r>
      <w:r w:rsidR="00D07828">
        <w:fldChar w:fldCharType="begin"/>
      </w:r>
      <w:r w:rsidR="00D07828">
        <w:instrText xml:space="preserve"> SEQ Abbildung \* ARABIC </w:instrText>
      </w:r>
      <w:r w:rsidR="00D07828">
        <w:fldChar w:fldCharType="separate"/>
      </w:r>
      <w:r w:rsidR="00F22EBA">
        <w:rPr>
          <w:noProof/>
        </w:rPr>
        <w:t>1</w:t>
      </w:r>
      <w:r w:rsidR="00D07828">
        <w:rPr>
          <w:noProof/>
        </w:rPr>
        <w:fldChar w:fldCharType="end"/>
      </w:r>
      <w:r>
        <w:t xml:space="preserve"> - Prozessdiagramm</w:t>
      </w:r>
      <w:bookmarkEnd w:id="10"/>
    </w:p>
    <w:p w:rsidR="00BC3684" w:rsidRDefault="00BC3684">
      <w:pPr>
        <w:rPr>
          <w:rFonts w:asciiTheme="majorHAnsi" w:hAnsiTheme="majorHAnsi"/>
          <w:b/>
          <w:color w:val="4F4F59"/>
          <w:spacing w:val="15"/>
          <w:sz w:val="22"/>
          <w:szCs w:val="22"/>
        </w:rPr>
      </w:pPr>
      <w:r>
        <w:br w:type="page"/>
      </w:r>
    </w:p>
    <w:p w:rsidR="00876AA7" w:rsidRDefault="00876AA7" w:rsidP="0013075A">
      <w:pPr>
        <w:pStyle w:val="Heading2"/>
      </w:pPr>
      <w:bookmarkStart w:id="11" w:name="_Toc310273089"/>
      <w:r>
        <w:lastRenderedPageBreak/>
        <w:t>Domain Model</w:t>
      </w:r>
      <w:bookmarkEnd w:id="11"/>
    </w:p>
    <w:p w:rsidR="00D70DB2" w:rsidRDefault="00D70DB2" w:rsidP="00833AB2">
      <w:r>
        <w:t xml:space="preserve">Eine Project Note kann grundsätzlich mehrere </w:t>
      </w:r>
      <w:r w:rsidR="00734B59">
        <w:t>Begriffe</w:t>
      </w:r>
      <w:r w:rsidR="00014DEF">
        <w:t xml:space="preserve"> derselben K</w:t>
      </w:r>
      <w:r>
        <w:t xml:space="preserve">ategorie enthalten. </w:t>
      </w:r>
      <w:proofErr w:type="gramStart"/>
      <w:r>
        <w:t>Folgendes</w:t>
      </w:r>
      <w:proofErr w:type="gramEnd"/>
      <w:r>
        <w:t xml:space="preserve"> Domain Model zeigt die Relationen:</w:t>
      </w:r>
    </w:p>
    <w:p w:rsidR="00826747" w:rsidRDefault="00826747" w:rsidP="00826747">
      <w:pPr>
        <w:keepNext/>
      </w:pPr>
      <w:r>
        <w:rPr>
          <w:noProof/>
          <w:lang w:eastAsia="de-CH"/>
        </w:rPr>
        <w:drawing>
          <wp:inline distT="0" distB="0" distL="0" distR="0" wp14:anchorId="79B85D55" wp14:editId="30E17154">
            <wp:extent cx="5760720" cy="2697849"/>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760720" cy="2697849"/>
                    </a:xfrm>
                    <a:prstGeom prst="rect">
                      <a:avLst/>
                    </a:prstGeom>
                  </pic:spPr>
                </pic:pic>
              </a:graphicData>
            </a:graphic>
          </wp:inline>
        </w:drawing>
      </w:r>
    </w:p>
    <w:p w:rsidR="00D70DB2" w:rsidRDefault="00826747" w:rsidP="00826747">
      <w:pPr>
        <w:pStyle w:val="Caption"/>
      </w:pPr>
      <w:bookmarkStart w:id="12" w:name="_Toc310270801"/>
      <w:r>
        <w:t xml:space="preserve">Abbildung </w:t>
      </w:r>
      <w:r w:rsidR="00D07828">
        <w:fldChar w:fldCharType="begin"/>
      </w:r>
      <w:r w:rsidR="00D07828">
        <w:instrText xml:space="preserve"> SEQ Abbildung \* ARABIC </w:instrText>
      </w:r>
      <w:r w:rsidR="00D07828">
        <w:fldChar w:fldCharType="separate"/>
      </w:r>
      <w:r w:rsidR="00F22EBA">
        <w:rPr>
          <w:noProof/>
        </w:rPr>
        <w:t>2</w:t>
      </w:r>
      <w:r w:rsidR="00D07828">
        <w:rPr>
          <w:noProof/>
        </w:rPr>
        <w:fldChar w:fldCharType="end"/>
      </w:r>
      <w:r>
        <w:t xml:space="preserve"> - Domain Model Daten</w:t>
      </w:r>
      <w:bookmarkEnd w:id="12"/>
    </w:p>
    <w:p w:rsidR="009E47F0" w:rsidRDefault="009E47F0" w:rsidP="009E47F0">
      <w:r>
        <w:t xml:space="preserve">Ausser der Klasse </w:t>
      </w:r>
      <w:proofErr w:type="spellStart"/>
      <w:r>
        <w:t>ProjectNote</w:t>
      </w:r>
      <w:proofErr w:type="spellEnd"/>
      <w:r>
        <w:t xml:space="preserve"> beinhaltet jede Klasse ein</w:t>
      </w:r>
      <w:r w:rsidR="00B8700B">
        <w:t xml:space="preserve"> Attribut Name</w:t>
      </w:r>
      <w:r>
        <w:t xml:space="preserve"> (String), wie z.B. „Swisscom“ für ein „Customer“ Objekt.</w:t>
      </w:r>
      <w:r w:rsidR="00734B59">
        <w:br/>
        <w:t>Zum besseren Verständnis illustriert das folgende Objektdiagramm ein Beispiel einer Project Note.</w:t>
      </w:r>
    </w:p>
    <w:p w:rsidR="00F22EBA" w:rsidRDefault="00734B59" w:rsidP="00F22EBA">
      <w:pPr>
        <w:keepNext/>
      </w:pPr>
      <w:r>
        <w:rPr>
          <w:noProof/>
          <w:lang w:eastAsia="de-CH"/>
        </w:rPr>
        <w:drawing>
          <wp:inline distT="0" distB="0" distL="0" distR="0" wp14:anchorId="052B2BAC" wp14:editId="643728C5">
            <wp:extent cx="5760720" cy="2456815"/>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diagram.png"/>
                    <pic:cNvPicPr/>
                  </pic:nvPicPr>
                  <pic:blipFill>
                    <a:blip r:embed="rId16">
                      <a:extLst>
                        <a:ext uri="{28A0092B-C50C-407E-A947-70E740481C1C}">
                          <a14:useLocalDpi xmlns:a14="http://schemas.microsoft.com/office/drawing/2010/main" val="0"/>
                        </a:ext>
                      </a:extLst>
                    </a:blip>
                    <a:stretch>
                      <a:fillRect/>
                    </a:stretch>
                  </pic:blipFill>
                  <pic:spPr>
                    <a:xfrm>
                      <a:off x="0" y="0"/>
                      <a:ext cx="5760720" cy="2456815"/>
                    </a:xfrm>
                    <a:prstGeom prst="rect">
                      <a:avLst/>
                    </a:prstGeom>
                  </pic:spPr>
                </pic:pic>
              </a:graphicData>
            </a:graphic>
          </wp:inline>
        </w:drawing>
      </w:r>
    </w:p>
    <w:p w:rsidR="00734B59" w:rsidRDefault="00F22EBA" w:rsidP="00F22EBA">
      <w:pPr>
        <w:pStyle w:val="Caption"/>
      </w:pPr>
      <w:bookmarkStart w:id="13" w:name="_Toc310270802"/>
      <w:r>
        <w:t xml:space="preserve">Abbildung </w:t>
      </w:r>
      <w:r w:rsidR="00D07828">
        <w:fldChar w:fldCharType="begin"/>
      </w:r>
      <w:r w:rsidR="00D07828">
        <w:instrText xml:space="preserve"> SEQ Abbildung \* ARABIC </w:instrText>
      </w:r>
      <w:r w:rsidR="00D07828">
        <w:fldChar w:fldCharType="separate"/>
      </w:r>
      <w:r>
        <w:rPr>
          <w:noProof/>
        </w:rPr>
        <w:t>3</w:t>
      </w:r>
      <w:r w:rsidR="00D07828">
        <w:rPr>
          <w:noProof/>
        </w:rPr>
        <w:fldChar w:fldCharType="end"/>
      </w:r>
      <w:r>
        <w:t xml:space="preserve"> - Objekt Diagramm Project Note</w:t>
      </w:r>
      <w:bookmarkEnd w:id="13"/>
    </w:p>
    <w:p w:rsidR="0013075A" w:rsidRPr="009E47F0" w:rsidRDefault="0013075A" w:rsidP="0013075A">
      <w:pPr>
        <w:pStyle w:val="Heading2"/>
      </w:pPr>
      <w:bookmarkStart w:id="14" w:name="_Toc310273090"/>
      <w:r>
        <w:t>Kategorien und Zahlen</w:t>
      </w:r>
      <w:bookmarkEnd w:id="14"/>
    </w:p>
    <w:p w:rsidR="00833AB2" w:rsidRDefault="00014DEF" w:rsidP="00833AB2">
      <w:r>
        <w:t>Die K</w:t>
      </w:r>
      <w:r w:rsidR="00FE5257">
        <w:t>ategorien</w:t>
      </w:r>
      <w:r w:rsidR="00833AB2">
        <w:t xml:space="preserve"> sind die folgenden:</w:t>
      </w:r>
    </w:p>
    <w:tbl>
      <w:tblPr>
        <w:tblStyle w:val="MediumShading1-Accent1"/>
        <w:tblW w:w="0" w:type="auto"/>
        <w:tblLook w:val="04A0" w:firstRow="1" w:lastRow="0" w:firstColumn="1" w:lastColumn="0" w:noHBand="0" w:noVBand="1"/>
      </w:tblPr>
      <w:tblGrid>
        <w:gridCol w:w="2202"/>
        <w:gridCol w:w="1541"/>
        <w:gridCol w:w="1809"/>
        <w:gridCol w:w="1688"/>
        <w:gridCol w:w="2048"/>
      </w:tblGrid>
      <w:tr w:rsidR="00833AB2" w:rsidTr="00945F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2" w:type="dxa"/>
          </w:tcPr>
          <w:p w:rsidR="00833AB2" w:rsidRDefault="00833AB2" w:rsidP="00945F2B">
            <w:r>
              <w:t>Bereich</w:t>
            </w:r>
          </w:p>
        </w:tc>
        <w:tc>
          <w:tcPr>
            <w:tcW w:w="1541" w:type="dxa"/>
          </w:tcPr>
          <w:p w:rsidR="00833AB2" w:rsidRDefault="00833AB2" w:rsidP="00945F2B">
            <w:pPr>
              <w:cnfStyle w:val="100000000000" w:firstRow="1" w:lastRow="0" w:firstColumn="0" w:lastColumn="0" w:oddVBand="0" w:evenVBand="0" w:oddHBand="0" w:evenHBand="0" w:firstRowFirstColumn="0" w:firstRowLastColumn="0" w:lastRowFirstColumn="0" w:lastRowLastColumn="0"/>
            </w:pPr>
            <w:r>
              <w:t>Anzahl</w:t>
            </w:r>
            <w:r w:rsidR="00526349">
              <w:t xml:space="preserve"> Begriffe</w:t>
            </w:r>
          </w:p>
        </w:tc>
        <w:tc>
          <w:tcPr>
            <w:tcW w:w="1809" w:type="dxa"/>
          </w:tcPr>
          <w:p w:rsidR="00833AB2" w:rsidRDefault="00833AB2" w:rsidP="00945F2B">
            <w:pPr>
              <w:cnfStyle w:val="100000000000" w:firstRow="1" w:lastRow="0" w:firstColumn="0" w:lastColumn="0" w:oddVBand="0" w:evenVBand="0" w:oddHBand="0" w:evenHBand="0" w:firstRowFirstColumn="0" w:firstRowLastColumn="0" w:lastRowFirstColumn="0" w:lastRowLastColumn="0"/>
            </w:pPr>
            <w:r>
              <w:t>Minimale Anzahl</w:t>
            </w:r>
          </w:p>
          <w:p w:rsidR="00833AB2" w:rsidRDefault="00833AB2" w:rsidP="00945F2B">
            <w:pPr>
              <w:cnfStyle w:val="100000000000" w:firstRow="1" w:lastRow="0" w:firstColumn="0" w:lastColumn="0" w:oddVBand="0" w:evenVBand="0" w:oddHBand="0" w:evenHBand="0" w:firstRowFirstColumn="0" w:firstRowLastColumn="0" w:lastRowFirstColumn="0" w:lastRowLastColumn="0"/>
            </w:pPr>
            <w:r>
              <w:t>Project Notes</w:t>
            </w:r>
          </w:p>
        </w:tc>
        <w:tc>
          <w:tcPr>
            <w:tcW w:w="1688" w:type="dxa"/>
          </w:tcPr>
          <w:p w:rsidR="00833AB2" w:rsidRDefault="00833AB2" w:rsidP="00945F2B">
            <w:pPr>
              <w:cnfStyle w:val="100000000000" w:firstRow="1" w:lastRow="0" w:firstColumn="0" w:lastColumn="0" w:oddVBand="0" w:evenVBand="0" w:oddHBand="0" w:evenHBand="0" w:firstRowFirstColumn="0" w:firstRowLastColumn="0" w:lastRowFirstColumn="0" w:lastRowLastColumn="0"/>
            </w:pPr>
            <w:r>
              <w:t>Maximale Anzahl Project Notes</w:t>
            </w:r>
          </w:p>
        </w:tc>
        <w:tc>
          <w:tcPr>
            <w:tcW w:w="2048" w:type="dxa"/>
          </w:tcPr>
          <w:p w:rsidR="00833AB2" w:rsidRDefault="00833AB2" w:rsidP="00945F2B">
            <w:pPr>
              <w:cnfStyle w:val="100000000000" w:firstRow="1" w:lastRow="0" w:firstColumn="0" w:lastColumn="0" w:oddVBand="0" w:evenVBand="0" w:oddHBand="0" w:evenHBand="0" w:firstRowFirstColumn="0" w:firstRowLastColumn="0" w:lastRowFirstColumn="0" w:lastRowLastColumn="0"/>
            </w:pPr>
            <w:r>
              <w:t>Beispieldaten</w:t>
            </w:r>
          </w:p>
        </w:tc>
      </w:tr>
      <w:tr w:rsidR="00833AB2" w:rsidTr="00945F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2" w:type="dxa"/>
          </w:tcPr>
          <w:p w:rsidR="00833AB2" w:rsidRDefault="00833AB2" w:rsidP="00945F2B">
            <w:r>
              <w:t>Sektoren</w:t>
            </w:r>
          </w:p>
        </w:tc>
        <w:tc>
          <w:tcPr>
            <w:tcW w:w="1541" w:type="dxa"/>
          </w:tcPr>
          <w:p w:rsidR="00833AB2" w:rsidRDefault="00833AB2" w:rsidP="00945F2B">
            <w:pPr>
              <w:cnfStyle w:val="000000100000" w:firstRow="0" w:lastRow="0" w:firstColumn="0" w:lastColumn="0" w:oddVBand="0" w:evenVBand="0" w:oddHBand="1" w:evenHBand="0" w:firstRowFirstColumn="0" w:firstRowLastColumn="0" w:lastRowFirstColumn="0" w:lastRowLastColumn="0"/>
            </w:pPr>
            <w:r>
              <w:t>15</w:t>
            </w:r>
          </w:p>
        </w:tc>
        <w:tc>
          <w:tcPr>
            <w:tcW w:w="1809" w:type="dxa"/>
          </w:tcPr>
          <w:p w:rsidR="00833AB2" w:rsidRDefault="00833AB2" w:rsidP="00945F2B">
            <w:pPr>
              <w:cnfStyle w:val="000000100000" w:firstRow="0" w:lastRow="0" w:firstColumn="0" w:lastColumn="0" w:oddVBand="0" w:evenVBand="0" w:oddHBand="1" w:evenHBand="0" w:firstRowFirstColumn="0" w:firstRowLastColumn="0" w:lastRowFirstColumn="0" w:lastRowLastColumn="0"/>
            </w:pPr>
            <w:r>
              <w:t>4</w:t>
            </w:r>
          </w:p>
        </w:tc>
        <w:tc>
          <w:tcPr>
            <w:tcW w:w="1688" w:type="dxa"/>
          </w:tcPr>
          <w:p w:rsidR="00833AB2" w:rsidRDefault="00833AB2" w:rsidP="00945F2B">
            <w:pPr>
              <w:cnfStyle w:val="000000100000" w:firstRow="0" w:lastRow="0" w:firstColumn="0" w:lastColumn="0" w:oddVBand="0" w:evenVBand="0" w:oddHBand="1" w:evenHBand="0" w:firstRowFirstColumn="0" w:firstRowLastColumn="0" w:lastRowFirstColumn="0" w:lastRowLastColumn="0"/>
            </w:pPr>
            <w:r>
              <w:t>52</w:t>
            </w:r>
          </w:p>
        </w:tc>
        <w:tc>
          <w:tcPr>
            <w:tcW w:w="2048" w:type="dxa"/>
          </w:tcPr>
          <w:p w:rsidR="00833AB2" w:rsidRDefault="00833AB2" w:rsidP="00945F2B">
            <w:pPr>
              <w:cnfStyle w:val="000000100000" w:firstRow="0" w:lastRow="0" w:firstColumn="0" w:lastColumn="0" w:oddVBand="0" w:evenVBand="0" w:oddHBand="1" w:evenHBand="0" w:firstRowFirstColumn="0" w:firstRowLastColumn="0" w:lastRowFirstColumn="0" w:lastRowLastColumn="0"/>
            </w:pPr>
            <w:proofErr w:type="spellStart"/>
            <w:r>
              <w:t>Machinery</w:t>
            </w:r>
            <w:proofErr w:type="spellEnd"/>
            <w:r>
              <w:t xml:space="preserve"> &amp; </w:t>
            </w:r>
            <w:proofErr w:type="spellStart"/>
            <w:r>
              <w:t>Plants</w:t>
            </w:r>
            <w:proofErr w:type="spellEnd"/>
          </w:p>
        </w:tc>
      </w:tr>
      <w:tr w:rsidR="00833AB2" w:rsidTr="00945F2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2" w:type="dxa"/>
          </w:tcPr>
          <w:p w:rsidR="00833AB2" w:rsidRDefault="00833AB2" w:rsidP="00945F2B">
            <w:r>
              <w:t>Kunden (Firmen)</w:t>
            </w:r>
          </w:p>
        </w:tc>
        <w:tc>
          <w:tcPr>
            <w:tcW w:w="1541" w:type="dxa"/>
          </w:tcPr>
          <w:p w:rsidR="00833AB2" w:rsidRDefault="00833AB2" w:rsidP="00945F2B">
            <w:pPr>
              <w:cnfStyle w:val="000000010000" w:firstRow="0" w:lastRow="0" w:firstColumn="0" w:lastColumn="0" w:oddVBand="0" w:evenVBand="0" w:oddHBand="0" w:evenHBand="1" w:firstRowFirstColumn="0" w:firstRowLastColumn="0" w:lastRowFirstColumn="0" w:lastRowLastColumn="0"/>
            </w:pPr>
            <w:r>
              <w:t>207</w:t>
            </w:r>
          </w:p>
        </w:tc>
        <w:tc>
          <w:tcPr>
            <w:tcW w:w="1809" w:type="dxa"/>
          </w:tcPr>
          <w:p w:rsidR="00833AB2" w:rsidRDefault="00833AB2" w:rsidP="00945F2B">
            <w:pPr>
              <w:cnfStyle w:val="000000010000" w:firstRow="0" w:lastRow="0" w:firstColumn="0" w:lastColumn="0" w:oddVBand="0" w:evenVBand="0" w:oddHBand="0" w:evenHBand="1" w:firstRowFirstColumn="0" w:firstRowLastColumn="0" w:lastRowFirstColumn="0" w:lastRowLastColumn="0"/>
            </w:pPr>
            <w:r>
              <w:t>1</w:t>
            </w:r>
          </w:p>
        </w:tc>
        <w:tc>
          <w:tcPr>
            <w:tcW w:w="1688" w:type="dxa"/>
          </w:tcPr>
          <w:p w:rsidR="00833AB2" w:rsidRDefault="00833AB2" w:rsidP="00945F2B">
            <w:pPr>
              <w:cnfStyle w:val="000000010000" w:firstRow="0" w:lastRow="0" w:firstColumn="0" w:lastColumn="0" w:oddVBand="0" w:evenVBand="0" w:oddHBand="0" w:evenHBand="1" w:firstRowFirstColumn="0" w:firstRowLastColumn="0" w:lastRowFirstColumn="0" w:lastRowLastColumn="0"/>
            </w:pPr>
            <w:r>
              <w:t>19</w:t>
            </w:r>
          </w:p>
        </w:tc>
        <w:tc>
          <w:tcPr>
            <w:tcW w:w="2048" w:type="dxa"/>
          </w:tcPr>
          <w:p w:rsidR="00833AB2" w:rsidRDefault="00833AB2" w:rsidP="00945F2B">
            <w:pPr>
              <w:cnfStyle w:val="000000010000" w:firstRow="0" w:lastRow="0" w:firstColumn="0" w:lastColumn="0" w:oddVBand="0" w:evenVBand="0" w:oddHBand="0" w:evenHBand="1" w:firstRowFirstColumn="0" w:firstRowLastColumn="0" w:lastRowFirstColumn="0" w:lastRowLastColumn="0"/>
            </w:pPr>
            <w:r>
              <w:t>Swisscom</w:t>
            </w:r>
          </w:p>
        </w:tc>
      </w:tr>
      <w:tr w:rsidR="00833AB2" w:rsidTr="00945F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2" w:type="dxa"/>
          </w:tcPr>
          <w:p w:rsidR="00833AB2" w:rsidRDefault="00833AB2" w:rsidP="00945F2B">
            <w:r>
              <w:t>Fokusse</w:t>
            </w:r>
          </w:p>
        </w:tc>
        <w:tc>
          <w:tcPr>
            <w:tcW w:w="1541" w:type="dxa"/>
          </w:tcPr>
          <w:p w:rsidR="00833AB2" w:rsidRDefault="00833AB2" w:rsidP="00945F2B">
            <w:pPr>
              <w:cnfStyle w:val="000000100000" w:firstRow="0" w:lastRow="0" w:firstColumn="0" w:lastColumn="0" w:oddVBand="0" w:evenVBand="0" w:oddHBand="1" w:evenHBand="0" w:firstRowFirstColumn="0" w:firstRowLastColumn="0" w:lastRowFirstColumn="0" w:lastRowLastColumn="0"/>
            </w:pPr>
            <w:r>
              <w:t>7</w:t>
            </w:r>
          </w:p>
        </w:tc>
        <w:tc>
          <w:tcPr>
            <w:tcW w:w="1809" w:type="dxa"/>
          </w:tcPr>
          <w:p w:rsidR="00833AB2" w:rsidRDefault="00833AB2" w:rsidP="00945F2B">
            <w:pPr>
              <w:cnfStyle w:val="000000100000" w:firstRow="0" w:lastRow="0" w:firstColumn="0" w:lastColumn="0" w:oddVBand="0" w:evenVBand="0" w:oddHBand="1" w:evenHBand="0" w:firstRowFirstColumn="0" w:firstRowLastColumn="0" w:lastRowFirstColumn="0" w:lastRowLastColumn="0"/>
            </w:pPr>
            <w:r>
              <w:t>1</w:t>
            </w:r>
          </w:p>
        </w:tc>
        <w:tc>
          <w:tcPr>
            <w:tcW w:w="1688" w:type="dxa"/>
          </w:tcPr>
          <w:p w:rsidR="00833AB2" w:rsidRDefault="00833AB2" w:rsidP="00945F2B">
            <w:pPr>
              <w:cnfStyle w:val="000000100000" w:firstRow="0" w:lastRow="0" w:firstColumn="0" w:lastColumn="0" w:oddVBand="0" w:evenVBand="0" w:oddHBand="1" w:evenHBand="0" w:firstRowFirstColumn="0" w:firstRowLastColumn="0" w:lastRowFirstColumn="0" w:lastRowLastColumn="0"/>
            </w:pPr>
            <w:r>
              <w:t>223</w:t>
            </w:r>
          </w:p>
        </w:tc>
        <w:tc>
          <w:tcPr>
            <w:tcW w:w="2048" w:type="dxa"/>
          </w:tcPr>
          <w:p w:rsidR="00833AB2" w:rsidRDefault="00833AB2" w:rsidP="00945F2B">
            <w:pPr>
              <w:cnfStyle w:val="000000100000" w:firstRow="0" w:lastRow="0" w:firstColumn="0" w:lastColumn="0" w:oddVBand="0" w:evenVBand="0" w:oddHBand="1" w:evenHBand="0" w:firstRowFirstColumn="0" w:firstRowLastColumn="0" w:lastRowFirstColumn="0" w:lastRowLastColumn="0"/>
            </w:pPr>
            <w:r>
              <w:t>Software Solutions</w:t>
            </w:r>
          </w:p>
        </w:tc>
      </w:tr>
      <w:tr w:rsidR="00833AB2" w:rsidTr="00945F2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2" w:type="dxa"/>
          </w:tcPr>
          <w:p w:rsidR="00833AB2" w:rsidRDefault="00833AB2" w:rsidP="00945F2B">
            <w:r>
              <w:t>Dienstleistungen</w:t>
            </w:r>
          </w:p>
        </w:tc>
        <w:tc>
          <w:tcPr>
            <w:tcW w:w="1541" w:type="dxa"/>
          </w:tcPr>
          <w:p w:rsidR="00833AB2" w:rsidRDefault="00A43B98" w:rsidP="00945F2B">
            <w:pPr>
              <w:cnfStyle w:val="000000010000" w:firstRow="0" w:lastRow="0" w:firstColumn="0" w:lastColumn="0" w:oddVBand="0" w:evenVBand="0" w:oddHBand="0" w:evenHBand="1" w:firstRowFirstColumn="0" w:firstRowLastColumn="0" w:lastRowFirstColumn="0" w:lastRowLastColumn="0"/>
            </w:pPr>
            <w:r>
              <w:t>~55</w:t>
            </w:r>
          </w:p>
        </w:tc>
        <w:tc>
          <w:tcPr>
            <w:tcW w:w="1809" w:type="dxa"/>
          </w:tcPr>
          <w:p w:rsidR="00833AB2" w:rsidRDefault="00833AB2" w:rsidP="00945F2B">
            <w:pPr>
              <w:cnfStyle w:val="000000010000" w:firstRow="0" w:lastRow="0" w:firstColumn="0" w:lastColumn="0" w:oddVBand="0" w:evenVBand="0" w:oddHBand="0" w:evenHBand="1" w:firstRowFirstColumn="0" w:firstRowLastColumn="0" w:lastRowFirstColumn="0" w:lastRowLastColumn="0"/>
            </w:pPr>
            <w:r>
              <w:t>1</w:t>
            </w:r>
          </w:p>
        </w:tc>
        <w:tc>
          <w:tcPr>
            <w:tcW w:w="1688" w:type="dxa"/>
          </w:tcPr>
          <w:p w:rsidR="00833AB2" w:rsidRDefault="00833AB2" w:rsidP="00945F2B">
            <w:pPr>
              <w:cnfStyle w:val="000000010000" w:firstRow="0" w:lastRow="0" w:firstColumn="0" w:lastColumn="0" w:oddVBand="0" w:evenVBand="0" w:oddHBand="0" w:evenHBand="1" w:firstRowFirstColumn="0" w:firstRowLastColumn="0" w:lastRowFirstColumn="0" w:lastRowLastColumn="0"/>
            </w:pPr>
            <w:r>
              <w:t>153</w:t>
            </w:r>
          </w:p>
        </w:tc>
        <w:tc>
          <w:tcPr>
            <w:tcW w:w="2048" w:type="dxa"/>
          </w:tcPr>
          <w:p w:rsidR="00833AB2" w:rsidRDefault="00833AB2" w:rsidP="00945F2B">
            <w:pPr>
              <w:cnfStyle w:val="000000010000" w:firstRow="0" w:lastRow="0" w:firstColumn="0" w:lastColumn="0" w:oddVBand="0" w:evenVBand="0" w:oddHBand="0" w:evenHBand="1" w:firstRowFirstColumn="0" w:firstRowLastColumn="0" w:lastRowFirstColumn="0" w:lastRowLastColumn="0"/>
            </w:pPr>
            <w:proofErr w:type="spellStart"/>
            <w:r>
              <w:t>Product</w:t>
            </w:r>
            <w:proofErr w:type="spellEnd"/>
            <w:r>
              <w:t xml:space="preserve"> Innovation</w:t>
            </w:r>
          </w:p>
        </w:tc>
      </w:tr>
      <w:tr w:rsidR="00833AB2" w:rsidTr="00945F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2" w:type="dxa"/>
          </w:tcPr>
          <w:p w:rsidR="00833AB2" w:rsidRDefault="00833AB2" w:rsidP="00945F2B">
            <w:r>
              <w:t>Technologien</w:t>
            </w:r>
          </w:p>
        </w:tc>
        <w:tc>
          <w:tcPr>
            <w:tcW w:w="1541" w:type="dxa"/>
          </w:tcPr>
          <w:p w:rsidR="00833AB2" w:rsidRDefault="00833AB2" w:rsidP="00945F2B">
            <w:pPr>
              <w:cnfStyle w:val="000000100000" w:firstRow="0" w:lastRow="0" w:firstColumn="0" w:lastColumn="0" w:oddVBand="0" w:evenVBand="0" w:oddHBand="1" w:evenHBand="0" w:firstRowFirstColumn="0" w:firstRowLastColumn="0" w:lastRowFirstColumn="0" w:lastRowLastColumn="0"/>
            </w:pPr>
            <w:r>
              <w:t>18</w:t>
            </w:r>
          </w:p>
        </w:tc>
        <w:tc>
          <w:tcPr>
            <w:tcW w:w="1809" w:type="dxa"/>
          </w:tcPr>
          <w:p w:rsidR="00833AB2" w:rsidRDefault="00833AB2" w:rsidP="00945F2B">
            <w:pPr>
              <w:cnfStyle w:val="000000100000" w:firstRow="0" w:lastRow="0" w:firstColumn="0" w:lastColumn="0" w:oddVBand="0" w:evenVBand="0" w:oddHBand="1" w:evenHBand="0" w:firstRowFirstColumn="0" w:firstRowLastColumn="0" w:lastRowFirstColumn="0" w:lastRowLastColumn="0"/>
            </w:pPr>
            <w:r>
              <w:t>1</w:t>
            </w:r>
          </w:p>
        </w:tc>
        <w:tc>
          <w:tcPr>
            <w:tcW w:w="1688" w:type="dxa"/>
          </w:tcPr>
          <w:p w:rsidR="00833AB2" w:rsidRDefault="00833AB2" w:rsidP="00945F2B">
            <w:pPr>
              <w:cnfStyle w:val="000000100000" w:firstRow="0" w:lastRow="0" w:firstColumn="0" w:lastColumn="0" w:oddVBand="0" w:evenVBand="0" w:oddHBand="1" w:evenHBand="0" w:firstRowFirstColumn="0" w:firstRowLastColumn="0" w:lastRowFirstColumn="0" w:lastRowLastColumn="0"/>
            </w:pPr>
            <w:r>
              <w:t>35</w:t>
            </w:r>
          </w:p>
        </w:tc>
        <w:tc>
          <w:tcPr>
            <w:tcW w:w="2048" w:type="dxa"/>
          </w:tcPr>
          <w:p w:rsidR="00833AB2" w:rsidRDefault="00833AB2" w:rsidP="00945F2B">
            <w:pPr>
              <w:cnfStyle w:val="000000100000" w:firstRow="0" w:lastRow="0" w:firstColumn="0" w:lastColumn="0" w:oddVBand="0" w:evenVBand="0" w:oddHBand="1" w:evenHBand="0" w:firstRowFirstColumn="0" w:firstRowLastColumn="0" w:lastRowFirstColumn="0" w:lastRowLastColumn="0"/>
            </w:pPr>
            <w:r>
              <w:t>C#</w:t>
            </w:r>
          </w:p>
        </w:tc>
      </w:tr>
      <w:tr w:rsidR="00833AB2" w:rsidTr="00945F2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2" w:type="dxa"/>
          </w:tcPr>
          <w:p w:rsidR="00833AB2" w:rsidRDefault="00833AB2" w:rsidP="00945F2B">
            <w:r>
              <w:t>Applikationen</w:t>
            </w:r>
          </w:p>
        </w:tc>
        <w:tc>
          <w:tcPr>
            <w:tcW w:w="1541" w:type="dxa"/>
          </w:tcPr>
          <w:p w:rsidR="00833AB2" w:rsidRDefault="00833AB2" w:rsidP="00945F2B">
            <w:pPr>
              <w:cnfStyle w:val="000000010000" w:firstRow="0" w:lastRow="0" w:firstColumn="0" w:lastColumn="0" w:oddVBand="0" w:evenVBand="0" w:oddHBand="0" w:evenHBand="1" w:firstRowFirstColumn="0" w:firstRowLastColumn="0" w:lastRowFirstColumn="0" w:lastRowLastColumn="0"/>
            </w:pPr>
            <w:r>
              <w:t>15</w:t>
            </w:r>
          </w:p>
        </w:tc>
        <w:tc>
          <w:tcPr>
            <w:tcW w:w="1809" w:type="dxa"/>
          </w:tcPr>
          <w:p w:rsidR="00833AB2" w:rsidRDefault="00833AB2" w:rsidP="00945F2B">
            <w:pPr>
              <w:cnfStyle w:val="000000010000" w:firstRow="0" w:lastRow="0" w:firstColumn="0" w:lastColumn="0" w:oddVBand="0" w:evenVBand="0" w:oddHBand="0" w:evenHBand="1" w:firstRowFirstColumn="0" w:firstRowLastColumn="0" w:lastRowFirstColumn="0" w:lastRowLastColumn="0"/>
            </w:pPr>
            <w:r>
              <w:t>1</w:t>
            </w:r>
          </w:p>
        </w:tc>
        <w:tc>
          <w:tcPr>
            <w:tcW w:w="1688" w:type="dxa"/>
          </w:tcPr>
          <w:p w:rsidR="00833AB2" w:rsidRDefault="00833AB2" w:rsidP="00945F2B">
            <w:pPr>
              <w:cnfStyle w:val="000000010000" w:firstRow="0" w:lastRow="0" w:firstColumn="0" w:lastColumn="0" w:oddVBand="0" w:evenVBand="0" w:oddHBand="0" w:evenHBand="1" w:firstRowFirstColumn="0" w:firstRowLastColumn="0" w:lastRowFirstColumn="0" w:lastRowLastColumn="0"/>
            </w:pPr>
            <w:r>
              <w:t>48</w:t>
            </w:r>
          </w:p>
        </w:tc>
        <w:tc>
          <w:tcPr>
            <w:tcW w:w="2048" w:type="dxa"/>
          </w:tcPr>
          <w:p w:rsidR="00833AB2" w:rsidRDefault="00833AB2" w:rsidP="00945F2B">
            <w:pPr>
              <w:cnfStyle w:val="000000010000" w:firstRow="0" w:lastRow="0" w:firstColumn="0" w:lastColumn="0" w:oddVBand="0" w:evenVBand="0" w:oddHBand="0" w:evenHBand="1" w:firstRowFirstColumn="0" w:firstRowLastColumn="0" w:lastRowFirstColumn="0" w:lastRowLastColumn="0"/>
            </w:pPr>
            <w:r>
              <w:t>Information Systems</w:t>
            </w:r>
          </w:p>
        </w:tc>
      </w:tr>
      <w:tr w:rsidR="00833AB2" w:rsidTr="00945F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2" w:type="dxa"/>
          </w:tcPr>
          <w:p w:rsidR="00833AB2" w:rsidRDefault="00833AB2" w:rsidP="00945F2B">
            <w:r>
              <w:t>Werkzeuge</w:t>
            </w:r>
          </w:p>
        </w:tc>
        <w:tc>
          <w:tcPr>
            <w:tcW w:w="1541" w:type="dxa"/>
          </w:tcPr>
          <w:p w:rsidR="00833AB2" w:rsidRDefault="00A43B98" w:rsidP="00A43B98">
            <w:pPr>
              <w:cnfStyle w:val="000000100000" w:firstRow="0" w:lastRow="0" w:firstColumn="0" w:lastColumn="0" w:oddVBand="0" w:evenVBand="0" w:oddHBand="1" w:evenHBand="0" w:firstRowFirstColumn="0" w:firstRowLastColumn="0" w:lastRowFirstColumn="0" w:lastRowLastColumn="0"/>
            </w:pPr>
            <w:r>
              <w:t>~35</w:t>
            </w:r>
          </w:p>
        </w:tc>
        <w:tc>
          <w:tcPr>
            <w:tcW w:w="1809" w:type="dxa"/>
          </w:tcPr>
          <w:p w:rsidR="00833AB2" w:rsidRDefault="00833AB2" w:rsidP="00945F2B">
            <w:pPr>
              <w:cnfStyle w:val="000000100000" w:firstRow="0" w:lastRow="0" w:firstColumn="0" w:lastColumn="0" w:oddVBand="0" w:evenVBand="0" w:oddHBand="1" w:evenHBand="0" w:firstRowFirstColumn="0" w:firstRowLastColumn="0" w:lastRowFirstColumn="0" w:lastRowLastColumn="0"/>
            </w:pPr>
            <w:r>
              <w:t>1</w:t>
            </w:r>
          </w:p>
        </w:tc>
        <w:tc>
          <w:tcPr>
            <w:tcW w:w="1688" w:type="dxa"/>
          </w:tcPr>
          <w:p w:rsidR="00833AB2" w:rsidRDefault="00833AB2" w:rsidP="00945F2B">
            <w:pPr>
              <w:tabs>
                <w:tab w:val="center" w:pos="917"/>
              </w:tabs>
              <w:cnfStyle w:val="000000100000" w:firstRow="0" w:lastRow="0" w:firstColumn="0" w:lastColumn="0" w:oddVBand="0" w:evenVBand="0" w:oddHBand="1" w:evenHBand="0" w:firstRowFirstColumn="0" w:firstRowLastColumn="0" w:lastRowFirstColumn="0" w:lastRowLastColumn="0"/>
            </w:pPr>
            <w:r>
              <w:t>46</w:t>
            </w:r>
          </w:p>
        </w:tc>
        <w:tc>
          <w:tcPr>
            <w:tcW w:w="2048" w:type="dxa"/>
          </w:tcPr>
          <w:p w:rsidR="00833AB2" w:rsidRDefault="00833AB2" w:rsidP="000F4610">
            <w:pPr>
              <w:keepNext/>
              <w:cnfStyle w:val="000000100000" w:firstRow="0" w:lastRow="0" w:firstColumn="0" w:lastColumn="0" w:oddVBand="0" w:evenVBand="0" w:oddHBand="1" w:evenHBand="0" w:firstRowFirstColumn="0" w:firstRowLastColumn="0" w:lastRowFirstColumn="0" w:lastRowLastColumn="0"/>
            </w:pPr>
            <w:r>
              <w:t>Palm OS</w:t>
            </w:r>
          </w:p>
        </w:tc>
      </w:tr>
    </w:tbl>
    <w:p w:rsidR="000F4610" w:rsidRDefault="000F4610">
      <w:pPr>
        <w:pStyle w:val="Caption"/>
      </w:pPr>
      <w:bookmarkStart w:id="15" w:name="_Toc310270821"/>
      <w:r>
        <w:lastRenderedPageBreak/>
        <w:t xml:space="preserve">Tabelle </w:t>
      </w:r>
      <w:r w:rsidR="00D07828">
        <w:fldChar w:fldCharType="begin"/>
      </w:r>
      <w:r w:rsidR="00D07828">
        <w:instrText xml:space="preserve"> SEQ Tabelle \* ARABIC </w:instrText>
      </w:r>
      <w:r w:rsidR="00D07828">
        <w:fldChar w:fldCharType="separate"/>
      </w:r>
      <w:r>
        <w:rPr>
          <w:noProof/>
        </w:rPr>
        <w:t>1</w:t>
      </w:r>
      <w:r w:rsidR="00D07828">
        <w:rPr>
          <w:noProof/>
        </w:rPr>
        <w:fldChar w:fldCharType="end"/>
      </w:r>
      <w:r>
        <w:rPr>
          <w:noProof/>
        </w:rPr>
        <w:t xml:space="preserve"> - Gegebene Daten im Zusammenhang mit den Project Notes</w:t>
      </w:r>
      <w:bookmarkEnd w:id="15"/>
    </w:p>
    <w:p w:rsidR="00E30E31" w:rsidRDefault="00014DEF">
      <w:r>
        <w:t>Pro Bereich (K</w:t>
      </w:r>
      <w:r w:rsidR="00E30E31">
        <w:t xml:space="preserve">ategorie) existieren 7 bis 207 </w:t>
      </w:r>
      <w:r w:rsidR="00FF0B9F">
        <w:t xml:space="preserve">verschiedene </w:t>
      </w:r>
      <w:r>
        <w:t>Begriffe</w:t>
      </w:r>
      <w:r w:rsidR="00E30E31">
        <w:t>, welche</w:t>
      </w:r>
      <w:r w:rsidR="00FF0B9F">
        <w:t>n</w:t>
      </w:r>
      <w:r w:rsidR="00E30E31">
        <w:t xml:space="preserve"> zwischen</w:t>
      </w:r>
      <w:r w:rsidR="00FF0B9F">
        <w:t xml:space="preserve"> 1 bis 223 verschiedene Project Notes zugeordnet sind.</w:t>
      </w:r>
    </w:p>
    <w:p w:rsidR="0013075A" w:rsidRDefault="0013075A" w:rsidP="0013075A">
      <w:pPr>
        <w:pStyle w:val="Heading2"/>
      </w:pPr>
      <w:bookmarkStart w:id="16" w:name="_Toc310273091"/>
      <w:r>
        <w:t>Aggregation der</w:t>
      </w:r>
      <w:r w:rsidR="004153D7">
        <w:t xml:space="preserve"> Kategorien und</w:t>
      </w:r>
      <w:r>
        <w:t xml:space="preserve"> </w:t>
      </w:r>
      <w:r w:rsidR="00526349">
        <w:t>Begriffe</w:t>
      </w:r>
      <w:bookmarkEnd w:id="16"/>
    </w:p>
    <w:p w:rsidR="0013075A" w:rsidRDefault="00BC368E">
      <w:r>
        <w:t>In einer</w:t>
      </w:r>
      <w:r w:rsidR="000B5689">
        <w:t xml:space="preserve"> Besprechung mit der </w:t>
      </w:r>
      <w:proofErr w:type="spellStart"/>
      <w:r w:rsidR="000B5689">
        <w:t>Zühlke</w:t>
      </w:r>
      <w:proofErr w:type="spellEnd"/>
      <w:r w:rsidR="000B5689">
        <w:t xml:space="preserve"> Engineering</w:t>
      </w:r>
      <w:r w:rsidR="00014DEF">
        <w:t xml:space="preserve"> AG wurde beschlossen, die </w:t>
      </w:r>
      <w:r w:rsidR="00526349">
        <w:t xml:space="preserve">Anzahl der </w:t>
      </w:r>
      <w:r w:rsidR="00014DEF">
        <w:t>K</w:t>
      </w:r>
      <w:r w:rsidR="00526349">
        <w:t>ategorien und auch der Begriffe</w:t>
      </w:r>
      <w:r w:rsidR="000B5689">
        <w:t xml:space="preserve"> zu begrenzen. </w:t>
      </w:r>
      <w:r w:rsidR="00526349">
        <w:t>Eine Aggregation geschieht, indem</w:t>
      </w:r>
      <w:r w:rsidR="0013075A">
        <w:t xml:space="preserve"> z.B. Java EE, Java ME, J2EE unter dem Begriff Java zusammengefasst</w:t>
      </w:r>
      <w:r w:rsidR="00526349">
        <w:t xml:space="preserve"> werden</w:t>
      </w:r>
      <w:r w:rsidR="0013075A">
        <w:t xml:space="preserve">. Falls eine Aggregation nicht möglich sein sollte, können </w:t>
      </w:r>
      <w:r>
        <w:t>einige wenige</w:t>
      </w:r>
      <w:r w:rsidR="0013075A">
        <w:t xml:space="preserve"> Begriffe auch vollständig gestrichen werden.</w:t>
      </w:r>
    </w:p>
    <w:p w:rsidR="0013075A" w:rsidRPr="0013075A" w:rsidRDefault="00C84B18">
      <w:r>
        <w:t xml:space="preserve">Um die Wartbarkeit der </w:t>
      </w:r>
      <w:r w:rsidR="0013075A">
        <w:t xml:space="preserve">Applikation </w:t>
      </w:r>
      <w:r>
        <w:t>zu gewährleisten</w:t>
      </w:r>
      <w:r w:rsidR="0013075A">
        <w:t>, werden die Zuordnungen in einer Konfigurationsdatei gespeichert</w:t>
      </w:r>
      <w:r w:rsidR="004352B8">
        <w:t>.</w:t>
      </w:r>
      <w:r w:rsidR="0013075A">
        <w:t xml:space="preserve"> </w:t>
      </w:r>
      <w:r w:rsidR="004352B8">
        <w:t>So muss bei einer Änderung der Zuordnung</w:t>
      </w:r>
      <w:r w:rsidR="00BC368E">
        <w:t xml:space="preserve"> der Code</w:t>
      </w:r>
      <w:r w:rsidR="004352B8">
        <w:t xml:space="preserve"> </w:t>
      </w:r>
      <w:r w:rsidR="0013075A">
        <w:t>nicht erneut kompiliert werden.</w:t>
      </w:r>
    </w:p>
    <w:p w:rsidR="00BC368E" w:rsidRDefault="00BC368E">
      <w:pPr>
        <w:rPr>
          <w:rFonts w:asciiTheme="majorHAnsi" w:hAnsiTheme="majorHAnsi"/>
          <w:b/>
          <w:bCs/>
          <w:color w:val="4F4F59"/>
          <w:spacing w:val="15"/>
          <w:sz w:val="24"/>
          <w:szCs w:val="22"/>
        </w:rPr>
      </w:pPr>
      <w:r>
        <w:br w:type="page"/>
      </w:r>
    </w:p>
    <w:p w:rsidR="00200AE8" w:rsidRDefault="00200AE8" w:rsidP="00D20884">
      <w:pPr>
        <w:pStyle w:val="Heading1"/>
      </w:pPr>
      <w:bookmarkStart w:id="17" w:name="_Toc310273092"/>
      <w:proofErr w:type="spellStart"/>
      <w:r>
        <w:lastRenderedPageBreak/>
        <w:t>Graphical</w:t>
      </w:r>
      <w:proofErr w:type="spellEnd"/>
      <w:r>
        <w:t xml:space="preserve"> User Interface (GUI)</w:t>
      </w:r>
      <w:bookmarkEnd w:id="17"/>
    </w:p>
    <w:p w:rsidR="007A2A95" w:rsidRDefault="007A2A95" w:rsidP="007A2A95">
      <w:pPr>
        <w:pStyle w:val="Heading2"/>
      </w:pPr>
      <w:bookmarkStart w:id="18" w:name="_Toc310273093"/>
      <w:r>
        <w:t>Creative Workshop</w:t>
      </w:r>
      <w:bookmarkEnd w:id="18"/>
    </w:p>
    <w:p w:rsidR="003864E9" w:rsidRPr="003864E9" w:rsidRDefault="003864E9" w:rsidP="003864E9">
      <w:r>
        <w:t>Um möglichst viele Varianten zur Darstellung der Project Notes (PN) zu finden, wurde</w:t>
      </w:r>
      <w:r w:rsidR="00865B24">
        <w:t xml:space="preserve"> am 07.10.2011</w:t>
      </w:r>
      <w:r>
        <w:t xml:space="preserve"> ein Creative Workshop</w:t>
      </w:r>
      <w:r w:rsidR="00865B24">
        <w:t xml:space="preserve"> mit allen Teammitgliedern</w:t>
      </w:r>
      <w:r>
        <w:t xml:space="preserve"> durchgeführt. Nachfolgend sind die Ergebnisse des Workshops kurz zusammengefasst.</w:t>
      </w:r>
    </w:p>
    <w:p w:rsidR="00484455" w:rsidRDefault="00484455" w:rsidP="00484455">
      <w:pPr>
        <w:pStyle w:val="Heading3"/>
      </w:pPr>
      <w:bookmarkStart w:id="19" w:name="_Ref306610290"/>
      <w:bookmarkStart w:id="20" w:name="_Ref306610292"/>
      <w:bookmarkStart w:id="21" w:name="_Toc310273094"/>
      <w:r>
        <w:t>Allgemeiner Ablauf</w:t>
      </w:r>
      <w:r w:rsidR="00726E60">
        <w:t xml:space="preserve"> des Programms</w:t>
      </w:r>
      <w:bookmarkEnd w:id="19"/>
      <w:bookmarkEnd w:id="20"/>
      <w:bookmarkEnd w:id="21"/>
    </w:p>
    <w:p w:rsidR="00484455" w:rsidRDefault="00484455" w:rsidP="00484455">
      <w:pPr>
        <w:rPr>
          <w:noProof/>
          <w:lang w:eastAsia="de-CH"/>
        </w:rPr>
      </w:pPr>
      <w:r>
        <w:t>Sob</w:t>
      </w:r>
      <w:r w:rsidR="00F37012">
        <w:t xml:space="preserve">ald das Gerät gestartet wird, </w:t>
      </w:r>
      <w:r>
        <w:t>ist es im Zustand „Start“. In diesem Zu</w:t>
      </w:r>
      <w:r w:rsidR="00F37012">
        <w:t xml:space="preserve">stand wird die auf dem </w:t>
      </w:r>
      <w:proofErr w:type="spellStart"/>
      <w:r w:rsidR="00F37012">
        <w:t>Surface</w:t>
      </w:r>
      <w:proofErr w:type="spellEnd"/>
      <w:r w:rsidR="00F37012">
        <w:t xml:space="preserve"> angezeigte Project Note</w:t>
      </w:r>
      <w:r>
        <w:t xml:space="preserve"> alle 30 Sekunden automatisch </w:t>
      </w:r>
      <w:r w:rsidR="0086655D">
        <w:t>aus</w:t>
      </w:r>
      <w:r>
        <w:t xml:space="preserve">gewechselt (im Weiteren </w:t>
      </w:r>
      <w:r w:rsidR="007721A5">
        <w:t xml:space="preserve">als „Demo </w:t>
      </w:r>
      <w:r>
        <w:t xml:space="preserve">Modus“ beschrieben). Beginnt der Benutzer die Applikation zu </w:t>
      </w:r>
      <w:r w:rsidR="00F37012">
        <w:t>verwenden</w:t>
      </w:r>
      <w:r>
        <w:t xml:space="preserve">, wird </w:t>
      </w:r>
      <w:r w:rsidR="00F37012">
        <w:t>in einen zweiten</w:t>
      </w:r>
      <w:r w:rsidR="003E4E5A">
        <w:t xml:space="preserve"> Zustand gewechselt. Nun </w:t>
      </w:r>
      <w:r>
        <w:t xml:space="preserve">wird die PN nicht mehr automatisch gewechselt, damit der Kunde </w:t>
      </w:r>
      <w:r w:rsidR="00F37012">
        <w:t xml:space="preserve">selbst Browsen und </w:t>
      </w:r>
      <w:r w:rsidR="003E4E5A">
        <w:t>auch einen</w:t>
      </w:r>
      <w:r w:rsidR="00F37012">
        <w:t xml:space="preserve"> Filter setzen kann. Geschieht während </w:t>
      </w:r>
      <w:r>
        <w:t>5 Minuten</w:t>
      </w:r>
      <w:r w:rsidR="00F37012">
        <w:t xml:space="preserve"> keine Interaktion mit dem Gerät</w:t>
      </w:r>
      <w:r>
        <w:t>, so</w:t>
      </w:r>
      <w:r w:rsidR="003E4E5A">
        <w:t xml:space="preserve"> erfolgt der</w:t>
      </w:r>
      <w:r w:rsidR="00F37012">
        <w:t xml:space="preserve"> Wechsel in</w:t>
      </w:r>
      <w:r>
        <w:t xml:space="preserve"> den Demo</w:t>
      </w:r>
      <w:r w:rsidR="007721A5">
        <w:t xml:space="preserve"> </w:t>
      </w:r>
      <w:r>
        <w:t>Modus.</w:t>
      </w:r>
    </w:p>
    <w:p w:rsidR="00762C4C" w:rsidRDefault="00484455" w:rsidP="00762C4C">
      <w:pPr>
        <w:keepNext/>
      </w:pPr>
      <w:r>
        <w:rPr>
          <w:noProof/>
          <w:lang w:eastAsia="de-CH"/>
        </w:rPr>
        <w:drawing>
          <wp:inline distT="0" distB="0" distL="0" distR="0" wp14:anchorId="1ECAA3B4" wp14:editId="5EF6FADE">
            <wp:extent cx="3334956" cy="2216989"/>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101.hsr.ch\lelmer\Desktop\sa\IMG_20111007_155203.jpg"/>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5376" t="44355" b="8468"/>
                    <a:stretch/>
                  </pic:blipFill>
                  <pic:spPr bwMode="auto">
                    <a:xfrm>
                      <a:off x="0" y="0"/>
                      <a:ext cx="3329537" cy="2213387"/>
                    </a:xfrm>
                    <a:prstGeom prst="rect">
                      <a:avLst/>
                    </a:prstGeom>
                    <a:noFill/>
                    <a:ln>
                      <a:noFill/>
                    </a:ln>
                    <a:extLst>
                      <a:ext uri="{53640926-AAD7-44D8-BBD7-CCE9431645EC}">
                        <a14:shadowObscured xmlns:a14="http://schemas.microsoft.com/office/drawing/2010/main"/>
                      </a:ext>
                    </a:extLst>
                  </pic:spPr>
                </pic:pic>
              </a:graphicData>
            </a:graphic>
          </wp:inline>
        </w:drawing>
      </w:r>
    </w:p>
    <w:p w:rsidR="00484455" w:rsidRPr="00484455" w:rsidRDefault="00762C4C" w:rsidP="00762C4C">
      <w:pPr>
        <w:pStyle w:val="Caption"/>
      </w:pPr>
      <w:bookmarkStart w:id="22" w:name="_Toc310270803"/>
      <w:r>
        <w:t xml:space="preserve">Abbildung </w:t>
      </w:r>
      <w:r w:rsidR="00D07828">
        <w:fldChar w:fldCharType="begin"/>
      </w:r>
      <w:r w:rsidR="00D07828">
        <w:instrText xml:space="preserve"> SEQ Abbildung \* ARABIC </w:instrText>
      </w:r>
      <w:r w:rsidR="00D07828">
        <w:fldChar w:fldCharType="separate"/>
      </w:r>
      <w:r w:rsidR="00F22EBA">
        <w:rPr>
          <w:noProof/>
        </w:rPr>
        <w:t>4</w:t>
      </w:r>
      <w:r w:rsidR="00D07828">
        <w:rPr>
          <w:noProof/>
        </w:rPr>
        <w:fldChar w:fldCharType="end"/>
      </w:r>
      <w:r>
        <w:t xml:space="preserve"> - Allgemeiner Ablauf</w:t>
      </w:r>
      <w:bookmarkEnd w:id="22"/>
    </w:p>
    <w:p w:rsidR="00577916" w:rsidRDefault="00577916" w:rsidP="007A2A95">
      <w:pPr>
        <w:pStyle w:val="Heading3"/>
      </w:pPr>
      <w:bookmarkStart w:id="23" w:name="_Ref306611034"/>
      <w:bookmarkStart w:id="24" w:name="_Ref306611037"/>
      <w:bookmarkStart w:id="25" w:name="_Toc310273095"/>
      <w:proofErr w:type="spellStart"/>
      <w:r>
        <w:t>Tree</w:t>
      </w:r>
      <w:proofErr w:type="spellEnd"/>
      <w:r>
        <w:t xml:space="preserve"> View</w:t>
      </w:r>
      <w:bookmarkEnd w:id="23"/>
      <w:bookmarkEnd w:id="24"/>
      <w:bookmarkEnd w:id="25"/>
    </w:p>
    <w:p w:rsidR="00577916" w:rsidRDefault="003E4E5A" w:rsidP="00577916">
      <w:r>
        <w:t>Zu Beginn zeigt die</w:t>
      </w:r>
      <w:r w:rsidR="00577916">
        <w:t xml:space="preserve"> Ap</w:t>
      </w:r>
      <w:r>
        <w:t xml:space="preserve">plikation </w:t>
      </w:r>
      <w:r w:rsidR="006F4229">
        <w:t>eine</w:t>
      </w:r>
      <w:r w:rsidR="00B802BD">
        <w:t xml:space="preserve">n gewurzelten </w:t>
      </w:r>
      <w:r w:rsidR="006F4229">
        <w:t xml:space="preserve">Baum (siehe </w:t>
      </w:r>
      <w:r w:rsidR="00957058">
        <w:t>„</w:t>
      </w:r>
      <w:r w:rsidR="006F4229">
        <w:fldChar w:fldCharType="begin"/>
      </w:r>
      <w:r w:rsidR="006F4229">
        <w:instrText xml:space="preserve"> REF _Ref306568399 \h </w:instrText>
      </w:r>
      <w:r w:rsidR="006F4229">
        <w:fldChar w:fldCharType="separate"/>
      </w:r>
      <w:r w:rsidR="006F4229">
        <w:t xml:space="preserve">Abbildung </w:t>
      </w:r>
      <w:r w:rsidR="006F4229">
        <w:rPr>
          <w:noProof/>
        </w:rPr>
        <w:t>2</w:t>
      </w:r>
      <w:r w:rsidR="006F4229">
        <w:t xml:space="preserve"> - </w:t>
      </w:r>
      <w:r w:rsidR="006F4229" w:rsidRPr="00292A7F">
        <w:t xml:space="preserve">Übersicht </w:t>
      </w:r>
      <w:proofErr w:type="spellStart"/>
      <w:r w:rsidR="006F4229" w:rsidRPr="00292A7F">
        <w:t>Tree</w:t>
      </w:r>
      <w:proofErr w:type="spellEnd"/>
      <w:r w:rsidR="006F4229" w:rsidRPr="00292A7F">
        <w:t xml:space="preserve"> View</w:t>
      </w:r>
      <w:r w:rsidR="006F4229">
        <w:fldChar w:fldCharType="end"/>
      </w:r>
      <w:r w:rsidR="00957058">
        <w:t>“</w:t>
      </w:r>
      <w:r w:rsidR="006F4229">
        <w:t>)</w:t>
      </w:r>
      <w:r>
        <w:t xml:space="preserve">. </w:t>
      </w:r>
      <w:r w:rsidR="005565AE">
        <w:t>D</w:t>
      </w:r>
      <w:r>
        <w:t>er Wurzel</w:t>
      </w:r>
      <w:r w:rsidR="005565AE">
        <w:t>knoten</w:t>
      </w:r>
      <w:r w:rsidR="006F4229">
        <w:t xml:space="preserve">, welcher </w:t>
      </w:r>
      <w:r w:rsidR="00577916">
        <w:t xml:space="preserve">in den </w:t>
      </w:r>
      <w:r>
        <w:t>nachfolgenden Abbildungen</w:t>
      </w:r>
      <w:r w:rsidR="006F4229">
        <w:t xml:space="preserve"> als</w:t>
      </w:r>
      <w:r>
        <w:t xml:space="preserve"> </w:t>
      </w:r>
      <w:r w:rsidR="006F4229">
        <w:t>kleines Haus dargestellt ist,</w:t>
      </w:r>
      <w:r>
        <w:t xml:space="preserve"> </w:t>
      </w:r>
      <w:r w:rsidR="005565AE">
        <w:t>hat</w:t>
      </w:r>
      <w:r>
        <w:t xml:space="preserve"> mehrere </w:t>
      </w:r>
      <w:proofErr w:type="spellStart"/>
      <w:r>
        <w:t>Kindknoten</w:t>
      </w:r>
      <w:proofErr w:type="spellEnd"/>
      <w:r w:rsidR="006F4229">
        <w:t xml:space="preserve">. Diese stellen </w:t>
      </w:r>
      <w:r w:rsidR="00014DEF">
        <w:t>die K</w:t>
      </w:r>
      <w:r>
        <w:t>ategorien</w:t>
      </w:r>
      <w:r w:rsidR="00577916">
        <w:t xml:space="preserve"> </w:t>
      </w:r>
      <w:r>
        <w:t>dar,</w:t>
      </w:r>
      <w:r w:rsidR="00577916">
        <w:t xml:space="preserve"> </w:t>
      </w:r>
      <w:r>
        <w:t>unter welchen die</w:t>
      </w:r>
      <w:r w:rsidR="00577916">
        <w:t xml:space="preserve"> in den Project Notes</w:t>
      </w:r>
      <w:r>
        <w:t xml:space="preserve"> enthaltenen Angaben </w:t>
      </w:r>
      <w:r w:rsidR="00577916">
        <w:t>gespeichert sind</w:t>
      </w:r>
      <w:r w:rsidR="0086655D">
        <w:t xml:space="preserve"> (siehe dazu Kapitel </w:t>
      </w:r>
      <w:r w:rsidR="0086655D">
        <w:fldChar w:fldCharType="begin"/>
      </w:r>
      <w:r w:rsidR="0086655D">
        <w:instrText xml:space="preserve"> REF _Ref306567743 \r \h </w:instrText>
      </w:r>
      <w:r w:rsidR="0086655D">
        <w:fldChar w:fldCharType="separate"/>
      </w:r>
      <w:r w:rsidR="0086655D">
        <w:t>2</w:t>
      </w:r>
      <w:r w:rsidR="0086655D">
        <w:fldChar w:fldCharType="end"/>
      </w:r>
      <w:r w:rsidR="0086655D">
        <w:t xml:space="preserve"> </w:t>
      </w:r>
      <w:r w:rsidR="00957058">
        <w:t>„</w:t>
      </w:r>
      <w:r w:rsidR="0086655D">
        <w:fldChar w:fldCharType="begin"/>
      </w:r>
      <w:r w:rsidR="0086655D">
        <w:instrText xml:space="preserve"> REF _Ref306567747 \h </w:instrText>
      </w:r>
      <w:r w:rsidR="0086655D">
        <w:fldChar w:fldCharType="separate"/>
      </w:r>
      <w:r w:rsidR="0086655D">
        <w:t>Daten</w:t>
      </w:r>
      <w:r w:rsidR="0086655D">
        <w:fldChar w:fldCharType="end"/>
      </w:r>
      <w:r w:rsidR="00957058">
        <w:t>“</w:t>
      </w:r>
      <w:r w:rsidR="0086655D">
        <w:t>)</w:t>
      </w:r>
      <w:r w:rsidR="00577916">
        <w:t>.</w:t>
      </w:r>
    </w:p>
    <w:p w:rsidR="00502FE7" w:rsidRDefault="00577916" w:rsidP="00502FE7">
      <w:pPr>
        <w:keepNext/>
      </w:pPr>
      <w:r>
        <w:rPr>
          <w:noProof/>
          <w:lang w:eastAsia="de-CH"/>
        </w:rPr>
        <w:drawing>
          <wp:inline distT="0" distB="0" distL="0" distR="0" wp14:anchorId="4403059E" wp14:editId="42FB589D">
            <wp:extent cx="2837512" cy="1598138"/>
            <wp:effectExtent l="0" t="0" r="127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11007_154838_edit.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837512" cy="1598138"/>
                    </a:xfrm>
                    <a:prstGeom prst="rect">
                      <a:avLst/>
                    </a:prstGeom>
                  </pic:spPr>
                </pic:pic>
              </a:graphicData>
            </a:graphic>
          </wp:inline>
        </w:drawing>
      </w:r>
    </w:p>
    <w:p w:rsidR="00577916" w:rsidRDefault="00502FE7" w:rsidP="00502FE7">
      <w:pPr>
        <w:pStyle w:val="Caption"/>
      </w:pPr>
      <w:bookmarkStart w:id="26" w:name="_Ref306568399"/>
      <w:bookmarkStart w:id="27" w:name="_Toc310270804"/>
      <w:r>
        <w:t xml:space="preserve">Abbildung </w:t>
      </w:r>
      <w:r w:rsidR="00D07828">
        <w:fldChar w:fldCharType="begin"/>
      </w:r>
      <w:r w:rsidR="00D07828">
        <w:instrText xml:space="preserve"> SEQ Abbildung \* ARABIC </w:instrText>
      </w:r>
      <w:r w:rsidR="00D07828">
        <w:fldChar w:fldCharType="separate"/>
      </w:r>
      <w:r w:rsidR="00F22EBA">
        <w:rPr>
          <w:noProof/>
        </w:rPr>
        <w:t>5</w:t>
      </w:r>
      <w:r w:rsidR="00D07828">
        <w:rPr>
          <w:noProof/>
        </w:rPr>
        <w:fldChar w:fldCharType="end"/>
      </w:r>
      <w:r>
        <w:t xml:space="preserve"> - </w:t>
      </w:r>
      <w:r w:rsidRPr="00292A7F">
        <w:t xml:space="preserve">Übersicht </w:t>
      </w:r>
      <w:proofErr w:type="spellStart"/>
      <w:r w:rsidRPr="00292A7F">
        <w:t>Tree</w:t>
      </w:r>
      <w:proofErr w:type="spellEnd"/>
      <w:r w:rsidRPr="00292A7F">
        <w:t xml:space="preserve"> View</w:t>
      </w:r>
      <w:bookmarkEnd w:id="26"/>
      <w:bookmarkEnd w:id="27"/>
    </w:p>
    <w:p w:rsidR="00577916" w:rsidRDefault="005565AE" w:rsidP="00577916">
      <w:r>
        <w:t xml:space="preserve">Sobald ein </w:t>
      </w:r>
      <w:proofErr w:type="spellStart"/>
      <w:r w:rsidR="006F4229">
        <w:t>Kindk</w:t>
      </w:r>
      <w:r>
        <w:t>noten</w:t>
      </w:r>
      <w:proofErr w:type="spellEnd"/>
      <w:r>
        <w:t xml:space="preserve"> angetippt</w:t>
      </w:r>
      <w:r w:rsidR="00577916">
        <w:t xml:space="preserve"> wird, bewegt sich dieser in die Mitte</w:t>
      </w:r>
      <w:r w:rsidR="006F4229">
        <w:t xml:space="preserve"> des Bildschirms und seine Unterknoten werden dargestellt (siehe </w:t>
      </w:r>
      <w:r w:rsidR="00957058">
        <w:t>„</w:t>
      </w:r>
      <w:r w:rsidR="006F4229">
        <w:fldChar w:fldCharType="begin"/>
      </w:r>
      <w:r w:rsidR="006F4229">
        <w:instrText xml:space="preserve"> REF _Ref306568536 \h </w:instrText>
      </w:r>
      <w:r w:rsidR="006F4229">
        <w:fldChar w:fldCharType="separate"/>
      </w:r>
      <w:r w:rsidR="006F4229">
        <w:t xml:space="preserve">Abbildung </w:t>
      </w:r>
      <w:r w:rsidR="006F4229">
        <w:rPr>
          <w:noProof/>
        </w:rPr>
        <w:t>3</w:t>
      </w:r>
      <w:r w:rsidR="006F4229">
        <w:t xml:space="preserve"> - </w:t>
      </w:r>
      <w:proofErr w:type="spellStart"/>
      <w:r w:rsidR="006F4229">
        <w:t>Tree</w:t>
      </w:r>
      <w:proofErr w:type="spellEnd"/>
      <w:r w:rsidR="006F4229">
        <w:t xml:space="preserve"> View Stufe 1</w:t>
      </w:r>
      <w:r w:rsidR="006F4229">
        <w:fldChar w:fldCharType="end"/>
      </w:r>
      <w:r w:rsidR="00957058">
        <w:t>“</w:t>
      </w:r>
      <w:r w:rsidR="006F4229">
        <w:t>). Di</w:t>
      </w:r>
      <w:r w:rsidR="00577916">
        <w:t>e restlichen Knoten ordnen sich</w:t>
      </w:r>
      <w:r w:rsidR="006F4229">
        <w:t xml:space="preserve"> neu</w:t>
      </w:r>
      <w:r w:rsidR="00577916">
        <w:t xml:space="preserve"> um </w:t>
      </w:r>
      <w:r w:rsidR="006F4229">
        <w:t xml:space="preserve">den Knoten in der Mitte </w:t>
      </w:r>
      <w:r w:rsidR="00577916">
        <w:t>an und verkleinern sich gegebenenfalls</w:t>
      </w:r>
      <w:r w:rsidR="006F4229">
        <w:t>.</w:t>
      </w:r>
    </w:p>
    <w:p w:rsidR="00502FE7" w:rsidRDefault="00577916" w:rsidP="00502FE7">
      <w:pPr>
        <w:keepNext/>
      </w:pPr>
      <w:r>
        <w:rPr>
          <w:noProof/>
          <w:lang w:eastAsia="de-CH"/>
        </w:rPr>
        <w:lastRenderedPageBreak/>
        <w:drawing>
          <wp:inline distT="0" distB="0" distL="0" distR="0" wp14:anchorId="3F834D30" wp14:editId="2B34EF39">
            <wp:extent cx="4199604" cy="1142622"/>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11007_154838_edit_02.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199604" cy="1142622"/>
                    </a:xfrm>
                    <a:prstGeom prst="rect">
                      <a:avLst/>
                    </a:prstGeom>
                  </pic:spPr>
                </pic:pic>
              </a:graphicData>
            </a:graphic>
          </wp:inline>
        </w:drawing>
      </w:r>
    </w:p>
    <w:p w:rsidR="00577916" w:rsidRDefault="00502FE7" w:rsidP="00502FE7">
      <w:pPr>
        <w:pStyle w:val="Caption"/>
      </w:pPr>
      <w:bookmarkStart w:id="28" w:name="_Ref306568536"/>
      <w:bookmarkStart w:id="29" w:name="_Toc310270805"/>
      <w:r>
        <w:t xml:space="preserve">Abbildung </w:t>
      </w:r>
      <w:r w:rsidR="00D07828">
        <w:fldChar w:fldCharType="begin"/>
      </w:r>
      <w:r w:rsidR="00D07828">
        <w:instrText xml:space="preserve"> SEQ Abbildung \* ARABIC </w:instrText>
      </w:r>
      <w:r w:rsidR="00D07828">
        <w:fldChar w:fldCharType="separate"/>
      </w:r>
      <w:r w:rsidR="00F22EBA">
        <w:rPr>
          <w:noProof/>
        </w:rPr>
        <w:t>6</w:t>
      </w:r>
      <w:r w:rsidR="00D07828">
        <w:rPr>
          <w:noProof/>
        </w:rPr>
        <w:fldChar w:fldCharType="end"/>
      </w:r>
      <w:r>
        <w:t xml:space="preserve"> - </w:t>
      </w:r>
      <w:proofErr w:type="spellStart"/>
      <w:r>
        <w:t>Tree</w:t>
      </w:r>
      <w:proofErr w:type="spellEnd"/>
      <w:r>
        <w:t xml:space="preserve"> View Stufe 1</w:t>
      </w:r>
      <w:bookmarkEnd w:id="28"/>
      <w:bookmarkEnd w:id="29"/>
    </w:p>
    <w:p w:rsidR="00577916" w:rsidRDefault="00577916" w:rsidP="00577916">
      <w:r>
        <w:t>Von jedem Knoten</w:t>
      </w:r>
      <w:r w:rsidR="006F4229">
        <w:t xml:space="preserve"> aus</w:t>
      </w:r>
      <w:r>
        <w:t xml:space="preserve"> kann so </w:t>
      </w:r>
      <w:r w:rsidR="00B802BD">
        <w:t>lange tiefer in den Baum</w:t>
      </w:r>
      <w:r>
        <w:t xml:space="preserve"> </w:t>
      </w:r>
      <w:r w:rsidR="00B802BD">
        <w:t xml:space="preserve">navigiert werden, bis ein äusserster Knoten (in </w:t>
      </w:r>
      <w:r w:rsidR="00957058">
        <w:t>„</w:t>
      </w:r>
      <w:r w:rsidR="00B802BD">
        <w:fldChar w:fldCharType="begin"/>
      </w:r>
      <w:r w:rsidR="00B802BD">
        <w:instrText xml:space="preserve"> REF _Ref306568536 \h </w:instrText>
      </w:r>
      <w:r w:rsidR="00B802BD">
        <w:fldChar w:fldCharType="separate"/>
      </w:r>
      <w:r w:rsidR="00B802BD">
        <w:t xml:space="preserve">Abbildung </w:t>
      </w:r>
      <w:r w:rsidR="00B802BD">
        <w:rPr>
          <w:noProof/>
        </w:rPr>
        <w:t>3</w:t>
      </w:r>
      <w:r w:rsidR="00B802BD">
        <w:t xml:space="preserve"> - </w:t>
      </w:r>
      <w:proofErr w:type="spellStart"/>
      <w:r w:rsidR="00B802BD">
        <w:t>Tree</w:t>
      </w:r>
      <w:proofErr w:type="spellEnd"/>
      <w:r w:rsidR="00B802BD">
        <w:t xml:space="preserve"> View Stufe 1</w:t>
      </w:r>
      <w:r w:rsidR="00B802BD">
        <w:fldChar w:fldCharType="end"/>
      </w:r>
      <w:r w:rsidR="00957058">
        <w:t>“</w:t>
      </w:r>
      <w:r w:rsidR="0086655D">
        <w:t xml:space="preserve"> entsprechen die Knoten Java und</w:t>
      </w:r>
      <w:r w:rsidR="00B802BD">
        <w:t xml:space="preserve"> C# je einem äussersten Knoten)</w:t>
      </w:r>
      <w:r>
        <w:t xml:space="preserve"> </w:t>
      </w:r>
      <w:r w:rsidR="00B802BD">
        <w:t xml:space="preserve">erreicht ist. Der dabei </w:t>
      </w:r>
      <w:r w:rsidR="0086655D">
        <w:t>durchlaufene</w:t>
      </w:r>
      <w:r w:rsidR="00B802BD">
        <w:t xml:space="preserve"> Pfad</w:t>
      </w:r>
      <w:r>
        <w:t xml:space="preserve"> </w:t>
      </w:r>
      <w:r w:rsidR="00B802BD">
        <w:t>ist stets sichtbar.</w:t>
      </w:r>
      <w:r w:rsidR="00945F2B">
        <w:br/>
      </w:r>
      <w:r w:rsidR="00526349">
        <w:t>Wird ein</w:t>
      </w:r>
      <w:r w:rsidR="0086655D">
        <w:t xml:space="preserve"> äusserer</w:t>
      </w:r>
      <w:r>
        <w:t xml:space="preserve"> Knoten</w:t>
      </w:r>
      <w:r w:rsidR="0086655D">
        <w:t xml:space="preserve"> angewählt</w:t>
      </w:r>
      <w:r w:rsidR="00945F2B">
        <w:t>, so</w:t>
      </w:r>
      <w:r>
        <w:t xml:space="preserve"> werden </w:t>
      </w:r>
      <w:r w:rsidR="00945F2B">
        <w:t>die diesem Knoten zugehörigen Project Notes i</w:t>
      </w:r>
      <w:r>
        <w:t>n minimierter Form</w:t>
      </w:r>
      <w:r w:rsidR="00945F2B">
        <w:t xml:space="preserve"> dargestellt (siehe </w:t>
      </w:r>
      <w:r w:rsidR="00957058">
        <w:t>„</w:t>
      </w:r>
      <w:r w:rsidR="00945F2B">
        <w:fldChar w:fldCharType="begin"/>
      </w:r>
      <w:r w:rsidR="00945F2B">
        <w:instrText xml:space="preserve"> REF _Ref306569697 \h </w:instrText>
      </w:r>
      <w:r w:rsidR="00945F2B">
        <w:fldChar w:fldCharType="separate"/>
      </w:r>
      <w:r w:rsidR="00945F2B">
        <w:t xml:space="preserve">Abbildung </w:t>
      </w:r>
      <w:r w:rsidR="00945F2B">
        <w:rPr>
          <w:noProof/>
        </w:rPr>
        <w:t>4</w:t>
      </w:r>
      <w:r w:rsidR="00945F2B">
        <w:t xml:space="preserve"> - </w:t>
      </w:r>
      <w:proofErr w:type="spellStart"/>
      <w:r w:rsidR="00945F2B">
        <w:t>Tree</w:t>
      </w:r>
      <w:proofErr w:type="spellEnd"/>
      <w:r w:rsidR="00945F2B">
        <w:t xml:space="preserve"> View Stufe 2</w:t>
      </w:r>
      <w:r w:rsidR="00945F2B">
        <w:fldChar w:fldCharType="end"/>
      </w:r>
      <w:r w:rsidR="00957058">
        <w:t>“</w:t>
      </w:r>
      <w:r w:rsidR="00945F2B">
        <w:t>).</w:t>
      </w:r>
    </w:p>
    <w:p w:rsidR="00502FE7" w:rsidRDefault="00577916" w:rsidP="00502FE7">
      <w:pPr>
        <w:keepNext/>
      </w:pPr>
      <w:r>
        <w:rPr>
          <w:noProof/>
          <w:lang w:eastAsia="de-CH"/>
        </w:rPr>
        <w:drawing>
          <wp:inline distT="0" distB="0" distL="0" distR="0" wp14:anchorId="28CA2DCF" wp14:editId="6F4C1857">
            <wp:extent cx="3604532" cy="1694257"/>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11007_154934_edit_01.jpg"/>
                    <pic:cNvPicPr/>
                  </pic:nvPicPr>
                  <pic:blipFill>
                    <a:blip r:embed="rId20">
                      <a:extLst>
                        <a:ext uri="{28A0092B-C50C-407E-A947-70E740481C1C}">
                          <a14:useLocalDpi xmlns:a14="http://schemas.microsoft.com/office/drawing/2010/main" val="0"/>
                        </a:ext>
                      </a:extLst>
                    </a:blip>
                    <a:stretch>
                      <a:fillRect/>
                    </a:stretch>
                  </pic:blipFill>
                  <pic:spPr>
                    <a:xfrm>
                      <a:off x="0" y="0"/>
                      <a:ext cx="3604532" cy="1694257"/>
                    </a:xfrm>
                    <a:prstGeom prst="rect">
                      <a:avLst/>
                    </a:prstGeom>
                  </pic:spPr>
                </pic:pic>
              </a:graphicData>
            </a:graphic>
          </wp:inline>
        </w:drawing>
      </w:r>
    </w:p>
    <w:p w:rsidR="00577916" w:rsidRDefault="00502FE7" w:rsidP="00502FE7">
      <w:pPr>
        <w:pStyle w:val="Caption"/>
      </w:pPr>
      <w:bookmarkStart w:id="30" w:name="_Ref306569697"/>
      <w:bookmarkStart w:id="31" w:name="_Toc310270806"/>
      <w:r>
        <w:t xml:space="preserve">Abbildung </w:t>
      </w:r>
      <w:r w:rsidR="00D07828">
        <w:fldChar w:fldCharType="begin"/>
      </w:r>
      <w:r w:rsidR="00D07828">
        <w:instrText xml:space="preserve"> SEQ Abbildung \* ARABIC </w:instrText>
      </w:r>
      <w:r w:rsidR="00D07828">
        <w:fldChar w:fldCharType="separate"/>
      </w:r>
      <w:r w:rsidR="00F22EBA">
        <w:rPr>
          <w:noProof/>
        </w:rPr>
        <w:t>7</w:t>
      </w:r>
      <w:r w:rsidR="00D07828">
        <w:rPr>
          <w:noProof/>
        </w:rPr>
        <w:fldChar w:fldCharType="end"/>
      </w:r>
      <w:r>
        <w:t xml:space="preserve"> - </w:t>
      </w:r>
      <w:proofErr w:type="spellStart"/>
      <w:r>
        <w:t>Tree</w:t>
      </w:r>
      <w:proofErr w:type="spellEnd"/>
      <w:r>
        <w:t xml:space="preserve"> View Stufe 2</w:t>
      </w:r>
      <w:bookmarkEnd w:id="30"/>
      <w:bookmarkEnd w:id="31"/>
    </w:p>
    <w:p w:rsidR="00945F2B" w:rsidRDefault="00945F2B" w:rsidP="00577916">
      <w:r>
        <w:t xml:space="preserve">Bei der Auswahl einer im Kleinformat dargestellten Project Note öffnet sich diese. </w:t>
      </w:r>
      <w:r w:rsidR="00577916">
        <w:t xml:space="preserve">Dabei verkleinern oder verschwinden </w:t>
      </w:r>
      <w:r>
        <w:t xml:space="preserve">die </w:t>
      </w:r>
      <w:r w:rsidR="00577916">
        <w:t>and</w:t>
      </w:r>
      <w:r>
        <w:t>eren Elemente, damit für die Darstellung der Project Note genügend Platz besteht</w:t>
      </w:r>
      <w:r w:rsidR="00577916">
        <w:t xml:space="preserve">. </w:t>
      </w:r>
    </w:p>
    <w:p w:rsidR="00577916" w:rsidRDefault="00132F72" w:rsidP="00577916">
      <w:r>
        <w:t xml:space="preserve">Neben der </w:t>
      </w:r>
      <w:r w:rsidR="0086655D">
        <w:t xml:space="preserve">gross </w:t>
      </w:r>
      <w:r>
        <w:t>dargestellten P</w:t>
      </w:r>
      <w:r w:rsidR="0086655D">
        <w:t xml:space="preserve">roject </w:t>
      </w:r>
      <w:r>
        <w:t>N</w:t>
      </w:r>
      <w:r w:rsidR="0086655D">
        <w:t>ote</w:t>
      </w:r>
      <w:r>
        <w:t xml:space="preserve"> </w:t>
      </w:r>
      <w:r w:rsidR="00945F2B">
        <w:t>werden</w:t>
      </w:r>
      <w:r w:rsidR="00577916">
        <w:t xml:space="preserve"> Knoten </w:t>
      </w:r>
      <w:r w:rsidR="00945F2B">
        <w:t>angezeigt, die</w:t>
      </w:r>
      <w:r w:rsidR="00577916">
        <w:t xml:space="preserve"> </w:t>
      </w:r>
      <w:r w:rsidR="00945F2B">
        <w:t>die zusätzlich vorhandenen Angaben</w:t>
      </w:r>
      <w:r>
        <w:t xml:space="preserve"> über die Project Note</w:t>
      </w:r>
      <w:r w:rsidR="00945F2B">
        <w:t xml:space="preserve"> auflisten. Dies soll dem</w:t>
      </w:r>
      <w:r w:rsidR="00577916">
        <w:t xml:space="preserve"> Nutzer </w:t>
      </w:r>
      <w:r>
        <w:t>einerseits helfen,</w:t>
      </w:r>
      <w:r w:rsidR="00945F2B">
        <w:t xml:space="preserve"> sich über den Inhalt der PN eine</w:t>
      </w:r>
      <w:r w:rsidR="0053288C">
        <w:t>n</w:t>
      </w:r>
      <w:r w:rsidR="00945F2B">
        <w:t xml:space="preserve"> Überblick zu verschaffen</w:t>
      </w:r>
      <w:r>
        <w:t xml:space="preserve">. </w:t>
      </w:r>
      <w:r w:rsidR="0053288C">
        <w:t>Andererseits</w:t>
      </w:r>
      <w:r>
        <w:t xml:space="preserve"> soll es den Benutzer</w:t>
      </w:r>
      <w:r w:rsidR="00945F2B">
        <w:t xml:space="preserve"> </w:t>
      </w:r>
      <w:r w:rsidR="00577916">
        <w:t>dazu animieren</w:t>
      </w:r>
      <w:r w:rsidR="00945F2B">
        <w:t xml:space="preserve">, </w:t>
      </w:r>
      <w:r>
        <w:t xml:space="preserve">Stichworte oder </w:t>
      </w:r>
      <w:r w:rsidR="00577916">
        <w:t>Kriterien zu entdecken</w:t>
      </w:r>
      <w:r w:rsidR="00945F2B">
        <w:t>, die ihn interessieren</w:t>
      </w:r>
      <w:r w:rsidR="00577916">
        <w:t xml:space="preserve"> und diesen zu folgen.</w:t>
      </w:r>
      <w:r w:rsidR="00577916">
        <w:br/>
        <w:t>Für diese</w:t>
      </w:r>
      <w:r>
        <w:t xml:space="preserve"> Anzeige</w:t>
      </w:r>
      <w:r w:rsidR="00577916">
        <w:t xml:space="preserve"> </w:t>
      </w:r>
      <w:r>
        <w:t>wurden die nach</w:t>
      </w:r>
      <w:r w:rsidR="00577916">
        <w:t>folgende</w:t>
      </w:r>
      <w:r>
        <w:t>n</w:t>
      </w:r>
      <w:r w:rsidR="00577916">
        <w:t xml:space="preserve"> Varianten </w:t>
      </w:r>
      <w:r w:rsidR="003C6B09">
        <w:t>A und B</w:t>
      </w:r>
      <w:r>
        <w:t xml:space="preserve"> </w:t>
      </w:r>
      <w:r w:rsidR="00BA58D5">
        <w:t>erarbeitet.</w:t>
      </w:r>
    </w:p>
    <w:p w:rsidR="007A2A95" w:rsidRPr="007A2A95" w:rsidRDefault="00577916" w:rsidP="007A2A95">
      <w:pPr>
        <w:pStyle w:val="Heading4"/>
      </w:pPr>
      <w:bookmarkStart w:id="32" w:name="_Ref306607590"/>
      <w:r>
        <w:t>Variante A</w:t>
      </w:r>
      <w:bookmarkEnd w:id="32"/>
    </w:p>
    <w:p w:rsidR="00577916" w:rsidRPr="00426533" w:rsidRDefault="00577916" w:rsidP="007A2A95">
      <w:pPr>
        <w:pStyle w:val="Heading5"/>
      </w:pPr>
      <w:r>
        <w:t>Variante A1</w:t>
      </w:r>
    </w:p>
    <w:p w:rsidR="00577916" w:rsidRDefault="00577916" w:rsidP="00577916">
      <w:r>
        <w:t xml:space="preserve">Die </w:t>
      </w:r>
      <w:r w:rsidR="0086655D">
        <w:t>für die aktuelle Project Note relevanten Begriffe</w:t>
      </w:r>
      <w:r>
        <w:t xml:space="preserve"> befinden sich in einer Art „Wolke“</w:t>
      </w:r>
      <w:r w:rsidR="0086655D">
        <w:t>,</w:t>
      </w:r>
      <w:r>
        <w:t xml:space="preserve"> um sich von den oben</w:t>
      </w:r>
      <w:r w:rsidR="0086655D">
        <w:t xml:space="preserve"> dargestellten Knoten, welche zur </w:t>
      </w:r>
      <w:r w:rsidR="00306A1A">
        <w:t>Übersicht</w:t>
      </w:r>
      <w:r w:rsidR="0086655D">
        <w:t xml:space="preserve"> dienen,</w:t>
      </w:r>
      <w:r w:rsidR="00306A1A">
        <w:t xml:space="preserve"> abzuheben. Sobald einer der Begriffe in der Wolke</w:t>
      </w:r>
      <w:r>
        <w:t xml:space="preserve"> ausgewählt wird, öffnet sich eine neue Ansicht</w:t>
      </w:r>
      <w:r w:rsidR="00306A1A">
        <w:t xml:space="preserve"> mit einem gewurzelten Baum (analog </w:t>
      </w:r>
      <w:r w:rsidR="00957058">
        <w:t>„</w:t>
      </w:r>
      <w:r w:rsidR="00306A1A">
        <w:fldChar w:fldCharType="begin"/>
      </w:r>
      <w:r w:rsidR="00306A1A">
        <w:instrText xml:space="preserve"> REF _Ref306569697 \h </w:instrText>
      </w:r>
      <w:r w:rsidR="00306A1A">
        <w:fldChar w:fldCharType="separate"/>
      </w:r>
      <w:r w:rsidR="00C13070">
        <w:t xml:space="preserve">Abbildung </w:t>
      </w:r>
      <w:r w:rsidR="00C13070">
        <w:rPr>
          <w:noProof/>
        </w:rPr>
        <w:t>4</w:t>
      </w:r>
      <w:r w:rsidR="00C13070">
        <w:t xml:space="preserve"> - </w:t>
      </w:r>
      <w:proofErr w:type="spellStart"/>
      <w:r w:rsidR="00C13070">
        <w:t>Tree</w:t>
      </w:r>
      <w:proofErr w:type="spellEnd"/>
      <w:r w:rsidR="00C13070">
        <w:t xml:space="preserve"> View Stufe 2</w:t>
      </w:r>
      <w:r w:rsidR="00306A1A">
        <w:fldChar w:fldCharType="end"/>
      </w:r>
      <w:r w:rsidR="00957058">
        <w:t>“</w:t>
      </w:r>
      <w:r w:rsidR="00306A1A">
        <w:t>). In dieser befindet sich das eben ausgewählte Objekt im Zentrum, welches zusammen mit den daran hängenden Knoten dargestellt wird</w:t>
      </w:r>
      <w:r w:rsidR="00386CC3">
        <w:t>.</w:t>
      </w:r>
      <w:r w:rsidR="003617E4">
        <w:t xml:space="preserve"> </w:t>
      </w:r>
      <w:r w:rsidR="00306A1A">
        <w:t>Die Darstellung des</w:t>
      </w:r>
      <w:r w:rsidR="003617E4">
        <w:t xml:space="preserve"> Baum</w:t>
      </w:r>
      <w:r w:rsidR="00306A1A">
        <w:t>es geschieht mittels einer Animation</w:t>
      </w:r>
      <w:r>
        <w:t>.</w:t>
      </w:r>
    </w:p>
    <w:p w:rsidR="00502FE7" w:rsidRDefault="00577916" w:rsidP="00502FE7">
      <w:pPr>
        <w:keepNext/>
      </w:pPr>
      <w:r>
        <w:rPr>
          <w:noProof/>
          <w:lang w:eastAsia="de-CH"/>
        </w:rPr>
        <w:lastRenderedPageBreak/>
        <w:drawing>
          <wp:inline distT="0" distB="0" distL="0" distR="0" wp14:anchorId="554EC002" wp14:editId="4928F70D">
            <wp:extent cx="3899479" cy="2923945"/>
            <wp:effectExtent l="0" t="0" r="635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11007_154934_edit_02.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899479" cy="2923945"/>
                    </a:xfrm>
                    <a:prstGeom prst="rect">
                      <a:avLst/>
                    </a:prstGeom>
                  </pic:spPr>
                </pic:pic>
              </a:graphicData>
            </a:graphic>
          </wp:inline>
        </w:drawing>
      </w:r>
    </w:p>
    <w:p w:rsidR="00577916" w:rsidRPr="00AA02D5" w:rsidRDefault="00502FE7" w:rsidP="00502FE7">
      <w:pPr>
        <w:pStyle w:val="Caption"/>
        <w:rPr>
          <w:lang w:val="en-US"/>
        </w:rPr>
      </w:pPr>
      <w:bookmarkStart w:id="33" w:name="_Ref306607180"/>
      <w:bookmarkStart w:id="34" w:name="_Toc310270807"/>
      <w:proofErr w:type="spellStart"/>
      <w:r w:rsidRPr="00AA02D5">
        <w:rPr>
          <w:lang w:val="en-US"/>
        </w:rPr>
        <w:t>Abbildung</w:t>
      </w:r>
      <w:proofErr w:type="spellEnd"/>
      <w:r w:rsidRPr="00AA02D5">
        <w:rPr>
          <w:lang w:val="en-US"/>
        </w:rPr>
        <w:t xml:space="preserve"> </w:t>
      </w:r>
      <w:r w:rsidR="0007086B">
        <w:fldChar w:fldCharType="begin"/>
      </w:r>
      <w:r w:rsidR="0007086B" w:rsidRPr="00AA02D5">
        <w:rPr>
          <w:lang w:val="en-US"/>
        </w:rPr>
        <w:instrText xml:space="preserve"> SEQ Abbildung \* ARABIC </w:instrText>
      </w:r>
      <w:r w:rsidR="0007086B">
        <w:fldChar w:fldCharType="separate"/>
      </w:r>
      <w:r w:rsidR="00F22EBA">
        <w:rPr>
          <w:noProof/>
          <w:lang w:val="en-US"/>
        </w:rPr>
        <w:t>8</w:t>
      </w:r>
      <w:r w:rsidR="0007086B">
        <w:rPr>
          <w:noProof/>
        </w:rPr>
        <w:fldChar w:fldCharType="end"/>
      </w:r>
      <w:r w:rsidRPr="00AA02D5">
        <w:rPr>
          <w:lang w:val="en-US"/>
        </w:rPr>
        <w:t xml:space="preserve"> </w:t>
      </w:r>
      <w:r w:rsidR="00C13070">
        <w:rPr>
          <w:lang w:val="en-US"/>
        </w:rPr>
        <w:t>-</w:t>
      </w:r>
      <w:r w:rsidRPr="00AA02D5">
        <w:rPr>
          <w:lang w:val="en-US"/>
        </w:rPr>
        <w:t xml:space="preserve"> </w:t>
      </w:r>
      <w:r w:rsidR="001F34D5" w:rsidRPr="00AA02D5">
        <w:rPr>
          <w:lang w:val="en-US"/>
        </w:rPr>
        <w:t>Tree View</w:t>
      </w:r>
      <w:r w:rsidR="00666E95">
        <w:rPr>
          <w:lang w:val="en-US"/>
        </w:rPr>
        <w:t>,</w:t>
      </w:r>
      <w:r w:rsidR="001F34D5" w:rsidRPr="00AA02D5">
        <w:rPr>
          <w:lang w:val="en-US"/>
        </w:rPr>
        <w:t xml:space="preserve"> </w:t>
      </w:r>
      <w:proofErr w:type="spellStart"/>
      <w:r w:rsidRPr="00AA02D5">
        <w:rPr>
          <w:lang w:val="en-US"/>
        </w:rPr>
        <w:t>Variante</w:t>
      </w:r>
      <w:proofErr w:type="spellEnd"/>
      <w:r w:rsidRPr="00AA02D5">
        <w:rPr>
          <w:lang w:val="en-US"/>
        </w:rPr>
        <w:t xml:space="preserve"> A1</w:t>
      </w:r>
      <w:bookmarkEnd w:id="33"/>
      <w:bookmarkEnd w:id="34"/>
    </w:p>
    <w:p w:rsidR="00577916" w:rsidRDefault="00577916" w:rsidP="007A2A95">
      <w:pPr>
        <w:pStyle w:val="Heading5"/>
      </w:pPr>
      <w:bookmarkStart w:id="35" w:name="_Ref306359664"/>
      <w:r>
        <w:t>Variante A2</w:t>
      </w:r>
      <w:bookmarkEnd w:id="35"/>
    </w:p>
    <w:p w:rsidR="00577916" w:rsidRPr="002E4947" w:rsidRDefault="0024587B" w:rsidP="00577916">
      <w:r>
        <w:t>Die zweite</w:t>
      </w:r>
      <w:r w:rsidR="00577916">
        <w:t xml:space="preserve"> Variante ist </w:t>
      </w:r>
      <w:r>
        <w:t>von der Funktion und der Optik her etwas</w:t>
      </w:r>
      <w:r w:rsidR="00577916">
        <w:t xml:space="preserve"> </w:t>
      </w:r>
      <w:r>
        <w:t>anders</w:t>
      </w:r>
      <w:r w:rsidR="00577916">
        <w:t xml:space="preserve">. </w:t>
      </w:r>
      <w:r>
        <w:t xml:space="preserve">Wird ein äusserer Knoten angetippt, werden alle diesem Knoten angehängten Project Notes in einer Detailansicht dargestellt (für Erklärungen zur Detailansicht siehe Unterkapitel </w:t>
      </w:r>
      <w:r>
        <w:fldChar w:fldCharType="begin"/>
      </w:r>
      <w:r>
        <w:instrText xml:space="preserve"> REF _Ref306606764 \r \h </w:instrText>
      </w:r>
      <w:r>
        <w:fldChar w:fldCharType="separate"/>
      </w:r>
      <w:r>
        <w:t>3.1.6</w:t>
      </w:r>
      <w:r>
        <w:fldChar w:fldCharType="end"/>
      </w:r>
      <w:r>
        <w:t xml:space="preserve"> </w:t>
      </w:r>
      <w:r w:rsidR="00957058">
        <w:t>„</w:t>
      </w:r>
      <w:r>
        <w:fldChar w:fldCharType="begin"/>
      </w:r>
      <w:r>
        <w:instrText xml:space="preserve"> REF _Ref306606766 \h </w:instrText>
      </w:r>
      <w:r>
        <w:fldChar w:fldCharType="separate"/>
      </w:r>
      <w:r>
        <w:t>Detailansichten</w:t>
      </w:r>
      <w:r>
        <w:fldChar w:fldCharType="end"/>
      </w:r>
      <w:r w:rsidR="00957058">
        <w:t>“</w:t>
      </w:r>
      <w:r>
        <w:t xml:space="preserve">). Wieder dient der bei der Auswahl der Knoten durchlaufene Pfad zur Übersicht (am oberen Rand dargestellt). </w:t>
      </w:r>
      <w:r w:rsidR="00577916">
        <w:t xml:space="preserve">Die verschiedenen </w:t>
      </w:r>
      <w:r>
        <w:t>Begriffe der in der Detailsicht aktuell dargestellten</w:t>
      </w:r>
      <w:r w:rsidR="00577916">
        <w:t xml:space="preserve"> Project Note werden rechts</w:t>
      </w:r>
      <w:r w:rsidR="00C13070">
        <w:t xml:space="preserve"> neben</w:t>
      </w:r>
      <w:r>
        <w:t xml:space="preserve"> der Ansicht aufgelistet. Sobald einer</w:t>
      </w:r>
      <w:r w:rsidR="00577916">
        <w:t xml:space="preserve"> dieser </w:t>
      </w:r>
      <w:r>
        <w:t xml:space="preserve">Begriffe </w:t>
      </w:r>
      <w:r w:rsidR="00577916">
        <w:t>ausgewählt wird, wechseln oben in der Navigation die</w:t>
      </w:r>
      <w:r w:rsidR="00DB3723">
        <w:t xml:space="preserve"> </w:t>
      </w:r>
      <w:r w:rsidR="00577916">
        <w:t>Knoten</w:t>
      </w:r>
      <w:r>
        <w:t xml:space="preserve"> und die Detailansicht passt sich entsprechend an</w:t>
      </w:r>
      <w:r w:rsidR="00577916">
        <w:t>.</w:t>
      </w:r>
    </w:p>
    <w:p w:rsidR="00502FE7" w:rsidRDefault="00577916" w:rsidP="00502FE7">
      <w:pPr>
        <w:keepNext/>
      </w:pPr>
      <w:r>
        <w:rPr>
          <w:noProof/>
          <w:lang w:eastAsia="de-CH"/>
        </w:rPr>
        <w:drawing>
          <wp:inline distT="0" distB="0" distL="0" distR="0" wp14:anchorId="439A7DE5" wp14:editId="18DCA1AC">
            <wp:extent cx="5760720" cy="434488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11007_155020_edit_01.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60720" cy="4344886"/>
                    </a:xfrm>
                    <a:prstGeom prst="rect">
                      <a:avLst/>
                    </a:prstGeom>
                  </pic:spPr>
                </pic:pic>
              </a:graphicData>
            </a:graphic>
          </wp:inline>
        </w:drawing>
      </w:r>
    </w:p>
    <w:p w:rsidR="00577916" w:rsidRPr="0021005C" w:rsidRDefault="00502FE7" w:rsidP="00502FE7">
      <w:pPr>
        <w:pStyle w:val="Caption"/>
        <w:rPr>
          <w:lang w:val="en-US"/>
        </w:rPr>
      </w:pPr>
      <w:bookmarkStart w:id="36" w:name="_Toc310270808"/>
      <w:proofErr w:type="spellStart"/>
      <w:r w:rsidRPr="0021005C">
        <w:rPr>
          <w:lang w:val="en-US"/>
        </w:rPr>
        <w:t>Abbildung</w:t>
      </w:r>
      <w:proofErr w:type="spellEnd"/>
      <w:r w:rsidRPr="0021005C">
        <w:rPr>
          <w:lang w:val="en-US"/>
        </w:rPr>
        <w:t xml:space="preserve"> </w:t>
      </w:r>
      <w:r w:rsidR="0007086B">
        <w:fldChar w:fldCharType="begin"/>
      </w:r>
      <w:r w:rsidR="0007086B" w:rsidRPr="0021005C">
        <w:rPr>
          <w:lang w:val="en-US"/>
        </w:rPr>
        <w:instrText xml:space="preserve"> SEQ Abbildung \* ARABIC </w:instrText>
      </w:r>
      <w:r w:rsidR="0007086B">
        <w:fldChar w:fldCharType="separate"/>
      </w:r>
      <w:r w:rsidR="00F22EBA">
        <w:rPr>
          <w:noProof/>
          <w:lang w:val="en-US"/>
        </w:rPr>
        <w:t>9</w:t>
      </w:r>
      <w:r w:rsidR="0007086B">
        <w:rPr>
          <w:noProof/>
        </w:rPr>
        <w:fldChar w:fldCharType="end"/>
      </w:r>
      <w:r w:rsidRPr="0021005C">
        <w:rPr>
          <w:lang w:val="en-US"/>
        </w:rPr>
        <w:t xml:space="preserve"> </w:t>
      </w:r>
      <w:r w:rsidR="00C13070" w:rsidRPr="0021005C">
        <w:rPr>
          <w:lang w:val="en-US"/>
        </w:rPr>
        <w:t>-</w:t>
      </w:r>
      <w:r w:rsidRPr="0021005C">
        <w:rPr>
          <w:lang w:val="en-US"/>
        </w:rPr>
        <w:t xml:space="preserve"> </w:t>
      </w:r>
      <w:r w:rsidR="00AA02D5" w:rsidRPr="0021005C">
        <w:rPr>
          <w:lang w:val="en-US"/>
        </w:rPr>
        <w:t>Tree View</w:t>
      </w:r>
      <w:r w:rsidR="00666E95" w:rsidRPr="0021005C">
        <w:rPr>
          <w:lang w:val="en-US"/>
        </w:rPr>
        <w:t>,</w:t>
      </w:r>
      <w:r w:rsidR="00AA02D5" w:rsidRPr="0021005C">
        <w:rPr>
          <w:lang w:val="en-US"/>
        </w:rPr>
        <w:t xml:space="preserve"> </w:t>
      </w:r>
      <w:proofErr w:type="spellStart"/>
      <w:r w:rsidRPr="0021005C">
        <w:rPr>
          <w:lang w:val="en-US"/>
        </w:rPr>
        <w:t>Var</w:t>
      </w:r>
      <w:r w:rsidR="00F97C59" w:rsidRPr="0021005C">
        <w:rPr>
          <w:lang w:val="en-US"/>
        </w:rPr>
        <w:t>ia</w:t>
      </w:r>
      <w:r w:rsidRPr="0021005C">
        <w:rPr>
          <w:lang w:val="en-US"/>
        </w:rPr>
        <w:t>nte</w:t>
      </w:r>
      <w:proofErr w:type="spellEnd"/>
      <w:r w:rsidRPr="0021005C">
        <w:rPr>
          <w:lang w:val="en-US"/>
        </w:rPr>
        <w:t xml:space="preserve"> A2</w:t>
      </w:r>
      <w:bookmarkEnd w:id="36"/>
    </w:p>
    <w:p w:rsidR="0024587B" w:rsidRPr="00426533" w:rsidRDefault="0024587B" w:rsidP="0024587B">
      <w:pPr>
        <w:pStyle w:val="Heading5"/>
      </w:pPr>
      <w:r>
        <w:lastRenderedPageBreak/>
        <w:t>Fazit Variante A</w:t>
      </w:r>
    </w:p>
    <w:p w:rsidR="00577916" w:rsidRDefault="00577916" w:rsidP="00577916">
      <w:r>
        <w:t>Bei beiden Varianten ergeben sich folgende Probleme:</w:t>
      </w:r>
    </w:p>
    <w:p w:rsidR="00577916" w:rsidRDefault="00C64AD2" w:rsidP="00577916">
      <w:r>
        <w:t>V</w:t>
      </w:r>
      <w:r w:rsidR="00577916">
        <w:t xml:space="preserve">erschiedenen Elemente werden doppelt aufgelistet. </w:t>
      </w:r>
      <w:r w:rsidR="00C13070">
        <w:t xml:space="preserve">Als Beispiel siehe </w:t>
      </w:r>
      <w:r w:rsidR="00957058">
        <w:t>„</w:t>
      </w:r>
      <w:r w:rsidR="00C13070">
        <w:fldChar w:fldCharType="begin"/>
      </w:r>
      <w:r w:rsidR="00C13070">
        <w:instrText xml:space="preserve"> REF _Ref306607180 \h </w:instrText>
      </w:r>
      <w:r w:rsidR="00C13070">
        <w:fldChar w:fldCharType="separate"/>
      </w:r>
      <w:r w:rsidR="00C13070" w:rsidRPr="00C13070">
        <w:t xml:space="preserve">Abbildung </w:t>
      </w:r>
      <w:r w:rsidR="00C13070" w:rsidRPr="00C13070">
        <w:rPr>
          <w:noProof/>
        </w:rPr>
        <w:t>5</w:t>
      </w:r>
      <w:r w:rsidR="00C13070" w:rsidRPr="00C13070">
        <w:t xml:space="preserve"> - </w:t>
      </w:r>
      <w:proofErr w:type="spellStart"/>
      <w:r w:rsidR="00C13070" w:rsidRPr="00C13070">
        <w:t>Tree</w:t>
      </w:r>
      <w:proofErr w:type="spellEnd"/>
      <w:r w:rsidR="00C13070" w:rsidRPr="00C13070">
        <w:t xml:space="preserve"> View, Variante A1</w:t>
      </w:r>
      <w:r w:rsidR="00C13070">
        <w:fldChar w:fldCharType="end"/>
      </w:r>
      <w:r w:rsidR="00957058">
        <w:t>“</w:t>
      </w:r>
      <w:r w:rsidR="00C13070">
        <w:t>: D</w:t>
      </w:r>
      <w:r w:rsidR="00577916">
        <w:t xml:space="preserve">er Knoten Technologien </w:t>
      </w:r>
      <w:r w:rsidR="00C13070">
        <w:t xml:space="preserve">ist </w:t>
      </w:r>
      <w:r w:rsidR="00577916">
        <w:t>zweimal aufgelistet. Das erste Mal bei der Hauptnavigation zur Project Not</w:t>
      </w:r>
      <w:r w:rsidR="00C13070">
        <w:t>e, d</w:t>
      </w:r>
      <w:r>
        <w:t>as zweite Mal in der Wolke mit den</w:t>
      </w:r>
      <w:r w:rsidR="00577916">
        <w:t xml:space="preserve"> Informationen </w:t>
      </w:r>
      <w:r>
        <w:t xml:space="preserve">zu </w:t>
      </w:r>
      <w:r w:rsidR="00577916">
        <w:t>der jeweiligen P</w:t>
      </w:r>
      <w:r>
        <w:t xml:space="preserve">roject </w:t>
      </w:r>
      <w:r w:rsidR="00577916">
        <w:t>N</w:t>
      </w:r>
      <w:r>
        <w:t>ote</w:t>
      </w:r>
      <w:r w:rsidR="00577916">
        <w:t>.</w:t>
      </w:r>
    </w:p>
    <w:p w:rsidR="00577916" w:rsidRDefault="00577916" w:rsidP="007A2A95">
      <w:pPr>
        <w:pStyle w:val="Heading4"/>
      </w:pPr>
      <w:r>
        <w:t>Variante B</w:t>
      </w:r>
    </w:p>
    <w:p w:rsidR="00C13070" w:rsidRDefault="00C13070" w:rsidP="00577916">
      <w:r>
        <w:t>Die ausgewählte Project Note befindet sich in der Mitte des Bildsc</w:t>
      </w:r>
      <w:r w:rsidR="00014DEF">
        <w:t>hirmes, die verschiedenen K</w:t>
      </w:r>
      <w:r>
        <w:t>ategorien</w:t>
      </w:r>
      <w:r w:rsidR="00577916">
        <w:t xml:space="preserve"> ordnen sich immer um das gerade ausgewählte Element an. </w:t>
      </w:r>
      <w:r>
        <w:t>Die verschiedenen Begriffe, welche sich auf die aktuell dargestellte Project Note bezie</w:t>
      </w:r>
      <w:r w:rsidR="00014DEF">
        <w:t>hen, werden am jeweiligen K</w:t>
      </w:r>
      <w:r>
        <w:t>ategorienknoten angehängt und so dargestellt. An den äussersten Knoten werden die zugehörigen Project Notes in minimierter Form angezeigt.</w:t>
      </w:r>
    </w:p>
    <w:p w:rsidR="00577916" w:rsidRPr="00A72269" w:rsidRDefault="00C13070" w:rsidP="00577916">
      <w:r>
        <w:t>Durch diese Art der Darstellung der Knoten</w:t>
      </w:r>
      <w:r w:rsidR="00577916">
        <w:t xml:space="preserve"> entfällt die doppelte Auflistung der Elemente</w:t>
      </w:r>
      <w:r>
        <w:t xml:space="preserve">, welche in Variante A (Unterkapitel </w:t>
      </w:r>
      <w:r>
        <w:fldChar w:fldCharType="begin"/>
      </w:r>
      <w:r>
        <w:instrText xml:space="preserve"> REF _Ref306607590 \r \h </w:instrText>
      </w:r>
      <w:r>
        <w:fldChar w:fldCharType="separate"/>
      </w:r>
      <w:r>
        <w:t>3.1.2.1</w:t>
      </w:r>
      <w:r>
        <w:fldChar w:fldCharType="end"/>
      </w:r>
      <w:r>
        <w:t xml:space="preserve"> </w:t>
      </w:r>
      <w:r w:rsidR="00957058">
        <w:t>„</w:t>
      </w:r>
      <w:r>
        <w:fldChar w:fldCharType="begin"/>
      </w:r>
      <w:r>
        <w:instrText xml:space="preserve"> REF _Ref306607590 \h </w:instrText>
      </w:r>
      <w:r>
        <w:fldChar w:fldCharType="separate"/>
      </w:r>
      <w:r>
        <w:t>Variante A</w:t>
      </w:r>
      <w:r>
        <w:fldChar w:fldCharType="end"/>
      </w:r>
      <w:r w:rsidR="00957058">
        <w:t>“</w:t>
      </w:r>
      <w:r>
        <w:t>) das Problem ist</w:t>
      </w:r>
      <w:r w:rsidR="00577916">
        <w:t>.</w:t>
      </w:r>
    </w:p>
    <w:p w:rsidR="009B5B7D" w:rsidRDefault="00577916" w:rsidP="009B5B7D">
      <w:pPr>
        <w:keepNext/>
      </w:pPr>
      <w:r>
        <w:rPr>
          <w:noProof/>
          <w:lang w:eastAsia="de-CH"/>
        </w:rPr>
        <w:drawing>
          <wp:inline distT="0" distB="0" distL="0" distR="0" wp14:anchorId="6332F10A" wp14:editId="3455F742">
            <wp:extent cx="5760720" cy="289734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11007_155042_edit_01.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60720" cy="2897348"/>
                    </a:xfrm>
                    <a:prstGeom prst="rect">
                      <a:avLst/>
                    </a:prstGeom>
                  </pic:spPr>
                </pic:pic>
              </a:graphicData>
            </a:graphic>
          </wp:inline>
        </w:drawing>
      </w:r>
    </w:p>
    <w:p w:rsidR="00577916" w:rsidRPr="00865B24" w:rsidRDefault="009B5B7D" w:rsidP="009B5B7D">
      <w:pPr>
        <w:pStyle w:val="Caption"/>
      </w:pPr>
      <w:bookmarkStart w:id="37" w:name="_Toc310270809"/>
      <w:r w:rsidRPr="00865B24">
        <w:t xml:space="preserve">Abbildung </w:t>
      </w:r>
      <w:r w:rsidR="0007086B">
        <w:fldChar w:fldCharType="begin"/>
      </w:r>
      <w:r w:rsidR="0007086B" w:rsidRPr="00865B24">
        <w:instrText xml:space="preserve"> SEQ Abbildung \* ARABIC </w:instrText>
      </w:r>
      <w:r w:rsidR="0007086B">
        <w:fldChar w:fldCharType="separate"/>
      </w:r>
      <w:r w:rsidR="00F22EBA">
        <w:rPr>
          <w:noProof/>
        </w:rPr>
        <w:t>10</w:t>
      </w:r>
      <w:r w:rsidR="0007086B">
        <w:rPr>
          <w:noProof/>
        </w:rPr>
        <w:fldChar w:fldCharType="end"/>
      </w:r>
      <w:r w:rsidRPr="00865B24">
        <w:t xml:space="preserve"> </w:t>
      </w:r>
      <w:r w:rsidR="00C13070" w:rsidRPr="00865B24">
        <w:t>-</w:t>
      </w:r>
      <w:r w:rsidRPr="00865B24">
        <w:t xml:space="preserve"> </w:t>
      </w:r>
      <w:proofErr w:type="spellStart"/>
      <w:r w:rsidR="00864A2A" w:rsidRPr="00865B24">
        <w:t>Tree</w:t>
      </w:r>
      <w:proofErr w:type="spellEnd"/>
      <w:r w:rsidR="00864A2A" w:rsidRPr="00865B24">
        <w:t xml:space="preserve"> View</w:t>
      </w:r>
      <w:r w:rsidR="00666E95" w:rsidRPr="00865B24">
        <w:t>,</w:t>
      </w:r>
      <w:r w:rsidR="00864A2A" w:rsidRPr="00865B24">
        <w:t xml:space="preserve"> </w:t>
      </w:r>
      <w:r w:rsidRPr="00865B24">
        <w:t>Variante B</w:t>
      </w:r>
      <w:bookmarkEnd w:id="37"/>
    </w:p>
    <w:p w:rsidR="00577916" w:rsidRDefault="00577916" w:rsidP="00577916">
      <w:r>
        <w:t>Bei dieser Variante ergeben sich folgende Probleme:</w:t>
      </w:r>
    </w:p>
    <w:p w:rsidR="00C2426B" w:rsidRDefault="00C2426B" w:rsidP="00577916">
      <w:r>
        <w:t>Eine Project Note</w:t>
      </w:r>
      <w:r w:rsidR="00014DEF">
        <w:t xml:space="preserve"> besitzt Angaben zu mehreren K</w:t>
      </w:r>
      <w:r>
        <w:t xml:space="preserve">ategorien. Das Projekt einer der am Knoten </w:t>
      </w:r>
      <w:r w:rsidR="00957058">
        <w:t>„</w:t>
      </w:r>
      <w:r>
        <w:t>Post</w:t>
      </w:r>
      <w:r w:rsidR="00957058">
        <w:t>“</w:t>
      </w:r>
      <w:r>
        <w:t xml:space="preserve"> angehängten Project Notes ist beispielsweise mit der Technologie C++ erstellt worden. Nun wird diese bestimmte PN zweimal dargestellt, einmal am Knoten </w:t>
      </w:r>
      <w:r w:rsidR="00957058">
        <w:t>„</w:t>
      </w:r>
      <w:r>
        <w:t>Post</w:t>
      </w:r>
      <w:r w:rsidR="00957058">
        <w:t>“</w:t>
      </w:r>
      <w:r>
        <w:t xml:space="preserve"> und das zweite Mal am Knoten </w:t>
      </w:r>
      <w:r w:rsidR="00957058">
        <w:t>„</w:t>
      </w:r>
      <w:r>
        <w:t>C++</w:t>
      </w:r>
      <w:r w:rsidR="00957058">
        <w:t>“</w:t>
      </w:r>
      <w:r>
        <w:t xml:space="preserve">. </w:t>
      </w:r>
    </w:p>
    <w:p w:rsidR="00577916" w:rsidRDefault="00C55671" w:rsidP="00577916">
      <w:r>
        <w:t>Es ist nicht ersichtlich, welcher Pfad zur in der Bildschirmmitte dargestellten Project Note führte, da eine Navigationshilfe fehlt.</w:t>
      </w:r>
    </w:p>
    <w:p w:rsidR="00577916" w:rsidRDefault="00577916" w:rsidP="007A2A95">
      <w:pPr>
        <w:pStyle w:val="Heading4"/>
      </w:pPr>
      <w:r>
        <w:t>Fazit</w:t>
      </w:r>
    </w:p>
    <w:p w:rsidR="00577916" w:rsidRDefault="00C55671" w:rsidP="00577916">
      <w:r>
        <w:t>Im Allgemeinen erge</w:t>
      </w:r>
      <w:r w:rsidR="00577916">
        <w:t xml:space="preserve">ben sich mit der </w:t>
      </w:r>
      <w:proofErr w:type="spellStart"/>
      <w:r w:rsidR="00577916">
        <w:t>Tree</w:t>
      </w:r>
      <w:proofErr w:type="spellEnd"/>
      <w:r w:rsidR="00577916">
        <w:t xml:space="preserve"> View </w:t>
      </w:r>
      <w:r>
        <w:t xml:space="preserve">zusätzlich </w:t>
      </w:r>
      <w:r w:rsidR="00577916">
        <w:t>die folgenden Probleme:</w:t>
      </w:r>
    </w:p>
    <w:p w:rsidR="00C55671" w:rsidRDefault="00C55671" w:rsidP="00577916">
      <w:r>
        <w:t xml:space="preserve">An </w:t>
      </w:r>
      <w:r w:rsidR="00577916">
        <w:t xml:space="preserve">gewissen Knoten sind so viele Project Notes angehängt, dass diese nicht alle gleichzeitig dargestellt werden können. Dies </w:t>
      </w:r>
      <w:r>
        <w:t>ist aber nicht nur auf der Höhe der Project Notes-Knoten der Fall,</w:t>
      </w:r>
      <w:r w:rsidR="00577916">
        <w:t xml:space="preserve"> sondern schon bei der Auflistung der verschiedenen Firmen. </w:t>
      </w:r>
    </w:p>
    <w:p w:rsidR="00BD73E2" w:rsidRDefault="00577916" w:rsidP="00577916">
      <w:r>
        <w:t>Zudem werden Proj</w:t>
      </w:r>
      <w:r w:rsidR="00C55671">
        <w:t xml:space="preserve">ect Notes mehrfach aufgelistet: Die PN eines </w:t>
      </w:r>
      <w:r>
        <w:t>Projekt</w:t>
      </w:r>
      <w:r w:rsidR="00C55671">
        <w:t>es,</w:t>
      </w:r>
      <w:r>
        <w:t xml:space="preserve"> welches mit den Technologien C# und C++ </w:t>
      </w:r>
      <w:r w:rsidR="00C55671">
        <w:t>erstellt worden ist, wird</w:t>
      </w:r>
      <w:r>
        <w:t xml:space="preserve"> bei beid</w:t>
      </w:r>
      <w:r w:rsidR="00C55671">
        <w:t>en Kategorien angezeigt</w:t>
      </w:r>
      <w:r>
        <w:t>.</w:t>
      </w:r>
    </w:p>
    <w:p w:rsidR="00577916" w:rsidRDefault="00577916" w:rsidP="00577916">
      <w:r>
        <w:t xml:space="preserve">Die </w:t>
      </w:r>
      <w:proofErr w:type="spellStart"/>
      <w:r>
        <w:t>Tree</w:t>
      </w:r>
      <w:proofErr w:type="spellEnd"/>
      <w:r>
        <w:t xml:space="preserve"> View wurde daher für dieses Projekt als </w:t>
      </w:r>
      <w:r w:rsidR="00621B76">
        <w:t>nur teilweise geeignet</w:t>
      </w:r>
      <w:r>
        <w:t xml:space="preserve"> eingestuft.</w:t>
      </w:r>
    </w:p>
    <w:p w:rsidR="007721A5" w:rsidRDefault="007721A5">
      <w:pPr>
        <w:rPr>
          <w:color w:val="4F4F59"/>
          <w:spacing w:val="15"/>
          <w:sz w:val="22"/>
          <w:szCs w:val="22"/>
        </w:rPr>
      </w:pPr>
      <w:bookmarkStart w:id="38" w:name="_Ref306359373"/>
      <w:bookmarkStart w:id="39" w:name="_Ref306359376"/>
      <w:r>
        <w:br w:type="page"/>
      </w:r>
    </w:p>
    <w:p w:rsidR="00677E6D" w:rsidRDefault="00677E6D" w:rsidP="007A2A95">
      <w:pPr>
        <w:pStyle w:val="Heading3"/>
      </w:pPr>
      <w:bookmarkStart w:id="40" w:name="_Toc310273096"/>
      <w:r>
        <w:lastRenderedPageBreak/>
        <w:t>Spider View</w:t>
      </w:r>
      <w:bookmarkEnd w:id="38"/>
      <w:bookmarkEnd w:id="39"/>
      <w:bookmarkEnd w:id="40"/>
    </w:p>
    <w:p w:rsidR="00677E6D" w:rsidRDefault="00FC4902" w:rsidP="00677E6D">
      <w:r>
        <w:t>In</w:t>
      </w:r>
      <w:r w:rsidR="007721A5">
        <w:t xml:space="preserve"> der Spider View werden alle Project Notes</w:t>
      </w:r>
      <w:r>
        <w:t xml:space="preserve"> als eine Art Netz dargestellt</w:t>
      </w:r>
      <w:r w:rsidR="00677E6D">
        <w:t xml:space="preserve">. In der Mitte wird jeweils die aktuelle PN </w:t>
      </w:r>
      <w:r w:rsidR="007721A5">
        <w:t xml:space="preserve">so dargestellt, </w:t>
      </w:r>
      <w:r w:rsidR="00677E6D">
        <w:t>dass der Benutzer de</w:t>
      </w:r>
      <w:r w:rsidR="007721A5">
        <w:t>re</w:t>
      </w:r>
      <w:r w:rsidR="00677E6D">
        <w:t>n Inhalt lesen kann. Wählt der Benutzer eine andere P</w:t>
      </w:r>
      <w:r w:rsidR="00957058">
        <w:t xml:space="preserve">roject </w:t>
      </w:r>
      <w:r w:rsidR="00677E6D">
        <w:t>N</w:t>
      </w:r>
      <w:r w:rsidR="00957058">
        <w:t>ote</w:t>
      </w:r>
      <w:r w:rsidR="00677E6D">
        <w:t xml:space="preserve"> aus, so wird zu dieser navigiert, wobei die vorherige PN geschlossen und die neue PN</w:t>
      </w:r>
      <w:r w:rsidR="007721A5">
        <w:t xml:space="preserve"> wieder in der Bildschirmmitte</w:t>
      </w:r>
      <w:r w:rsidR="00677E6D">
        <w:t xml:space="preserve"> geöffnet</w:t>
      </w:r>
      <w:r w:rsidR="007721A5">
        <w:t xml:space="preserve"> wird</w:t>
      </w:r>
      <w:r w:rsidR="00677E6D">
        <w:t>.</w:t>
      </w:r>
    </w:p>
    <w:p w:rsidR="0011711F" w:rsidRDefault="0011711F" w:rsidP="0011711F">
      <w:pPr>
        <w:keepNext/>
      </w:pPr>
      <w:r>
        <w:rPr>
          <w:noProof/>
          <w:lang w:eastAsia="de-CH"/>
        </w:rPr>
        <w:drawing>
          <wp:inline distT="0" distB="0" distL="0" distR="0" wp14:anchorId="60FB64A8" wp14:editId="27517E63">
            <wp:extent cx="2930049" cy="3959525"/>
            <wp:effectExtent l="0" t="0" r="381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101.hsr.ch\lelmer\Desktop\sa\IMG_20111007_154745.jpg"/>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8512" t="3644" r="16510" b="20365"/>
                    <a:stretch/>
                  </pic:blipFill>
                  <pic:spPr bwMode="auto">
                    <a:xfrm>
                      <a:off x="0" y="0"/>
                      <a:ext cx="2939575" cy="3972398"/>
                    </a:xfrm>
                    <a:prstGeom prst="rect">
                      <a:avLst/>
                    </a:prstGeom>
                    <a:noFill/>
                    <a:ln>
                      <a:noFill/>
                    </a:ln>
                    <a:extLst>
                      <a:ext uri="{53640926-AAD7-44D8-BBD7-CCE9431645EC}">
                        <a14:shadowObscured xmlns:a14="http://schemas.microsoft.com/office/drawing/2010/main"/>
                      </a:ext>
                    </a:extLst>
                  </pic:spPr>
                </pic:pic>
              </a:graphicData>
            </a:graphic>
          </wp:inline>
        </w:drawing>
      </w:r>
    </w:p>
    <w:p w:rsidR="0011711F" w:rsidRDefault="0011711F" w:rsidP="0011711F">
      <w:pPr>
        <w:pStyle w:val="Caption"/>
      </w:pPr>
      <w:bookmarkStart w:id="41" w:name="_Toc310270810"/>
      <w:r>
        <w:t xml:space="preserve">Abbildung </w:t>
      </w:r>
      <w:r w:rsidR="00D07828">
        <w:fldChar w:fldCharType="begin"/>
      </w:r>
      <w:r w:rsidR="00D07828">
        <w:instrText xml:space="preserve"> SEQ Abbildung \* ARABIC </w:instrText>
      </w:r>
      <w:r w:rsidR="00D07828">
        <w:fldChar w:fldCharType="separate"/>
      </w:r>
      <w:r w:rsidR="00F22EBA">
        <w:rPr>
          <w:noProof/>
        </w:rPr>
        <w:t>11</w:t>
      </w:r>
      <w:r w:rsidR="00D07828">
        <w:rPr>
          <w:noProof/>
        </w:rPr>
        <w:fldChar w:fldCharType="end"/>
      </w:r>
      <w:r>
        <w:t xml:space="preserve"> - Spider View</w:t>
      </w:r>
      <w:bookmarkEnd w:id="41"/>
    </w:p>
    <w:p w:rsidR="001C316C" w:rsidRDefault="001C316C" w:rsidP="00C41D89">
      <w:r>
        <w:t>Der Aufbau geschieht hierbei wie bei einem Baum und enthält keine Zyklen. Damit dieser nicht immer gleich aussieht, wird der Baum zufällig aufgebaut (z.B. ein Mal pro Tag). Dies funktioniert folgendermassen:</w:t>
      </w:r>
    </w:p>
    <w:p w:rsidR="00677E6D" w:rsidRDefault="00677E6D" w:rsidP="00677E6D">
      <w:pPr>
        <w:pStyle w:val="ListParagraph"/>
        <w:numPr>
          <w:ilvl w:val="0"/>
          <w:numId w:val="8"/>
        </w:numPr>
        <w:spacing w:after="200" w:line="276" w:lineRule="auto"/>
      </w:pPr>
      <w:r>
        <w:t xml:space="preserve">Zufällige </w:t>
      </w:r>
      <w:r w:rsidR="004F054A">
        <w:t>PN auswählen, diese als Startknoten</w:t>
      </w:r>
      <w:r>
        <w:t xml:space="preserve"> zeichnen.</w:t>
      </w:r>
    </w:p>
    <w:p w:rsidR="00677E6D" w:rsidRDefault="00677E6D" w:rsidP="00677E6D">
      <w:pPr>
        <w:pStyle w:val="ListParagraph"/>
        <w:numPr>
          <w:ilvl w:val="0"/>
          <w:numId w:val="8"/>
        </w:numPr>
        <w:spacing w:after="200" w:line="276" w:lineRule="auto"/>
      </w:pPr>
      <w:r>
        <w:t xml:space="preserve">3-5 ähnliche PN </w:t>
      </w:r>
      <w:r w:rsidR="005E1517">
        <w:t xml:space="preserve">pro </w:t>
      </w:r>
      <w:r>
        <w:t xml:space="preserve">neu </w:t>
      </w:r>
      <w:r w:rsidR="00455DB7">
        <w:t>gezeichnete</w:t>
      </w:r>
      <w:r>
        <w:t xml:space="preserve"> PN suchen, zeichnen und dann mit dieser PN verbinden. Die Verbindung wird mit </w:t>
      </w:r>
      <w:r w:rsidR="00894835">
        <w:t>einem</w:t>
      </w:r>
      <w:r>
        <w:t xml:space="preserve"> </w:t>
      </w:r>
      <w:r w:rsidR="00894835">
        <w:t xml:space="preserve">übereinstimmendem </w:t>
      </w:r>
      <w:r>
        <w:t>Attribut beschrieben (z.B. C#).</w:t>
      </w:r>
    </w:p>
    <w:p w:rsidR="00677E6D" w:rsidRDefault="007721A5" w:rsidP="00677E6D">
      <w:pPr>
        <w:pStyle w:val="ListParagraph"/>
        <w:numPr>
          <w:ilvl w:val="0"/>
          <w:numId w:val="8"/>
        </w:numPr>
        <w:spacing w:after="200" w:line="276" w:lineRule="auto"/>
      </w:pPr>
      <w:r>
        <w:t>Weiter mit Schritt 2</w:t>
      </w:r>
      <w:r w:rsidR="00677E6D">
        <w:t xml:space="preserve"> so lange nicht alle PN gezeichnet sind.</w:t>
      </w:r>
    </w:p>
    <w:p w:rsidR="00677E6D" w:rsidRDefault="00677E6D" w:rsidP="00677E6D">
      <w:r>
        <w:t xml:space="preserve">Wie </w:t>
      </w:r>
      <w:r w:rsidR="007721A5">
        <w:t xml:space="preserve">im Unterkapitel </w:t>
      </w:r>
      <w:r w:rsidR="007721A5">
        <w:fldChar w:fldCharType="begin"/>
      </w:r>
      <w:r w:rsidR="007721A5">
        <w:instrText xml:space="preserve"> REF _Ref306610292 \r \h </w:instrText>
      </w:r>
      <w:r w:rsidR="007721A5">
        <w:fldChar w:fldCharType="separate"/>
      </w:r>
      <w:r w:rsidR="007721A5">
        <w:t>3.1.1</w:t>
      </w:r>
      <w:r w:rsidR="007721A5">
        <w:fldChar w:fldCharType="end"/>
      </w:r>
      <w:r w:rsidR="007721A5">
        <w:t xml:space="preserve"> „</w:t>
      </w:r>
      <w:r w:rsidR="007721A5">
        <w:fldChar w:fldCharType="begin"/>
      </w:r>
      <w:r w:rsidR="007721A5">
        <w:instrText xml:space="preserve"> REF _Ref306610290 \h </w:instrText>
      </w:r>
      <w:r w:rsidR="007721A5">
        <w:fldChar w:fldCharType="separate"/>
      </w:r>
      <w:r w:rsidR="007721A5">
        <w:t>Allgemeiner Ablauf des Programms</w:t>
      </w:r>
      <w:r w:rsidR="007721A5">
        <w:fldChar w:fldCharType="end"/>
      </w:r>
      <w:r w:rsidR="007721A5">
        <w:t>“</w:t>
      </w:r>
      <w:r>
        <w:t xml:space="preserve"> beschrieben, wechseln die P</w:t>
      </w:r>
      <w:r w:rsidR="00957058">
        <w:t xml:space="preserve">roject </w:t>
      </w:r>
      <w:r>
        <w:t>N</w:t>
      </w:r>
      <w:r w:rsidR="00957058">
        <w:t>otes</w:t>
      </w:r>
      <w:r>
        <w:t xml:space="preserve"> im Demo Modus ca. alle 30 Sekunden. In der Spider View wird dies so realisiert, dass eine zufällige PN gewählt wird und dann von der aktuellen PN zu der </w:t>
      </w:r>
      <w:r w:rsidR="00957058">
        <w:t>neu gewählten</w:t>
      </w:r>
      <w:r>
        <w:t xml:space="preserve"> PN </w:t>
      </w:r>
      <w:r w:rsidR="00957058">
        <w:t>navigiert</w:t>
      </w:r>
      <w:r>
        <w:t xml:space="preserve"> wird. Schön wäre natürlich, wenn sich dazu eine Animation mit </w:t>
      </w:r>
      <w:proofErr w:type="spellStart"/>
      <w:r>
        <w:t>Easing</w:t>
      </w:r>
      <w:proofErr w:type="spellEnd"/>
      <w:r>
        <w:t xml:space="preserve"> Effekt verwenden liesse.</w:t>
      </w:r>
    </w:p>
    <w:p w:rsidR="00677E6D" w:rsidRDefault="00677E6D" w:rsidP="007A2A95">
      <w:pPr>
        <w:pStyle w:val="Heading4"/>
      </w:pPr>
      <w:r>
        <w:t>Erweiterungen</w:t>
      </w:r>
    </w:p>
    <w:p w:rsidR="00677E6D" w:rsidRDefault="00677E6D" w:rsidP="00677E6D">
      <w:pPr>
        <w:pStyle w:val="ListParagraph"/>
        <w:numPr>
          <w:ilvl w:val="0"/>
          <w:numId w:val="7"/>
        </w:numPr>
        <w:spacing w:after="200" w:line="276" w:lineRule="auto"/>
      </w:pPr>
      <w:r>
        <w:t>Bei</w:t>
      </w:r>
      <w:r w:rsidR="00957058">
        <w:t xml:space="preserve"> der Navigation zwischen zwei Project Notes</w:t>
      </w:r>
      <w:r>
        <w:t xml:space="preserve"> wird mit einer Animation gearbeitet.</w:t>
      </w:r>
    </w:p>
    <w:p w:rsidR="00677E6D" w:rsidRDefault="00677E6D" w:rsidP="00677E6D">
      <w:pPr>
        <w:pStyle w:val="ListParagraph"/>
        <w:numPr>
          <w:ilvl w:val="0"/>
          <w:numId w:val="7"/>
        </w:numPr>
        <w:spacing w:after="200" w:line="276" w:lineRule="auto"/>
      </w:pPr>
      <w:r>
        <w:t>Dem Benutzer werden ein Vor</w:t>
      </w:r>
      <w:r w:rsidR="00CB265F">
        <w:t>- und Zurück-</w:t>
      </w:r>
      <w:r>
        <w:t>Button zur Verfügung gestellt, damit er in einer bestimmten Reihenfolge durch die P</w:t>
      </w:r>
      <w:r w:rsidR="00CB265F">
        <w:t xml:space="preserve">roject </w:t>
      </w:r>
      <w:r>
        <w:t>N</w:t>
      </w:r>
      <w:r w:rsidR="00CB265F">
        <w:t>otes</w:t>
      </w:r>
      <w:r>
        <w:t xml:space="preserve"> browsen kann.</w:t>
      </w:r>
    </w:p>
    <w:p w:rsidR="00677E6D" w:rsidRDefault="00CB265F" w:rsidP="00677E6D">
      <w:pPr>
        <w:pStyle w:val="ListParagraph"/>
        <w:numPr>
          <w:ilvl w:val="0"/>
          <w:numId w:val="7"/>
        </w:numPr>
        <w:spacing w:after="200" w:line="276" w:lineRule="auto"/>
      </w:pPr>
      <w:r>
        <w:t>Die</w:t>
      </w:r>
      <w:r w:rsidR="00677E6D">
        <w:t xml:space="preserve"> aktuelle P</w:t>
      </w:r>
      <w:r>
        <w:t xml:space="preserve">roject </w:t>
      </w:r>
      <w:r w:rsidR="00677E6D">
        <w:t>N</w:t>
      </w:r>
      <w:r>
        <w:t>ote</w:t>
      </w:r>
      <w:r w:rsidR="00677E6D">
        <w:t xml:space="preserve"> kann beliebig auf dem Bildschirm umhergezogen werden.</w:t>
      </w:r>
    </w:p>
    <w:p w:rsidR="00677E6D" w:rsidRDefault="00677E6D" w:rsidP="00677E6D">
      <w:pPr>
        <w:pStyle w:val="ListParagraph"/>
        <w:numPr>
          <w:ilvl w:val="1"/>
          <w:numId w:val="7"/>
        </w:numPr>
        <w:spacing w:after="200" w:line="276" w:lineRule="auto"/>
      </w:pPr>
      <w:r>
        <w:t>Das Netz um d</w:t>
      </w:r>
      <w:r w:rsidR="00CB265F">
        <w:t>ie</w:t>
      </w:r>
      <w:r>
        <w:t xml:space="preserve"> herumgezogene PN herum wird </w:t>
      </w:r>
      <w:r w:rsidR="00CB265F">
        <w:t>dadurch</w:t>
      </w:r>
      <w:r>
        <w:t xml:space="preserve"> verdrängt. Dies könnte z.B. mit einer Physik-Engine und „unsichtbaren Federn“ zwischen den einzelnen PN realisiert werden.</w:t>
      </w:r>
    </w:p>
    <w:p w:rsidR="00677E6D" w:rsidRDefault="00677E6D" w:rsidP="00677E6D">
      <w:pPr>
        <w:pStyle w:val="ListParagraph"/>
        <w:numPr>
          <w:ilvl w:val="0"/>
          <w:numId w:val="7"/>
        </w:numPr>
        <w:spacing w:after="200" w:line="276" w:lineRule="auto"/>
      </w:pPr>
      <w:r>
        <w:t>Zoom: Der Benutzer kann frei hinein und heraus zoomen mit Gesten.</w:t>
      </w:r>
      <w:r w:rsidRPr="004A43BF">
        <w:t xml:space="preserve"> </w:t>
      </w:r>
    </w:p>
    <w:p w:rsidR="00677E6D" w:rsidRDefault="00677E6D" w:rsidP="00677E6D">
      <w:pPr>
        <w:pStyle w:val="ListParagraph"/>
        <w:numPr>
          <w:ilvl w:val="0"/>
          <w:numId w:val="7"/>
        </w:numPr>
        <w:spacing w:after="200" w:line="276" w:lineRule="auto"/>
      </w:pPr>
      <w:r>
        <w:t>Querverbindungen zwischen P</w:t>
      </w:r>
      <w:r w:rsidR="00CB265F">
        <w:t xml:space="preserve">roject </w:t>
      </w:r>
      <w:r>
        <w:t>N</w:t>
      </w:r>
      <w:r w:rsidR="00CB265F">
        <w:t>ote</w:t>
      </w:r>
      <w:r>
        <w:t xml:space="preserve"> erlauben </w:t>
      </w:r>
      <w:r>
        <w:sym w:font="Wingdings" w:char="F0E8"/>
      </w:r>
      <w:r>
        <w:t xml:space="preserve"> Zyklen im Graph erlauben.</w:t>
      </w:r>
    </w:p>
    <w:p w:rsidR="00677E6D" w:rsidRDefault="00677E6D" w:rsidP="00677E6D">
      <w:pPr>
        <w:pStyle w:val="ListParagraph"/>
        <w:numPr>
          <w:ilvl w:val="0"/>
          <w:numId w:val="7"/>
        </w:numPr>
        <w:spacing w:after="200" w:line="276" w:lineRule="auto"/>
      </w:pPr>
      <w:r>
        <w:lastRenderedPageBreak/>
        <w:t>Das Netz wird so aufgebaut, sodass durch zufälliges Browsen jede P</w:t>
      </w:r>
      <w:r w:rsidR="00CB265F">
        <w:t xml:space="preserve">roject </w:t>
      </w:r>
      <w:r>
        <w:t>N</w:t>
      </w:r>
      <w:r w:rsidR="00CB265F">
        <w:t>ote</w:t>
      </w:r>
      <w:r>
        <w:t xml:space="preserve"> möglichst gleich häufig ausgewählt wird.</w:t>
      </w:r>
    </w:p>
    <w:p w:rsidR="00677E6D" w:rsidRDefault="00677E6D" w:rsidP="00677E6D">
      <w:pPr>
        <w:pStyle w:val="ListParagraph"/>
        <w:numPr>
          <w:ilvl w:val="0"/>
          <w:numId w:val="7"/>
        </w:numPr>
        <w:spacing w:after="200" w:line="276" w:lineRule="auto"/>
      </w:pPr>
      <w:r>
        <w:t>Beim Zeichnen des Baumes wird darauf geachtet, dass Gruppierungen entstehen (Bsp. Kunde: Swisscom).</w:t>
      </w:r>
    </w:p>
    <w:p w:rsidR="00677E6D" w:rsidRDefault="00677E6D" w:rsidP="00677E6D">
      <w:pPr>
        <w:pStyle w:val="ListParagraph"/>
        <w:numPr>
          <w:ilvl w:val="0"/>
          <w:numId w:val="7"/>
        </w:numPr>
        <w:spacing w:after="200" w:line="276" w:lineRule="auto"/>
      </w:pPr>
      <w:r>
        <w:t>Man kann nach gewissen PN Attributen filtern (siehe</w:t>
      </w:r>
      <w:r w:rsidR="00CB265F">
        <w:t xml:space="preserve"> Unterkapitel</w:t>
      </w:r>
      <w:r>
        <w:t xml:space="preserve"> </w:t>
      </w:r>
      <w:r>
        <w:fldChar w:fldCharType="begin"/>
      </w:r>
      <w:r>
        <w:instrText xml:space="preserve"> REF _Ref306014778 \r \h </w:instrText>
      </w:r>
      <w:r>
        <w:fldChar w:fldCharType="separate"/>
      </w:r>
      <w:r>
        <w:t>3.4</w:t>
      </w:r>
      <w:r>
        <w:fldChar w:fldCharType="end"/>
      </w:r>
      <w:r>
        <w:t xml:space="preserve"> </w:t>
      </w:r>
      <w:r w:rsidR="00CB265F">
        <w:t>„</w:t>
      </w:r>
      <w:r>
        <w:fldChar w:fldCharType="begin"/>
      </w:r>
      <w:r>
        <w:instrText xml:space="preserve"> REF _Ref306014784 \h </w:instrText>
      </w:r>
      <w:r>
        <w:fldChar w:fldCharType="separate"/>
      </w:r>
      <w:r>
        <w:t>Multi-Filter</w:t>
      </w:r>
      <w:r>
        <w:fldChar w:fldCharType="end"/>
      </w:r>
      <w:r w:rsidR="00CB265F">
        <w:t>“</w:t>
      </w:r>
      <w:r>
        <w:t>)</w:t>
      </w:r>
    </w:p>
    <w:p w:rsidR="003615CA" w:rsidRDefault="003615CA" w:rsidP="007A2A95">
      <w:pPr>
        <w:pStyle w:val="Heading3"/>
      </w:pPr>
      <w:bookmarkStart w:id="42" w:name="_Ref306014778"/>
      <w:bookmarkStart w:id="43" w:name="_Ref306014784"/>
      <w:bookmarkStart w:id="44" w:name="_Toc310273097"/>
      <w:r>
        <w:t>Multi-Filter</w:t>
      </w:r>
      <w:bookmarkEnd w:id="42"/>
      <w:bookmarkEnd w:id="43"/>
      <w:bookmarkEnd w:id="44"/>
    </w:p>
    <w:p w:rsidR="007A2A95" w:rsidRDefault="003615CA" w:rsidP="003615CA">
      <w:r>
        <w:t>Zu Beginn wird eine Detailansicht dargestellt, in der alle PN sichtb</w:t>
      </w:r>
      <w:r w:rsidR="00170EA1">
        <w:t>ar sind. Durch das Drücken des „Plus“</w:t>
      </w:r>
      <w:r>
        <w:t xml:space="preserve"> erscheint als zweiter Layer über der bisherigen Ansicht eine </w:t>
      </w:r>
      <w:proofErr w:type="spellStart"/>
      <w:r>
        <w:t>Tree</w:t>
      </w:r>
      <w:proofErr w:type="spellEnd"/>
      <w:r>
        <w:t xml:space="preserve"> View</w:t>
      </w:r>
      <w:r w:rsidR="00CB265F">
        <w:t xml:space="preserve"> (siehe Unterkapitel </w:t>
      </w:r>
      <w:r w:rsidR="00CB265F">
        <w:fldChar w:fldCharType="begin"/>
      </w:r>
      <w:r w:rsidR="00CB265F">
        <w:instrText xml:space="preserve"> REF _Ref306611034 \r \h </w:instrText>
      </w:r>
      <w:r w:rsidR="00CB265F">
        <w:fldChar w:fldCharType="separate"/>
      </w:r>
      <w:r w:rsidR="00CB265F">
        <w:t>3.1.2</w:t>
      </w:r>
      <w:r w:rsidR="00CB265F">
        <w:fldChar w:fldCharType="end"/>
      </w:r>
      <w:r w:rsidR="00CB265F">
        <w:t xml:space="preserve"> „</w:t>
      </w:r>
      <w:proofErr w:type="spellStart"/>
      <w:r w:rsidR="00CB265F">
        <w:fldChar w:fldCharType="begin"/>
      </w:r>
      <w:r w:rsidR="00CB265F">
        <w:instrText xml:space="preserve"> REF _Ref306611037 \h </w:instrText>
      </w:r>
      <w:r w:rsidR="00CB265F">
        <w:fldChar w:fldCharType="separate"/>
      </w:r>
      <w:r w:rsidR="00CB265F">
        <w:t>Tree</w:t>
      </w:r>
      <w:proofErr w:type="spellEnd"/>
      <w:r w:rsidR="00CB265F">
        <w:t xml:space="preserve"> View</w:t>
      </w:r>
      <w:r w:rsidR="00CB265F">
        <w:fldChar w:fldCharType="end"/>
      </w:r>
      <w:r w:rsidR="00CB265F">
        <w:t>“)</w:t>
      </w:r>
      <w:r>
        <w:t xml:space="preserve">, aus welcher nun Filterelemente ausgewählt werden können. Ist die Auswahl getroffen, kann die </w:t>
      </w:r>
      <w:proofErr w:type="spellStart"/>
      <w:r>
        <w:t>Tree</w:t>
      </w:r>
      <w:proofErr w:type="spellEnd"/>
      <w:r>
        <w:t xml:space="preserve"> V</w:t>
      </w:r>
      <w:r w:rsidR="00170EA1">
        <w:t xml:space="preserve">iew durch erneutes Drücken des „Plus“ </w:t>
      </w:r>
      <w:r>
        <w:t>geschlossen werden.</w:t>
      </w:r>
    </w:p>
    <w:p w:rsidR="007A2A95" w:rsidRDefault="00156470" w:rsidP="00DF11BB">
      <w:pPr>
        <w:keepNext/>
      </w:pPr>
      <w:r>
        <w:rPr>
          <w:noProof/>
          <w:lang w:eastAsia="de-CH"/>
        </w:rPr>
        <w:drawing>
          <wp:inline distT="0" distB="0" distL="0" distR="0" wp14:anchorId="7C6A7161" wp14:editId="1A8C9924">
            <wp:extent cx="4425351" cy="5477772"/>
            <wp:effectExtent l="0" t="0" r="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11007_154815_edit_01.jpg"/>
                    <pic:cNvPicPr/>
                  </pic:nvPicPr>
                  <pic:blipFill rotWithShape="1">
                    <a:blip r:embed="rId25" cstate="print">
                      <a:extLst>
                        <a:ext uri="{28A0092B-C50C-407E-A947-70E740481C1C}">
                          <a14:useLocalDpi xmlns:a14="http://schemas.microsoft.com/office/drawing/2010/main" val="0"/>
                        </a:ext>
                      </a:extLst>
                    </a:blip>
                    <a:srcRect l="8995" t="2697" r="14093" b="25901"/>
                    <a:stretch/>
                  </pic:blipFill>
                  <pic:spPr bwMode="auto">
                    <a:xfrm>
                      <a:off x="0" y="0"/>
                      <a:ext cx="4430661" cy="5484345"/>
                    </a:xfrm>
                    <a:prstGeom prst="rect">
                      <a:avLst/>
                    </a:prstGeom>
                    <a:ln>
                      <a:noFill/>
                    </a:ln>
                    <a:extLst>
                      <a:ext uri="{53640926-AAD7-44D8-BBD7-CCE9431645EC}">
                        <a14:shadowObscured xmlns:a14="http://schemas.microsoft.com/office/drawing/2010/main"/>
                      </a:ext>
                    </a:extLst>
                  </pic:spPr>
                </pic:pic>
              </a:graphicData>
            </a:graphic>
          </wp:inline>
        </w:drawing>
      </w:r>
    </w:p>
    <w:p w:rsidR="003615CA" w:rsidRDefault="007A2A95" w:rsidP="00DF11BB">
      <w:pPr>
        <w:pStyle w:val="Caption"/>
      </w:pPr>
      <w:bookmarkStart w:id="45" w:name="_Toc310270811"/>
      <w:r>
        <w:t xml:space="preserve">Abbildung </w:t>
      </w:r>
      <w:r w:rsidR="00D07828">
        <w:fldChar w:fldCharType="begin"/>
      </w:r>
      <w:r w:rsidR="00D07828">
        <w:instrText xml:space="preserve"> SEQ Abbildung \* ARABIC </w:instrText>
      </w:r>
      <w:r w:rsidR="00D07828">
        <w:fldChar w:fldCharType="separate"/>
      </w:r>
      <w:r w:rsidR="00F22EBA">
        <w:rPr>
          <w:noProof/>
        </w:rPr>
        <w:t>12</w:t>
      </w:r>
      <w:r w:rsidR="00D07828">
        <w:rPr>
          <w:noProof/>
        </w:rPr>
        <w:fldChar w:fldCharType="end"/>
      </w:r>
      <w:r>
        <w:t xml:space="preserve"> - Multi-Filter</w:t>
      </w:r>
      <w:bookmarkEnd w:id="45"/>
    </w:p>
    <w:p w:rsidR="003615CA" w:rsidRDefault="003615CA" w:rsidP="003615CA">
      <w:r>
        <w:t xml:space="preserve">Die </w:t>
      </w:r>
      <w:proofErr w:type="spellStart"/>
      <w:r>
        <w:t>Tree</w:t>
      </w:r>
      <w:proofErr w:type="spellEnd"/>
      <w:r>
        <w:t xml:space="preserve"> View zeigt alle übergeordneten Kategorien (Technologien, Firmen, Services, Tools </w:t>
      </w:r>
      <w:r w:rsidR="00673A70">
        <w:t>etc.</w:t>
      </w:r>
      <w:r>
        <w:t xml:space="preserve">). Wird eine dieser Kategorien ausgewählt, so wird </w:t>
      </w:r>
      <w:r w:rsidR="00CB265F">
        <w:t>d</w:t>
      </w:r>
      <w:r>
        <w:t>er</w:t>
      </w:r>
      <w:r w:rsidR="00CB265F">
        <w:t xml:space="preserve"> Knoten</w:t>
      </w:r>
      <w:r>
        <w:t xml:space="preserve"> mit </w:t>
      </w:r>
      <w:proofErr w:type="spellStart"/>
      <w:r w:rsidR="00CB265F">
        <w:t>Kindk</w:t>
      </w:r>
      <w:r w:rsidR="00206CF0">
        <w:t>noten</w:t>
      </w:r>
      <w:proofErr w:type="spellEnd"/>
      <w:r>
        <w:t xml:space="preserve"> erweitert, welche alle unter diese</w:t>
      </w:r>
      <w:r w:rsidR="00CB265F">
        <w:t xml:space="preserve">r Kategorie vorhandenen </w:t>
      </w:r>
      <w:r>
        <w:t>Begriffe aufzeigen.</w:t>
      </w:r>
    </w:p>
    <w:p w:rsidR="003615CA" w:rsidRDefault="003615CA" w:rsidP="003615CA">
      <w:pPr>
        <w:pStyle w:val="ListParagraph"/>
        <w:numPr>
          <w:ilvl w:val="0"/>
          <w:numId w:val="5"/>
        </w:numPr>
        <w:spacing w:after="200" w:line="276" w:lineRule="auto"/>
      </w:pPr>
      <w:r>
        <w:t>Die Farbe Blau zeigt, welche Begriffe für die Filterung bereits ausgewählt sind. Ein erneutes Antippen eines solchen Knotens hebt die Auswahl auf (Wechsel zur Farbe Grün).</w:t>
      </w:r>
    </w:p>
    <w:p w:rsidR="003615CA" w:rsidRDefault="003615CA" w:rsidP="003615CA">
      <w:pPr>
        <w:pStyle w:val="ListParagraph"/>
        <w:numPr>
          <w:ilvl w:val="0"/>
          <w:numId w:val="5"/>
        </w:numPr>
        <w:spacing w:after="200" w:line="276" w:lineRule="auto"/>
      </w:pPr>
      <w:r>
        <w:t xml:space="preserve">Grün bedeutet, dass der Begriff zur Auswahl steht. </w:t>
      </w:r>
    </w:p>
    <w:p w:rsidR="003615CA" w:rsidRDefault="003615CA" w:rsidP="007A2A95">
      <w:pPr>
        <w:pStyle w:val="ListParagraph"/>
        <w:numPr>
          <w:ilvl w:val="0"/>
          <w:numId w:val="5"/>
        </w:numPr>
        <w:spacing w:after="200" w:line="276" w:lineRule="auto"/>
      </w:pPr>
      <w:r>
        <w:lastRenderedPageBreak/>
        <w:t>Die schwarzen Knoten sind Merkmale, welche ebenfalls ausgewählt werden können. Werden sie ausgewählt, wird der Filter dann aber keine Ergebnisse liefern, da keine PN existiert, die allen diesen Angaben entspricht.</w:t>
      </w:r>
      <w:r w:rsidRPr="00B800FA">
        <w:rPr>
          <w:noProof/>
          <w:lang w:eastAsia="de-CH"/>
        </w:rPr>
        <w:t xml:space="preserve"> </w:t>
      </w:r>
    </w:p>
    <w:p w:rsidR="003615CA" w:rsidRDefault="003615CA" w:rsidP="003615CA">
      <w:r>
        <w:t xml:space="preserve">Die Begriffe, nach denen aktuell </w:t>
      </w:r>
      <w:r w:rsidR="00970870">
        <w:t>gefiltert wird, sind neben dem „Plus“</w:t>
      </w:r>
      <w:r>
        <w:t xml:space="preserve"> aufgelistet. Um einen Begriff aus dem</w:t>
      </w:r>
      <w:r w:rsidR="00970870">
        <w:t xml:space="preserve"> Filter zu entfernen, muss das „Minus“</w:t>
      </w:r>
      <w:r>
        <w:t xml:space="preserve"> auf ebendiesem Begriff angetippt werden (ev. auch Drag</w:t>
      </w:r>
      <w:r w:rsidR="0073412A">
        <w:t xml:space="preserve"> </w:t>
      </w:r>
      <w:r>
        <w:t>&amp;</w:t>
      </w:r>
      <w:r w:rsidR="0073412A">
        <w:t xml:space="preserve"> </w:t>
      </w:r>
      <w:r>
        <w:t>Drop möglich)</w:t>
      </w:r>
      <w:r w:rsidR="004C1A3D">
        <w:t>.</w:t>
      </w:r>
    </w:p>
    <w:p w:rsidR="003615CA" w:rsidRDefault="003615CA" w:rsidP="007A2A95">
      <w:pPr>
        <w:pStyle w:val="Heading3"/>
      </w:pPr>
      <w:bookmarkStart w:id="46" w:name="_Ref306617761"/>
      <w:bookmarkStart w:id="47" w:name="_Ref306617763"/>
      <w:bookmarkStart w:id="48" w:name="_Toc310273098"/>
      <w:r>
        <w:t>Finder</w:t>
      </w:r>
      <w:bookmarkEnd w:id="46"/>
      <w:bookmarkEnd w:id="47"/>
      <w:bookmarkEnd w:id="48"/>
    </w:p>
    <w:p w:rsidR="000F7096" w:rsidRDefault="000F7096" w:rsidP="000F7096">
      <w:r>
        <w:t xml:space="preserve">Anfangs werden </w:t>
      </w:r>
      <w:r w:rsidR="00970870">
        <w:t>im Fenster</w:t>
      </w:r>
      <w:r w:rsidR="00C41D89">
        <w:t xml:space="preserve"> nur die</w:t>
      </w:r>
      <w:r w:rsidR="00014DEF">
        <w:t xml:space="preserve"> K</w:t>
      </w:r>
      <w:r>
        <w:t>ategorien angezeigt. Wird eine ausgewählt, erscheint eine zweite Spalte</w:t>
      </w:r>
      <w:r w:rsidR="00970870">
        <w:t>,</w:t>
      </w:r>
      <w:r>
        <w:t xml:space="preserve"> in der nun die </w:t>
      </w:r>
      <w:r w:rsidR="00970870">
        <w:t xml:space="preserve">zugehörigen </w:t>
      </w:r>
      <w:r w:rsidR="00014DEF">
        <w:t>Begriffe</w:t>
      </w:r>
      <w:r>
        <w:t xml:space="preserve"> angezeigt werden. Die Auswahl </w:t>
      </w:r>
      <w:r w:rsidR="00970870">
        <w:t>wird</w:t>
      </w:r>
      <w:r>
        <w:t xml:space="preserve"> somit hierarchisch aufgebaut und dem Nutzer wird immer klar angezeigt, wo er sich befindet.</w:t>
      </w:r>
    </w:p>
    <w:p w:rsidR="003615CA" w:rsidRDefault="003615CA" w:rsidP="00156470">
      <w:pPr>
        <w:keepNext/>
      </w:pPr>
      <w:r>
        <w:rPr>
          <w:noProof/>
          <w:lang w:eastAsia="de-CH"/>
        </w:rPr>
        <w:drawing>
          <wp:inline distT="0" distB="0" distL="0" distR="0" wp14:anchorId="1EDBBA25" wp14:editId="6E80DC87">
            <wp:extent cx="4779033" cy="2389517"/>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11007_154903_edit_01.jpg"/>
                    <pic:cNvPicPr/>
                  </pic:nvPicPr>
                  <pic:blipFill rotWithShape="1">
                    <a:blip r:embed="rId26" cstate="print">
                      <a:extLst>
                        <a:ext uri="{28A0092B-C50C-407E-A947-70E740481C1C}">
                          <a14:useLocalDpi xmlns:a14="http://schemas.microsoft.com/office/drawing/2010/main" val="0"/>
                        </a:ext>
                      </a:extLst>
                    </a:blip>
                    <a:srcRect l="3166" t="16883" r="12094" b="26623"/>
                    <a:stretch/>
                  </pic:blipFill>
                  <pic:spPr bwMode="auto">
                    <a:xfrm>
                      <a:off x="0" y="0"/>
                      <a:ext cx="4814006" cy="2407003"/>
                    </a:xfrm>
                    <a:prstGeom prst="rect">
                      <a:avLst/>
                    </a:prstGeom>
                    <a:ln>
                      <a:noFill/>
                    </a:ln>
                    <a:extLst>
                      <a:ext uri="{53640926-AAD7-44D8-BBD7-CCE9431645EC}">
                        <a14:shadowObscured xmlns:a14="http://schemas.microsoft.com/office/drawing/2010/main"/>
                      </a:ext>
                    </a:extLst>
                  </pic:spPr>
                </pic:pic>
              </a:graphicData>
            </a:graphic>
          </wp:inline>
        </w:drawing>
      </w:r>
    </w:p>
    <w:p w:rsidR="003615CA" w:rsidRPr="00834551" w:rsidRDefault="003615CA" w:rsidP="003615CA">
      <w:pPr>
        <w:pStyle w:val="Caption"/>
      </w:pPr>
      <w:bookmarkStart w:id="49" w:name="_Toc310270812"/>
      <w:r>
        <w:t xml:space="preserve">Abbildung </w:t>
      </w:r>
      <w:r w:rsidR="00D07828">
        <w:fldChar w:fldCharType="begin"/>
      </w:r>
      <w:r w:rsidR="00D07828">
        <w:instrText xml:space="preserve"> SEQ Abbildung \* ARABIC </w:instrText>
      </w:r>
      <w:r w:rsidR="00D07828">
        <w:fldChar w:fldCharType="separate"/>
      </w:r>
      <w:r w:rsidR="00F22EBA">
        <w:rPr>
          <w:noProof/>
        </w:rPr>
        <w:t>13</w:t>
      </w:r>
      <w:r w:rsidR="00D07828">
        <w:rPr>
          <w:noProof/>
        </w:rPr>
        <w:fldChar w:fldCharType="end"/>
      </w:r>
      <w:r>
        <w:t xml:space="preserve"> - Finder</w:t>
      </w:r>
      <w:bookmarkEnd w:id="49"/>
    </w:p>
    <w:p w:rsidR="003615CA" w:rsidRDefault="003615CA" w:rsidP="007A2A95">
      <w:pPr>
        <w:pStyle w:val="Heading3"/>
      </w:pPr>
      <w:bookmarkStart w:id="50" w:name="_Ref306606764"/>
      <w:bookmarkStart w:id="51" w:name="_Ref306606766"/>
      <w:bookmarkStart w:id="52" w:name="_Toc310273099"/>
      <w:r>
        <w:t>Detailansichten</w:t>
      </w:r>
      <w:bookmarkEnd w:id="50"/>
      <w:bookmarkEnd w:id="51"/>
      <w:bookmarkEnd w:id="52"/>
    </w:p>
    <w:p w:rsidR="007A2A95" w:rsidRDefault="007A2A95" w:rsidP="007A2A95">
      <w:pPr>
        <w:pStyle w:val="ListParagraph"/>
        <w:numPr>
          <w:ilvl w:val="0"/>
          <w:numId w:val="6"/>
        </w:numPr>
        <w:spacing w:after="200" w:line="276" w:lineRule="auto"/>
      </w:pPr>
      <w:r w:rsidRPr="00E95773">
        <w:rPr>
          <w:b/>
        </w:rPr>
        <w:t>List:</w:t>
      </w:r>
      <w:r w:rsidR="00970870">
        <w:t xml:space="preserve"> Normale Liste von</w:t>
      </w:r>
      <w:r>
        <w:t xml:space="preserve"> P</w:t>
      </w:r>
      <w:r w:rsidR="00970870">
        <w:t xml:space="preserve">roject </w:t>
      </w:r>
      <w:r>
        <w:t>N</w:t>
      </w:r>
      <w:r w:rsidR="00970870">
        <w:t>otes</w:t>
      </w:r>
      <w:r>
        <w:t>. Wird eine PN angeti</w:t>
      </w:r>
      <w:r w:rsidR="00C41D89">
        <w:t>ppt, so öffnet sich</w:t>
      </w:r>
      <w:r w:rsidR="0058793D">
        <w:t xml:space="preserve"> diese in einem Popu</w:t>
      </w:r>
      <w:r w:rsidR="00C41D89">
        <w:t>p</w:t>
      </w:r>
      <w:r>
        <w:t>.</w:t>
      </w:r>
    </w:p>
    <w:p w:rsidR="007A2A95" w:rsidRDefault="007A2A95" w:rsidP="007A2A95">
      <w:pPr>
        <w:pStyle w:val="ListParagraph"/>
        <w:numPr>
          <w:ilvl w:val="0"/>
          <w:numId w:val="6"/>
        </w:numPr>
        <w:spacing w:after="200" w:line="276" w:lineRule="auto"/>
      </w:pPr>
      <w:r w:rsidRPr="00E95773">
        <w:rPr>
          <w:b/>
        </w:rPr>
        <w:t>Cover Flow:</w:t>
      </w:r>
      <w:r w:rsidR="00970870">
        <w:t xml:space="preserve"> I</w:t>
      </w:r>
      <w:r>
        <w:t>n der Mitte wird das aktuelle Element angezeigt. Links und rechts sind die Vorgänger</w:t>
      </w:r>
      <w:r w:rsidR="00970870">
        <w:t>-</w:t>
      </w:r>
      <w:r>
        <w:t xml:space="preserve"> bzw. Nachfolger</w:t>
      </w:r>
      <w:r w:rsidR="00970870">
        <w:t>-PN</w:t>
      </w:r>
      <w:r>
        <w:t xml:space="preserve">, durch </w:t>
      </w:r>
      <w:r w:rsidR="00970870">
        <w:t>welche</w:t>
      </w:r>
      <w:r>
        <w:t xml:space="preserve"> geblättert werden kann.</w:t>
      </w:r>
    </w:p>
    <w:p w:rsidR="007A2A95" w:rsidRDefault="007A2A95" w:rsidP="007A2A95">
      <w:pPr>
        <w:pStyle w:val="ListParagraph"/>
        <w:numPr>
          <w:ilvl w:val="0"/>
          <w:numId w:val="6"/>
        </w:numPr>
        <w:spacing w:after="200" w:line="276" w:lineRule="auto"/>
      </w:pPr>
      <w:proofErr w:type="spellStart"/>
      <w:r w:rsidRPr="00E95773">
        <w:rPr>
          <w:b/>
        </w:rPr>
        <w:t>Scatter</w:t>
      </w:r>
      <w:proofErr w:type="spellEnd"/>
      <w:r w:rsidRPr="00E95773">
        <w:rPr>
          <w:b/>
        </w:rPr>
        <w:t xml:space="preserve"> View:</w:t>
      </w:r>
      <w:r>
        <w:t xml:space="preserve"> Alle P</w:t>
      </w:r>
      <w:r w:rsidR="00970870">
        <w:t xml:space="preserve">roject </w:t>
      </w:r>
      <w:r>
        <w:t>N</w:t>
      </w:r>
      <w:r w:rsidR="00970870">
        <w:t>otes</w:t>
      </w:r>
      <w:r>
        <w:t xml:space="preserve"> liegen auf einem Haufen. Sie können einzeln verschoben und von Hand gruppiert werden. Ein Pop</w:t>
      </w:r>
      <w:r w:rsidR="00387503">
        <w:t>u</w:t>
      </w:r>
      <w:r>
        <w:t>p wird beim Anklicken einer PN geöffnet.</w:t>
      </w:r>
    </w:p>
    <w:p w:rsidR="007A2A95" w:rsidRDefault="007A2A95" w:rsidP="007A2A95">
      <w:pPr>
        <w:pStyle w:val="ListParagraph"/>
        <w:numPr>
          <w:ilvl w:val="0"/>
          <w:numId w:val="6"/>
        </w:numPr>
        <w:spacing w:after="200" w:line="276" w:lineRule="auto"/>
      </w:pPr>
      <w:r w:rsidRPr="00E95773">
        <w:rPr>
          <w:b/>
        </w:rPr>
        <w:t xml:space="preserve">Button </w:t>
      </w:r>
      <w:proofErr w:type="spellStart"/>
      <w:r w:rsidRPr="00E95773">
        <w:rPr>
          <w:b/>
        </w:rPr>
        <w:t>Overview</w:t>
      </w:r>
      <w:proofErr w:type="spellEnd"/>
      <w:r w:rsidRPr="00E95773">
        <w:rPr>
          <w:b/>
        </w:rPr>
        <w:t>:</w:t>
      </w:r>
      <w:r>
        <w:t xml:space="preserve"> Die Project Notes werden als kleine Bilder aufgelistet. Es werden immer alle PN, die einer Kategorie zugeordnet sind, angezeigt. </w:t>
      </w:r>
      <w:r w:rsidR="00970870">
        <w:t>Daher kann für</w:t>
      </w:r>
      <w:r>
        <w:t xml:space="preserve"> eine </w:t>
      </w:r>
      <w:r w:rsidR="00970870">
        <w:t>vergrösserte und somit detailliertere</w:t>
      </w:r>
      <w:r>
        <w:t xml:space="preserve"> Ansicht mit Gesten ein Zoom ausgeführt werden.</w:t>
      </w:r>
    </w:p>
    <w:p w:rsidR="007A2A95" w:rsidRDefault="007A2A95" w:rsidP="007A2A95">
      <w:pPr>
        <w:pStyle w:val="ListParagraph"/>
        <w:numPr>
          <w:ilvl w:val="0"/>
          <w:numId w:val="6"/>
        </w:numPr>
        <w:spacing w:after="200" w:line="276" w:lineRule="auto"/>
      </w:pPr>
      <w:r w:rsidRPr="00E95773">
        <w:rPr>
          <w:b/>
        </w:rPr>
        <w:t>Browser:</w:t>
      </w:r>
      <w:r>
        <w:t xml:space="preserve">  Das aktuelle Element wird oben angezeigt, unten </w:t>
      </w:r>
      <w:r w:rsidR="00970870">
        <w:t>befindet sich die Liste alle Project Notes, in der navigiert werden kann</w:t>
      </w:r>
      <w:r>
        <w:t xml:space="preserve"> (ähnlich wie Cover Flow).</w:t>
      </w:r>
    </w:p>
    <w:p w:rsidR="007A2A95" w:rsidRDefault="007A2A95" w:rsidP="007A2A95">
      <w:pPr>
        <w:pStyle w:val="ListParagraph"/>
        <w:numPr>
          <w:ilvl w:val="0"/>
          <w:numId w:val="6"/>
        </w:numPr>
        <w:spacing w:after="200" w:line="276" w:lineRule="auto"/>
      </w:pPr>
      <w:r w:rsidRPr="00E95773">
        <w:rPr>
          <w:b/>
        </w:rPr>
        <w:t>PowerPoint:</w:t>
      </w:r>
      <w:r>
        <w:t xml:space="preserve"> Die aktuelle P</w:t>
      </w:r>
      <w:r w:rsidR="00970870">
        <w:t xml:space="preserve">roject </w:t>
      </w:r>
      <w:r>
        <w:t>N</w:t>
      </w:r>
      <w:r w:rsidR="00970870">
        <w:t>ote</w:t>
      </w:r>
      <w:r>
        <w:t xml:space="preserve"> wird gross angezeigt. Unterhalb der G</w:t>
      </w:r>
      <w:r w:rsidR="00970870">
        <w:t>rossansicht wird die Position der</w:t>
      </w:r>
      <w:r>
        <w:t xml:space="preserve"> aktuell gewählten PN in der Liste aller PN angezeigt.</w:t>
      </w:r>
    </w:p>
    <w:p w:rsidR="004A70C5" w:rsidRDefault="004A70C5" w:rsidP="00DF11BB">
      <w:pPr>
        <w:keepNext/>
      </w:pPr>
      <w:r>
        <w:rPr>
          <w:noProof/>
          <w:lang w:eastAsia="de-CH"/>
        </w:rPr>
        <w:lastRenderedPageBreak/>
        <w:drawing>
          <wp:inline distT="0" distB="0" distL="0" distR="0" wp14:anchorId="609924FF" wp14:editId="6E2D3183">
            <wp:extent cx="3707329" cy="3937379"/>
            <wp:effectExtent l="0" t="0" r="762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11007_155411_edit_01.jpg"/>
                    <pic:cNvPicPr/>
                  </pic:nvPicPr>
                  <pic:blipFill rotWithShape="1">
                    <a:blip r:embed="rId27" cstate="print">
                      <a:extLst>
                        <a:ext uri="{28A0092B-C50C-407E-A947-70E740481C1C}">
                          <a14:useLocalDpi xmlns:a14="http://schemas.microsoft.com/office/drawing/2010/main" val="0"/>
                        </a:ext>
                      </a:extLst>
                    </a:blip>
                    <a:srcRect l="1373" t="2403" r="2746" b="21224"/>
                    <a:stretch/>
                  </pic:blipFill>
                  <pic:spPr bwMode="auto">
                    <a:xfrm>
                      <a:off x="0" y="0"/>
                      <a:ext cx="3712435" cy="3942802"/>
                    </a:xfrm>
                    <a:prstGeom prst="rect">
                      <a:avLst/>
                    </a:prstGeom>
                    <a:ln>
                      <a:noFill/>
                    </a:ln>
                    <a:extLst>
                      <a:ext uri="{53640926-AAD7-44D8-BBD7-CCE9431645EC}">
                        <a14:shadowObscured xmlns:a14="http://schemas.microsoft.com/office/drawing/2010/main"/>
                      </a:ext>
                    </a:extLst>
                  </pic:spPr>
                </pic:pic>
              </a:graphicData>
            </a:graphic>
          </wp:inline>
        </w:drawing>
      </w:r>
    </w:p>
    <w:p w:rsidR="004A70C5" w:rsidRPr="004A70C5" w:rsidRDefault="004A70C5" w:rsidP="00DF11BB">
      <w:pPr>
        <w:pStyle w:val="Caption"/>
      </w:pPr>
      <w:bookmarkStart w:id="53" w:name="_Toc310270813"/>
      <w:r>
        <w:t xml:space="preserve">Abbildung </w:t>
      </w:r>
      <w:r w:rsidR="00D07828">
        <w:fldChar w:fldCharType="begin"/>
      </w:r>
      <w:r w:rsidR="00D07828">
        <w:instrText xml:space="preserve"> SEQ Abbildung \* ARABIC </w:instrText>
      </w:r>
      <w:r w:rsidR="00D07828">
        <w:fldChar w:fldCharType="separate"/>
      </w:r>
      <w:r w:rsidR="00F22EBA">
        <w:rPr>
          <w:noProof/>
        </w:rPr>
        <w:t>14</w:t>
      </w:r>
      <w:r w:rsidR="00D07828">
        <w:rPr>
          <w:noProof/>
        </w:rPr>
        <w:fldChar w:fldCharType="end"/>
      </w:r>
      <w:r>
        <w:t xml:space="preserve"> - Detailansichten</w:t>
      </w:r>
      <w:bookmarkEnd w:id="53"/>
    </w:p>
    <w:p w:rsidR="003615CA" w:rsidRDefault="007A2A95" w:rsidP="007A2A95">
      <w:pPr>
        <w:pStyle w:val="Heading2"/>
      </w:pPr>
      <w:bookmarkStart w:id="54" w:name="_Toc310273100"/>
      <w:r>
        <w:t>Papier-Prototyp</w:t>
      </w:r>
      <w:bookmarkEnd w:id="54"/>
    </w:p>
    <w:p w:rsidR="000F4EE9" w:rsidRDefault="000F4EE9" w:rsidP="000F4EE9">
      <w:pPr>
        <w:pStyle w:val="Heading3"/>
      </w:pPr>
      <w:bookmarkStart w:id="55" w:name="_Toc310273101"/>
      <w:r>
        <w:t>Variante A</w:t>
      </w:r>
      <w:bookmarkEnd w:id="55"/>
    </w:p>
    <w:p w:rsidR="007E4612" w:rsidRDefault="007E4612" w:rsidP="007E4612">
      <w:r>
        <w:t xml:space="preserve">In der ersten Variante wurde die </w:t>
      </w:r>
      <w:r w:rsidR="00153501">
        <w:t>Spider View umgesetzt</w:t>
      </w:r>
      <w:r w:rsidR="0064794B">
        <w:t xml:space="preserve"> (siehe Unterk</w:t>
      </w:r>
      <w:r w:rsidR="00A763AD">
        <w:t xml:space="preserve">apitel </w:t>
      </w:r>
      <w:r w:rsidR="00A763AD">
        <w:fldChar w:fldCharType="begin"/>
      </w:r>
      <w:r w:rsidR="00A763AD">
        <w:instrText xml:space="preserve"> REF _Ref306359373 \r \h </w:instrText>
      </w:r>
      <w:r w:rsidR="00A763AD">
        <w:fldChar w:fldCharType="separate"/>
      </w:r>
      <w:r w:rsidR="00251EF7">
        <w:t>3.1.3</w:t>
      </w:r>
      <w:r w:rsidR="00A763AD">
        <w:fldChar w:fldCharType="end"/>
      </w:r>
      <w:r w:rsidR="00A763AD">
        <w:t xml:space="preserve"> </w:t>
      </w:r>
      <w:r w:rsidR="0064794B">
        <w:t>„</w:t>
      </w:r>
      <w:r w:rsidR="00A763AD">
        <w:fldChar w:fldCharType="begin"/>
      </w:r>
      <w:r w:rsidR="00A763AD">
        <w:instrText xml:space="preserve"> REF _Ref306359376 \h </w:instrText>
      </w:r>
      <w:r w:rsidR="00A763AD">
        <w:fldChar w:fldCharType="separate"/>
      </w:r>
      <w:r w:rsidR="00251EF7">
        <w:t>Spider View</w:t>
      </w:r>
      <w:r w:rsidR="00A763AD">
        <w:fldChar w:fldCharType="end"/>
      </w:r>
      <w:r w:rsidR="0064794B">
        <w:t>“</w:t>
      </w:r>
      <w:r w:rsidR="00A763AD">
        <w:t>)</w:t>
      </w:r>
      <w:r w:rsidR="00153501">
        <w:t>.</w:t>
      </w:r>
    </w:p>
    <w:p w:rsidR="00251EF7" w:rsidRDefault="00AB18A8" w:rsidP="00AB18A8">
      <w:r>
        <w:rPr>
          <w:noProof/>
          <w:lang w:eastAsia="de-CH"/>
        </w:rPr>
        <w:drawing>
          <wp:inline distT="0" distB="0" distL="0" distR="0" wp14:anchorId="56D1577D" wp14:editId="38163BA4">
            <wp:extent cx="5760720" cy="349504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11014_111936_edit_01.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60720" cy="3495040"/>
                    </a:xfrm>
                    <a:prstGeom prst="rect">
                      <a:avLst/>
                    </a:prstGeom>
                  </pic:spPr>
                </pic:pic>
              </a:graphicData>
            </a:graphic>
          </wp:inline>
        </w:drawing>
      </w:r>
    </w:p>
    <w:p w:rsidR="00DF11BB" w:rsidRDefault="00251EF7" w:rsidP="00251EF7">
      <w:pPr>
        <w:pStyle w:val="Caption"/>
      </w:pPr>
      <w:bookmarkStart w:id="56" w:name="_Toc310270814"/>
      <w:r>
        <w:t xml:space="preserve">Abbildung </w:t>
      </w:r>
      <w:r w:rsidR="00D07828">
        <w:fldChar w:fldCharType="begin"/>
      </w:r>
      <w:r w:rsidR="00D07828">
        <w:instrText xml:space="preserve"> SEQ Abbildung \* ARABIC </w:instrText>
      </w:r>
      <w:r w:rsidR="00D07828">
        <w:fldChar w:fldCharType="separate"/>
      </w:r>
      <w:r w:rsidR="00F22EBA">
        <w:rPr>
          <w:noProof/>
        </w:rPr>
        <w:t>15</w:t>
      </w:r>
      <w:r w:rsidR="00D07828">
        <w:rPr>
          <w:noProof/>
        </w:rPr>
        <w:fldChar w:fldCharType="end"/>
      </w:r>
      <w:r>
        <w:t xml:space="preserve"> - Papierprototyp Variante A, Spider View</w:t>
      </w:r>
      <w:bookmarkEnd w:id="56"/>
    </w:p>
    <w:p w:rsidR="00D23030" w:rsidRDefault="00D23030" w:rsidP="00D23030">
      <w:pPr>
        <w:pStyle w:val="Heading4"/>
      </w:pPr>
      <w:bookmarkStart w:id="57" w:name="_Ref306360971"/>
      <w:r>
        <w:lastRenderedPageBreak/>
        <w:t>Testszenario</w:t>
      </w:r>
      <w:bookmarkEnd w:id="57"/>
    </w:p>
    <w:p w:rsidR="00040E7C" w:rsidRPr="00040E7C" w:rsidRDefault="00040E7C" w:rsidP="00040E7C">
      <w:r>
        <w:t>Das folgende Testszenario wurde mit Markus Stolze am 12.10.2011 getestet.</w:t>
      </w:r>
    </w:p>
    <w:p w:rsidR="00D23030" w:rsidRDefault="00D23030" w:rsidP="00D23030">
      <w:r>
        <w:t xml:space="preserve">Sie sind als Mitarbeiter der Firma Swisscom spezialisiert auf Projekte im Bereich .Net. Heute haben Sie einen Termin bei der </w:t>
      </w:r>
      <w:proofErr w:type="spellStart"/>
      <w:r>
        <w:t>Zühlke</w:t>
      </w:r>
      <w:proofErr w:type="spellEnd"/>
      <w:r>
        <w:t xml:space="preserve"> Engineering AG, welche ihr Projektpartner ist. Es ist das erste Meeting, daher treffen Sie etwas verfrüht ein. Die Empfangsdame weist Sie darauf hin, dass die Project Notes der Firma (Projektbeschrieb auf eine A4-Seite zusammengefasst) auf dem neu erworbenen </w:t>
      </w:r>
      <w:proofErr w:type="spellStart"/>
      <w:r>
        <w:t>Surface</w:t>
      </w:r>
      <w:proofErr w:type="spellEnd"/>
      <w:r>
        <w:t xml:space="preserve">  eingesehen werden können.</w:t>
      </w:r>
    </w:p>
    <w:p w:rsidR="00D23030" w:rsidRDefault="00D23030" w:rsidP="00D23030">
      <w:pPr>
        <w:pStyle w:val="Heading5"/>
      </w:pPr>
      <w:r>
        <w:t>Aufgabe 1</w:t>
      </w:r>
    </w:p>
    <w:p w:rsidR="00D23030" w:rsidRDefault="00D23030" w:rsidP="00D23030">
      <w:r>
        <w:t xml:space="preserve">Sie nutzen daher die Wartezeit, um sich mit der neuen Technologie zu befassen. Gleichzeitig sind Sie neugierig herauszufinden, ob die </w:t>
      </w:r>
      <w:proofErr w:type="spellStart"/>
      <w:r>
        <w:t>Zühlke</w:t>
      </w:r>
      <w:proofErr w:type="spellEnd"/>
      <w:r>
        <w:t xml:space="preserve"> Engineering AG Erfahrungen in Ihrem Spezialgebiet mitbringt.</w:t>
      </w:r>
    </w:p>
    <w:p w:rsidR="00D23030" w:rsidRDefault="00D23030" w:rsidP="00D23030">
      <w:pPr>
        <w:pStyle w:val="Heading5"/>
      </w:pPr>
      <w:r>
        <w:t>Aufgabe 2</w:t>
      </w:r>
    </w:p>
    <w:p w:rsidR="00D23030" w:rsidRDefault="00D23030" w:rsidP="00D23030">
      <w:r>
        <w:t>Wie Sie feststellen können, hat es bisher einige Projekte mit .Net gegeben. Daher sind Sie nun daran interessiert, ob eines dieser Projekte in Zusammenarbeit mit Ihrem Arbeitgeber entstanden ist.</w:t>
      </w:r>
    </w:p>
    <w:p w:rsidR="000F4EE9" w:rsidRDefault="009F14B1" w:rsidP="00490D71">
      <w:pPr>
        <w:pStyle w:val="Heading4"/>
      </w:pPr>
      <w:r>
        <w:t>Fazit</w:t>
      </w:r>
    </w:p>
    <w:p w:rsidR="0064794B" w:rsidRDefault="00090E33" w:rsidP="00090E33">
      <w:r>
        <w:t>Die Anzeige der P</w:t>
      </w:r>
      <w:r w:rsidR="0064794B">
        <w:t xml:space="preserve">roject </w:t>
      </w:r>
      <w:r>
        <w:t>N</w:t>
      </w:r>
      <w:r w:rsidR="0064794B">
        <w:t>ote</w:t>
      </w:r>
      <w:r>
        <w:t xml:space="preserve"> ist zu klein. Um diese am Bildschirm angenehm </w:t>
      </w:r>
      <w:r w:rsidR="0064794B">
        <w:t>lesen zu können</w:t>
      </w:r>
      <w:r>
        <w:t xml:space="preserve">, </w:t>
      </w:r>
      <w:r w:rsidR="00C41D89">
        <w:t>muss</w:t>
      </w:r>
      <w:r>
        <w:t xml:space="preserve"> sie weiter vergrössert werden</w:t>
      </w:r>
      <w:r w:rsidR="00C41D89">
        <w:t xml:space="preserve"> können</w:t>
      </w:r>
      <w:r>
        <w:t xml:space="preserve">. </w:t>
      </w:r>
    </w:p>
    <w:p w:rsidR="0064794B" w:rsidRDefault="00090E33" w:rsidP="00090E33">
      <w:r>
        <w:t>Um festzustellen</w:t>
      </w:r>
      <w:r w:rsidR="0064794B">
        <w:t>,</w:t>
      </w:r>
      <w:r>
        <w:t xml:space="preserve"> welche Themen in der PN angesprochen werden, orientiert sich der Nutzer zuerst an den Informationen</w:t>
      </w:r>
      <w:r w:rsidR="0064794B">
        <w:t>,</w:t>
      </w:r>
      <w:r>
        <w:t xml:space="preserve"> die </w:t>
      </w:r>
      <w:r w:rsidR="0064794B">
        <w:t xml:space="preserve">am </w:t>
      </w:r>
      <w:r>
        <w:t>recht</w:t>
      </w:r>
      <w:r w:rsidR="0064794B">
        <w:t>en Rand</w:t>
      </w:r>
      <w:r>
        <w:t xml:space="preserve"> </w:t>
      </w:r>
      <w:r w:rsidR="0064794B">
        <w:t>auf der PN</w:t>
      </w:r>
      <w:r>
        <w:t xml:space="preserve"> </w:t>
      </w:r>
      <w:r w:rsidR="0064794B">
        <w:t xml:space="preserve">selbst </w:t>
      </w:r>
      <w:r>
        <w:t xml:space="preserve">aufgezeigt sind. Dabei kann es durchaus vorkommen, dass </w:t>
      </w:r>
      <w:r w:rsidR="0064794B">
        <w:t>auf einer Project Note</w:t>
      </w:r>
      <w:r>
        <w:t xml:space="preserve"> nicht alle Daten</w:t>
      </w:r>
      <w:r w:rsidR="0064794B">
        <w:t xml:space="preserve">, welche zur Verfügung stehen, </w:t>
      </w:r>
      <w:r>
        <w:t>festgehalten sind</w:t>
      </w:r>
      <w:r w:rsidR="0064794B">
        <w:t xml:space="preserve">. Somit kann es sein, </w:t>
      </w:r>
      <w:r>
        <w:t xml:space="preserve"> </w:t>
      </w:r>
      <w:r w:rsidR="0064794B">
        <w:t xml:space="preserve">dass </w:t>
      </w:r>
      <w:r>
        <w:t>Verbindungslinien</w:t>
      </w:r>
      <w:r w:rsidR="0064794B">
        <w:t xml:space="preserve"> mit Attributbeschreibungen, die auf der Project Note selbst nicht aufgelistet sind, für Verwirrung sorgen</w:t>
      </w:r>
      <w:r>
        <w:t>. Es wäre zudem logischer, wenn die Attribute nur rechts von der Project</w:t>
      </w:r>
      <w:r w:rsidR="0064794B">
        <w:t xml:space="preserve"> Not</w:t>
      </w:r>
      <w:r w:rsidR="00772DDE">
        <w:t>e aufgelistet werden würden.</w:t>
      </w:r>
    </w:p>
    <w:p w:rsidR="00090E33" w:rsidRDefault="00090E33" w:rsidP="00090E33">
      <w:r>
        <w:t xml:space="preserve">Der Filter unter der PN wird nicht wahrgenommen. </w:t>
      </w:r>
      <w:r w:rsidR="00772DDE">
        <w:t>Wollte</w:t>
      </w:r>
      <w:r>
        <w:t xml:space="preserve"> die Testperson nun </w:t>
      </w:r>
      <w:r w:rsidR="00772DDE">
        <w:t xml:space="preserve">beispielsweise </w:t>
      </w:r>
      <w:r>
        <w:t>nach .Net Projekten suchen will, drückt</w:t>
      </w:r>
      <w:r w:rsidR="00772DDE">
        <w:t>e</w:t>
      </w:r>
      <w:r>
        <w:t xml:space="preserve"> sie auf die nächste Project Note</w:t>
      </w:r>
      <w:r w:rsidR="00772DDE">
        <w:t>, welche</w:t>
      </w:r>
      <w:r>
        <w:t xml:space="preserve"> </w:t>
      </w:r>
      <w:r w:rsidR="00772DDE">
        <w:t>über die</w:t>
      </w:r>
      <w:r>
        <w:t xml:space="preserve"> der Linie .Net verbunden ist.</w:t>
      </w:r>
      <w:r w:rsidR="00D35E01">
        <w:t xml:space="preserve"> </w:t>
      </w:r>
      <w:r w:rsidR="00772DDE">
        <w:t>Zudem ging d</w:t>
      </w:r>
      <w:r>
        <w:t>ie Testperson davon aus, dass sie sich</w:t>
      </w:r>
      <w:r w:rsidR="00772DDE">
        <w:t>, nachdem sie der .Net Verbindungslinie gefolgt ist,</w:t>
      </w:r>
      <w:r>
        <w:t xml:space="preserve"> in einem .Net Ast befindet und sich </w:t>
      </w:r>
      <w:r w:rsidR="00772DDE">
        <w:t>da nur</w:t>
      </w:r>
      <w:r>
        <w:t xml:space="preserve"> PNs zu diesem Thema befinden. Dies ist aber nicht möglich, da jede PN nur einmal im</w:t>
      </w:r>
      <w:r w:rsidR="00772DDE">
        <w:t xml:space="preserve"> Baum vorkommt</w:t>
      </w:r>
      <w:r>
        <w:t xml:space="preserve">. Die Navigation ist daher unverständlich für den Benutzer. Fall er spezifisch nach etwas suchen möchte, findet er seinen Weg </w:t>
      </w:r>
      <w:r w:rsidR="00772DDE">
        <w:t>nur</w:t>
      </w:r>
      <w:r>
        <w:t xml:space="preserve"> über die Verbindungslinien </w:t>
      </w:r>
      <w:r w:rsidR="0022193B">
        <w:t xml:space="preserve">allein </w:t>
      </w:r>
      <w:r>
        <w:t>nicht.</w:t>
      </w:r>
    </w:p>
    <w:p w:rsidR="006E0311" w:rsidRPr="00490D71" w:rsidRDefault="00090E33" w:rsidP="00090E33">
      <w:r>
        <w:t>Dadurch, dass schon von Anfang an falsch navigiert wurde, konnten die Testszenarien nicht abgeschlossen werden. Es wurde ersichtlich, dass diese Variante verwirrend und irreführend für den Benutzer ist. Daher wurde sie als ungeeignet eingestuft</w:t>
      </w:r>
      <w:r w:rsidR="008C4713">
        <w:t>.</w:t>
      </w:r>
    </w:p>
    <w:p w:rsidR="000F4EE9" w:rsidRDefault="000F4EE9" w:rsidP="000F4EE9">
      <w:pPr>
        <w:pStyle w:val="Heading3"/>
      </w:pPr>
      <w:bookmarkStart w:id="58" w:name="_Toc310273102"/>
      <w:r>
        <w:t>Variante B</w:t>
      </w:r>
      <w:bookmarkEnd w:id="58"/>
    </w:p>
    <w:p w:rsidR="004A6960" w:rsidRDefault="006E629D" w:rsidP="004A6960">
      <w:r>
        <w:t>Die nächste Variante</w:t>
      </w:r>
      <w:r w:rsidR="00AD3A68">
        <w:t xml:space="preserve"> des Papier-Prototyps</w:t>
      </w:r>
      <w:r>
        <w:t xml:space="preserve"> befasste</w:t>
      </w:r>
      <w:r w:rsidR="00CB1678">
        <w:t xml:space="preserve"> sich mit der Umsetzung der Variante A-2 der </w:t>
      </w:r>
      <w:proofErr w:type="spellStart"/>
      <w:r w:rsidR="00CB1678">
        <w:t>Tree</w:t>
      </w:r>
      <w:proofErr w:type="spellEnd"/>
      <w:r w:rsidR="00CB1678">
        <w:t xml:space="preserve"> View (siehe</w:t>
      </w:r>
      <w:r w:rsidR="00AD3A68">
        <w:t xml:space="preserve"> Unterkapitel</w:t>
      </w:r>
      <w:r w:rsidR="00CB1678">
        <w:t xml:space="preserve"> </w:t>
      </w:r>
      <w:r w:rsidR="00CB1678">
        <w:fldChar w:fldCharType="begin"/>
      </w:r>
      <w:r w:rsidR="00CB1678">
        <w:instrText xml:space="preserve"> REF _Ref306359664 \r \h </w:instrText>
      </w:r>
      <w:r w:rsidR="00CB1678">
        <w:fldChar w:fldCharType="separate"/>
      </w:r>
      <w:r w:rsidR="001F6CEF">
        <w:t>3.1.2.1.2</w:t>
      </w:r>
      <w:r w:rsidR="00CB1678">
        <w:fldChar w:fldCharType="end"/>
      </w:r>
      <w:r w:rsidR="00CB1678">
        <w:t xml:space="preserve"> </w:t>
      </w:r>
      <w:r w:rsidR="00AD3A68">
        <w:t>„</w:t>
      </w:r>
      <w:r w:rsidR="00CB1678">
        <w:fldChar w:fldCharType="begin"/>
      </w:r>
      <w:r w:rsidR="00CB1678">
        <w:instrText xml:space="preserve"> REF _Ref306359664 \h </w:instrText>
      </w:r>
      <w:r w:rsidR="00CB1678">
        <w:fldChar w:fldCharType="separate"/>
      </w:r>
      <w:r w:rsidR="001F6CEF">
        <w:t>Variante A2</w:t>
      </w:r>
      <w:r w:rsidR="00CB1678">
        <w:fldChar w:fldCharType="end"/>
      </w:r>
      <w:r w:rsidR="00AD3A68">
        <w:t>“</w:t>
      </w:r>
      <w:r w:rsidR="00CB1678">
        <w:t>).</w:t>
      </w:r>
      <w:r w:rsidR="00170FB9">
        <w:t xml:space="preserve"> Dabei wurden aber einige Elemente </w:t>
      </w:r>
      <w:r w:rsidR="00AD3A68">
        <w:t>anders</w:t>
      </w:r>
      <w:r w:rsidR="00170FB9">
        <w:t xml:space="preserve"> dargestellt. Damit ersichtlich ist, wo man sich befindet, </w:t>
      </w:r>
      <w:r w:rsidR="00AD3A68">
        <w:t>ist</w:t>
      </w:r>
      <w:r w:rsidR="00170FB9">
        <w:t xml:space="preserve"> links neben der ausgewählten Project Note eine Box darges</w:t>
      </w:r>
      <w:r w:rsidR="00AD3A68">
        <w:t>tellt, die mit der Oberkategorie beschriftet</w:t>
      </w:r>
      <w:r w:rsidR="00170FB9">
        <w:t xml:space="preserve"> </w:t>
      </w:r>
      <w:r w:rsidR="00AB18A8">
        <w:t>ist</w:t>
      </w:r>
      <w:r w:rsidR="00014DEF">
        <w:t>. Der</w:t>
      </w:r>
      <w:r w:rsidR="00170FB9">
        <w:t xml:space="preserve"> ausgewählte </w:t>
      </w:r>
      <w:r w:rsidR="00014DEF">
        <w:t>Begriff</w:t>
      </w:r>
      <w:r w:rsidR="00170FB9">
        <w:t xml:space="preserve"> </w:t>
      </w:r>
      <w:r w:rsidR="00D35E01">
        <w:t>wird</w:t>
      </w:r>
      <w:r w:rsidR="00170FB9">
        <w:t xml:space="preserve"> als ein Stapel </w:t>
      </w:r>
      <w:r w:rsidR="00D35E01">
        <w:t>von Project Notes</w:t>
      </w:r>
      <w:r w:rsidR="00170FB9">
        <w:t xml:space="preserve"> in der Box angezeigt. </w:t>
      </w:r>
      <w:r w:rsidR="00240EFC">
        <w:t xml:space="preserve">Rechts </w:t>
      </w:r>
      <w:r w:rsidR="00D35E01">
        <w:t xml:space="preserve">von dieser Box befindet sich die aktuell </w:t>
      </w:r>
      <w:r w:rsidR="00240EFC">
        <w:t xml:space="preserve">ausgewählte Project Note, welche auch noch weiter vergrössert werden kann. Darunter befindet sich ein </w:t>
      </w:r>
      <w:proofErr w:type="spellStart"/>
      <w:r w:rsidR="00240EFC">
        <w:t>Slider</w:t>
      </w:r>
      <w:proofErr w:type="spellEnd"/>
      <w:r w:rsidR="00240EFC">
        <w:t>, mit welchem durch die weiteren P</w:t>
      </w:r>
      <w:r w:rsidR="00D35E01">
        <w:t xml:space="preserve">roject </w:t>
      </w:r>
      <w:r w:rsidR="00240EFC">
        <w:t>N</w:t>
      </w:r>
      <w:r w:rsidR="00D35E01">
        <w:t>ote</w:t>
      </w:r>
      <w:r w:rsidR="00240EFC">
        <w:t>s d</w:t>
      </w:r>
      <w:r w:rsidR="00D35E01">
        <w:t>er aktuellen</w:t>
      </w:r>
      <w:r w:rsidR="00240EFC">
        <w:t xml:space="preserve"> Kategorie navigiert werden kann.</w:t>
      </w:r>
      <w:r w:rsidR="00640114">
        <w:t xml:space="preserve"> </w:t>
      </w:r>
      <w:r w:rsidR="00D35E01">
        <w:t>Am rechten Rand</w:t>
      </w:r>
      <w:r w:rsidR="00640114">
        <w:t xml:space="preserve"> jeder Project Note werden die </w:t>
      </w:r>
      <w:r w:rsidR="00014DEF">
        <w:t>K</w:t>
      </w:r>
      <w:r w:rsidR="00640114">
        <w:t>ategorien</w:t>
      </w:r>
      <w:r w:rsidR="00D35E01">
        <w:t xml:space="preserve"> </w:t>
      </w:r>
      <w:r w:rsidR="00640114">
        <w:t xml:space="preserve"> angezeigt. </w:t>
      </w:r>
      <w:r w:rsidR="00D35E01">
        <w:t>Mit</w:t>
      </w:r>
      <w:r w:rsidR="00640114">
        <w:t xml:space="preserve"> jeder </w:t>
      </w:r>
      <w:r w:rsidR="00014DEF">
        <w:t>K</w:t>
      </w:r>
      <w:r w:rsidR="00640114">
        <w:t xml:space="preserve">ategorie </w:t>
      </w:r>
      <w:r w:rsidR="00D35E01">
        <w:t xml:space="preserve">sind die jeweils zur Project Note gehörenden </w:t>
      </w:r>
      <w:r w:rsidR="00014DEF">
        <w:t>Begriffe</w:t>
      </w:r>
      <w:r w:rsidR="00640114">
        <w:t xml:space="preserve"> </w:t>
      </w:r>
      <w:r w:rsidR="00D35E01">
        <w:t>durch eine Linie verbunden</w:t>
      </w:r>
      <w:r w:rsidR="00640114">
        <w:t xml:space="preserve">. Wird </w:t>
      </w:r>
      <w:r w:rsidR="00014DEF">
        <w:t>ein Begriff</w:t>
      </w:r>
      <w:r w:rsidR="00640114">
        <w:t xml:space="preserve"> </w:t>
      </w:r>
      <w:r w:rsidR="00D35E01">
        <w:t>angetippt</w:t>
      </w:r>
      <w:r w:rsidR="00640114">
        <w:t xml:space="preserve">, </w:t>
      </w:r>
      <w:r w:rsidR="00D35E01">
        <w:t>so ändert sich die Beschriftung des PN-Stapels und gegebenenfalls auch die Beschriftung der Box selbst (</w:t>
      </w:r>
      <w:r w:rsidR="00640114">
        <w:t>oben links</w:t>
      </w:r>
      <w:r w:rsidR="00D35E01">
        <w:t xml:space="preserve">). Zudem werden die Project Notes in der Grossansicht und im </w:t>
      </w:r>
      <w:proofErr w:type="spellStart"/>
      <w:r w:rsidR="00D35E01">
        <w:t>Slider</w:t>
      </w:r>
      <w:proofErr w:type="spellEnd"/>
      <w:r w:rsidR="00D35E01">
        <w:t xml:space="preserve"> aktualisiert.</w:t>
      </w:r>
    </w:p>
    <w:p w:rsidR="007704CC" w:rsidRDefault="00D22C0E" w:rsidP="004A6960">
      <w:r>
        <w:t xml:space="preserve">Wird jedoch </w:t>
      </w:r>
      <w:r w:rsidR="00D35E01">
        <w:t>am rechten Rand</w:t>
      </w:r>
      <w:r w:rsidR="00014DEF">
        <w:t xml:space="preserve"> der Project Note auf eine K</w:t>
      </w:r>
      <w:r>
        <w:t xml:space="preserve">ategorie gedrückt, öffnet sich ein neues Fenster und die </w:t>
      </w:r>
      <w:r w:rsidR="00D35E01">
        <w:t>eben angetippte</w:t>
      </w:r>
      <w:r>
        <w:t xml:space="preserve"> Kategorie bewegt sich in die Mitte</w:t>
      </w:r>
      <w:r w:rsidR="00D35E01">
        <w:t xml:space="preserve"> des Fensters</w:t>
      </w:r>
      <w:r>
        <w:t xml:space="preserve">. Rundherum werden die dazu gehörigen </w:t>
      </w:r>
      <w:r w:rsidR="00014DEF">
        <w:t>Begriffe</w:t>
      </w:r>
      <w:r>
        <w:t xml:space="preserve"> angezeigt und es kann eine</w:t>
      </w:r>
      <w:r w:rsidR="00014DEF">
        <w:t>r</w:t>
      </w:r>
      <w:r>
        <w:t xml:space="preserve"> davon ausgewählt werden. </w:t>
      </w:r>
      <w:r w:rsidR="004D61E1">
        <w:t xml:space="preserve">Dies ermöglicht dem Nutzer, dass er nicht nur Kategorien, die mit </w:t>
      </w:r>
      <w:r w:rsidR="00D35E01">
        <w:t>der aktuell angezeigten</w:t>
      </w:r>
      <w:r w:rsidR="004D61E1">
        <w:t xml:space="preserve"> P</w:t>
      </w:r>
      <w:r w:rsidR="00D35E01">
        <w:t xml:space="preserve">roject </w:t>
      </w:r>
      <w:r w:rsidR="004D61E1">
        <w:t>N</w:t>
      </w:r>
      <w:r w:rsidR="00D35E01">
        <w:t>ote</w:t>
      </w:r>
      <w:r w:rsidR="004D61E1">
        <w:t xml:space="preserve"> zusammenhängen, auswählen kann.</w:t>
      </w:r>
    </w:p>
    <w:p w:rsidR="00BB2DC8" w:rsidRDefault="00BB2DC8" w:rsidP="00BB2DC8">
      <w:pPr>
        <w:keepNext/>
      </w:pPr>
      <w:r>
        <w:rPr>
          <w:noProof/>
          <w:lang w:eastAsia="de-CH"/>
        </w:rPr>
        <w:lastRenderedPageBreak/>
        <w:drawing>
          <wp:inline distT="0" distB="0" distL="0" distR="0" wp14:anchorId="47FAC544" wp14:editId="7A6E8E80">
            <wp:extent cx="5760720" cy="3303905"/>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11014_111727_edit_01.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60720" cy="3303905"/>
                    </a:xfrm>
                    <a:prstGeom prst="rect">
                      <a:avLst/>
                    </a:prstGeom>
                  </pic:spPr>
                </pic:pic>
              </a:graphicData>
            </a:graphic>
          </wp:inline>
        </w:drawing>
      </w:r>
    </w:p>
    <w:p w:rsidR="00BB2DC8" w:rsidRDefault="00BB2DC8" w:rsidP="00BB2DC8">
      <w:pPr>
        <w:pStyle w:val="Caption"/>
      </w:pPr>
      <w:bookmarkStart w:id="59" w:name="_Toc310270815"/>
      <w:r>
        <w:t xml:space="preserve">Abbildung </w:t>
      </w:r>
      <w:r w:rsidR="00D07828">
        <w:fldChar w:fldCharType="begin"/>
      </w:r>
      <w:r w:rsidR="00D07828">
        <w:instrText xml:space="preserve"> SEQ Abbildung \* ARABIC </w:instrText>
      </w:r>
      <w:r w:rsidR="00D07828">
        <w:fldChar w:fldCharType="separate"/>
      </w:r>
      <w:r w:rsidR="00F22EBA">
        <w:rPr>
          <w:noProof/>
        </w:rPr>
        <w:t>16</w:t>
      </w:r>
      <w:r w:rsidR="00D07828">
        <w:rPr>
          <w:noProof/>
        </w:rPr>
        <w:fldChar w:fldCharType="end"/>
      </w:r>
      <w:r>
        <w:t xml:space="preserve"> - Papierprototyp Variante B</w:t>
      </w:r>
      <w:bookmarkEnd w:id="59"/>
    </w:p>
    <w:p w:rsidR="00D762AB" w:rsidRDefault="00D762AB" w:rsidP="00D762AB">
      <w:pPr>
        <w:pStyle w:val="Heading4"/>
      </w:pPr>
      <w:r>
        <w:t>Testszenario</w:t>
      </w:r>
    </w:p>
    <w:p w:rsidR="00C93C64" w:rsidRPr="00C93C64" w:rsidRDefault="00C93C64" w:rsidP="00C93C64">
      <w:r>
        <w:t xml:space="preserve">Das folgende Testszenario wurde mit Kevin </w:t>
      </w:r>
      <w:proofErr w:type="spellStart"/>
      <w:r>
        <w:t>Gaunt</w:t>
      </w:r>
      <w:proofErr w:type="spellEnd"/>
      <w:r w:rsidR="00D30DE9">
        <w:t xml:space="preserve"> am 14</w:t>
      </w:r>
      <w:r>
        <w:t>.10.2011 getestet.</w:t>
      </w:r>
    </w:p>
    <w:p w:rsidR="00D762AB" w:rsidRDefault="00D762AB" w:rsidP="00D762AB">
      <w:r>
        <w:t xml:space="preserve">Sie sind als Mitarbeiter der Firma Swisscom spezialisiert auf Projekte im Bereich .Net. Heute haben Sie einen Termin bei der </w:t>
      </w:r>
      <w:proofErr w:type="spellStart"/>
      <w:r>
        <w:t>Zühlke</w:t>
      </w:r>
      <w:proofErr w:type="spellEnd"/>
      <w:r>
        <w:t xml:space="preserve"> Engineering AG, welche ihr Projektpartner ist. Es ist das erste Meeting, daher treffen Sie etwas verfrüht ein. Die Empfangsdame weist Sie darauf hin, dass die Project Notes der Firma (Projektbeschrieb auf eine A4-Seite zusammengefasst) auf dem neu erworbenen </w:t>
      </w:r>
      <w:proofErr w:type="spellStart"/>
      <w:r>
        <w:t>Surface</w:t>
      </w:r>
      <w:proofErr w:type="spellEnd"/>
      <w:r>
        <w:t xml:space="preserve">  eingesehen werden können.</w:t>
      </w:r>
    </w:p>
    <w:p w:rsidR="00D762AB" w:rsidRDefault="00D762AB" w:rsidP="00D762AB">
      <w:pPr>
        <w:pStyle w:val="Heading5"/>
      </w:pPr>
      <w:r w:rsidRPr="00D762AB">
        <w:t>Aufgabe</w:t>
      </w:r>
      <w:r>
        <w:t xml:space="preserve"> 1</w:t>
      </w:r>
    </w:p>
    <w:p w:rsidR="00D762AB" w:rsidRDefault="00D762AB" w:rsidP="00D762AB">
      <w:r>
        <w:t xml:space="preserve">Sie nutzen daher die Wartezeit, um sich mit der neuen Technologie zu befassen. Gleichzeitig sind Sie neugierig herauszufinden, ob die </w:t>
      </w:r>
      <w:proofErr w:type="spellStart"/>
      <w:r>
        <w:t>Zühlke</w:t>
      </w:r>
      <w:proofErr w:type="spellEnd"/>
      <w:r>
        <w:t xml:space="preserve"> Engineering AG Erfahrungen in Ihrem Spezialgebiet mitbringt.</w:t>
      </w:r>
    </w:p>
    <w:p w:rsidR="00D762AB" w:rsidRDefault="00D762AB" w:rsidP="00D762AB">
      <w:pPr>
        <w:pStyle w:val="Heading5"/>
      </w:pPr>
      <w:r>
        <w:t>Aufgabe 2</w:t>
      </w:r>
    </w:p>
    <w:p w:rsidR="00D762AB" w:rsidRDefault="00D762AB" w:rsidP="00D762AB">
      <w:r>
        <w:t xml:space="preserve">Einer Ihrer Arbeitskollegen erzählte Ihnen, dass er ein Projekt mit der </w:t>
      </w:r>
      <w:proofErr w:type="spellStart"/>
      <w:r>
        <w:t>Zühlke</w:t>
      </w:r>
      <w:proofErr w:type="spellEnd"/>
      <w:r>
        <w:t xml:space="preserve"> Engineering AG gemacht hatte. Sie mögen sich entfernt noch erinnern, um was es ungefähr ging, Ihnen fällt aber kein konkreter Begriff zu diesem Projekt ein. Trotzdem möchten Sie nun mehr über dieses Projekt herausfinden.</w:t>
      </w:r>
    </w:p>
    <w:p w:rsidR="00BB47ED" w:rsidRDefault="00BB47ED" w:rsidP="00BB47ED">
      <w:pPr>
        <w:pStyle w:val="Heading4"/>
      </w:pPr>
      <w:r>
        <w:t>Fazit</w:t>
      </w:r>
    </w:p>
    <w:p w:rsidR="00182CD7" w:rsidRDefault="001951C8" w:rsidP="001951C8">
      <w:r>
        <w:t xml:space="preserve">Es ist irritierend, dass </w:t>
      </w:r>
      <w:r w:rsidR="00C41D89">
        <w:t>zu Beginn bereits</w:t>
      </w:r>
      <w:r>
        <w:t xml:space="preserve"> eine P</w:t>
      </w:r>
      <w:r w:rsidR="00182CD7">
        <w:t>roject Note</w:t>
      </w:r>
      <w:r>
        <w:t xml:space="preserve"> auswählt ist. Der Nutzer weiss nicht, wie er dort hingekommen ist. Normalerweise wird zuerst eine Liste (</w:t>
      </w:r>
      <w:proofErr w:type="spellStart"/>
      <w:r>
        <w:t>Grid</w:t>
      </w:r>
      <w:proofErr w:type="spellEnd"/>
      <w:r>
        <w:t xml:space="preserve">) mit einer Auswahl von PNs erwartet. </w:t>
      </w:r>
    </w:p>
    <w:p w:rsidR="00182CD7" w:rsidRDefault="001951C8" w:rsidP="001951C8">
      <w:r>
        <w:t xml:space="preserve">Der </w:t>
      </w:r>
      <w:proofErr w:type="spellStart"/>
      <w:r>
        <w:t>Slider</w:t>
      </w:r>
      <w:proofErr w:type="spellEnd"/>
      <w:r>
        <w:t xml:space="preserve"> unten links wird übersehen. Es ist besser ihn obe</w:t>
      </w:r>
      <w:r w:rsidR="00182CD7">
        <w:t>rhalb der gross dargestellten Project Note</w:t>
      </w:r>
      <w:r>
        <w:t xml:space="preserve"> zu platzieren.</w:t>
      </w:r>
    </w:p>
    <w:p w:rsidR="001951C8" w:rsidRDefault="001951C8" w:rsidP="001951C8">
      <w:r>
        <w:t xml:space="preserve">Zusätzlich sollte </w:t>
      </w:r>
      <w:r w:rsidR="00182CD7">
        <w:t xml:space="preserve">für die Ansicht der PN </w:t>
      </w:r>
      <w:r>
        <w:t>ein Fokus Modus benutzt werden. Wenn man die P</w:t>
      </w:r>
      <w:r w:rsidR="00182CD7">
        <w:t>roject Note</w:t>
      </w:r>
      <w:r>
        <w:t xml:space="preserve"> genau lesen </w:t>
      </w:r>
      <w:r w:rsidR="00182CD7">
        <w:t>möchte</w:t>
      </w:r>
      <w:r>
        <w:t>, soll sie</w:t>
      </w:r>
      <w:r w:rsidR="00182CD7">
        <w:t xml:space="preserve"> sich</w:t>
      </w:r>
      <w:r>
        <w:t xml:space="preserve"> </w:t>
      </w:r>
      <w:r w:rsidR="00182CD7">
        <w:t>durch Antippen</w:t>
      </w:r>
      <w:r>
        <w:t xml:space="preserve"> weiter vergrössern und alle anderen Informationen sollen in den Hintergrund rücken oder ausgeblendet werden.</w:t>
      </w:r>
    </w:p>
    <w:p w:rsidR="001951C8" w:rsidRDefault="001951C8" w:rsidP="001951C8">
      <w:r>
        <w:t>Die Project Notes Stapel</w:t>
      </w:r>
      <w:r w:rsidR="00F12C7D">
        <w:t>, welche auf der rechten Bildschirmhälfte angezeigt werden, sollten</w:t>
      </w:r>
      <w:r>
        <w:t xml:space="preserve"> mit mehr als einer Note angezeigt werden. </w:t>
      </w:r>
      <w:r w:rsidR="00182CD7">
        <w:t>Sonst ist nicht verständlich, dass es sich bei der Zahl auf den gezeichneten Notes um die Anzahl Project Notes, die mit dieser Kategorie verbunden sind,</w:t>
      </w:r>
      <w:r>
        <w:t xml:space="preserve"> handelt.</w:t>
      </w:r>
    </w:p>
    <w:p w:rsidR="001951C8" w:rsidRDefault="001951C8" w:rsidP="001951C8">
      <w:r>
        <w:t>Die Testperson konnte</w:t>
      </w:r>
      <w:r w:rsidR="00F12C7D">
        <w:t xml:space="preserve"> die ihr gestellten Aufgaben</w:t>
      </w:r>
      <w:r>
        <w:t xml:space="preserve"> lösen</w:t>
      </w:r>
      <w:r w:rsidR="00F12C7D">
        <w:t>. Sie</w:t>
      </w:r>
      <w:r>
        <w:t xml:space="preserve"> erwartete aber</w:t>
      </w:r>
      <w:r w:rsidR="00F12C7D">
        <w:t>, d</w:t>
      </w:r>
      <w:r w:rsidR="00014DEF">
        <w:t xml:space="preserve">ass nach dem </w:t>
      </w:r>
      <w:r w:rsidR="00C41D89">
        <w:t>Antippen</w:t>
      </w:r>
      <w:r w:rsidR="00014DEF">
        <w:t xml:space="preserve"> einer K</w:t>
      </w:r>
      <w:r w:rsidR="00F12C7D">
        <w:t xml:space="preserve">ategorie rechts neben der PN ein Menü mit nur den </w:t>
      </w:r>
      <w:r w:rsidR="00014DEF">
        <w:t>Begriffen</w:t>
      </w:r>
      <w:r w:rsidR="00F12C7D">
        <w:t xml:space="preserve">, die zur Project Note gehören, angezeigt wird. </w:t>
      </w:r>
      <w:r w:rsidR="00F12C7D">
        <w:lastRenderedPageBreak/>
        <w:t>Entgegen der Erwartung wurden alle</w:t>
      </w:r>
      <w:r w:rsidR="00C41D89">
        <w:t xml:space="preserve"> unter der Kategorie vorhandenen</w:t>
      </w:r>
      <w:r w:rsidR="00F12C7D">
        <w:t xml:space="preserve"> </w:t>
      </w:r>
      <w:r w:rsidR="00014DEF">
        <w:t>Begriffe</w:t>
      </w:r>
      <w:r w:rsidR="00F12C7D">
        <w:t xml:space="preserve"> aufgelistet. Die Erwartung der Testperson entstand dadurch, </w:t>
      </w:r>
      <w:r w:rsidR="00014DEF">
        <w:t>dass die K</w:t>
      </w:r>
      <w:r>
        <w:t xml:space="preserve">ategorien mit der PN verbunden sind. </w:t>
      </w:r>
      <w:r w:rsidR="00014DEF">
        <w:t>Daher sollten die K</w:t>
      </w:r>
      <w:r w:rsidR="00C41D89">
        <w:t>ategorien</w:t>
      </w:r>
      <w:r w:rsidR="00F12C7D">
        <w:t xml:space="preserve"> am rechten Rand des Bildschirms aufgeführt werden und d</w:t>
      </w:r>
      <w:r>
        <w:t>i</w:t>
      </w:r>
      <w:r w:rsidR="00F12C7D">
        <w:t xml:space="preserve">e </w:t>
      </w:r>
      <w:r w:rsidR="00014DEF">
        <w:t>Begriffe</w:t>
      </w:r>
      <w:r w:rsidR="00F12C7D">
        <w:t xml:space="preserve"> sollten </w:t>
      </w:r>
      <w:r>
        <w:t xml:space="preserve">mit der </w:t>
      </w:r>
      <w:r w:rsidR="00F12C7D">
        <w:t>PN direkt verbunden</w:t>
      </w:r>
      <w:r>
        <w:t>. Die Trennung ist aber auch dann nicht ideal.</w:t>
      </w:r>
    </w:p>
    <w:p w:rsidR="000F4EE9" w:rsidRDefault="000F4EE9" w:rsidP="000F4EE9">
      <w:pPr>
        <w:pStyle w:val="Heading3"/>
      </w:pPr>
      <w:bookmarkStart w:id="60" w:name="_Toc310273103"/>
      <w:r>
        <w:t>Variante C</w:t>
      </w:r>
      <w:bookmarkEnd w:id="60"/>
    </w:p>
    <w:p w:rsidR="00FF669D" w:rsidRDefault="0021005C" w:rsidP="0021005C">
      <w:r>
        <w:t xml:space="preserve">Solange keine Benutzerinteraktion erfolgt, ist das Gerät im Demo Modus. </w:t>
      </w:r>
      <w:r w:rsidR="00FF669D">
        <w:t xml:space="preserve">Wird dieser beendet, erscheint eine Übersicht </w:t>
      </w:r>
      <w:r w:rsidR="00C41D89">
        <w:t xml:space="preserve">über </w:t>
      </w:r>
      <w:r w:rsidR="00FF669D">
        <w:t>alle PNs.</w:t>
      </w:r>
    </w:p>
    <w:p w:rsidR="0021005C" w:rsidRDefault="00FF669D" w:rsidP="0021005C">
      <w:r>
        <w:t xml:space="preserve">Wird davon eine </w:t>
      </w:r>
      <w:r w:rsidR="00C41D89">
        <w:t xml:space="preserve">Project Note </w:t>
      </w:r>
      <w:r>
        <w:t>angewählt, wird diese</w:t>
      </w:r>
      <w:r w:rsidR="0021005C">
        <w:t xml:space="preserve"> in einer Detailansicht (siehe „</w:t>
      </w:r>
      <w:r w:rsidR="00332084">
        <w:fldChar w:fldCharType="begin"/>
      </w:r>
      <w:r w:rsidR="00332084">
        <w:instrText xml:space="preserve"> REF _Ref306620178 \h </w:instrText>
      </w:r>
      <w:r w:rsidR="00332084">
        <w:fldChar w:fldCharType="separate"/>
      </w:r>
      <w:r w:rsidR="00CC7E2B">
        <w:t xml:space="preserve">Abbildung </w:t>
      </w:r>
      <w:r w:rsidR="00CC7E2B">
        <w:rPr>
          <w:noProof/>
        </w:rPr>
        <w:t>15</w:t>
      </w:r>
      <w:r w:rsidR="00CC7E2B">
        <w:t xml:space="preserve"> - </w:t>
      </w:r>
      <w:r w:rsidR="00CC7E2B" w:rsidRPr="00576A6A">
        <w:t>Papierprototyp Variante C, Detailansicht</w:t>
      </w:r>
      <w:r w:rsidR="00332084">
        <w:fldChar w:fldCharType="end"/>
      </w:r>
      <w:r>
        <w:t>“) angezeigt</w:t>
      </w:r>
      <w:r w:rsidR="0021005C">
        <w:t>.</w:t>
      </w:r>
    </w:p>
    <w:p w:rsidR="00CC7E2B" w:rsidRDefault="00CC7E2B" w:rsidP="00CC7E2B">
      <w:r>
        <w:t xml:space="preserve">Mit dem Drücken der Pfeile lassen sich die nächsten bzw. vorhergehenden Project Notes anzeigen. Rechts werden immer die zur angezeigten Project Note gehörigen Begriffe aufgelistet. </w:t>
      </w:r>
    </w:p>
    <w:p w:rsidR="00CC7E2B" w:rsidRDefault="00CC7E2B" w:rsidP="00CC7E2B">
      <w:r>
        <w:t>Wird die gross angezeigte Project Note angetippt, so findet ein Übergang in den Lesemodus statt. In diesem Modus wird die Project Note stark vergr</w:t>
      </w:r>
      <w:r w:rsidR="00C41D89">
        <w:t>össert und in der</w:t>
      </w:r>
      <w:r>
        <w:t xml:space="preserve"> Mitte des Bildschirms positioniert</w:t>
      </w:r>
      <w:r w:rsidR="00C41D89">
        <w:t xml:space="preserve"> angezeigt</w:t>
      </w:r>
      <w:r>
        <w:t>. Die mit der PN verbundenen Begriffe werden ausgeblendet, der Hintergrund wird abgedunkelt.</w:t>
      </w:r>
    </w:p>
    <w:p w:rsidR="00CC7E2B" w:rsidRPr="00A061BD" w:rsidRDefault="00CC7E2B" w:rsidP="0021005C">
      <w:r>
        <w:t>Wenn</w:t>
      </w:r>
      <w:r w:rsidR="003D075A">
        <w:t xml:space="preserve"> in der Detailansicht</w:t>
      </w:r>
      <w:r>
        <w:t xml:space="preserve"> einer der mit der Project Note verbundenen Begriffe ausgewählt wird, so öffnet sich ein Kontextmenü, in welchem man den Begriff als Kriterium zum Filter h</w:t>
      </w:r>
      <w:r w:rsidR="003D075A">
        <w:t xml:space="preserve">inzufügen kann. Falls schon ein </w:t>
      </w:r>
      <w:r>
        <w:t>oder mehrere Kriterien für den Filter gesetzt wurden, können diese entweder durch den Begriff als neues Filterkriterium ersetzt werden oder der Filter wird mit dem Begriff als weiteres Kriterium zusätzlich eingeschränkt.</w:t>
      </w:r>
    </w:p>
    <w:p w:rsidR="0021005C" w:rsidRDefault="0021005C" w:rsidP="0021005C">
      <w:pPr>
        <w:keepNext/>
      </w:pPr>
      <w:r>
        <w:rPr>
          <w:noProof/>
          <w:lang w:eastAsia="de-CH"/>
        </w:rPr>
        <w:drawing>
          <wp:inline distT="0" distB="0" distL="0" distR="0" wp14:anchorId="7E5DCBAB" wp14:editId="6F5B5308">
            <wp:extent cx="5760720" cy="3735705"/>
            <wp:effectExtent l="0" t="0" r="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11014_143815_edit_01.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60720" cy="3735705"/>
                    </a:xfrm>
                    <a:prstGeom prst="rect">
                      <a:avLst/>
                    </a:prstGeom>
                  </pic:spPr>
                </pic:pic>
              </a:graphicData>
            </a:graphic>
          </wp:inline>
        </w:drawing>
      </w:r>
    </w:p>
    <w:p w:rsidR="0021005C" w:rsidRDefault="0021005C" w:rsidP="0021005C">
      <w:pPr>
        <w:pStyle w:val="Caption"/>
      </w:pPr>
      <w:bookmarkStart w:id="61" w:name="_Ref306620178"/>
      <w:bookmarkStart w:id="62" w:name="_Toc310270816"/>
      <w:r>
        <w:t xml:space="preserve">Abbildung </w:t>
      </w:r>
      <w:r w:rsidR="00D07828">
        <w:fldChar w:fldCharType="begin"/>
      </w:r>
      <w:r w:rsidR="00D07828">
        <w:instrText xml:space="preserve"> SEQ Abbildung \* ARABIC </w:instrText>
      </w:r>
      <w:r w:rsidR="00D07828">
        <w:fldChar w:fldCharType="separate"/>
      </w:r>
      <w:r w:rsidR="00F22EBA">
        <w:rPr>
          <w:noProof/>
        </w:rPr>
        <w:t>17</w:t>
      </w:r>
      <w:r w:rsidR="00D07828">
        <w:rPr>
          <w:noProof/>
        </w:rPr>
        <w:fldChar w:fldCharType="end"/>
      </w:r>
      <w:r>
        <w:t xml:space="preserve"> - </w:t>
      </w:r>
      <w:r w:rsidRPr="00576A6A">
        <w:t>Papierprototyp Variante C, Detailansicht</w:t>
      </w:r>
      <w:bookmarkEnd w:id="61"/>
      <w:bookmarkEnd w:id="62"/>
    </w:p>
    <w:p w:rsidR="00CC7E2B" w:rsidRDefault="00CC7E2B" w:rsidP="00CC7E2B">
      <w:r>
        <w:t>Nachdem der Filter weiter eingeschränkt oder neu gesetzt wurde, erfolgt ein Wechsel zur Gesamtübersicht (siehe „</w:t>
      </w:r>
      <w:r>
        <w:fldChar w:fldCharType="begin"/>
      </w:r>
      <w:r>
        <w:instrText xml:space="preserve"> REF _Ref306617850 \h </w:instrText>
      </w:r>
      <w:r>
        <w:fldChar w:fldCharType="separate"/>
      </w:r>
      <w:r>
        <w:t xml:space="preserve">Abbildung </w:t>
      </w:r>
      <w:r>
        <w:rPr>
          <w:noProof/>
        </w:rPr>
        <w:t>16</w:t>
      </w:r>
      <w:r>
        <w:t xml:space="preserve"> - Papierprototyp Variante C, Übersicht</w:t>
      </w:r>
      <w:r>
        <w:fldChar w:fldCharType="end"/>
      </w:r>
      <w:r>
        <w:t xml:space="preserve">“). Um eine klare Übersicht über alle Project Notes zu erhalten, wird hier eine Liste von PNs angezeigt. Oben links wird angegeben, wie viele PNs momentan sichtbar sind. Gleich daneben können Filterkriterien eingegeben werden. Mit einem Klick auf das „Plus“ öffnet sich eine weitere Liste (im Stil eines Finders, siehe Unterkapitel </w:t>
      </w:r>
      <w:r>
        <w:fldChar w:fldCharType="begin"/>
      </w:r>
      <w:r>
        <w:instrText xml:space="preserve"> REF _Ref306617761 \r \h </w:instrText>
      </w:r>
      <w:r>
        <w:fldChar w:fldCharType="separate"/>
      </w:r>
      <w:r>
        <w:t>3.1.5</w:t>
      </w:r>
      <w:r>
        <w:fldChar w:fldCharType="end"/>
      </w:r>
      <w:r>
        <w:t xml:space="preserve"> „</w:t>
      </w:r>
      <w:r>
        <w:fldChar w:fldCharType="begin"/>
      </w:r>
      <w:r>
        <w:instrText xml:space="preserve"> REF _Ref306617763 \h </w:instrText>
      </w:r>
      <w:r>
        <w:fldChar w:fldCharType="separate"/>
      </w:r>
      <w:r>
        <w:t>Finder</w:t>
      </w:r>
      <w:r>
        <w:fldChar w:fldCharType="end"/>
      </w:r>
      <w:r>
        <w:t>“</w:t>
      </w:r>
      <w:r w:rsidR="003D075A">
        <w:t>,</w:t>
      </w:r>
      <w:r w:rsidR="00FF669D">
        <w:t xml:space="preserve"> oder einem Drop Down Menu</w:t>
      </w:r>
      <w:r>
        <w:t xml:space="preserve">), aus der ein </w:t>
      </w:r>
      <w:r w:rsidR="003D075A">
        <w:t>Begriff</w:t>
      </w:r>
      <w:r>
        <w:t xml:space="preserve"> ausgewählt werden kann. Sobald ein Filter gesetzt ist, passt sich die Liste der Project Notes an.</w:t>
      </w:r>
    </w:p>
    <w:p w:rsidR="00CC7E2B" w:rsidRDefault="00CC7E2B" w:rsidP="00A6648E"/>
    <w:p w:rsidR="00A6648E" w:rsidRDefault="00A6648E" w:rsidP="00A6648E">
      <w:pPr>
        <w:keepNext/>
      </w:pPr>
      <w:r>
        <w:rPr>
          <w:noProof/>
          <w:lang w:eastAsia="de-CH"/>
        </w:rPr>
        <w:lastRenderedPageBreak/>
        <w:drawing>
          <wp:inline distT="0" distB="0" distL="0" distR="0" wp14:anchorId="1D8D5A1C" wp14:editId="52C6B5EB">
            <wp:extent cx="5760720" cy="4154805"/>
            <wp:effectExtent l="0" t="0" r="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11014_143632_edit_01.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60720" cy="4154805"/>
                    </a:xfrm>
                    <a:prstGeom prst="rect">
                      <a:avLst/>
                    </a:prstGeom>
                  </pic:spPr>
                </pic:pic>
              </a:graphicData>
            </a:graphic>
          </wp:inline>
        </w:drawing>
      </w:r>
    </w:p>
    <w:p w:rsidR="00A6648E" w:rsidRDefault="00A6648E" w:rsidP="00A6648E">
      <w:pPr>
        <w:pStyle w:val="Caption"/>
      </w:pPr>
      <w:bookmarkStart w:id="63" w:name="_Ref306617850"/>
      <w:bookmarkStart w:id="64" w:name="_Toc310270817"/>
      <w:r>
        <w:t xml:space="preserve">Abbildung </w:t>
      </w:r>
      <w:r w:rsidR="00D07828">
        <w:fldChar w:fldCharType="begin"/>
      </w:r>
      <w:r w:rsidR="00D07828">
        <w:instrText xml:space="preserve"> SEQ Abbildu</w:instrText>
      </w:r>
      <w:r w:rsidR="00D07828">
        <w:instrText xml:space="preserve">ng \* ARABIC </w:instrText>
      </w:r>
      <w:r w:rsidR="00D07828">
        <w:fldChar w:fldCharType="separate"/>
      </w:r>
      <w:r w:rsidR="00F22EBA">
        <w:rPr>
          <w:noProof/>
        </w:rPr>
        <w:t>18</w:t>
      </w:r>
      <w:r w:rsidR="00D07828">
        <w:rPr>
          <w:noProof/>
        </w:rPr>
        <w:fldChar w:fldCharType="end"/>
      </w:r>
      <w:r>
        <w:t xml:space="preserve"> - Papierprototyp Variante C, Übersicht</w:t>
      </w:r>
      <w:bookmarkEnd w:id="63"/>
      <w:bookmarkEnd w:id="64"/>
    </w:p>
    <w:p w:rsidR="00CC7E2B" w:rsidRDefault="00CC7E2B" w:rsidP="00CC7E2B">
      <w:r>
        <w:t>Wählt man eine Project Note aus der Liste aus, öffnet sie sich in der Detailansicht. Möchte man dann von der Detailansicht wieder zur Gesamtübersicht zurückkehren, so kann dazu oben links die umgeknickte Ecke nach unten gezogen werden.</w:t>
      </w:r>
    </w:p>
    <w:p w:rsidR="00A6648E" w:rsidRDefault="00A6648E" w:rsidP="00A6648E">
      <w:pPr>
        <w:pStyle w:val="Heading4"/>
      </w:pPr>
      <w:r>
        <w:t>Testszenario</w:t>
      </w:r>
    </w:p>
    <w:p w:rsidR="003D075A" w:rsidRPr="00C93C64" w:rsidRDefault="003D075A" w:rsidP="003D075A">
      <w:r>
        <w:t xml:space="preserve">Das folgende Testszenario wurde mit Silvan Gehrig am 14.10.2011 und Christian Moser und Marco </w:t>
      </w:r>
      <w:proofErr w:type="spellStart"/>
      <w:r>
        <w:t>Balzarini</w:t>
      </w:r>
      <w:proofErr w:type="spellEnd"/>
      <w:r>
        <w:t xml:space="preserve"> am 17.10.2011 getestet.</w:t>
      </w:r>
    </w:p>
    <w:p w:rsidR="00A6648E" w:rsidRDefault="009B72F8" w:rsidP="00A6648E">
      <w:r>
        <w:t>Für das Testen dieses Papier-Prototyps wurde ein bereits bes</w:t>
      </w:r>
      <w:r w:rsidR="00DE735F">
        <w:t>tehendes Testszenario verwendet (</w:t>
      </w:r>
      <w:r>
        <w:t>siehe Unterk</w:t>
      </w:r>
      <w:r w:rsidR="00A6648E">
        <w:t xml:space="preserve">apitel </w:t>
      </w:r>
      <w:r w:rsidR="00A6648E">
        <w:fldChar w:fldCharType="begin"/>
      </w:r>
      <w:r w:rsidR="00A6648E">
        <w:instrText xml:space="preserve"> REF _Ref306360971 \r \h </w:instrText>
      </w:r>
      <w:r w:rsidR="00A6648E">
        <w:fldChar w:fldCharType="separate"/>
      </w:r>
      <w:r w:rsidR="00A6648E">
        <w:t>3.2.1.1</w:t>
      </w:r>
      <w:r w:rsidR="00A6648E">
        <w:fldChar w:fldCharType="end"/>
      </w:r>
      <w:r w:rsidR="00A6648E">
        <w:t xml:space="preserve"> </w:t>
      </w:r>
      <w:r>
        <w:t>„</w:t>
      </w:r>
      <w:r w:rsidR="00A6648E">
        <w:fldChar w:fldCharType="begin"/>
      </w:r>
      <w:r w:rsidR="00A6648E">
        <w:instrText xml:space="preserve"> REF _Ref306360971 \h </w:instrText>
      </w:r>
      <w:r w:rsidR="00A6648E">
        <w:fldChar w:fldCharType="separate"/>
      </w:r>
      <w:r w:rsidR="00A6648E">
        <w:t>Testszenario</w:t>
      </w:r>
      <w:r w:rsidR="00A6648E">
        <w:fldChar w:fldCharType="end"/>
      </w:r>
      <w:r>
        <w:t>“</w:t>
      </w:r>
      <w:r w:rsidR="00DE735F">
        <w:t>)</w:t>
      </w:r>
      <w:r w:rsidR="0091501E">
        <w:t xml:space="preserve"> und um </w:t>
      </w:r>
      <w:r w:rsidR="005D560B">
        <w:t>die nachfolgende</w:t>
      </w:r>
      <w:r w:rsidR="0091501E">
        <w:t xml:space="preserve"> Aufgabe erweitert.</w:t>
      </w:r>
    </w:p>
    <w:p w:rsidR="0091501E" w:rsidRDefault="0091501E" w:rsidP="0091501E">
      <w:pPr>
        <w:pStyle w:val="Heading5"/>
      </w:pPr>
      <w:r>
        <w:t>Aufgabe 3</w:t>
      </w:r>
    </w:p>
    <w:p w:rsidR="0091501E" w:rsidRPr="0091501E" w:rsidRDefault="0091501E" w:rsidP="0091501E">
      <w:r>
        <w:t>Sie möchten sich nun nochmals eine</w:t>
      </w:r>
      <w:r w:rsidR="00037E79">
        <w:t>n</w:t>
      </w:r>
      <w:r>
        <w:t xml:space="preserve"> Überblick über alle Projekte verschaffen.</w:t>
      </w:r>
    </w:p>
    <w:p w:rsidR="00A6648E" w:rsidRDefault="00A6648E" w:rsidP="00A6648E">
      <w:pPr>
        <w:pStyle w:val="Heading4"/>
      </w:pPr>
      <w:r>
        <w:t>Fazit</w:t>
      </w:r>
    </w:p>
    <w:p w:rsidR="00A6648E" w:rsidRDefault="00A6648E" w:rsidP="00A6648E">
      <w:r>
        <w:t>Der Demo</w:t>
      </w:r>
      <w:r w:rsidR="0021005C">
        <w:t xml:space="preserve"> M</w:t>
      </w:r>
      <w:r>
        <w:t xml:space="preserve">odus muss genauer ersichtlich sein, </w:t>
      </w:r>
      <w:r w:rsidR="00CC7E2B">
        <w:t xml:space="preserve">er soll bereits erkannt werden, </w:t>
      </w:r>
      <w:r>
        <w:t xml:space="preserve">wenn man sich </w:t>
      </w:r>
      <w:r w:rsidR="00CC7E2B">
        <w:t xml:space="preserve">an den </w:t>
      </w:r>
      <w:proofErr w:type="spellStart"/>
      <w:r w:rsidR="00CC7E2B">
        <w:t>Surface</w:t>
      </w:r>
      <w:proofErr w:type="spellEnd"/>
      <w:r w:rsidR="00CC7E2B">
        <w:t xml:space="preserve"> </w:t>
      </w:r>
      <w:r>
        <w:t>setzt. Ansonsten beginnt man zu lesen und die P</w:t>
      </w:r>
      <w:r w:rsidR="00CC7E2B">
        <w:t xml:space="preserve">roject </w:t>
      </w:r>
      <w:r>
        <w:t>N</w:t>
      </w:r>
      <w:r w:rsidR="00CC7E2B">
        <w:t>ote</w:t>
      </w:r>
      <w:r>
        <w:t xml:space="preserve"> wird plötzlich gewechselt.</w:t>
      </w:r>
      <w:r w:rsidR="00946FAE">
        <w:t xml:space="preserve"> Der Demo Modus muss zudem allgemein überdenkt werden. Es wäre auch ein klassischer Bildschirmschoner denkbar.</w:t>
      </w:r>
    </w:p>
    <w:p w:rsidR="00CC7E2B" w:rsidRDefault="00A6648E" w:rsidP="00A6648E">
      <w:r>
        <w:t xml:space="preserve">Der angezeigte </w:t>
      </w:r>
      <w:proofErr w:type="spellStart"/>
      <w:r>
        <w:t>Slider</w:t>
      </w:r>
      <w:proofErr w:type="spellEnd"/>
      <w:r>
        <w:t xml:space="preserve"> bei der Übersicht ist nicht nötig. </w:t>
      </w:r>
    </w:p>
    <w:p w:rsidR="00A6648E" w:rsidRDefault="00CC7E2B" w:rsidP="00A6648E">
      <w:r>
        <w:t xml:space="preserve">In der Detailansicht wäre es gut, wenn die </w:t>
      </w:r>
      <w:r w:rsidR="00014DEF">
        <w:t>Begriffe</w:t>
      </w:r>
      <w:r>
        <w:t xml:space="preserve"> so dargestellt sind, dass es offensichtlich ist, dass sich bei dessen Betätigung ein Kontextmenü öffnet. </w:t>
      </w:r>
      <w:r w:rsidR="00A6648E">
        <w:t>Zudem müssen die Filte</w:t>
      </w:r>
      <w:r>
        <w:t>rk</w:t>
      </w:r>
      <w:r w:rsidR="00A6648E">
        <w:t>riterien auch in der Detailansicht ersichtlich sein</w:t>
      </w:r>
      <w:r>
        <w:t xml:space="preserve"> (am oberen Rand)</w:t>
      </w:r>
      <w:r w:rsidR="00A6648E">
        <w:t>.</w:t>
      </w:r>
    </w:p>
    <w:p w:rsidR="00A6648E" w:rsidRDefault="00A6648E" w:rsidP="00A6648E">
      <w:r>
        <w:t>Die Testperson fand schnell mehrere Möglichkeiten</w:t>
      </w:r>
      <w:r w:rsidR="00CC7E2B">
        <w:t>,</w:t>
      </w:r>
      <w:r>
        <w:t xml:space="preserve"> um den Filter hinzufügen zu können. Nach kurzem Auseinandersetzten mit dem Fenster</w:t>
      </w:r>
      <w:r w:rsidR="00E105D2">
        <w:t>, welches eine Überblick über die Project Notes bietet</w:t>
      </w:r>
      <w:r>
        <w:t>, fand sie sich gut zurecht. Sie konnte alle gestellten Aufgaben in angemessener Zeit lösen.</w:t>
      </w:r>
    </w:p>
    <w:p w:rsidR="003D075A" w:rsidRDefault="003D075A" w:rsidP="00A6648E">
      <w:r>
        <w:lastRenderedPageBreak/>
        <w:t xml:space="preserve">Ergänzungen aus dem Test vom 17.10.2011 mit Christian Moser und Marco </w:t>
      </w:r>
      <w:proofErr w:type="spellStart"/>
      <w:r>
        <w:t>Balzarini</w:t>
      </w:r>
      <w:proofErr w:type="spellEnd"/>
      <w:r>
        <w:t>:</w:t>
      </w:r>
    </w:p>
    <w:p w:rsidR="00202363" w:rsidRDefault="00E549E3" w:rsidP="00A6648E">
      <w:r>
        <w:t>Die umgeknickte Ecke soll wegelassen werden. Besser ist es, die Auswahl an PNs immer noch abgedunkelt im Hintergrund zu sehen. Die Detailansicht „legt“ sich</w:t>
      </w:r>
      <w:r w:rsidR="003D075A">
        <w:t xml:space="preserve"> dann über die Gesamtübersicht.</w:t>
      </w:r>
    </w:p>
    <w:p w:rsidR="00202363" w:rsidRDefault="00202363" w:rsidP="00202363">
      <w:r>
        <w:t xml:space="preserve">Da zwei Typen von </w:t>
      </w:r>
      <w:proofErr w:type="spellStart"/>
      <w:r>
        <w:t>Personas</w:t>
      </w:r>
      <w:proofErr w:type="spellEnd"/>
      <w:r>
        <w:t xml:space="preserve"> bestehen, könnte für den Bewerber einen anderen Einstieg ins Programm gewählt werden. Die Unterscheidung zwischen den </w:t>
      </w:r>
      <w:proofErr w:type="spellStart"/>
      <w:r>
        <w:t>Personas</w:t>
      </w:r>
      <w:proofErr w:type="spellEnd"/>
      <w:r>
        <w:t xml:space="preserve"> könnte mit </w:t>
      </w:r>
      <w:proofErr w:type="spellStart"/>
      <w:r>
        <w:t>Badges</w:t>
      </w:r>
      <w:proofErr w:type="spellEnd"/>
      <w:r>
        <w:t xml:space="preserve">, welche je nach Besuchertyp anders </w:t>
      </w:r>
      <w:proofErr w:type="spellStart"/>
      <w:r>
        <w:t>getagged</w:t>
      </w:r>
      <w:proofErr w:type="spellEnd"/>
      <w:r>
        <w:t xml:space="preserve"> sind, realisiert werden. Um den </w:t>
      </w:r>
      <w:proofErr w:type="spellStart"/>
      <w:r>
        <w:t>Surface</w:t>
      </w:r>
      <w:proofErr w:type="spellEnd"/>
      <w:r>
        <w:t xml:space="preserve"> nutzen zu können, muss der </w:t>
      </w:r>
      <w:proofErr w:type="spellStart"/>
      <w:r>
        <w:t>Badge</w:t>
      </w:r>
      <w:proofErr w:type="spellEnd"/>
      <w:r>
        <w:t xml:space="preserve"> auf den Bildschirm gelegt werden. Die </w:t>
      </w:r>
      <w:proofErr w:type="spellStart"/>
      <w:r>
        <w:t>getaggten</w:t>
      </w:r>
      <w:proofErr w:type="spellEnd"/>
      <w:r>
        <w:t xml:space="preserve"> Objekte rufen dann verschiedene Informationen auf, welche sich auf die jeweilige Persona fokussieren. Diese Idee wird in der Umsetzung vorerst ignoriert.</w:t>
      </w:r>
    </w:p>
    <w:p w:rsidR="001821E4" w:rsidRDefault="00A6648E" w:rsidP="00A6648E">
      <w:r>
        <w:t>Neben kleinen Verbesserungen ist diese Variante bestens geeignet für das Projekt und wird daher umgesetzt.</w:t>
      </w:r>
    </w:p>
    <w:p w:rsidR="001821E4" w:rsidRDefault="001821E4">
      <w:r>
        <w:br w:type="page"/>
      </w:r>
    </w:p>
    <w:p w:rsidR="001821E4" w:rsidRDefault="001821E4" w:rsidP="001821E4">
      <w:pPr>
        <w:pStyle w:val="Heading2"/>
      </w:pPr>
      <w:bookmarkStart w:id="65" w:name="_Toc310273104"/>
      <w:r>
        <w:lastRenderedPageBreak/>
        <w:t>Design Entscheide</w:t>
      </w:r>
      <w:bookmarkEnd w:id="65"/>
    </w:p>
    <w:p w:rsidR="001F427D" w:rsidRDefault="001F427D" w:rsidP="001F427D">
      <w:pPr>
        <w:pStyle w:val="Heading3"/>
      </w:pPr>
      <w:bookmarkStart w:id="66" w:name="_Toc310273105"/>
      <w:r>
        <w:t>Pivot Viewer</w:t>
      </w:r>
      <w:bookmarkEnd w:id="66"/>
    </w:p>
    <w:p w:rsidR="00FE71C8" w:rsidRDefault="00FE71C8" w:rsidP="00FE71C8">
      <w:r>
        <w:t>Der Pivot Viewer von Steve Marx [</w:t>
      </w:r>
      <w:proofErr w:type="spellStart"/>
      <w:r>
        <w:t>marx</w:t>
      </w:r>
      <w:proofErr w:type="spellEnd"/>
      <w:r>
        <w:t xml:space="preserve">] würde eine Möglichkeit bieten, die Project Notes auf dem </w:t>
      </w:r>
      <w:proofErr w:type="spellStart"/>
      <w:r>
        <w:t>Surface</w:t>
      </w:r>
      <w:proofErr w:type="spellEnd"/>
      <w:r>
        <w:t xml:space="preserve"> darzustellen und einen einfachen aber sogleich attraktiven Filter anzubieten. </w:t>
      </w:r>
    </w:p>
    <w:p w:rsidR="00FE71C8" w:rsidRDefault="00FE71C8" w:rsidP="00FE71C8"/>
    <w:p w:rsidR="00FE71C8" w:rsidRDefault="00FE71C8" w:rsidP="00FE71C8">
      <w:pPr>
        <w:keepNext/>
      </w:pPr>
      <w:r>
        <w:rPr>
          <w:noProof/>
          <w:lang w:eastAsia="de-CH"/>
        </w:rPr>
        <w:drawing>
          <wp:inline distT="0" distB="0" distL="0" distR="0" wp14:anchorId="2C3DD8BB" wp14:editId="5BB04809">
            <wp:extent cx="5760720" cy="3728085"/>
            <wp:effectExtent l="0" t="0" r="0" b="571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vot.jpg"/>
                    <pic:cNvPicPr/>
                  </pic:nvPicPr>
                  <pic:blipFill>
                    <a:blip r:embed="rId32">
                      <a:extLst>
                        <a:ext uri="{28A0092B-C50C-407E-A947-70E740481C1C}">
                          <a14:useLocalDpi xmlns:a14="http://schemas.microsoft.com/office/drawing/2010/main" val="0"/>
                        </a:ext>
                      </a:extLst>
                    </a:blip>
                    <a:stretch>
                      <a:fillRect/>
                    </a:stretch>
                  </pic:blipFill>
                  <pic:spPr>
                    <a:xfrm>
                      <a:off x="0" y="0"/>
                      <a:ext cx="5760720" cy="3728085"/>
                    </a:xfrm>
                    <a:prstGeom prst="rect">
                      <a:avLst/>
                    </a:prstGeom>
                  </pic:spPr>
                </pic:pic>
              </a:graphicData>
            </a:graphic>
          </wp:inline>
        </w:drawing>
      </w:r>
    </w:p>
    <w:p w:rsidR="00FE71C8" w:rsidRDefault="00FE71C8" w:rsidP="00FE71C8">
      <w:pPr>
        <w:pStyle w:val="Caption"/>
      </w:pPr>
      <w:bookmarkStart w:id="67" w:name="_Toc310270818"/>
      <w:r>
        <w:t xml:space="preserve">Abbildung </w:t>
      </w:r>
      <w:r w:rsidR="00D07828">
        <w:fldChar w:fldCharType="begin"/>
      </w:r>
      <w:r w:rsidR="00D07828">
        <w:instrText xml:space="preserve"> SEQ Abbildung \* ARABIC </w:instrText>
      </w:r>
      <w:r w:rsidR="00D07828">
        <w:fldChar w:fldCharType="separate"/>
      </w:r>
      <w:r w:rsidR="00F22EBA">
        <w:rPr>
          <w:noProof/>
        </w:rPr>
        <w:t>19</w:t>
      </w:r>
      <w:r w:rsidR="00D07828">
        <w:rPr>
          <w:noProof/>
        </w:rPr>
        <w:fldChar w:fldCharType="end"/>
      </w:r>
      <w:r>
        <w:t xml:space="preserve"> - Pivot Viewer</w:t>
      </w:r>
      <w:bookmarkEnd w:id="67"/>
    </w:p>
    <w:p w:rsidR="00FE71C8" w:rsidRDefault="00FE71C8"/>
    <w:p w:rsidR="00FE71C8" w:rsidRDefault="00FE71C8" w:rsidP="00FE71C8">
      <w:r>
        <w:t>Nun sprechen aber einige Punkte gegen die Verwendung des Pivot Viewers:</w:t>
      </w:r>
    </w:p>
    <w:p w:rsidR="00FE71C8" w:rsidRDefault="00FE71C8" w:rsidP="00FE71C8">
      <w:pPr>
        <w:pStyle w:val="ListParagraph"/>
        <w:numPr>
          <w:ilvl w:val="0"/>
          <w:numId w:val="10"/>
        </w:numPr>
      </w:pPr>
      <w:r>
        <w:t xml:space="preserve">Nicht passend für Project Flip 2.0 ist die Tatsache, dass die einzelnen Elemente bei grosser Anzahl stark verkleinert dargestellt werden, damit alle gleichzeitig auf dem Bildschirm sichtbar sind. Dadurch wäre der Titel der Project Note nur noch schlecht oder gar nicht mehr erkennbar. Die Lesbarkeit des Titels sowie auch eine angenehme Grösse des dargestellten Bildes sind jedoch wichtig für die Entscheidungsfindung des Benutzers. </w:t>
      </w:r>
    </w:p>
    <w:p w:rsidR="00FE71C8" w:rsidRDefault="00FE71C8" w:rsidP="00FE71C8">
      <w:pPr>
        <w:pStyle w:val="ListParagraph"/>
        <w:numPr>
          <w:ilvl w:val="0"/>
          <w:numId w:val="10"/>
        </w:numPr>
      </w:pPr>
      <w:r>
        <w:t>Ein weiterer Punkt ist, dass die ständige Anzeige aller Filterkriterien nicht erwünscht ist.</w:t>
      </w:r>
    </w:p>
    <w:p w:rsidR="002514B1" w:rsidRDefault="00FE71C8" w:rsidP="00016487">
      <w:pPr>
        <w:pStyle w:val="ListParagraph"/>
        <w:numPr>
          <w:ilvl w:val="0"/>
          <w:numId w:val="10"/>
        </w:numPr>
      </w:pPr>
      <w:r>
        <w:t>Ferner ist die Detailansicht aus Performancegründen nicht gut geeignet. In dieser Ansicht werden auch die Elemente, welche sich gleich neben dem aktuellen Element befinden, angezeigt. Für Project Flip 2.0 würde das bedeuten, dass in der Detailansicht bis zu neun Project Notes gleichzeitig geladen werden müssten. Dies würde eine Weile dauern und so deu</w:t>
      </w:r>
      <w:r w:rsidR="00016487">
        <w:t>tlich den Programmfluss stören.</w:t>
      </w:r>
    </w:p>
    <w:p w:rsidR="002514B1" w:rsidRDefault="002514B1">
      <w:r>
        <w:br w:type="page"/>
      </w:r>
    </w:p>
    <w:p w:rsidR="002514B1" w:rsidRDefault="002514B1" w:rsidP="002514B1">
      <w:pPr>
        <w:pStyle w:val="Heading2"/>
      </w:pPr>
      <w:bookmarkStart w:id="68" w:name="_Toc310273106"/>
      <w:r>
        <w:lastRenderedPageBreak/>
        <w:t>Externes Design</w:t>
      </w:r>
      <w:bookmarkEnd w:id="68"/>
    </w:p>
    <w:p w:rsidR="002808A1" w:rsidRDefault="00A310E7" w:rsidP="002808A1">
      <w:r>
        <w:t>B</w:t>
      </w:r>
      <w:r w:rsidR="007B0240">
        <w:t xml:space="preserve">ei dem externen Design wurden das Schriftbild und die Farbpalette der </w:t>
      </w:r>
      <w:proofErr w:type="spellStart"/>
      <w:r w:rsidR="007B0240">
        <w:t>Zühlke</w:t>
      </w:r>
      <w:proofErr w:type="spellEnd"/>
      <w:r w:rsidR="007B0240">
        <w:t xml:space="preserve"> Engineering AG mehrheitlich übernommen. </w:t>
      </w:r>
      <w:r w:rsidR="0079141B">
        <w:t xml:space="preserve">Die </w:t>
      </w:r>
      <w:r w:rsidR="009A7BAB">
        <w:t>verkleinerten Project Notes orientieren sic</w:t>
      </w:r>
      <w:r w:rsidR="002F3C48">
        <w:t>h optisch an der</w:t>
      </w:r>
      <w:r w:rsidR="00134857">
        <w:t xml:space="preserve"> </w:t>
      </w:r>
      <w:r w:rsidR="00B7197B">
        <w:t>Grossansicht der PN</w:t>
      </w:r>
      <w:r w:rsidR="00134857">
        <w:t>.</w:t>
      </w:r>
    </w:p>
    <w:p w:rsidR="007C42A3" w:rsidRDefault="007D2449" w:rsidP="002808A1">
      <w:r>
        <w:t xml:space="preserve">Am linken Rand </w:t>
      </w:r>
      <w:r w:rsidR="00174147">
        <w:t>befin</w:t>
      </w:r>
      <w:r w:rsidR="006F3DFF">
        <w:t>det sich der Filter, welcher in jeder Ansicht</w:t>
      </w:r>
      <w:r w:rsidR="00174147">
        <w:t xml:space="preserve"> sichtbar ist.</w:t>
      </w:r>
      <w:r w:rsidR="009F1736">
        <w:t xml:space="preserve"> </w:t>
      </w:r>
      <w:r>
        <w:t>Die dre</w:t>
      </w:r>
      <w:r w:rsidR="009F1736">
        <w:t>i leere</w:t>
      </w:r>
      <w:r>
        <w:t>n</w:t>
      </w:r>
      <w:r w:rsidR="009F1736">
        <w:t xml:space="preserve"> Slots geben an, wie viele Filterkriterien maximal gesetzt werden können. </w:t>
      </w:r>
      <w:r w:rsidR="000B5F7A">
        <w:t xml:space="preserve">Über den Knopf „Kriterien hinzufügen“ können </w:t>
      </w:r>
      <w:r w:rsidR="00E02719">
        <w:t>die gewünschten Filterkriterien ausgewählt und hinzugefügt werden.</w:t>
      </w:r>
      <w:r w:rsidR="00406056">
        <w:t xml:space="preserve"> </w:t>
      </w:r>
      <w:r>
        <w:t>Das Hinzufügen</w:t>
      </w:r>
      <w:r w:rsidR="007C42A3">
        <w:t xml:space="preserve"> geschieht </w:t>
      </w:r>
      <w:r>
        <w:t xml:space="preserve">entweder </w:t>
      </w:r>
      <w:r w:rsidR="007C42A3">
        <w:t xml:space="preserve">über </w:t>
      </w:r>
      <w:r>
        <w:t>das</w:t>
      </w:r>
      <w:r w:rsidR="007C42A3">
        <w:t xml:space="preserve"> Antippen </w:t>
      </w:r>
      <w:r>
        <w:t>des Kriteriums oder das</w:t>
      </w:r>
      <w:r w:rsidR="007C42A3">
        <w:t xml:space="preserve"> </w:t>
      </w:r>
      <w:r w:rsidR="00FC28A7">
        <w:t>Herüberz</w:t>
      </w:r>
      <w:r w:rsidR="007C42A3">
        <w:t>iehen</w:t>
      </w:r>
      <w:r>
        <w:t xml:space="preserve"> desselbigen</w:t>
      </w:r>
      <w:r w:rsidR="007C42A3">
        <w:t xml:space="preserve"> in einen Slot.</w:t>
      </w:r>
      <w:r w:rsidR="002568AA">
        <w:t xml:space="preserve"> W</w:t>
      </w:r>
      <w:r w:rsidR="003D075A">
        <w:t xml:space="preserve">ill man einen Begriff </w:t>
      </w:r>
      <w:r w:rsidR="00A210DA">
        <w:t>entfernen</w:t>
      </w:r>
      <w:r w:rsidR="00F35A67">
        <w:t>,</w:t>
      </w:r>
      <w:r w:rsidR="003D075A">
        <w:t xml:space="preserve"> kann er</w:t>
      </w:r>
      <w:r w:rsidR="00A210DA">
        <w:t xml:space="preserve"> </w:t>
      </w:r>
      <w:r>
        <w:t>erneut</w:t>
      </w:r>
      <w:r w:rsidR="002568AA">
        <w:t xml:space="preserve"> angetippt oder aus dem Slot gezogen werden.</w:t>
      </w:r>
    </w:p>
    <w:p w:rsidR="00DE2907" w:rsidRDefault="00DE2907" w:rsidP="002808A1">
      <w:r>
        <w:t xml:space="preserve">Sind die Slots schon </w:t>
      </w:r>
      <w:r w:rsidR="007D2449">
        <w:t>belegt</w:t>
      </w:r>
      <w:r>
        <w:t xml:space="preserve"> und </w:t>
      </w:r>
      <w:r w:rsidR="007D2449">
        <w:t>es wird trotzdem</w:t>
      </w:r>
      <w:r>
        <w:t xml:space="preserve"> ein weiteres Kriterium aus der Liste aus</w:t>
      </w:r>
      <w:r w:rsidR="007D2449">
        <w:t>gewählt</w:t>
      </w:r>
      <w:r>
        <w:t>, so bewegt sich dieses</w:t>
      </w:r>
      <w:r w:rsidR="007D2449">
        <w:t xml:space="preserve"> ein kurzes Stück in Richtung der Slots und dann aber</w:t>
      </w:r>
      <w:r>
        <w:t xml:space="preserve"> wieder zurück an seinen Platz in der Liste.</w:t>
      </w:r>
      <w:r w:rsidR="00D41D6F">
        <w:t xml:space="preserve"> Damit wird der Nutzer da</w:t>
      </w:r>
      <w:r w:rsidR="007D2449">
        <w:t>rauf aufmerksam gemacht, dass</w:t>
      </w:r>
      <w:r w:rsidR="00D41D6F">
        <w:t xml:space="preserve"> zuerst ein </w:t>
      </w:r>
      <w:r w:rsidR="007D2449">
        <w:t>Kriterium entfernt</w:t>
      </w:r>
      <w:r w:rsidR="00D41D6F">
        <w:t xml:space="preserve"> </w:t>
      </w:r>
      <w:r w:rsidR="007D2449">
        <w:t xml:space="preserve">werden </w:t>
      </w:r>
      <w:r w:rsidR="00D41D6F">
        <w:t>muss</w:t>
      </w:r>
      <w:r w:rsidR="006F3DFF">
        <w:t xml:space="preserve">, bevor ein </w:t>
      </w:r>
      <w:r w:rsidR="003D075A">
        <w:t>w</w:t>
      </w:r>
      <w:r w:rsidR="006F3DFF">
        <w:t>eiteres gesetzt werden kann</w:t>
      </w:r>
      <w:r w:rsidR="00D41D6F">
        <w:t>.</w:t>
      </w:r>
    </w:p>
    <w:p w:rsidR="00FD1CF9" w:rsidRPr="002808A1" w:rsidRDefault="007D2449" w:rsidP="002808A1">
      <w:r>
        <w:t>Oberhalb der</w:t>
      </w:r>
      <w:r w:rsidR="001565F4">
        <w:t xml:space="preserve"> </w:t>
      </w:r>
      <w:r w:rsidR="00B443DD">
        <w:t xml:space="preserve">Filterkriterien wird immer angezeigt, wie viele Project Notes gerade </w:t>
      </w:r>
      <w:r w:rsidR="001565F4">
        <w:t xml:space="preserve">aufgelistet </w:t>
      </w:r>
      <w:r w:rsidR="00B443DD">
        <w:t>werden und wie viele gesamthaft verfügbar sind.</w:t>
      </w:r>
    </w:p>
    <w:p w:rsidR="00534F37" w:rsidRDefault="006C14BD" w:rsidP="00534F37">
      <w:pPr>
        <w:keepNext/>
      </w:pPr>
      <w:r>
        <w:rPr>
          <w:noProof/>
          <w:lang w:eastAsia="de-CH"/>
        </w:rPr>
        <w:drawing>
          <wp:inline distT="0" distB="0" distL="0" distR="0" wp14:anchorId="14C873C3" wp14:editId="690DC84B">
            <wp:extent cx="5760720" cy="324040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yout_start.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rsidR="006C14BD" w:rsidRDefault="00534F37" w:rsidP="00534F37">
      <w:pPr>
        <w:pStyle w:val="Caption"/>
      </w:pPr>
      <w:bookmarkStart w:id="69" w:name="_Toc310270819"/>
      <w:r>
        <w:t xml:space="preserve">Abbildung </w:t>
      </w:r>
      <w:r w:rsidR="00D07828">
        <w:fldChar w:fldCharType="begin"/>
      </w:r>
      <w:r w:rsidR="00D07828">
        <w:instrText xml:space="preserve"> SEQ Abbildung \* ARABIC </w:instrText>
      </w:r>
      <w:r w:rsidR="00D07828">
        <w:fldChar w:fldCharType="separate"/>
      </w:r>
      <w:r w:rsidR="00F22EBA">
        <w:rPr>
          <w:noProof/>
        </w:rPr>
        <w:t>20</w:t>
      </w:r>
      <w:r w:rsidR="00D07828">
        <w:rPr>
          <w:noProof/>
        </w:rPr>
        <w:fldChar w:fldCharType="end"/>
      </w:r>
      <w:r>
        <w:t xml:space="preserve"> - </w:t>
      </w:r>
      <w:r w:rsidR="00581ED6">
        <w:t xml:space="preserve">Externes Design, </w:t>
      </w:r>
      <w:r>
        <w:t>Übersicht</w:t>
      </w:r>
      <w:bookmarkEnd w:id="69"/>
    </w:p>
    <w:p w:rsidR="000D5CF4" w:rsidRDefault="00530719" w:rsidP="002808A1">
      <w:r>
        <w:t>Wird au</w:t>
      </w:r>
      <w:r w:rsidR="008B523E">
        <w:t>f eine verkleinerte PN gedrückt,</w:t>
      </w:r>
      <w:r>
        <w:t xml:space="preserve"> </w:t>
      </w:r>
      <w:r w:rsidR="008B523E">
        <w:t>s</w:t>
      </w:r>
      <w:r>
        <w:t>o öffnet</w:t>
      </w:r>
      <w:r w:rsidR="001565F4">
        <w:t xml:space="preserve"> sich diese</w:t>
      </w:r>
      <w:r>
        <w:t xml:space="preserve"> </w:t>
      </w:r>
      <w:r w:rsidR="001565F4">
        <w:t>in der</w:t>
      </w:r>
      <w:r>
        <w:t xml:space="preserve"> Detailansicht</w:t>
      </w:r>
      <w:r w:rsidR="001565F4">
        <w:t xml:space="preserve"> (siehe dazu </w:t>
      </w:r>
      <w:r w:rsidR="001565F4">
        <w:fldChar w:fldCharType="begin"/>
      </w:r>
      <w:r w:rsidR="001565F4">
        <w:instrText xml:space="preserve"> REF _Ref309064074 \h </w:instrText>
      </w:r>
      <w:r w:rsidR="001565F4">
        <w:fldChar w:fldCharType="separate"/>
      </w:r>
      <w:r w:rsidR="001565F4">
        <w:t xml:space="preserve">Abbildung </w:t>
      </w:r>
      <w:r w:rsidR="001565F4">
        <w:rPr>
          <w:noProof/>
        </w:rPr>
        <w:t>20</w:t>
      </w:r>
      <w:r w:rsidR="001565F4">
        <w:t xml:space="preserve"> - Externes Design, Detailansicht</w:t>
      </w:r>
      <w:r w:rsidR="001565F4">
        <w:fldChar w:fldCharType="end"/>
      </w:r>
      <w:r w:rsidR="001565F4">
        <w:t>)</w:t>
      </w:r>
      <w:r>
        <w:t xml:space="preserve">. </w:t>
      </w:r>
      <w:r w:rsidR="003D075A">
        <w:t xml:space="preserve">Am linken Rand </w:t>
      </w:r>
      <w:r w:rsidR="00051783">
        <w:t xml:space="preserve">der Project Note werden </w:t>
      </w:r>
      <w:r w:rsidR="001834CC">
        <w:t>die</w:t>
      </w:r>
      <w:r w:rsidR="001565F4">
        <w:t xml:space="preserve"> ihr</w:t>
      </w:r>
      <w:r w:rsidR="001834CC">
        <w:t xml:space="preserve"> zugehörigen</w:t>
      </w:r>
      <w:r w:rsidR="001565F4">
        <w:t xml:space="preserve"> </w:t>
      </w:r>
      <w:r w:rsidR="00051783">
        <w:t xml:space="preserve">Projektdaten angezeigt. </w:t>
      </w:r>
      <w:r w:rsidR="003D075A">
        <w:t>Sofern man sich für einen</w:t>
      </w:r>
      <w:r w:rsidR="00786178">
        <w:t xml:space="preserve"> dieser </w:t>
      </w:r>
      <w:r w:rsidR="003D075A">
        <w:t>Begriffe</w:t>
      </w:r>
      <w:r w:rsidR="001565F4">
        <w:t xml:space="preserve"> als Filter</w:t>
      </w:r>
      <w:r w:rsidR="003D075A">
        <w:t>kriterium</w:t>
      </w:r>
      <w:r w:rsidR="001565F4">
        <w:t xml:space="preserve"> interessiert, können auch diese</w:t>
      </w:r>
      <w:r w:rsidR="00D06715">
        <w:t xml:space="preserve"> </w:t>
      </w:r>
      <w:r w:rsidR="00786178">
        <w:t>aus</w:t>
      </w:r>
      <w:r w:rsidR="001565F4">
        <w:t xml:space="preserve">gewählt </w:t>
      </w:r>
      <w:r w:rsidR="00786178">
        <w:t>und dem Filter hinzu</w:t>
      </w:r>
      <w:r w:rsidR="001565F4">
        <w:t>ge</w:t>
      </w:r>
      <w:r w:rsidR="00786178">
        <w:t>füg</w:t>
      </w:r>
      <w:r w:rsidR="001565F4">
        <w:t>t werden</w:t>
      </w:r>
      <w:r w:rsidR="00786178">
        <w:t>.</w:t>
      </w:r>
    </w:p>
    <w:p w:rsidR="001565F4" w:rsidRDefault="001565F4" w:rsidP="002808A1">
      <w:r>
        <w:t>Die Pfeile ermöglichen die Navigation zur nachfolgenden oder vorher</w:t>
      </w:r>
      <w:r w:rsidR="003D075A">
        <w:t>gehende</w:t>
      </w:r>
      <w:r>
        <w:t xml:space="preserve"> Project Note</w:t>
      </w:r>
      <w:r w:rsidR="006F3DFF">
        <w:t xml:space="preserve"> in der Liste</w:t>
      </w:r>
      <w:r w:rsidR="00C501F8">
        <w:t xml:space="preserve">. </w:t>
      </w:r>
    </w:p>
    <w:p w:rsidR="006F3DFF" w:rsidRDefault="006F3DFF" w:rsidP="002808A1">
      <w:r>
        <w:t>Um die Project Note gut lesen zu können, wird die</w:t>
      </w:r>
      <w:r w:rsidR="00C37777">
        <w:t xml:space="preserve"> Möglichkeit</w:t>
      </w:r>
      <w:r>
        <w:t xml:space="preserve"> geboten</w:t>
      </w:r>
      <w:r w:rsidR="00C37777">
        <w:t>, diese</w:t>
      </w:r>
      <w:r w:rsidR="000D5CF4">
        <w:t xml:space="preserve"> mithilfe einer Zoom Geste</w:t>
      </w:r>
      <w:r w:rsidR="00C37777">
        <w:t xml:space="preserve"> zu vergrössern. </w:t>
      </w:r>
    </w:p>
    <w:p w:rsidR="000D7C71" w:rsidRDefault="006F3DFF" w:rsidP="002808A1">
      <w:r>
        <w:t>Das Schliessen der</w:t>
      </w:r>
      <w:r w:rsidR="00351735">
        <w:t xml:space="preserve"> </w:t>
      </w:r>
      <w:r>
        <w:t>Detaila</w:t>
      </w:r>
      <w:r w:rsidR="00351735">
        <w:t xml:space="preserve">nsicht </w:t>
      </w:r>
      <w:r>
        <w:t>geschieht durch das Berühren der</w:t>
      </w:r>
      <w:r w:rsidR="00351735">
        <w:t xml:space="preserve"> abgedunkelte</w:t>
      </w:r>
      <w:r>
        <w:t>n</w:t>
      </w:r>
      <w:r w:rsidR="00351735">
        <w:t xml:space="preserve"> Fläche.</w:t>
      </w:r>
    </w:p>
    <w:p w:rsidR="00534F37" w:rsidRDefault="006C14BD" w:rsidP="00534F37">
      <w:pPr>
        <w:keepNext/>
      </w:pPr>
      <w:r>
        <w:rPr>
          <w:noProof/>
          <w:lang w:eastAsia="de-CH"/>
        </w:rPr>
        <w:lastRenderedPageBreak/>
        <w:drawing>
          <wp:inline distT="0" distB="0" distL="0" distR="0" wp14:anchorId="50C9D7E3" wp14:editId="6A6BF5DB">
            <wp:extent cx="5760720" cy="324040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yout_details.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rsidR="00534F37" w:rsidRDefault="00534F37" w:rsidP="00534F37">
      <w:pPr>
        <w:pStyle w:val="Caption"/>
      </w:pPr>
      <w:bookmarkStart w:id="70" w:name="_Ref309064074"/>
      <w:bookmarkStart w:id="71" w:name="_Toc310270820"/>
      <w:r>
        <w:t xml:space="preserve">Abbildung </w:t>
      </w:r>
      <w:r w:rsidR="00D07828">
        <w:fldChar w:fldCharType="begin"/>
      </w:r>
      <w:r w:rsidR="00D07828">
        <w:instrText xml:space="preserve"> SEQ Abbildung \* ARABI</w:instrText>
      </w:r>
      <w:r w:rsidR="00D07828">
        <w:instrText xml:space="preserve">C </w:instrText>
      </w:r>
      <w:r w:rsidR="00D07828">
        <w:fldChar w:fldCharType="separate"/>
      </w:r>
      <w:r w:rsidR="00F22EBA">
        <w:rPr>
          <w:noProof/>
        </w:rPr>
        <w:t>21</w:t>
      </w:r>
      <w:r w:rsidR="00D07828">
        <w:rPr>
          <w:noProof/>
        </w:rPr>
        <w:fldChar w:fldCharType="end"/>
      </w:r>
      <w:r>
        <w:t xml:space="preserve"> - </w:t>
      </w:r>
      <w:r w:rsidR="002539CA">
        <w:t>Externes Design,</w:t>
      </w:r>
      <w:r w:rsidR="006F59F0">
        <w:t xml:space="preserve"> </w:t>
      </w:r>
      <w:r>
        <w:t>Detailansicht</w:t>
      </w:r>
      <w:bookmarkEnd w:id="70"/>
      <w:bookmarkEnd w:id="71"/>
    </w:p>
    <w:p w:rsidR="008130FA" w:rsidRPr="00016487" w:rsidRDefault="008130FA" w:rsidP="002808A1">
      <w:pPr>
        <w:rPr>
          <w:b/>
        </w:rPr>
      </w:pPr>
      <w:r>
        <w:br w:type="page"/>
      </w:r>
    </w:p>
    <w:p w:rsidR="008130FA" w:rsidRDefault="008130FA" w:rsidP="008130FA">
      <w:pPr>
        <w:pStyle w:val="Heading2"/>
      </w:pPr>
      <w:bookmarkStart w:id="72" w:name="_Toc310273107"/>
      <w:r>
        <w:lastRenderedPageBreak/>
        <w:t>Guidelines</w:t>
      </w:r>
      <w:bookmarkEnd w:id="72"/>
    </w:p>
    <w:p w:rsidR="008130FA" w:rsidRDefault="00BC368E" w:rsidP="008130FA">
      <w:r>
        <w:t>Der</w:t>
      </w:r>
      <w:r w:rsidR="008130FA">
        <w:t xml:space="preserve"> „Microsoft </w:t>
      </w:r>
      <w:proofErr w:type="spellStart"/>
      <w:r w:rsidR="008130FA">
        <w:t>Surface</w:t>
      </w:r>
      <w:proofErr w:type="spellEnd"/>
      <w:r w:rsidR="008130FA">
        <w:t xml:space="preserve"> 2.0 Design </w:t>
      </w:r>
      <w:proofErr w:type="spellStart"/>
      <w:r w:rsidR="008130FA">
        <w:t>and</w:t>
      </w:r>
      <w:proofErr w:type="spellEnd"/>
      <w:r w:rsidR="008130FA">
        <w:t xml:space="preserve"> Interaction Guide“</w:t>
      </w:r>
      <w:r w:rsidR="00113042">
        <w:fldChar w:fldCharType="begin"/>
      </w:r>
      <w:r w:rsidR="00113042">
        <w:instrText xml:space="preserve"> NOTEREF _Ref306623733 \f \h </w:instrText>
      </w:r>
      <w:r w:rsidR="00113042">
        <w:fldChar w:fldCharType="separate"/>
      </w:r>
      <w:r w:rsidR="00113042" w:rsidRPr="00113042">
        <w:rPr>
          <w:rStyle w:val="FootnoteReference"/>
        </w:rPr>
        <w:t>1</w:t>
      </w:r>
      <w:r w:rsidR="00113042">
        <w:fldChar w:fldCharType="end"/>
      </w:r>
      <w:r w:rsidR="008130FA">
        <w:t xml:space="preserve"> definiert eine Reihe v</w:t>
      </w:r>
      <w:r>
        <w:t>on Prinzipien, die wenn möglich</w:t>
      </w:r>
      <w:r w:rsidR="008130FA">
        <w:t xml:space="preserve"> eingehalten werden sollten. Project Flip 2.0 besitzt eine Reihe von Anforderungen, die sich nicht</w:t>
      </w:r>
      <w:r w:rsidR="001439ED">
        <w:t xml:space="preserve"> mit den Guidelines vereinen lassen</w:t>
      </w:r>
      <w:r w:rsidR="008130FA">
        <w:t>. Die nicht eingehaltenen Richtlinien werden hier aufgeführt</w:t>
      </w:r>
      <w:r w:rsidR="004D1621">
        <w:t>.</w:t>
      </w:r>
    </w:p>
    <w:p w:rsidR="008130FA" w:rsidRPr="00EF26E1" w:rsidRDefault="008130FA" w:rsidP="008130FA">
      <w:pPr>
        <w:pStyle w:val="Heading3"/>
      </w:pPr>
      <w:bookmarkStart w:id="73" w:name="_Toc310273108"/>
      <w:r>
        <w:t>Interaction Design Guidelines</w:t>
      </w:r>
      <w:bookmarkEnd w:id="73"/>
    </w:p>
    <w:p w:rsidR="008130FA" w:rsidRPr="00B74C5F" w:rsidRDefault="008130FA" w:rsidP="008130FA">
      <w:pPr>
        <w:rPr>
          <w:rStyle w:val="QuoteChar"/>
          <w:lang w:val="en-US"/>
        </w:rPr>
      </w:pPr>
      <w:r w:rsidRPr="00B74C5F">
        <w:rPr>
          <w:b/>
          <w:lang w:val="en-US"/>
        </w:rPr>
        <w:t xml:space="preserve">Section 3.1 </w:t>
      </w:r>
      <w:proofErr w:type="spellStart"/>
      <w:r w:rsidRPr="00B74C5F">
        <w:rPr>
          <w:b/>
          <w:lang w:val="en-US"/>
        </w:rPr>
        <w:t>Punkt</w:t>
      </w:r>
      <w:proofErr w:type="spellEnd"/>
      <w:r w:rsidRPr="00B74C5F">
        <w:rPr>
          <w:b/>
          <w:lang w:val="en-US"/>
        </w:rPr>
        <w:t xml:space="preserve"> 1:</w:t>
      </w:r>
      <w:r w:rsidRPr="00B74C5F">
        <w:rPr>
          <w:b/>
          <w:lang w:val="en-US"/>
        </w:rPr>
        <w:br/>
      </w:r>
      <w:r w:rsidRPr="00545958">
        <w:rPr>
          <w:lang w:val="en-US"/>
        </w:rPr>
        <w:t>„</w:t>
      </w:r>
      <w:r w:rsidRPr="00B74C5F">
        <w:rPr>
          <w:rStyle w:val="QuoteChar"/>
          <w:lang w:val="en-US"/>
        </w:rPr>
        <w:t>1. Create experiences for several people to use at the same time</w:t>
      </w:r>
    </w:p>
    <w:p w:rsidR="008130FA" w:rsidRDefault="008130FA" w:rsidP="008130FA">
      <w:pPr>
        <w:pStyle w:val="Quote"/>
        <w:rPr>
          <w:lang w:val="en-US"/>
        </w:rPr>
      </w:pPr>
      <w:r w:rsidRPr="008037DD">
        <w:rPr>
          <w:lang w:val="en-US"/>
        </w:rPr>
        <w:t>Microsoft Surface recognizes and responds to over 50 different touches at the same time. It sees fingers and objects touching the screen. This enables several people to gather around Surface and share applications, elevating solitary activities to social experiences.</w:t>
      </w:r>
      <w:r>
        <w:rPr>
          <w:lang w:val="en-US"/>
        </w:rPr>
        <w:t>”</w:t>
      </w:r>
      <w:bookmarkStart w:id="74" w:name="_Ref306623733"/>
      <w:r>
        <w:rPr>
          <w:rStyle w:val="FootnoteReference"/>
          <w:lang w:val="en-US"/>
        </w:rPr>
        <w:footnoteReference w:id="1"/>
      </w:r>
      <w:bookmarkEnd w:id="74"/>
    </w:p>
    <w:p w:rsidR="008130FA" w:rsidRPr="00143A70" w:rsidRDefault="008130FA" w:rsidP="008130FA">
      <w:pPr>
        <w:pStyle w:val="Quote"/>
        <w:rPr>
          <w:i w:val="0"/>
        </w:rPr>
      </w:pPr>
      <w:r w:rsidRPr="00143A70">
        <w:rPr>
          <w:i w:val="0"/>
        </w:rPr>
        <w:t>Die Applikation ist primär nur auf einen Nutzer ausgerichtet. Die Anzeige und das spätere Lesen</w:t>
      </w:r>
      <w:r>
        <w:rPr>
          <w:i w:val="0"/>
        </w:rPr>
        <w:t xml:space="preserve"> einer Project Note benötigt viel Platz auf dem Bildschirm, weshalb nur jeweils eine</w:t>
      </w:r>
      <w:r w:rsidR="001439ED">
        <w:rPr>
          <w:i w:val="0"/>
        </w:rPr>
        <w:t xml:space="preserve"> PN</w:t>
      </w:r>
      <w:r>
        <w:rPr>
          <w:i w:val="0"/>
        </w:rPr>
        <w:t xml:space="preserve"> in der Detailansicht und dem Lesemodus angezeigt wird. </w:t>
      </w:r>
      <w:r w:rsidRPr="00143A70">
        <w:rPr>
          <w:i w:val="0"/>
        </w:rPr>
        <w:t xml:space="preserve">Daher wird es immer nur für eine Person möglich sein, die Applikation zu benutzen. Es kann zwar durchaus vorkommen, dass sich zwei Nutzer zusammen eine PN anschauen. Jedoch nicht, dass die beiden unterschiedliche Aktionen durchführen. Dadurch fallen die unter </w:t>
      </w:r>
      <w:proofErr w:type="spellStart"/>
      <w:r w:rsidR="004D1621">
        <w:rPr>
          <w:i w:val="0"/>
        </w:rPr>
        <w:t>Section</w:t>
      </w:r>
      <w:proofErr w:type="spellEnd"/>
      <w:r w:rsidR="004D1621">
        <w:rPr>
          <w:i w:val="0"/>
        </w:rPr>
        <w:t xml:space="preserve"> 3.1 Punkt </w:t>
      </w:r>
      <w:r w:rsidR="00EE6544">
        <w:rPr>
          <w:i w:val="0"/>
        </w:rPr>
        <w:t>1</w:t>
      </w:r>
      <w:r w:rsidRPr="00143A70">
        <w:rPr>
          <w:i w:val="0"/>
        </w:rPr>
        <w:t xml:space="preserve"> aufgelisteten Kriterien weg.</w:t>
      </w:r>
    </w:p>
    <w:p w:rsidR="008130FA" w:rsidRPr="00025AF6" w:rsidRDefault="008130FA" w:rsidP="008130FA">
      <w:pPr>
        <w:rPr>
          <w:rStyle w:val="QuoteChar"/>
          <w:lang w:val="en-GB"/>
        </w:rPr>
      </w:pPr>
      <w:proofErr w:type="spellStart"/>
      <w:r w:rsidRPr="00025AF6">
        <w:rPr>
          <w:lang w:val="en-GB"/>
        </w:rPr>
        <w:t>Besonderes</w:t>
      </w:r>
      <w:proofErr w:type="spellEnd"/>
      <w:r w:rsidRPr="00025AF6">
        <w:rPr>
          <w:lang w:val="en-GB"/>
        </w:rPr>
        <w:t xml:space="preserve"> </w:t>
      </w:r>
      <w:proofErr w:type="spellStart"/>
      <w:r w:rsidRPr="00025AF6">
        <w:rPr>
          <w:lang w:val="en-GB"/>
        </w:rPr>
        <w:t>Augenmerk</w:t>
      </w:r>
      <w:proofErr w:type="spellEnd"/>
      <w:r w:rsidRPr="00025AF6">
        <w:rPr>
          <w:lang w:val="en-GB"/>
        </w:rPr>
        <w:t xml:space="preserve"> gilt </w:t>
      </w:r>
      <w:proofErr w:type="spellStart"/>
      <w:r w:rsidRPr="00025AF6">
        <w:rPr>
          <w:lang w:val="en-GB"/>
        </w:rPr>
        <w:t>zudem</w:t>
      </w:r>
      <w:proofErr w:type="spellEnd"/>
      <w:r w:rsidRPr="00025AF6">
        <w:rPr>
          <w:lang w:val="en-GB"/>
        </w:rPr>
        <w:t xml:space="preserve"> der Guideline</w:t>
      </w:r>
      <w:r w:rsidRPr="00025AF6">
        <w:rPr>
          <w:lang w:val="en-GB"/>
        </w:rPr>
        <w:br/>
      </w:r>
      <w:r w:rsidRPr="00025AF6">
        <w:rPr>
          <w:b/>
          <w:lang w:val="en-GB"/>
        </w:rPr>
        <w:t xml:space="preserve">Section 3.1 </w:t>
      </w:r>
      <w:proofErr w:type="spellStart"/>
      <w:r w:rsidRPr="00025AF6">
        <w:rPr>
          <w:b/>
          <w:lang w:val="en-GB"/>
        </w:rPr>
        <w:t>Punkt</w:t>
      </w:r>
      <w:proofErr w:type="spellEnd"/>
      <w:r w:rsidRPr="00025AF6">
        <w:rPr>
          <w:b/>
          <w:lang w:val="en-GB"/>
        </w:rPr>
        <w:t xml:space="preserve"> 1.a:</w:t>
      </w:r>
      <w:r w:rsidRPr="00025AF6">
        <w:rPr>
          <w:b/>
          <w:lang w:val="en-GB"/>
        </w:rPr>
        <w:br/>
      </w:r>
      <w:r w:rsidRPr="00545958">
        <w:rPr>
          <w:lang w:val="en-US"/>
        </w:rPr>
        <w:t>„</w:t>
      </w:r>
      <w:r w:rsidRPr="00025AF6">
        <w:rPr>
          <w:rStyle w:val="QuoteChar"/>
          <w:lang w:val="en-GB"/>
        </w:rPr>
        <w:t>a. Use 360° degree application design for horizontal deployments</w:t>
      </w:r>
    </w:p>
    <w:p w:rsidR="008130FA" w:rsidRPr="006711E0" w:rsidRDefault="008130FA" w:rsidP="008130FA">
      <w:pPr>
        <w:pStyle w:val="Quote"/>
        <w:rPr>
          <w:lang w:val="en-US"/>
        </w:rPr>
      </w:pPr>
      <w:r w:rsidRPr="002671B9">
        <w:rPr>
          <w:lang w:val="en-US"/>
        </w:rPr>
        <w:t>Surface recognizes touch orientation – it sees which direction fingers and special objects are pointed as they contact the screen. This enables developers to generally determine which side of the screen a particular person is on. People will use Surface from all sides so it’s important that horizontal Surface deployments be designed for 360° usage.</w:t>
      </w:r>
      <w:r w:rsidR="00862EC0">
        <w:rPr>
          <w:lang w:val="en-US"/>
        </w:rPr>
        <w:t>”</w:t>
      </w:r>
      <w:r w:rsidR="00113042">
        <w:rPr>
          <w:lang w:val="en-US"/>
        </w:rPr>
        <w:fldChar w:fldCharType="begin"/>
      </w:r>
      <w:r w:rsidR="00113042">
        <w:rPr>
          <w:lang w:val="en-US"/>
        </w:rPr>
        <w:instrText xml:space="preserve"> NOTEREF _Ref306623733 \f \h </w:instrText>
      </w:r>
      <w:r w:rsidR="00113042">
        <w:rPr>
          <w:lang w:val="en-US"/>
        </w:rPr>
      </w:r>
      <w:r w:rsidR="00113042">
        <w:rPr>
          <w:lang w:val="en-US"/>
        </w:rPr>
        <w:fldChar w:fldCharType="separate"/>
      </w:r>
      <w:r w:rsidR="00113042" w:rsidRPr="00113042">
        <w:rPr>
          <w:rStyle w:val="FootnoteReference"/>
          <w:lang w:val="en-GB"/>
        </w:rPr>
        <w:t>1</w:t>
      </w:r>
      <w:r w:rsidR="00113042">
        <w:rPr>
          <w:lang w:val="en-US"/>
        </w:rPr>
        <w:fldChar w:fldCharType="end"/>
      </w:r>
      <w:r w:rsidR="00862EC0" w:rsidRPr="006711E0">
        <w:rPr>
          <w:lang w:val="en-US"/>
        </w:rPr>
        <w:t xml:space="preserve"> </w:t>
      </w:r>
    </w:p>
    <w:p w:rsidR="008130FA" w:rsidRDefault="008130FA" w:rsidP="008130FA">
      <w:pPr>
        <w:rPr>
          <w:lang w:val="en-GB"/>
        </w:rPr>
      </w:pPr>
      <w:r>
        <w:t xml:space="preserve">Da immer nur ein Nutzer die Applikation bedient und sich der </w:t>
      </w:r>
      <w:proofErr w:type="spellStart"/>
      <w:r>
        <w:t>Surface</w:t>
      </w:r>
      <w:proofErr w:type="spellEnd"/>
      <w:r>
        <w:t xml:space="preserve"> vermutlich vor einer Sitzgruppe befindet, wird die Applikation sich nur auf eine Richtung ausrichten. </w:t>
      </w:r>
      <w:r w:rsidRPr="00025AF6">
        <w:rPr>
          <w:lang w:val="en-GB"/>
        </w:rPr>
        <w:t xml:space="preserve">Optional </w:t>
      </w:r>
      <w:proofErr w:type="spellStart"/>
      <w:proofErr w:type="gramStart"/>
      <w:r w:rsidRPr="00025AF6">
        <w:rPr>
          <w:lang w:val="en-GB"/>
        </w:rPr>
        <w:t>ist</w:t>
      </w:r>
      <w:proofErr w:type="spellEnd"/>
      <w:proofErr w:type="gramEnd"/>
      <w:r w:rsidR="008E04BA">
        <w:rPr>
          <w:lang w:val="en-GB"/>
        </w:rPr>
        <w:t xml:space="preserve"> </w:t>
      </w:r>
      <w:proofErr w:type="spellStart"/>
      <w:r w:rsidR="008E04BA">
        <w:rPr>
          <w:lang w:val="en-GB"/>
        </w:rPr>
        <w:t>eine</w:t>
      </w:r>
      <w:proofErr w:type="spellEnd"/>
      <w:r w:rsidR="008E04BA">
        <w:rPr>
          <w:lang w:val="en-GB"/>
        </w:rPr>
        <w:t xml:space="preserve"> </w:t>
      </w:r>
      <w:proofErr w:type="spellStart"/>
      <w:r w:rsidR="008E04BA">
        <w:rPr>
          <w:lang w:val="en-GB"/>
        </w:rPr>
        <w:t>Drehung</w:t>
      </w:r>
      <w:proofErr w:type="spellEnd"/>
      <w:r w:rsidR="008E04BA">
        <w:rPr>
          <w:lang w:val="en-GB"/>
        </w:rPr>
        <w:t xml:space="preserve"> um</w:t>
      </w:r>
      <w:r w:rsidRPr="00025AF6">
        <w:rPr>
          <w:lang w:val="en-GB"/>
        </w:rPr>
        <w:t xml:space="preserve"> 180°</w:t>
      </w:r>
      <w:r w:rsidR="008E04BA">
        <w:rPr>
          <w:lang w:val="en-GB"/>
        </w:rPr>
        <w:t xml:space="preserve"> </w:t>
      </w:r>
      <w:proofErr w:type="spellStart"/>
      <w:r w:rsidR="008E04BA">
        <w:rPr>
          <w:lang w:val="en-GB"/>
        </w:rPr>
        <w:t>vorgesehen</w:t>
      </w:r>
      <w:proofErr w:type="spellEnd"/>
      <w:r w:rsidRPr="00025AF6">
        <w:rPr>
          <w:lang w:val="en-GB"/>
        </w:rPr>
        <w:t>.</w:t>
      </w:r>
    </w:p>
    <w:p w:rsidR="00BC368E" w:rsidRPr="00025AF6" w:rsidRDefault="00BC368E" w:rsidP="008130FA">
      <w:pPr>
        <w:rPr>
          <w:lang w:val="en-GB"/>
        </w:rPr>
      </w:pPr>
    </w:p>
    <w:p w:rsidR="008130FA" w:rsidRPr="00B3429A" w:rsidRDefault="008130FA" w:rsidP="008130FA">
      <w:pPr>
        <w:pStyle w:val="Quote"/>
        <w:rPr>
          <w:lang w:val="en-US"/>
        </w:rPr>
      </w:pPr>
      <w:r w:rsidRPr="00F010DC">
        <w:rPr>
          <w:b/>
          <w:i w:val="0"/>
          <w:lang w:val="en-US"/>
        </w:rPr>
        <w:t xml:space="preserve">Section 3.1 </w:t>
      </w:r>
      <w:proofErr w:type="spellStart"/>
      <w:r w:rsidRPr="00F010DC">
        <w:rPr>
          <w:b/>
          <w:i w:val="0"/>
          <w:lang w:val="en-US"/>
        </w:rPr>
        <w:t>Punkt</w:t>
      </w:r>
      <w:proofErr w:type="spellEnd"/>
      <w:r w:rsidRPr="00F010DC">
        <w:rPr>
          <w:b/>
          <w:i w:val="0"/>
          <w:lang w:val="en-US"/>
        </w:rPr>
        <w:t xml:space="preserve"> 2.a:</w:t>
      </w:r>
      <w:r>
        <w:rPr>
          <w:lang w:val="en-US"/>
        </w:rPr>
        <w:br/>
      </w:r>
      <w:r w:rsidRPr="00545958">
        <w:rPr>
          <w:lang w:val="en-US"/>
        </w:rPr>
        <w:t>„</w:t>
      </w:r>
      <w:r w:rsidRPr="00B3429A">
        <w:rPr>
          <w:lang w:val="en-US"/>
        </w:rPr>
        <w:t xml:space="preserve">a. </w:t>
      </w:r>
      <w:proofErr w:type="gramStart"/>
      <w:r w:rsidRPr="00B3429A">
        <w:rPr>
          <w:lang w:val="en-US"/>
        </w:rPr>
        <w:t>Direct</w:t>
      </w:r>
      <w:proofErr w:type="gramEnd"/>
      <w:r w:rsidRPr="00B3429A">
        <w:rPr>
          <w:lang w:val="en-US"/>
        </w:rPr>
        <w:t xml:space="preserve"> touch interactions and indirect touch interactions</w:t>
      </w:r>
    </w:p>
    <w:p w:rsidR="008130FA" w:rsidRPr="002671B9" w:rsidRDefault="008130FA" w:rsidP="008130FA">
      <w:pPr>
        <w:pStyle w:val="Quote"/>
        <w:rPr>
          <w:lang w:val="en-US"/>
        </w:rPr>
      </w:pPr>
      <w:r w:rsidRPr="00B3429A">
        <w:rPr>
          <w:lang w:val="en-US"/>
        </w:rPr>
        <w:t>Direct touch interactions are physical movements of virtual content within the application by a finger or physical object. Indirect touch interactions usually rely on application interface chrome or abstract gestures. Examples of indirect touch interactions can include buttons, sliders, menus, and gesturing with symbol drawing. Direct touch interactions are the preferred type of interaction for use in Surface because they help to create more intuitive, content oriented experiences.</w:t>
      </w:r>
      <w:r>
        <w:rPr>
          <w:lang w:val="en-US"/>
        </w:rPr>
        <w:t>”</w:t>
      </w:r>
      <w:r w:rsidR="00113042">
        <w:rPr>
          <w:lang w:val="en-US"/>
        </w:rPr>
        <w:fldChar w:fldCharType="begin"/>
      </w:r>
      <w:r w:rsidR="00113042">
        <w:rPr>
          <w:lang w:val="en-US"/>
        </w:rPr>
        <w:instrText xml:space="preserve"> NOTEREF _Ref306623733 \f \h </w:instrText>
      </w:r>
      <w:r w:rsidR="00113042">
        <w:rPr>
          <w:lang w:val="en-US"/>
        </w:rPr>
      </w:r>
      <w:r w:rsidR="00113042">
        <w:rPr>
          <w:lang w:val="en-US"/>
        </w:rPr>
        <w:fldChar w:fldCharType="separate"/>
      </w:r>
      <w:r w:rsidR="00113042" w:rsidRPr="001439ED">
        <w:rPr>
          <w:rStyle w:val="FootnoteReference"/>
          <w:lang w:val="en-GB"/>
        </w:rPr>
        <w:t>1</w:t>
      </w:r>
      <w:r w:rsidR="00113042">
        <w:rPr>
          <w:lang w:val="en-US"/>
        </w:rPr>
        <w:fldChar w:fldCharType="end"/>
      </w:r>
    </w:p>
    <w:p w:rsidR="008130FA" w:rsidRDefault="00CA4C1B" w:rsidP="008130FA">
      <w:r>
        <w:t>Das Hinzufügen der</w:t>
      </w:r>
      <w:r w:rsidR="008130FA">
        <w:t xml:space="preserve"> Kriterien</w:t>
      </w:r>
      <w:r>
        <w:t xml:space="preserve"> zum Filter</w:t>
      </w:r>
      <w:r w:rsidR="00574C8B">
        <w:t xml:space="preserve"> könnten</w:t>
      </w:r>
      <w:r w:rsidR="008130FA">
        <w:t xml:space="preserve"> auch per Drag &amp; Drop realisiert werden. Da aber prinzipiell immer zwei</w:t>
      </w:r>
      <w:r w:rsidR="008C3906">
        <w:t xml:space="preserve"> verschiedene</w:t>
      </w:r>
      <w:r w:rsidR="008130FA">
        <w:t xml:space="preserve"> </w:t>
      </w:r>
      <w:r>
        <w:t>Filterm</w:t>
      </w:r>
      <w:r w:rsidR="008130FA">
        <w:t>öglichkeiten bestehen (</w:t>
      </w:r>
      <w:r>
        <w:t>1) n</w:t>
      </w:r>
      <w:r w:rsidR="008130FA">
        <w:t>ur nach neuem Kriterium filtern oder</w:t>
      </w:r>
      <w:r>
        <w:t xml:space="preserve"> 2)</w:t>
      </w:r>
      <w:r w:rsidR="008130FA">
        <w:t xml:space="preserve"> Kriterium dem Filter</w:t>
      </w:r>
      <w:r>
        <w:t xml:space="preserve"> zusätzlich</w:t>
      </w:r>
      <w:r w:rsidR="008130FA">
        <w:t xml:space="preserve"> hinzufügen), is</w:t>
      </w:r>
      <w:r w:rsidR="001D30F2">
        <w:t xml:space="preserve">t die Variante eines Buttons mit </w:t>
      </w:r>
      <w:r w:rsidR="005F42C8">
        <w:t>ausklappbaren</w:t>
      </w:r>
      <w:r w:rsidR="001D30F2">
        <w:t xml:space="preserve"> Menu</w:t>
      </w:r>
      <w:r w:rsidR="008130FA">
        <w:t xml:space="preserve"> einfacher bedienbar.</w:t>
      </w:r>
    </w:p>
    <w:p w:rsidR="008130FA" w:rsidRPr="00025AF6" w:rsidRDefault="008130FA" w:rsidP="008130FA">
      <w:pPr>
        <w:pStyle w:val="Quote"/>
        <w:rPr>
          <w:b/>
          <w:i w:val="0"/>
        </w:rPr>
      </w:pPr>
    </w:p>
    <w:p w:rsidR="008130FA" w:rsidRPr="002671B9" w:rsidRDefault="008130FA" w:rsidP="008130FA">
      <w:pPr>
        <w:pStyle w:val="Quote"/>
        <w:rPr>
          <w:lang w:val="en-US"/>
        </w:rPr>
      </w:pPr>
      <w:r w:rsidRPr="003F61EC">
        <w:rPr>
          <w:b/>
          <w:i w:val="0"/>
          <w:lang w:val="en-US"/>
        </w:rPr>
        <w:t xml:space="preserve">Section 3.1 </w:t>
      </w:r>
      <w:proofErr w:type="spellStart"/>
      <w:r w:rsidRPr="003F61EC">
        <w:rPr>
          <w:b/>
          <w:i w:val="0"/>
          <w:lang w:val="en-US"/>
        </w:rPr>
        <w:t>Punkt</w:t>
      </w:r>
      <w:proofErr w:type="spellEnd"/>
      <w:r w:rsidRPr="003F61EC">
        <w:rPr>
          <w:b/>
          <w:i w:val="0"/>
          <w:lang w:val="en-US"/>
        </w:rPr>
        <w:t xml:space="preserve"> 3:</w:t>
      </w:r>
      <w:r>
        <w:rPr>
          <w:lang w:val="en-US"/>
        </w:rPr>
        <w:br/>
      </w:r>
      <w:r w:rsidRPr="00545958">
        <w:rPr>
          <w:lang w:val="en-US"/>
        </w:rPr>
        <w:t>„</w:t>
      </w:r>
      <w:r w:rsidRPr="00363DC4">
        <w:rPr>
          <w:lang w:val="en-US"/>
        </w:rPr>
        <w:t>3. Use physical objects to enhance the experience</w:t>
      </w:r>
      <w:r>
        <w:rPr>
          <w:lang w:val="en-US"/>
        </w:rPr>
        <w:t>”</w:t>
      </w:r>
      <w:r w:rsidR="00930B83">
        <w:rPr>
          <w:lang w:val="en-US"/>
        </w:rPr>
        <w:fldChar w:fldCharType="begin"/>
      </w:r>
      <w:r w:rsidR="00930B83">
        <w:rPr>
          <w:lang w:val="en-US"/>
        </w:rPr>
        <w:instrText xml:space="preserve"> NOTEREF _Ref306623733 \f \h </w:instrText>
      </w:r>
      <w:r w:rsidR="00930B83">
        <w:rPr>
          <w:lang w:val="en-US"/>
        </w:rPr>
      </w:r>
      <w:r w:rsidR="00930B83">
        <w:rPr>
          <w:lang w:val="en-US"/>
        </w:rPr>
        <w:fldChar w:fldCharType="separate"/>
      </w:r>
      <w:r w:rsidR="00930B83" w:rsidRPr="00930B83">
        <w:rPr>
          <w:rStyle w:val="FootnoteReference"/>
          <w:lang w:val="en-GB"/>
        </w:rPr>
        <w:t>1</w:t>
      </w:r>
      <w:r w:rsidR="00930B83">
        <w:rPr>
          <w:lang w:val="en-US"/>
        </w:rPr>
        <w:fldChar w:fldCharType="end"/>
      </w:r>
    </w:p>
    <w:p w:rsidR="008130FA" w:rsidRDefault="008130FA" w:rsidP="008130FA">
      <w:r>
        <w:t xml:space="preserve">Die Hardware ist erst ab Januar 2012 verfügbar, daher können Interaktionen mit Objekten nicht getestet werden und werden daher weggelassen. </w:t>
      </w:r>
    </w:p>
    <w:p w:rsidR="008130FA" w:rsidRDefault="008130FA" w:rsidP="008130FA"/>
    <w:p w:rsidR="008130FA" w:rsidRPr="009437A2" w:rsidRDefault="008130FA" w:rsidP="008130FA">
      <w:pPr>
        <w:rPr>
          <w:lang w:val="en-US"/>
        </w:rPr>
      </w:pPr>
      <w:r w:rsidRPr="008E7674">
        <w:rPr>
          <w:b/>
          <w:lang w:val="en-US"/>
        </w:rPr>
        <w:t xml:space="preserve">Section 3.1 </w:t>
      </w:r>
      <w:proofErr w:type="spellStart"/>
      <w:r w:rsidRPr="008E7674">
        <w:rPr>
          <w:b/>
          <w:lang w:val="en-US"/>
        </w:rPr>
        <w:t>Punkt</w:t>
      </w:r>
      <w:proofErr w:type="spellEnd"/>
      <w:r w:rsidRPr="008E7674">
        <w:rPr>
          <w:b/>
          <w:lang w:val="en-US"/>
        </w:rPr>
        <w:t xml:space="preserve"> 5</w:t>
      </w:r>
      <w:r>
        <w:rPr>
          <w:b/>
          <w:lang w:val="en-US"/>
        </w:rPr>
        <w:t>.a</w:t>
      </w:r>
      <w:r w:rsidRPr="008E7674">
        <w:rPr>
          <w:b/>
          <w:lang w:val="en-US"/>
        </w:rPr>
        <w:t>:</w:t>
      </w:r>
      <w:r>
        <w:rPr>
          <w:lang w:val="en-US"/>
        </w:rPr>
        <w:br/>
      </w:r>
      <w:r w:rsidRPr="00545958">
        <w:rPr>
          <w:lang w:val="en-US"/>
        </w:rPr>
        <w:t>„</w:t>
      </w:r>
      <w:r w:rsidRPr="009437A2">
        <w:rPr>
          <w:lang w:val="en-US"/>
        </w:rPr>
        <w:t>a. Make content the interface</w:t>
      </w:r>
    </w:p>
    <w:p w:rsidR="008130FA" w:rsidRDefault="008130FA" w:rsidP="008130FA">
      <w:pPr>
        <w:pStyle w:val="Quote"/>
        <w:numPr>
          <w:ilvl w:val="0"/>
          <w:numId w:val="9"/>
        </w:numPr>
        <w:rPr>
          <w:lang w:val="en-US"/>
        </w:rPr>
      </w:pPr>
      <w:r w:rsidRPr="009437A2">
        <w:rPr>
          <w:lang w:val="en-US"/>
        </w:rPr>
        <w:t>Do not replace direct touch interactions with UI controls such as buttons, menus and sliders.</w:t>
      </w:r>
      <w:r>
        <w:rPr>
          <w:lang w:val="en-US"/>
        </w:rPr>
        <w:t>”</w:t>
      </w:r>
      <w:r w:rsidR="00D56836">
        <w:rPr>
          <w:lang w:val="en-US"/>
        </w:rPr>
        <w:fldChar w:fldCharType="begin"/>
      </w:r>
      <w:r w:rsidR="00D56836">
        <w:rPr>
          <w:lang w:val="en-US"/>
        </w:rPr>
        <w:instrText xml:space="preserve"> NOTEREF _Ref306623733 \f \h </w:instrText>
      </w:r>
      <w:r w:rsidR="00D56836">
        <w:rPr>
          <w:lang w:val="en-US"/>
        </w:rPr>
      </w:r>
      <w:r w:rsidR="00D56836">
        <w:rPr>
          <w:lang w:val="en-US"/>
        </w:rPr>
        <w:fldChar w:fldCharType="separate"/>
      </w:r>
      <w:r w:rsidR="00D56836" w:rsidRPr="001439ED">
        <w:rPr>
          <w:rStyle w:val="FootnoteReference"/>
          <w:lang w:val="en-GB"/>
        </w:rPr>
        <w:t>1</w:t>
      </w:r>
      <w:r w:rsidR="00D56836">
        <w:rPr>
          <w:lang w:val="en-US"/>
        </w:rPr>
        <w:fldChar w:fldCharType="end"/>
      </w:r>
    </w:p>
    <w:p w:rsidR="008130FA" w:rsidRDefault="002608C8" w:rsidP="008130FA">
      <w:pPr>
        <w:rPr>
          <w:lang w:val="en-US"/>
        </w:rPr>
      </w:pPr>
      <w:proofErr w:type="spellStart"/>
      <w:r>
        <w:rPr>
          <w:lang w:val="en-US"/>
        </w:rPr>
        <w:lastRenderedPageBreak/>
        <w:t>Siehe</w:t>
      </w:r>
      <w:proofErr w:type="spellEnd"/>
      <w:r>
        <w:rPr>
          <w:lang w:val="en-US"/>
        </w:rPr>
        <w:t xml:space="preserve"> </w:t>
      </w:r>
      <w:r w:rsidR="008130FA">
        <w:rPr>
          <w:lang w:val="en-US"/>
        </w:rPr>
        <w:t>Section 3.1 Punk 2.a</w:t>
      </w:r>
    </w:p>
    <w:p w:rsidR="00CA4C1B" w:rsidRPr="006F68AD" w:rsidRDefault="00CA4C1B" w:rsidP="008130FA">
      <w:pPr>
        <w:rPr>
          <w:lang w:val="en-US"/>
        </w:rPr>
      </w:pPr>
    </w:p>
    <w:p w:rsidR="008130FA" w:rsidRPr="00025AF6" w:rsidRDefault="008130FA" w:rsidP="008130FA">
      <w:pPr>
        <w:rPr>
          <w:rStyle w:val="QuoteChar"/>
          <w:lang w:val="en-GB"/>
        </w:rPr>
      </w:pPr>
      <w:r w:rsidRPr="00B30652">
        <w:rPr>
          <w:b/>
          <w:lang w:val="en-US"/>
        </w:rPr>
        <w:t xml:space="preserve">Section 3.1 </w:t>
      </w:r>
      <w:proofErr w:type="spellStart"/>
      <w:r w:rsidRPr="00B30652">
        <w:rPr>
          <w:b/>
          <w:lang w:val="en-US"/>
        </w:rPr>
        <w:t>Punkt</w:t>
      </w:r>
      <w:proofErr w:type="spellEnd"/>
      <w:r w:rsidRPr="00B30652">
        <w:rPr>
          <w:b/>
          <w:lang w:val="en-US"/>
        </w:rPr>
        <w:t xml:space="preserve"> 6.a:</w:t>
      </w:r>
      <w:r>
        <w:rPr>
          <w:lang w:val="en-US"/>
        </w:rPr>
        <w:br/>
      </w:r>
      <w:r w:rsidRPr="00025AF6">
        <w:rPr>
          <w:rStyle w:val="QuoteChar"/>
          <w:lang w:val="en-GB"/>
        </w:rPr>
        <w:t>„a. Transitions must be fluid and smooth</w:t>
      </w:r>
    </w:p>
    <w:p w:rsidR="008130FA" w:rsidRDefault="008130FA" w:rsidP="008130FA">
      <w:pPr>
        <w:pStyle w:val="Quote"/>
        <w:rPr>
          <w:lang w:val="en-US"/>
        </w:rPr>
      </w:pPr>
      <w:r w:rsidRPr="00B55C00">
        <w:rPr>
          <w:lang w:val="en-US"/>
        </w:rPr>
        <w:t>Smooth transitions give the user context about where they are in the experience.</w:t>
      </w:r>
      <w:r>
        <w:rPr>
          <w:lang w:val="en-US"/>
        </w:rPr>
        <w:t>”</w:t>
      </w:r>
      <w:r w:rsidR="00D56836">
        <w:rPr>
          <w:lang w:val="en-US"/>
        </w:rPr>
        <w:fldChar w:fldCharType="begin"/>
      </w:r>
      <w:r w:rsidR="00D56836">
        <w:rPr>
          <w:lang w:val="en-US"/>
        </w:rPr>
        <w:instrText xml:space="preserve"> NOTEREF _Ref306623733 \f \h </w:instrText>
      </w:r>
      <w:r w:rsidR="00D56836">
        <w:rPr>
          <w:lang w:val="en-US"/>
        </w:rPr>
      </w:r>
      <w:r w:rsidR="00D56836">
        <w:rPr>
          <w:lang w:val="en-US"/>
        </w:rPr>
        <w:fldChar w:fldCharType="separate"/>
      </w:r>
      <w:r w:rsidR="00D56836" w:rsidRPr="001439ED">
        <w:rPr>
          <w:rStyle w:val="FootnoteReference"/>
          <w:lang w:val="en-GB"/>
        </w:rPr>
        <w:t>1</w:t>
      </w:r>
      <w:r w:rsidR="00D56836">
        <w:rPr>
          <w:lang w:val="en-US"/>
        </w:rPr>
        <w:fldChar w:fldCharType="end"/>
      </w:r>
    </w:p>
    <w:p w:rsidR="00FA39D0" w:rsidRPr="00197615" w:rsidRDefault="00197615" w:rsidP="00FA39D0">
      <w:r w:rsidRPr="00197615">
        <w:t xml:space="preserve">Durch den zeitlich begrenzten Rahmen haben die Animationen eine tiefe Priorität erhalten. </w:t>
      </w:r>
      <w:r w:rsidR="000D629F">
        <w:t>Sofern keine Verzögerungen bei der Implementation entstehen, sollten diese jedoch umgesetzt werden</w:t>
      </w:r>
      <w:r w:rsidR="00CA4C1B">
        <w:t xml:space="preserve"> können</w:t>
      </w:r>
      <w:r w:rsidR="000D629F">
        <w:t>.</w:t>
      </w:r>
    </w:p>
    <w:p w:rsidR="008130FA" w:rsidRDefault="008130FA" w:rsidP="008130FA">
      <w:pPr>
        <w:pStyle w:val="Heading3"/>
        <w:rPr>
          <w:lang w:val="en-US"/>
        </w:rPr>
      </w:pPr>
      <w:bookmarkStart w:id="75" w:name="_Toc310273109"/>
      <w:r>
        <w:rPr>
          <w:lang w:val="en-US"/>
        </w:rPr>
        <w:t>Visual</w:t>
      </w:r>
      <w:r w:rsidRPr="00E719E8">
        <w:rPr>
          <w:lang w:val="en-US"/>
        </w:rPr>
        <w:t xml:space="preserve"> &amp; M</w:t>
      </w:r>
      <w:r>
        <w:rPr>
          <w:lang w:val="en-US"/>
        </w:rPr>
        <w:t>otion</w:t>
      </w:r>
      <w:r w:rsidRPr="00E719E8">
        <w:rPr>
          <w:lang w:val="en-US"/>
        </w:rPr>
        <w:t xml:space="preserve"> D</w:t>
      </w:r>
      <w:r>
        <w:rPr>
          <w:lang w:val="en-US"/>
        </w:rPr>
        <w:t>esign</w:t>
      </w:r>
      <w:r w:rsidRPr="00E719E8">
        <w:rPr>
          <w:lang w:val="en-US"/>
        </w:rPr>
        <w:t xml:space="preserve"> G</w:t>
      </w:r>
      <w:r>
        <w:rPr>
          <w:lang w:val="en-US"/>
        </w:rPr>
        <w:t>uidelines</w:t>
      </w:r>
      <w:bookmarkEnd w:id="75"/>
    </w:p>
    <w:p w:rsidR="008130FA" w:rsidRPr="008248AC" w:rsidRDefault="008130FA" w:rsidP="008130FA">
      <w:pPr>
        <w:pStyle w:val="Quote"/>
        <w:rPr>
          <w:lang w:val="en-US"/>
        </w:rPr>
      </w:pPr>
      <w:r w:rsidRPr="008378D9">
        <w:rPr>
          <w:b/>
          <w:i w:val="0"/>
          <w:lang w:val="en-US"/>
        </w:rPr>
        <w:t xml:space="preserve">Section 3.2 </w:t>
      </w:r>
      <w:proofErr w:type="spellStart"/>
      <w:r w:rsidRPr="008378D9">
        <w:rPr>
          <w:b/>
          <w:i w:val="0"/>
          <w:lang w:val="en-US"/>
        </w:rPr>
        <w:t>Punkt</w:t>
      </w:r>
      <w:proofErr w:type="spellEnd"/>
      <w:r w:rsidRPr="008378D9">
        <w:rPr>
          <w:b/>
          <w:i w:val="0"/>
          <w:lang w:val="en-US"/>
        </w:rPr>
        <w:t xml:space="preserve"> 1.b:</w:t>
      </w:r>
      <w:r>
        <w:rPr>
          <w:lang w:val="en-US"/>
        </w:rPr>
        <w:br/>
      </w:r>
      <w:r w:rsidRPr="00545958">
        <w:rPr>
          <w:lang w:val="en-US"/>
        </w:rPr>
        <w:t>„</w:t>
      </w:r>
      <w:r w:rsidRPr="008248AC">
        <w:rPr>
          <w:lang w:val="en-US"/>
        </w:rPr>
        <w:t>b. Grid-free layouts</w:t>
      </w:r>
    </w:p>
    <w:p w:rsidR="008130FA" w:rsidRDefault="008130FA" w:rsidP="008130FA">
      <w:pPr>
        <w:pStyle w:val="Quote"/>
        <w:rPr>
          <w:lang w:val="en-US"/>
        </w:rPr>
      </w:pPr>
      <w:r w:rsidRPr="008248AC">
        <w:rPr>
          <w:lang w:val="en-US"/>
        </w:rPr>
        <w:t xml:space="preserve">Most visual designers have learned to create layouts based on grids. The 360º degree nature of Surface is great for laying out applications without a global, or screen wide, grid system. This requires a fresh perspective on visual layout; the Surface SDK </w:t>
      </w:r>
      <w:proofErr w:type="spellStart"/>
      <w:r w:rsidRPr="008248AC">
        <w:rPr>
          <w:lang w:val="en-US"/>
        </w:rPr>
        <w:t>ScatterView</w:t>
      </w:r>
      <w:proofErr w:type="spellEnd"/>
      <w:r w:rsidRPr="008248AC">
        <w:rPr>
          <w:lang w:val="en-US"/>
        </w:rPr>
        <w:t xml:space="preserve"> control is a quick and easy way to create grid-free global layouts. It encourages people to organize and explore content. </w:t>
      </w:r>
      <w:proofErr w:type="spellStart"/>
      <w:r w:rsidRPr="008248AC">
        <w:rPr>
          <w:lang w:val="en-US"/>
        </w:rPr>
        <w:t>ScatterView</w:t>
      </w:r>
      <w:proofErr w:type="spellEnd"/>
      <w:r w:rsidRPr="008248AC">
        <w:rPr>
          <w:lang w:val="en-US"/>
        </w:rPr>
        <w:t xml:space="preserve"> acts as an invisible container for onscreen objects, enabling some content to be oriented towards each edge of the screen by default, which encourages curiosity, direct touch interactions, and exploration.</w:t>
      </w:r>
      <w:r>
        <w:rPr>
          <w:lang w:val="en-US"/>
        </w:rPr>
        <w:t>”</w:t>
      </w:r>
      <w:r w:rsidR="00D56836">
        <w:rPr>
          <w:lang w:val="en-US"/>
        </w:rPr>
        <w:fldChar w:fldCharType="begin"/>
      </w:r>
      <w:r w:rsidR="00D56836">
        <w:rPr>
          <w:lang w:val="en-US"/>
        </w:rPr>
        <w:instrText xml:space="preserve"> NOTEREF _Ref306623733 \f \h </w:instrText>
      </w:r>
      <w:r w:rsidR="00D56836">
        <w:rPr>
          <w:lang w:val="en-US"/>
        </w:rPr>
      </w:r>
      <w:r w:rsidR="00D56836">
        <w:rPr>
          <w:lang w:val="en-US"/>
        </w:rPr>
        <w:fldChar w:fldCharType="separate"/>
      </w:r>
      <w:r w:rsidR="00D56836" w:rsidRPr="001439ED">
        <w:rPr>
          <w:rStyle w:val="FootnoteReference"/>
          <w:lang w:val="en-GB"/>
        </w:rPr>
        <w:t>1</w:t>
      </w:r>
      <w:r w:rsidR="00D56836">
        <w:rPr>
          <w:lang w:val="en-US"/>
        </w:rPr>
        <w:fldChar w:fldCharType="end"/>
      </w:r>
    </w:p>
    <w:p w:rsidR="001439ED" w:rsidRPr="001439ED" w:rsidRDefault="00073358" w:rsidP="001439ED">
      <w:r>
        <w:t xml:space="preserve">Für eine übersichtliche Anzeige </w:t>
      </w:r>
      <w:r w:rsidR="001439ED" w:rsidRPr="001439ED">
        <w:t>der P</w:t>
      </w:r>
      <w:r w:rsidR="00CA4C1B">
        <w:t xml:space="preserve">roject </w:t>
      </w:r>
      <w:r w:rsidR="001439ED" w:rsidRPr="001439ED">
        <w:t>N</w:t>
      </w:r>
      <w:r w:rsidR="00CA4C1B">
        <w:t>ote</w:t>
      </w:r>
      <w:r w:rsidR="001439ED" w:rsidRPr="001439ED">
        <w:t xml:space="preserve">s ist ein Raster von Nöten. </w:t>
      </w:r>
      <w:r w:rsidR="00826F42">
        <w:t>Platzierte man</w:t>
      </w:r>
      <w:r w:rsidR="005D4864">
        <w:t xml:space="preserve"> die</w:t>
      </w:r>
      <w:r w:rsidR="00826F42">
        <w:t xml:space="preserve">se in der erwähnten </w:t>
      </w:r>
      <w:proofErr w:type="spellStart"/>
      <w:r w:rsidR="00826F42">
        <w:t>ScatterView</w:t>
      </w:r>
      <w:proofErr w:type="spellEnd"/>
      <w:r w:rsidR="005D4864">
        <w:t>, würde dies zu einer chaotischen Anzeige führen.</w:t>
      </w:r>
    </w:p>
    <w:p w:rsidR="008130FA" w:rsidRPr="001439ED" w:rsidRDefault="008130FA" w:rsidP="008130FA"/>
    <w:p w:rsidR="008130FA" w:rsidRPr="00B2672E" w:rsidRDefault="008130FA" w:rsidP="008130FA">
      <w:pPr>
        <w:pStyle w:val="Quote"/>
        <w:rPr>
          <w:lang w:val="en-US"/>
        </w:rPr>
      </w:pPr>
      <w:r w:rsidRPr="003F03D6">
        <w:rPr>
          <w:b/>
          <w:i w:val="0"/>
          <w:lang w:val="en-US"/>
        </w:rPr>
        <w:t xml:space="preserve">Section 3.2 </w:t>
      </w:r>
      <w:proofErr w:type="spellStart"/>
      <w:r w:rsidRPr="003F03D6">
        <w:rPr>
          <w:b/>
          <w:i w:val="0"/>
          <w:lang w:val="en-US"/>
        </w:rPr>
        <w:t>Punkt</w:t>
      </w:r>
      <w:proofErr w:type="spellEnd"/>
      <w:r w:rsidRPr="003F03D6">
        <w:rPr>
          <w:b/>
          <w:i w:val="0"/>
          <w:lang w:val="en-US"/>
        </w:rPr>
        <w:t xml:space="preserve"> 2.b:</w:t>
      </w:r>
      <w:r>
        <w:rPr>
          <w:lang w:val="en-US"/>
        </w:rPr>
        <w:br/>
      </w:r>
      <w:r w:rsidRPr="00545958">
        <w:rPr>
          <w:lang w:val="en-US"/>
        </w:rPr>
        <w:t>„</w:t>
      </w:r>
      <w:r w:rsidRPr="00B2672E">
        <w:rPr>
          <w:lang w:val="en-US"/>
        </w:rPr>
        <w:t xml:space="preserve">b. </w:t>
      </w:r>
      <w:proofErr w:type="gramStart"/>
      <w:r w:rsidRPr="00B2672E">
        <w:rPr>
          <w:lang w:val="en-US"/>
        </w:rPr>
        <w:t>Creating</w:t>
      </w:r>
      <w:proofErr w:type="gramEnd"/>
      <w:r w:rsidRPr="00B2672E">
        <w:rPr>
          <w:lang w:val="en-US"/>
        </w:rPr>
        <w:t xml:space="preserve"> depth using 3D</w:t>
      </w:r>
    </w:p>
    <w:p w:rsidR="008130FA" w:rsidRPr="002671B9" w:rsidRDefault="008130FA" w:rsidP="008130FA">
      <w:pPr>
        <w:pStyle w:val="Quote"/>
        <w:rPr>
          <w:lang w:val="en-US"/>
        </w:rPr>
      </w:pPr>
      <w:r w:rsidRPr="00B2672E">
        <w:rPr>
          <w:lang w:val="en-US"/>
        </w:rPr>
        <w:t xml:space="preserve">True 3D uses rendered three-dimensional geometries in real time. This enables realistic rotation of cubes, spheres, custom 3D </w:t>
      </w:r>
      <w:r>
        <w:rPr>
          <w:lang w:val="en-US"/>
        </w:rPr>
        <w:t xml:space="preserve">models, and so on. While 3D can </w:t>
      </w:r>
      <w:r w:rsidRPr="00B2672E">
        <w:rPr>
          <w:lang w:val="en-US"/>
        </w:rPr>
        <w:t>be authored in XAML and delivered using WPF, it can adversely impact application performance. True 3D is best created and delivered on Surface using XNA, the core Microsoft 3D and gaming engine.</w:t>
      </w:r>
      <w:r>
        <w:rPr>
          <w:lang w:val="en-US"/>
        </w:rPr>
        <w:t>”</w:t>
      </w:r>
      <w:r w:rsidR="00D56836">
        <w:rPr>
          <w:lang w:val="en-US"/>
        </w:rPr>
        <w:fldChar w:fldCharType="begin"/>
      </w:r>
      <w:r w:rsidR="00D56836">
        <w:rPr>
          <w:lang w:val="en-US"/>
        </w:rPr>
        <w:instrText xml:space="preserve"> NOTEREF _Ref306623733 \f \h </w:instrText>
      </w:r>
      <w:r w:rsidR="00D56836">
        <w:rPr>
          <w:lang w:val="en-US"/>
        </w:rPr>
      </w:r>
      <w:r w:rsidR="00D56836">
        <w:rPr>
          <w:lang w:val="en-US"/>
        </w:rPr>
        <w:fldChar w:fldCharType="separate"/>
      </w:r>
      <w:r w:rsidR="00D56836" w:rsidRPr="001439ED">
        <w:rPr>
          <w:rStyle w:val="FootnoteReference"/>
          <w:lang w:val="en-GB"/>
        </w:rPr>
        <w:t>1</w:t>
      </w:r>
      <w:r w:rsidR="00D56836">
        <w:rPr>
          <w:lang w:val="en-US"/>
        </w:rPr>
        <w:fldChar w:fldCharType="end"/>
      </w:r>
    </w:p>
    <w:p w:rsidR="008130FA" w:rsidRPr="00946A18" w:rsidRDefault="00946A18" w:rsidP="008130FA">
      <w:r>
        <w:t>3D Elemente könnten in einer Erweiterung verwendet werden, haben aber für dieses Projekt keinerlei Priorität und werden daher nicht umgesetzt.</w:t>
      </w:r>
    </w:p>
    <w:p w:rsidR="00BD3014" w:rsidRPr="00946A18" w:rsidRDefault="00BD3014" w:rsidP="008130FA"/>
    <w:p w:rsidR="008130FA" w:rsidRPr="00025AF6" w:rsidRDefault="008130FA" w:rsidP="008130FA">
      <w:pPr>
        <w:pStyle w:val="Quote"/>
        <w:rPr>
          <w:lang w:val="en-GB"/>
        </w:rPr>
      </w:pPr>
      <w:r w:rsidRPr="005577A1">
        <w:rPr>
          <w:b/>
          <w:i w:val="0"/>
          <w:lang w:val="en-US"/>
        </w:rPr>
        <w:t xml:space="preserve">Section 3.2 </w:t>
      </w:r>
      <w:proofErr w:type="spellStart"/>
      <w:r w:rsidRPr="005577A1">
        <w:rPr>
          <w:b/>
          <w:i w:val="0"/>
          <w:lang w:val="en-US"/>
        </w:rPr>
        <w:t>Punkt</w:t>
      </w:r>
      <w:proofErr w:type="spellEnd"/>
      <w:r w:rsidRPr="005577A1">
        <w:rPr>
          <w:b/>
          <w:i w:val="0"/>
          <w:lang w:val="en-US"/>
        </w:rPr>
        <w:t xml:space="preserve"> 8:</w:t>
      </w:r>
      <w:r>
        <w:rPr>
          <w:lang w:val="en-US"/>
        </w:rPr>
        <w:br/>
      </w:r>
      <w:r w:rsidRPr="00025AF6">
        <w:rPr>
          <w:lang w:val="en-GB"/>
        </w:rPr>
        <w:t>„8. Motion Design</w:t>
      </w:r>
    </w:p>
    <w:p w:rsidR="008130FA" w:rsidRDefault="008130FA" w:rsidP="008130FA">
      <w:pPr>
        <w:pStyle w:val="Quote"/>
        <w:rPr>
          <w:lang w:val="en-GB"/>
        </w:rPr>
      </w:pPr>
      <w:r w:rsidRPr="00025AF6">
        <w:rPr>
          <w:lang w:val="en-GB"/>
        </w:rPr>
        <w:t xml:space="preserve">Motion design defines how things move onscreen, a critical part of the Surface experience. Animations always support the content and the experience as a whole. Motion design provides animations and effects that </w:t>
      </w:r>
      <w:proofErr w:type="gramStart"/>
      <w:r w:rsidRPr="00025AF6">
        <w:rPr>
          <w:lang w:val="en-GB"/>
        </w:rPr>
        <w:t>conveys</w:t>
      </w:r>
      <w:proofErr w:type="gramEnd"/>
      <w:r w:rsidRPr="00025AF6">
        <w:rPr>
          <w:lang w:val="en-GB"/>
        </w:rPr>
        <w:t xml:space="preserve"> emotion, energy, connection, and responsiveness. They provide visual hints, cues, and an invitation to explore content.”</w:t>
      </w:r>
      <w:r w:rsidR="00D56836">
        <w:rPr>
          <w:lang w:val="en-GB"/>
        </w:rPr>
        <w:fldChar w:fldCharType="begin"/>
      </w:r>
      <w:r w:rsidR="00D56836">
        <w:rPr>
          <w:lang w:val="en-GB"/>
        </w:rPr>
        <w:instrText xml:space="preserve"> NOTEREF _Ref306623733 \f \h </w:instrText>
      </w:r>
      <w:r w:rsidR="00D56836">
        <w:rPr>
          <w:lang w:val="en-GB"/>
        </w:rPr>
      </w:r>
      <w:r w:rsidR="00D56836">
        <w:rPr>
          <w:lang w:val="en-GB"/>
        </w:rPr>
        <w:fldChar w:fldCharType="separate"/>
      </w:r>
      <w:r w:rsidR="00D56836" w:rsidRPr="001439ED">
        <w:rPr>
          <w:rStyle w:val="FootnoteReference"/>
          <w:lang w:val="en-GB"/>
        </w:rPr>
        <w:t>1</w:t>
      </w:r>
      <w:r w:rsidR="00D56836">
        <w:rPr>
          <w:lang w:val="en-GB"/>
        </w:rPr>
        <w:fldChar w:fldCharType="end"/>
      </w:r>
    </w:p>
    <w:p w:rsidR="00946A18" w:rsidRPr="00946A18" w:rsidRDefault="005A11C3" w:rsidP="008130FA">
      <w:pPr>
        <w:rPr>
          <w:rStyle w:val="QuoteChar"/>
          <w:i w:val="0"/>
          <w:iCs w:val="0"/>
          <w:lang w:val="en-GB"/>
        </w:rPr>
      </w:pPr>
      <w:proofErr w:type="spellStart"/>
      <w:r w:rsidRPr="005A11C3">
        <w:rPr>
          <w:lang w:val="en-GB"/>
        </w:rPr>
        <w:t>Siehe</w:t>
      </w:r>
      <w:proofErr w:type="spellEnd"/>
      <w:r w:rsidRPr="005A11C3">
        <w:rPr>
          <w:lang w:val="en-GB"/>
        </w:rPr>
        <w:t xml:space="preserve"> </w:t>
      </w:r>
      <w:r w:rsidRPr="005A11C3">
        <w:rPr>
          <w:lang w:val="en-US"/>
        </w:rPr>
        <w:t xml:space="preserve">Section 3.1 </w:t>
      </w:r>
      <w:proofErr w:type="spellStart"/>
      <w:r w:rsidRPr="005A11C3">
        <w:rPr>
          <w:lang w:val="en-US"/>
        </w:rPr>
        <w:t>Punkt</w:t>
      </w:r>
      <w:proofErr w:type="spellEnd"/>
      <w:r w:rsidRPr="005A11C3">
        <w:rPr>
          <w:lang w:val="en-US"/>
        </w:rPr>
        <w:t xml:space="preserve"> 6.a</w:t>
      </w:r>
    </w:p>
    <w:sectPr w:rsidR="00946A18" w:rsidRPr="00946A18" w:rsidSect="008E328B">
      <w:headerReference w:type="default" r:id="rId35"/>
      <w:footerReference w:type="default" r:id="rId36"/>
      <w:pgSz w:w="11906" w:h="16838"/>
      <w:pgMar w:top="1417" w:right="1417" w:bottom="1134" w:left="1417"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07828" w:rsidRDefault="00D07828" w:rsidP="008F2373">
      <w:pPr>
        <w:spacing w:after="0"/>
      </w:pPr>
      <w:r>
        <w:separator/>
      </w:r>
    </w:p>
  </w:endnote>
  <w:endnote w:type="continuationSeparator" w:id="0">
    <w:p w:rsidR="00D07828" w:rsidRDefault="00D07828" w:rsidP="008F2373">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14DEF" w:rsidRDefault="00014DEF">
    <w:pPr>
      <w:pStyle w:val="Footer"/>
    </w:pPr>
    <w:r>
      <w:t>Project Flip 2.0 – Domain Analyse</w:t>
    </w:r>
    <w:r w:rsidRPr="005E2896">
      <w:tab/>
    </w:r>
    <w:r>
      <w:fldChar w:fldCharType="begin"/>
    </w:r>
    <w:r>
      <w:instrText xml:space="preserve"> DATE  \@ "d. MMMM yyyy"  \* MERGEFORMAT </w:instrText>
    </w:r>
    <w:r>
      <w:fldChar w:fldCharType="separate"/>
    </w:r>
    <w:r w:rsidR="004153D7">
      <w:rPr>
        <w:noProof/>
      </w:rPr>
      <w:t>28. November 2011</w:t>
    </w:r>
    <w:r>
      <w:fldChar w:fldCharType="end"/>
    </w:r>
    <w:r>
      <w:tab/>
    </w:r>
    <w:r>
      <w:rPr>
        <w:lang w:val="de-DE"/>
      </w:rPr>
      <w:t xml:space="preserve">Seite </w:t>
    </w:r>
    <w:r>
      <w:rPr>
        <w:b/>
      </w:rPr>
      <w:fldChar w:fldCharType="begin"/>
    </w:r>
    <w:r>
      <w:rPr>
        <w:b/>
      </w:rPr>
      <w:instrText>PAGE  \* Arabic  \* MERGEFORMAT</w:instrText>
    </w:r>
    <w:r>
      <w:rPr>
        <w:b/>
      </w:rPr>
      <w:fldChar w:fldCharType="separate"/>
    </w:r>
    <w:r w:rsidR="00184303" w:rsidRPr="00184303">
      <w:rPr>
        <w:b/>
        <w:noProof/>
        <w:lang w:val="de-DE"/>
      </w:rPr>
      <w:t>2</w:t>
    </w:r>
    <w:r>
      <w:rPr>
        <w:b/>
      </w:rPr>
      <w:fldChar w:fldCharType="end"/>
    </w:r>
    <w:r>
      <w:rPr>
        <w:lang w:val="de-DE"/>
      </w:rPr>
      <w:t xml:space="preserve"> von </w:t>
    </w:r>
    <w:r w:rsidR="00D07828">
      <w:fldChar w:fldCharType="begin"/>
    </w:r>
    <w:r w:rsidR="00D07828">
      <w:instrText>NUMPAGES  \* Arabic  \* MERGEFO</w:instrText>
    </w:r>
    <w:r w:rsidR="00D07828">
      <w:instrText>RMAT</w:instrText>
    </w:r>
    <w:r w:rsidR="00D07828">
      <w:fldChar w:fldCharType="separate"/>
    </w:r>
    <w:r w:rsidR="00184303" w:rsidRPr="00184303">
      <w:rPr>
        <w:b/>
        <w:noProof/>
        <w:lang w:val="de-DE"/>
      </w:rPr>
      <w:t>24</w:t>
    </w:r>
    <w:r w:rsidR="00D07828">
      <w:rPr>
        <w:b/>
        <w:noProof/>
        <w:lang w:val="de-DE"/>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07828" w:rsidRDefault="00D07828" w:rsidP="008F2373">
      <w:pPr>
        <w:spacing w:after="0"/>
      </w:pPr>
      <w:r>
        <w:separator/>
      </w:r>
    </w:p>
  </w:footnote>
  <w:footnote w:type="continuationSeparator" w:id="0">
    <w:p w:rsidR="00D07828" w:rsidRDefault="00D07828" w:rsidP="008F2373">
      <w:pPr>
        <w:spacing w:after="0"/>
      </w:pPr>
      <w:r>
        <w:continuationSeparator/>
      </w:r>
    </w:p>
  </w:footnote>
  <w:footnote w:id="1">
    <w:p w:rsidR="00014DEF" w:rsidRPr="008130FA" w:rsidRDefault="00014DEF" w:rsidP="008130FA">
      <w:pPr>
        <w:ind w:left="1418" w:hanging="1418"/>
        <w:rPr>
          <w:lang w:val="en-US"/>
        </w:rPr>
      </w:pPr>
      <w:r>
        <w:rPr>
          <w:rStyle w:val="FootnoteReference"/>
        </w:rPr>
        <w:footnoteRef/>
      </w:r>
      <w:r w:rsidRPr="004D4395">
        <w:rPr>
          <w:lang w:val="en-US"/>
        </w:rPr>
        <w:t xml:space="preserve"> </w:t>
      </w:r>
      <w:r w:rsidRPr="000C5F9F">
        <w:rPr>
          <w:lang w:val="en-US"/>
        </w:rPr>
        <w:t>[microsoft11]</w:t>
      </w:r>
      <w:r w:rsidRPr="000C5F9F">
        <w:rPr>
          <w:lang w:val="en-US"/>
        </w:rPr>
        <w:tab/>
        <w:t xml:space="preserve">Microsoft Corporation, „Microsoft Surface 2.0 Design and Interaction Guide“, </w:t>
      </w:r>
      <w:proofErr w:type="spellStart"/>
      <w:r w:rsidRPr="000C5F9F">
        <w:rPr>
          <w:lang w:val="en-US"/>
        </w:rPr>
        <w:t>Juli</w:t>
      </w:r>
      <w:proofErr w:type="spellEnd"/>
      <w:r w:rsidRPr="000C5F9F">
        <w:rPr>
          <w:lang w:val="en-US"/>
        </w:rPr>
        <w:t xml:space="preserve"> 2011, </w:t>
      </w:r>
      <w:hyperlink r:id="rId1" w:history="1">
        <w:r w:rsidRPr="000C5F9F">
          <w:rPr>
            <w:rStyle w:val="Hyperlink"/>
            <w:lang w:val="en-US"/>
          </w:rPr>
          <w:t>http://www.microsoft.com/download/en/details.aspx?displaylang=en&amp;id=26713</w:t>
        </w:r>
      </w:hyperlink>
      <w:r>
        <w:rPr>
          <w:lang w:val="en-US"/>
        </w:rPr>
        <w:t>,</w:t>
      </w:r>
      <w:r>
        <w:rPr>
          <w:lang w:val="en-US"/>
        </w:rPr>
        <w:br/>
      </w:r>
      <w:proofErr w:type="spellStart"/>
      <w:r>
        <w:rPr>
          <w:lang w:val="en-US"/>
        </w:rPr>
        <w:t>letzter</w:t>
      </w:r>
      <w:proofErr w:type="spellEnd"/>
      <w:r>
        <w:rPr>
          <w:lang w:val="en-US"/>
        </w:rPr>
        <w:t xml:space="preserve"> </w:t>
      </w:r>
      <w:proofErr w:type="spellStart"/>
      <w:r>
        <w:rPr>
          <w:lang w:val="en-US"/>
        </w:rPr>
        <w:t>Zugriff</w:t>
      </w:r>
      <w:proofErr w:type="spellEnd"/>
      <w:r>
        <w:rPr>
          <w:lang w:val="en-US"/>
        </w:rPr>
        <w:t>: 04.11</w:t>
      </w:r>
      <w:r w:rsidRPr="000C5F9F">
        <w:rPr>
          <w:lang w:val="en-US"/>
        </w:rPr>
        <w:t>.2011</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14DEF" w:rsidRDefault="00014DEF">
    <w:pPr>
      <w:pStyle w:val="Header"/>
    </w:pPr>
    <w:r>
      <w:rPr>
        <w:b/>
        <w:bCs/>
        <w:noProof/>
        <w:lang w:eastAsia="de-CH"/>
      </w:rPr>
      <w:drawing>
        <wp:anchor distT="0" distB="0" distL="114300" distR="114300" simplePos="0" relativeHeight="251659264" behindDoc="1" locked="0" layoutInCell="1" allowOverlap="1" wp14:anchorId="4B18578D" wp14:editId="7FE3A259">
          <wp:simplePos x="0" y="0"/>
          <wp:positionH relativeFrom="column">
            <wp:posOffset>5388610</wp:posOffset>
          </wp:positionH>
          <wp:positionV relativeFrom="paragraph">
            <wp:posOffset>36830</wp:posOffset>
          </wp:positionV>
          <wp:extent cx="403225" cy="292100"/>
          <wp:effectExtent l="0" t="0" r="0" b="0"/>
          <wp:wrapTight wrapText="bothSides">
            <wp:wrapPolygon edited="0">
              <wp:start x="0" y="0"/>
              <wp:lineTo x="0" y="19722"/>
              <wp:lineTo x="20409" y="19722"/>
              <wp:lineTo x="20409" y="0"/>
              <wp:lineTo x="0" y="0"/>
            </wp:wrapPolygon>
          </wp:wrapTight>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rotWithShape="1">
                  <a:blip r:embed="rId1" cstate="print">
                    <a:extLst>
                      <a:ext uri="{28A0092B-C50C-407E-A947-70E740481C1C}">
                        <a14:useLocalDpi xmlns:a14="http://schemas.microsoft.com/office/drawing/2010/main" val="0"/>
                      </a:ext>
                    </a:extLst>
                  </a:blip>
                  <a:srcRect l="2873"/>
                  <a:stretch/>
                </pic:blipFill>
                <pic:spPr bwMode="auto">
                  <a:xfrm>
                    <a:off x="0" y="0"/>
                    <a:ext cx="403225" cy="2921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ab/>
    </w: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87F10E4"/>
    <w:multiLevelType w:val="hybridMultilevel"/>
    <w:tmpl w:val="7912410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
    <w:nsid w:val="0BA869DE"/>
    <w:multiLevelType w:val="hybridMultilevel"/>
    <w:tmpl w:val="FC7E34B8"/>
    <w:lvl w:ilvl="0" w:tplc="72EE9C4E">
      <w:numFmt w:val="bullet"/>
      <w:lvlText w:val=""/>
      <w:lvlJc w:val="left"/>
      <w:pPr>
        <w:ind w:left="720" w:hanging="360"/>
      </w:pPr>
      <w:rPr>
        <w:rFonts w:ascii="Symbol" w:eastAsiaTheme="minorHAnsi" w:hAnsi="Symbol" w:cstheme="minorBidi"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
    <w:nsid w:val="1F8E48AC"/>
    <w:multiLevelType w:val="multilevel"/>
    <w:tmpl w:val="08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nsid w:val="21AB550D"/>
    <w:multiLevelType w:val="hybridMultilevel"/>
    <w:tmpl w:val="011E213C"/>
    <w:lvl w:ilvl="0" w:tplc="E0B06DCA">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4">
    <w:nsid w:val="40C9164D"/>
    <w:multiLevelType w:val="hybridMultilevel"/>
    <w:tmpl w:val="CCFA22C4"/>
    <w:lvl w:ilvl="0" w:tplc="2712275E">
      <w:numFmt w:val="bullet"/>
      <w:lvlText w:val=""/>
      <w:lvlJc w:val="left"/>
      <w:pPr>
        <w:ind w:left="720" w:hanging="360"/>
      </w:pPr>
      <w:rPr>
        <w:rFonts w:ascii="Symbol" w:eastAsiaTheme="minorHAnsi" w:hAnsi="Symbol"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5">
    <w:nsid w:val="45C66E52"/>
    <w:multiLevelType w:val="multilevel"/>
    <w:tmpl w:val="7A548238"/>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6">
    <w:nsid w:val="5CF57560"/>
    <w:multiLevelType w:val="hybridMultilevel"/>
    <w:tmpl w:val="81D08DBC"/>
    <w:lvl w:ilvl="0" w:tplc="0807000F">
      <w:start w:val="1"/>
      <w:numFmt w:val="decimal"/>
      <w:lvlText w:val="%1."/>
      <w:lvlJc w:val="left"/>
      <w:pPr>
        <w:ind w:left="720" w:hanging="360"/>
      </w:pPr>
      <w:rPr>
        <w:rFonts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7">
    <w:nsid w:val="6BC0634B"/>
    <w:multiLevelType w:val="multilevel"/>
    <w:tmpl w:val="08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nsid w:val="70C92325"/>
    <w:multiLevelType w:val="hybridMultilevel"/>
    <w:tmpl w:val="DF38093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9">
    <w:nsid w:val="7D87084F"/>
    <w:multiLevelType w:val="hybridMultilevel"/>
    <w:tmpl w:val="0832A6F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abstractNumId w:val="3"/>
  </w:num>
  <w:num w:numId="2">
    <w:abstractNumId w:val="2"/>
  </w:num>
  <w:num w:numId="3">
    <w:abstractNumId w:val="7"/>
  </w:num>
  <w:num w:numId="4">
    <w:abstractNumId w:val="5"/>
  </w:num>
  <w:num w:numId="5">
    <w:abstractNumId w:val="0"/>
  </w:num>
  <w:num w:numId="6">
    <w:abstractNumId w:val="4"/>
  </w:num>
  <w:num w:numId="7">
    <w:abstractNumId w:val="1"/>
  </w:num>
  <w:num w:numId="8">
    <w:abstractNumId w:val="6"/>
  </w:num>
  <w:num w:numId="9">
    <w:abstractNumId w:val="8"/>
  </w:num>
  <w:num w:numId="1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attachedTemplate r:id="rId1"/>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13DB2"/>
    <w:rsid w:val="000069AF"/>
    <w:rsid w:val="000118AF"/>
    <w:rsid w:val="000139F5"/>
    <w:rsid w:val="00013DB2"/>
    <w:rsid w:val="00014DEF"/>
    <w:rsid w:val="00016487"/>
    <w:rsid w:val="00022FDC"/>
    <w:rsid w:val="00037E79"/>
    <w:rsid w:val="00040E7C"/>
    <w:rsid w:val="0004348A"/>
    <w:rsid w:val="00051783"/>
    <w:rsid w:val="0007086B"/>
    <w:rsid w:val="0007236E"/>
    <w:rsid w:val="00073358"/>
    <w:rsid w:val="0008008B"/>
    <w:rsid w:val="0008164E"/>
    <w:rsid w:val="00090E33"/>
    <w:rsid w:val="000917AE"/>
    <w:rsid w:val="00097AB6"/>
    <w:rsid w:val="000A2C34"/>
    <w:rsid w:val="000B1504"/>
    <w:rsid w:val="000B24F7"/>
    <w:rsid w:val="000B5307"/>
    <w:rsid w:val="000B5689"/>
    <w:rsid w:val="000B5F7A"/>
    <w:rsid w:val="000B658F"/>
    <w:rsid w:val="000C02A7"/>
    <w:rsid w:val="000D2CFA"/>
    <w:rsid w:val="000D33EE"/>
    <w:rsid w:val="000D39FB"/>
    <w:rsid w:val="000D5CF4"/>
    <w:rsid w:val="000D629F"/>
    <w:rsid w:val="000D7C71"/>
    <w:rsid w:val="000E71F7"/>
    <w:rsid w:val="000F4610"/>
    <w:rsid w:val="000F4EE9"/>
    <w:rsid w:val="000F7096"/>
    <w:rsid w:val="00111ED3"/>
    <w:rsid w:val="00112780"/>
    <w:rsid w:val="00112A46"/>
    <w:rsid w:val="00113042"/>
    <w:rsid w:val="0011711F"/>
    <w:rsid w:val="0012134E"/>
    <w:rsid w:val="00124B1F"/>
    <w:rsid w:val="0013075A"/>
    <w:rsid w:val="00132F72"/>
    <w:rsid w:val="00134857"/>
    <w:rsid w:val="00134E6B"/>
    <w:rsid w:val="001439ED"/>
    <w:rsid w:val="00153501"/>
    <w:rsid w:val="00156470"/>
    <w:rsid w:val="001565F4"/>
    <w:rsid w:val="001609C2"/>
    <w:rsid w:val="00170EA1"/>
    <w:rsid w:val="00170FB9"/>
    <w:rsid w:val="00173BB4"/>
    <w:rsid w:val="00174147"/>
    <w:rsid w:val="001775C8"/>
    <w:rsid w:val="001821E4"/>
    <w:rsid w:val="00182CD7"/>
    <w:rsid w:val="001834CC"/>
    <w:rsid w:val="00184303"/>
    <w:rsid w:val="00185961"/>
    <w:rsid w:val="001951C8"/>
    <w:rsid w:val="001964B7"/>
    <w:rsid w:val="00197615"/>
    <w:rsid w:val="001A3B2D"/>
    <w:rsid w:val="001B09E8"/>
    <w:rsid w:val="001B31EC"/>
    <w:rsid w:val="001B384A"/>
    <w:rsid w:val="001C29F9"/>
    <w:rsid w:val="001C316C"/>
    <w:rsid w:val="001D17F5"/>
    <w:rsid w:val="001D30F2"/>
    <w:rsid w:val="001D467A"/>
    <w:rsid w:val="001E6C39"/>
    <w:rsid w:val="001F1125"/>
    <w:rsid w:val="001F2A8C"/>
    <w:rsid w:val="001F34D5"/>
    <w:rsid w:val="001F427D"/>
    <w:rsid w:val="001F61F8"/>
    <w:rsid w:val="001F6CEF"/>
    <w:rsid w:val="00200AE8"/>
    <w:rsid w:val="00201909"/>
    <w:rsid w:val="00202363"/>
    <w:rsid w:val="002039FE"/>
    <w:rsid w:val="002064B3"/>
    <w:rsid w:val="00206CF0"/>
    <w:rsid w:val="0021005C"/>
    <w:rsid w:val="00210C2B"/>
    <w:rsid w:val="0022193B"/>
    <w:rsid w:val="0022246C"/>
    <w:rsid w:val="00223137"/>
    <w:rsid w:val="00225791"/>
    <w:rsid w:val="0022735F"/>
    <w:rsid w:val="0023203D"/>
    <w:rsid w:val="00240EFC"/>
    <w:rsid w:val="0024587B"/>
    <w:rsid w:val="002514B1"/>
    <w:rsid w:val="00251EF7"/>
    <w:rsid w:val="002539CA"/>
    <w:rsid w:val="002568AA"/>
    <w:rsid w:val="002608C8"/>
    <w:rsid w:val="0026560F"/>
    <w:rsid w:val="00266C71"/>
    <w:rsid w:val="002734DF"/>
    <w:rsid w:val="002804E5"/>
    <w:rsid w:val="002808A1"/>
    <w:rsid w:val="002840DC"/>
    <w:rsid w:val="00295077"/>
    <w:rsid w:val="002A0143"/>
    <w:rsid w:val="002A4D31"/>
    <w:rsid w:val="002B0C55"/>
    <w:rsid w:val="002B2BAD"/>
    <w:rsid w:val="002B6D39"/>
    <w:rsid w:val="002C3001"/>
    <w:rsid w:val="002D3456"/>
    <w:rsid w:val="002E16A4"/>
    <w:rsid w:val="002E3BF9"/>
    <w:rsid w:val="002E65A6"/>
    <w:rsid w:val="002F28DD"/>
    <w:rsid w:val="002F3C48"/>
    <w:rsid w:val="002F3CFF"/>
    <w:rsid w:val="00306A1A"/>
    <w:rsid w:val="00315886"/>
    <w:rsid w:val="003160E8"/>
    <w:rsid w:val="00332084"/>
    <w:rsid w:val="00335FE1"/>
    <w:rsid w:val="00341998"/>
    <w:rsid w:val="00351735"/>
    <w:rsid w:val="00353578"/>
    <w:rsid w:val="00353883"/>
    <w:rsid w:val="00356184"/>
    <w:rsid w:val="003615CA"/>
    <w:rsid w:val="003617E4"/>
    <w:rsid w:val="003676E6"/>
    <w:rsid w:val="00370F54"/>
    <w:rsid w:val="00374668"/>
    <w:rsid w:val="003864E9"/>
    <w:rsid w:val="00386CC3"/>
    <w:rsid w:val="00387503"/>
    <w:rsid w:val="00391D7C"/>
    <w:rsid w:val="00395D50"/>
    <w:rsid w:val="003A0ADD"/>
    <w:rsid w:val="003A0FF6"/>
    <w:rsid w:val="003A237E"/>
    <w:rsid w:val="003A2652"/>
    <w:rsid w:val="003A5C55"/>
    <w:rsid w:val="003C3BB7"/>
    <w:rsid w:val="003C6B09"/>
    <w:rsid w:val="003D075A"/>
    <w:rsid w:val="003D4646"/>
    <w:rsid w:val="003E00AB"/>
    <w:rsid w:val="003E1534"/>
    <w:rsid w:val="003E40FB"/>
    <w:rsid w:val="003E4E5A"/>
    <w:rsid w:val="003F05BA"/>
    <w:rsid w:val="00402934"/>
    <w:rsid w:val="00402F72"/>
    <w:rsid w:val="00406056"/>
    <w:rsid w:val="00407AFE"/>
    <w:rsid w:val="00411E09"/>
    <w:rsid w:val="004153D7"/>
    <w:rsid w:val="00430F88"/>
    <w:rsid w:val="004352B8"/>
    <w:rsid w:val="00437B44"/>
    <w:rsid w:val="00455DB7"/>
    <w:rsid w:val="004579AE"/>
    <w:rsid w:val="00461924"/>
    <w:rsid w:val="0046619B"/>
    <w:rsid w:val="004737C0"/>
    <w:rsid w:val="0048194A"/>
    <w:rsid w:val="00484455"/>
    <w:rsid w:val="00490D71"/>
    <w:rsid w:val="00496465"/>
    <w:rsid w:val="004A2F64"/>
    <w:rsid w:val="004A4991"/>
    <w:rsid w:val="004A6960"/>
    <w:rsid w:val="004A70C5"/>
    <w:rsid w:val="004B4BB9"/>
    <w:rsid w:val="004C1A3D"/>
    <w:rsid w:val="004D1621"/>
    <w:rsid w:val="004D2AE4"/>
    <w:rsid w:val="004D4395"/>
    <w:rsid w:val="004D4A9B"/>
    <w:rsid w:val="004D61E1"/>
    <w:rsid w:val="004F054A"/>
    <w:rsid w:val="004F2323"/>
    <w:rsid w:val="00502FE7"/>
    <w:rsid w:val="0051200C"/>
    <w:rsid w:val="0051312D"/>
    <w:rsid w:val="00524DEC"/>
    <w:rsid w:val="00525CFE"/>
    <w:rsid w:val="00526349"/>
    <w:rsid w:val="00530719"/>
    <w:rsid w:val="0053288C"/>
    <w:rsid w:val="00534F37"/>
    <w:rsid w:val="0054075D"/>
    <w:rsid w:val="00552B90"/>
    <w:rsid w:val="005532E5"/>
    <w:rsid w:val="005565AE"/>
    <w:rsid w:val="00560405"/>
    <w:rsid w:val="00571988"/>
    <w:rsid w:val="00574C8B"/>
    <w:rsid w:val="00576C53"/>
    <w:rsid w:val="00577916"/>
    <w:rsid w:val="00581B43"/>
    <w:rsid w:val="00581ED6"/>
    <w:rsid w:val="0058793D"/>
    <w:rsid w:val="00593098"/>
    <w:rsid w:val="00594671"/>
    <w:rsid w:val="005A11C3"/>
    <w:rsid w:val="005A56D9"/>
    <w:rsid w:val="005B081C"/>
    <w:rsid w:val="005B5C13"/>
    <w:rsid w:val="005B6772"/>
    <w:rsid w:val="005C13E0"/>
    <w:rsid w:val="005D4864"/>
    <w:rsid w:val="005D560B"/>
    <w:rsid w:val="005D662F"/>
    <w:rsid w:val="005E024B"/>
    <w:rsid w:val="005E1175"/>
    <w:rsid w:val="005E1517"/>
    <w:rsid w:val="005E1D61"/>
    <w:rsid w:val="005E2896"/>
    <w:rsid w:val="005E6C04"/>
    <w:rsid w:val="005F42C8"/>
    <w:rsid w:val="005F5CFF"/>
    <w:rsid w:val="006000DA"/>
    <w:rsid w:val="006156A4"/>
    <w:rsid w:val="00621B76"/>
    <w:rsid w:val="00622111"/>
    <w:rsid w:val="00632026"/>
    <w:rsid w:val="0063584E"/>
    <w:rsid w:val="00635FD8"/>
    <w:rsid w:val="00640114"/>
    <w:rsid w:val="00643CF8"/>
    <w:rsid w:val="0064794B"/>
    <w:rsid w:val="00651384"/>
    <w:rsid w:val="00652075"/>
    <w:rsid w:val="00652DCE"/>
    <w:rsid w:val="00666E95"/>
    <w:rsid w:val="0066736A"/>
    <w:rsid w:val="00667887"/>
    <w:rsid w:val="00673A70"/>
    <w:rsid w:val="00673EED"/>
    <w:rsid w:val="00677C9B"/>
    <w:rsid w:val="00677E6D"/>
    <w:rsid w:val="00682A38"/>
    <w:rsid w:val="006840BF"/>
    <w:rsid w:val="0068440F"/>
    <w:rsid w:val="00684ED2"/>
    <w:rsid w:val="00687113"/>
    <w:rsid w:val="00687F96"/>
    <w:rsid w:val="006939B6"/>
    <w:rsid w:val="00695F14"/>
    <w:rsid w:val="006978FB"/>
    <w:rsid w:val="006A7668"/>
    <w:rsid w:val="006B7951"/>
    <w:rsid w:val="006B7FBF"/>
    <w:rsid w:val="006C12A6"/>
    <w:rsid w:val="006C14BD"/>
    <w:rsid w:val="006C6507"/>
    <w:rsid w:val="006E0311"/>
    <w:rsid w:val="006E629D"/>
    <w:rsid w:val="006F0872"/>
    <w:rsid w:val="006F2255"/>
    <w:rsid w:val="006F3DFF"/>
    <w:rsid w:val="006F4229"/>
    <w:rsid w:val="006F59F0"/>
    <w:rsid w:val="006F5F20"/>
    <w:rsid w:val="00707D80"/>
    <w:rsid w:val="007214C7"/>
    <w:rsid w:val="00724581"/>
    <w:rsid w:val="00726E60"/>
    <w:rsid w:val="00733CA4"/>
    <w:rsid w:val="0073412A"/>
    <w:rsid w:val="00734B59"/>
    <w:rsid w:val="00741351"/>
    <w:rsid w:val="007433C9"/>
    <w:rsid w:val="0074499D"/>
    <w:rsid w:val="00746E6C"/>
    <w:rsid w:val="0075029B"/>
    <w:rsid w:val="00752702"/>
    <w:rsid w:val="007537D1"/>
    <w:rsid w:val="00755EE3"/>
    <w:rsid w:val="007567A1"/>
    <w:rsid w:val="007615E5"/>
    <w:rsid w:val="00762C4C"/>
    <w:rsid w:val="007704CC"/>
    <w:rsid w:val="007721A5"/>
    <w:rsid w:val="00772DDE"/>
    <w:rsid w:val="00775F22"/>
    <w:rsid w:val="00786178"/>
    <w:rsid w:val="0079141B"/>
    <w:rsid w:val="00795142"/>
    <w:rsid w:val="007969AE"/>
    <w:rsid w:val="007A158A"/>
    <w:rsid w:val="007A2A95"/>
    <w:rsid w:val="007B0240"/>
    <w:rsid w:val="007B442E"/>
    <w:rsid w:val="007B6E85"/>
    <w:rsid w:val="007C3E46"/>
    <w:rsid w:val="007C42A3"/>
    <w:rsid w:val="007D0004"/>
    <w:rsid w:val="007D2449"/>
    <w:rsid w:val="007D405F"/>
    <w:rsid w:val="007D481C"/>
    <w:rsid w:val="007E03E5"/>
    <w:rsid w:val="007E4612"/>
    <w:rsid w:val="007E51A8"/>
    <w:rsid w:val="007F1807"/>
    <w:rsid w:val="008130FA"/>
    <w:rsid w:val="00817D24"/>
    <w:rsid w:val="0082008D"/>
    <w:rsid w:val="00824D13"/>
    <w:rsid w:val="00825B76"/>
    <w:rsid w:val="00826747"/>
    <w:rsid w:val="00826F42"/>
    <w:rsid w:val="00833AB2"/>
    <w:rsid w:val="00862EC0"/>
    <w:rsid w:val="00864A2A"/>
    <w:rsid w:val="00865B24"/>
    <w:rsid w:val="0086655D"/>
    <w:rsid w:val="00870635"/>
    <w:rsid w:val="00870C31"/>
    <w:rsid w:val="008722E3"/>
    <w:rsid w:val="008766A3"/>
    <w:rsid w:val="00876AA7"/>
    <w:rsid w:val="0088210C"/>
    <w:rsid w:val="00887085"/>
    <w:rsid w:val="00894835"/>
    <w:rsid w:val="008971CA"/>
    <w:rsid w:val="008A4E18"/>
    <w:rsid w:val="008B523E"/>
    <w:rsid w:val="008C07F2"/>
    <w:rsid w:val="008C3906"/>
    <w:rsid w:val="008C4713"/>
    <w:rsid w:val="008C54BF"/>
    <w:rsid w:val="008C6EB5"/>
    <w:rsid w:val="008E04BA"/>
    <w:rsid w:val="008E145C"/>
    <w:rsid w:val="008E328B"/>
    <w:rsid w:val="008F1300"/>
    <w:rsid w:val="008F2373"/>
    <w:rsid w:val="009030F0"/>
    <w:rsid w:val="0091501E"/>
    <w:rsid w:val="00915421"/>
    <w:rsid w:val="00930B83"/>
    <w:rsid w:val="00931871"/>
    <w:rsid w:val="00933031"/>
    <w:rsid w:val="009415CB"/>
    <w:rsid w:val="00945F2B"/>
    <w:rsid w:val="00946A18"/>
    <w:rsid w:val="00946FAE"/>
    <w:rsid w:val="00952B86"/>
    <w:rsid w:val="009543B0"/>
    <w:rsid w:val="00954D75"/>
    <w:rsid w:val="00957058"/>
    <w:rsid w:val="00970870"/>
    <w:rsid w:val="00976450"/>
    <w:rsid w:val="009962A5"/>
    <w:rsid w:val="009A7BAB"/>
    <w:rsid w:val="009B5B7D"/>
    <w:rsid w:val="009B72F8"/>
    <w:rsid w:val="009B7FAB"/>
    <w:rsid w:val="009E3431"/>
    <w:rsid w:val="009E47F0"/>
    <w:rsid w:val="009E554E"/>
    <w:rsid w:val="009E569D"/>
    <w:rsid w:val="009F14B1"/>
    <w:rsid w:val="009F1736"/>
    <w:rsid w:val="009F49FA"/>
    <w:rsid w:val="00A06B4F"/>
    <w:rsid w:val="00A210DA"/>
    <w:rsid w:val="00A310E7"/>
    <w:rsid w:val="00A43B98"/>
    <w:rsid w:val="00A53880"/>
    <w:rsid w:val="00A60F65"/>
    <w:rsid w:val="00A611DF"/>
    <w:rsid w:val="00A624D7"/>
    <w:rsid w:val="00A6648E"/>
    <w:rsid w:val="00A669D8"/>
    <w:rsid w:val="00A67232"/>
    <w:rsid w:val="00A763AD"/>
    <w:rsid w:val="00A84135"/>
    <w:rsid w:val="00A90B49"/>
    <w:rsid w:val="00AA02D5"/>
    <w:rsid w:val="00AB18A8"/>
    <w:rsid w:val="00AB2CA0"/>
    <w:rsid w:val="00AB51D5"/>
    <w:rsid w:val="00AC40CC"/>
    <w:rsid w:val="00AD0D15"/>
    <w:rsid w:val="00AD3A68"/>
    <w:rsid w:val="00AE119D"/>
    <w:rsid w:val="00AE61A4"/>
    <w:rsid w:val="00AF1798"/>
    <w:rsid w:val="00AF4AE0"/>
    <w:rsid w:val="00AF4E74"/>
    <w:rsid w:val="00AF7DD4"/>
    <w:rsid w:val="00B038C9"/>
    <w:rsid w:val="00B10239"/>
    <w:rsid w:val="00B1324E"/>
    <w:rsid w:val="00B1794D"/>
    <w:rsid w:val="00B311B2"/>
    <w:rsid w:val="00B342AD"/>
    <w:rsid w:val="00B443DD"/>
    <w:rsid w:val="00B558C5"/>
    <w:rsid w:val="00B6730B"/>
    <w:rsid w:val="00B712B5"/>
    <w:rsid w:val="00B7197B"/>
    <w:rsid w:val="00B802BD"/>
    <w:rsid w:val="00B8700B"/>
    <w:rsid w:val="00B90BCF"/>
    <w:rsid w:val="00B91C0C"/>
    <w:rsid w:val="00BA2F8E"/>
    <w:rsid w:val="00BA58D5"/>
    <w:rsid w:val="00BB0158"/>
    <w:rsid w:val="00BB1425"/>
    <w:rsid w:val="00BB2DC8"/>
    <w:rsid w:val="00BB47ED"/>
    <w:rsid w:val="00BC3684"/>
    <w:rsid w:val="00BC368E"/>
    <w:rsid w:val="00BD3014"/>
    <w:rsid w:val="00BD73E2"/>
    <w:rsid w:val="00BE6DFC"/>
    <w:rsid w:val="00BF0944"/>
    <w:rsid w:val="00BF1750"/>
    <w:rsid w:val="00BF51C8"/>
    <w:rsid w:val="00C01512"/>
    <w:rsid w:val="00C01876"/>
    <w:rsid w:val="00C019EE"/>
    <w:rsid w:val="00C02CB2"/>
    <w:rsid w:val="00C13070"/>
    <w:rsid w:val="00C14F5B"/>
    <w:rsid w:val="00C164B1"/>
    <w:rsid w:val="00C22202"/>
    <w:rsid w:val="00C2325B"/>
    <w:rsid w:val="00C2426B"/>
    <w:rsid w:val="00C37777"/>
    <w:rsid w:val="00C40663"/>
    <w:rsid w:val="00C418D7"/>
    <w:rsid w:val="00C41D89"/>
    <w:rsid w:val="00C4715E"/>
    <w:rsid w:val="00C47BE9"/>
    <w:rsid w:val="00C501F8"/>
    <w:rsid w:val="00C51A52"/>
    <w:rsid w:val="00C53651"/>
    <w:rsid w:val="00C55671"/>
    <w:rsid w:val="00C60F42"/>
    <w:rsid w:val="00C62131"/>
    <w:rsid w:val="00C64AD2"/>
    <w:rsid w:val="00C668A4"/>
    <w:rsid w:val="00C74BF5"/>
    <w:rsid w:val="00C765DF"/>
    <w:rsid w:val="00C84B18"/>
    <w:rsid w:val="00C858B5"/>
    <w:rsid w:val="00C85D28"/>
    <w:rsid w:val="00C93C64"/>
    <w:rsid w:val="00C9533A"/>
    <w:rsid w:val="00CA32B0"/>
    <w:rsid w:val="00CA4C1B"/>
    <w:rsid w:val="00CA5944"/>
    <w:rsid w:val="00CA7B1B"/>
    <w:rsid w:val="00CB0412"/>
    <w:rsid w:val="00CB1678"/>
    <w:rsid w:val="00CB2124"/>
    <w:rsid w:val="00CB265F"/>
    <w:rsid w:val="00CB7753"/>
    <w:rsid w:val="00CC7E2B"/>
    <w:rsid w:val="00CD0BBD"/>
    <w:rsid w:val="00CD42C7"/>
    <w:rsid w:val="00CE533D"/>
    <w:rsid w:val="00CE651B"/>
    <w:rsid w:val="00D06715"/>
    <w:rsid w:val="00D072D8"/>
    <w:rsid w:val="00D07828"/>
    <w:rsid w:val="00D10138"/>
    <w:rsid w:val="00D1407B"/>
    <w:rsid w:val="00D14C27"/>
    <w:rsid w:val="00D20884"/>
    <w:rsid w:val="00D21EE9"/>
    <w:rsid w:val="00D22C0E"/>
    <w:rsid w:val="00D23030"/>
    <w:rsid w:val="00D30DE9"/>
    <w:rsid w:val="00D35E01"/>
    <w:rsid w:val="00D36461"/>
    <w:rsid w:val="00D41489"/>
    <w:rsid w:val="00D41D6F"/>
    <w:rsid w:val="00D56836"/>
    <w:rsid w:val="00D64008"/>
    <w:rsid w:val="00D66409"/>
    <w:rsid w:val="00D673FC"/>
    <w:rsid w:val="00D70DB2"/>
    <w:rsid w:val="00D762AB"/>
    <w:rsid w:val="00D819E5"/>
    <w:rsid w:val="00D829A5"/>
    <w:rsid w:val="00D87686"/>
    <w:rsid w:val="00D90DE2"/>
    <w:rsid w:val="00DA67EC"/>
    <w:rsid w:val="00DB3723"/>
    <w:rsid w:val="00DE2907"/>
    <w:rsid w:val="00DE3DE4"/>
    <w:rsid w:val="00DE735F"/>
    <w:rsid w:val="00DF11BB"/>
    <w:rsid w:val="00E006E6"/>
    <w:rsid w:val="00E02719"/>
    <w:rsid w:val="00E105D2"/>
    <w:rsid w:val="00E13318"/>
    <w:rsid w:val="00E13BEF"/>
    <w:rsid w:val="00E14600"/>
    <w:rsid w:val="00E16AD0"/>
    <w:rsid w:val="00E22264"/>
    <w:rsid w:val="00E2505C"/>
    <w:rsid w:val="00E268BD"/>
    <w:rsid w:val="00E30E31"/>
    <w:rsid w:val="00E549E3"/>
    <w:rsid w:val="00E617D1"/>
    <w:rsid w:val="00E6677B"/>
    <w:rsid w:val="00E711E0"/>
    <w:rsid w:val="00E71A48"/>
    <w:rsid w:val="00E860CF"/>
    <w:rsid w:val="00E87169"/>
    <w:rsid w:val="00E92180"/>
    <w:rsid w:val="00E933BB"/>
    <w:rsid w:val="00E95773"/>
    <w:rsid w:val="00EA0574"/>
    <w:rsid w:val="00EA10FA"/>
    <w:rsid w:val="00EA3723"/>
    <w:rsid w:val="00EB6D16"/>
    <w:rsid w:val="00EB6F71"/>
    <w:rsid w:val="00EE2AB1"/>
    <w:rsid w:val="00EE6544"/>
    <w:rsid w:val="00F05E42"/>
    <w:rsid w:val="00F12C7D"/>
    <w:rsid w:val="00F21003"/>
    <w:rsid w:val="00F22EBA"/>
    <w:rsid w:val="00F35A67"/>
    <w:rsid w:val="00F37012"/>
    <w:rsid w:val="00F37EE6"/>
    <w:rsid w:val="00F42E13"/>
    <w:rsid w:val="00F44416"/>
    <w:rsid w:val="00F559D6"/>
    <w:rsid w:val="00F5710D"/>
    <w:rsid w:val="00F57ADC"/>
    <w:rsid w:val="00F615AF"/>
    <w:rsid w:val="00F70F18"/>
    <w:rsid w:val="00F76955"/>
    <w:rsid w:val="00F82143"/>
    <w:rsid w:val="00F84A9B"/>
    <w:rsid w:val="00F9181E"/>
    <w:rsid w:val="00F93B01"/>
    <w:rsid w:val="00F97C59"/>
    <w:rsid w:val="00FA39D0"/>
    <w:rsid w:val="00FB7E05"/>
    <w:rsid w:val="00FC28A7"/>
    <w:rsid w:val="00FC4902"/>
    <w:rsid w:val="00FC564C"/>
    <w:rsid w:val="00FD1CF9"/>
    <w:rsid w:val="00FD1E40"/>
    <w:rsid w:val="00FD44BD"/>
    <w:rsid w:val="00FE12BF"/>
    <w:rsid w:val="00FE5257"/>
    <w:rsid w:val="00FE71C8"/>
    <w:rsid w:val="00FE72CB"/>
    <w:rsid w:val="00FF0B9F"/>
    <w:rsid w:val="00FF669D"/>
    <w:rsid w:val="00FF7422"/>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de-CH" w:eastAsia="en-US" w:bidi="ar-SA"/>
      </w:rPr>
    </w:rPrDefault>
    <w:pPrDefault>
      <w:pPr>
        <w:spacing w:after="8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C3BB7"/>
    <w:rPr>
      <w:sz w:val="20"/>
      <w:szCs w:val="20"/>
    </w:rPr>
  </w:style>
  <w:style w:type="paragraph" w:styleId="Heading1">
    <w:name w:val="heading 1"/>
    <w:basedOn w:val="Normal"/>
    <w:next w:val="Normal"/>
    <w:link w:val="Heading1Char"/>
    <w:uiPriority w:val="9"/>
    <w:qFormat/>
    <w:rsid w:val="00D20884"/>
    <w:pPr>
      <w:numPr>
        <w:numId w:val="4"/>
      </w:numPr>
      <w:pBdr>
        <w:top w:val="single" w:sz="24" w:space="1" w:color="D5D3EA"/>
        <w:left w:val="single" w:sz="24" w:space="4" w:color="D5D3EA"/>
        <w:bottom w:val="single" w:sz="24" w:space="0" w:color="D5D3EA"/>
        <w:right w:val="single" w:sz="24" w:space="4" w:color="D5D3EA"/>
      </w:pBdr>
      <w:shd w:val="clear" w:color="auto" w:fill="D5D3EA"/>
      <w:spacing w:before="240" w:after="120"/>
      <w:outlineLvl w:val="0"/>
    </w:pPr>
    <w:rPr>
      <w:rFonts w:asciiTheme="majorHAnsi" w:hAnsiTheme="majorHAnsi"/>
      <w:b/>
      <w:bCs/>
      <w:color w:val="4F4F59"/>
      <w:spacing w:val="15"/>
      <w:sz w:val="24"/>
      <w:szCs w:val="22"/>
    </w:rPr>
  </w:style>
  <w:style w:type="paragraph" w:styleId="Heading2">
    <w:name w:val="heading 2"/>
    <w:basedOn w:val="Normal"/>
    <w:next w:val="Normal"/>
    <w:link w:val="Heading2Char"/>
    <w:uiPriority w:val="9"/>
    <w:unhideWhenUsed/>
    <w:qFormat/>
    <w:rsid w:val="00976450"/>
    <w:pPr>
      <w:numPr>
        <w:ilvl w:val="1"/>
        <w:numId w:val="4"/>
      </w:numPr>
      <w:pBdr>
        <w:top w:val="single" w:sz="8" w:space="1" w:color="4F4F59"/>
      </w:pBdr>
      <w:shd w:val="clear" w:color="auto" w:fill="FFFFFF" w:themeFill="background1"/>
      <w:spacing w:before="360" w:after="240"/>
      <w:ind w:left="578" w:hanging="578"/>
      <w:outlineLvl w:val="1"/>
    </w:pPr>
    <w:rPr>
      <w:rFonts w:asciiTheme="majorHAnsi" w:hAnsiTheme="majorHAnsi"/>
      <w:b/>
      <w:color w:val="4F4F59"/>
      <w:spacing w:val="15"/>
      <w:sz w:val="22"/>
      <w:szCs w:val="22"/>
    </w:rPr>
  </w:style>
  <w:style w:type="paragraph" w:styleId="Heading3">
    <w:name w:val="heading 3"/>
    <w:basedOn w:val="Normal"/>
    <w:next w:val="Normal"/>
    <w:link w:val="Heading3Char"/>
    <w:uiPriority w:val="9"/>
    <w:unhideWhenUsed/>
    <w:qFormat/>
    <w:rsid w:val="00976450"/>
    <w:pPr>
      <w:numPr>
        <w:ilvl w:val="2"/>
        <w:numId w:val="4"/>
      </w:numPr>
      <w:pBdr>
        <w:top w:val="dotted" w:sz="6" w:space="2" w:color="5C5C71"/>
      </w:pBdr>
      <w:spacing w:before="360" w:after="240"/>
      <w:outlineLvl w:val="2"/>
    </w:pPr>
    <w:rPr>
      <w:color w:val="4F4F59"/>
      <w:spacing w:val="15"/>
      <w:sz w:val="22"/>
      <w:szCs w:val="22"/>
    </w:rPr>
  </w:style>
  <w:style w:type="paragraph" w:styleId="Heading4">
    <w:name w:val="heading 4"/>
    <w:basedOn w:val="Normal"/>
    <w:next w:val="Normal"/>
    <w:link w:val="Heading4Char"/>
    <w:uiPriority w:val="9"/>
    <w:unhideWhenUsed/>
    <w:qFormat/>
    <w:rsid w:val="00976450"/>
    <w:pPr>
      <w:numPr>
        <w:ilvl w:val="3"/>
        <w:numId w:val="4"/>
      </w:numPr>
      <w:pBdr>
        <w:top w:val="dotted" w:sz="6" w:space="1" w:color="4F4F59"/>
      </w:pBdr>
      <w:spacing w:before="360" w:after="240"/>
      <w:ind w:left="862" w:hanging="862"/>
      <w:outlineLvl w:val="3"/>
    </w:pPr>
    <w:rPr>
      <w:i/>
      <w:color w:val="4F4F59"/>
      <w:spacing w:val="10"/>
      <w:sz w:val="22"/>
      <w:szCs w:val="22"/>
    </w:rPr>
  </w:style>
  <w:style w:type="paragraph" w:styleId="Heading5">
    <w:name w:val="heading 5"/>
    <w:basedOn w:val="Normal"/>
    <w:next w:val="Normal"/>
    <w:link w:val="Heading5Char"/>
    <w:uiPriority w:val="9"/>
    <w:unhideWhenUsed/>
    <w:qFormat/>
    <w:rsid w:val="00976450"/>
    <w:pPr>
      <w:numPr>
        <w:ilvl w:val="4"/>
        <w:numId w:val="4"/>
      </w:numPr>
      <w:spacing w:before="300" w:after="0"/>
      <w:outlineLvl w:val="4"/>
    </w:pPr>
    <w:rPr>
      <w:i/>
      <w:color w:val="4F4F59"/>
      <w:spacing w:val="10"/>
      <w:sz w:val="22"/>
      <w:szCs w:val="22"/>
    </w:rPr>
  </w:style>
  <w:style w:type="paragraph" w:styleId="Heading6">
    <w:name w:val="heading 6"/>
    <w:basedOn w:val="Normal"/>
    <w:next w:val="Normal"/>
    <w:link w:val="Heading6Char"/>
    <w:uiPriority w:val="9"/>
    <w:semiHidden/>
    <w:unhideWhenUsed/>
    <w:qFormat/>
    <w:rsid w:val="003C3BB7"/>
    <w:pPr>
      <w:numPr>
        <w:ilvl w:val="5"/>
        <w:numId w:val="4"/>
      </w:numPr>
      <w:pBdr>
        <w:bottom w:val="dotted" w:sz="6" w:space="1" w:color="4F81BD" w:themeColor="accent1"/>
      </w:pBdr>
      <w:spacing w:before="300" w:after="0"/>
      <w:outlineLvl w:val="5"/>
    </w:pPr>
    <w:rPr>
      <w:caps/>
      <w:color w:val="365F91" w:themeColor="accent1" w:themeShade="BF"/>
      <w:spacing w:val="10"/>
      <w:sz w:val="22"/>
      <w:szCs w:val="22"/>
    </w:rPr>
  </w:style>
  <w:style w:type="paragraph" w:styleId="Heading7">
    <w:name w:val="heading 7"/>
    <w:basedOn w:val="Normal"/>
    <w:next w:val="Normal"/>
    <w:link w:val="Heading7Char"/>
    <w:uiPriority w:val="9"/>
    <w:semiHidden/>
    <w:unhideWhenUsed/>
    <w:qFormat/>
    <w:rsid w:val="003C3BB7"/>
    <w:pPr>
      <w:numPr>
        <w:ilvl w:val="6"/>
        <w:numId w:val="4"/>
      </w:numPr>
      <w:spacing w:before="300" w:after="0"/>
      <w:outlineLvl w:val="6"/>
    </w:pPr>
    <w:rPr>
      <w:caps/>
      <w:color w:val="365F91" w:themeColor="accent1" w:themeShade="BF"/>
      <w:spacing w:val="10"/>
      <w:sz w:val="22"/>
      <w:szCs w:val="22"/>
    </w:rPr>
  </w:style>
  <w:style w:type="paragraph" w:styleId="Heading8">
    <w:name w:val="heading 8"/>
    <w:basedOn w:val="Normal"/>
    <w:next w:val="Normal"/>
    <w:link w:val="Heading8Char"/>
    <w:uiPriority w:val="9"/>
    <w:semiHidden/>
    <w:unhideWhenUsed/>
    <w:qFormat/>
    <w:rsid w:val="003C3BB7"/>
    <w:pPr>
      <w:numPr>
        <w:ilvl w:val="7"/>
        <w:numId w:val="4"/>
      </w:num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3C3BB7"/>
    <w:pPr>
      <w:numPr>
        <w:ilvl w:val="8"/>
        <w:numId w:val="4"/>
      </w:num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20884"/>
    <w:rPr>
      <w:rFonts w:asciiTheme="majorHAnsi" w:hAnsiTheme="majorHAnsi"/>
      <w:b/>
      <w:bCs/>
      <w:color w:val="4F4F59"/>
      <w:spacing w:val="15"/>
      <w:sz w:val="24"/>
      <w:shd w:val="clear" w:color="auto" w:fill="D5D3EA"/>
    </w:rPr>
  </w:style>
  <w:style w:type="character" w:customStyle="1" w:styleId="Heading2Char">
    <w:name w:val="Heading 2 Char"/>
    <w:basedOn w:val="DefaultParagraphFont"/>
    <w:link w:val="Heading2"/>
    <w:uiPriority w:val="9"/>
    <w:rsid w:val="00976450"/>
    <w:rPr>
      <w:rFonts w:asciiTheme="majorHAnsi" w:hAnsiTheme="majorHAnsi"/>
      <w:b/>
      <w:color w:val="4F4F59"/>
      <w:spacing w:val="15"/>
      <w:shd w:val="clear" w:color="auto" w:fill="FFFFFF" w:themeFill="background1"/>
    </w:rPr>
  </w:style>
  <w:style w:type="table" w:styleId="TableGrid">
    <w:name w:val="Table Grid"/>
    <w:basedOn w:val="TableNormal"/>
    <w:uiPriority w:val="59"/>
    <w:rsid w:val="00651384"/>
    <w:pPr>
      <w:spacing w:after="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Grid-Accent1">
    <w:name w:val="Light Grid Accent 1"/>
    <w:basedOn w:val="TableNormal"/>
    <w:uiPriority w:val="62"/>
    <w:rsid w:val="00CB0412"/>
    <w:pPr>
      <w:spacing w:after="0"/>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MediumShading1-Accent1">
    <w:name w:val="Medium Shading 1 Accent 1"/>
    <w:basedOn w:val="TableNormal"/>
    <w:uiPriority w:val="63"/>
    <w:rsid w:val="00FC564C"/>
    <w:pPr>
      <w:spacing w:after="0"/>
    </w:pPr>
    <w:tblPr>
      <w:tblStyleRowBandSize w:val="1"/>
      <w:tblStyleColBandSize w:val="1"/>
      <w:tblInd w:w="0" w:type="dxa"/>
      <w:tblBorders>
        <w:top w:val="single" w:sz="6" w:space="0" w:color="848491"/>
        <w:left w:val="single" w:sz="6" w:space="0" w:color="848491"/>
        <w:bottom w:val="single" w:sz="6" w:space="0" w:color="848491"/>
        <w:right w:val="single" w:sz="6" w:space="0" w:color="848491"/>
        <w:insideH w:val="single" w:sz="6" w:space="0" w:color="84849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4F59"/>
      </w:tcPr>
    </w:tblStylePr>
    <w:tblStylePr w:type="lastRow">
      <w:pPr>
        <w:spacing w:before="0" w:after="0" w:line="240" w:lineRule="auto"/>
      </w:pPr>
      <w:rPr>
        <w:b/>
        <w:bCs/>
      </w:rPr>
      <w:tblPr/>
      <w:tcPr>
        <w:tcBorders>
          <w:top w:val="nil"/>
          <w:left w:val="single" w:sz="8" w:space="0" w:color="7BA0CD" w:themeColor="accent1" w:themeTint="BF"/>
          <w:bottom w:val="single" w:sz="6" w:space="0" w:color="C2A1C3"/>
          <w:right w:val="single" w:sz="8" w:space="0" w:color="7BA0CD" w:themeColor="accent1" w:themeTint="BF"/>
          <w:insideH w:val="nil"/>
          <w:insideV w:val="nil"/>
        </w:tcBorders>
      </w:tcPr>
    </w:tblStylePr>
    <w:tblStylePr w:type="firstCol">
      <w:rPr>
        <w:b/>
        <w:bCs/>
      </w:rPr>
    </w:tblStylePr>
    <w:tblStylePr w:type="lastCol">
      <w:rPr>
        <w:b/>
        <w:bCs/>
      </w:rPr>
      <w:tblPr/>
      <w:tcPr>
        <w:tcBorders>
          <w:bottom w:val="nil"/>
        </w:tcBorders>
      </w:tcPr>
    </w:tblStylePr>
    <w:tblStylePr w:type="band1Vert">
      <w:tblPr/>
      <w:tcPr>
        <w:shd w:val="clear" w:color="auto" w:fill="D5D3EA"/>
      </w:tcPr>
    </w:tblStylePr>
    <w:tblStylePr w:type="band1Horz">
      <w:tblPr/>
      <w:tcPr>
        <w:shd w:val="clear" w:color="auto" w:fill="D5D3EA"/>
      </w:tcPr>
    </w:tblStylePr>
    <w:tblStylePr w:type="band2Horz">
      <w:tblPr/>
      <w:tcPr>
        <w:tcBorders>
          <w:insideH w:val="nil"/>
          <w:insideV w:val="nil"/>
        </w:tcBorders>
      </w:tcPr>
    </w:tblStylePr>
  </w:style>
  <w:style w:type="table" w:styleId="MediumList2-Accent1">
    <w:name w:val="Medium List 2 Accent 1"/>
    <w:basedOn w:val="TableNormal"/>
    <w:uiPriority w:val="66"/>
    <w:rsid w:val="00CB0412"/>
    <w:pPr>
      <w:spacing w:after="0"/>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1-Accent1">
    <w:name w:val="Medium List 1 Accent 1"/>
    <w:basedOn w:val="TableNormal"/>
    <w:uiPriority w:val="65"/>
    <w:rsid w:val="00CB0412"/>
    <w:pPr>
      <w:spacing w:after="0"/>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character" w:customStyle="1" w:styleId="Heading3Char">
    <w:name w:val="Heading 3 Char"/>
    <w:basedOn w:val="DefaultParagraphFont"/>
    <w:link w:val="Heading3"/>
    <w:uiPriority w:val="9"/>
    <w:rsid w:val="00976450"/>
    <w:rPr>
      <w:color w:val="4F4F59"/>
      <w:spacing w:val="15"/>
    </w:rPr>
  </w:style>
  <w:style w:type="character" w:customStyle="1" w:styleId="Heading4Char">
    <w:name w:val="Heading 4 Char"/>
    <w:basedOn w:val="DefaultParagraphFont"/>
    <w:link w:val="Heading4"/>
    <w:uiPriority w:val="9"/>
    <w:rsid w:val="00976450"/>
    <w:rPr>
      <w:i/>
      <w:color w:val="4F4F59"/>
      <w:spacing w:val="10"/>
    </w:rPr>
  </w:style>
  <w:style w:type="character" w:customStyle="1" w:styleId="Heading5Char">
    <w:name w:val="Heading 5 Char"/>
    <w:basedOn w:val="DefaultParagraphFont"/>
    <w:link w:val="Heading5"/>
    <w:uiPriority w:val="9"/>
    <w:rsid w:val="00976450"/>
    <w:rPr>
      <w:i/>
      <w:color w:val="4F4F59"/>
      <w:spacing w:val="10"/>
    </w:rPr>
  </w:style>
  <w:style w:type="character" w:customStyle="1" w:styleId="Heading6Char">
    <w:name w:val="Heading 6 Char"/>
    <w:basedOn w:val="DefaultParagraphFont"/>
    <w:link w:val="Heading6"/>
    <w:uiPriority w:val="9"/>
    <w:semiHidden/>
    <w:rsid w:val="003C3BB7"/>
    <w:rPr>
      <w:caps/>
      <w:color w:val="365F91" w:themeColor="accent1" w:themeShade="BF"/>
      <w:spacing w:val="10"/>
    </w:rPr>
  </w:style>
  <w:style w:type="character" w:customStyle="1" w:styleId="Heading7Char">
    <w:name w:val="Heading 7 Char"/>
    <w:basedOn w:val="DefaultParagraphFont"/>
    <w:link w:val="Heading7"/>
    <w:uiPriority w:val="9"/>
    <w:semiHidden/>
    <w:rsid w:val="003C3BB7"/>
    <w:rPr>
      <w:caps/>
      <w:color w:val="365F91" w:themeColor="accent1" w:themeShade="BF"/>
      <w:spacing w:val="10"/>
    </w:rPr>
  </w:style>
  <w:style w:type="character" w:customStyle="1" w:styleId="Heading8Char">
    <w:name w:val="Heading 8 Char"/>
    <w:basedOn w:val="DefaultParagraphFont"/>
    <w:link w:val="Heading8"/>
    <w:uiPriority w:val="9"/>
    <w:semiHidden/>
    <w:rsid w:val="003C3BB7"/>
    <w:rPr>
      <w:caps/>
      <w:spacing w:val="10"/>
      <w:sz w:val="18"/>
      <w:szCs w:val="18"/>
    </w:rPr>
  </w:style>
  <w:style w:type="character" w:customStyle="1" w:styleId="Heading9Char">
    <w:name w:val="Heading 9 Char"/>
    <w:basedOn w:val="DefaultParagraphFont"/>
    <w:link w:val="Heading9"/>
    <w:uiPriority w:val="9"/>
    <w:semiHidden/>
    <w:rsid w:val="003C3BB7"/>
    <w:rPr>
      <w:i/>
      <w:caps/>
      <w:spacing w:val="10"/>
      <w:sz w:val="18"/>
      <w:szCs w:val="18"/>
    </w:rPr>
  </w:style>
  <w:style w:type="paragraph" w:styleId="Caption">
    <w:name w:val="caption"/>
    <w:basedOn w:val="Normal"/>
    <w:next w:val="Normal"/>
    <w:uiPriority w:val="35"/>
    <w:unhideWhenUsed/>
    <w:qFormat/>
    <w:rsid w:val="003C3BB7"/>
    <w:rPr>
      <w:b/>
      <w:bCs/>
      <w:color w:val="365F91" w:themeColor="accent1" w:themeShade="BF"/>
      <w:sz w:val="16"/>
      <w:szCs w:val="16"/>
    </w:rPr>
  </w:style>
  <w:style w:type="paragraph" w:styleId="Title">
    <w:name w:val="Title"/>
    <w:basedOn w:val="Normal"/>
    <w:next w:val="Normal"/>
    <w:link w:val="TitleChar"/>
    <w:uiPriority w:val="10"/>
    <w:qFormat/>
    <w:rsid w:val="005E2896"/>
    <w:pPr>
      <w:spacing w:before="720"/>
    </w:pPr>
    <w:rPr>
      <w:caps/>
      <w:color w:val="291829"/>
      <w:spacing w:val="10"/>
      <w:kern w:val="28"/>
      <w:sz w:val="52"/>
      <w:szCs w:val="52"/>
    </w:rPr>
  </w:style>
  <w:style w:type="character" w:customStyle="1" w:styleId="TitleChar">
    <w:name w:val="Title Char"/>
    <w:basedOn w:val="DefaultParagraphFont"/>
    <w:link w:val="Title"/>
    <w:uiPriority w:val="10"/>
    <w:rsid w:val="005E2896"/>
    <w:rPr>
      <w:caps/>
      <w:color w:val="291829"/>
      <w:spacing w:val="10"/>
      <w:kern w:val="28"/>
      <w:sz w:val="52"/>
      <w:szCs w:val="52"/>
    </w:rPr>
  </w:style>
  <w:style w:type="paragraph" w:styleId="Subtitle">
    <w:name w:val="Subtitle"/>
    <w:basedOn w:val="Normal"/>
    <w:next w:val="Normal"/>
    <w:link w:val="SubtitleChar"/>
    <w:uiPriority w:val="11"/>
    <w:qFormat/>
    <w:rsid w:val="003C3BB7"/>
    <w:pPr>
      <w:spacing w:after="1000"/>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3C3BB7"/>
    <w:rPr>
      <w:caps/>
      <w:color w:val="595959" w:themeColor="text1" w:themeTint="A6"/>
      <w:spacing w:val="10"/>
      <w:sz w:val="24"/>
      <w:szCs w:val="24"/>
    </w:rPr>
  </w:style>
  <w:style w:type="character" w:styleId="Strong">
    <w:name w:val="Strong"/>
    <w:uiPriority w:val="22"/>
    <w:qFormat/>
    <w:rsid w:val="003C3BB7"/>
    <w:rPr>
      <w:b/>
      <w:bCs/>
    </w:rPr>
  </w:style>
  <w:style w:type="character" w:styleId="Emphasis">
    <w:name w:val="Emphasis"/>
    <w:uiPriority w:val="20"/>
    <w:qFormat/>
    <w:rsid w:val="003C3BB7"/>
    <w:rPr>
      <w:caps/>
      <w:color w:val="243F60" w:themeColor="accent1" w:themeShade="7F"/>
      <w:spacing w:val="5"/>
    </w:rPr>
  </w:style>
  <w:style w:type="paragraph" w:styleId="NoSpacing">
    <w:name w:val="No Spacing"/>
    <w:basedOn w:val="Normal"/>
    <w:link w:val="NoSpacingChar"/>
    <w:uiPriority w:val="1"/>
    <w:qFormat/>
    <w:rsid w:val="003C3BB7"/>
    <w:pPr>
      <w:spacing w:after="0"/>
    </w:pPr>
  </w:style>
  <w:style w:type="character" w:customStyle="1" w:styleId="NoSpacingChar">
    <w:name w:val="No Spacing Char"/>
    <w:basedOn w:val="DefaultParagraphFont"/>
    <w:link w:val="NoSpacing"/>
    <w:uiPriority w:val="1"/>
    <w:rsid w:val="003C3BB7"/>
    <w:rPr>
      <w:sz w:val="20"/>
      <w:szCs w:val="20"/>
    </w:rPr>
  </w:style>
  <w:style w:type="paragraph" w:styleId="ListParagraph">
    <w:name w:val="List Paragraph"/>
    <w:basedOn w:val="Normal"/>
    <w:uiPriority w:val="34"/>
    <w:qFormat/>
    <w:rsid w:val="003C3BB7"/>
    <w:pPr>
      <w:ind w:left="720"/>
      <w:contextualSpacing/>
    </w:pPr>
  </w:style>
  <w:style w:type="paragraph" w:styleId="Quote">
    <w:name w:val="Quote"/>
    <w:basedOn w:val="Normal"/>
    <w:next w:val="Normal"/>
    <w:link w:val="QuoteChar"/>
    <w:uiPriority w:val="29"/>
    <w:qFormat/>
    <w:rsid w:val="003C3BB7"/>
    <w:rPr>
      <w:i/>
      <w:iCs/>
    </w:rPr>
  </w:style>
  <w:style w:type="character" w:customStyle="1" w:styleId="QuoteChar">
    <w:name w:val="Quote Char"/>
    <w:basedOn w:val="DefaultParagraphFont"/>
    <w:link w:val="Quote"/>
    <w:uiPriority w:val="29"/>
    <w:rsid w:val="003C3BB7"/>
    <w:rPr>
      <w:i/>
      <w:iCs/>
      <w:sz w:val="20"/>
      <w:szCs w:val="20"/>
    </w:rPr>
  </w:style>
  <w:style w:type="paragraph" w:styleId="IntenseQuote">
    <w:name w:val="Intense Quote"/>
    <w:basedOn w:val="Normal"/>
    <w:next w:val="Normal"/>
    <w:link w:val="IntenseQuoteChar"/>
    <w:uiPriority w:val="30"/>
    <w:qFormat/>
    <w:rsid w:val="003C3BB7"/>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IntenseQuoteChar">
    <w:name w:val="Intense Quote Char"/>
    <w:basedOn w:val="DefaultParagraphFont"/>
    <w:link w:val="IntenseQuote"/>
    <w:uiPriority w:val="30"/>
    <w:rsid w:val="003C3BB7"/>
    <w:rPr>
      <w:i/>
      <w:iCs/>
      <w:color w:val="4F81BD" w:themeColor="accent1"/>
      <w:sz w:val="20"/>
      <w:szCs w:val="20"/>
    </w:rPr>
  </w:style>
  <w:style w:type="character" w:styleId="SubtleEmphasis">
    <w:name w:val="Subtle Emphasis"/>
    <w:uiPriority w:val="19"/>
    <w:qFormat/>
    <w:rsid w:val="003C3BB7"/>
    <w:rPr>
      <w:i/>
      <w:iCs/>
      <w:color w:val="243F60" w:themeColor="accent1" w:themeShade="7F"/>
    </w:rPr>
  </w:style>
  <w:style w:type="character" w:styleId="IntenseEmphasis">
    <w:name w:val="Intense Emphasis"/>
    <w:uiPriority w:val="21"/>
    <w:qFormat/>
    <w:rsid w:val="003C3BB7"/>
    <w:rPr>
      <w:b/>
      <w:bCs/>
      <w:caps/>
      <w:color w:val="243F60" w:themeColor="accent1" w:themeShade="7F"/>
      <w:spacing w:val="10"/>
    </w:rPr>
  </w:style>
  <w:style w:type="character" w:styleId="SubtleReference">
    <w:name w:val="Subtle Reference"/>
    <w:uiPriority w:val="31"/>
    <w:qFormat/>
    <w:rsid w:val="003C3BB7"/>
    <w:rPr>
      <w:b/>
      <w:bCs/>
      <w:color w:val="4F81BD" w:themeColor="accent1"/>
    </w:rPr>
  </w:style>
  <w:style w:type="character" w:styleId="IntenseReference">
    <w:name w:val="Intense Reference"/>
    <w:uiPriority w:val="32"/>
    <w:qFormat/>
    <w:rsid w:val="003C3BB7"/>
    <w:rPr>
      <w:b/>
      <w:bCs/>
      <w:i/>
      <w:iCs/>
      <w:caps/>
      <w:color w:val="4F81BD" w:themeColor="accent1"/>
    </w:rPr>
  </w:style>
  <w:style w:type="character" w:styleId="BookTitle">
    <w:name w:val="Book Title"/>
    <w:uiPriority w:val="33"/>
    <w:qFormat/>
    <w:rsid w:val="003C3BB7"/>
    <w:rPr>
      <w:b/>
      <w:bCs/>
      <w:i/>
      <w:iCs/>
      <w:spacing w:val="9"/>
    </w:rPr>
  </w:style>
  <w:style w:type="paragraph" w:styleId="TOCHeading">
    <w:name w:val="TOC Heading"/>
    <w:basedOn w:val="Heading1"/>
    <w:next w:val="Normal"/>
    <w:uiPriority w:val="39"/>
    <w:unhideWhenUsed/>
    <w:qFormat/>
    <w:rsid w:val="003C3BB7"/>
    <w:pPr>
      <w:outlineLvl w:val="9"/>
    </w:pPr>
    <w:rPr>
      <w:lang w:bidi="en-US"/>
    </w:rPr>
  </w:style>
  <w:style w:type="paragraph" w:styleId="TOC1">
    <w:name w:val="toc 1"/>
    <w:basedOn w:val="Normal"/>
    <w:next w:val="Normal"/>
    <w:autoRedefine/>
    <w:uiPriority w:val="39"/>
    <w:unhideWhenUsed/>
    <w:qFormat/>
    <w:rsid w:val="000A2C34"/>
    <w:pPr>
      <w:spacing w:after="100"/>
    </w:pPr>
    <w:rPr>
      <w:b/>
    </w:rPr>
  </w:style>
  <w:style w:type="paragraph" w:styleId="TOC2">
    <w:name w:val="toc 2"/>
    <w:basedOn w:val="Normal"/>
    <w:next w:val="Normal"/>
    <w:autoRedefine/>
    <w:uiPriority w:val="39"/>
    <w:unhideWhenUsed/>
    <w:qFormat/>
    <w:rsid w:val="006F2255"/>
    <w:pPr>
      <w:spacing w:after="100"/>
      <w:ind w:left="200"/>
    </w:pPr>
  </w:style>
  <w:style w:type="character" w:styleId="Hyperlink">
    <w:name w:val="Hyperlink"/>
    <w:basedOn w:val="DefaultParagraphFont"/>
    <w:uiPriority w:val="99"/>
    <w:unhideWhenUsed/>
    <w:rsid w:val="006F2255"/>
    <w:rPr>
      <w:color w:val="0000FF" w:themeColor="hyperlink"/>
      <w:u w:val="single"/>
    </w:rPr>
  </w:style>
  <w:style w:type="paragraph" w:styleId="BalloonText">
    <w:name w:val="Balloon Text"/>
    <w:basedOn w:val="Normal"/>
    <w:link w:val="BalloonTextChar"/>
    <w:uiPriority w:val="99"/>
    <w:semiHidden/>
    <w:unhideWhenUsed/>
    <w:rsid w:val="006F2255"/>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6F2255"/>
    <w:rPr>
      <w:rFonts w:ascii="Tahoma" w:hAnsi="Tahoma" w:cs="Tahoma"/>
      <w:sz w:val="16"/>
      <w:szCs w:val="16"/>
    </w:rPr>
  </w:style>
  <w:style w:type="paragraph" w:styleId="TOC3">
    <w:name w:val="toc 3"/>
    <w:basedOn w:val="Normal"/>
    <w:next w:val="Normal"/>
    <w:autoRedefine/>
    <w:uiPriority w:val="39"/>
    <w:unhideWhenUsed/>
    <w:qFormat/>
    <w:rsid w:val="009962A5"/>
    <w:pPr>
      <w:spacing w:after="100" w:line="276" w:lineRule="auto"/>
      <w:ind w:left="440"/>
    </w:pPr>
    <w:rPr>
      <w:szCs w:val="22"/>
      <w:lang w:eastAsia="de-CH"/>
    </w:rPr>
  </w:style>
  <w:style w:type="paragraph" w:styleId="Header">
    <w:name w:val="header"/>
    <w:basedOn w:val="Normal"/>
    <w:link w:val="HeaderChar"/>
    <w:uiPriority w:val="99"/>
    <w:unhideWhenUsed/>
    <w:rsid w:val="008F2373"/>
    <w:pPr>
      <w:tabs>
        <w:tab w:val="center" w:pos="4536"/>
        <w:tab w:val="right" w:pos="9072"/>
      </w:tabs>
      <w:spacing w:after="0"/>
    </w:pPr>
  </w:style>
  <w:style w:type="character" w:customStyle="1" w:styleId="HeaderChar">
    <w:name w:val="Header Char"/>
    <w:basedOn w:val="DefaultParagraphFont"/>
    <w:link w:val="Header"/>
    <w:uiPriority w:val="99"/>
    <w:rsid w:val="008F2373"/>
    <w:rPr>
      <w:sz w:val="20"/>
      <w:szCs w:val="20"/>
    </w:rPr>
  </w:style>
  <w:style w:type="paragraph" w:styleId="Footer">
    <w:name w:val="footer"/>
    <w:basedOn w:val="Normal"/>
    <w:link w:val="FooterChar"/>
    <w:uiPriority w:val="99"/>
    <w:unhideWhenUsed/>
    <w:rsid w:val="008F2373"/>
    <w:pPr>
      <w:tabs>
        <w:tab w:val="center" w:pos="4536"/>
        <w:tab w:val="right" w:pos="9072"/>
      </w:tabs>
      <w:spacing w:after="0"/>
    </w:pPr>
  </w:style>
  <w:style w:type="character" w:customStyle="1" w:styleId="FooterChar">
    <w:name w:val="Footer Char"/>
    <w:basedOn w:val="DefaultParagraphFont"/>
    <w:link w:val="Footer"/>
    <w:uiPriority w:val="99"/>
    <w:rsid w:val="008F2373"/>
    <w:rPr>
      <w:sz w:val="20"/>
      <w:szCs w:val="20"/>
    </w:rPr>
  </w:style>
  <w:style w:type="paragraph" w:styleId="TableofFigures">
    <w:name w:val="table of figures"/>
    <w:basedOn w:val="Normal"/>
    <w:next w:val="Normal"/>
    <w:uiPriority w:val="99"/>
    <w:unhideWhenUsed/>
    <w:rsid w:val="00F97C59"/>
    <w:pPr>
      <w:spacing w:after="0"/>
    </w:pPr>
  </w:style>
  <w:style w:type="paragraph" w:styleId="FootnoteText">
    <w:name w:val="footnote text"/>
    <w:basedOn w:val="Normal"/>
    <w:link w:val="FootnoteTextChar"/>
    <w:uiPriority w:val="99"/>
    <w:semiHidden/>
    <w:unhideWhenUsed/>
    <w:rsid w:val="008130FA"/>
    <w:pPr>
      <w:spacing w:after="0"/>
    </w:pPr>
  </w:style>
  <w:style w:type="character" w:customStyle="1" w:styleId="FootnoteTextChar">
    <w:name w:val="Footnote Text Char"/>
    <w:basedOn w:val="DefaultParagraphFont"/>
    <w:link w:val="FootnoteText"/>
    <w:uiPriority w:val="99"/>
    <w:semiHidden/>
    <w:rsid w:val="008130FA"/>
    <w:rPr>
      <w:sz w:val="20"/>
      <w:szCs w:val="20"/>
    </w:rPr>
  </w:style>
  <w:style w:type="character" w:styleId="FootnoteReference">
    <w:name w:val="footnote reference"/>
    <w:basedOn w:val="DefaultParagraphFont"/>
    <w:uiPriority w:val="99"/>
    <w:unhideWhenUsed/>
    <w:rsid w:val="008130FA"/>
    <w:rPr>
      <w:vertAlign w:val="superscript"/>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de-CH" w:eastAsia="en-US" w:bidi="ar-SA"/>
      </w:rPr>
    </w:rPrDefault>
    <w:pPrDefault>
      <w:pPr>
        <w:spacing w:after="8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C3BB7"/>
    <w:rPr>
      <w:sz w:val="20"/>
      <w:szCs w:val="20"/>
    </w:rPr>
  </w:style>
  <w:style w:type="paragraph" w:styleId="Heading1">
    <w:name w:val="heading 1"/>
    <w:basedOn w:val="Normal"/>
    <w:next w:val="Normal"/>
    <w:link w:val="Heading1Char"/>
    <w:uiPriority w:val="9"/>
    <w:qFormat/>
    <w:rsid w:val="00D20884"/>
    <w:pPr>
      <w:numPr>
        <w:numId w:val="4"/>
      </w:numPr>
      <w:pBdr>
        <w:top w:val="single" w:sz="24" w:space="1" w:color="D5D3EA"/>
        <w:left w:val="single" w:sz="24" w:space="4" w:color="D5D3EA"/>
        <w:bottom w:val="single" w:sz="24" w:space="0" w:color="D5D3EA"/>
        <w:right w:val="single" w:sz="24" w:space="4" w:color="D5D3EA"/>
      </w:pBdr>
      <w:shd w:val="clear" w:color="auto" w:fill="D5D3EA"/>
      <w:spacing w:before="240" w:after="120"/>
      <w:outlineLvl w:val="0"/>
    </w:pPr>
    <w:rPr>
      <w:rFonts w:asciiTheme="majorHAnsi" w:hAnsiTheme="majorHAnsi"/>
      <w:b/>
      <w:bCs/>
      <w:color w:val="4F4F59"/>
      <w:spacing w:val="15"/>
      <w:sz w:val="24"/>
      <w:szCs w:val="22"/>
    </w:rPr>
  </w:style>
  <w:style w:type="paragraph" w:styleId="Heading2">
    <w:name w:val="heading 2"/>
    <w:basedOn w:val="Normal"/>
    <w:next w:val="Normal"/>
    <w:link w:val="Heading2Char"/>
    <w:uiPriority w:val="9"/>
    <w:unhideWhenUsed/>
    <w:qFormat/>
    <w:rsid w:val="00976450"/>
    <w:pPr>
      <w:numPr>
        <w:ilvl w:val="1"/>
        <w:numId w:val="4"/>
      </w:numPr>
      <w:pBdr>
        <w:top w:val="single" w:sz="8" w:space="1" w:color="4F4F59"/>
      </w:pBdr>
      <w:shd w:val="clear" w:color="auto" w:fill="FFFFFF" w:themeFill="background1"/>
      <w:spacing w:before="360" w:after="240"/>
      <w:ind w:left="578" w:hanging="578"/>
      <w:outlineLvl w:val="1"/>
    </w:pPr>
    <w:rPr>
      <w:rFonts w:asciiTheme="majorHAnsi" w:hAnsiTheme="majorHAnsi"/>
      <w:b/>
      <w:color w:val="4F4F59"/>
      <w:spacing w:val="15"/>
      <w:sz w:val="22"/>
      <w:szCs w:val="22"/>
    </w:rPr>
  </w:style>
  <w:style w:type="paragraph" w:styleId="Heading3">
    <w:name w:val="heading 3"/>
    <w:basedOn w:val="Normal"/>
    <w:next w:val="Normal"/>
    <w:link w:val="Heading3Char"/>
    <w:uiPriority w:val="9"/>
    <w:unhideWhenUsed/>
    <w:qFormat/>
    <w:rsid w:val="00976450"/>
    <w:pPr>
      <w:numPr>
        <w:ilvl w:val="2"/>
        <w:numId w:val="4"/>
      </w:numPr>
      <w:pBdr>
        <w:top w:val="dotted" w:sz="6" w:space="2" w:color="5C5C71"/>
      </w:pBdr>
      <w:spacing w:before="360" w:after="240"/>
      <w:outlineLvl w:val="2"/>
    </w:pPr>
    <w:rPr>
      <w:color w:val="4F4F59"/>
      <w:spacing w:val="15"/>
      <w:sz w:val="22"/>
      <w:szCs w:val="22"/>
    </w:rPr>
  </w:style>
  <w:style w:type="paragraph" w:styleId="Heading4">
    <w:name w:val="heading 4"/>
    <w:basedOn w:val="Normal"/>
    <w:next w:val="Normal"/>
    <w:link w:val="Heading4Char"/>
    <w:uiPriority w:val="9"/>
    <w:unhideWhenUsed/>
    <w:qFormat/>
    <w:rsid w:val="00976450"/>
    <w:pPr>
      <w:numPr>
        <w:ilvl w:val="3"/>
        <w:numId w:val="4"/>
      </w:numPr>
      <w:pBdr>
        <w:top w:val="dotted" w:sz="6" w:space="1" w:color="4F4F59"/>
      </w:pBdr>
      <w:spacing w:before="360" w:after="240"/>
      <w:ind w:left="862" w:hanging="862"/>
      <w:outlineLvl w:val="3"/>
    </w:pPr>
    <w:rPr>
      <w:i/>
      <w:color w:val="4F4F59"/>
      <w:spacing w:val="10"/>
      <w:sz w:val="22"/>
      <w:szCs w:val="22"/>
    </w:rPr>
  </w:style>
  <w:style w:type="paragraph" w:styleId="Heading5">
    <w:name w:val="heading 5"/>
    <w:basedOn w:val="Normal"/>
    <w:next w:val="Normal"/>
    <w:link w:val="Heading5Char"/>
    <w:uiPriority w:val="9"/>
    <w:unhideWhenUsed/>
    <w:qFormat/>
    <w:rsid w:val="00976450"/>
    <w:pPr>
      <w:numPr>
        <w:ilvl w:val="4"/>
        <w:numId w:val="4"/>
      </w:numPr>
      <w:spacing w:before="300" w:after="0"/>
      <w:outlineLvl w:val="4"/>
    </w:pPr>
    <w:rPr>
      <w:i/>
      <w:color w:val="4F4F59"/>
      <w:spacing w:val="10"/>
      <w:sz w:val="22"/>
      <w:szCs w:val="22"/>
    </w:rPr>
  </w:style>
  <w:style w:type="paragraph" w:styleId="Heading6">
    <w:name w:val="heading 6"/>
    <w:basedOn w:val="Normal"/>
    <w:next w:val="Normal"/>
    <w:link w:val="Heading6Char"/>
    <w:uiPriority w:val="9"/>
    <w:semiHidden/>
    <w:unhideWhenUsed/>
    <w:qFormat/>
    <w:rsid w:val="003C3BB7"/>
    <w:pPr>
      <w:numPr>
        <w:ilvl w:val="5"/>
        <w:numId w:val="4"/>
      </w:numPr>
      <w:pBdr>
        <w:bottom w:val="dotted" w:sz="6" w:space="1" w:color="4F81BD" w:themeColor="accent1"/>
      </w:pBdr>
      <w:spacing w:before="300" w:after="0"/>
      <w:outlineLvl w:val="5"/>
    </w:pPr>
    <w:rPr>
      <w:caps/>
      <w:color w:val="365F91" w:themeColor="accent1" w:themeShade="BF"/>
      <w:spacing w:val="10"/>
      <w:sz w:val="22"/>
      <w:szCs w:val="22"/>
    </w:rPr>
  </w:style>
  <w:style w:type="paragraph" w:styleId="Heading7">
    <w:name w:val="heading 7"/>
    <w:basedOn w:val="Normal"/>
    <w:next w:val="Normal"/>
    <w:link w:val="Heading7Char"/>
    <w:uiPriority w:val="9"/>
    <w:semiHidden/>
    <w:unhideWhenUsed/>
    <w:qFormat/>
    <w:rsid w:val="003C3BB7"/>
    <w:pPr>
      <w:numPr>
        <w:ilvl w:val="6"/>
        <w:numId w:val="4"/>
      </w:numPr>
      <w:spacing w:before="300" w:after="0"/>
      <w:outlineLvl w:val="6"/>
    </w:pPr>
    <w:rPr>
      <w:caps/>
      <w:color w:val="365F91" w:themeColor="accent1" w:themeShade="BF"/>
      <w:spacing w:val="10"/>
      <w:sz w:val="22"/>
      <w:szCs w:val="22"/>
    </w:rPr>
  </w:style>
  <w:style w:type="paragraph" w:styleId="Heading8">
    <w:name w:val="heading 8"/>
    <w:basedOn w:val="Normal"/>
    <w:next w:val="Normal"/>
    <w:link w:val="Heading8Char"/>
    <w:uiPriority w:val="9"/>
    <w:semiHidden/>
    <w:unhideWhenUsed/>
    <w:qFormat/>
    <w:rsid w:val="003C3BB7"/>
    <w:pPr>
      <w:numPr>
        <w:ilvl w:val="7"/>
        <w:numId w:val="4"/>
      </w:num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3C3BB7"/>
    <w:pPr>
      <w:numPr>
        <w:ilvl w:val="8"/>
        <w:numId w:val="4"/>
      </w:num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20884"/>
    <w:rPr>
      <w:rFonts w:asciiTheme="majorHAnsi" w:hAnsiTheme="majorHAnsi"/>
      <w:b/>
      <w:bCs/>
      <w:color w:val="4F4F59"/>
      <w:spacing w:val="15"/>
      <w:sz w:val="24"/>
      <w:shd w:val="clear" w:color="auto" w:fill="D5D3EA"/>
    </w:rPr>
  </w:style>
  <w:style w:type="character" w:customStyle="1" w:styleId="Heading2Char">
    <w:name w:val="Heading 2 Char"/>
    <w:basedOn w:val="DefaultParagraphFont"/>
    <w:link w:val="Heading2"/>
    <w:uiPriority w:val="9"/>
    <w:rsid w:val="00976450"/>
    <w:rPr>
      <w:rFonts w:asciiTheme="majorHAnsi" w:hAnsiTheme="majorHAnsi"/>
      <w:b/>
      <w:color w:val="4F4F59"/>
      <w:spacing w:val="15"/>
      <w:shd w:val="clear" w:color="auto" w:fill="FFFFFF" w:themeFill="background1"/>
    </w:rPr>
  </w:style>
  <w:style w:type="table" w:styleId="TableGrid">
    <w:name w:val="Table Grid"/>
    <w:basedOn w:val="TableNormal"/>
    <w:uiPriority w:val="59"/>
    <w:rsid w:val="00651384"/>
    <w:pPr>
      <w:spacing w:after="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Grid-Accent1">
    <w:name w:val="Light Grid Accent 1"/>
    <w:basedOn w:val="TableNormal"/>
    <w:uiPriority w:val="62"/>
    <w:rsid w:val="00CB0412"/>
    <w:pPr>
      <w:spacing w:after="0"/>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MediumShading1-Accent1">
    <w:name w:val="Medium Shading 1 Accent 1"/>
    <w:basedOn w:val="TableNormal"/>
    <w:uiPriority w:val="63"/>
    <w:rsid w:val="00FC564C"/>
    <w:pPr>
      <w:spacing w:after="0"/>
    </w:pPr>
    <w:tblPr>
      <w:tblStyleRowBandSize w:val="1"/>
      <w:tblStyleColBandSize w:val="1"/>
      <w:tblInd w:w="0" w:type="dxa"/>
      <w:tblBorders>
        <w:top w:val="single" w:sz="6" w:space="0" w:color="848491"/>
        <w:left w:val="single" w:sz="6" w:space="0" w:color="848491"/>
        <w:bottom w:val="single" w:sz="6" w:space="0" w:color="848491"/>
        <w:right w:val="single" w:sz="6" w:space="0" w:color="848491"/>
        <w:insideH w:val="single" w:sz="6" w:space="0" w:color="84849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4F59"/>
      </w:tcPr>
    </w:tblStylePr>
    <w:tblStylePr w:type="lastRow">
      <w:pPr>
        <w:spacing w:before="0" w:after="0" w:line="240" w:lineRule="auto"/>
      </w:pPr>
      <w:rPr>
        <w:b/>
        <w:bCs/>
      </w:rPr>
      <w:tblPr/>
      <w:tcPr>
        <w:tcBorders>
          <w:top w:val="nil"/>
          <w:left w:val="single" w:sz="8" w:space="0" w:color="7BA0CD" w:themeColor="accent1" w:themeTint="BF"/>
          <w:bottom w:val="single" w:sz="6" w:space="0" w:color="C2A1C3"/>
          <w:right w:val="single" w:sz="8" w:space="0" w:color="7BA0CD" w:themeColor="accent1" w:themeTint="BF"/>
          <w:insideH w:val="nil"/>
          <w:insideV w:val="nil"/>
        </w:tcBorders>
      </w:tcPr>
    </w:tblStylePr>
    <w:tblStylePr w:type="firstCol">
      <w:rPr>
        <w:b/>
        <w:bCs/>
      </w:rPr>
    </w:tblStylePr>
    <w:tblStylePr w:type="lastCol">
      <w:rPr>
        <w:b/>
        <w:bCs/>
      </w:rPr>
      <w:tblPr/>
      <w:tcPr>
        <w:tcBorders>
          <w:bottom w:val="nil"/>
        </w:tcBorders>
      </w:tcPr>
    </w:tblStylePr>
    <w:tblStylePr w:type="band1Vert">
      <w:tblPr/>
      <w:tcPr>
        <w:shd w:val="clear" w:color="auto" w:fill="D5D3EA"/>
      </w:tcPr>
    </w:tblStylePr>
    <w:tblStylePr w:type="band1Horz">
      <w:tblPr/>
      <w:tcPr>
        <w:shd w:val="clear" w:color="auto" w:fill="D5D3EA"/>
      </w:tcPr>
    </w:tblStylePr>
    <w:tblStylePr w:type="band2Horz">
      <w:tblPr/>
      <w:tcPr>
        <w:tcBorders>
          <w:insideH w:val="nil"/>
          <w:insideV w:val="nil"/>
        </w:tcBorders>
      </w:tcPr>
    </w:tblStylePr>
  </w:style>
  <w:style w:type="table" w:styleId="MediumList2-Accent1">
    <w:name w:val="Medium List 2 Accent 1"/>
    <w:basedOn w:val="TableNormal"/>
    <w:uiPriority w:val="66"/>
    <w:rsid w:val="00CB0412"/>
    <w:pPr>
      <w:spacing w:after="0"/>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1-Accent1">
    <w:name w:val="Medium List 1 Accent 1"/>
    <w:basedOn w:val="TableNormal"/>
    <w:uiPriority w:val="65"/>
    <w:rsid w:val="00CB0412"/>
    <w:pPr>
      <w:spacing w:after="0"/>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character" w:customStyle="1" w:styleId="Heading3Char">
    <w:name w:val="Heading 3 Char"/>
    <w:basedOn w:val="DefaultParagraphFont"/>
    <w:link w:val="Heading3"/>
    <w:uiPriority w:val="9"/>
    <w:rsid w:val="00976450"/>
    <w:rPr>
      <w:color w:val="4F4F59"/>
      <w:spacing w:val="15"/>
    </w:rPr>
  </w:style>
  <w:style w:type="character" w:customStyle="1" w:styleId="Heading4Char">
    <w:name w:val="Heading 4 Char"/>
    <w:basedOn w:val="DefaultParagraphFont"/>
    <w:link w:val="Heading4"/>
    <w:uiPriority w:val="9"/>
    <w:rsid w:val="00976450"/>
    <w:rPr>
      <w:i/>
      <w:color w:val="4F4F59"/>
      <w:spacing w:val="10"/>
    </w:rPr>
  </w:style>
  <w:style w:type="character" w:customStyle="1" w:styleId="Heading5Char">
    <w:name w:val="Heading 5 Char"/>
    <w:basedOn w:val="DefaultParagraphFont"/>
    <w:link w:val="Heading5"/>
    <w:uiPriority w:val="9"/>
    <w:rsid w:val="00976450"/>
    <w:rPr>
      <w:i/>
      <w:color w:val="4F4F59"/>
      <w:spacing w:val="10"/>
    </w:rPr>
  </w:style>
  <w:style w:type="character" w:customStyle="1" w:styleId="Heading6Char">
    <w:name w:val="Heading 6 Char"/>
    <w:basedOn w:val="DefaultParagraphFont"/>
    <w:link w:val="Heading6"/>
    <w:uiPriority w:val="9"/>
    <w:semiHidden/>
    <w:rsid w:val="003C3BB7"/>
    <w:rPr>
      <w:caps/>
      <w:color w:val="365F91" w:themeColor="accent1" w:themeShade="BF"/>
      <w:spacing w:val="10"/>
    </w:rPr>
  </w:style>
  <w:style w:type="character" w:customStyle="1" w:styleId="Heading7Char">
    <w:name w:val="Heading 7 Char"/>
    <w:basedOn w:val="DefaultParagraphFont"/>
    <w:link w:val="Heading7"/>
    <w:uiPriority w:val="9"/>
    <w:semiHidden/>
    <w:rsid w:val="003C3BB7"/>
    <w:rPr>
      <w:caps/>
      <w:color w:val="365F91" w:themeColor="accent1" w:themeShade="BF"/>
      <w:spacing w:val="10"/>
    </w:rPr>
  </w:style>
  <w:style w:type="character" w:customStyle="1" w:styleId="Heading8Char">
    <w:name w:val="Heading 8 Char"/>
    <w:basedOn w:val="DefaultParagraphFont"/>
    <w:link w:val="Heading8"/>
    <w:uiPriority w:val="9"/>
    <w:semiHidden/>
    <w:rsid w:val="003C3BB7"/>
    <w:rPr>
      <w:caps/>
      <w:spacing w:val="10"/>
      <w:sz w:val="18"/>
      <w:szCs w:val="18"/>
    </w:rPr>
  </w:style>
  <w:style w:type="character" w:customStyle="1" w:styleId="Heading9Char">
    <w:name w:val="Heading 9 Char"/>
    <w:basedOn w:val="DefaultParagraphFont"/>
    <w:link w:val="Heading9"/>
    <w:uiPriority w:val="9"/>
    <w:semiHidden/>
    <w:rsid w:val="003C3BB7"/>
    <w:rPr>
      <w:i/>
      <w:caps/>
      <w:spacing w:val="10"/>
      <w:sz w:val="18"/>
      <w:szCs w:val="18"/>
    </w:rPr>
  </w:style>
  <w:style w:type="paragraph" w:styleId="Caption">
    <w:name w:val="caption"/>
    <w:basedOn w:val="Normal"/>
    <w:next w:val="Normal"/>
    <w:uiPriority w:val="35"/>
    <w:unhideWhenUsed/>
    <w:qFormat/>
    <w:rsid w:val="003C3BB7"/>
    <w:rPr>
      <w:b/>
      <w:bCs/>
      <w:color w:val="365F91" w:themeColor="accent1" w:themeShade="BF"/>
      <w:sz w:val="16"/>
      <w:szCs w:val="16"/>
    </w:rPr>
  </w:style>
  <w:style w:type="paragraph" w:styleId="Title">
    <w:name w:val="Title"/>
    <w:basedOn w:val="Normal"/>
    <w:next w:val="Normal"/>
    <w:link w:val="TitleChar"/>
    <w:uiPriority w:val="10"/>
    <w:qFormat/>
    <w:rsid w:val="005E2896"/>
    <w:pPr>
      <w:spacing w:before="720"/>
    </w:pPr>
    <w:rPr>
      <w:caps/>
      <w:color w:val="291829"/>
      <w:spacing w:val="10"/>
      <w:kern w:val="28"/>
      <w:sz w:val="52"/>
      <w:szCs w:val="52"/>
    </w:rPr>
  </w:style>
  <w:style w:type="character" w:customStyle="1" w:styleId="TitleChar">
    <w:name w:val="Title Char"/>
    <w:basedOn w:val="DefaultParagraphFont"/>
    <w:link w:val="Title"/>
    <w:uiPriority w:val="10"/>
    <w:rsid w:val="005E2896"/>
    <w:rPr>
      <w:caps/>
      <w:color w:val="291829"/>
      <w:spacing w:val="10"/>
      <w:kern w:val="28"/>
      <w:sz w:val="52"/>
      <w:szCs w:val="52"/>
    </w:rPr>
  </w:style>
  <w:style w:type="paragraph" w:styleId="Subtitle">
    <w:name w:val="Subtitle"/>
    <w:basedOn w:val="Normal"/>
    <w:next w:val="Normal"/>
    <w:link w:val="SubtitleChar"/>
    <w:uiPriority w:val="11"/>
    <w:qFormat/>
    <w:rsid w:val="003C3BB7"/>
    <w:pPr>
      <w:spacing w:after="1000"/>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3C3BB7"/>
    <w:rPr>
      <w:caps/>
      <w:color w:val="595959" w:themeColor="text1" w:themeTint="A6"/>
      <w:spacing w:val="10"/>
      <w:sz w:val="24"/>
      <w:szCs w:val="24"/>
    </w:rPr>
  </w:style>
  <w:style w:type="character" w:styleId="Strong">
    <w:name w:val="Strong"/>
    <w:uiPriority w:val="22"/>
    <w:qFormat/>
    <w:rsid w:val="003C3BB7"/>
    <w:rPr>
      <w:b/>
      <w:bCs/>
    </w:rPr>
  </w:style>
  <w:style w:type="character" w:styleId="Emphasis">
    <w:name w:val="Emphasis"/>
    <w:uiPriority w:val="20"/>
    <w:qFormat/>
    <w:rsid w:val="003C3BB7"/>
    <w:rPr>
      <w:caps/>
      <w:color w:val="243F60" w:themeColor="accent1" w:themeShade="7F"/>
      <w:spacing w:val="5"/>
    </w:rPr>
  </w:style>
  <w:style w:type="paragraph" w:styleId="NoSpacing">
    <w:name w:val="No Spacing"/>
    <w:basedOn w:val="Normal"/>
    <w:link w:val="NoSpacingChar"/>
    <w:uiPriority w:val="1"/>
    <w:qFormat/>
    <w:rsid w:val="003C3BB7"/>
    <w:pPr>
      <w:spacing w:after="0"/>
    </w:pPr>
  </w:style>
  <w:style w:type="character" w:customStyle="1" w:styleId="NoSpacingChar">
    <w:name w:val="No Spacing Char"/>
    <w:basedOn w:val="DefaultParagraphFont"/>
    <w:link w:val="NoSpacing"/>
    <w:uiPriority w:val="1"/>
    <w:rsid w:val="003C3BB7"/>
    <w:rPr>
      <w:sz w:val="20"/>
      <w:szCs w:val="20"/>
    </w:rPr>
  </w:style>
  <w:style w:type="paragraph" w:styleId="ListParagraph">
    <w:name w:val="List Paragraph"/>
    <w:basedOn w:val="Normal"/>
    <w:uiPriority w:val="34"/>
    <w:qFormat/>
    <w:rsid w:val="003C3BB7"/>
    <w:pPr>
      <w:ind w:left="720"/>
      <w:contextualSpacing/>
    </w:pPr>
  </w:style>
  <w:style w:type="paragraph" w:styleId="Quote">
    <w:name w:val="Quote"/>
    <w:basedOn w:val="Normal"/>
    <w:next w:val="Normal"/>
    <w:link w:val="QuoteChar"/>
    <w:uiPriority w:val="29"/>
    <w:qFormat/>
    <w:rsid w:val="003C3BB7"/>
    <w:rPr>
      <w:i/>
      <w:iCs/>
    </w:rPr>
  </w:style>
  <w:style w:type="character" w:customStyle="1" w:styleId="QuoteChar">
    <w:name w:val="Quote Char"/>
    <w:basedOn w:val="DefaultParagraphFont"/>
    <w:link w:val="Quote"/>
    <w:uiPriority w:val="29"/>
    <w:rsid w:val="003C3BB7"/>
    <w:rPr>
      <w:i/>
      <w:iCs/>
      <w:sz w:val="20"/>
      <w:szCs w:val="20"/>
    </w:rPr>
  </w:style>
  <w:style w:type="paragraph" w:styleId="IntenseQuote">
    <w:name w:val="Intense Quote"/>
    <w:basedOn w:val="Normal"/>
    <w:next w:val="Normal"/>
    <w:link w:val="IntenseQuoteChar"/>
    <w:uiPriority w:val="30"/>
    <w:qFormat/>
    <w:rsid w:val="003C3BB7"/>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IntenseQuoteChar">
    <w:name w:val="Intense Quote Char"/>
    <w:basedOn w:val="DefaultParagraphFont"/>
    <w:link w:val="IntenseQuote"/>
    <w:uiPriority w:val="30"/>
    <w:rsid w:val="003C3BB7"/>
    <w:rPr>
      <w:i/>
      <w:iCs/>
      <w:color w:val="4F81BD" w:themeColor="accent1"/>
      <w:sz w:val="20"/>
      <w:szCs w:val="20"/>
    </w:rPr>
  </w:style>
  <w:style w:type="character" w:styleId="SubtleEmphasis">
    <w:name w:val="Subtle Emphasis"/>
    <w:uiPriority w:val="19"/>
    <w:qFormat/>
    <w:rsid w:val="003C3BB7"/>
    <w:rPr>
      <w:i/>
      <w:iCs/>
      <w:color w:val="243F60" w:themeColor="accent1" w:themeShade="7F"/>
    </w:rPr>
  </w:style>
  <w:style w:type="character" w:styleId="IntenseEmphasis">
    <w:name w:val="Intense Emphasis"/>
    <w:uiPriority w:val="21"/>
    <w:qFormat/>
    <w:rsid w:val="003C3BB7"/>
    <w:rPr>
      <w:b/>
      <w:bCs/>
      <w:caps/>
      <w:color w:val="243F60" w:themeColor="accent1" w:themeShade="7F"/>
      <w:spacing w:val="10"/>
    </w:rPr>
  </w:style>
  <w:style w:type="character" w:styleId="SubtleReference">
    <w:name w:val="Subtle Reference"/>
    <w:uiPriority w:val="31"/>
    <w:qFormat/>
    <w:rsid w:val="003C3BB7"/>
    <w:rPr>
      <w:b/>
      <w:bCs/>
      <w:color w:val="4F81BD" w:themeColor="accent1"/>
    </w:rPr>
  </w:style>
  <w:style w:type="character" w:styleId="IntenseReference">
    <w:name w:val="Intense Reference"/>
    <w:uiPriority w:val="32"/>
    <w:qFormat/>
    <w:rsid w:val="003C3BB7"/>
    <w:rPr>
      <w:b/>
      <w:bCs/>
      <w:i/>
      <w:iCs/>
      <w:caps/>
      <w:color w:val="4F81BD" w:themeColor="accent1"/>
    </w:rPr>
  </w:style>
  <w:style w:type="character" w:styleId="BookTitle">
    <w:name w:val="Book Title"/>
    <w:uiPriority w:val="33"/>
    <w:qFormat/>
    <w:rsid w:val="003C3BB7"/>
    <w:rPr>
      <w:b/>
      <w:bCs/>
      <w:i/>
      <w:iCs/>
      <w:spacing w:val="9"/>
    </w:rPr>
  </w:style>
  <w:style w:type="paragraph" w:styleId="TOCHeading">
    <w:name w:val="TOC Heading"/>
    <w:basedOn w:val="Heading1"/>
    <w:next w:val="Normal"/>
    <w:uiPriority w:val="39"/>
    <w:unhideWhenUsed/>
    <w:qFormat/>
    <w:rsid w:val="003C3BB7"/>
    <w:pPr>
      <w:outlineLvl w:val="9"/>
    </w:pPr>
    <w:rPr>
      <w:lang w:bidi="en-US"/>
    </w:rPr>
  </w:style>
  <w:style w:type="paragraph" w:styleId="TOC1">
    <w:name w:val="toc 1"/>
    <w:basedOn w:val="Normal"/>
    <w:next w:val="Normal"/>
    <w:autoRedefine/>
    <w:uiPriority w:val="39"/>
    <w:unhideWhenUsed/>
    <w:qFormat/>
    <w:rsid w:val="000A2C34"/>
    <w:pPr>
      <w:spacing w:after="100"/>
    </w:pPr>
    <w:rPr>
      <w:b/>
    </w:rPr>
  </w:style>
  <w:style w:type="paragraph" w:styleId="TOC2">
    <w:name w:val="toc 2"/>
    <w:basedOn w:val="Normal"/>
    <w:next w:val="Normal"/>
    <w:autoRedefine/>
    <w:uiPriority w:val="39"/>
    <w:unhideWhenUsed/>
    <w:qFormat/>
    <w:rsid w:val="006F2255"/>
    <w:pPr>
      <w:spacing w:after="100"/>
      <w:ind w:left="200"/>
    </w:pPr>
  </w:style>
  <w:style w:type="character" w:styleId="Hyperlink">
    <w:name w:val="Hyperlink"/>
    <w:basedOn w:val="DefaultParagraphFont"/>
    <w:uiPriority w:val="99"/>
    <w:unhideWhenUsed/>
    <w:rsid w:val="006F2255"/>
    <w:rPr>
      <w:color w:val="0000FF" w:themeColor="hyperlink"/>
      <w:u w:val="single"/>
    </w:rPr>
  </w:style>
  <w:style w:type="paragraph" w:styleId="BalloonText">
    <w:name w:val="Balloon Text"/>
    <w:basedOn w:val="Normal"/>
    <w:link w:val="BalloonTextChar"/>
    <w:uiPriority w:val="99"/>
    <w:semiHidden/>
    <w:unhideWhenUsed/>
    <w:rsid w:val="006F2255"/>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6F2255"/>
    <w:rPr>
      <w:rFonts w:ascii="Tahoma" w:hAnsi="Tahoma" w:cs="Tahoma"/>
      <w:sz w:val="16"/>
      <w:szCs w:val="16"/>
    </w:rPr>
  </w:style>
  <w:style w:type="paragraph" w:styleId="TOC3">
    <w:name w:val="toc 3"/>
    <w:basedOn w:val="Normal"/>
    <w:next w:val="Normal"/>
    <w:autoRedefine/>
    <w:uiPriority w:val="39"/>
    <w:unhideWhenUsed/>
    <w:qFormat/>
    <w:rsid w:val="009962A5"/>
    <w:pPr>
      <w:spacing w:after="100" w:line="276" w:lineRule="auto"/>
      <w:ind w:left="440"/>
    </w:pPr>
    <w:rPr>
      <w:szCs w:val="22"/>
      <w:lang w:eastAsia="de-CH"/>
    </w:rPr>
  </w:style>
  <w:style w:type="paragraph" w:styleId="Header">
    <w:name w:val="header"/>
    <w:basedOn w:val="Normal"/>
    <w:link w:val="HeaderChar"/>
    <w:uiPriority w:val="99"/>
    <w:unhideWhenUsed/>
    <w:rsid w:val="008F2373"/>
    <w:pPr>
      <w:tabs>
        <w:tab w:val="center" w:pos="4536"/>
        <w:tab w:val="right" w:pos="9072"/>
      </w:tabs>
      <w:spacing w:after="0"/>
    </w:pPr>
  </w:style>
  <w:style w:type="character" w:customStyle="1" w:styleId="HeaderChar">
    <w:name w:val="Header Char"/>
    <w:basedOn w:val="DefaultParagraphFont"/>
    <w:link w:val="Header"/>
    <w:uiPriority w:val="99"/>
    <w:rsid w:val="008F2373"/>
    <w:rPr>
      <w:sz w:val="20"/>
      <w:szCs w:val="20"/>
    </w:rPr>
  </w:style>
  <w:style w:type="paragraph" w:styleId="Footer">
    <w:name w:val="footer"/>
    <w:basedOn w:val="Normal"/>
    <w:link w:val="FooterChar"/>
    <w:uiPriority w:val="99"/>
    <w:unhideWhenUsed/>
    <w:rsid w:val="008F2373"/>
    <w:pPr>
      <w:tabs>
        <w:tab w:val="center" w:pos="4536"/>
        <w:tab w:val="right" w:pos="9072"/>
      </w:tabs>
      <w:spacing w:after="0"/>
    </w:pPr>
  </w:style>
  <w:style w:type="character" w:customStyle="1" w:styleId="FooterChar">
    <w:name w:val="Footer Char"/>
    <w:basedOn w:val="DefaultParagraphFont"/>
    <w:link w:val="Footer"/>
    <w:uiPriority w:val="99"/>
    <w:rsid w:val="008F2373"/>
    <w:rPr>
      <w:sz w:val="20"/>
      <w:szCs w:val="20"/>
    </w:rPr>
  </w:style>
  <w:style w:type="paragraph" w:styleId="TableofFigures">
    <w:name w:val="table of figures"/>
    <w:basedOn w:val="Normal"/>
    <w:next w:val="Normal"/>
    <w:uiPriority w:val="99"/>
    <w:unhideWhenUsed/>
    <w:rsid w:val="00F97C59"/>
    <w:pPr>
      <w:spacing w:after="0"/>
    </w:pPr>
  </w:style>
  <w:style w:type="paragraph" w:styleId="FootnoteText">
    <w:name w:val="footnote text"/>
    <w:basedOn w:val="Normal"/>
    <w:link w:val="FootnoteTextChar"/>
    <w:uiPriority w:val="99"/>
    <w:semiHidden/>
    <w:unhideWhenUsed/>
    <w:rsid w:val="008130FA"/>
    <w:pPr>
      <w:spacing w:after="0"/>
    </w:pPr>
  </w:style>
  <w:style w:type="character" w:customStyle="1" w:styleId="FootnoteTextChar">
    <w:name w:val="Footnote Text Char"/>
    <w:basedOn w:val="DefaultParagraphFont"/>
    <w:link w:val="FootnoteText"/>
    <w:uiPriority w:val="99"/>
    <w:semiHidden/>
    <w:rsid w:val="008130FA"/>
    <w:rPr>
      <w:sz w:val="20"/>
      <w:szCs w:val="20"/>
    </w:rPr>
  </w:style>
  <w:style w:type="character" w:styleId="FootnoteReference">
    <w:name w:val="footnote reference"/>
    <w:basedOn w:val="DefaultParagraphFont"/>
    <w:uiPriority w:val="99"/>
    <w:unhideWhenUsed/>
    <w:rsid w:val="008130FA"/>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98760198">
      <w:bodyDiv w:val="1"/>
      <w:marLeft w:val="0"/>
      <w:marRight w:val="0"/>
      <w:marTop w:val="0"/>
      <w:marBottom w:val="0"/>
      <w:divBdr>
        <w:top w:val="none" w:sz="0" w:space="0" w:color="auto"/>
        <w:left w:val="none" w:sz="0" w:space="0" w:color="auto"/>
        <w:bottom w:val="none" w:sz="0" w:space="0" w:color="auto"/>
        <w:right w:val="none" w:sz="0" w:space="0" w:color="auto"/>
      </w:divBdr>
    </w:div>
    <w:div w:id="807170487">
      <w:bodyDiv w:val="1"/>
      <w:marLeft w:val="0"/>
      <w:marRight w:val="0"/>
      <w:marTop w:val="0"/>
      <w:marBottom w:val="0"/>
      <w:divBdr>
        <w:top w:val="none" w:sz="0" w:space="0" w:color="auto"/>
        <w:left w:val="none" w:sz="0" w:space="0" w:color="auto"/>
        <w:bottom w:val="none" w:sz="0" w:space="0" w:color="auto"/>
        <w:right w:val="none" w:sz="0" w:space="0" w:color="auto"/>
      </w:divBdr>
    </w:div>
    <w:div w:id="15480318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diagramColors" Target="diagrams/colors1.xml"/><Relationship Id="rId18" Type="http://schemas.openxmlformats.org/officeDocument/2006/relationships/image" Target="media/image5.jpeg"/><Relationship Id="rId26" Type="http://schemas.openxmlformats.org/officeDocument/2006/relationships/image" Target="media/image13.jpeg"/><Relationship Id="rId3" Type="http://schemas.openxmlformats.org/officeDocument/2006/relationships/styles" Target="styles.xml"/><Relationship Id="rId21" Type="http://schemas.openxmlformats.org/officeDocument/2006/relationships/image" Target="media/image8.jpeg"/><Relationship Id="rId34" Type="http://schemas.openxmlformats.org/officeDocument/2006/relationships/image" Target="media/image21.png"/><Relationship Id="rId7" Type="http://schemas.openxmlformats.org/officeDocument/2006/relationships/footnotes" Target="footnotes.xml"/><Relationship Id="rId12" Type="http://schemas.openxmlformats.org/officeDocument/2006/relationships/diagramQuickStyle" Target="diagrams/quickStyle1.xml"/><Relationship Id="rId17" Type="http://schemas.openxmlformats.org/officeDocument/2006/relationships/image" Target="media/image4.jpeg"/><Relationship Id="rId25" Type="http://schemas.openxmlformats.org/officeDocument/2006/relationships/image" Target="media/image12.jpeg"/><Relationship Id="rId33" Type="http://schemas.openxmlformats.org/officeDocument/2006/relationships/image" Target="media/image20.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jpg"/><Relationship Id="rId29" Type="http://schemas.openxmlformats.org/officeDocument/2006/relationships/image" Target="media/image16.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diagramLayout" Target="diagrams/layout1.xml"/><Relationship Id="rId24" Type="http://schemas.openxmlformats.org/officeDocument/2006/relationships/image" Target="media/image11.jpeg"/><Relationship Id="rId32" Type="http://schemas.openxmlformats.org/officeDocument/2006/relationships/image" Target="media/image19.jpg"/><Relationship Id="rId37"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2.png"/><Relationship Id="rId23" Type="http://schemas.openxmlformats.org/officeDocument/2006/relationships/image" Target="media/image10.jpeg"/><Relationship Id="rId28" Type="http://schemas.openxmlformats.org/officeDocument/2006/relationships/image" Target="media/image15.jpeg"/><Relationship Id="rId36" Type="http://schemas.openxmlformats.org/officeDocument/2006/relationships/footer" Target="footer1.xml"/><Relationship Id="rId10" Type="http://schemas.openxmlformats.org/officeDocument/2006/relationships/diagramData" Target="diagrams/data1.xml"/><Relationship Id="rId19" Type="http://schemas.openxmlformats.org/officeDocument/2006/relationships/image" Target="media/image6.jpeg"/><Relationship Id="rId31" Type="http://schemas.openxmlformats.org/officeDocument/2006/relationships/image" Target="media/image18.jpeg"/><Relationship Id="rId4" Type="http://schemas.microsoft.com/office/2007/relationships/stylesWithEffects" Target="stylesWithEffects.xml"/><Relationship Id="rId9" Type="http://schemas.openxmlformats.org/officeDocument/2006/relationships/image" Target="media/image1.png"/><Relationship Id="rId14" Type="http://schemas.microsoft.com/office/2007/relationships/diagramDrawing" Target="diagrams/drawing1.xml"/><Relationship Id="rId22" Type="http://schemas.openxmlformats.org/officeDocument/2006/relationships/image" Target="media/image9.jpeg"/><Relationship Id="rId27" Type="http://schemas.openxmlformats.org/officeDocument/2006/relationships/image" Target="media/image14.jpeg"/><Relationship Id="rId30" Type="http://schemas.openxmlformats.org/officeDocument/2006/relationships/image" Target="media/image17.jpeg"/><Relationship Id="rId35" Type="http://schemas.openxmlformats.org/officeDocument/2006/relationships/header" Target="header1.xml"/></Relationships>
</file>

<file path=word/_rels/footnotes.xml.rels><?xml version="1.0" encoding="UTF-8" standalone="yes"?>
<Relationships xmlns="http://schemas.openxmlformats.org/package/2006/relationships"><Relationship Id="rId1" Type="http://schemas.openxmlformats.org/officeDocument/2006/relationships/hyperlink" Target="http://www.microsoft.com/download/en/details.aspx?displaylang=en&amp;id=26713"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22.png"/></Relationships>
</file>

<file path=word/_rels/settings.xml.rels><?xml version="1.0" encoding="UTF-8" standalone="yes"?>
<Relationships xmlns="http://schemas.openxmlformats.org/package/2006/relationships"><Relationship Id="rId1" Type="http://schemas.openxmlformats.org/officeDocument/2006/relationships/attachedTemplate" Target="file:///D:\Flip%20Project%202.0\doc\templates\template.dotx" TargetMode="Externa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FECA1B1-0F99-4D87-88A7-6CA72D9EA799}" type="doc">
      <dgm:prSet loTypeId="urn:microsoft.com/office/officeart/2005/8/layout/chevron2" loCatId="process" qsTypeId="urn:microsoft.com/office/officeart/2005/8/quickstyle/simple2" qsCatId="simple" csTypeId="urn:microsoft.com/office/officeart/2005/8/colors/accent1_2" csCatId="accent1" phldr="1"/>
      <dgm:spPr/>
      <dgm:t>
        <a:bodyPr/>
        <a:lstStyle/>
        <a:p>
          <a:endParaRPr lang="de-CH"/>
        </a:p>
      </dgm:t>
    </dgm:pt>
    <dgm:pt modelId="{769BB4BE-E676-45D7-93F0-474664C123D1}">
      <dgm:prSet phldrT="[Text]" custT="1"/>
      <dgm:spPr>
        <a:solidFill>
          <a:srgbClr val="D5D3EA"/>
        </a:solidFill>
        <a:ln>
          <a:solidFill>
            <a:srgbClr val="D5D3EA"/>
          </a:solidFill>
        </a:ln>
      </dgm:spPr>
      <dgm:t>
        <a:bodyPr/>
        <a:lstStyle/>
        <a:p>
          <a:r>
            <a:rPr lang="de-CH" sz="1000" b="1">
              <a:solidFill>
                <a:srgbClr val="4F4F59"/>
              </a:solidFill>
            </a:rPr>
            <a:t>Projekt Auswahl</a:t>
          </a:r>
        </a:p>
      </dgm:t>
    </dgm:pt>
    <dgm:pt modelId="{FBF28AB7-E1EC-44DF-9AAA-EE2187FA3B13}" type="parTrans" cxnId="{E454DDCB-8558-4857-86F2-CB6C2963F2C8}">
      <dgm:prSet/>
      <dgm:spPr/>
      <dgm:t>
        <a:bodyPr/>
        <a:lstStyle/>
        <a:p>
          <a:endParaRPr lang="de-CH"/>
        </a:p>
      </dgm:t>
    </dgm:pt>
    <dgm:pt modelId="{C19D4494-CFBB-4759-87ED-C046F09A8CBB}" type="sibTrans" cxnId="{E454DDCB-8558-4857-86F2-CB6C2963F2C8}">
      <dgm:prSet/>
      <dgm:spPr/>
      <dgm:t>
        <a:bodyPr/>
        <a:lstStyle/>
        <a:p>
          <a:endParaRPr lang="de-CH"/>
        </a:p>
      </dgm:t>
    </dgm:pt>
    <dgm:pt modelId="{0155D1C2-DE1C-4D84-991E-D83E86981057}">
      <dgm:prSet phldrT="[Text]"/>
      <dgm:spPr>
        <a:ln>
          <a:solidFill>
            <a:srgbClr val="D5D3EA"/>
          </a:solidFill>
        </a:ln>
      </dgm:spPr>
      <dgm:t>
        <a:bodyPr/>
        <a:lstStyle/>
        <a:p>
          <a:r>
            <a:rPr lang="de-CH"/>
            <a:t>Der Verkauf entscheidet, welche der erfolgreich beendeten Projekte von genügend Interesse sind, um sie den Projektpartnern und Besuchern der Zühlke Engineering AG vorzustellen. Von diesen Projekten werden danach Project Notes erstellt.</a:t>
          </a:r>
        </a:p>
      </dgm:t>
    </dgm:pt>
    <dgm:pt modelId="{C3AE8D9A-DC22-4783-B7AC-2019FDC2E273}" type="parTrans" cxnId="{C9190C0A-3F24-47D5-A860-F1F3D1118D5B}">
      <dgm:prSet/>
      <dgm:spPr/>
      <dgm:t>
        <a:bodyPr/>
        <a:lstStyle/>
        <a:p>
          <a:endParaRPr lang="de-CH"/>
        </a:p>
      </dgm:t>
    </dgm:pt>
    <dgm:pt modelId="{CB183C00-700B-490C-AA64-33C02958F6C3}" type="sibTrans" cxnId="{C9190C0A-3F24-47D5-A860-F1F3D1118D5B}">
      <dgm:prSet/>
      <dgm:spPr/>
      <dgm:t>
        <a:bodyPr/>
        <a:lstStyle/>
        <a:p>
          <a:endParaRPr lang="de-CH"/>
        </a:p>
      </dgm:t>
    </dgm:pt>
    <dgm:pt modelId="{3F0A734A-87CB-48D8-AB23-DC416E2F3378}">
      <dgm:prSet phldrT="[Text]" custT="1"/>
      <dgm:spPr>
        <a:solidFill>
          <a:srgbClr val="D5D3EA"/>
        </a:solidFill>
        <a:ln>
          <a:solidFill>
            <a:srgbClr val="D5D3EA"/>
          </a:solidFill>
        </a:ln>
      </dgm:spPr>
      <dgm:t>
        <a:bodyPr/>
        <a:lstStyle/>
        <a:p>
          <a:r>
            <a:rPr lang="de-CH" sz="1000" b="1">
              <a:solidFill>
                <a:srgbClr val="4F4F59"/>
              </a:solidFill>
            </a:rPr>
            <a:t>Texterstellung</a:t>
          </a:r>
        </a:p>
      </dgm:t>
    </dgm:pt>
    <dgm:pt modelId="{0DBA7547-160F-4AC0-85D0-470F70B2E915}" type="parTrans" cxnId="{B461ABC0-9ABF-4D22-ACD6-5E0AB8DD6E75}">
      <dgm:prSet/>
      <dgm:spPr/>
      <dgm:t>
        <a:bodyPr/>
        <a:lstStyle/>
        <a:p>
          <a:endParaRPr lang="de-CH"/>
        </a:p>
      </dgm:t>
    </dgm:pt>
    <dgm:pt modelId="{48CE9D9C-C12C-4112-B061-B0D2D8BF2929}" type="sibTrans" cxnId="{B461ABC0-9ABF-4D22-ACD6-5E0AB8DD6E75}">
      <dgm:prSet/>
      <dgm:spPr/>
      <dgm:t>
        <a:bodyPr/>
        <a:lstStyle/>
        <a:p>
          <a:endParaRPr lang="de-CH"/>
        </a:p>
      </dgm:t>
    </dgm:pt>
    <dgm:pt modelId="{00AF1470-0272-4479-8261-86E98D068459}">
      <dgm:prSet phldrT="[Text]"/>
      <dgm:spPr>
        <a:ln>
          <a:solidFill>
            <a:srgbClr val="D5D3EA"/>
          </a:solidFill>
        </a:ln>
      </dgm:spPr>
      <dgm:t>
        <a:bodyPr/>
        <a:lstStyle/>
        <a:p>
          <a:r>
            <a:rPr lang="de-CH"/>
            <a:t>Der Text wird vom jeweiligen Projektleiter verfasst, da der Verkauf kein vertieftes Wissen über das Projekt hat.</a:t>
          </a:r>
        </a:p>
      </dgm:t>
    </dgm:pt>
    <dgm:pt modelId="{B187E2C6-EE84-4429-B735-FF5761C5F959}" type="parTrans" cxnId="{1EF0C394-C140-489C-AD0B-475A55DD38D7}">
      <dgm:prSet/>
      <dgm:spPr/>
      <dgm:t>
        <a:bodyPr/>
        <a:lstStyle/>
        <a:p>
          <a:endParaRPr lang="de-CH"/>
        </a:p>
      </dgm:t>
    </dgm:pt>
    <dgm:pt modelId="{8D3A9C6C-408E-4B04-A18C-29EFDD795CEA}" type="sibTrans" cxnId="{1EF0C394-C140-489C-AD0B-475A55DD38D7}">
      <dgm:prSet/>
      <dgm:spPr/>
      <dgm:t>
        <a:bodyPr/>
        <a:lstStyle/>
        <a:p>
          <a:endParaRPr lang="de-CH"/>
        </a:p>
      </dgm:t>
    </dgm:pt>
    <dgm:pt modelId="{D2B20585-6784-487B-8061-D687935C1657}">
      <dgm:prSet phldrT="[Text]" custT="1"/>
      <dgm:spPr>
        <a:solidFill>
          <a:srgbClr val="D5D3EA"/>
        </a:solidFill>
        <a:ln>
          <a:solidFill>
            <a:srgbClr val="D5D3EA"/>
          </a:solidFill>
        </a:ln>
      </dgm:spPr>
      <dgm:t>
        <a:bodyPr/>
        <a:lstStyle/>
        <a:p>
          <a:r>
            <a:rPr lang="de-CH" sz="1000" b="1">
              <a:solidFill>
                <a:srgbClr val="4F4F59"/>
              </a:solidFill>
            </a:rPr>
            <a:t>Text Korrekturen</a:t>
          </a:r>
        </a:p>
      </dgm:t>
    </dgm:pt>
    <dgm:pt modelId="{633E7CCB-E84B-4BCD-9615-35FD4B918D42}" type="parTrans" cxnId="{972D3B36-A6A5-44FD-AE21-263F78A91A66}">
      <dgm:prSet/>
      <dgm:spPr/>
      <dgm:t>
        <a:bodyPr/>
        <a:lstStyle/>
        <a:p>
          <a:endParaRPr lang="de-CH"/>
        </a:p>
      </dgm:t>
    </dgm:pt>
    <dgm:pt modelId="{95F73361-6889-428A-9DCF-BFF9CD8C39F4}" type="sibTrans" cxnId="{972D3B36-A6A5-44FD-AE21-263F78A91A66}">
      <dgm:prSet/>
      <dgm:spPr/>
      <dgm:t>
        <a:bodyPr/>
        <a:lstStyle/>
        <a:p>
          <a:endParaRPr lang="de-CH"/>
        </a:p>
      </dgm:t>
    </dgm:pt>
    <dgm:pt modelId="{10AA4FAD-318D-4A04-835A-3E678C82AB5E}">
      <dgm:prSet phldrT="[Text]"/>
      <dgm:spPr>
        <a:ln>
          <a:solidFill>
            <a:srgbClr val="D5D3EA"/>
          </a:solidFill>
        </a:ln>
      </dgm:spPr>
      <dgm:t>
        <a:bodyPr/>
        <a:lstStyle/>
        <a:p>
          <a:r>
            <a:rPr lang="de-CH"/>
            <a:t>Der Text wird vom Verkauf eventuell noch angepasst, damit der Kundennutzen besser ersichtlich ist.</a:t>
          </a:r>
        </a:p>
      </dgm:t>
    </dgm:pt>
    <dgm:pt modelId="{275BE989-D18D-49F5-8645-3B763F2BB7D3}" type="parTrans" cxnId="{F44BFF1B-51D7-416D-963A-03B7CC6DA78F}">
      <dgm:prSet/>
      <dgm:spPr/>
      <dgm:t>
        <a:bodyPr/>
        <a:lstStyle/>
        <a:p>
          <a:endParaRPr lang="de-CH"/>
        </a:p>
      </dgm:t>
    </dgm:pt>
    <dgm:pt modelId="{A9ED03D2-777D-46FC-A2C2-E9DCB2F59F4D}" type="sibTrans" cxnId="{F44BFF1B-51D7-416D-963A-03B7CC6DA78F}">
      <dgm:prSet/>
      <dgm:spPr/>
      <dgm:t>
        <a:bodyPr/>
        <a:lstStyle/>
        <a:p>
          <a:endParaRPr lang="de-CH"/>
        </a:p>
      </dgm:t>
    </dgm:pt>
    <dgm:pt modelId="{D79390F1-0A36-4A60-A0E2-BD15C821E239}">
      <dgm:prSet phldrT="[Text]"/>
      <dgm:spPr>
        <a:ln>
          <a:solidFill>
            <a:srgbClr val="D5D3EA"/>
          </a:solidFill>
        </a:ln>
      </dgm:spPr>
      <dgm:t>
        <a:bodyPr/>
        <a:lstStyle/>
        <a:p>
          <a:r>
            <a:rPr lang="de-CH"/>
            <a:t>Die</a:t>
          </a:r>
          <a:r>
            <a:rPr lang="de-CH" baseline="0"/>
            <a:t> Daten werden an das Marketing weitergeleitet. Dieses erstellt das Layout.</a:t>
          </a:r>
          <a:endParaRPr lang="de-CH"/>
        </a:p>
      </dgm:t>
    </dgm:pt>
    <dgm:pt modelId="{C1C4B2FB-DA7D-4C79-9CA6-F1128758A6A6}" type="parTrans" cxnId="{A6038D57-BAE0-45BC-B100-2871DE966A99}">
      <dgm:prSet/>
      <dgm:spPr/>
      <dgm:t>
        <a:bodyPr/>
        <a:lstStyle/>
        <a:p>
          <a:endParaRPr lang="de-CH"/>
        </a:p>
      </dgm:t>
    </dgm:pt>
    <dgm:pt modelId="{55BAFE0A-89D4-44DD-9CEE-4FD34ACE7AB5}" type="sibTrans" cxnId="{A6038D57-BAE0-45BC-B100-2871DE966A99}">
      <dgm:prSet/>
      <dgm:spPr/>
      <dgm:t>
        <a:bodyPr/>
        <a:lstStyle/>
        <a:p>
          <a:endParaRPr lang="de-CH"/>
        </a:p>
      </dgm:t>
    </dgm:pt>
    <dgm:pt modelId="{B0F7E5FC-F585-4424-B797-4F9F8A61BBA6}">
      <dgm:prSet phldrT="[Text]" custT="1"/>
      <dgm:spPr>
        <a:solidFill>
          <a:srgbClr val="D5D3EA"/>
        </a:solidFill>
        <a:ln>
          <a:solidFill>
            <a:srgbClr val="D5D3EA"/>
          </a:solidFill>
        </a:ln>
      </dgm:spPr>
      <dgm:t>
        <a:bodyPr/>
        <a:lstStyle/>
        <a:p>
          <a:r>
            <a:rPr lang="de-CH" sz="1000" b="1">
              <a:solidFill>
                <a:srgbClr val="4F4F59"/>
              </a:solidFill>
            </a:rPr>
            <a:t>Dokument</a:t>
          </a:r>
          <a:r>
            <a:rPr lang="de-CH" sz="1000">
              <a:solidFill>
                <a:srgbClr val="4F4F59"/>
              </a:solidFill>
            </a:rPr>
            <a:t> </a:t>
          </a:r>
          <a:r>
            <a:rPr lang="de-CH" sz="1000" b="1">
              <a:solidFill>
                <a:srgbClr val="4F4F59"/>
              </a:solidFill>
            </a:rPr>
            <a:t>Erstellung</a:t>
          </a:r>
        </a:p>
      </dgm:t>
    </dgm:pt>
    <dgm:pt modelId="{3BAD3093-27DB-475B-B097-AEAB1DC53C1D}" type="parTrans" cxnId="{F6880CBE-5FFA-4989-8388-2BC9D01E9A98}">
      <dgm:prSet/>
      <dgm:spPr/>
      <dgm:t>
        <a:bodyPr/>
        <a:lstStyle/>
        <a:p>
          <a:endParaRPr lang="de-CH"/>
        </a:p>
      </dgm:t>
    </dgm:pt>
    <dgm:pt modelId="{4EE1B25C-E8E1-4D66-9640-8A75A2C1A271}" type="sibTrans" cxnId="{F6880CBE-5FFA-4989-8388-2BC9D01E9A98}">
      <dgm:prSet/>
      <dgm:spPr/>
      <dgm:t>
        <a:bodyPr/>
        <a:lstStyle/>
        <a:p>
          <a:endParaRPr lang="de-CH"/>
        </a:p>
      </dgm:t>
    </dgm:pt>
    <dgm:pt modelId="{FCB7088A-DE84-4101-8693-93C0BB03088A}">
      <dgm:prSet phldrT="[Text]"/>
      <dgm:spPr>
        <a:ln>
          <a:solidFill>
            <a:srgbClr val="D5D3EA"/>
          </a:solidFill>
        </a:ln>
      </dgm:spPr>
      <dgm:t>
        <a:bodyPr/>
        <a:lstStyle/>
        <a:p>
          <a:r>
            <a:rPr lang="de-CH"/>
            <a:t>Der Projektleiter füllt ein Word Template aus, in welchem neben dem Text auch die Begriffe zu den Kategorien  notiert werden. Diese Angaben werden als Freitext erfasst. Dadurch entsteht</a:t>
          </a:r>
          <a:r>
            <a:rPr lang="de-CH" b="0" i="0" u="none"/>
            <a:t> eine gewisse Varianz in der Schreibweise</a:t>
          </a:r>
          <a:r>
            <a:rPr lang="de-CH"/>
            <a:t>. Zudem wird eine Kurzbeschreibung angefügt.</a:t>
          </a:r>
        </a:p>
      </dgm:t>
    </dgm:pt>
    <dgm:pt modelId="{5EFCB714-DC24-4968-BE11-B9726BDFED32}" type="parTrans" cxnId="{108AAF8F-946D-4626-A507-CE96D081AB3D}">
      <dgm:prSet/>
      <dgm:spPr/>
      <dgm:t>
        <a:bodyPr/>
        <a:lstStyle/>
        <a:p>
          <a:endParaRPr lang="de-CH"/>
        </a:p>
      </dgm:t>
    </dgm:pt>
    <dgm:pt modelId="{640FB21B-EC45-4065-B1F7-3B0D27074675}" type="sibTrans" cxnId="{108AAF8F-946D-4626-A507-CE96D081AB3D}">
      <dgm:prSet/>
      <dgm:spPr/>
      <dgm:t>
        <a:bodyPr/>
        <a:lstStyle/>
        <a:p>
          <a:endParaRPr lang="de-CH"/>
        </a:p>
      </dgm:t>
    </dgm:pt>
    <dgm:pt modelId="{02CC5355-3055-4E1E-8B5F-AB9980A3D6BC}">
      <dgm:prSet phldrT="[Text]"/>
      <dgm:spPr>
        <a:ln>
          <a:solidFill>
            <a:srgbClr val="D5D3EA"/>
          </a:solidFill>
        </a:ln>
      </dgm:spPr>
      <dgm:t>
        <a:bodyPr/>
        <a:lstStyle/>
        <a:p>
          <a:r>
            <a:rPr lang="de-CH"/>
            <a:t>Das Marketing sucht passende Bilder zum Projekt.</a:t>
          </a:r>
        </a:p>
      </dgm:t>
    </dgm:pt>
    <dgm:pt modelId="{8AD03705-3A12-48E2-9922-341961B7B87F}" type="parTrans" cxnId="{77B60C36-B19C-4CBB-AD25-815508FE997C}">
      <dgm:prSet/>
      <dgm:spPr/>
      <dgm:t>
        <a:bodyPr/>
        <a:lstStyle/>
        <a:p>
          <a:endParaRPr lang="de-CH"/>
        </a:p>
      </dgm:t>
    </dgm:pt>
    <dgm:pt modelId="{7EA640B6-BF95-4FAB-9977-C36819031EE9}" type="sibTrans" cxnId="{77B60C36-B19C-4CBB-AD25-815508FE997C}">
      <dgm:prSet/>
      <dgm:spPr/>
      <dgm:t>
        <a:bodyPr/>
        <a:lstStyle/>
        <a:p>
          <a:endParaRPr lang="de-CH"/>
        </a:p>
      </dgm:t>
    </dgm:pt>
    <dgm:pt modelId="{5ABF7E85-99F2-4A26-A85B-A7BCE78DC356}">
      <dgm:prSet phldrT="[Text]"/>
      <dgm:spPr>
        <a:ln>
          <a:solidFill>
            <a:srgbClr val="D5D3EA"/>
          </a:solidFill>
        </a:ln>
      </dgm:spPr>
      <dgm:t>
        <a:bodyPr/>
        <a:lstStyle/>
        <a:p>
          <a:r>
            <a:rPr lang="de-CH"/>
            <a:t>Es werden verschiedene Dokumentvarianten erstellt (Druck mit/ohne Logo, Webansicht etc.).</a:t>
          </a:r>
        </a:p>
      </dgm:t>
    </dgm:pt>
    <dgm:pt modelId="{56D19846-67AF-4E66-989C-B22B93B11A33}" type="parTrans" cxnId="{C49DC319-0D20-4F89-AB0F-1095E58424F1}">
      <dgm:prSet/>
      <dgm:spPr/>
      <dgm:t>
        <a:bodyPr/>
        <a:lstStyle/>
        <a:p>
          <a:endParaRPr lang="de-CH"/>
        </a:p>
      </dgm:t>
    </dgm:pt>
    <dgm:pt modelId="{B1FB100B-A3F9-4156-87FA-0F0616C1C060}" type="sibTrans" cxnId="{C49DC319-0D20-4F89-AB0F-1095E58424F1}">
      <dgm:prSet/>
      <dgm:spPr/>
      <dgm:t>
        <a:bodyPr/>
        <a:lstStyle/>
        <a:p>
          <a:endParaRPr lang="de-CH"/>
        </a:p>
      </dgm:t>
    </dgm:pt>
    <dgm:pt modelId="{F135F6A0-BC38-457B-A0C1-766F9ADA8A81}">
      <dgm:prSet phldrT="[Text]"/>
      <dgm:spPr>
        <a:ln>
          <a:solidFill>
            <a:srgbClr val="D5D3EA"/>
          </a:solidFill>
        </a:ln>
      </dgm:spPr>
      <dgm:t>
        <a:bodyPr/>
        <a:lstStyle/>
        <a:p>
          <a:r>
            <a:rPr lang="de-CH"/>
            <a:t>Die ausgewählten Project Notes werden für den Druck extern in Auftrag gegeben.</a:t>
          </a:r>
        </a:p>
      </dgm:t>
    </dgm:pt>
    <dgm:pt modelId="{7024B409-7F85-49F2-9B33-AB5685E98533}" type="parTrans" cxnId="{A0156C9E-3777-4860-B82A-49DE81F0EB5F}">
      <dgm:prSet/>
      <dgm:spPr/>
      <dgm:t>
        <a:bodyPr/>
        <a:lstStyle/>
        <a:p>
          <a:endParaRPr lang="de-CH"/>
        </a:p>
      </dgm:t>
    </dgm:pt>
    <dgm:pt modelId="{A2E75ABF-86DD-4E87-9CF2-7A4C9B7BE163}" type="sibTrans" cxnId="{A0156C9E-3777-4860-B82A-49DE81F0EB5F}">
      <dgm:prSet/>
      <dgm:spPr/>
      <dgm:t>
        <a:bodyPr/>
        <a:lstStyle/>
        <a:p>
          <a:endParaRPr lang="de-CH"/>
        </a:p>
      </dgm:t>
    </dgm:pt>
    <dgm:pt modelId="{881E6DB4-021F-4075-983C-F81EC92097E4}">
      <dgm:prSet phldrT="[Text]" custT="1"/>
      <dgm:spPr>
        <a:solidFill>
          <a:srgbClr val="D5D3EA"/>
        </a:solidFill>
        <a:ln>
          <a:solidFill>
            <a:srgbClr val="D5D3EA"/>
          </a:solidFill>
        </a:ln>
      </dgm:spPr>
      <dgm:t>
        <a:bodyPr/>
        <a:lstStyle/>
        <a:p>
          <a:r>
            <a:rPr lang="de-CH" sz="1000" b="1">
              <a:solidFill>
                <a:srgbClr val="4F4F59"/>
              </a:solidFill>
            </a:rPr>
            <a:t>Eintragung</a:t>
          </a:r>
          <a:r>
            <a:rPr lang="de-CH" sz="1000">
              <a:solidFill>
                <a:srgbClr val="4F4F59"/>
              </a:solidFill>
            </a:rPr>
            <a:t> </a:t>
          </a:r>
          <a:r>
            <a:rPr lang="de-CH" sz="1000" b="1">
              <a:solidFill>
                <a:srgbClr val="4F4F59"/>
              </a:solidFill>
            </a:rPr>
            <a:t>Metadaten</a:t>
          </a:r>
        </a:p>
      </dgm:t>
    </dgm:pt>
    <dgm:pt modelId="{EE30B4DF-EBD4-4C81-B62E-7630A13A0764}" type="parTrans" cxnId="{8F878995-50E4-4C09-BD5B-053CC9627EF8}">
      <dgm:prSet/>
      <dgm:spPr/>
      <dgm:t>
        <a:bodyPr/>
        <a:lstStyle/>
        <a:p>
          <a:endParaRPr lang="de-CH"/>
        </a:p>
      </dgm:t>
    </dgm:pt>
    <dgm:pt modelId="{DA88932A-9ADB-4AB0-8E01-F833250518DA}" type="sibTrans" cxnId="{8F878995-50E4-4C09-BD5B-053CC9627EF8}">
      <dgm:prSet/>
      <dgm:spPr/>
      <dgm:t>
        <a:bodyPr/>
        <a:lstStyle/>
        <a:p>
          <a:endParaRPr lang="de-CH"/>
        </a:p>
      </dgm:t>
    </dgm:pt>
    <dgm:pt modelId="{806032F5-5C56-426F-93BB-8AEFF121DD79}">
      <dgm:prSet phldrT="[Text]"/>
      <dgm:spPr>
        <a:ln>
          <a:solidFill>
            <a:srgbClr val="D5D3EA"/>
          </a:solidFill>
        </a:ln>
      </dgm:spPr>
      <dgm:t>
        <a:bodyPr/>
        <a:lstStyle/>
        <a:p>
          <a:r>
            <a:rPr lang="de-CH"/>
            <a:t>Die Daten aus dem World Template werden beim Sharepoint eingetragen.</a:t>
          </a:r>
        </a:p>
      </dgm:t>
    </dgm:pt>
    <dgm:pt modelId="{204BB77F-0912-442E-BA42-5CA8899E600F}" type="parTrans" cxnId="{604F1CBA-805E-443D-B4B5-DE8F4CB3B3A9}">
      <dgm:prSet/>
      <dgm:spPr/>
      <dgm:t>
        <a:bodyPr/>
        <a:lstStyle/>
        <a:p>
          <a:endParaRPr lang="de-CH"/>
        </a:p>
      </dgm:t>
    </dgm:pt>
    <dgm:pt modelId="{3951096F-14A1-485F-B90A-179B3D7DB128}" type="sibTrans" cxnId="{604F1CBA-805E-443D-B4B5-DE8F4CB3B3A9}">
      <dgm:prSet/>
      <dgm:spPr/>
      <dgm:t>
        <a:bodyPr/>
        <a:lstStyle/>
        <a:p>
          <a:endParaRPr lang="de-CH"/>
        </a:p>
      </dgm:t>
    </dgm:pt>
    <dgm:pt modelId="{55D12C12-C3FC-46F4-97A9-0AAE8BA3A044}">
      <dgm:prSet phldrT="[Text]" custT="1"/>
      <dgm:spPr>
        <a:solidFill>
          <a:srgbClr val="D5D3EA"/>
        </a:solidFill>
        <a:ln>
          <a:solidFill>
            <a:srgbClr val="D5D3EA"/>
          </a:solidFill>
        </a:ln>
      </dgm:spPr>
      <dgm:t>
        <a:bodyPr/>
        <a:lstStyle/>
        <a:p>
          <a:r>
            <a:rPr lang="de-CH" sz="1000" b="1">
              <a:solidFill>
                <a:srgbClr val="4F4F59"/>
              </a:solidFill>
            </a:rPr>
            <a:t>Auswahl</a:t>
          </a:r>
          <a:r>
            <a:rPr lang="de-CH" sz="1000">
              <a:solidFill>
                <a:srgbClr val="4F4F59"/>
              </a:solidFill>
            </a:rPr>
            <a:t> </a:t>
          </a:r>
          <a:r>
            <a:rPr lang="de-CH" sz="1000" b="1">
              <a:solidFill>
                <a:srgbClr val="4F4F59"/>
              </a:solidFill>
            </a:rPr>
            <a:t>Project</a:t>
          </a:r>
          <a:r>
            <a:rPr lang="de-CH" sz="1000">
              <a:solidFill>
                <a:srgbClr val="4F4F59"/>
              </a:solidFill>
            </a:rPr>
            <a:t> </a:t>
          </a:r>
          <a:r>
            <a:rPr lang="de-CH" sz="1000" b="1">
              <a:solidFill>
                <a:srgbClr val="4F4F59"/>
              </a:solidFill>
            </a:rPr>
            <a:t>Notes</a:t>
          </a:r>
        </a:p>
      </dgm:t>
    </dgm:pt>
    <dgm:pt modelId="{75257FED-4325-4CC1-B741-BA09DAFA1E6B}" type="parTrans" cxnId="{A99BACA7-FD98-4BB4-9065-96579CB7EAB0}">
      <dgm:prSet/>
      <dgm:spPr/>
      <dgm:t>
        <a:bodyPr/>
        <a:lstStyle/>
        <a:p>
          <a:endParaRPr lang="de-CH"/>
        </a:p>
      </dgm:t>
    </dgm:pt>
    <dgm:pt modelId="{5C445BCE-601B-4859-BA67-AA3C3E99582E}" type="sibTrans" cxnId="{A99BACA7-FD98-4BB4-9065-96579CB7EAB0}">
      <dgm:prSet/>
      <dgm:spPr/>
      <dgm:t>
        <a:bodyPr/>
        <a:lstStyle/>
        <a:p>
          <a:endParaRPr lang="de-CH"/>
        </a:p>
      </dgm:t>
    </dgm:pt>
    <dgm:pt modelId="{8173EBEC-E525-4C00-8B72-F992EF21A24E}">
      <dgm:prSet phldrT="[Text]"/>
      <dgm:spPr>
        <a:ln>
          <a:solidFill>
            <a:srgbClr val="D5D3EA"/>
          </a:solidFill>
        </a:ln>
      </dgm:spPr>
      <dgm:t>
        <a:bodyPr/>
        <a:lstStyle/>
        <a:p>
          <a:r>
            <a:rPr lang="de-CH"/>
            <a:t>Der Verkauf entscheidet, welche Project Notes in der Einganghalle ausgestellt werden. Dabei ist es wichtig, eine gute Mischung an Projekten zu finden. Sie sollen zudem aktuell sein oder gewisse Trends wiederspiegeln.</a:t>
          </a:r>
        </a:p>
      </dgm:t>
    </dgm:pt>
    <dgm:pt modelId="{8AA27E81-F41E-4515-8A1A-959DEFC2F324}" type="parTrans" cxnId="{C93BA129-8A9F-4E30-845E-B3C7F45A3245}">
      <dgm:prSet/>
      <dgm:spPr/>
      <dgm:t>
        <a:bodyPr/>
        <a:lstStyle/>
        <a:p>
          <a:endParaRPr lang="de-CH"/>
        </a:p>
      </dgm:t>
    </dgm:pt>
    <dgm:pt modelId="{DC72A6D9-C92D-46D8-A216-EF63E93E3C8D}" type="sibTrans" cxnId="{C93BA129-8A9F-4E30-845E-B3C7F45A3245}">
      <dgm:prSet/>
      <dgm:spPr/>
      <dgm:t>
        <a:bodyPr/>
        <a:lstStyle/>
        <a:p>
          <a:endParaRPr lang="de-CH"/>
        </a:p>
      </dgm:t>
    </dgm:pt>
    <dgm:pt modelId="{C252CB0F-3BBF-426B-80AF-B81C6DD4E6D8}">
      <dgm:prSet phldrT="[Text]"/>
      <dgm:spPr>
        <a:ln>
          <a:solidFill>
            <a:srgbClr val="D5D3EA"/>
          </a:solidFill>
        </a:ln>
      </dgm:spPr>
      <dgm:t>
        <a:bodyPr/>
        <a:lstStyle/>
        <a:p>
          <a:r>
            <a:rPr lang="de-CH"/>
            <a:t>Nach dem Druck werden die Kopien im Eingangsbereich ausgestellt.</a:t>
          </a:r>
        </a:p>
      </dgm:t>
    </dgm:pt>
    <dgm:pt modelId="{26DFDD05-8011-4B8C-A986-857467C95942}" type="parTrans" cxnId="{BD4B4239-697C-4069-A58D-7B2880612A38}">
      <dgm:prSet/>
      <dgm:spPr/>
      <dgm:t>
        <a:bodyPr/>
        <a:lstStyle/>
        <a:p>
          <a:endParaRPr lang="de-CH"/>
        </a:p>
      </dgm:t>
    </dgm:pt>
    <dgm:pt modelId="{FFFB11A8-01F8-4091-B977-2D87953BD127}" type="sibTrans" cxnId="{BD4B4239-697C-4069-A58D-7B2880612A38}">
      <dgm:prSet/>
      <dgm:spPr/>
      <dgm:t>
        <a:bodyPr/>
        <a:lstStyle/>
        <a:p>
          <a:endParaRPr lang="de-CH"/>
        </a:p>
      </dgm:t>
    </dgm:pt>
    <dgm:pt modelId="{409A006C-61F0-4A41-87FE-E63EB3AB6A93}">
      <dgm:prSet phldrT="[Text]" custT="1"/>
      <dgm:spPr>
        <a:solidFill>
          <a:srgbClr val="D5D3EA"/>
        </a:solidFill>
        <a:ln>
          <a:solidFill>
            <a:srgbClr val="D5D3EA"/>
          </a:solidFill>
        </a:ln>
      </dgm:spPr>
      <dgm:t>
        <a:bodyPr/>
        <a:lstStyle/>
        <a:p>
          <a:r>
            <a:rPr lang="de-CH" sz="1000" b="1">
              <a:solidFill>
                <a:srgbClr val="4F4F59"/>
              </a:solidFill>
            </a:rPr>
            <a:t>Publizierung</a:t>
          </a:r>
        </a:p>
      </dgm:t>
    </dgm:pt>
    <dgm:pt modelId="{EC99274D-8A99-4BD5-893A-F72C5767ABE3}" type="sibTrans" cxnId="{80C4640E-3212-4308-84F4-3AE1D2ADA6C0}">
      <dgm:prSet/>
      <dgm:spPr/>
      <dgm:t>
        <a:bodyPr/>
        <a:lstStyle/>
        <a:p>
          <a:endParaRPr lang="de-CH"/>
        </a:p>
      </dgm:t>
    </dgm:pt>
    <dgm:pt modelId="{345C06DF-D423-464D-924B-5CB73B378514}" type="parTrans" cxnId="{80C4640E-3212-4308-84F4-3AE1D2ADA6C0}">
      <dgm:prSet/>
      <dgm:spPr/>
      <dgm:t>
        <a:bodyPr/>
        <a:lstStyle/>
        <a:p>
          <a:endParaRPr lang="de-CH"/>
        </a:p>
      </dgm:t>
    </dgm:pt>
    <dgm:pt modelId="{28DA3E77-90F2-45FD-A7FD-BECAF2F30ABB}">
      <dgm:prSet custT="1"/>
      <dgm:spPr>
        <a:solidFill>
          <a:srgbClr val="D5D3EA"/>
        </a:solidFill>
        <a:ln>
          <a:solidFill>
            <a:srgbClr val="D5D3EA"/>
          </a:solidFill>
        </a:ln>
      </dgm:spPr>
      <dgm:t>
        <a:bodyPr/>
        <a:lstStyle/>
        <a:p>
          <a:r>
            <a:rPr lang="de-CH" sz="1000" b="1" i="0" baseline="0">
              <a:solidFill>
                <a:srgbClr val="4F4F59"/>
              </a:solidFill>
            </a:rPr>
            <a:t>Abnahme durch Kunde</a:t>
          </a:r>
          <a:endParaRPr lang="de-CH" sz="1000"/>
        </a:p>
      </dgm:t>
    </dgm:pt>
    <dgm:pt modelId="{CDE4E449-EAD2-4972-AD4D-8C33CF94A3EE}" type="parTrans" cxnId="{A9840E58-E3AE-400A-89FB-CEE7F3EB920A}">
      <dgm:prSet/>
      <dgm:spPr/>
      <dgm:t>
        <a:bodyPr/>
        <a:lstStyle/>
        <a:p>
          <a:endParaRPr lang="de-CH"/>
        </a:p>
      </dgm:t>
    </dgm:pt>
    <dgm:pt modelId="{BCAE4823-91C6-466C-A3FD-C43B51EBE351}" type="sibTrans" cxnId="{A9840E58-E3AE-400A-89FB-CEE7F3EB920A}">
      <dgm:prSet/>
      <dgm:spPr/>
      <dgm:t>
        <a:bodyPr/>
        <a:lstStyle/>
        <a:p>
          <a:endParaRPr lang="de-CH"/>
        </a:p>
      </dgm:t>
    </dgm:pt>
    <dgm:pt modelId="{7031C311-10F2-4E0C-A696-D25CAC4893C6}">
      <dgm:prSet/>
      <dgm:spPr>
        <a:ln>
          <a:solidFill>
            <a:srgbClr val="D5D3EA"/>
          </a:solidFill>
        </a:ln>
      </dgm:spPr>
      <dgm:t>
        <a:bodyPr/>
        <a:lstStyle/>
        <a:p>
          <a:r>
            <a:rPr lang="de-CH"/>
            <a:t>Die Project Note und somit deren Inhalt wird vom Kunden abgenommen. Möchte man in Zukunft die Surface Applikation so erweitern, dass weiterführende Informationen zum Projekt angezeigt werden, kann dies nicht ohne Rücksprache mit dem Kunden durchgeführt werden.</a:t>
          </a:r>
        </a:p>
      </dgm:t>
    </dgm:pt>
    <dgm:pt modelId="{AC8008BF-C04D-4585-BE9B-41A5959D276B}" type="parTrans" cxnId="{4BB163A4-4C01-40F7-BF0C-B33259F795E8}">
      <dgm:prSet/>
      <dgm:spPr/>
      <dgm:t>
        <a:bodyPr/>
        <a:lstStyle/>
        <a:p>
          <a:endParaRPr lang="de-CH"/>
        </a:p>
      </dgm:t>
    </dgm:pt>
    <dgm:pt modelId="{E86E57C4-191D-47A2-8BD2-1B9478FD5738}" type="sibTrans" cxnId="{4BB163A4-4C01-40F7-BF0C-B33259F795E8}">
      <dgm:prSet/>
      <dgm:spPr/>
      <dgm:t>
        <a:bodyPr/>
        <a:lstStyle/>
        <a:p>
          <a:endParaRPr lang="de-CH"/>
        </a:p>
      </dgm:t>
    </dgm:pt>
    <dgm:pt modelId="{50FA93DA-139D-471C-8B82-F828D7DA841A}" type="pres">
      <dgm:prSet presAssocID="{9FECA1B1-0F99-4D87-88A7-6CA72D9EA799}" presName="linearFlow" presStyleCnt="0">
        <dgm:presLayoutVars>
          <dgm:dir/>
          <dgm:animLvl val="lvl"/>
          <dgm:resizeHandles val="exact"/>
        </dgm:presLayoutVars>
      </dgm:prSet>
      <dgm:spPr/>
      <dgm:t>
        <a:bodyPr/>
        <a:lstStyle/>
        <a:p>
          <a:endParaRPr lang="de-CH"/>
        </a:p>
      </dgm:t>
    </dgm:pt>
    <dgm:pt modelId="{FD14F3CE-3094-477A-BDC5-F4DFF742996C}" type="pres">
      <dgm:prSet presAssocID="{769BB4BE-E676-45D7-93F0-474664C123D1}" presName="composite" presStyleCnt="0"/>
      <dgm:spPr/>
      <dgm:t>
        <a:bodyPr/>
        <a:lstStyle/>
        <a:p>
          <a:endParaRPr lang="de-CH"/>
        </a:p>
      </dgm:t>
    </dgm:pt>
    <dgm:pt modelId="{AF6F0951-4B59-488D-9953-90C3815E25E0}" type="pres">
      <dgm:prSet presAssocID="{769BB4BE-E676-45D7-93F0-474664C123D1}" presName="parentText" presStyleLbl="alignNode1" presStyleIdx="0" presStyleCnt="8">
        <dgm:presLayoutVars>
          <dgm:chMax val="1"/>
          <dgm:bulletEnabled val="1"/>
        </dgm:presLayoutVars>
      </dgm:prSet>
      <dgm:spPr/>
      <dgm:t>
        <a:bodyPr/>
        <a:lstStyle/>
        <a:p>
          <a:endParaRPr lang="de-CH"/>
        </a:p>
      </dgm:t>
    </dgm:pt>
    <dgm:pt modelId="{2D32D5AF-AAAD-4E91-8608-6D6C2D0FE65A}" type="pres">
      <dgm:prSet presAssocID="{769BB4BE-E676-45D7-93F0-474664C123D1}" presName="descendantText" presStyleLbl="alignAcc1" presStyleIdx="0" presStyleCnt="8">
        <dgm:presLayoutVars>
          <dgm:bulletEnabled val="1"/>
        </dgm:presLayoutVars>
      </dgm:prSet>
      <dgm:spPr/>
      <dgm:t>
        <a:bodyPr/>
        <a:lstStyle/>
        <a:p>
          <a:endParaRPr lang="de-CH"/>
        </a:p>
      </dgm:t>
    </dgm:pt>
    <dgm:pt modelId="{AF65AB00-54CC-4A02-BED1-F34390D1DC06}" type="pres">
      <dgm:prSet presAssocID="{C19D4494-CFBB-4759-87ED-C046F09A8CBB}" presName="sp" presStyleCnt="0"/>
      <dgm:spPr/>
      <dgm:t>
        <a:bodyPr/>
        <a:lstStyle/>
        <a:p>
          <a:endParaRPr lang="de-CH"/>
        </a:p>
      </dgm:t>
    </dgm:pt>
    <dgm:pt modelId="{39B45076-7980-450A-AC69-3CDC87AFBF7C}" type="pres">
      <dgm:prSet presAssocID="{3F0A734A-87CB-48D8-AB23-DC416E2F3378}" presName="composite" presStyleCnt="0"/>
      <dgm:spPr/>
      <dgm:t>
        <a:bodyPr/>
        <a:lstStyle/>
        <a:p>
          <a:endParaRPr lang="de-CH"/>
        </a:p>
      </dgm:t>
    </dgm:pt>
    <dgm:pt modelId="{0073A477-FE14-4EAB-B2C2-4E3E624EA289}" type="pres">
      <dgm:prSet presAssocID="{3F0A734A-87CB-48D8-AB23-DC416E2F3378}" presName="parentText" presStyleLbl="alignNode1" presStyleIdx="1" presStyleCnt="8">
        <dgm:presLayoutVars>
          <dgm:chMax val="1"/>
          <dgm:bulletEnabled val="1"/>
        </dgm:presLayoutVars>
      </dgm:prSet>
      <dgm:spPr/>
      <dgm:t>
        <a:bodyPr/>
        <a:lstStyle/>
        <a:p>
          <a:endParaRPr lang="de-CH"/>
        </a:p>
      </dgm:t>
    </dgm:pt>
    <dgm:pt modelId="{AB1F47E5-D146-4F67-9118-3E6511297FBA}" type="pres">
      <dgm:prSet presAssocID="{3F0A734A-87CB-48D8-AB23-DC416E2F3378}" presName="descendantText" presStyleLbl="alignAcc1" presStyleIdx="1" presStyleCnt="8">
        <dgm:presLayoutVars>
          <dgm:bulletEnabled val="1"/>
        </dgm:presLayoutVars>
      </dgm:prSet>
      <dgm:spPr/>
      <dgm:t>
        <a:bodyPr/>
        <a:lstStyle/>
        <a:p>
          <a:endParaRPr lang="de-CH"/>
        </a:p>
      </dgm:t>
    </dgm:pt>
    <dgm:pt modelId="{5FFE9DD0-C3F1-41A9-9202-FDEC4FBAD24B}" type="pres">
      <dgm:prSet presAssocID="{48CE9D9C-C12C-4112-B061-B0D2D8BF2929}" presName="sp" presStyleCnt="0"/>
      <dgm:spPr/>
      <dgm:t>
        <a:bodyPr/>
        <a:lstStyle/>
        <a:p>
          <a:endParaRPr lang="de-CH"/>
        </a:p>
      </dgm:t>
    </dgm:pt>
    <dgm:pt modelId="{7BFAF6F1-4089-426E-8C1E-02D60E03F2F6}" type="pres">
      <dgm:prSet presAssocID="{D2B20585-6784-487B-8061-D687935C1657}" presName="composite" presStyleCnt="0"/>
      <dgm:spPr/>
      <dgm:t>
        <a:bodyPr/>
        <a:lstStyle/>
        <a:p>
          <a:endParaRPr lang="de-CH"/>
        </a:p>
      </dgm:t>
    </dgm:pt>
    <dgm:pt modelId="{D791A2F6-BB88-4FC0-907D-D68C23B730A3}" type="pres">
      <dgm:prSet presAssocID="{D2B20585-6784-487B-8061-D687935C1657}" presName="parentText" presStyleLbl="alignNode1" presStyleIdx="2" presStyleCnt="8">
        <dgm:presLayoutVars>
          <dgm:chMax val="1"/>
          <dgm:bulletEnabled val="1"/>
        </dgm:presLayoutVars>
      </dgm:prSet>
      <dgm:spPr/>
      <dgm:t>
        <a:bodyPr/>
        <a:lstStyle/>
        <a:p>
          <a:endParaRPr lang="de-CH"/>
        </a:p>
      </dgm:t>
    </dgm:pt>
    <dgm:pt modelId="{2F37601A-B14C-4096-B34F-450F21772CE5}" type="pres">
      <dgm:prSet presAssocID="{D2B20585-6784-487B-8061-D687935C1657}" presName="descendantText" presStyleLbl="alignAcc1" presStyleIdx="2" presStyleCnt="8">
        <dgm:presLayoutVars>
          <dgm:bulletEnabled val="1"/>
        </dgm:presLayoutVars>
      </dgm:prSet>
      <dgm:spPr/>
      <dgm:t>
        <a:bodyPr/>
        <a:lstStyle/>
        <a:p>
          <a:endParaRPr lang="de-CH"/>
        </a:p>
      </dgm:t>
    </dgm:pt>
    <dgm:pt modelId="{7A250750-F02E-4F47-937E-5BE836BFF729}" type="pres">
      <dgm:prSet presAssocID="{95F73361-6889-428A-9DCF-BFF9CD8C39F4}" presName="sp" presStyleCnt="0"/>
      <dgm:spPr/>
      <dgm:t>
        <a:bodyPr/>
        <a:lstStyle/>
        <a:p>
          <a:endParaRPr lang="de-CH"/>
        </a:p>
      </dgm:t>
    </dgm:pt>
    <dgm:pt modelId="{4EBBBB55-0396-44B4-BEA6-15CE1D98A849}" type="pres">
      <dgm:prSet presAssocID="{B0F7E5FC-F585-4424-B797-4F9F8A61BBA6}" presName="composite" presStyleCnt="0"/>
      <dgm:spPr/>
      <dgm:t>
        <a:bodyPr/>
        <a:lstStyle/>
        <a:p>
          <a:endParaRPr lang="de-CH"/>
        </a:p>
      </dgm:t>
    </dgm:pt>
    <dgm:pt modelId="{0C7F44B0-45E9-4DC2-B0EF-CE99F9B547A8}" type="pres">
      <dgm:prSet presAssocID="{B0F7E5FC-F585-4424-B797-4F9F8A61BBA6}" presName="parentText" presStyleLbl="alignNode1" presStyleIdx="3" presStyleCnt="8">
        <dgm:presLayoutVars>
          <dgm:chMax val="1"/>
          <dgm:bulletEnabled val="1"/>
        </dgm:presLayoutVars>
      </dgm:prSet>
      <dgm:spPr/>
      <dgm:t>
        <a:bodyPr/>
        <a:lstStyle/>
        <a:p>
          <a:endParaRPr lang="de-CH"/>
        </a:p>
      </dgm:t>
    </dgm:pt>
    <dgm:pt modelId="{DF52F694-6B60-4320-81E6-513B0A670FA2}" type="pres">
      <dgm:prSet presAssocID="{B0F7E5FC-F585-4424-B797-4F9F8A61BBA6}" presName="descendantText" presStyleLbl="alignAcc1" presStyleIdx="3" presStyleCnt="8" custLinFactNeighborX="0" custLinFactNeighborY="4809">
        <dgm:presLayoutVars>
          <dgm:bulletEnabled val="1"/>
        </dgm:presLayoutVars>
      </dgm:prSet>
      <dgm:spPr/>
      <dgm:t>
        <a:bodyPr/>
        <a:lstStyle/>
        <a:p>
          <a:endParaRPr lang="de-CH"/>
        </a:p>
      </dgm:t>
    </dgm:pt>
    <dgm:pt modelId="{75BD2782-DE5B-4585-84CB-B8E43F63BCE4}" type="pres">
      <dgm:prSet presAssocID="{4EE1B25C-E8E1-4D66-9640-8A75A2C1A271}" presName="sp" presStyleCnt="0"/>
      <dgm:spPr/>
      <dgm:t>
        <a:bodyPr/>
        <a:lstStyle/>
        <a:p>
          <a:endParaRPr lang="de-CH"/>
        </a:p>
      </dgm:t>
    </dgm:pt>
    <dgm:pt modelId="{046174E7-67A9-4044-9F59-AFC31903EBF4}" type="pres">
      <dgm:prSet presAssocID="{28DA3E77-90F2-45FD-A7FD-BECAF2F30ABB}" presName="composite" presStyleCnt="0"/>
      <dgm:spPr/>
      <dgm:t>
        <a:bodyPr/>
        <a:lstStyle/>
        <a:p>
          <a:endParaRPr lang="de-CH"/>
        </a:p>
      </dgm:t>
    </dgm:pt>
    <dgm:pt modelId="{F2A86540-75F5-4A66-AD39-A4807F14AC45}" type="pres">
      <dgm:prSet presAssocID="{28DA3E77-90F2-45FD-A7FD-BECAF2F30ABB}" presName="parentText" presStyleLbl="alignNode1" presStyleIdx="4" presStyleCnt="8">
        <dgm:presLayoutVars>
          <dgm:chMax val="1"/>
          <dgm:bulletEnabled val="1"/>
        </dgm:presLayoutVars>
      </dgm:prSet>
      <dgm:spPr/>
      <dgm:t>
        <a:bodyPr/>
        <a:lstStyle/>
        <a:p>
          <a:endParaRPr lang="de-CH"/>
        </a:p>
      </dgm:t>
    </dgm:pt>
    <dgm:pt modelId="{5B6295C2-8635-4832-8855-35BC57484729}" type="pres">
      <dgm:prSet presAssocID="{28DA3E77-90F2-45FD-A7FD-BECAF2F30ABB}" presName="descendantText" presStyleLbl="alignAcc1" presStyleIdx="4" presStyleCnt="8">
        <dgm:presLayoutVars>
          <dgm:bulletEnabled val="1"/>
        </dgm:presLayoutVars>
      </dgm:prSet>
      <dgm:spPr/>
      <dgm:t>
        <a:bodyPr/>
        <a:lstStyle/>
        <a:p>
          <a:endParaRPr lang="de-CH"/>
        </a:p>
      </dgm:t>
    </dgm:pt>
    <dgm:pt modelId="{8C041C02-589A-478F-A952-52A1CFE269FD}" type="pres">
      <dgm:prSet presAssocID="{BCAE4823-91C6-466C-A3FD-C43B51EBE351}" presName="sp" presStyleCnt="0"/>
      <dgm:spPr/>
      <dgm:t>
        <a:bodyPr/>
        <a:lstStyle/>
        <a:p>
          <a:endParaRPr lang="de-CH"/>
        </a:p>
      </dgm:t>
    </dgm:pt>
    <dgm:pt modelId="{6C7A4D23-8A22-4E38-BA71-6FBB377478A2}" type="pres">
      <dgm:prSet presAssocID="{881E6DB4-021F-4075-983C-F81EC92097E4}" presName="composite" presStyleCnt="0"/>
      <dgm:spPr/>
      <dgm:t>
        <a:bodyPr/>
        <a:lstStyle/>
        <a:p>
          <a:endParaRPr lang="de-CH"/>
        </a:p>
      </dgm:t>
    </dgm:pt>
    <dgm:pt modelId="{ED65BC5D-273E-4667-BF67-6101822E4C7E}" type="pres">
      <dgm:prSet presAssocID="{881E6DB4-021F-4075-983C-F81EC92097E4}" presName="parentText" presStyleLbl="alignNode1" presStyleIdx="5" presStyleCnt="8">
        <dgm:presLayoutVars>
          <dgm:chMax val="1"/>
          <dgm:bulletEnabled val="1"/>
        </dgm:presLayoutVars>
      </dgm:prSet>
      <dgm:spPr/>
      <dgm:t>
        <a:bodyPr/>
        <a:lstStyle/>
        <a:p>
          <a:endParaRPr lang="de-CH"/>
        </a:p>
      </dgm:t>
    </dgm:pt>
    <dgm:pt modelId="{F3B995E1-2D73-4492-84EA-8D89EFDAA408}" type="pres">
      <dgm:prSet presAssocID="{881E6DB4-021F-4075-983C-F81EC92097E4}" presName="descendantText" presStyleLbl="alignAcc1" presStyleIdx="5" presStyleCnt="8">
        <dgm:presLayoutVars>
          <dgm:bulletEnabled val="1"/>
        </dgm:presLayoutVars>
      </dgm:prSet>
      <dgm:spPr/>
      <dgm:t>
        <a:bodyPr/>
        <a:lstStyle/>
        <a:p>
          <a:endParaRPr lang="de-CH"/>
        </a:p>
      </dgm:t>
    </dgm:pt>
    <dgm:pt modelId="{6AF365C2-83F2-4399-9D3E-E9DBAD71F8D6}" type="pres">
      <dgm:prSet presAssocID="{DA88932A-9ADB-4AB0-8E01-F833250518DA}" presName="sp" presStyleCnt="0"/>
      <dgm:spPr/>
      <dgm:t>
        <a:bodyPr/>
        <a:lstStyle/>
        <a:p>
          <a:endParaRPr lang="de-CH"/>
        </a:p>
      </dgm:t>
    </dgm:pt>
    <dgm:pt modelId="{00142D5F-39D5-4067-85F0-44EDF44812B3}" type="pres">
      <dgm:prSet presAssocID="{55D12C12-C3FC-46F4-97A9-0AAE8BA3A044}" presName="composite" presStyleCnt="0"/>
      <dgm:spPr/>
      <dgm:t>
        <a:bodyPr/>
        <a:lstStyle/>
        <a:p>
          <a:endParaRPr lang="de-CH"/>
        </a:p>
      </dgm:t>
    </dgm:pt>
    <dgm:pt modelId="{5A4B3AFD-E20B-4278-B914-6CF335D21283}" type="pres">
      <dgm:prSet presAssocID="{55D12C12-C3FC-46F4-97A9-0AAE8BA3A044}" presName="parentText" presStyleLbl="alignNode1" presStyleIdx="6" presStyleCnt="8">
        <dgm:presLayoutVars>
          <dgm:chMax val="1"/>
          <dgm:bulletEnabled val="1"/>
        </dgm:presLayoutVars>
      </dgm:prSet>
      <dgm:spPr/>
      <dgm:t>
        <a:bodyPr/>
        <a:lstStyle/>
        <a:p>
          <a:endParaRPr lang="de-CH"/>
        </a:p>
      </dgm:t>
    </dgm:pt>
    <dgm:pt modelId="{C1EA53C1-9CEC-4ACB-BA78-EA56523F81F9}" type="pres">
      <dgm:prSet presAssocID="{55D12C12-C3FC-46F4-97A9-0AAE8BA3A044}" presName="descendantText" presStyleLbl="alignAcc1" presStyleIdx="6" presStyleCnt="8">
        <dgm:presLayoutVars>
          <dgm:bulletEnabled val="1"/>
        </dgm:presLayoutVars>
      </dgm:prSet>
      <dgm:spPr/>
      <dgm:t>
        <a:bodyPr/>
        <a:lstStyle/>
        <a:p>
          <a:endParaRPr lang="de-CH"/>
        </a:p>
      </dgm:t>
    </dgm:pt>
    <dgm:pt modelId="{4A4B16C7-E491-460D-94C0-5C3C28E13EDC}" type="pres">
      <dgm:prSet presAssocID="{5C445BCE-601B-4859-BA67-AA3C3E99582E}" presName="sp" presStyleCnt="0"/>
      <dgm:spPr/>
      <dgm:t>
        <a:bodyPr/>
        <a:lstStyle/>
        <a:p>
          <a:endParaRPr lang="de-CH"/>
        </a:p>
      </dgm:t>
    </dgm:pt>
    <dgm:pt modelId="{49519CCF-D3A0-4845-A4C1-4A9A7BEBDC89}" type="pres">
      <dgm:prSet presAssocID="{409A006C-61F0-4A41-87FE-E63EB3AB6A93}" presName="composite" presStyleCnt="0"/>
      <dgm:spPr/>
      <dgm:t>
        <a:bodyPr/>
        <a:lstStyle/>
        <a:p>
          <a:endParaRPr lang="de-CH"/>
        </a:p>
      </dgm:t>
    </dgm:pt>
    <dgm:pt modelId="{1BA898D1-670C-4610-BDAB-DCBFB6C47874}" type="pres">
      <dgm:prSet presAssocID="{409A006C-61F0-4A41-87FE-E63EB3AB6A93}" presName="parentText" presStyleLbl="alignNode1" presStyleIdx="7" presStyleCnt="8">
        <dgm:presLayoutVars>
          <dgm:chMax val="1"/>
          <dgm:bulletEnabled val="1"/>
        </dgm:presLayoutVars>
      </dgm:prSet>
      <dgm:spPr/>
      <dgm:t>
        <a:bodyPr/>
        <a:lstStyle/>
        <a:p>
          <a:endParaRPr lang="de-CH"/>
        </a:p>
      </dgm:t>
    </dgm:pt>
    <dgm:pt modelId="{31D7AFEA-3A8F-4434-B86C-6B5FC830A44F}" type="pres">
      <dgm:prSet presAssocID="{409A006C-61F0-4A41-87FE-E63EB3AB6A93}" presName="descendantText" presStyleLbl="alignAcc1" presStyleIdx="7" presStyleCnt="8">
        <dgm:presLayoutVars>
          <dgm:bulletEnabled val="1"/>
        </dgm:presLayoutVars>
      </dgm:prSet>
      <dgm:spPr/>
      <dgm:t>
        <a:bodyPr/>
        <a:lstStyle/>
        <a:p>
          <a:endParaRPr lang="de-CH"/>
        </a:p>
      </dgm:t>
    </dgm:pt>
  </dgm:ptLst>
  <dgm:cxnLst>
    <dgm:cxn modelId="{5961EDE5-4360-409A-AA45-25E22CBDC248}" type="presOf" srcId="{3F0A734A-87CB-48D8-AB23-DC416E2F3378}" destId="{0073A477-FE14-4EAB-B2C2-4E3E624EA289}" srcOrd="0" destOrd="0" presId="urn:microsoft.com/office/officeart/2005/8/layout/chevron2"/>
    <dgm:cxn modelId="{8F878995-50E4-4C09-BD5B-053CC9627EF8}" srcId="{9FECA1B1-0F99-4D87-88A7-6CA72D9EA799}" destId="{881E6DB4-021F-4075-983C-F81EC92097E4}" srcOrd="5" destOrd="0" parTransId="{EE30B4DF-EBD4-4C81-B62E-7630A13A0764}" sibTransId="{DA88932A-9ADB-4AB0-8E01-F833250518DA}"/>
    <dgm:cxn modelId="{84D9B6B7-4122-44C7-8FE9-2A54C5CAD24B}" type="presOf" srcId="{B0F7E5FC-F585-4424-B797-4F9F8A61BBA6}" destId="{0C7F44B0-45E9-4DC2-B0EF-CE99F9B547A8}" srcOrd="0" destOrd="0" presId="urn:microsoft.com/office/officeart/2005/8/layout/chevron2"/>
    <dgm:cxn modelId="{5DB70504-4B19-42F7-BD2E-954FA28FDC36}" type="presOf" srcId="{28DA3E77-90F2-45FD-A7FD-BECAF2F30ABB}" destId="{F2A86540-75F5-4A66-AD39-A4807F14AC45}" srcOrd="0" destOrd="0" presId="urn:microsoft.com/office/officeart/2005/8/layout/chevron2"/>
    <dgm:cxn modelId="{F44BFF1B-51D7-416D-963A-03B7CC6DA78F}" srcId="{D2B20585-6784-487B-8061-D687935C1657}" destId="{10AA4FAD-318D-4A04-835A-3E678C82AB5E}" srcOrd="0" destOrd="0" parTransId="{275BE989-D18D-49F5-8645-3B763F2BB7D3}" sibTransId="{A9ED03D2-777D-46FC-A2C2-E9DCB2F59F4D}"/>
    <dgm:cxn modelId="{A99BACA7-FD98-4BB4-9065-96579CB7EAB0}" srcId="{9FECA1B1-0F99-4D87-88A7-6CA72D9EA799}" destId="{55D12C12-C3FC-46F4-97A9-0AAE8BA3A044}" srcOrd="6" destOrd="0" parTransId="{75257FED-4325-4CC1-B741-BA09DAFA1E6B}" sibTransId="{5C445BCE-601B-4859-BA67-AA3C3E99582E}"/>
    <dgm:cxn modelId="{972D3B36-A6A5-44FD-AE21-263F78A91A66}" srcId="{9FECA1B1-0F99-4D87-88A7-6CA72D9EA799}" destId="{D2B20585-6784-487B-8061-D687935C1657}" srcOrd="2" destOrd="0" parTransId="{633E7CCB-E84B-4BCD-9615-35FD4B918D42}" sibTransId="{95F73361-6889-428A-9DCF-BFF9CD8C39F4}"/>
    <dgm:cxn modelId="{36DC9E30-13F3-47D9-B830-EEC45A25ADA5}" type="presOf" srcId="{02CC5355-3055-4E1E-8B5F-AB9980A3D6BC}" destId="{DF52F694-6B60-4320-81E6-513B0A670FA2}" srcOrd="0" destOrd="1" presId="urn:microsoft.com/office/officeart/2005/8/layout/chevron2"/>
    <dgm:cxn modelId="{C49DC319-0D20-4F89-AB0F-1095E58424F1}" srcId="{B0F7E5FC-F585-4424-B797-4F9F8A61BBA6}" destId="{5ABF7E85-99F2-4A26-A85B-A7BCE78DC356}" srcOrd="2" destOrd="0" parTransId="{56D19846-67AF-4E66-989C-B22B93B11A33}" sibTransId="{B1FB100B-A3F9-4156-87FA-0F0616C1C060}"/>
    <dgm:cxn modelId="{5CE37F23-4D85-4D31-8AA7-6296D6117AF3}" type="presOf" srcId="{C252CB0F-3BBF-426B-80AF-B81C6DD4E6D8}" destId="{31D7AFEA-3A8F-4434-B86C-6B5FC830A44F}" srcOrd="0" destOrd="1" presId="urn:microsoft.com/office/officeart/2005/8/layout/chevron2"/>
    <dgm:cxn modelId="{604F1CBA-805E-443D-B4B5-DE8F4CB3B3A9}" srcId="{881E6DB4-021F-4075-983C-F81EC92097E4}" destId="{806032F5-5C56-426F-93BB-8AEFF121DD79}" srcOrd="0" destOrd="0" parTransId="{204BB77F-0912-442E-BA42-5CA8899E600F}" sibTransId="{3951096F-14A1-485F-B90A-179B3D7DB128}"/>
    <dgm:cxn modelId="{A9840E58-E3AE-400A-89FB-CEE7F3EB920A}" srcId="{9FECA1B1-0F99-4D87-88A7-6CA72D9EA799}" destId="{28DA3E77-90F2-45FD-A7FD-BECAF2F30ABB}" srcOrd="4" destOrd="0" parTransId="{CDE4E449-EAD2-4972-AD4D-8C33CF94A3EE}" sibTransId="{BCAE4823-91C6-466C-A3FD-C43B51EBE351}"/>
    <dgm:cxn modelId="{40ECBE8B-74B9-4BBB-8FFB-6C675FE7D845}" type="presOf" srcId="{0155D1C2-DE1C-4D84-991E-D83E86981057}" destId="{2D32D5AF-AAAD-4E91-8608-6D6C2D0FE65A}" srcOrd="0" destOrd="0" presId="urn:microsoft.com/office/officeart/2005/8/layout/chevron2"/>
    <dgm:cxn modelId="{E454DDCB-8558-4857-86F2-CB6C2963F2C8}" srcId="{9FECA1B1-0F99-4D87-88A7-6CA72D9EA799}" destId="{769BB4BE-E676-45D7-93F0-474664C123D1}" srcOrd="0" destOrd="0" parTransId="{FBF28AB7-E1EC-44DF-9AAA-EE2187FA3B13}" sibTransId="{C19D4494-CFBB-4759-87ED-C046F09A8CBB}"/>
    <dgm:cxn modelId="{EE737FA9-AC7A-4708-97F8-10FFD061218D}" type="presOf" srcId="{FCB7088A-DE84-4101-8693-93C0BB03088A}" destId="{AB1F47E5-D146-4F67-9118-3E6511297FBA}" srcOrd="0" destOrd="1" presId="urn:microsoft.com/office/officeart/2005/8/layout/chevron2"/>
    <dgm:cxn modelId="{41CDA3A0-B8BC-48E8-97A8-585E04FAC524}" type="presOf" srcId="{D2B20585-6784-487B-8061-D687935C1657}" destId="{D791A2F6-BB88-4FC0-907D-D68C23B730A3}" srcOrd="0" destOrd="0" presId="urn:microsoft.com/office/officeart/2005/8/layout/chevron2"/>
    <dgm:cxn modelId="{A857BF16-433F-4E4B-8052-09B5F7352E7E}" type="presOf" srcId="{881E6DB4-021F-4075-983C-F81EC92097E4}" destId="{ED65BC5D-273E-4667-BF67-6101822E4C7E}" srcOrd="0" destOrd="0" presId="urn:microsoft.com/office/officeart/2005/8/layout/chevron2"/>
    <dgm:cxn modelId="{A0156C9E-3777-4860-B82A-49DE81F0EB5F}" srcId="{409A006C-61F0-4A41-87FE-E63EB3AB6A93}" destId="{F135F6A0-BC38-457B-A0C1-766F9ADA8A81}" srcOrd="0" destOrd="0" parTransId="{7024B409-7F85-49F2-9B33-AB5685E98533}" sibTransId="{A2E75ABF-86DD-4E87-9CF2-7A4C9B7BE163}"/>
    <dgm:cxn modelId="{683D41CB-EEC3-42EF-AE3A-E06CA4834D92}" type="presOf" srcId="{409A006C-61F0-4A41-87FE-E63EB3AB6A93}" destId="{1BA898D1-670C-4610-BDAB-DCBFB6C47874}" srcOrd="0" destOrd="0" presId="urn:microsoft.com/office/officeart/2005/8/layout/chevron2"/>
    <dgm:cxn modelId="{FE0490EF-6017-41D0-953E-8A17F5467C48}" type="presOf" srcId="{00AF1470-0272-4479-8261-86E98D068459}" destId="{AB1F47E5-D146-4F67-9118-3E6511297FBA}" srcOrd="0" destOrd="0" presId="urn:microsoft.com/office/officeart/2005/8/layout/chevron2"/>
    <dgm:cxn modelId="{B461ABC0-9ABF-4D22-ACD6-5E0AB8DD6E75}" srcId="{9FECA1B1-0F99-4D87-88A7-6CA72D9EA799}" destId="{3F0A734A-87CB-48D8-AB23-DC416E2F3378}" srcOrd="1" destOrd="0" parTransId="{0DBA7547-160F-4AC0-85D0-470F70B2E915}" sibTransId="{48CE9D9C-C12C-4112-B061-B0D2D8BF2929}"/>
    <dgm:cxn modelId="{C93BA129-8A9F-4E30-845E-B3C7F45A3245}" srcId="{55D12C12-C3FC-46F4-97A9-0AAE8BA3A044}" destId="{8173EBEC-E525-4C00-8B72-F992EF21A24E}" srcOrd="0" destOrd="0" parTransId="{8AA27E81-F41E-4515-8A1A-959DEFC2F324}" sibTransId="{DC72A6D9-C92D-46D8-A216-EF63E93E3C8D}"/>
    <dgm:cxn modelId="{EA977B57-6BD8-4F44-966B-9A8DB9263407}" type="presOf" srcId="{D79390F1-0A36-4A60-A0E2-BD15C821E239}" destId="{DF52F694-6B60-4320-81E6-513B0A670FA2}" srcOrd="0" destOrd="0" presId="urn:microsoft.com/office/officeart/2005/8/layout/chevron2"/>
    <dgm:cxn modelId="{D6E753E2-C954-488E-8799-FF034C516750}" type="presOf" srcId="{8173EBEC-E525-4C00-8B72-F992EF21A24E}" destId="{C1EA53C1-9CEC-4ACB-BA78-EA56523F81F9}" srcOrd="0" destOrd="0" presId="urn:microsoft.com/office/officeart/2005/8/layout/chevron2"/>
    <dgm:cxn modelId="{BD4B4239-697C-4069-A58D-7B2880612A38}" srcId="{409A006C-61F0-4A41-87FE-E63EB3AB6A93}" destId="{C252CB0F-3BBF-426B-80AF-B81C6DD4E6D8}" srcOrd="1" destOrd="0" parTransId="{26DFDD05-8011-4B8C-A986-857467C95942}" sibTransId="{FFFB11A8-01F8-4091-B977-2D87953BD127}"/>
    <dgm:cxn modelId="{F96F2E5C-EA2B-45C0-A02F-5A46F830D5FC}" type="presOf" srcId="{9FECA1B1-0F99-4D87-88A7-6CA72D9EA799}" destId="{50FA93DA-139D-471C-8B82-F828D7DA841A}" srcOrd="0" destOrd="0" presId="urn:microsoft.com/office/officeart/2005/8/layout/chevron2"/>
    <dgm:cxn modelId="{1EF0C394-C140-489C-AD0B-475A55DD38D7}" srcId="{3F0A734A-87CB-48D8-AB23-DC416E2F3378}" destId="{00AF1470-0272-4479-8261-86E98D068459}" srcOrd="0" destOrd="0" parTransId="{B187E2C6-EE84-4429-B735-FF5761C5F959}" sibTransId="{8D3A9C6C-408E-4B04-A18C-29EFDD795CEA}"/>
    <dgm:cxn modelId="{2D588AE7-8530-4572-BB0A-2E56EF1889A3}" type="presOf" srcId="{5ABF7E85-99F2-4A26-A85B-A7BCE78DC356}" destId="{DF52F694-6B60-4320-81E6-513B0A670FA2}" srcOrd="0" destOrd="2" presId="urn:microsoft.com/office/officeart/2005/8/layout/chevron2"/>
    <dgm:cxn modelId="{80C4640E-3212-4308-84F4-3AE1D2ADA6C0}" srcId="{9FECA1B1-0F99-4D87-88A7-6CA72D9EA799}" destId="{409A006C-61F0-4A41-87FE-E63EB3AB6A93}" srcOrd="7" destOrd="0" parTransId="{345C06DF-D423-464D-924B-5CB73B378514}" sibTransId="{EC99274D-8A99-4BD5-893A-F72C5767ABE3}"/>
    <dgm:cxn modelId="{F6880CBE-5FFA-4989-8388-2BC9D01E9A98}" srcId="{9FECA1B1-0F99-4D87-88A7-6CA72D9EA799}" destId="{B0F7E5FC-F585-4424-B797-4F9F8A61BBA6}" srcOrd="3" destOrd="0" parTransId="{3BAD3093-27DB-475B-B097-AEAB1DC53C1D}" sibTransId="{4EE1B25C-E8E1-4D66-9640-8A75A2C1A271}"/>
    <dgm:cxn modelId="{A6038D57-BAE0-45BC-B100-2871DE966A99}" srcId="{B0F7E5FC-F585-4424-B797-4F9F8A61BBA6}" destId="{D79390F1-0A36-4A60-A0E2-BD15C821E239}" srcOrd="0" destOrd="0" parTransId="{C1C4B2FB-DA7D-4C79-9CA6-F1128758A6A6}" sibTransId="{55BAFE0A-89D4-44DD-9CEE-4FD34ACE7AB5}"/>
    <dgm:cxn modelId="{4BB163A4-4C01-40F7-BF0C-B33259F795E8}" srcId="{28DA3E77-90F2-45FD-A7FD-BECAF2F30ABB}" destId="{7031C311-10F2-4E0C-A696-D25CAC4893C6}" srcOrd="0" destOrd="0" parTransId="{AC8008BF-C04D-4585-BE9B-41A5959D276B}" sibTransId="{E86E57C4-191D-47A2-8BD2-1B9478FD5738}"/>
    <dgm:cxn modelId="{77B60C36-B19C-4CBB-AD25-815508FE997C}" srcId="{B0F7E5FC-F585-4424-B797-4F9F8A61BBA6}" destId="{02CC5355-3055-4E1E-8B5F-AB9980A3D6BC}" srcOrd="1" destOrd="0" parTransId="{8AD03705-3A12-48E2-9922-341961B7B87F}" sibTransId="{7EA640B6-BF95-4FAB-9977-C36819031EE9}"/>
    <dgm:cxn modelId="{108AAF8F-946D-4626-A507-CE96D081AB3D}" srcId="{3F0A734A-87CB-48D8-AB23-DC416E2F3378}" destId="{FCB7088A-DE84-4101-8693-93C0BB03088A}" srcOrd="1" destOrd="0" parTransId="{5EFCB714-DC24-4968-BE11-B9726BDFED32}" sibTransId="{640FB21B-EC45-4065-B1F7-3B0D27074675}"/>
    <dgm:cxn modelId="{E2B854EB-6549-4600-BC4D-1E404807416A}" type="presOf" srcId="{806032F5-5C56-426F-93BB-8AEFF121DD79}" destId="{F3B995E1-2D73-4492-84EA-8D89EFDAA408}" srcOrd="0" destOrd="0" presId="urn:microsoft.com/office/officeart/2005/8/layout/chevron2"/>
    <dgm:cxn modelId="{C88055FC-29CB-40C5-B1FE-7D44C56B0FDC}" type="presOf" srcId="{769BB4BE-E676-45D7-93F0-474664C123D1}" destId="{AF6F0951-4B59-488D-9953-90C3815E25E0}" srcOrd="0" destOrd="0" presId="urn:microsoft.com/office/officeart/2005/8/layout/chevron2"/>
    <dgm:cxn modelId="{3D430A9B-79ED-4F7C-AAAD-903459798083}" type="presOf" srcId="{F135F6A0-BC38-457B-A0C1-766F9ADA8A81}" destId="{31D7AFEA-3A8F-4434-B86C-6B5FC830A44F}" srcOrd="0" destOrd="0" presId="urn:microsoft.com/office/officeart/2005/8/layout/chevron2"/>
    <dgm:cxn modelId="{67D568F8-746D-4973-A33B-F9AC7B3BEF08}" type="presOf" srcId="{55D12C12-C3FC-46F4-97A9-0AAE8BA3A044}" destId="{5A4B3AFD-E20B-4278-B914-6CF335D21283}" srcOrd="0" destOrd="0" presId="urn:microsoft.com/office/officeart/2005/8/layout/chevron2"/>
    <dgm:cxn modelId="{4D8ADF27-243E-4A30-96AD-0EC065240F45}" type="presOf" srcId="{10AA4FAD-318D-4A04-835A-3E678C82AB5E}" destId="{2F37601A-B14C-4096-B34F-450F21772CE5}" srcOrd="0" destOrd="0" presId="urn:microsoft.com/office/officeart/2005/8/layout/chevron2"/>
    <dgm:cxn modelId="{C9190C0A-3F24-47D5-A860-F1F3D1118D5B}" srcId="{769BB4BE-E676-45D7-93F0-474664C123D1}" destId="{0155D1C2-DE1C-4D84-991E-D83E86981057}" srcOrd="0" destOrd="0" parTransId="{C3AE8D9A-DC22-4783-B7AC-2019FDC2E273}" sibTransId="{CB183C00-700B-490C-AA64-33C02958F6C3}"/>
    <dgm:cxn modelId="{A1E3D2FC-152A-4AAB-9505-2F44FB8FC527}" type="presOf" srcId="{7031C311-10F2-4E0C-A696-D25CAC4893C6}" destId="{5B6295C2-8635-4832-8855-35BC57484729}" srcOrd="0" destOrd="0" presId="urn:microsoft.com/office/officeart/2005/8/layout/chevron2"/>
    <dgm:cxn modelId="{1066D9A1-6469-4557-B05C-349592718570}" type="presParOf" srcId="{50FA93DA-139D-471C-8B82-F828D7DA841A}" destId="{FD14F3CE-3094-477A-BDC5-F4DFF742996C}" srcOrd="0" destOrd="0" presId="urn:microsoft.com/office/officeart/2005/8/layout/chevron2"/>
    <dgm:cxn modelId="{C5B5B184-FE44-470E-8AA5-AB02C15BE224}" type="presParOf" srcId="{FD14F3CE-3094-477A-BDC5-F4DFF742996C}" destId="{AF6F0951-4B59-488D-9953-90C3815E25E0}" srcOrd="0" destOrd="0" presId="urn:microsoft.com/office/officeart/2005/8/layout/chevron2"/>
    <dgm:cxn modelId="{58776B3F-3A88-42EF-8E20-E2A2400DC449}" type="presParOf" srcId="{FD14F3CE-3094-477A-BDC5-F4DFF742996C}" destId="{2D32D5AF-AAAD-4E91-8608-6D6C2D0FE65A}" srcOrd="1" destOrd="0" presId="urn:microsoft.com/office/officeart/2005/8/layout/chevron2"/>
    <dgm:cxn modelId="{F7BB229D-2296-4BF7-ADCD-8EA28A37BE71}" type="presParOf" srcId="{50FA93DA-139D-471C-8B82-F828D7DA841A}" destId="{AF65AB00-54CC-4A02-BED1-F34390D1DC06}" srcOrd="1" destOrd="0" presId="urn:microsoft.com/office/officeart/2005/8/layout/chevron2"/>
    <dgm:cxn modelId="{943F4035-7C39-46FF-94CD-9D3F0011F3AB}" type="presParOf" srcId="{50FA93DA-139D-471C-8B82-F828D7DA841A}" destId="{39B45076-7980-450A-AC69-3CDC87AFBF7C}" srcOrd="2" destOrd="0" presId="urn:microsoft.com/office/officeart/2005/8/layout/chevron2"/>
    <dgm:cxn modelId="{86B50A86-334C-45F9-8E74-F0A711DB2060}" type="presParOf" srcId="{39B45076-7980-450A-AC69-3CDC87AFBF7C}" destId="{0073A477-FE14-4EAB-B2C2-4E3E624EA289}" srcOrd="0" destOrd="0" presId="urn:microsoft.com/office/officeart/2005/8/layout/chevron2"/>
    <dgm:cxn modelId="{4D8672B5-ADE6-47F8-A8CE-D58F14FB04CC}" type="presParOf" srcId="{39B45076-7980-450A-AC69-3CDC87AFBF7C}" destId="{AB1F47E5-D146-4F67-9118-3E6511297FBA}" srcOrd="1" destOrd="0" presId="urn:microsoft.com/office/officeart/2005/8/layout/chevron2"/>
    <dgm:cxn modelId="{DDAAECC6-8A9A-4FDF-A998-D98812285691}" type="presParOf" srcId="{50FA93DA-139D-471C-8B82-F828D7DA841A}" destId="{5FFE9DD0-C3F1-41A9-9202-FDEC4FBAD24B}" srcOrd="3" destOrd="0" presId="urn:microsoft.com/office/officeart/2005/8/layout/chevron2"/>
    <dgm:cxn modelId="{373BBEF5-DBC5-486E-9BDF-4D301D5FC3B0}" type="presParOf" srcId="{50FA93DA-139D-471C-8B82-F828D7DA841A}" destId="{7BFAF6F1-4089-426E-8C1E-02D60E03F2F6}" srcOrd="4" destOrd="0" presId="urn:microsoft.com/office/officeart/2005/8/layout/chevron2"/>
    <dgm:cxn modelId="{FDF12855-86A4-4CF3-B94A-65B4A5FB3237}" type="presParOf" srcId="{7BFAF6F1-4089-426E-8C1E-02D60E03F2F6}" destId="{D791A2F6-BB88-4FC0-907D-D68C23B730A3}" srcOrd="0" destOrd="0" presId="urn:microsoft.com/office/officeart/2005/8/layout/chevron2"/>
    <dgm:cxn modelId="{13236331-C71E-486A-B0BD-F937C66F9D24}" type="presParOf" srcId="{7BFAF6F1-4089-426E-8C1E-02D60E03F2F6}" destId="{2F37601A-B14C-4096-B34F-450F21772CE5}" srcOrd="1" destOrd="0" presId="urn:microsoft.com/office/officeart/2005/8/layout/chevron2"/>
    <dgm:cxn modelId="{0DC713C9-187C-4782-84AB-B7ACAA643404}" type="presParOf" srcId="{50FA93DA-139D-471C-8B82-F828D7DA841A}" destId="{7A250750-F02E-4F47-937E-5BE836BFF729}" srcOrd="5" destOrd="0" presId="urn:microsoft.com/office/officeart/2005/8/layout/chevron2"/>
    <dgm:cxn modelId="{C6C0FC2F-745D-4A38-B462-E22B044BCE62}" type="presParOf" srcId="{50FA93DA-139D-471C-8B82-F828D7DA841A}" destId="{4EBBBB55-0396-44B4-BEA6-15CE1D98A849}" srcOrd="6" destOrd="0" presId="urn:microsoft.com/office/officeart/2005/8/layout/chevron2"/>
    <dgm:cxn modelId="{56348674-53C6-47B0-891F-163429366FDE}" type="presParOf" srcId="{4EBBBB55-0396-44B4-BEA6-15CE1D98A849}" destId="{0C7F44B0-45E9-4DC2-B0EF-CE99F9B547A8}" srcOrd="0" destOrd="0" presId="urn:microsoft.com/office/officeart/2005/8/layout/chevron2"/>
    <dgm:cxn modelId="{500DEE54-87CA-4F26-8E5E-B344D01DAE7B}" type="presParOf" srcId="{4EBBBB55-0396-44B4-BEA6-15CE1D98A849}" destId="{DF52F694-6B60-4320-81E6-513B0A670FA2}" srcOrd="1" destOrd="0" presId="urn:microsoft.com/office/officeart/2005/8/layout/chevron2"/>
    <dgm:cxn modelId="{3BE10444-BB29-43A6-9BA3-4175DB4B1B31}" type="presParOf" srcId="{50FA93DA-139D-471C-8B82-F828D7DA841A}" destId="{75BD2782-DE5B-4585-84CB-B8E43F63BCE4}" srcOrd="7" destOrd="0" presId="urn:microsoft.com/office/officeart/2005/8/layout/chevron2"/>
    <dgm:cxn modelId="{E71EF6B5-E3FD-4709-9630-B5237A6B61FA}" type="presParOf" srcId="{50FA93DA-139D-471C-8B82-F828D7DA841A}" destId="{046174E7-67A9-4044-9F59-AFC31903EBF4}" srcOrd="8" destOrd="0" presId="urn:microsoft.com/office/officeart/2005/8/layout/chevron2"/>
    <dgm:cxn modelId="{92A7139A-00D1-40A4-B903-47CE3DEC752A}" type="presParOf" srcId="{046174E7-67A9-4044-9F59-AFC31903EBF4}" destId="{F2A86540-75F5-4A66-AD39-A4807F14AC45}" srcOrd="0" destOrd="0" presId="urn:microsoft.com/office/officeart/2005/8/layout/chevron2"/>
    <dgm:cxn modelId="{00BC0CFB-8EFC-45CA-BDAE-CBE0ACD422EC}" type="presParOf" srcId="{046174E7-67A9-4044-9F59-AFC31903EBF4}" destId="{5B6295C2-8635-4832-8855-35BC57484729}" srcOrd="1" destOrd="0" presId="urn:microsoft.com/office/officeart/2005/8/layout/chevron2"/>
    <dgm:cxn modelId="{BCD7FB06-D466-4384-903B-97EB5B970DF3}" type="presParOf" srcId="{50FA93DA-139D-471C-8B82-F828D7DA841A}" destId="{8C041C02-589A-478F-A952-52A1CFE269FD}" srcOrd="9" destOrd="0" presId="urn:microsoft.com/office/officeart/2005/8/layout/chevron2"/>
    <dgm:cxn modelId="{E6170EB6-2999-456E-9888-BAFBCD0DA043}" type="presParOf" srcId="{50FA93DA-139D-471C-8B82-F828D7DA841A}" destId="{6C7A4D23-8A22-4E38-BA71-6FBB377478A2}" srcOrd="10" destOrd="0" presId="urn:microsoft.com/office/officeart/2005/8/layout/chevron2"/>
    <dgm:cxn modelId="{BD84EAE1-6800-4638-AE87-232111F90D88}" type="presParOf" srcId="{6C7A4D23-8A22-4E38-BA71-6FBB377478A2}" destId="{ED65BC5D-273E-4667-BF67-6101822E4C7E}" srcOrd="0" destOrd="0" presId="urn:microsoft.com/office/officeart/2005/8/layout/chevron2"/>
    <dgm:cxn modelId="{08A8072D-E53F-4440-88BA-180AF15B24D1}" type="presParOf" srcId="{6C7A4D23-8A22-4E38-BA71-6FBB377478A2}" destId="{F3B995E1-2D73-4492-84EA-8D89EFDAA408}" srcOrd="1" destOrd="0" presId="urn:microsoft.com/office/officeart/2005/8/layout/chevron2"/>
    <dgm:cxn modelId="{0F20CF99-F874-4DBB-8937-CFD5BCB859CA}" type="presParOf" srcId="{50FA93DA-139D-471C-8B82-F828D7DA841A}" destId="{6AF365C2-83F2-4399-9D3E-E9DBAD71F8D6}" srcOrd="11" destOrd="0" presId="urn:microsoft.com/office/officeart/2005/8/layout/chevron2"/>
    <dgm:cxn modelId="{0F981A9E-3CD3-4CF7-9FD6-FD64DCE5C013}" type="presParOf" srcId="{50FA93DA-139D-471C-8B82-F828D7DA841A}" destId="{00142D5F-39D5-4067-85F0-44EDF44812B3}" srcOrd="12" destOrd="0" presId="urn:microsoft.com/office/officeart/2005/8/layout/chevron2"/>
    <dgm:cxn modelId="{13691DFA-AAB2-4AC7-BC14-F956D7BF3309}" type="presParOf" srcId="{00142D5F-39D5-4067-85F0-44EDF44812B3}" destId="{5A4B3AFD-E20B-4278-B914-6CF335D21283}" srcOrd="0" destOrd="0" presId="urn:microsoft.com/office/officeart/2005/8/layout/chevron2"/>
    <dgm:cxn modelId="{AFC01CEE-8EB6-4034-A0A1-EF40CAC062FC}" type="presParOf" srcId="{00142D5F-39D5-4067-85F0-44EDF44812B3}" destId="{C1EA53C1-9CEC-4ACB-BA78-EA56523F81F9}" srcOrd="1" destOrd="0" presId="urn:microsoft.com/office/officeart/2005/8/layout/chevron2"/>
    <dgm:cxn modelId="{B01E31AF-DEF9-49F6-ADDC-B9B763DE2889}" type="presParOf" srcId="{50FA93DA-139D-471C-8B82-F828D7DA841A}" destId="{4A4B16C7-E491-460D-94C0-5C3C28E13EDC}" srcOrd="13" destOrd="0" presId="urn:microsoft.com/office/officeart/2005/8/layout/chevron2"/>
    <dgm:cxn modelId="{6AEECBA5-E6AD-4D17-96BE-F571612FDE1C}" type="presParOf" srcId="{50FA93DA-139D-471C-8B82-F828D7DA841A}" destId="{49519CCF-D3A0-4845-A4C1-4A9A7BEBDC89}" srcOrd="14" destOrd="0" presId="urn:microsoft.com/office/officeart/2005/8/layout/chevron2"/>
    <dgm:cxn modelId="{E65689CB-8187-40C2-80DD-F5001DFB5C3B}" type="presParOf" srcId="{49519CCF-D3A0-4845-A4C1-4A9A7BEBDC89}" destId="{1BA898D1-670C-4610-BDAB-DCBFB6C47874}" srcOrd="0" destOrd="0" presId="urn:microsoft.com/office/officeart/2005/8/layout/chevron2"/>
    <dgm:cxn modelId="{FF0306C3-F8BA-436D-B3BF-823D37F8EA94}" type="presParOf" srcId="{49519CCF-D3A0-4845-A4C1-4A9A7BEBDC89}" destId="{31D7AFEA-3A8F-4434-B86C-6B5FC830A44F}" srcOrd="1" destOrd="0" presId="urn:microsoft.com/office/officeart/2005/8/layout/chevron2"/>
  </dgm:cxnLst>
  <dgm:bg/>
  <dgm:whole/>
  <dgm:extLst>
    <a:ext uri="http://schemas.microsoft.com/office/drawing/2008/diagram">
      <dsp:dataModelExt xmlns:dsp="http://schemas.microsoft.com/office/drawing/2008/diagram" relId="rId14" minVer="http://schemas.openxmlformats.org/drawingml/2006/diagram"/>
    </a:ext>
    <a:ext uri="{C62137D5-CB1D-491B-B009-E17868A290BF}">
      <dgm14:recolorImg xmlns:dgm14="http://schemas.microsoft.com/office/drawing/2010/diagram" val="1"/>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F6F0951-4B59-488D-9953-90C3815E25E0}">
      <dsp:nvSpPr>
        <dsp:cNvPr id="0" name=""/>
        <dsp:cNvSpPr/>
      </dsp:nvSpPr>
      <dsp:spPr>
        <a:xfrm rot="5400000">
          <a:off x="-169866" y="173750"/>
          <a:ext cx="1132446" cy="792712"/>
        </a:xfrm>
        <a:prstGeom prst="chevron">
          <a:avLst/>
        </a:prstGeom>
        <a:solidFill>
          <a:srgbClr val="D5D3EA"/>
        </a:solidFill>
        <a:ln w="25400" cap="flat" cmpd="sng" algn="ctr">
          <a:solidFill>
            <a:srgbClr val="D5D3EA"/>
          </a:solidFill>
          <a:prstDash val="solid"/>
        </a:ln>
        <a:effectLst>
          <a:outerShdw blurRad="40000" dist="20000" dir="5400000" rotWithShape="0">
            <a:srgbClr val="000000">
              <a:alpha val="38000"/>
            </a:srgbClr>
          </a:outerShdw>
        </a:effectLst>
      </dsp:spPr>
      <dsp:style>
        <a:lnRef idx="2">
          <a:scrgbClr r="0" g="0" b="0"/>
        </a:lnRef>
        <a:fillRef idx="1">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de-CH" sz="1000" b="1" kern="1200">
              <a:solidFill>
                <a:srgbClr val="4F4F59"/>
              </a:solidFill>
            </a:rPr>
            <a:t>Projekt Auswahl</a:t>
          </a:r>
        </a:p>
      </dsp:txBody>
      <dsp:txXfrm rot="-5400000">
        <a:off x="1" y="400239"/>
        <a:ext cx="792712" cy="339734"/>
      </dsp:txXfrm>
    </dsp:sp>
    <dsp:sp modelId="{2D32D5AF-AAAD-4E91-8608-6D6C2D0FE65A}">
      <dsp:nvSpPr>
        <dsp:cNvPr id="0" name=""/>
        <dsp:cNvSpPr/>
      </dsp:nvSpPr>
      <dsp:spPr>
        <a:xfrm rot="5400000">
          <a:off x="2761986" y="-1965390"/>
          <a:ext cx="736090" cy="4674637"/>
        </a:xfrm>
        <a:prstGeom prst="round2SameRect">
          <a:avLst/>
        </a:prstGeom>
        <a:solidFill>
          <a:schemeClr val="lt1">
            <a:alpha val="90000"/>
            <a:hueOff val="0"/>
            <a:satOff val="0"/>
            <a:lumOff val="0"/>
            <a:alphaOff val="0"/>
          </a:schemeClr>
        </a:solidFill>
        <a:ln w="25400" cap="flat" cmpd="sng" algn="ctr">
          <a:solidFill>
            <a:srgbClr val="D5D3EA"/>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de-CH" sz="900" kern="1200"/>
            <a:t>Der Verkauf entscheidet, welche der erfolgreich beendeten Projekte von genügend Interesse sind, um sie den Projektpartnern und Besuchern der Zühlke Engineering AG vorzustellen. Von diesen Projekten werden danach Project Notes erstellt.</a:t>
          </a:r>
        </a:p>
      </dsp:txBody>
      <dsp:txXfrm rot="-5400000">
        <a:off x="792713" y="39816"/>
        <a:ext cx="4638704" cy="664224"/>
      </dsp:txXfrm>
    </dsp:sp>
    <dsp:sp modelId="{0073A477-FE14-4EAB-B2C2-4E3E624EA289}">
      <dsp:nvSpPr>
        <dsp:cNvPr id="0" name=""/>
        <dsp:cNvSpPr/>
      </dsp:nvSpPr>
      <dsp:spPr>
        <a:xfrm rot="5400000">
          <a:off x="-169866" y="1213734"/>
          <a:ext cx="1132446" cy="792712"/>
        </a:xfrm>
        <a:prstGeom prst="chevron">
          <a:avLst/>
        </a:prstGeom>
        <a:solidFill>
          <a:srgbClr val="D5D3EA"/>
        </a:solidFill>
        <a:ln w="25400" cap="flat" cmpd="sng" algn="ctr">
          <a:solidFill>
            <a:srgbClr val="D5D3EA"/>
          </a:solidFill>
          <a:prstDash val="solid"/>
        </a:ln>
        <a:effectLst>
          <a:outerShdw blurRad="40000" dist="20000" dir="5400000" rotWithShape="0">
            <a:srgbClr val="000000">
              <a:alpha val="38000"/>
            </a:srgbClr>
          </a:outerShdw>
        </a:effectLst>
      </dsp:spPr>
      <dsp:style>
        <a:lnRef idx="2">
          <a:scrgbClr r="0" g="0" b="0"/>
        </a:lnRef>
        <a:fillRef idx="1">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de-CH" sz="1000" b="1" kern="1200">
              <a:solidFill>
                <a:srgbClr val="4F4F59"/>
              </a:solidFill>
            </a:rPr>
            <a:t>Texterstellung</a:t>
          </a:r>
        </a:p>
      </dsp:txBody>
      <dsp:txXfrm rot="-5400000">
        <a:off x="1" y="1440223"/>
        <a:ext cx="792712" cy="339734"/>
      </dsp:txXfrm>
    </dsp:sp>
    <dsp:sp modelId="{AB1F47E5-D146-4F67-9118-3E6511297FBA}">
      <dsp:nvSpPr>
        <dsp:cNvPr id="0" name=""/>
        <dsp:cNvSpPr/>
      </dsp:nvSpPr>
      <dsp:spPr>
        <a:xfrm rot="5400000">
          <a:off x="2761986" y="-925406"/>
          <a:ext cx="736090" cy="4674637"/>
        </a:xfrm>
        <a:prstGeom prst="round2SameRect">
          <a:avLst/>
        </a:prstGeom>
        <a:solidFill>
          <a:schemeClr val="lt1">
            <a:alpha val="90000"/>
            <a:hueOff val="0"/>
            <a:satOff val="0"/>
            <a:lumOff val="0"/>
            <a:alphaOff val="0"/>
          </a:schemeClr>
        </a:solidFill>
        <a:ln w="25400" cap="flat" cmpd="sng" algn="ctr">
          <a:solidFill>
            <a:srgbClr val="D5D3EA"/>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de-CH" sz="900" kern="1200"/>
            <a:t>Der Text wird vom jeweiligen Projektleiter verfasst, da der Verkauf kein vertieftes Wissen über das Projekt hat.</a:t>
          </a:r>
        </a:p>
        <a:p>
          <a:pPr marL="57150" lvl="1" indent="-57150" algn="l" defTabSz="400050">
            <a:lnSpc>
              <a:spcPct val="90000"/>
            </a:lnSpc>
            <a:spcBef>
              <a:spcPct val="0"/>
            </a:spcBef>
            <a:spcAft>
              <a:spcPct val="15000"/>
            </a:spcAft>
            <a:buChar char="••"/>
          </a:pPr>
          <a:r>
            <a:rPr lang="de-CH" sz="900" kern="1200"/>
            <a:t>Der Projektleiter füllt ein Word Template aus, in welchem neben dem Text auch die Begriffe zu den Kategorien  notiert werden. Diese Angaben werden als Freitext erfasst. Dadurch entsteht</a:t>
          </a:r>
          <a:r>
            <a:rPr lang="de-CH" sz="900" b="0" i="0" u="none" kern="1200"/>
            <a:t> eine gewisse Varianz in der Schreibweise</a:t>
          </a:r>
          <a:r>
            <a:rPr lang="de-CH" sz="900" kern="1200"/>
            <a:t>. Zudem wird eine Kurzbeschreibung angefügt.</a:t>
          </a:r>
        </a:p>
      </dsp:txBody>
      <dsp:txXfrm rot="-5400000">
        <a:off x="792713" y="1079800"/>
        <a:ext cx="4638704" cy="664224"/>
      </dsp:txXfrm>
    </dsp:sp>
    <dsp:sp modelId="{D791A2F6-BB88-4FC0-907D-D68C23B730A3}">
      <dsp:nvSpPr>
        <dsp:cNvPr id="0" name=""/>
        <dsp:cNvSpPr/>
      </dsp:nvSpPr>
      <dsp:spPr>
        <a:xfrm rot="5400000">
          <a:off x="-169866" y="2253717"/>
          <a:ext cx="1132446" cy="792712"/>
        </a:xfrm>
        <a:prstGeom prst="chevron">
          <a:avLst/>
        </a:prstGeom>
        <a:solidFill>
          <a:srgbClr val="D5D3EA"/>
        </a:solidFill>
        <a:ln w="25400" cap="flat" cmpd="sng" algn="ctr">
          <a:solidFill>
            <a:srgbClr val="D5D3EA"/>
          </a:solidFill>
          <a:prstDash val="solid"/>
        </a:ln>
        <a:effectLst>
          <a:outerShdw blurRad="40000" dist="20000" dir="5400000" rotWithShape="0">
            <a:srgbClr val="000000">
              <a:alpha val="38000"/>
            </a:srgbClr>
          </a:outerShdw>
        </a:effectLst>
      </dsp:spPr>
      <dsp:style>
        <a:lnRef idx="2">
          <a:scrgbClr r="0" g="0" b="0"/>
        </a:lnRef>
        <a:fillRef idx="1">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de-CH" sz="1000" b="1" kern="1200">
              <a:solidFill>
                <a:srgbClr val="4F4F59"/>
              </a:solidFill>
            </a:rPr>
            <a:t>Text Korrekturen</a:t>
          </a:r>
        </a:p>
      </dsp:txBody>
      <dsp:txXfrm rot="-5400000">
        <a:off x="1" y="2480206"/>
        <a:ext cx="792712" cy="339734"/>
      </dsp:txXfrm>
    </dsp:sp>
    <dsp:sp modelId="{2F37601A-B14C-4096-B34F-450F21772CE5}">
      <dsp:nvSpPr>
        <dsp:cNvPr id="0" name=""/>
        <dsp:cNvSpPr/>
      </dsp:nvSpPr>
      <dsp:spPr>
        <a:xfrm rot="5400000">
          <a:off x="2761986" y="114577"/>
          <a:ext cx="736090" cy="4674637"/>
        </a:xfrm>
        <a:prstGeom prst="round2SameRect">
          <a:avLst/>
        </a:prstGeom>
        <a:solidFill>
          <a:schemeClr val="lt1">
            <a:alpha val="90000"/>
            <a:hueOff val="0"/>
            <a:satOff val="0"/>
            <a:lumOff val="0"/>
            <a:alphaOff val="0"/>
          </a:schemeClr>
        </a:solidFill>
        <a:ln w="25400" cap="flat" cmpd="sng" algn="ctr">
          <a:solidFill>
            <a:srgbClr val="D5D3EA"/>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de-CH" sz="900" kern="1200"/>
            <a:t>Der Text wird vom Verkauf eventuell noch angepasst, damit der Kundennutzen besser ersichtlich ist.</a:t>
          </a:r>
        </a:p>
      </dsp:txBody>
      <dsp:txXfrm rot="-5400000">
        <a:off x="792713" y="2119784"/>
        <a:ext cx="4638704" cy="664224"/>
      </dsp:txXfrm>
    </dsp:sp>
    <dsp:sp modelId="{0C7F44B0-45E9-4DC2-B0EF-CE99F9B547A8}">
      <dsp:nvSpPr>
        <dsp:cNvPr id="0" name=""/>
        <dsp:cNvSpPr/>
      </dsp:nvSpPr>
      <dsp:spPr>
        <a:xfrm rot="5400000">
          <a:off x="-169866" y="3293701"/>
          <a:ext cx="1132446" cy="792712"/>
        </a:xfrm>
        <a:prstGeom prst="chevron">
          <a:avLst/>
        </a:prstGeom>
        <a:solidFill>
          <a:srgbClr val="D5D3EA"/>
        </a:solidFill>
        <a:ln w="25400" cap="flat" cmpd="sng" algn="ctr">
          <a:solidFill>
            <a:srgbClr val="D5D3EA"/>
          </a:solidFill>
          <a:prstDash val="solid"/>
        </a:ln>
        <a:effectLst>
          <a:outerShdw blurRad="40000" dist="20000" dir="5400000" rotWithShape="0">
            <a:srgbClr val="000000">
              <a:alpha val="38000"/>
            </a:srgbClr>
          </a:outerShdw>
        </a:effectLst>
      </dsp:spPr>
      <dsp:style>
        <a:lnRef idx="2">
          <a:scrgbClr r="0" g="0" b="0"/>
        </a:lnRef>
        <a:fillRef idx="1">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de-CH" sz="1000" b="1" kern="1200">
              <a:solidFill>
                <a:srgbClr val="4F4F59"/>
              </a:solidFill>
            </a:rPr>
            <a:t>Dokument</a:t>
          </a:r>
          <a:r>
            <a:rPr lang="de-CH" sz="1000" kern="1200">
              <a:solidFill>
                <a:srgbClr val="4F4F59"/>
              </a:solidFill>
            </a:rPr>
            <a:t> </a:t>
          </a:r>
          <a:r>
            <a:rPr lang="de-CH" sz="1000" b="1" kern="1200">
              <a:solidFill>
                <a:srgbClr val="4F4F59"/>
              </a:solidFill>
            </a:rPr>
            <a:t>Erstellung</a:t>
          </a:r>
        </a:p>
      </dsp:txBody>
      <dsp:txXfrm rot="-5400000">
        <a:off x="1" y="3520190"/>
        <a:ext cx="792712" cy="339734"/>
      </dsp:txXfrm>
    </dsp:sp>
    <dsp:sp modelId="{DF52F694-6B60-4320-81E6-513B0A670FA2}">
      <dsp:nvSpPr>
        <dsp:cNvPr id="0" name=""/>
        <dsp:cNvSpPr/>
      </dsp:nvSpPr>
      <dsp:spPr>
        <a:xfrm rot="5400000">
          <a:off x="2761986" y="1189959"/>
          <a:ext cx="736090" cy="4674637"/>
        </a:xfrm>
        <a:prstGeom prst="round2SameRect">
          <a:avLst/>
        </a:prstGeom>
        <a:solidFill>
          <a:schemeClr val="lt1">
            <a:alpha val="90000"/>
            <a:hueOff val="0"/>
            <a:satOff val="0"/>
            <a:lumOff val="0"/>
            <a:alphaOff val="0"/>
          </a:schemeClr>
        </a:solidFill>
        <a:ln w="25400" cap="flat" cmpd="sng" algn="ctr">
          <a:solidFill>
            <a:srgbClr val="D5D3EA"/>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de-CH" sz="900" kern="1200"/>
            <a:t>Die</a:t>
          </a:r>
          <a:r>
            <a:rPr lang="de-CH" sz="900" kern="1200" baseline="0"/>
            <a:t> Daten werden an das Marketing weitergeleitet. Dieses erstellt das Layout.</a:t>
          </a:r>
          <a:endParaRPr lang="de-CH" sz="900" kern="1200"/>
        </a:p>
        <a:p>
          <a:pPr marL="57150" lvl="1" indent="-57150" algn="l" defTabSz="400050">
            <a:lnSpc>
              <a:spcPct val="90000"/>
            </a:lnSpc>
            <a:spcBef>
              <a:spcPct val="0"/>
            </a:spcBef>
            <a:spcAft>
              <a:spcPct val="15000"/>
            </a:spcAft>
            <a:buChar char="••"/>
          </a:pPr>
          <a:r>
            <a:rPr lang="de-CH" sz="900" kern="1200"/>
            <a:t>Das Marketing sucht passende Bilder zum Projekt.</a:t>
          </a:r>
        </a:p>
        <a:p>
          <a:pPr marL="57150" lvl="1" indent="-57150" algn="l" defTabSz="400050">
            <a:lnSpc>
              <a:spcPct val="90000"/>
            </a:lnSpc>
            <a:spcBef>
              <a:spcPct val="0"/>
            </a:spcBef>
            <a:spcAft>
              <a:spcPct val="15000"/>
            </a:spcAft>
            <a:buChar char="••"/>
          </a:pPr>
          <a:r>
            <a:rPr lang="de-CH" sz="900" kern="1200"/>
            <a:t>Es werden verschiedene Dokumentvarianten erstellt (Druck mit/ohne Logo, Webansicht etc.).</a:t>
          </a:r>
        </a:p>
      </dsp:txBody>
      <dsp:txXfrm rot="-5400000">
        <a:off x="792713" y="3195166"/>
        <a:ext cx="4638704" cy="664224"/>
      </dsp:txXfrm>
    </dsp:sp>
    <dsp:sp modelId="{F2A86540-75F5-4A66-AD39-A4807F14AC45}">
      <dsp:nvSpPr>
        <dsp:cNvPr id="0" name=""/>
        <dsp:cNvSpPr/>
      </dsp:nvSpPr>
      <dsp:spPr>
        <a:xfrm rot="5400000">
          <a:off x="-169866" y="4333685"/>
          <a:ext cx="1132446" cy="792712"/>
        </a:xfrm>
        <a:prstGeom prst="chevron">
          <a:avLst/>
        </a:prstGeom>
        <a:solidFill>
          <a:srgbClr val="D5D3EA"/>
        </a:solidFill>
        <a:ln w="25400" cap="flat" cmpd="sng" algn="ctr">
          <a:solidFill>
            <a:srgbClr val="D5D3EA"/>
          </a:solidFill>
          <a:prstDash val="solid"/>
        </a:ln>
        <a:effectLst>
          <a:outerShdw blurRad="40000" dist="20000" dir="5400000" rotWithShape="0">
            <a:srgbClr val="000000">
              <a:alpha val="38000"/>
            </a:srgbClr>
          </a:outerShdw>
        </a:effectLst>
      </dsp:spPr>
      <dsp:style>
        <a:lnRef idx="2">
          <a:scrgbClr r="0" g="0" b="0"/>
        </a:lnRef>
        <a:fillRef idx="1">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de-CH" sz="1000" b="1" i="0" kern="1200" baseline="0">
              <a:solidFill>
                <a:srgbClr val="4F4F59"/>
              </a:solidFill>
            </a:rPr>
            <a:t>Abnahme durch Kunde</a:t>
          </a:r>
          <a:endParaRPr lang="de-CH" sz="1000" kern="1200"/>
        </a:p>
      </dsp:txBody>
      <dsp:txXfrm rot="-5400000">
        <a:off x="1" y="4560174"/>
        <a:ext cx="792712" cy="339734"/>
      </dsp:txXfrm>
    </dsp:sp>
    <dsp:sp modelId="{5B6295C2-8635-4832-8855-35BC57484729}">
      <dsp:nvSpPr>
        <dsp:cNvPr id="0" name=""/>
        <dsp:cNvSpPr/>
      </dsp:nvSpPr>
      <dsp:spPr>
        <a:xfrm rot="5400000">
          <a:off x="2761986" y="2194545"/>
          <a:ext cx="736090" cy="4674637"/>
        </a:xfrm>
        <a:prstGeom prst="round2SameRect">
          <a:avLst/>
        </a:prstGeom>
        <a:solidFill>
          <a:schemeClr val="lt1">
            <a:alpha val="90000"/>
            <a:hueOff val="0"/>
            <a:satOff val="0"/>
            <a:lumOff val="0"/>
            <a:alphaOff val="0"/>
          </a:schemeClr>
        </a:solidFill>
        <a:ln w="25400" cap="flat" cmpd="sng" algn="ctr">
          <a:solidFill>
            <a:srgbClr val="D5D3EA"/>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de-CH" sz="900" kern="1200"/>
            <a:t>Die Project Note und somit deren Inhalt wird vom Kunden abgenommen. Möchte man in Zukunft die Surface Applikation so erweitern, dass weiterführende Informationen zum Projekt angezeigt werden, kann dies nicht ohne Rücksprache mit dem Kunden durchgeführt werden.</a:t>
          </a:r>
        </a:p>
      </dsp:txBody>
      <dsp:txXfrm rot="-5400000">
        <a:off x="792713" y="4199752"/>
        <a:ext cx="4638704" cy="664224"/>
      </dsp:txXfrm>
    </dsp:sp>
    <dsp:sp modelId="{ED65BC5D-273E-4667-BF67-6101822E4C7E}">
      <dsp:nvSpPr>
        <dsp:cNvPr id="0" name=""/>
        <dsp:cNvSpPr/>
      </dsp:nvSpPr>
      <dsp:spPr>
        <a:xfrm rot="5400000">
          <a:off x="-169866" y="5373669"/>
          <a:ext cx="1132446" cy="792712"/>
        </a:xfrm>
        <a:prstGeom prst="chevron">
          <a:avLst/>
        </a:prstGeom>
        <a:solidFill>
          <a:srgbClr val="D5D3EA"/>
        </a:solidFill>
        <a:ln w="25400" cap="flat" cmpd="sng" algn="ctr">
          <a:solidFill>
            <a:srgbClr val="D5D3EA"/>
          </a:solidFill>
          <a:prstDash val="solid"/>
        </a:ln>
        <a:effectLst>
          <a:outerShdw blurRad="40000" dist="20000" dir="5400000" rotWithShape="0">
            <a:srgbClr val="000000">
              <a:alpha val="38000"/>
            </a:srgbClr>
          </a:outerShdw>
        </a:effectLst>
      </dsp:spPr>
      <dsp:style>
        <a:lnRef idx="2">
          <a:scrgbClr r="0" g="0" b="0"/>
        </a:lnRef>
        <a:fillRef idx="1">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de-CH" sz="1000" b="1" kern="1200">
              <a:solidFill>
                <a:srgbClr val="4F4F59"/>
              </a:solidFill>
            </a:rPr>
            <a:t>Eintragung</a:t>
          </a:r>
          <a:r>
            <a:rPr lang="de-CH" sz="1000" kern="1200">
              <a:solidFill>
                <a:srgbClr val="4F4F59"/>
              </a:solidFill>
            </a:rPr>
            <a:t> </a:t>
          </a:r>
          <a:r>
            <a:rPr lang="de-CH" sz="1000" b="1" kern="1200">
              <a:solidFill>
                <a:srgbClr val="4F4F59"/>
              </a:solidFill>
            </a:rPr>
            <a:t>Metadaten</a:t>
          </a:r>
        </a:p>
      </dsp:txBody>
      <dsp:txXfrm rot="-5400000">
        <a:off x="1" y="5600158"/>
        <a:ext cx="792712" cy="339734"/>
      </dsp:txXfrm>
    </dsp:sp>
    <dsp:sp modelId="{F3B995E1-2D73-4492-84EA-8D89EFDAA408}">
      <dsp:nvSpPr>
        <dsp:cNvPr id="0" name=""/>
        <dsp:cNvSpPr/>
      </dsp:nvSpPr>
      <dsp:spPr>
        <a:xfrm rot="5400000">
          <a:off x="2761986" y="3234528"/>
          <a:ext cx="736090" cy="4674637"/>
        </a:xfrm>
        <a:prstGeom prst="round2SameRect">
          <a:avLst/>
        </a:prstGeom>
        <a:solidFill>
          <a:schemeClr val="lt1">
            <a:alpha val="90000"/>
            <a:hueOff val="0"/>
            <a:satOff val="0"/>
            <a:lumOff val="0"/>
            <a:alphaOff val="0"/>
          </a:schemeClr>
        </a:solidFill>
        <a:ln w="25400" cap="flat" cmpd="sng" algn="ctr">
          <a:solidFill>
            <a:srgbClr val="D5D3EA"/>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de-CH" sz="900" kern="1200"/>
            <a:t>Die Daten aus dem World Template werden beim Sharepoint eingetragen.</a:t>
          </a:r>
        </a:p>
      </dsp:txBody>
      <dsp:txXfrm rot="-5400000">
        <a:off x="792713" y="5239735"/>
        <a:ext cx="4638704" cy="664224"/>
      </dsp:txXfrm>
    </dsp:sp>
    <dsp:sp modelId="{5A4B3AFD-E20B-4278-B914-6CF335D21283}">
      <dsp:nvSpPr>
        <dsp:cNvPr id="0" name=""/>
        <dsp:cNvSpPr/>
      </dsp:nvSpPr>
      <dsp:spPr>
        <a:xfrm rot="5400000">
          <a:off x="-169866" y="6413653"/>
          <a:ext cx="1132446" cy="792712"/>
        </a:xfrm>
        <a:prstGeom prst="chevron">
          <a:avLst/>
        </a:prstGeom>
        <a:solidFill>
          <a:srgbClr val="D5D3EA"/>
        </a:solidFill>
        <a:ln w="25400" cap="flat" cmpd="sng" algn="ctr">
          <a:solidFill>
            <a:srgbClr val="D5D3EA"/>
          </a:solidFill>
          <a:prstDash val="solid"/>
        </a:ln>
        <a:effectLst>
          <a:outerShdw blurRad="40000" dist="20000" dir="5400000" rotWithShape="0">
            <a:srgbClr val="000000">
              <a:alpha val="38000"/>
            </a:srgbClr>
          </a:outerShdw>
        </a:effectLst>
      </dsp:spPr>
      <dsp:style>
        <a:lnRef idx="2">
          <a:scrgbClr r="0" g="0" b="0"/>
        </a:lnRef>
        <a:fillRef idx="1">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de-CH" sz="1000" b="1" kern="1200">
              <a:solidFill>
                <a:srgbClr val="4F4F59"/>
              </a:solidFill>
            </a:rPr>
            <a:t>Auswahl</a:t>
          </a:r>
          <a:r>
            <a:rPr lang="de-CH" sz="1000" kern="1200">
              <a:solidFill>
                <a:srgbClr val="4F4F59"/>
              </a:solidFill>
            </a:rPr>
            <a:t> </a:t>
          </a:r>
          <a:r>
            <a:rPr lang="de-CH" sz="1000" b="1" kern="1200">
              <a:solidFill>
                <a:srgbClr val="4F4F59"/>
              </a:solidFill>
            </a:rPr>
            <a:t>Project</a:t>
          </a:r>
          <a:r>
            <a:rPr lang="de-CH" sz="1000" kern="1200">
              <a:solidFill>
                <a:srgbClr val="4F4F59"/>
              </a:solidFill>
            </a:rPr>
            <a:t> </a:t>
          </a:r>
          <a:r>
            <a:rPr lang="de-CH" sz="1000" b="1" kern="1200">
              <a:solidFill>
                <a:srgbClr val="4F4F59"/>
              </a:solidFill>
            </a:rPr>
            <a:t>Notes</a:t>
          </a:r>
        </a:p>
      </dsp:txBody>
      <dsp:txXfrm rot="-5400000">
        <a:off x="1" y="6640142"/>
        <a:ext cx="792712" cy="339734"/>
      </dsp:txXfrm>
    </dsp:sp>
    <dsp:sp modelId="{C1EA53C1-9CEC-4ACB-BA78-EA56523F81F9}">
      <dsp:nvSpPr>
        <dsp:cNvPr id="0" name=""/>
        <dsp:cNvSpPr/>
      </dsp:nvSpPr>
      <dsp:spPr>
        <a:xfrm rot="5400000">
          <a:off x="2761986" y="4274512"/>
          <a:ext cx="736090" cy="4674637"/>
        </a:xfrm>
        <a:prstGeom prst="round2SameRect">
          <a:avLst/>
        </a:prstGeom>
        <a:solidFill>
          <a:schemeClr val="lt1">
            <a:alpha val="90000"/>
            <a:hueOff val="0"/>
            <a:satOff val="0"/>
            <a:lumOff val="0"/>
            <a:alphaOff val="0"/>
          </a:schemeClr>
        </a:solidFill>
        <a:ln w="25400" cap="flat" cmpd="sng" algn="ctr">
          <a:solidFill>
            <a:srgbClr val="D5D3EA"/>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de-CH" sz="900" kern="1200"/>
            <a:t>Der Verkauf entscheidet, welche Project Notes in der Einganghalle ausgestellt werden. Dabei ist es wichtig, eine gute Mischung an Projekten zu finden. Sie sollen zudem aktuell sein oder gewisse Trends wiederspiegeln.</a:t>
          </a:r>
        </a:p>
      </dsp:txBody>
      <dsp:txXfrm rot="-5400000">
        <a:off x="792713" y="6279719"/>
        <a:ext cx="4638704" cy="664224"/>
      </dsp:txXfrm>
    </dsp:sp>
    <dsp:sp modelId="{1BA898D1-670C-4610-BDAB-DCBFB6C47874}">
      <dsp:nvSpPr>
        <dsp:cNvPr id="0" name=""/>
        <dsp:cNvSpPr/>
      </dsp:nvSpPr>
      <dsp:spPr>
        <a:xfrm rot="5400000">
          <a:off x="-169866" y="7453637"/>
          <a:ext cx="1132446" cy="792712"/>
        </a:xfrm>
        <a:prstGeom prst="chevron">
          <a:avLst/>
        </a:prstGeom>
        <a:solidFill>
          <a:srgbClr val="D5D3EA"/>
        </a:solidFill>
        <a:ln w="25400" cap="flat" cmpd="sng" algn="ctr">
          <a:solidFill>
            <a:srgbClr val="D5D3EA"/>
          </a:solidFill>
          <a:prstDash val="solid"/>
        </a:ln>
        <a:effectLst>
          <a:outerShdw blurRad="40000" dist="20000" dir="5400000" rotWithShape="0">
            <a:srgbClr val="000000">
              <a:alpha val="38000"/>
            </a:srgbClr>
          </a:outerShdw>
        </a:effectLst>
      </dsp:spPr>
      <dsp:style>
        <a:lnRef idx="2">
          <a:scrgbClr r="0" g="0" b="0"/>
        </a:lnRef>
        <a:fillRef idx="1">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de-CH" sz="1000" b="1" kern="1200">
              <a:solidFill>
                <a:srgbClr val="4F4F59"/>
              </a:solidFill>
            </a:rPr>
            <a:t>Publizierung</a:t>
          </a:r>
        </a:p>
      </dsp:txBody>
      <dsp:txXfrm rot="-5400000">
        <a:off x="1" y="7680126"/>
        <a:ext cx="792712" cy="339734"/>
      </dsp:txXfrm>
    </dsp:sp>
    <dsp:sp modelId="{31D7AFEA-3A8F-4434-B86C-6B5FC830A44F}">
      <dsp:nvSpPr>
        <dsp:cNvPr id="0" name=""/>
        <dsp:cNvSpPr/>
      </dsp:nvSpPr>
      <dsp:spPr>
        <a:xfrm rot="5400000">
          <a:off x="2761986" y="5314496"/>
          <a:ext cx="736090" cy="4674637"/>
        </a:xfrm>
        <a:prstGeom prst="round2SameRect">
          <a:avLst/>
        </a:prstGeom>
        <a:solidFill>
          <a:schemeClr val="lt1">
            <a:alpha val="90000"/>
            <a:hueOff val="0"/>
            <a:satOff val="0"/>
            <a:lumOff val="0"/>
            <a:alphaOff val="0"/>
          </a:schemeClr>
        </a:solidFill>
        <a:ln w="25400" cap="flat" cmpd="sng" algn="ctr">
          <a:solidFill>
            <a:srgbClr val="D5D3EA"/>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de-CH" sz="900" kern="1200"/>
            <a:t>Die ausgewählten Project Notes werden für den Druck extern in Auftrag gegeben.</a:t>
          </a:r>
        </a:p>
        <a:p>
          <a:pPr marL="57150" lvl="1" indent="-57150" algn="l" defTabSz="400050">
            <a:lnSpc>
              <a:spcPct val="90000"/>
            </a:lnSpc>
            <a:spcBef>
              <a:spcPct val="0"/>
            </a:spcBef>
            <a:spcAft>
              <a:spcPct val="15000"/>
            </a:spcAft>
            <a:buChar char="••"/>
          </a:pPr>
          <a:r>
            <a:rPr lang="de-CH" sz="900" kern="1200"/>
            <a:t>Nach dem Druck werden die Kopien im Eingangsbereich ausgestellt.</a:t>
          </a:r>
        </a:p>
      </dsp:txBody>
      <dsp:txXfrm rot="-5400000">
        <a:off x="792713" y="7319703"/>
        <a:ext cx="4638704" cy="664224"/>
      </dsp:txXfrm>
    </dsp:sp>
  </dsp:spTree>
</dsp:drawing>
</file>

<file path=word/diagrams/layout1.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7B0D9E8-3D30-4F99-9E6D-95A792E992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template.dotx</Template>
  <TotalTime>0</TotalTime>
  <Pages>1</Pages>
  <Words>5565</Words>
  <Characters>35060</Characters>
  <Application>Microsoft Office Word</Application>
  <DocSecurity>0</DocSecurity>
  <Lines>292</Lines>
  <Paragraphs>81</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Domainanalyse</vt:lpstr>
      <vt:lpstr>Domainanalyse</vt:lpstr>
    </vt:vector>
  </TitlesOfParts>
  <Company>Studienarbeit</Company>
  <LinksUpToDate>false</LinksUpToDate>
  <CharactersWithSpaces>40544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Domainanalyse</dc:title>
  <dc:subject>Daten &amp; GUI</dc:subject>
  <dc:creator>HSR</dc:creator>
  <cp:lastModifiedBy>HSR</cp:lastModifiedBy>
  <cp:revision>394</cp:revision>
  <dcterms:created xsi:type="dcterms:W3CDTF">2011-10-07T13:53:00Z</dcterms:created>
  <dcterms:modified xsi:type="dcterms:W3CDTF">2011-11-28T18:49:00Z</dcterms:modified>
</cp:coreProperties>
</file>