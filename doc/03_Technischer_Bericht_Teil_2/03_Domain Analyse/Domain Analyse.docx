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NoSpacing"/>
                  <w:rPr>
                    <w:color w:val="4F81BD" w:themeColor="accent1"/>
                  </w:rPr>
                </w:pPr>
              </w:p>
              <w:p w:rsidR="008E328B" w:rsidRPr="000B1504" w:rsidRDefault="001F2A8C">
                <w:pPr>
                  <w:pStyle w:val="NoSpacing"/>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proofErr w:type="spellStart"/>
                <w:r w:rsidR="00560405" w:rsidRPr="000B1504">
                  <w:rPr>
                    <w:color w:val="4F4F59"/>
                  </w:rPr>
                  <w:t>Treichler</w:t>
                </w:r>
                <w:proofErr w:type="spellEnd"/>
                <w:r w:rsidR="00560405" w:rsidRPr="000B1504">
                  <w:rPr>
                    <w:color w:val="4F4F59"/>
                  </w:rPr>
                  <w:t xml:space="preserve"> Delia</w:t>
                </w:r>
              </w:p>
              <w:p w:rsidR="008E328B" w:rsidRPr="000B1504" w:rsidRDefault="00AF4AE0">
                <w:pPr>
                  <w:pStyle w:val="NoSpacing"/>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8B523E">
                  <w:rPr>
                    <w:noProof/>
                    <w:color w:val="4F4F59"/>
                  </w:rPr>
                  <w:t>14. November 2011</w:t>
                </w:r>
                <w:r w:rsidRPr="000B1504">
                  <w:rPr>
                    <w:color w:val="4F4F59"/>
                  </w:rPr>
                  <w:fldChar w:fldCharType="end"/>
                </w:r>
              </w:p>
              <w:p w:rsidR="008E328B" w:rsidRDefault="008E328B">
                <w:pPr>
                  <w:pStyle w:val="NoSpacing"/>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8B523E" w:rsidP="00C62131">
                <w:pPr>
                  <w:pStyle w:val="NoSpacing"/>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Content>
                  <w:p w:rsidR="00C9533A" w:rsidRDefault="000B5307" w:rsidP="000B5307">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Domainanalyse</w:t>
                    </w:r>
                  </w:p>
                </w:sdtContent>
              </w:sdt>
            </w:tc>
          </w:tr>
          <w:tr w:rsidR="00C9533A" w:rsidTr="00954D75">
            <w:sdt>
              <w:sdtPr>
                <w:rPr>
                  <w:rFonts w:asciiTheme="majorHAnsi" w:eastAsiaTheme="majorEastAsia" w:hAnsiTheme="majorHAnsi" w:cstheme="majorBidi"/>
                </w:rPr>
                <w:alias w:val="Untertitel"/>
                <w:id w:val="13406923"/>
                <w:dataBinding w:prefixMappings="xmlns:ns0='http://schemas.openxmlformats.org/package/2006/metadata/core-properties' xmlns:ns1='http://purl.org/dc/elements/1.1/'" w:xpath="/ns0:coreProperties[1]/ns1:subject[1]" w:storeItemID="{6C3C8BC8-F283-45AE-878A-BAB7291924A1}"/>
                <w:text/>
              </w:sdtPr>
              <w:sdtContent>
                <w:tc>
                  <w:tcPr>
                    <w:tcW w:w="7442" w:type="dxa"/>
                    <w:tcMar>
                      <w:top w:w="216" w:type="dxa"/>
                      <w:left w:w="115" w:type="dxa"/>
                      <w:bottom w:w="216" w:type="dxa"/>
                      <w:right w:w="115" w:type="dxa"/>
                    </w:tcMar>
                  </w:tcPr>
                  <w:p w:rsidR="00C9533A" w:rsidRDefault="000B5307" w:rsidP="000B5307">
                    <w:pPr>
                      <w:pStyle w:val="NoSpacing"/>
                      <w:rPr>
                        <w:rFonts w:asciiTheme="majorHAnsi" w:eastAsiaTheme="majorEastAsia" w:hAnsiTheme="majorHAnsi" w:cstheme="majorBidi"/>
                      </w:rPr>
                    </w:pPr>
                    <w:r>
                      <w:rPr>
                        <w:rFonts w:asciiTheme="majorHAnsi" w:eastAsiaTheme="majorEastAsia" w:hAnsiTheme="majorHAnsi" w:cstheme="majorBidi"/>
                      </w:rPr>
                      <w:t>Daten &amp; GUI</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1582C79D" wp14:editId="553084D6">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D20884">
      <w:pPr>
        <w:pStyle w:val="Heading1"/>
      </w:pPr>
      <w:bookmarkStart w:id="0" w:name="_Toc309036297"/>
      <w:r>
        <w:lastRenderedPageBreak/>
        <w:t>Dokumentinformationen</w:t>
      </w:r>
      <w:bookmarkEnd w:id="0"/>
    </w:p>
    <w:p w:rsidR="00B038C9" w:rsidRDefault="00E711E0" w:rsidP="00B038C9">
      <w:pPr>
        <w:pStyle w:val="Heading2"/>
      </w:pPr>
      <w:bookmarkStart w:id="1" w:name="_Toc309036298"/>
      <w:r>
        <w:t>Änderungsgeschichte</w:t>
      </w:r>
      <w:bookmarkEnd w:id="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887085" w:rsidTr="00D87686">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945F2B">
            <w:r>
              <w:t>Datum</w:t>
            </w:r>
          </w:p>
        </w:tc>
        <w:tc>
          <w:tcPr>
            <w:tcW w:w="993" w:type="dxa"/>
          </w:tcPr>
          <w:p w:rsidR="00887085" w:rsidRDefault="00887085" w:rsidP="00945F2B">
            <w:r>
              <w:t>Version</w:t>
            </w:r>
          </w:p>
        </w:tc>
        <w:tc>
          <w:tcPr>
            <w:tcW w:w="4674" w:type="dxa"/>
          </w:tcPr>
          <w:p w:rsidR="00887085" w:rsidRDefault="00887085" w:rsidP="00945F2B">
            <w:r>
              <w:t>Änderung</w:t>
            </w:r>
          </w:p>
        </w:tc>
        <w:tc>
          <w:tcPr>
            <w:tcW w:w="2303" w:type="dxa"/>
          </w:tcPr>
          <w:p w:rsidR="00887085" w:rsidRDefault="00887085" w:rsidP="00945F2B">
            <w:r>
              <w:t>Autor</w:t>
            </w:r>
          </w:p>
        </w:tc>
      </w:tr>
      <w:tr w:rsidR="00887085" w:rsidRPr="00F9181E" w:rsidTr="00D87686">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5D662F" w:rsidP="00945F2B">
            <w:pPr>
              <w:rPr>
                <w:b/>
              </w:rPr>
            </w:pPr>
            <w:r>
              <w:t>07.10</w:t>
            </w:r>
            <w:r w:rsidR="00887085" w:rsidRPr="00F9181E">
              <w:t>.2011</w:t>
            </w:r>
          </w:p>
        </w:tc>
        <w:tc>
          <w:tcPr>
            <w:tcW w:w="993" w:type="dxa"/>
          </w:tcPr>
          <w:p w:rsidR="00887085" w:rsidRPr="00F9181E" w:rsidRDefault="00887085" w:rsidP="00945F2B">
            <w:r w:rsidRPr="00F9181E">
              <w:t>1.0</w:t>
            </w:r>
          </w:p>
        </w:tc>
        <w:tc>
          <w:tcPr>
            <w:tcW w:w="4674" w:type="dxa"/>
          </w:tcPr>
          <w:p w:rsidR="00887085" w:rsidRPr="00F9181E" w:rsidRDefault="00887085" w:rsidP="00945F2B">
            <w:r w:rsidRPr="00F9181E">
              <w:t>Erste Version des Dokuments</w:t>
            </w:r>
          </w:p>
        </w:tc>
        <w:tc>
          <w:tcPr>
            <w:tcW w:w="2303" w:type="dxa"/>
          </w:tcPr>
          <w:p w:rsidR="00887085" w:rsidRPr="00F9181E" w:rsidRDefault="00D87686" w:rsidP="00945F2B">
            <w:proofErr w:type="spellStart"/>
            <w:r>
              <w:t>c</w:t>
            </w:r>
            <w:r w:rsidR="005D662F">
              <w:t>heidt</w:t>
            </w:r>
            <w:proofErr w:type="spellEnd"/>
          </w:p>
        </w:tc>
      </w:tr>
      <w:tr w:rsidR="00D87686" w:rsidRPr="00F9181E" w:rsidTr="00D87686">
        <w:trPr>
          <w:cnfStyle w:val="000000010000" w:firstRow="0" w:lastRow="0" w:firstColumn="0" w:lastColumn="0" w:oddVBand="0" w:evenVBand="0" w:oddHBand="0" w:evenHBand="1" w:firstRowFirstColumn="0" w:firstRowLastColumn="0" w:lastRowFirstColumn="0" w:lastRowLastColumn="0"/>
        </w:trPr>
        <w:tc>
          <w:tcPr>
            <w:tcW w:w="1138" w:type="dxa"/>
          </w:tcPr>
          <w:p w:rsidR="00D87686" w:rsidRDefault="00D87686" w:rsidP="00945F2B">
            <w:r>
              <w:t>16.10.2011</w:t>
            </w:r>
          </w:p>
        </w:tc>
        <w:tc>
          <w:tcPr>
            <w:tcW w:w="993" w:type="dxa"/>
          </w:tcPr>
          <w:p w:rsidR="00D87686" w:rsidRPr="00F9181E" w:rsidRDefault="00D87686" w:rsidP="00945F2B">
            <w:r>
              <w:t>1.1</w:t>
            </w:r>
          </w:p>
        </w:tc>
        <w:tc>
          <w:tcPr>
            <w:tcW w:w="4674" w:type="dxa"/>
          </w:tcPr>
          <w:p w:rsidR="00D87686" w:rsidRPr="00F9181E" w:rsidRDefault="00D87686" w:rsidP="00945F2B">
            <w:r>
              <w:t>Review, Überarbeitung, weiter</w:t>
            </w:r>
            <w:r w:rsidR="0088210C">
              <w:t>e</w:t>
            </w:r>
            <w:r>
              <w:t xml:space="preserve"> Punkte</w:t>
            </w:r>
          </w:p>
        </w:tc>
        <w:tc>
          <w:tcPr>
            <w:tcW w:w="2303" w:type="dxa"/>
          </w:tcPr>
          <w:p w:rsidR="00D87686" w:rsidRDefault="00D87686" w:rsidP="00945F2B">
            <w:proofErr w:type="spellStart"/>
            <w:r>
              <w:t>lelmer</w:t>
            </w:r>
            <w:proofErr w:type="spellEnd"/>
          </w:p>
        </w:tc>
      </w:tr>
      <w:tr w:rsidR="005E024B" w:rsidRPr="00F9181E" w:rsidTr="00876AA7">
        <w:trPr>
          <w:cnfStyle w:val="000000100000" w:firstRow="0" w:lastRow="0" w:firstColumn="0" w:lastColumn="0" w:oddVBand="0" w:evenVBand="0" w:oddHBand="1" w:evenHBand="0" w:firstRowFirstColumn="0" w:firstRowLastColumn="0" w:lastRowFirstColumn="0" w:lastRowLastColumn="0"/>
        </w:trPr>
        <w:tc>
          <w:tcPr>
            <w:tcW w:w="1138" w:type="dxa"/>
          </w:tcPr>
          <w:p w:rsidR="005E024B" w:rsidRDefault="005E024B" w:rsidP="00876AA7">
            <w:r>
              <w:t>16.10.2011</w:t>
            </w:r>
          </w:p>
        </w:tc>
        <w:tc>
          <w:tcPr>
            <w:tcW w:w="993" w:type="dxa"/>
          </w:tcPr>
          <w:p w:rsidR="005E024B" w:rsidRDefault="005E024B" w:rsidP="00876AA7">
            <w:r>
              <w:t>1.2</w:t>
            </w:r>
          </w:p>
        </w:tc>
        <w:tc>
          <w:tcPr>
            <w:tcW w:w="4674" w:type="dxa"/>
          </w:tcPr>
          <w:p w:rsidR="005E024B" w:rsidRDefault="005E024B" w:rsidP="00876AA7">
            <w:r>
              <w:t>Eintragung Papier-Prototypen &amp; Korrekturen</w:t>
            </w:r>
          </w:p>
        </w:tc>
        <w:tc>
          <w:tcPr>
            <w:tcW w:w="2303" w:type="dxa"/>
          </w:tcPr>
          <w:p w:rsidR="005E024B" w:rsidRDefault="005E024B" w:rsidP="00876AA7">
            <w:proofErr w:type="spellStart"/>
            <w:r>
              <w:t>cheidt</w:t>
            </w:r>
            <w:proofErr w:type="spellEnd"/>
          </w:p>
        </w:tc>
      </w:tr>
      <w:tr w:rsidR="005E024B" w:rsidRPr="00F9181E" w:rsidTr="00876AA7">
        <w:trPr>
          <w:cnfStyle w:val="000000010000" w:firstRow="0" w:lastRow="0" w:firstColumn="0" w:lastColumn="0" w:oddVBand="0" w:evenVBand="0" w:oddHBand="0" w:evenHBand="1" w:firstRowFirstColumn="0" w:firstRowLastColumn="0" w:lastRowFirstColumn="0" w:lastRowLastColumn="0"/>
        </w:trPr>
        <w:tc>
          <w:tcPr>
            <w:tcW w:w="1138" w:type="dxa"/>
          </w:tcPr>
          <w:p w:rsidR="005E024B" w:rsidRDefault="005E024B" w:rsidP="00876AA7">
            <w:r>
              <w:t>17.10.2011</w:t>
            </w:r>
          </w:p>
        </w:tc>
        <w:tc>
          <w:tcPr>
            <w:tcW w:w="993" w:type="dxa"/>
          </w:tcPr>
          <w:p w:rsidR="005E024B" w:rsidRPr="00F9181E" w:rsidRDefault="005E024B" w:rsidP="00876AA7">
            <w:r>
              <w:t>1.3</w:t>
            </w:r>
          </w:p>
        </w:tc>
        <w:tc>
          <w:tcPr>
            <w:tcW w:w="4674" w:type="dxa"/>
          </w:tcPr>
          <w:p w:rsidR="005E024B" w:rsidRPr="00F9181E" w:rsidRDefault="005E024B" w:rsidP="00876AA7">
            <w:r>
              <w:t>Review, grammatikalische Korrekturen</w:t>
            </w:r>
          </w:p>
        </w:tc>
        <w:tc>
          <w:tcPr>
            <w:tcW w:w="2303" w:type="dxa"/>
          </w:tcPr>
          <w:p w:rsidR="005E024B" w:rsidRDefault="005E024B" w:rsidP="00876AA7">
            <w:proofErr w:type="spellStart"/>
            <w:r>
              <w:t>dtreichl</w:t>
            </w:r>
            <w:proofErr w:type="spellEnd"/>
          </w:p>
        </w:tc>
      </w:tr>
      <w:tr w:rsidR="00201909"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201909" w:rsidRDefault="005E024B" w:rsidP="00201909">
            <w:r>
              <w:t>17</w:t>
            </w:r>
            <w:r w:rsidR="00201909">
              <w:t>.10.2011</w:t>
            </w:r>
          </w:p>
        </w:tc>
        <w:tc>
          <w:tcPr>
            <w:tcW w:w="993" w:type="dxa"/>
          </w:tcPr>
          <w:p w:rsidR="00201909" w:rsidRDefault="005E024B" w:rsidP="00945F2B">
            <w:r>
              <w:t>1.4</w:t>
            </w:r>
          </w:p>
        </w:tc>
        <w:tc>
          <w:tcPr>
            <w:tcW w:w="4674" w:type="dxa"/>
          </w:tcPr>
          <w:p w:rsidR="00201909" w:rsidRDefault="005E024B" w:rsidP="0088210C">
            <w:r>
              <w:t>Domain Modell eingefügt</w:t>
            </w:r>
          </w:p>
        </w:tc>
        <w:tc>
          <w:tcPr>
            <w:tcW w:w="2303" w:type="dxa"/>
          </w:tcPr>
          <w:p w:rsidR="00201909" w:rsidRDefault="005E024B" w:rsidP="00945F2B">
            <w:proofErr w:type="spellStart"/>
            <w:r>
              <w:t>lelmer</w:t>
            </w:r>
            <w:proofErr w:type="spellEnd"/>
          </w:p>
        </w:tc>
      </w:tr>
      <w:tr w:rsidR="008C07F2"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8C07F2" w:rsidRDefault="008C07F2" w:rsidP="00201909">
            <w:r>
              <w:t>23.10.2011</w:t>
            </w:r>
          </w:p>
        </w:tc>
        <w:tc>
          <w:tcPr>
            <w:tcW w:w="993" w:type="dxa"/>
          </w:tcPr>
          <w:p w:rsidR="008C07F2" w:rsidRDefault="008C07F2" w:rsidP="00945F2B">
            <w:r>
              <w:t>1.5</w:t>
            </w:r>
          </w:p>
        </w:tc>
        <w:tc>
          <w:tcPr>
            <w:tcW w:w="4674" w:type="dxa"/>
          </w:tcPr>
          <w:p w:rsidR="008C07F2" w:rsidRDefault="008C07F2" w:rsidP="0088210C">
            <w:r>
              <w:t>Eintragung Guidelines</w:t>
            </w:r>
          </w:p>
        </w:tc>
        <w:tc>
          <w:tcPr>
            <w:tcW w:w="2303" w:type="dxa"/>
          </w:tcPr>
          <w:p w:rsidR="008C07F2" w:rsidRDefault="008C07F2" w:rsidP="00945F2B">
            <w:proofErr w:type="spellStart"/>
            <w:r>
              <w:t>cheidt</w:t>
            </w:r>
            <w:proofErr w:type="spellEnd"/>
          </w:p>
        </w:tc>
      </w:tr>
      <w:tr w:rsidR="008C07F2"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8C07F2" w:rsidRDefault="008C07F2" w:rsidP="00201909">
            <w:r>
              <w:t>24.10.2011</w:t>
            </w:r>
          </w:p>
        </w:tc>
        <w:tc>
          <w:tcPr>
            <w:tcW w:w="993" w:type="dxa"/>
          </w:tcPr>
          <w:p w:rsidR="008C07F2" w:rsidRDefault="008C07F2" w:rsidP="00945F2B">
            <w:r>
              <w:t>1.6</w:t>
            </w:r>
          </w:p>
        </w:tc>
        <w:tc>
          <w:tcPr>
            <w:tcW w:w="4674" w:type="dxa"/>
          </w:tcPr>
          <w:p w:rsidR="008C07F2" w:rsidRDefault="008C07F2" w:rsidP="0088210C">
            <w:r>
              <w:t>Korrekturen aus Sitzung</w:t>
            </w:r>
          </w:p>
        </w:tc>
        <w:tc>
          <w:tcPr>
            <w:tcW w:w="2303" w:type="dxa"/>
          </w:tcPr>
          <w:p w:rsidR="008C07F2" w:rsidRDefault="0012134E" w:rsidP="00945F2B">
            <w:proofErr w:type="spellStart"/>
            <w:r>
              <w:t>c</w:t>
            </w:r>
            <w:r w:rsidR="008C07F2">
              <w:t>heidt</w:t>
            </w:r>
            <w:proofErr w:type="spellEnd"/>
          </w:p>
        </w:tc>
      </w:tr>
      <w:tr w:rsidR="00124B1F" w:rsidRPr="00F9181E" w:rsidTr="00BC368E">
        <w:trPr>
          <w:cnfStyle w:val="000000010000" w:firstRow="0" w:lastRow="0" w:firstColumn="0" w:lastColumn="0" w:oddVBand="0" w:evenVBand="0" w:oddHBand="0" w:evenHBand="1" w:firstRowFirstColumn="0" w:firstRowLastColumn="0" w:lastRowFirstColumn="0" w:lastRowLastColumn="0"/>
        </w:trPr>
        <w:tc>
          <w:tcPr>
            <w:tcW w:w="1138" w:type="dxa"/>
          </w:tcPr>
          <w:p w:rsidR="00124B1F" w:rsidRDefault="00124B1F" w:rsidP="00BC368E">
            <w:r>
              <w:t>24.10.2011</w:t>
            </w:r>
          </w:p>
        </w:tc>
        <w:tc>
          <w:tcPr>
            <w:tcW w:w="993" w:type="dxa"/>
          </w:tcPr>
          <w:p w:rsidR="00124B1F" w:rsidRDefault="00124B1F" w:rsidP="00BC368E">
            <w:r>
              <w:t>1.7</w:t>
            </w:r>
          </w:p>
        </w:tc>
        <w:tc>
          <w:tcPr>
            <w:tcW w:w="4674" w:type="dxa"/>
          </w:tcPr>
          <w:p w:rsidR="00124B1F" w:rsidRDefault="00124B1F" w:rsidP="00BC368E">
            <w:r>
              <w:t>Domain Analyse ergänzt</w:t>
            </w:r>
          </w:p>
        </w:tc>
        <w:tc>
          <w:tcPr>
            <w:tcW w:w="2303" w:type="dxa"/>
          </w:tcPr>
          <w:p w:rsidR="00124B1F" w:rsidRDefault="00124B1F" w:rsidP="00BC368E">
            <w:proofErr w:type="spellStart"/>
            <w:r>
              <w:t>lelmer</w:t>
            </w:r>
            <w:proofErr w:type="spellEnd"/>
          </w:p>
        </w:tc>
      </w:tr>
      <w:tr w:rsidR="00652075" w:rsidRPr="00F9181E" w:rsidTr="0048194A">
        <w:trPr>
          <w:cnfStyle w:val="000000100000" w:firstRow="0" w:lastRow="0" w:firstColumn="0" w:lastColumn="0" w:oddVBand="0" w:evenVBand="0" w:oddHBand="1" w:evenHBand="0" w:firstRowFirstColumn="0" w:firstRowLastColumn="0" w:lastRowFirstColumn="0" w:lastRowLastColumn="0"/>
        </w:trPr>
        <w:tc>
          <w:tcPr>
            <w:tcW w:w="1138" w:type="dxa"/>
          </w:tcPr>
          <w:p w:rsidR="00652075" w:rsidRDefault="00652075" w:rsidP="0048194A">
            <w:r>
              <w:t>24.10.2011</w:t>
            </w:r>
          </w:p>
        </w:tc>
        <w:tc>
          <w:tcPr>
            <w:tcW w:w="993" w:type="dxa"/>
          </w:tcPr>
          <w:p w:rsidR="00652075" w:rsidRDefault="00652075" w:rsidP="0048194A">
            <w:r>
              <w:t>1.8</w:t>
            </w:r>
          </w:p>
        </w:tc>
        <w:tc>
          <w:tcPr>
            <w:tcW w:w="4674" w:type="dxa"/>
          </w:tcPr>
          <w:p w:rsidR="00652075" w:rsidRDefault="00652075" w:rsidP="0048194A">
            <w:r>
              <w:t>Review Guidelines</w:t>
            </w:r>
          </w:p>
        </w:tc>
        <w:tc>
          <w:tcPr>
            <w:tcW w:w="2303" w:type="dxa"/>
          </w:tcPr>
          <w:p w:rsidR="00652075" w:rsidRDefault="00652075" w:rsidP="0048194A">
            <w:proofErr w:type="spellStart"/>
            <w:r>
              <w:t>dtreichl</w:t>
            </w:r>
            <w:proofErr w:type="spellEnd"/>
          </w:p>
        </w:tc>
      </w:tr>
      <w:tr w:rsidR="0012134E"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12134E" w:rsidRDefault="00652075" w:rsidP="00201909">
            <w:r>
              <w:t>31</w:t>
            </w:r>
            <w:r w:rsidR="0012134E">
              <w:t>.10.2011</w:t>
            </w:r>
          </w:p>
        </w:tc>
        <w:tc>
          <w:tcPr>
            <w:tcW w:w="993" w:type="dxa"/>
          </w:tcPr>
          <w:p w:rsidR="0012134E" w:rsidRDefault="00652075" w:rsidP="00945F2B">
            <w:r>
              <w:t>1.9</w:t>
            </w:r>
          </w:p>
        </w:tc>
        <w:tc>
          <w:tcPr>
            <w:tcW w:w="4674" w:type="dxa"/>
          </w:tcPr>
          <w:p w:rsidR="0012134E" w:rsidRDefault="00652075" w:rsidP="0088210C">
            <w:r>
              <w:t>Korrektur Prozessmodell</w:t>
            </w:r>
          </w:p>
        </w:tc>
        <w:tc>
          <w:tcPr>
            <w:tcW w:w="2303" w:type="dxa"/>
          </w:tcPr>
          <w:p w:rsidR="0012134E" w:rsidRDefault="00124B1F" w:rsidP="00945F2B">
            <w:proofErr w:type="spellStart"/>
            <w:r>
              <w:t>dtreichl</w:t>
            </w:r>
            <w:proofErr w:type="spellEnd"/>
          </w:p>
        </w:tc>
      </w:tr>
      <w:tr w:rsidR="00FE71C8" w:rsidRPr="00F9181E" w:rsidTr="00A310E7">
        <w:trPr>
          <w:cnfStyle w:val="000000100000" w:firstRow="0" w:lastRow="0" w:firstColumn="0" w:lastColumn="0" w:oddVBand="0" w:evenVBand="0" w:oddHBand="1" w:evenHBand="0" w:firstRowFirstColumn="0" w:firstRowLastColumn="0" w:lastRowFirstColumn="0" w:lastRowLastColumn="0"/>
        </w:trPr>
        <w:tc>
          <w:tcPr>
            <w:tcW w:w="1138" w:type="dxa"/>
          </w:tcPr>
          <w:p w:rsidR="00FE71C8" w:rsidRDefault="00FE71C8" w:rsidP="00A310E7">
            <w:r>
              <w:t>01.11.2011</w:t>
            </w:r>
          </w:p>
        </w:tc>
        <w:tc>
          <w:tcPr>
            <w:tcW w:w="993" w:type="dxa"/>
          </w:tcPr>
          <w:p w:rsidR="00FE71C8" w:rsidRDefault="00FE71C8" w:rsidP="00A310E7">
            <w:r>
              <w:t>2.0</w:t>
            </w:r>
          </w:p>
        </w:tc>
        <w:tc>
          <w:tcPr>
            <w:tcW w:w="4674" w:type="dxa"/>
          </w:tcPr>
          <w:p w:rsidR="00FE71C8" w:rsidRDefault="00FE71C8" w:rsidP="00A310E7">
            <w:r>
              <w:t>Review Prozessmodell</w:t>
            </w:r>
          </w:p>
        </w:tc>
        <w:tc>
          <w:tcPr>
            <w:tcW w:w="2303" w:type="dxa"/>
          </w:tcPr>
          <w:p w:rsidR="00FE71C8" w:rsidRDefault="00FE71C8" w:rsidP="00A310E7">
            <w:proofErr w:type="spellStart"/>
            <w:r>
              <w:t>cheidt</w:t>
            </w:r>
            <w:proofErr w:type="spellEnd"/>
          </w:p>
        </w:tc>
      </w:tr>
      <w:tr w:rsidR="00FE71C8" w:rsidRPr="00F9181E" w:rsidTr="00A310E7">
        <w:trPr>
          <w:cnfStyle w:val="000000010000" w:firstRow="0" w:lastRow="0" w:firstColumn="0" w:lastColumn="0" w:oddVBand="0" w:evenVBand="0" w:oddHBand="0" w:evenHBand="1" w:firstRowFirstColumn="0" w:firstRowLastColumn="0" w:lastRowFirstColumn="0" w:lastRowLastColumn="0"/>
        </w:trPr>
        <w:tc>
          <w:tcPr>
            <w:tcW w:w="1138" w:type="dxa"/>
          </w:tcPr>
          <w:p w:rsidR="00FE71C8" w:rsidRDefault="00FE71C8" w:rsidP="00A310E7">
            <w:r>
              <w:t>04.11.2011</w:t>
            </w:r>
          </w:p>
        </w:tc>
        <w:tc>
          <w:tcPr>
            <w:tcW w:w="993" w:type="dxa"/>
          </w:tcPr>
          <w:p w:rsidR="00FE71C8" w:rsidRDefault="00FE71C8" w:rsidP="00A310E7">
            <w:r>
              <w:t>2.1</w:t>
            </w:r>
          </w:p>
        </w:tc>
        <w:tc>
          <w:tcPr>
            <w:tcW w:w="4674" w:type="dxa"/>
          </w:tcPr>
          <w:p w:rsidR="00FE71C8" w:rsidRDefault="00FE71C8" w:rsidP="00FE71C8">
            <w:r>
              <w:t>Pivot Viewer</w:t>
            </w:r>
          </w:p>
        </w:tc>
        <w:tc>
          <w:tcPr>
            <w:tcW w:w="2303" w:type="dxa"/>
          </w:tcPr>
          <w:p w:rsidR="00FE71C8" w:rsidRDefault="00FE71C8" w:rsidP="00A310E7">
            <w:proofErr w:type="spellStart"/>
            <w:r>
              <w:t>cheidt</w:t>
            </w:r>
            <w:proofErr w:type="spellEnd"/>
          </w:p>
        </w:tc>
      </w:tr>
      <w:tr w:rsidR="00D819E5"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D819E5" w:rsidRDefault="00FE71C8" w:rsidP="00201909">
            <w:r>
              <w:t>04</w:t>
            </w:r>
            <w:r w:rsidR="00D819E5">
              <w:t>.11.2011</w:t>
            </w:r>
          </w:p>
        </w:tc>
        <w:tc>
          <w:tcPr>
            <w:tcW w:w="993" w:type="dxa"/>
          </w:tcPr>
          <w:p w:rsidR="00D819E5" w:rsidRDefault="00FE71C8" w:rsidP="00945F2B">
            <w:r>
              <w:t>2.2</w:t>
            </w:r>
          </w:p>
        </w:tc>
        <w:tc>
          <w:tcPr>
            <w:tcW w:w="4674" w:type="dxa"/>
          </w:tcPr>
          <w:p w:rsidR="00D819E5" w:rsidRDefault="00D819E5" w:rsidP="00FE71C8">
            <w:r>
              <w:t xml:space="preserve">Review </w:t>
            </w:r>
            <w:r w:rsidR="00FE71C8">
              <w:t>Pivot Viewer</w:t>
            </w:r>
          </w:p>
        </w:tc>
        <w:tc>
          <w:tcPr>
            <w:tcW w:w="2303" w:type="dxa"/>
          </w:tcPr>
          <w:p w:rsidR="00D819E5" w:rsidRDefault="00FE71C8" w:rsidP="00945F2B">
            <w:proofErr w:type="spellStart"/>
            <w:r>
              <w:t>dtreichl</w:t>
            </w:r>
            <w:proofErr w:type="spellEnd"/>
          </w:p>
        </w:tc>
      </w:tr>
      <w:tr w:rsidR="00E006E6"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E006E6" w:rsidRDefault="00E006E6" w:rsidP="00201909">
            <w:r>
              <w:t>14.11.2011</w:t>
            </w:r>
          </w:p>
        </w:tc>
        <w:tc>
          <w:tcPr>
            <w:tcW w:w="993" w:type="dxa"/>
          </w:tcPr>
          <w:p w:rsidR="00E006E6" w:rsidRDefault="00E006E6" w:rsidP="00945F2B">
            <w:r>
              <w:t>2.3</w:t>
            </w:r>
          </w:p>
        </w:tc>
        <w:tc>
          <w:tcPr>
            <w:tcW w:w="4674" w:type="dxa"/>
          </w:tcPr>
          <w:p w:rsidR="00E006E6" w:rsidRDefault="00E006E6" w:rsidP="00FE71C8">
            <w:r>
              <w:t>Externes Design</w:t>
            </w:r>
          </w:p>
        </w:tc>
        <w:tc>
          <w:tcPr>
            <w:tcW w:w="2303" w:type="dxa"/>
          </w:tcPr>
          <w:p w:rsidR="00E006E6" w:rsidRDefault="00E006E6" w:rsidP="00945F2B">
            <w:proofErr w:type="spellStart"/>
            <w:r>
              <w:t>cheidt</w:t>
            </w:r>
            <w:proofErr w:type="spellEnd"/>
          </w:p>
        </w:tc>
      </w:tr>
    </w:tbl>
    <w:bookmarkStart w:id="2" w:name="_Toc309036299"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A06B4F" w:rsidP="00A06B4F">
          <w:pPr>
            <w:pStyle w:val="Heading2"/>
          </w:pPr>
          <w:r>
            <w:rPr>
              <w:lang w:val="de-DE"/>
            </w:rPr>
            <w:t>Inhaltsverzeichnis</w:t>
          </w:r>
          <w:bookmarkEnd w:id="2"/>
        </w:p>
        <w:p w:rsidR="00581ED6" w:rsidRDefault="00AF4AE0">
          <w:pPr>
            <w:pStyle w:val="TOC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09036297" w:history="1">
            <w:r w:rsidR="00581ED6" w:rsidRPr="003332D0">
              <w:rPr>
                <w:rStyle w:val="Hyperlink"/>
                <w:noProof/>
              </w:rPr>
              <w:t>1</w:t>
            </w:r>
            <w:r w:rsidR="00581ED6">
              <w:rPr>
                <w:b w:val="0"/>
                <w:noProof/>
                <w:sz w:val="22"/>
                <w:szCs w:val="22"/>
                <w:lang w:eastAsia="de-CH"/>
              </w:rPr>
              <w:tab/>
            </w:r>
            <w:r w:rsidR="00581ED6" w:rsidRPr="003332D0">
              <w:rPr>
                <w:rStyle w:val="Hyperlink"/>
                <w:noProof/>
              </w:rPr>
              <w:t>Dokumentinformationen</w:t>
            </w:r>
            <w:r w:rsidR="00581ED6">
              <w:rPr>
                <w:noProof/>
                <w:webHidden/>
              </w:rPr>
              <w:tab/>
            </w:r>
            <w:r w:rsidR="00581ED6">
              <w:rPr>
                <w:noProof/>
                <w:webHidden/>
              </w:rPr>
              <w:fldChar w:fldCharType="begin"/>
            </w:r>
            <w:r w:rsidR="00581ED6">
              <w:rPr>
                <w:noProof/>
                <w:webHidden/>
              </w:rPr>
              <w:instrText xml:space="preserve"> PAGEREF _Toc309036297 \h </w:instrText>
            </w:r>
            <w:r w:rsidR="00581ED6">
              <w:rPr>
                <w:noProof/>
                <w:webHidden/>
              </w:rPr>
            </w:r>
            <w:r w:rsidR="00581ED6">
              <w:rPr>
                <w:noProof/>
                <w:webHidden/>
              </w:rPr>
              <w:fldChar w:fldCharType="separate"/>
            </w:r>
            <w:r w:rsidR="00581ED6">
              <w:rPr>
                <w:noProof/>
                <w:webHidden/>
              </w:rPr>
              <w:t>1</w:t>
            </w:r>
            <w:r w:rsidR="00581ED6">
              <w:rPr>
                <w:noProof/>
                <w:webHidden/>
              </w:rPr>
              <w:fldChar w:fldCharType="end"/>
            </w:r>
          </w:hyperlink>
        </w:p>
        <w:p w:rsidR="00581ED6" w:rsidRDefault="008B523E">
          <w:pPr>
            <w:pStyle w:val="TOC2"/>
            <w:tabs>
              <w:tab w:val="left" w:pos="880"/>
              <w:tab w:val="right" w:leader="dot" w:pos="9062"/>
            </w:tabs>
            <w:rPr>
              <w:noProof/>
              <w:sz w:val="22"/>
              <w:szCs w:val="22"/>
              <w:lang w:eastAsia="de-CH"/>
            </w:rPr>
          </w:pPr>
          <w:hyperlink w:anchor="_Toc309036298" w:history="1">
            <w:r w:rsidR="00581ED6" w:rsidRPr="003332D0">
              <w:rPr>
                <w:rStyle w:val="Hyperlink"/>
                <w:noProof/>
              </w:rPr>
              <w:t>1.1</w:t>
            </w:r>
            <w:r w:rsidR="00581ED6">
              <w:rPr>
                <w:noProof/>
                <w:sz w:val="22"/>
                <w:szCs w:val="22"/>
                <w:lang w:eastAsia="de-CH"/>
              </w:rPr>
              <w:tab/>
            </w:r>
            <w:r w:rsidR="00581ED6" w:rsidRPr="003332D0">
              <w:rPr>
                <w:rStyle w:val="Hyperlink"/>
                <w:noProof/>
              </w:rPr>
              <w:t>Änderungsgeschichte</w:t>
            </w:r>
            <w:r w:rsidR="00581ED6">
              <w:rPr>
                <w:noProof/>
                <w:webHidden/>
              </w:rPr>
              <w:tab/>
            </w:r>
            <w:r w:rsidR="00581ED6">
              <w:rPr>
                <w:noProof/>
                <w:webHidden/>
              </w:rPr>
              <w:fldChar w:fldCharType="begin"/>
            </w:r>
            <w:r w:rsidR="00581ED6">
              <w:rPr>
                <w:noProof/>
                <w:webHidden/>
              </w:rPr>
              <w:instrText xml:space="preserve"> PAGEREF _Toc309036298 \h </w:instrText>
            </w:r>
            <w:r w:rsidR="00581ED6">
              <w:rPr>
                <w:noProof/>
                <w:webHidden/>
              </w:rPr>
            </w:r>
            <w:r w:rsidR="00581ED6">
              <w:rPr>
                <w:noProof/>
                <w:webHidden/>
              </w:rPr>
              <w:fldChar w:fldCharType="separate"/>
            </w:r>
            <w:r w:rsidR="00581ED6">
              <w:rPr>
                <w:noProof/>
                <w:webHidden/>
              </w:rPr>
              <w:t>1</w:t>
            </w:r>
            <w:r w:rsidR="00581ED6">
              <w:rPr>
                <w:noProof/>
                <w:webHidden/>
              </w:rPr>
              <w:fldChar w:fldCharType="end"/>
            </w:r>
          </w:hyperlink>
        </w:p>
        <w:p w:rsidR="00581ED6" w:rsidRDefault="008B523E">
          <w:pPr>
            <w:pStyle w:val="TOC2"/>
            <w:tabs>
              <w:tab w:val="left" w:pos="880"/>
              <w:tab w:val="right" w:leader="dot" w:pos="9062"/>
            </w:tabs>
            <w:rPr>
              <w:noProof/>
              <w:sz w:val="22"/>
              <w:szCs w:val="22"/>
              <w:lang w:eastAsia="de-CH"/>
            </w:rPr>
          </w:pPr>
          <w:hyperlink w:anchor="_Toc309036299" w:history="1">
            <w:r w:rsidR="00581ED6" w:rsidRPr="003332D0">
              <w:rPr>
                <w:rStyle w:val="Hyperlink"/>
                <w:noProof/>
              </w:rPr>
              <w:t>1.2</w:t>
            </w:r>
            <w:r w:rsidR="00581ED6">
              <w:rPr>
                <w:noProof/>
                <w:sz w:val="22"/>
                <w:szCs w:val="22"/>
                <w:lang w:eastAsia="de-CH"/>
              </w:rPr>
              <w:tab/>
            </w:r>
            <w:r w:rsidR="00581ED6" w:rsidRPr="003332D0">
              <w:rPr>
                <w:rStyle w:val="Hyperlink"/>
                <w:noProof/>
                <w:lang w:val="de-DE"/>
              </w:rPr>
              <w:t>Inhaltsverzeichnis</w:t>
            </w:r>
            <w:r w:rsidR="00581ED6">
              <w:rPr>
                <w:noProof/>
                <w:webHidden/>
              </w:rPr>
              <w:tab/>
            </w:r>
            <w:r w:rsidR="00581ED6">
              <w:rPr>
                <w:noProof/>
                <w:webHidden/>
              </w:rPr>
              <w:fldChar w:fldCharType="begin"/>
            </w:r>
            <w:r w:rsidR="00581ED6">
              <w:rPr>
                <w:noProof/>
                <w:webHidden/>
              </w:rPr>
              <w:instrText xml:space="preserve"> PAGEREF _Toc309036299 \h </w:instrText>
            </w:r>
            <w:r w:rsidR="00581ED6">
              <w:rPr>
                <w:noProof/>
                <w:webHidden/>
              </w:rPr>
            </w:r>
            <w:r w:rsidR="00581ED6">
              <w:rPr>
                <w:noProof/>
                <w:webHidden/>
              </w:rPr>
              <w:fldChar w:fldCharType="separate"/>
            </w:r>
            <w:r w:rsidR="00581ED6">
              <w:rPr>
                <w:noProof/>
                <w:webHidden/>
              </w:rPr>
              <w:t>1</w:t>
            </w:r>
            <w:r w:rsidR="00581ED6">
              <w:rPr>
                <w:noProof/>
                <w:webHidden/>
              </w:rPr>
              <w:fldChar w:fldCharType="end"/>
            </w:r>
          </w:hyperlink>
        </w:p>
        <w:p w:rsidR="00581ED6" w:rsidRDefault="008B523E">
          <w:pPr>
            <w:pStyle w:val="TOC2"/>
            <w:tabs>
              <w:tab w:val="left" w:pos="880"/>
              <w:tab w:val="right" w:leader="dot" w:pos="9062"/>
            </w:tabs>
            <w:rPr>
              <w:noProof/>
              <w:sz w:val="22"/>
              <w:szCs w:val="22"/>
              <w:lang w:eastAsia="de-CH"/>
            </w:rPr>
          </w:pPr>
          <w:hyperlink w:anchor="_Toc309036300" w:history="1">
            <w:r w:rsidR="00581ED6" w:rsidRPr="003332D0">
              <w:rPr>
                <w:rStyle w:val="Hyperlink"/>
                <w:noProof/>
                <w:lang w:val="de-DE"/>
              </w:rPr>
              <w:t>1.3</w:t>
            </w:r>
            <w:r w:rsidR="00581ED6">
              <w:rPr>
                <w:noProof/>
                <w:sz w:val="22"/>
                <w:szCs w:val="22"/>
                <w:lang w:eastAsia="de-CH"/>
              </w:rPr>
              <w:tab/>
            </w:r>
            <w:r w:rsidR="00581ED6" w:rsidRPr="003332D0">
              <w:rPr>
                <w:rStyle w:val="Hyperlink"/>
                <w:noProof/>
                <w:lang w:val="de-DE"/>
              </w:rPr>
              <w:t>Abbildungsverzeichnis</w:t>
            </w:r>
            <w:r w:rsidR="00581ED6">
              <w:rPr>
                <w:noProof/>
                <w:webHidden/>
              </w:rPr>
              <w:tab/>
            </w:r>
            <w:r w:rsidR="00581ED6">
              <w:rPr>
                <w:noProof/>
                <w:webHidden/>
              </w:rPr>
              <w:fldChar w:fldCharType="begin"/>
            </w:r>
            <w:r w:rsidR="00581ED6">
              <w:rPr>
                <w:noProof/>
                <w:webHidden/>
              </w:rPr>
              <w:instrText xml:space="preserve"> PAGEREF _Toc309036300 \h </w:instrText>
            </w:r>
            <w:r w:rsidR="00581ED6">
              <w:rPr>
                <w:noProof/>
                <w:webHidden/>
              </w:rPr>
            </w:r>
            <w:r w:rsidR="00581ED6">
              <w:rPr>
                <w:noProof/>
                <w:webHidden/>
              </w:rPr>
              <w:fldChar w:fldCharType="separate"/>
            </w:r>
            <w:r w:rsidR="00581ED6">
              <w:rPr>
                <w:noProof/>
                <w:webHidden/>
              </w:rPr>
              <w:t>2</w:t>
            </w:r>
            <w:r w:rsidR="00581ED6">
              <w:rPr>
                <w:noProof/>
                <w:webHidden/>
              </w:rPr>
              <w:fldChar w:fldCharType="end"/>
            </w:r>
          </w:hyperlink>
        </w:p>
        <w:p w:rsidR="00581ED6" w:rsidRDefault="008B523E">
          <w:pPr>
            <w:pStyle w:val="TOC2"/>
            <w:tabs>
              <w:tab w:val="left" w:pos="880"/>
              <w:tab w:val="right" w:leader="dot" w:pos="9062"/>
            </w:tabs>
            <w:rPr>
              <w:noProof/>
              <w:sz w:val="22"/>
              <w:szCs w:val="22"/>
              <w:lang w:eastAsia="de-CH"/>
            </w:rPr>
          </w:pPr>
          <w:hyperlink w:anchor="_Toc309036301" w:history="1">
            <w:r w:rsidR="00581ED6" w:rsidRPr="003332D0">
              <w:rPr>
                <w:rStyle w:val="Hyperlink"/>
                <w:noProof/>
                <w:lang w:val="de-DE"/>
              </w:rPr>
              <w:t>1.4</w:t>
            </w:r>
            <w:r w:rsidR="00581ED6">
              <w:rPr>
                <w:noProof/>
                <w:sz w:val="22"/>
                <w:szCs w:val="22"/>
                <w:lang w:eastAsia="de-CH"/>
              </w:rPr>
              <w:tab/>
            </w:r>
            <w:r w:rsidR="00581ED6" w:rsidRPr="003332D0">
              <w:rPr>
                <w:rStyle w:val="Hyperlink"/>
                <w:noProof/>
                <w:lang w:val="de-DE"/>
              </w:rPr>
              <w:t>Tabellenverzeichnis</w:t>
            </w:r>
            <w:r w:rsidR="00581ED6">
              <w:rPr>
                <w:noProof/>
                <w:webHidden/>
              </w:rPr>
              <w:tab/>
            </w:r>
            <w:r w:rsidR="00581ED6">
              <w:rPr>
                <w:noProof/>
                <w:webHidden/>
              </w:rPr>
              <w:fldChar w:fldCharType="begin"/>
            </w:r>
            <w:r w:rsidR="00581ED6">
              <w:rPr>
                <w:noProof/>
                <w:webHidden/>
              </w:rPr>
              <w:instrText xml:space="preserve"> PAGEREF _Toc309036301 \h </w:instrText>
            </w:r>
            <w:r w:rsidR="00581ED6">
              <w:rPr>
                <w:noProof/>
                <w:webHidden/>
              </w:rPr>
            </w:r>
            <w:r w:rsidR="00581ED6">
              <w:rPr>
                <w:noProof/>
                <w:webHidden/>
              </w:rPr>
              <w:fldChar w:fldCharType="separate"/>
            </w:r>
            <w:r w:rsidR="00581ED6">
              <w:rPr>
                <w:noProof/>
                <w:webHidden/>
              </w:rPr>
              <w:t>2</w:t>
            </w:r>
            <w:r w:rsidR="00581ED6">
              <w:rPr>
                <w:noProof/>
                <w:webHidden/>
              </w:rPr>
              <w:fldChar w:fldCharType="end"/>
            </w:r>
          </w:hyperlink>
        </w:p>
        <w:p w:rsidR="00581ED6" w:rsidRDefault="008B523E">
          <w:pPr>
            <w:pStyle w:val="TOC1"/>
            <w:tabs>
              <w:tab w:val="left" w:pos="440"/>
              <w:tab w:val="right" w:leader="dot" w:pos="9062"/>
            </w:tabs>
            <w:rPr>
              <w:b w:val="0"/>
              <w:noProof/>
              <w:sz w:val="22"/>
              <w:szCs w:val="22"/>
              <w:lang w:eastAsia="de-CH"/>
            </w:rPr>
          </w:pPr>
          <w:hyperlink w:anchor="_Toc309036302" w:history="1">
            <w:r w:rsidR="00581ED6" w:rsidRPr="003332D0">
              <w:rPr>
                <w:rStyle w:val="Hyperlink"/>
                <w:noProof/>
              </w:rPr>
              <w:t>2</w:t>
            </w:r>
            <w:r w:rsidR="00581ED6">
              <w:rPr>
                <w:b w:val="0"/>
                <w:noProof/>
                <w:sz w:val="22"/>
                <w:szCs w:val="22"/>
                <w:lang w:eastAsia="de-CH"/>
              </w:rPr>
              <w:tab/>
            </w:r>
            <w:r w:rsidR="00581ED6" w:rsidRPr="003332D0">
              <w:rPr>
                <w:rStyle w:val="Hyperlink"/>
                <w:noProof/>
              </w:rPr>
              <w:t>Daten</w:t>
            </w:r>
            <w:r w:rsidR="00581ED6">
              <w:rPr>
                <w:noProof/>
                <w:webHidden/>
              </w:rPr>
              <w:tab/>
            </w:r>
            <w:r w:rsidR="00581ED6">
              <w:rPr>
                <w:noProof/>
                <w:webHidden/>
              </w:rPr>
              <w:fldChar w:fldCharType="begin"/>
            </w:r>
            <w:r w:rsidR="00581ED6">
              <w:rPr>
                <w:noProof/>
                <w:webHidden/>
              </w:rPr>
              <w:instrText xml:space="preserve"> PAGEREF _Toc309036302 \h </w:instrText>
            </w:r>
            <w:r w:rsidR="00581ED6">
              <w:rPr>
                <w:noProof/>
                <w:webHidden/>
              </w:rPr>
            </w:r>
            <w:r w:rsidR="00581ED6">
              <w:rPr>
                <w:noProof/>
                <w:webHidden/>
              </w:rPr>
              <w:fldChar w:fldCharType="separate"/>
            </w:r>
            <w:r w:rsidR="00581ED6">
              <w:rPr>
                <w:noProof/>
                <w:webHidden/>
              </w:rPr>
              <w:t>3</w:t>
            </w:r>
            <w:r w:rsidR="00581ED6">
              <w:rPr>
                <w:noProof/>
                <w:webHidden/>
              </w:rPr>
              <w:fldChar w:fldCharType="end"/>
            </w:r>
          </w:hyperlink>
        </w:p>
        <w:p w:rsidR="00581ED6" w:rsidRDefault="008B523E">
          <w:pPr>
            <w:pStyle w:val="TOC2"/>
            <w:tabs>
              <w:tab w:val="left" w:pos="880"/>
              <w:tab w:val="right" w:leader="dot" w:pos="9062"/>
            </w:tabs>
            <w:rPr>
              <w:noProof/>
              <w:sz w:val="22"/>
              <w:szCs w:val="22"/>
              <w:lang w:eastAsia="de-CH"/>
            </w:rPr>
          </w:pPr>
          <w:hyperlink w:anchor="_Toc309036303" w:history="1">
            <w:r w:rsidR="00581ED6" w:rsidRPr="003332D0">
              <w:rPr>
                <w:rStyle w:val="Hyperlink"/>
                <w:noProof/>
              </w:rPr>
              <w:t>2.1</w:t>
            </w:r>
            <w:r w:rsidR="00581ED6">
              <w:rPr>
                <w:noProof/>
                <w:sz w:val="22"/>
                <w:szCs w:val="22"/>
                <w:lang w:eastAsia="de-CH"/>
              </w:rPr>
              <w:tab/>
            </w:r>
            <w:r w:rsidR="00581ED6" w:rsidRPr="003332D0">
              <w:rPr>
                <w:rStyle w:val="Hyperlink"/>
                <w:noProof/>
              </w:rPr>
              <w:t>Prozessdiagramm</w:t>
            </w:r>
            <w:r w:rsidR="00581ED6">
              <w:rPr>
                <w:noProof/>
                <w:webHidden/>
              </w:rPr>
              <w:tab/>
            </w:r>
            <w:r w:rsidR="00581ED6">
              <w:rPr>
                <w:noProof/>
                <w:webHidden/>
              </w:rPr>
              <w:fldChar w:fldCharType="begin"/>
            </w:r>
            <w:r w:rsidR="00581ED6">
              <w:rPr>
                <w:noProof/>
                <w:webHidden/>
              </w:rPr>
              <w:instrText xml:space="preserve"> PAGEREF _Toc309036303 \h </w:instrText>
            </w:r>
            <w:r w:rsidR="00581ED6">
              <w:rPr>
                <w:noProof/>
                <w:webHidden/>
              </w:rPr>
            </w:r>
            <w:r w:rsidR="00581ED6">
              <w:rPr>
                <w:noProof/>
                <w:webHidden/>
              </w:rPr>
              <w:fldChar w:fldCharType="separate"/>
            </w:r>
            <w:r w:rsidR="00581ED6">
              <w:rPr>
                <w:noProof/>
                <w:webHidden/>
              </w:rPr>
              <w:t>3</w:t>
            </w:r>
            <w:r w:rsidR="00581ED6">
              <w:rPr>
                <w:noProof/>
                <w:webHidden/>
              </w:rPr>
              <w:fldChar w:fldCharType="end"/>
            </w:r>
          </w:hyperlink>
        </w:p>
        <w:p w:rsidR="00581ED6" w:rsidRDefault="008B523E">
          <w:pPr>
            <w:pStyle w:val="TOC2"/>
            <w:tabs>
              <w:tab w:val="left" w:pos="880"/>
              <w:tab w:val="right" w:leader="dot" w:pos="9062"/>
            </w:tabs>
            <w:rPr>
              <w:noProof/>
              <w:sz w:val="22"/>
              <w:szCs w:val="22"/>
              <w:lang w:eastAsia="de-CH"/>
            </w:rPr>
          </w:pPr>
          <w:hyperlink w:anchor="_Toc309036304" w:history="1">
            <w:r w:rsidR="00581ED6" w:rsidRPr="003332D0">
              <w:rPr>
                <w:rStyle w:val="Hyperlink"/>
                <w:noProof/>
              </w:rPr>
              <w:t>2.2</w:t>
            </w:r>
            <w:r w:rsidR="00581ED6">
              <w:rPr>
                <w:noProof/>
                <w:sz w:val="22"/>
                <w:szCs w:val="22"/>
                <w:lang w:eastAsia="de-CH"/>
              </w:rPr>
              <w:tab/>
            </w:r>
            <w:r w:rsidR="00581ED6" w:rsidRPr="003332D0">
              <w:rPr>
                <w:rStyle w:val="Hyperlink"/>
                <w:noProof/>
              </w:rPr>
              <w:t>Domain Model</w:t>
            </w:r>
            <w:r w:rsidR="00581ED6">
              <w:rPr>
                <w:noProof/>
                <w:webHidden/>
              </w:rPr>
              <w:tab/>
            </w:r>
            <w:r w:rsidR="00581ED6">
              <w:rPr>
                <w:noProof/>
                <w:webHidden/>
              </w:rPr>
              <w:fldChar w:fldCharType="begin"/>
            </w:r>
            <w:r w:rsidR="00581ED6">
              <w:rPr>
                <w:noProof/>
                <w:webHidden/>
              </w:rPr>
              <w:instrText xml:space="preserve"> PAGEREF _Toc309036304 \h </w:instrText>
            </w:r>
            <w:r w:rsidR="00581ED6">
              <w:rPr>
                <w:noProof/>
                <w:webHidden/>
              </w:rPr>
            </w:r>
            <w:r w:rsidR="00581ED6">
              <w:rPr>
                <w:noProof/>
                <w:webHidden/>
              </w:rPr>
              <w:fldChar w:fldCharType="separate"/>
            </w:r>
            <w:r w:rsidR="00581ED6">
              <w:rPr>
                <w:noProof/>
                <w:webHidden/>
              </w:rPr>
              <w:t>5</w:t>
            </w:r>
            <w:r w:rsidR="00581ED6">
              <w:rPr>
                <w:noProof/>
                <w:webHidden/>
              </w:rPr>
              <w:fldChar w:fldCharType="end"/>
            </w:r>
          </w:hyperlink>
        </w:p>
        <w:p w:rsidR="00581ED6" w:rsidRDefault="008B523E">
          <w:pPr>
            <w:pStyle w:val="TOC2"/>
            <w:tabs>
              <w:tab w:val="left" w:pos="880"/>
              <w:tab w:val="right" w:leader="dot" w:pos="9062"/>
            </w:tabs>
            <w:rPr>
              <w:noProof/>
              <w:sz w:val="22"/>
              <w:szCs w:val="22"/>
              <w:lang w:eastAsia="de-CH"/>
            </w:rPr>
          </w:pPr>
          <w:hyperlink w:anchor="_Toc309036305" w:history="1">
            <w:r w:rsidR="00581ED6" w:rsidRPr="003332D0">
              <w:rPr>
                <w:rStyle w:val="Hyperlink"/>
                <w:noProof/>
              </w:rPr>
              <w:t>2.3</w:t>
            </w:r>
            <w:r w:rsidR="00581ED6">
              <w:rPr>
                <w:noProof/>
                <w:sz w:val="22"/>
                <w:szCs w:val="22"/>
                <w:lang w:eastAsia="de-CH"/>
              </w:rPr>
              <w:tab/>
            </w:r>
            <w:r w:rsidR="00581ED6" w:rsidRPr="003332D0">
              <w:rPr>
                <w:rStyle w:val="Hyperlink"/>
                <w:noProof/>
              </w:rPr>
              <w:t>Kategorien und Zahlen</w:t>
            </w:r>
            <w:r w:rsidR="00581ED6">
              <w:rPr>
                <w:noProof/>
                <w:webHidden/>
              </w:rPr>
              <w:tab/>
            </w:r>
            <w:r w:rsidR="00581ED6">
              <w:rPr>
                <w:noProof/>
                <w:webHidden/>
              </w:rPr>
              <w:fldChar w:fldCharType="begin"/>
            </w:r>
            <w:r w:rsidR="00581ED6">
              <w:rPr>
                <w:noProof/>
                <w:webHidden/>
              </w:rPr>
              <w:instrText xml:space="preserve"> PAGEREF _Toc309036305 \h </w:instrText>
            </w:r>
            <w:r w:rsidR="00581ED6">
              <w:rPr>
                <w:noProof/>
                <w:webHidden/>
              </w:rPr>
            </w:r>
            <w:r w:rsidR="00581ED6">
              <w:rPr>
                <w:noProof/>
                <w:webHidden/>
              </w:rPr>
              <w:fldChar w:fldCharType="separate"/>
            </w:r>
            <w:r w:rsidR="00581ED6">
              <w:rPr>
                <w:noProof/>
                <w:webHidden/>
              </w:rPr>
              <w:t>5</w:t>
            </w:r>
            <w:r w:rsidR="00581ED6">
              <w:rPr>
                <w:noProof/>
                <w:webHidden/>
              </w:rPr>
              <w:fldChar w:fldCharType="end"/>
            </w:r>
          </w:hyperlink>
        </w:p>
        <w:p w:rsidR="00581ED6" w:rsidRDefault="008B523E">
          <w:pPr>
            <w:pStyle w:val="TOC2"/>
            <w:tabs>
              <w:tab w:val="left" w:pos="880"/>
              <w:tab w:val="right" w:leader="dot" w:pos="9062"/>
            </w:tabs>
            <w:rPr>
              <w:noProof/>
              <w:sz w:val="22"/>
              <w:szCs w:val="22"/>
              <w:lang w:eastAsia="de-CH"/>
            </w:rPr>
          </w:pPr>
          <w:hyperlink w:anchor="_Toc309036306" w:history="1">
            <w:r w:rsidR="00581ED6" w:rsidRPr="003332D0">
              <w:rPr>
                <w:rStyle w:val="Hyperlink"/>
                <w:noProof/>
              </w:rPr>
              <w:t>2.4</w:t>
            </w:r>
            <w:r w:rsidR="00581ED6">
              <w:rPr>
                <w:noProof/>
                <w:sz w:val="22"/>
                <w:szCs w:val="22"/>
                <w:lang w:eastAsia="de-CH"/>
              </w:rPr>
              <w:tab/>
            </w:r>
            <w:r w:rsidR="00581ED6" w:rsidRPr="003332D0">
              <w:rPr>
                <w:rStyle w:val="Hyperlink"/>
                <w:noProof/>
              </w:rPr>
              <w:t>Aggregation der Unterthemen</w:t>
            </w:r>
            <w:r w:rsidR="00581ED6">
              <w:rPr>
                <w:noProof/>
                <w:webHidden/>
              </w:rPr>
              <w:tab/>
            </w:r>
            <w:r w:rsidR="00581ED6">
              <w:rPr>
                <w:noProof/>
                <w:webHidden/>
              </w:rPr>
              <w:fldChar w:fldCharType="begin"/>
            </w:r>
            <w:r w:rsidR="00581ED6">
              <w:rPr>
                <w:noProof/>
                <w:webHidden/>
              </w:rPr>
              <w:instrText xml:space="preserve"> PAGEREF _Toc309036306 \h </w:instrText>
            </w:r>
            <w:r w:rsidR="00581ED6">
              <w:rPr>
                <w:noProof/>
                <w:webHidden/>
              </w:rPr>
            </w:r>
            <w:r w:rsidR="00581ED6">
              <w:rPr>
                <w:noProof/>
                <w:webHidden/>
              </w:rPr>
              <w:fldChar w:fldCharType="separate"/>
            </w:r>
            <w:r w:rsidR="00581ED6">
              <w:rPr>
                <w:noProof/>
                <w:webHidden/>
              </w:rPr>
              <w:t>5</w:t>
            </w:r>
            <w:r w:rsidR="00581ED6">
              <w:rPr>
                <w:noProof/>
                <w:webHidden/>
              </w:rPr>
              <w:fldChar w:fldCharType="end"/>
            </w:r>
          </w:hyperlink>
        </w:p>
        <w:p w:rsidR="00581ED6" w:rsidRDefault="008B523E">
          <w:pPr>
            <w:pStyle w:val="TOC1"/>
            <w:tabs>
              <w:tab w:val="left" w:pos="440"/>
              <w:tab w:val="right" w:leader="dot" w:pos="9062"/>
            </w:tabs>
            <w:rPr>
              <w:b w:val="0"/>
              <w:noProof/>
              <w:sz w:val="22"/>
              <w:szCs w:val="22"/>
              <w:lang w:eastAsia="de-CH"/>
            </w:rPr>
          </w:pPr>
          <w:hyperlink w:anchor="_Toc309036307" w:history="1">
            <w:r w:rsidR="00581ED6" w:rsidRPr="003332D0">
              <w:rPr>
                <w:rStyle w:val="Hyperlink"/>
                <w:noProof/>
              </w:rPr>
              <w:t>3</w:t>
            </w:r>
            <w:r w:rsidR="00581ED6">
              <w:rPr>
                <w:b w:val="0"/>
                <w:noProof/>
                <w:sz w:val="22"/>
                <w:szCs w:val="22"/>
                <w:lang w:eastAsia="de-CH"/>
              </w:rPr>
              <w:tab/>
            </w:r>
            <w:r w:rsidR="00581ED6" w:rsidRPr="003332D0">
              <w:rPr>
                <w:rStyle w:val="Hyperlink"/>
                <w:noProof/>
              </w:rPr>
              <w:t>Graphical User Interface (GUI)</w:t>
            </w:r>
            <w:r w:rsidR="00581ED6">
              <w:rPr>
                <w:noProof/>
                <w:webHidden/>
              </w:rPr>
              <w:tab/>
            </w:r>
            <w:r w:rsidR="00581ED6">
              <w:rPr>
                <w:noProof/>
                <w:webHidden/>
              </w:rPr>
              <w:fldChar w:fldCharType="begin"/>
            </w:r>
            <w:r w:rsidR="00581ED6">
              <w:rPr>
                <w:noProof/>
                <w:webHidden/>
              </w:rPr>
              <w:instrText xml:space="preserve"> PAGEREF _Toc309036307 \h </w:instrText>
            </w:r>
            <w:r w:rsidR="00581ED6">
              <w:rPr>
                <w:noProof/>
                <w:webHidden/>
              </w:rPr>
            </w:r>
            <w:r w:rsidR="00581ED6">
              <w:rPr>
                <w:noProof/>
                <w:webHidden/>
              </w:rPr>
              <w:fldChar w:fldCharType="separate"/>
            </w:r>
            <w:r w:rsidR="00581ED6">
              <w:rPr>
                <w:noProof/>
                <w:webHidden/>
              </w:rPr>
              <w:t>6</w:t>
            </w:r>
            <w:r w:rsidR="00581ED6">
              <w:rPr>
                <w:noProof/>
                <w:webHidden/>
              </w:rPr>
              <w:fldChar w:fldCharType="end"/>
            </w:r>
          </w:hyperlink>
        </w:p>
        <w:p w:rsidR="00581ED6" w:rsidRDefault="008B523E">
          <w:pPr>
            <w:pStyle w:val="TOC2"/>
            <w:tabs>
              <w:tab w:val="left" w:pos="880"/>
              <w:tab w:val="right" w:leader="dot" w:pos="9062"/>
            </w:tabs>
            <w:rPr>
              <w:noProof/>
              <w:sz w:val="22"/>
              <w:szCs w:val="22"/>
              <w:lang w:eastAsia="de-CH"/>
            </w:rPr>
          </w:pPr>
          <w:hyperlink w:anchor="_Toc309036308" w:history="1">
            <w:r w:rsidR="00581ED6" w:rsidRPr="003332D0">
              <w:rPr>
                <w:rStyle w:val="Hyperlink"/>
                <w:noProof/>
              </w:rPr>
              <w:t>3.1</w:t>
            </w:r>
            <w:r w:rsidR="00581ED6">
              <w:rPr>
                <w:noProof/>
                <w:sz w:val="22"/>
                <w:szCs w:val="22"/>
                <w:lang w:eastAsia="de-CH"/>
              </w:rPr>
              <w:tab/>
            </w:r>
            <w:r w:rsidR="00581ED6" w:rsidRPr="003332D0">
              <w:rPr>
                <w:rStyle w:val="Hyperlink"/>
                <w:noProof/>
              </w:rPr>
              <w:t>Creative Workshop</w:t>
            </w:r>
            <w:r w:rsidR="00581ED6">
              <w:rPr>
                <w:noProof/>
                <w:webHidden/>
              </w:rPr>
              <w:tab/>
            </w:r>
            <w:r w:rsidR="00581ED6">
              <w:rPr>
                <w:noProof/>
                <w:webHidden/>
              </w:rPr>
              <w:fldChar w:fldCharType="begin"/>
            </w:r>
            <w:r w:rsidR="00581ED6">
              <w:rPr>
                <w:noProof/>
                <w:webHidden/>
              </w:rPr>
              <w:instrText xml:space="preserve"> PAGEREF _Toc309036308 \h </w:instrText>
            </w:r>
            <w:r w:rsidR="00581ED6">
              <w:rPr>
                <w:noProof/>
                <w:webHidden/>
              </w:rPr>
            </w:r>
            <w:r w:rsidR="00581ED6">
              <w:rPr>
                <w:noProof/>
                <w:webHidden/>
              </w:rPr>
              <w:fldChar w:fldCharType="separate"/>
            </w:r>
            <w:r w:rsidR="00581ED6">
              <w:rPr>
                <w:noProof/>
                <w:webHidden/>
              </w:rPr>
              <w:t>6</w:t>
            </w:r>
            <w:r w:rsidR="00581ED6">
              <w:rPr>
                <w:noProof/>
                <w:webHidden/>
              </w:rPr>
              <w:fldChar w:fldCharType="end"/>
            </w:r>
          </w:hyperlink>
        </w:p>
        <w:p w:rsidR="00581ED6" w:rsidRDefault="008B523E">
          <w:pPr>
            <w:pStyle w:val="TOC3"/>
            <w:tabs>
              <w:tab w:val="left" w:pos="1100"/>
              <w:tab w:val="right" w:leader="dot" w:pos="9062"/>
            </w:tabs>
            <w:rPr>
              <w:noProof/>
              <w:sz w:val="22"/>
            </w:rPr>
          </w:pPr>
          <w:hyperlink w:anchor="_Toc309036309" w:history="1">
            <w:r w:rsidR="00581ED6" w:rsidRPr="003332D0">
              <w:rPr>
                <w:rStyle w:val="Hyperlink"/>
                <w:noProof/>
              </w:rPr>
              <w:t>3.1.1</w:t>
            </w:r>
            <w:r w:rsidR="00581ED6">
              <w:rPr>
                <w:noProof/>
                <w:sz w:val="22"/>
              </w:rPr>
              <w:tab/>
            </w:r>
            <w:r w:rsidR="00581ED6" w:rsidRPr="003332D0">
              <w:rPr>
                <w:rStyle w:val="Hyperlink"/>
                <w:noProof/>
              </w:rPr>
              <w:t>Allgemeiner Ablauf des Programms</w:t>
            </w:r>
            <w:r w:rsidR="00581ED6">
              <w:rPr>
                <w:noProof/>
                <w:webHidden/>
              </w:rPr>
              <w:tab/>
            </w:r>
            <w:r w:rsidR="00581ED6">
              <w:rPr>
                <w:noProof/>
                <w:webHidden/>
              </w:rPr>
              <w:fldChar w:fldCharType="begin"/>
            </w:r>
            <w:r w:rsidR="00581ED6">
              <w:rPr>
                <w:noProof/>
                <w:webHidden/>
              </w:rPr>
              <w:instrText xml:space="preserve"> PAGEREF _Toc309036309 \h </w:instrText>
            </w:r>
            <w:r w:rsidR="00581ED6">
              <w:rPr>
                <w:noProof/>
                <w:webHidden/>
              </w:rPr>
            </w:r>
            <w:r w:rsidR="00581ED6">
              <w:rPr>
                <w:noProof/>
                <w:webHidden/>
              </w:rPr>
              <w:fldChar w:fldCharType="separate"/>
            </w:r>
            <w:r w:rsidR="00581ED6">
              <w:rPr>
                <w:noProof/>
                <w:webHidden/>
              </w:rPr>
              <w:t>6</w:t>
            </w:r>
            <w:r w:rsidR="00581ED6">
              <w:rPr>
                <w:noProof/>
                <w:webHidden/>
              </w:rPr>
              <w:fldChar w:fldCharType="end"/>
            </w:r>
          </w:hyperlink>
        </w:p>
        <w:p w:rsidR="00581ED6" w:rsidRDefault="008B523E">
          <w:pPr>
            <w:pStyle w:val="TOC3"/>
            <w:tabs>
              <w:tab w:val="left" w:pos="1100"/>
              <w:tab w:val="right" w:leader="dot" w:pos="9062"/>
            </w:tabs>
            <w:rPr>
              <w:noProof/>
              <w:sz w:val="22"/>
            </w:rPr>
          </w:pPr>
          <w:hyperlink w:anchor="_Toc309036310" w:history="1">
            <w:r w:rsidR="00581ED6" w:rsidRPr="003332D0">
              <w:rPr>
                <w:rStyle w:val="Hyperlink"/>
                <w:noProof/>
              </w:rPr>
              <w:t>3.1.2</w:t>
            </w:r>
            <w:r w:rsidR="00581ED6">
              <w:rPr>
                <w:noProof/>
                <w:sz w:val="22"/>
              </w:rPr>
              <w:tab/>
            </w:r>
            <w:r w:rsidR="00581ED6" w:rsidRPr="003332D0">
              <w:rPr>
                <w:rStyle w:val="Hyperlink"/>
                <w:noProof/>
              </w:rPr>
              <w:t>Tree View</w:t>
            </w:r>
            <w:r w:rsidR="00581ED6">
              <w:rPr>
                <w:noProof/>
                <w:webHidden/>
              </w:rPr>
              <w:tab/>
            </w:r>
            <w:r w:rsidR="00581ED6">
              <w:rPr>
                <w:noProof/>
                <w:webHidden/>
              </w:rPr>
              <w:fldChar w:fldCharType="begin"/>
            </w:r>
            <w:r w:rsidR="00581ED6">
              <w:rPr>
                <w:noProof/>
                <w:webHidden/>
              </w:rPr>
              <w:instrText xml:space="preserve"> PAGEREF _Toc309036310 \h </w:instrText>
            </w:r>
            <w:r w:rsidR="00581ED6">
              <w:rPr>
                <w:noProof/>
                <w:webHidden/>
              </w:rPr>
            </w:r>
            <w:r w:rsidR="00581ED6">
              <w:rPr>
                <w:noProof/>
                <w:webHidden/>
              </w:rPr>
              <w:fldChar w:fldCharType="separate"/>
            </w:r>
            <w:r w:rsidR="00581ED6">
              <w:rPr>
                <w:noProof/>
                <w:webHidden/>
              </w:rPr>
              <w:t>6</w:t>
            </w:r>
            <w:r w:rsidR="00581ED6">
              <w:rPr>
                <w:noProof/>
                <w:webHidden/>
              </w:rPr>
              <w:fldChar w:fldCharType="end"/>
            </w:r>
          </w:hyperlink>
        </w:p>
        <w:p w:rsidR="00581ED6" w:rsidRDefault="008B523E">
          <w:pPr>
            <w:pStyle w:val="TOC3"/>
            <w:tabs>
              <w:tab w:val="left" w:pos="1100"/>
              <w:tab w:val="right" w:leader="dot" w:pos="9062"/>
            </w:tabs>
            <w:rPr>
              <w:noProof/>
              <w:sz w:val="22"/>
            </w:rPr>
          </w:pPr>
          <w:hyperlink w:anchor="_Toc309036311" w:history="1">
            <w:r w:rsidR="00581ED6" w:rsidRPr="003332D0">
              <w:rPr>
                <w:rStyle w:val="Hyperlink"/>
                <w:noProof/>
              </w:rPr>
              <w:t>3.1.3</w:t>
            </w:r>
            <w:r w:rsidR="00581ED6">
              <w:rPr>
                <w:noProof/>
                <w:sz w:val="22"/>
              </w:rPr>
              <w:tab/>
            </w:r>
            <w:r w:rsidR="00581ED6" w:rsidRPr="003332D0">
              <w:rPr>
                <w:rStyle w:val="Hyperlink"/>
                <w:noProof/>
              </w:rPr>
              <w:t>Spider View</w:t>
            </w:r>
            <w:r w:rsidR="00581ED6">
              <w:rPr>
                <w:noProof/>
                <w:webHidden/>
              </w:rPr>
              <w:tab/>
            </w:r>
            <w:r w:rsidR="00581ED6">
              <w:rPr>
                <w:noProof/>
                <w:webHidden/>
              </w:rPr>
              <w:fldChar w:fldCharType="begin"/>
            </w:r>
            <w:r w:rsidR="00581ED6">
              <w:rPr>
                <w:noProof/>
                <w:webHidden/>
              </w:rPr>
              <w:instrText xml:space="preserve"> PAGEREF _Toc309036311 \h </w:instrText>
            </w:r>
            <w:r w:rsidR="00581ED6">
              <w:rPr>
                <w:noProof/>
                <w:webHidden/>
              </w:rPr>
            </w:r>
            <w:r w:rsidR="00581ED6">
              <w:rPr>
                <w:noProof/>
                <w:webHidden/>
              </w:rPr>
              <w:fldChar w:fldCharType="separate"/>
            </w:r>
            <w:r w:rsidR="00581ED6">
              <w:rPr>
                <w:noProof/>
                <w:webHidden/>
              </w:rPr>
              <w:t>10</w:t>
            </w:r>
            <w:r w:rsidR="00581ED6">
              <w:rPr>
                <w:noProof/>
                <w:webHidden/>
              </w:rPr>
              <w:fldChar w:fldCharType="end"/>
            </w:r>
          </w:hyperlink>
        </w:p>
        <w:p w:rsidR="00581ED6" w:rsidRDefault="008B523E">
          <w:pPr>
            <w:pStyle w:val="TOC3"/>
            <w:tabs>
              <w:tab w:val="left" w:pos="1100"/>
              <w:tab w:val="right" w:leader="dot" w:pos="9062"/>
            </w:tabs>
            <w:rPr>
              <w:noProof/>
              <w:sz w:val="22"/>
            </w:rPr>
          </w:pPr>
          <w:hyperlink w:anchor="_Toc309036312" w:history="1">
            <w:r w:rsidR="00581ED6" w:rsidRPr="003332D0">
              <w:rPr>
                <w:rStyle w:val="Hyperlink"/>
                <w:noProof/>
              </w:rPr>
              <w:t>3.1.4</w:t>
            </w:r>
            <w:r w:rsidR="00581ED6">
              <w:rPr>
                <w:noProof/>
                <w:sz w:val="22"/>
              </w:rPr>
              <w:tab/>
            </w:r>
            <w:r w:rsidR="00581ED6" w:rsidRPr="003332D0">
              <w:rPr>
                <w:rStyle w:val="Hyperlink"/>
                <w:noProof/>
              </w:rPr>
              <w:t>Multi-Filter</w:t>
            </w:r>
            <w:r w:rsidR="00581ED6">
              <w:rPr>
                <w:noProof/>
                <w:webHidden/>
              </w:rPr>
              <w:tab/>
            </w:r>
            <w:r w:rsidR="00581ED6">
              <w:rPr>
                <w:noProof/>
                <w:webHidden/>
              </w:rPr>
              <w:fldChar w:fldCharType="begin"/>
            </w:r>
            <w:r w:rsidR="00581ED6">
              <w:rPr>
                <w:noProof/>
                <w:webHidden/>
              </w:rPr>
              <w:instrText xml:space="preserve"> PAGEREF _Toc309036312 \h </w:instrText>
            </w:r>
            <w:r w:rsidR="00581ED6">
              <w:rPr>
                <w:noProof/>
                <w:webHidden/>
              </w:rPr>
            </w:r>
            <w:r w:rsidR="00581ED6">
              <w:rPr>
                <w:noProof/>
                <w:webHidden/>
              </w:rPr>
              <w:fldChar w:fldCharType="separate"/>
            </w:r>
            <w:r w:rsidR="00581ED6">
              <w:rPr>
                <w:noProof/>
                <w:webHidden/>
              </w:rPr>
              <w:t>11</w:t>
            </w:r>
            <w:r w:rsidR="00581ED6">
              <w:rPr>
                <w:noProof/>
                <w:webHidden/>
              </w:rPr>
              <w:fldChar w:fldCharType="end"/>
            </w:r>
          </w:hyperlink>
        </w:p>
        <w:p w:rsidR="00581ED6" w:rsidRDefault="008B523E">
          <w:pPr>
            <w:pStyle w:val="TOC3"/>
            <w:tabs>
              <w:tab w:val="left" w:pos="1100"/>
              <w:tab w:val="right" w:leader="dot" w:pos="9062"/>
            </w:tabs>
            <w:rPr>
              <w:noProof/>
              <w:sz w:val="22"/>
            </w:rPr>
          </w:pPr>
          <w:hyperlink w:anchor="_Toc309036313" w:history="1">
            <w:r w:rsidR="00581ED6" w:rsidRPr="003332D0">
              <w:rPr>
                <w:rStyle w:val="Hyperlink"/>
                <w:noProof/>
              </w:rPr>
              <w:t>3.1.5</w:t>
            </w:r>
            <w:r w:rsidR="00581ED6">
              <w:rPr>
                <w:noProof/>
                <w:sz w:val="22"/>
              </w:rPr>
              <w:tab/>
            </w:r>
            <w:r w:rsidR="00581ED6" w:rsidRPr="003332D0">
              <w:rPr>
                <w:rStyle w:val="Hyperlink"/>
                <w:noProof/>
              </w:rPr>
              <w:t>Finder</w:t>
            </w:r>
            <w:r w:rsidR="00581ED6">
              <w:rPr>
                <w:noProof/>
                <w:webHidden/>
              </w:rPr>
              <w:tab/>
            </w:r>
            <w:r w:rsidR="00581ED6">
              <w:rPr>
                <w:noProof/>
                <w:webHidden/>
              </w:rPr>
              <w:fldChar w:fldCharType="begin"/>
            </w:r>
            <w:r w:rsidR="00581ED6">
              <w:rPr>
                <w:noProof/>
                <w:webHidden/>
              </w:rPr>
              <w:instrText xml:space="preserve"> PAGEREF _Toc309036313 \h </w:instrText>
            </w:r>
            <w:r w:rsidR="00581ED6">
              <w:rPr>
                <w:noProof/>
                <w:webHidden/>
              </w:rPr>
            </w:r>
            <w:r w:rsidR="00581ED6">
              <w:rPr>
                <w:noProof/>
                <w:webHidden/>
              </w:rPr>
              <w:fldChar w:fldCharType="separate"/>
            </w:r>
            <w:r w:rsidR="00581ED6">
              <w:rPr>
                <w:noProof/>
                <w:webHidden/>
              </w:rPr>
              <w:t>12</w:t>
            </w:r>
            <w:r w:rsidR="00581ED6">
              <w:rPr>
                <w:noProof/>
                <w:webHidden/>
              </w:rPr>
              <w:fldChar w:fldCharType="end"/>
            </w:r>
          </w:hyperlink>
        </w:p>
        <w:p w:rsidR="00581ED6" w:rsidRDefault="008B523E">
          <w:pPr>
            <w:pStyle w:val="TOC3"/>
            <w:tabs>
              <w:tab w:val="left" w:pos="1100"/>
              <w:tab w:val="right" w:leader="dot" w:pos="9062"/>
            </w:tabs>
            <w:rPr>
              <w:noProof/>
              <w:sz w:val="22"/>
            </w:rPr>
          </w:pPr>
          <w:hyperlink w:anchor="_Toc309036314" w:history="1">
            <w:r w:rsidR="00581ED6" w:rsidRPr="003332D0">
              <w:rPr>
                <w:rStyle w:val="Hyperlink"/>
                <w:noProof/>
              </w:rPr>
              <w:t>3.1.6</w:t>
            </w:r>
            <w:r w:rsidR="00581ED6">
              <w:rPr>
                <w:noProof/>
                <w:sz w:val="22"/>
              </w:rPr>
              <w:tab/>
            </w:r>
            <w:r w:rsidR="00581ED6" w:rsidRPr="003332D0">
              <w:rPr>
                <w:rStyle w:val="Hyperlink"/>
                <w:noProof/>
              </w:rPr>
              <w:t>Detailansichten</w:t>
            </w:r>
            <w:r w:rsidR="00581ED6">
              <w:rPr>
                <w:noProof/>
                <w:webHidden/>
              </w:rPr>
              <w:tab/>
            </w:r>
            <w:r w:rsidR="00581ED6">
              <w:rPr>
                <w:noProof/>
                <w:webHidden/>
              </w:rPr>
              <w:fldChar w:fldCharType="begin"/>
            </w:r>
            <w:r w:rsidR="00581ED6">
              <w:rPr>
                <w:noProof/>
                <w:webHidden/>
              </w:rPr>
              <w:instrText xml:space="preserve"> PAGEREF _Toc309036314 \h </w:instrText>
            </w:r>
            <w:r w:rsidR="00581ED6">
              <w:rPr>
                <w:noProof/>
                <w:webHidden/>
              </w:rPr>
            </w:r>
            <w:r w:rsidR="00581ED6">
              <w:rPr>
                <w:noProof/>
                <w:webHidden/>
              </w:rPr>
              <w:fldChar w:fldCharType="separate"/>
            </w:r>
            <w:r w:rsidR="00581ED6">
              <w:rPr>
                <w:noProof/>
                <w:webHidden/>
              </w:rPr>
              <w:t>12</w:t>
            </w:r>
            <w:r w:rsidR="00581ED6">
              <w:rPr>
                <w:noProof/>
                <w:webHidden/>
              </w:rPr>
              <w:fldChar w:fldCharType="end"/>
            </w:r>
          </w:hyperlink>
        </w:p>
        <w:p w:rsidR="00581ED6" w:rsidRDefault="008B523E">
          <w:pPr>
            <w:pStyle w:val="TOC2"/>
            <w:tabs>
              <w:tab w:val="left" w:pos="880"/>
              <w:tab w:val="right" w:leader="dot" w:pos="9062"/>
            </w:tabs>
            <w:rPr>
              <w:noProof/>
              <w:sz w:val="22"/>
              <w:szCs w:val="22"/>
              <w:lang w:eastAsia="de-CH"/>
            </w:rPr>
          </w:pPr>
          <w:hyperlink w:anchor="_Toc309036315" w:history="1">
            <w:r w:rsidR="00581ED6" w:rsidRPr="003332D0">
              <w:rPr>
                <w:rStyle w:val="Hyperlink"/>
                <w:noProof/>
              </w:rPr>
              <w:t>3.2</w:t>
            </w:r>
            <w:r w:rsidR="00581ED6">
              <w:rPr>
                <w:noProof/>
                <w:sz w:val="22"/>
                <w:szCs w:val="22"/>
                <w:lang w:eastAsia="de-CH"/>
              </w:rPr>
              <w:tab/>
            </w:r>
            <w:r w:rsidR="00581ED6" w:rsidRPr="003332D0">
              <w:rPr>
                <w:rStyle w:val="Hyperlink"/>
                <w:noProof/>
              </w:rPr>
              <w:t>Papier-Prototyp</w:t>
            </w:r>
            <w:r w:rsidR="00581ED6">
              <w:rPr>
                <w:noProof/>
                <w:webHidden/>
              </w:rPr>
              <w:tab/>
            </w:r>
            <w:r w:rsidR="00581ED6">
              <w:rPr>
                <w:noProof/>
                <w:webHidden/>
              </w:rPr>
              <w:fldChar w:fldCharType="begin"/>
            </w:r>
            <w:r w:rsidR="00581ED6">
              <w:rPr>
                <w:noProof/>
                <w:webHidden/>
              </w:rPr>
              <w:instrText xml:space="preserve"> PAGEREF _Toc309036315 \h </w:instrText>
            </w:r>
            <w:r w:rsidR="00581ED6">
              <w:rPr>
                <w:noProof/>
                <w:webHidden/>
              </w:rPr>
            </w:r>
            <w:r w:rsidR="00581ED6">
              <w:rPr>
                <w:noProof/>
                <w:webHidden/>
              </w:rPr>
              <w:fldChar w:fldCharType="separate"/>
            </w:r>
            <w:r w:rsidR="00581ED6">
              <w:rPr>
                <w:noProof/>
                <w:webHidden/>
              </w:rPr>
              <w:t>13</w:t>
            </w:r>
            <w:r w:rsidR="00581ED6">
              <w:rPr>
                <w:noProof/>
                <w:webHidden/>
              </w:rPr>
              <w:fldChar w:fldCharType="end"/>
            </w:r>
          </w:hyperlink>
        </w:p>
        <w:p w:rsidR="00581ED6" w:rsidRDefault="008B523E">
          <w:pPr>
            <w:pStyle w:val="TOC3"/>
            <w:tabs>
              <w:tab w:val="left" w:pos="1100"/>
              <w:tab w:val="right" w:leader="dot" w:pos="9062"/>
            </w:tabs>
            <w:rPr>
              <w:noProof/>
              <w:sz w:val="22"/>
            </w:rPr>
          </w:pPr>
          <w:hyperlink w:anchor="_Toc309036316" w:history="1">
            <w:r w:rsidR="00581ED6" w:rsidRPr="003332D0">
              <w:rPr>
                <w:rStyle w:val="Hyperlink"/>
                <w:noProof/>
              </w:rPr>
              <w:t>3.2.1</w:t>
            </w:r>
            <w:r w:rsidR="00581ED6">
              <w:rPr>
                <w:noProof/>
                <w:sz w:val="22"/>
              </w:rPr>
              <w:tab/>
            </w:r>
            <w:r w:rsidR="00581ED6" w:rsidRPr="003332D0">
              <w:rPr>
                <w:rStyle w:val="Hyperlink"/>
                <w:noProof/>
              </w:rPr>
              <w:t>Variante A</w:t>
            </w:r>
            <w:r w:rsidR="00581ED6">
              <w:rPr>
                <w:noProof/>
                <w:webHidden/>
              </w:rPr>
              <w:tab/>
            </w:r>
            <w:r w:rsidR="00581ED6">
              <w:rPr>
                <w:noProof/>
                <w:webHidden/>
              </w:rPr>
              <w:fldChar w:fldCharType="begin"/>
            </w:r>
            <w:r w:rsidR="00581ED6">
              <w:rPr>
                <w:noProof/>
                <w:webHidden/>
              </w:rPr>
              <w:instrText xml:space="preserve"> PAGEREF _Toc309036316 \h </w:instrText>
            </w:r>
            <w:r w:rsidR="00581ED6">
              <w:rPr>
                <w:noProof/>
                <w:webHidden/>
              </w:rPr>
            </w:r>
            <w:r w:rsidR="00581ED6">
              <w:rPr>
                <w:noProof/>
                <w:webHidden/>
              </w:rPr>
              <w:fldChar w:fldCharType="separate"/>
            </w:r>
            <w:r w:rsidR="00581ED6">
              <w:rPr>
                <w:noProof/>
                <w:webHidden/>
              </w:rPr>
              <w:t>13</w:t>
            </w:r>
            <w:r w:rsidR="00581ED6">
              <w:rPr>
                <w:noProof/>
                <w:webHidden/>
              </w:rPr>
              <w:fldChar w:fldCharType="end"/>
            </w:r>
          </w:hyperlink>
        </w:p>
        <w:p w:rsidR="00581ED6" w:rsidRDefault="008B523E">
          <w:pPr>
            <w:pStyle w:val="TOC3"/>
            <w:tabs>
              <w:tab w:val="left" w:pos="1100"/>
              <w:tab w:val="right" w:leader="dot" w:pos="9062"/>
            </w:tabs>
            <w:rPr>
              <w:noProof/>
              <w:sz w:val="22"/>
            </w:rPr>
          </w:pPr>
          <w:hyperlink w:anchor="_Toc309036317" w:history="1">
            <w:r w:rsidR="00581ED6" w:rsidRPr="003332D0">
              <w:rPr>
                <w:rStyle w:val="Hyperlink"/>
                <w:noProof/>
              </w:rPr>
              <w:t>3.2.2</w:t>
            </w:r>
            <w:r w:rsidR="00581ED6">
              <w:rPr>
                <w:noProof/>
                <w:sz w:val="22"/>
              </w:rPr>
              <w:tab/>
            </w:r>
            <w:r w:rsidR="00581ED6" w:rsidRPr="003332D0">
              <w:rPr>
                <w:rStyle w:val="Hyperlink"/>
                <w:noProof/>
              </w:rPr>
              <w:t>Variante B</w:t>
            </w:r>
            <w:r w:rsidR="00581ED6">
              <w:rPr>
                <w:noProof/>
                <w:webHidden/>
              </w:rPr>
              <w:tab/>
            </w:r>
            <w:r w:rsidR="00581ED6">
              <w:rPr>
                <w:noProof/>
                <w:webHidden/>
              </w:rPr>
              <w:fldChar w:fldCharType="begin"/>
            </w:r>
            <w:r w:rsidR="00581ED6">
              <w:rPr>
                <w:noProof/>
                <w:webHidden/>
              </w:rPr>
              <w:instrText xml:space="preserve"> PAGEREF _Toc309036317 \h </w:instrText>
            </w:r>
            <w:r w:rsidR="00581ED6">
              <w:rPr>
                <w:noProof/>
                <w:webHidden/>
              </w:rPr>
            </w:r>
            <w:r w:rsidR="00581ED6">
              <w:rPr>
                <w:noProof/>
                <w:webHidden/>
              </w:rPr>
              <w:fldChar w:fldCharType="separate"/>
            </w:r>
            <w:r w:rsidR="00581ED6">
              <w:rPr>
                <w:noProof/>
                <w:webHidden/>
              </w:rPr>
              <w:t>14</w:t>
            </w:r>
            <w:r w:rsidR="00581ED6">
              <w:rPr>
                <w:noProof/>
                <w:webHidden/>
              </w:rPr>
              <w:fldChar w:fldCharType="end"/>
            </w:r>
          </w:hyperlink>
        </w:p>
        <w:p w:rsidR="00581ED6" w:rsidRDefault="008B523E">
          <w:pPr>
            <w:pStyle w:val="TOC3"/>
            <w:tabs>
              <w:tab w:val="left" w:pos="1100"/>
              <w:tab w:val="right" w:leader="dot" w:pos="9062"/>
            </w:tabs>
            <w:rPr>
              <w:noProof/>
              <w:sz w:val="22"/>
            </w:rPr>
          </w:pPr>
          <w:hyperlink w:anchor="_Toc309036318" w:history="1">
            <w:r w:rsidR="00581ED6" w:rsidRPr="003332D0">
              <w:rPr>
                <w:rStyle w:val="Hyperlink"/>
                <w:noProof/>
              </w:rPr>
              <w:t>3.2.3</w:t>
            </w:r>
            <w:r w:rsidR="00581ED6">
              <w:rPr>
                <w:noProof/>
                <w:sz w:val="22"/>
              </w:rPr>
              <w:tab/>
            </w:r>
            <w:r w:rsidR="00581ED6" w:rsidRPr="003332D0">
              <w:rPr>
                <w:rStyle w:val="Hyperlink"/>
                <w:noProof/>
              </w:rPr>
              <w:t>Variante C</w:t>
            </w:r>
            <w:r w:rsidR="00581ED6">
              <w:rPr>
                <w:noProof/>
                <w:webHidden/>
              </w:rPr>
              <w:tab/>
            </w:r>
            <w:r w:rsidR="00581ED6">
              <w:rPr>
                <w:noProof/>
                <w:webHidden/>
              </w:rPr>
              <w:fldChar w:fldCharType="begin"/>
            </w:r>
            <w:r w:rsidR="00581ED6">
              <w:rPr>
                <w:noProof/>
                <w:webHidden/>
              </w:rPr>
              <w:instrText xml:space="preserve"> PAGEREF _Toc309036318 \h </w:instrText>
            </w:r>
            <w:r w:rsidR="00581ED6">
              <w:rPr>
                <w:noProof/>
                <w:webHidden/>
              </w:rPr>
            </w:r>
            <w:r w:rsidR="00581ED6">
              <w:rPr>
                <w:noProof/>
                <w:webHidden/>
              </w:rPr>
              <w:fldChar w:fldCharType="separate"/>
            </w:r>
            <w:r w:rsidR="00581ED6">
              <w:rPr>
                <w:noProof/>
                <w:webHidden/>
              </w:rPr>
              <w:t>16</w:t>
            </w:r>
            <w:r w:rsidR="00581ED6">
              <w:rPr>
                <w:noProof/>
                <w:webHidden/>
              </w:rPr>
              <w:fldChar w:fldCharType="end"/>
            </w:r>
          </w:hyperlink>
        </w:p>
        <w:p w:rsidR="00581ED6" w:rsidRDefault="008B523E">
          <w:pPr>
            <w:pStyle w:val="TOC2"/>
            <w:tabs>
              <w:tab w:val="left" w:pos="880"/>
              <w:tab w:val="right" w:leader="dot" w:pos="9062"/>
            </w:tabs>
            <w:rPr>
              <w:noProof/>
              <w:sz w:val="22"/>
              <w:szCs w:val="22"/>
              <w:lang w:eastAsia="de-CH"/>
            </w:rPr>
          </w:pPr>
          <w:hyperlink w:anchor="_Toc309036319" w:history="1">
            <w:r w:rsidR="00581ED6" w:rsidRPr="003332D0">
              <w:rPr>
                <w:rStyle w:val="Hyperlink"/>
                <w:noProof/>
              </w:rPr>
              <w:t>3.3</w:t>
            </w:r>
            <w:r w:rsidR="00581ED6">
              <w:rPr>
                <w:noProof/>
                <w:sz w:val="22"/>
                <w:szCs w:val="22"/>
                <w:lang w:eastAsia="de-CH"/>
              </w:rPr>
              <w:tab/>
            </w:r>
            <w:r w:rsidR="00581ED6" w:rsidRPr="003332D0">
              <w:rPr>
                <w:rStyle w:val="Hyperlink"/>
                <w:noProof/>
              </w:rPr>
              <w:t>Design Entscheide</w:t>
            </w:r>
            <w:r w:rsidR="00581ED6">
              <w:rPr>
                <w:noProof/>
                <w:webHidden/>
              </w:rPr>
              <w:tab/>
            </w:r>
            <w:r w:rsidR="00581ED6">
              <w:rPr>
                <w:noProof/>
                <w:webHidden/>
              </w:rPr>
              <w:fldChar w:fldCharType="begin"/>
            </w:r>
            <w:r w:rsidR="00581ED6">
              <w:rPr>
                <w:noProof/>
                <w:webHidden/>
              </w:rPr>
              <w:instrText xml:space="preserve"> PAGEREF _Toc309036319 \h </w:instrText>
            </w:r>
            <w:r w:rsidR="00581ED6">
              <w:rPr>
                <w:noProof/>
                <w:webHidden/>
              </w:rPr>
            </w:r>
            <w:r w:rsidR="00581ED6">
              <w:rPr>
                <w:noProof/>
                <w:webHidden/>
              </w:rPr>
              <w:fldChar w:fldCharType="separate"/>
            </w:r>
            <w:r w:rsidR="00581ED6">
              <w:rPr>
                <w:noProof/>
                <w:webHidden/>
              </w:rPr>
              <w:t>19</w:t>
            </w:r>
            <w:r w:rsidR="00581ED6">
              <w:rPr>
                <w:noProof/>
                <w:webHidden/>
              </w:rPr>
              <w:fldChar w:fldCharType="end"/>
            </w:r>
          </w:hyperlink>
        </w:p>
        <w:p w:rsidR="00581ED6" w:rsidRDefault="008B523E">
          <w:pPr>
            <w:pStyle w:val="TOC3"/>
            <w:tabs>
              <w:tab w:val="left" w:pos="1100"/>
              <w:tab w:val="right" w:leader="dot" w:pos="9062"/>
            </w:tabs>
            <w:rPr>
              <w:noProof/>
              <w:sz w:val="22"/>
            </w:rPr>
          </w:pPr>
          <w:hyperlink w:anchor="_Toc309036320" w:history="1">
            <w:r w:rsidR="00581ED6" w:rsidRPr="003332D0">
              <w:rPr>
                <w:rStyle w:val="Hyperlink"/>
                <w:noProof/>
              </w:rPr>
              <w:t>3.3.1</w:t>
            </w:r>
            <w:r w:rsidR="00581ED6">
              <w:rPr>
                <w:noProof/>
                <w:sz w:val="22"/>
              </w:rPr>
              <w:tab/>
            </w:r>
            <w:r w:rsidR="00581ED6" w:rsidRPr="003332D0">
              <w:rPr>
                <w:rStyle w:val="Hyperlink"/>
                <w:noProof/>
              </w:rPr>
              <w:t>Pivot Viewer</w:t>
            </w:r>
            <w:r w:rsidR="00581ED6">
              <w:rPr>
                <w:noProof/>
                <w:webHidden/>
              </w:rPr>
              <w:tab/>
            </w:r>
            <w:r w:rsidR="00581ED6">
              <w:rPr>
                <w:noProof/>
                <w:webHidden/>
              </w:rPr>
              <w:fldChar w:fldCharType="begin"/>
            </w:r>
            <w:r w:rsidR="00581ED6">
              <w:rPr>
                <w:noProof/>
                <w:webHidden/>
              </w:rPr>
              <w:instrText xml:space="preserve"> PAGEREF _Toc309036320 \h </w:instrText>
            </w:r>
            <w:r w:rsidR="00581ED6">
              <w:rPr>
                <w:noProof/>
                <w:webHidden/>
              </w:rPr>
            </w:r>
            <w:r w:rsidR="00581ED6">
              <w:rPr>
                <w:noProof/>
                <w:webHidden/>
              </w:rPr>
              <w:fldChar w:fldCharType="separate"/>
            </w:r>
            <w:r w:rsidR="00581ED6">
              <w:rPr>
                <w:noProof/>
                <w:webHidden/>
              </w:rPr>
              <w:t>19</w:t>
            </w:r>
            <w:r w:rsidR="00581ED6">
              <w:rPr>
                <w:noProof/>
                <w:webHidden/>
              </w:rPr>
              <w:fldChar w:fldCharType="end"/>
            </w:r>
          </w:hyperlink>
        </w:p>
        <w:p w:rsidR="00581ED6" w:rsidRDefault="008B523E">
          <w:pPr>
            <w:pStyle w:val="TOC2"/>
            <w:tabs>
              <w:tab w:val="left" w:pos="880"/>
              <w:tab w:val="right" w:leader="dot" w:pos="9062"/>
            </w:tabs>
            <w:rPr>
              <w:noProof/>
              <w:sz w:val="22"/>
              <w:szCs w:val="22"/>
              <w:lang w:eastAsia="de-CH"/>
            </w:rPr>
          </w:pPr>
          <w:hyperlink w:anchor="_Toc309036321" w:history="1">
            <w:r w:rsidR="00581ED6" w:rsidRPr="003332D0">
              <w:rPr>
                <w:rStyle w:val="Hyperlink"/>
                <w:noProof/>
              </w:rPr>
              <w:t>3.4</w:t>
            </w:r>
            <w:r w:rsidR="00581ED6">
              <w:rPr>
                <w:noProof/>
                <w:sz w:val="22"/>
                <w:szCs w:val="22"/>
                <w:lang w:eastAsia="de-CH"/>
              </w:rPr>
              <w:tab/>
            </w:r>
            <w:r w:rsidR="00581ED6" w:rsidRPr="003332D0">
              <w:rPr>
                <w:rStyle w:val="Hyperlink"/>
                <w:noProof/>
              </w:rPr>
              <w:t>Externes Design</w:t>
            </w:r>
            <w:r w:rsidR="00581ED6">
              <w:rPr>
                <w:noProof/>
                <w:webHidden/>
              </w:rPr>
              <w:tab/>
            </w:r>
            <w:r w:rsidR="00581ED6">
              <w:rPr>
                <w:noProof/>
                <w:webHidden/>
              </w:rPr>
              <w:fldChar w:fldCharType="begin"/>
            </w:r>
            <w:r w:rsidR="00581ED6">
              <w:rPr>
                <w:noProof/>
                <w:webHidden/>
              </w:rPr>
              <w:instrText xml:space="preserve"> PAGEREF _Toc309036321 \h </w:instrText>
            </w:r>
            <w:r w:rsidR="00581ED6">
              <w:rPr>
                <w:noProof/>
                <w:webHidden/>
              </w:rPr>
            </w:r>
            <w:r w:rsidR="00581ED6">
              <w:rPr>
                <w:noProof/>
                <w:webHidden/>
              </w:rPr>
              <w:fldChar w:fldCharType="separate"/>
            </w:r>
            <w:r w:rsidR="00581ED6">
              <w:rPr>
                <w:noProof/>
                <w:webHidden/>
              </w:rPr>
              <w:t>20</w:t>
            </w:r>
            <w:r w:rsidR="00581ED6">
              <w:rPr>
                <w:noProof/>
                <w:webHidden/>
              </w:rPr>
              <w:fldChar w:fldCharType="end"/>
            </w:r>
          </w:hyperlink>
        </w:p>
        <w:p w:rsidR="00581ED6" w:rsidRDefault="008B523E">
          <w:pPr>
            <w:pStyle w:val="TOC2"/>
            <w:tabs>
              <w:tab w:val="left" w:pos="880"/>
              <w:tab w:val="right" w:leader="dot" w:pos="9062"/>
            </w:tabs>
            <w:rPr>
              <w:noProof/>
              <w:sz w:val="22"/>
              <w:szCs w:val="22"/>
              <w:lang w:eastAsia="de-CH"/>
            </w:rPr>
          </w:pPr>
          <w:hyperlink w:anchor="_Toc309036322" w:history="1">
            <w:r w:rsidR="00581ED6" w:rsidRPr="003332D0">
              <w:rPr>
                <w:rStyle w:val="Hyperlink"/>
                <w:noProof/>
              </w:rPr>
              <w:t>3.5</w:t>
            </w:r>
            <w:r w:rsidR="00581ED6">
              <w:rPr>
                <w:noProof/>
                <w:sz w:val="22"/>
                <w:szCs w:val="22"/>
                <w:lang w:eastAsia="de-CH"/>
              </w:rPr>
              <w:tab/>
            </w:r>
            <w:r w:rsidR="00581ED6" w:rsidRPr="003332D0">
              <w:rPr>
                <w:rStyle w:val="Hyperlink"/>
                <w:noProof/>
              </w:rPr>
              <w:t>Guidelines</w:t>
            </w:r>
            <w:r w:rsidR="00581ED6">
              <w:rPr>
                <w:noProof/>
                <w:webHidden/>
              </w:rPr>
              <w:tab/>
            </w:r>
            <w:r w:rsidR="00581ED6">
              <w:rPr>
                <w:noProof/>
                <w:webHidden/>
              </w:rPr>
              <w:fldChar w:fldCharType="begin"/>
            </w:r>
            <w:r w:rsidR="00581ED6">
              <w:rPr>
                <w:noProof/>
                <w:webHidden/>
              </w:rPr>
              <w:instrText xml:space="preserve"> PAGEREF _Toc309036322 \h </w:instrText>
            </w:r>
            <w:r w:rsidR="00581ED6">
              <w:rPr>
                <w:noProof/>
                <w:webHidden/>
              </w:rPr>
            </w:r>
            <w:r w:rsidR="00581ED6">
              <w:rPr>
                <w:noProof/>
                <w:webHidden/>
              </w:rPr>
              <w:fldChar w:fldCharType="separate"/>
            </w:r>
            <w:r w:rsidR="00581ED6">
              <w:rPr>
                <w:noProof/>
                <w:webHidden/>
              </w:rPr>
              <w:t>22</w:t>
            </w:r>
            <w:r w:rsidR="00581ED6">
              <w:rPr>
                <w:noProof/>
                <w:webHidden/>
              </w:rPr>
              <w:fldChar w:fldCharType="end"/>
            </w:r>
          </w:hyperlink>
        </w:p>
        <w:p w:rsidR="00581ED6" w:rsidRDefault="008B523E">
          <w:pPr>
            <w:pStyle w:val="TOC3"/>
            <w:tabs>
              <w:tab w:val="left" w:pos="1100"/>
              <w:tab w:val="right" w:leader="dot" w:pos="9062"/>
            </w:tabs>
            <w:rPr>
              <w:noProof/>
              <w:sz w:val="22"/>
            </w:rPr>
          </w:pPr>
          <w:hyperlink w:anchor="_Toc309036323" w:history="1">
            <w:r w:rsidR="00581ED6" w:rsidRPr="003332D0">
              <w:rPr>
                <w:rStyle w:val="Hyperlink"/>
                <w:noProof/>
              </w:rPr>
              <w:t>3.5.1</w:t>
            </w:r>
            <w:r w:rsidR="00581ED6">
              <w:rPr>
                <w:noProof/>
                <w:sz w:val="22"/>
              </w:rPr>
              <w:tab/>
            </w:r>
            <w:r w:rsidR="00581ED6" w:rsidRPr="003332D0">
              <w:rPr>
                <w:rStyle w:val="Hyperlink"/>
                <w:noProof/>
              </w:rPr>
              <w:t>Interaction Design Guidelines</w:t>
            </w:r>
            <w:r w:rsidR="00581ED6">
              <w:rPr>
                <w:noProof/>
                <w:webHidden/>
              </w:rPr>
              <w:tab/>
            </w:r>
            <w:r w:rsidR="00581ED6">
              <w:rPr>
                <w:noProof/>
                <w:webHidden/>
              </w:rPr>
              <w:fldChar w:fldCharType="begin"/>
            </w:r>
            <w:r w:rsidR="00581ED6">
              <w:rPr>
                <w:noProof/>
                <w:webHidden/>
              </w:rPr>
              <w:instrText xml:space="preserve"> PAGEREF _Toc309036323 \h </w:instrText>
            </w:r>
            <w:r w:rsidR="00581ED6">
              <w:rPr>
                <w:noProof/>
                <w:webHidden/>
              </w:rPr>
            </w:r>
            <w:r w:rsidR="00581ED6">
              <w:rPr>
                <w:noProof/>
                <w:webHidden/>
              </w:rPr>
              <w:fldChar w:fldCharType="separate"/>
            </w:r>
            <w:r w:rsidR="00581ED6">
              <w:rPr>
                <w:noProof/>
                <w:webHidden/>
              </w:rPr>
              <w:t>22</w:t>
            </w:r>
            <w:r w:rsidR="00581ED6">
              <w:rPr>
                <w:noProof/>
                <w:webHidden/>
              </w:rPr>
              <w:fldChar w:fldCharType="end"/>
            </w:r>
          </w:hyperlink>
        </w:p>
        <w:p w:rsidR="00581ED6" w:rsidRDefault="008B523E">
          <w:pPr>
            <w:pStyle w:val="TOC3"/>
            <w:tabs>
              <w:tab w:val="left" w:pos="1100"/>
              <w:tab w:val="right" w:leader="dot" w:pos="9062"/>
            </w:tabs>
            <w:rPr>
              <w:noProof/>
              <w:sz w:val="22"/>
            </w:rPr>
          </w:pPr>
          <w:hyperlink w:anchor="_Toc309036324" w:history="1">
            <w:r w:rsidR="00581ED6" w:rsidRPr="003332D0">
              <w:rPr>
                <w:rStyle w:val="Hyperlink"/>
                <w:noProof/>
                <w:lang w:val="en-US"/>
              </w:rPr>
              <w:t>3.5.2</w:t>
            </w:r>
            <w:r w:rsidR="00581ED6">
              <w:rPr>
                <w:noProof/>
                <w:sz w:val="22"/>
              </w:rPr>
              <w:tab/>
            </w:r>
            <w:r w:rsidR="00581ED6" w:rsidRPr="003332D0">
              <w:rPr>
                <w:rStyle w:val="Hyperlink"/>
                <w:noProof/>
                <w:lang w:val="en-US"/>
              </w:rPr>
              <w:t>Visual &amp; Motion Design Guidelines</w:t>
            </w:r>
            <w:r w:rsidR="00581ED6">
              <w:rPr>
                <w:noProof/>
                <w:webHidden/>
              </w:rPr>
              <w:tab/>
            </w:r>
            <w:r w:rsidR="00581ED6">
              <w:rPr>
                <w:noProof/>
                <w:webHidden/>
              </w:rPr>
              <w:fldChar w:fldCharType="begin"/>
            </w:r>
            <w:r w:rsidR="00581ED6">
              <w:rPr>
                <w:noProof/>
                <w:webHidden/>
              </w:rPr>
              <w:instrText xml:space="preserve"> PAGEREF _Toc309036324 \h </w:instrText>
            </w:r>
            <w:r w:rsidR="00581ED6">
              <w:rPr>
                <w:noProof/>
                <w:webHidden/>
              </w:rPr>
            </w:r>
            <w:r w:rsidR="00581ED6">
              <w:rPr>
                <w:noProof/>
                <w:webHidden/>
              </w:rPr>
              <w:fldChar w:fldCharType="separate"/>
            </w:r>
            <w:r w:rsidR="00581ED6">
              <w:rPr>
                <w:noProof/>
                <w:webHidden/>
              </w:rPr>
              <w:t>23</w:t>
            </w:r>
            <w:r w:rsidR="00581ED6">
              <w:rPr>
                <w:noProof/>
                <w:webHidden/>
              </w:rPr>
              <w:fldChar w:fldCharType="end"/>
            </w:r>
          </w:hyperlink>
        </w:p>
        <w:p w:rsidR="002F3CFF" w:rsidRDefault="00AF4AE0">
          <w:pPr>
            <w:rPr>
              <w:bCs/>
              <w:lang w:val="de-DE"/>
            </w:rPr>
          </w:pPr>
          <w:r>
            <w:rPr>
              <w:b/>
              <w:bCs/>
              <w:lang w:val="de-DE"/>
            </w:rPr>
            <w:fldChar w:fldCharType="end"/>
          </w:r>
        </w:p>
      </w:sdtContent>
    </w:sdt>
    <w:p w:rsidR="00F97C59" w:rsidRDefault="00F97C59" w:rsidP="00817D24">
      <w:pPr>
        <w:pStyle w:val="Heading2"/>
        <w:rPr>
          <w:lang w:val="de-DE"/>
        </w:rPr>
      </w:pPr>
      <w:bookmarkStart w:id="3" w:name="_Toc309036300"/>
      <w:r>
        <w:rPr>
          <w:lang w:val="de-DE"/>
        </w:rPr>
        <w:t>Abbildungsverzeichnis</w:t>
      </w:r>
      <w:bookmarkEnd w:id="3"/>
    </w:p>
    <w:p w:rsidR="00581ED6" w:rsidRDefault="00F97C59">
      <w:pPr>
        <w:pStyle w:val="TableofFigures"/>
        <w:tabs>
          <w:tab w:val="right" w:leader="dot" w:pos="9062"/>
        </w:tabs>
        <w:rPr>
          <w:noProof/>
          <w:sz w:val="22"/>
          <w:szCs w:val="22"/>
          <w:lang w:eastAsia="de-CH"/>
        </w:rPr>
      </w:pPr>
      <w:r>
        <w:rPr>
          <w:lang w:val="de-DE"/>
        </w:rPr>
        <w:fldChar w:fldCharType="begin"/>
      </w:r>
      <w:r>
        <w:rPr>
          <w:lang w:val="de-DE"/>
        </w:rPr>
        <w:instrText xml:space="preserve"> TOC \h \z \c "Abbildung" </w:instrText>
      </w:r>
      <w:r>
        <w:rPr>
          <w:lang w:val="de-DE"/>
        </w:rPr>
        <w:fldChar w:fldCharType="separate"/>
      </w:r>
      <w:hyperlink w:anchor="_Toc309036325" w:history="1">
        <w:r w:rsidR="00581ED6" w:rsidRPr="00BB7E54">
          <w:rPr>
            <w:rStyle w:val="Hyperlink"/>
            <w:noProof/>
          </w:rPr>
          <w:t>Abbildung 1 - Prozessdiagramm</w:t>
        </w:r>
        <w:r w:rsidR="00581ED6">
          <w:rPr>
            <w:noProof/>
            <w:webHidden/>
          </w:rPr>
          <w:tab/>
        </w:r>
        <w:r w:rsidR="00581ED6">
          <w:rPr>
            <w:noProof/>
            <w:webHidden/>
          </w:rPr>
          <w:fldChar w:fldCharType="begin"/>
        </w:r>
        <w:r w:rsidR="00581ED6">
          <w:rPr>
            <w:noProof/>
            <w:webHidden/>
          </w:rPr>
          <w:instrText xml:space="preserve"> PAGEREF _Toc309036325 \h </w:instrText>
        </w:r>
        <w:r w:rsidR="00581ED6">
          <w:rPr>
            <w:noProof/>
            <w:webHidden/>
          </w:rPr>
        </w:r>
        <w:r w:rsidR="00581ED6">
          <w:rPr>
            <w:noProof/>
            <w:webHidden/>
          </w:rPr>
          <w:fldChar w:fldCharType="separate"/>
        </w:r>
        <w:r w:rsidR="00581ED6">
          <w:rPr>
            <w:noProof/>
            <w:webHidden/>
          </w:rPr>
          <w:t>4</w:t>
        </w:r>
        <w:r w:rsidR="00581ED6">
          <w:rPr>
            <w:noProof/>
            <w:webHidden/>
          </w:rPr>
          <w:fldChar w:fldCharType="end"/>
        </w:r>
      </w:hyperlink>
    </w:p>
    <w:p w:rsidR="00581ED6" w:rsidRDefault="008B523E">
      <w:pPr>
        <w:pStyle w:val="TableofFigures"/>
        <w:tabs>
          <w:tab w:val="right" w:leader="dot" w:pos="9062"/>
        </w:tabs>
        <w:rPr>
          <w:noProof/>
          <w:sz w:val="22"/>
          <w:szCs w:val="22"/>
          <w:lang w:eastAsia="de-CH"/>
        </w:rPr>
      </w:pPr>
      <w:hyperlink w:anchor="_Toc309036326" w:history="1">
        <w:r w:rsidR="00581ED6" w:rsidRPr="00BB7E54">
          <w:rPr>
            <w:rStyle w:val="Hyperlink"/>
            <w:noProof/>
          </w:rPr>
          <w:t>Abbildung 2 - Domain Model Daten</w:t>
        </w:r>
        <w:r w:rsidR="00581ED6">
          <w:rPr>
            <w:noProof/>
            <w:webHidden/>
          </w:rPr>
          <w:tab/>
        </w:r>
        <w:r w:rsidR="00581ED6">
          <w:rPr>
            <w:noProof/>
            <w:webHidden/>
          </w:rPr>
          <w:fldChar w:fldCharType="begin"/>
        </w:r>
        <w:r w:rsidR="00581ED6">
          <w:rPr>
            <w:noProof/>
            <w:webHidden/>
          </w:rPr>
          <w:instrText xml:space="preserve"> PAGEREF _Toc309036326 \h </w:instrText>
        </w:r>
        <w:r w:rsidR="00581ED6">
          <w:rPr>
            <w:noProof/>
            <w:webHidden/>
          </w:rPr>
        </w:r>
        <w:r w:rsidR="00581ED6">
          <w:rPr>
            <w:noProof/>
            <w:webHidden/>
          </w:rPr>
          <w:fldChar w:fldCharType="separate"/>
        </w:r>
        <w:r w:rsidR="00581ED6">
          <w:rPr>
            <w:noProof/>
            <w:webHidden/>
          </w:rPr>
          <w:t>5</w:t>
        </w:r>
        <w:r w:rsidR="00581ED6">
          <w:rPr>
            <w:noProof/>
            <w:webHidden/>
          </w:rPr>
          <w:fldChar w:fldCharType="end"/>
        </w:r>
      </w:hyperlink>
    </w:p>
    <w:p w:rsidR="00581ED6" w:rsidRDefault="008B523E">
      <w:pPr>
        <w:pStyle w:val="TableofFigures"/>
        <w:tabs>
          <w:tab w:val="right" w:leader="dot" w:pos="9062"/>
        </w:tabs>
        <w:rPr>
          <w:noProof/>
          <w:sz w:val="22"/>
          <w:szCs w:val="22"/>
          <w:lang w:eastAsia="de-CH"/>
        </w:rPr>
      </w:pPr>
      <w:hyperlink w:anchor="_Toc309036327" w:history="1">
        <w:r w:rsidR="00581ED6" w:rsidRPr="00BB7E54">
          <w:rPr>
            <w:rStyle w:val="Hyperlink"/>
            <w:noProof/>
          </w:rPr>
          <w:t>Abbildung 3 - Allgemeiner Ablauf</w:t>
        </w:r>
        <w:r w:rsidR="00581ED6">
          <w:rPr>
            <w:noProof/>
            <w:webHidden/>
          </w:rPr>
          <w:tab/>
        </w:r>
        <w:r w:rsidR="00581ED6">
          <w:rPr>
            <w:noProof/>
            <w:webHidden/>
          </w:rPr>
          <w:fldChar w:fldCharType="begin"/>
        </w:r>
        <w:r w:rsidR="00581ED6">
          <w:rPr>
            <w:noProof/>
            <w:webHidden/>
          </w:rPr>
          <w:instrText xml:space="preserve"> PAGEREF _Toc309036327 \h </w:instrText>
        </w:r>
        <w:r w:rsidR="00581ED6">
          <w:rPr>
            <w:noProof/>
            <w:webHidden/>
          </w:rPr>
        </w:r>
        <w:r w:rsidR="00581ED6">
          <w:rPr>
            <w:noProof/>
            <w:webHidden/>
          </w:rPr>
          <w:fldChar w:fldCharType="separate"/>
        </w:r>
        <w:r w:rsidR="00581ED6">
          <w:rPr>
            <w:noProof/>
            <w:webHidden/>
          </w:rPr>
          <w:t>6</w:t>
        </w:r>
        <w:r w:rsidR="00581ED6">
          <w:rPr>
            <w:noProof/>
            <w:webHidden/>
          </w:rPr>
          <w:fldChar w:fldCharType="end"/>
        </w:r>
      </w:hyperlink>
    </w:p>
    <w:p w:rsidR="00581ED6" w:rsidRDefault="008B523E">
      <w:pPr>
        <w:pStyle w:val="TableofFigures"/>
        <w:tabs>
          <w:tab w:val="right" w:leader="dot" w:pos="9062"/>
        </w:tabs>
        <w:rPr>
          <w:noProof/>
          <w:sz w:val="22"/>
          <w:szCs w:val="22"/>
          <w:lang w:eastAsia="de-CH"/>
        </w:rPr>
      </w:pPr>
      <w:hyperlink w:anchor="_Toc309036328" w:history="1">
        <w:r w:rsidR="00581ED6" w:rsidRPr="00BB7E54">
          <w:rPr>
            <w:rStyle w:val="Hyperlink"/>
            <w:noProof/>
          </w:rPr>
          <w:t>Abbildung 4 - Übersicht Tree View</w:t>
        </w:r>
        <w:r w:rsidR="00581ED6">
          <w:rPr>
            <w:noProof/>
            <w:webHidden/>
          </w:rPr>
          <w:tab/>
        </w:r>
        <w:r w:rsidR="00581ED6">
          <w:rPr>
            <w:noProof/>
            <w:webHidden/>
          </w:rPr>
          <w:fldChar w:fldCharType="begin"/>
        </w:r>
        <w:r w:rsidR="00581ED6">
          <w:rPr>
            <w:noProof/>
            <w:webHidden/>
          </w:rPr>
          <w:instrText xml:space="preserve"> PAGEREF _Toc309036328 \h </w:instrText>
        </w:r>
        <w:r w:rsidR="00581ED6">
          <w:rPr>
            <w:noProof/>
            <w:webHidden/>
          </w:rPr>
        </w:r>
        <w:r w:rsidR="00581ED6">
          <w:rPr>
            <w:noProof/>
            <w:webHidden/>
          </w:rPr>
          <w:fldChar w:fldCharType="separate"/>
        </w:r>
        <w:r w:rsidR="00581ED6">
          <w:rPr>
            <w:noProof/>
            <w:webHidden/>
          </w:rPr>
          <w:t>6</w:t>
        </w:r>
        <w:r w:rsidR="00581ED6">
          <w:rPr>
            <w:noProof/>
            <w:webHidden/>
          </w:rPr>
          <w:fldChar w:fldCharType="end"/>
        </w:r>
      </w:hyperlink>
    </w:p>
    <w:p w:rsidR="00581ED6" w:rsidRDefault="008B523E">
      <w:pPr>
        <w:pStyle w:val="TableofFigures"/>
        <w:tabs>
          <w:tab w:val="right" w:leader="dot" w:pos="9062"/>
        </w:tabs>
        <w:rPr>
          <w:noProof/>
          <w:sz w:val="22"/>
          <w:szCs w:val="22"/>
          <w:lang w:eastAsia="de-CH"/>
        </w:rPr>
      </w:pPr>
      <w:hyperlink w:anchor="_Toc309036329" w:history="1">
        <w:r w:rsidR="00581ED6" w:rsidRPr="00BB7E54">
          <w:rPr>
            <w:rStyle w:val="Hyperlink"/>
            <w:noProof/>
          </w:rPr>
          <w:t>Abbildung 5 - Tree View Stufe 1</w:t>
        </w:r>
        <w:r w:rsidR="00581ED6">
          <w:rPr>
            <w:noProof/>
            <w:webHidden/>
          </w:rPr>
          <w:tab/>
        </w:r>
        <w:r w:rsidR="00581ED6">
          <w:rPr>
            <w:noProof/>
            <w:webHidden/>
          </w:rPr>
          <w:fldChar w:fldCharType="begin"/>
        </w:r>
        <w:r w:rsidR="00581ED6">
          <w:rPr>
            <w:noProof/>
            <w:webHidden/>
          </w:rPr>
          <w:instrText xml:space="preserve"> PAGEREF _Toc309036329 \h </w:instrText>
        </w:r>
        <w:r w:rsidR="00581ED6">
          <w:rPr>
            <w:noProof/>
            <w:webHidden/>
          </w:rPr>
        </w:r>
        <w:r w:rsidR="00581ED6">
          <w:rPr>
            <w:noProof/>
            <w:webHidden/>
          </w:rPr>
          <w:fldChar w:fldCharType="separate"/>
        </w:r>
        <w:r w:rsidR="00581ED6">
          <w:rPr>
            <w:noProof/>
            <w:webHidden/>
          </w:rPr>
          <w:t>7</w:t>
        </w:r>
        <w:r w:rsidR="00581ED6">
          <w:rPr>
            <w:noProof/>
            <w:webHidden/>
          </w:rPr>
          <w:fldChar w:fldCharType="end"/>
        </w:r>
      </w:hyperlink>
    </w:p>
    <w:p w:rsidR="00581ED6" w:rsidRDefault="008B523E">
      <w:pPr>
        <w:pStyle w:val="TableofFigures"/>
        <w:tabs>
          <w:tab w:val="right" w:leader="dot" w:pos="9062"/>
        </w:tabs>
        <w:rPr>
          <w:noProof/>
          <w:sz w:val="22"/>
          <w:szCs w:val="22"/>
          <w:lang w:eastAsia="de-CH"/>
        </w:rPr>
      </w:pPr>
      <w:hyperlink w:anchor="_Toc309036330" w:history="1">
        <w:r w:rsidR="00581ED6" w:rsidRPr="00BB7E54">
          <w:rPr>
            <w:rStyle w:val="Hyperlink"/>
            <w:noProof/>
          </w:rPr>
          <w:t>Abbildung 6 - Tree View Stufe 2</w:t>
        </w:r>
        <w:r w:rsidR="00581ED6">
          <w:rPr>
            <w:noProof/>
            <w:webHidden/>
          </w:rPr>
          <w:tab/>
        </w:r>
        <w:r w:rsidR="00581ED6">
          <w:rPr>
            <w:noProof/>
            <w:webHidden/>
          </w:rPr>
          <w:fldChar w:fldCharType="begin"/>
        </w:r>
        <w:r w:rsidR="00581ED6">
          <w:rPr>
            <w:noProof/>
            <w:webHidden/>
          </w:rPr>
          <w:instrText xml:space="preserve"> PAGEREF _Toc309036330 \h </w:instrText>
        </w:r>
        <w:r w:rsidR="00581ED6">
          <w:rPr>
            <w:noProof/>
            <w:webHidden/>
          </w:rPr>
        </w:r>
        <w:r w:rsidR="00581ED6">
          <w:rPr>
            <w:noProof/>
            <w:webHidden/>
          </w:rPr>
          <w:fldChar w:fldCharType="separate"/>
        </w:r>
        <w:r w:rsidR="00581ED6">
          <w:rPr>
            <w:noProof/>
            <w:webHidden/>
          </w:rPr>
          <w:t>7</w:t>
        </w:r>
        <w:r w:rsidR="00581ED6">
          <w:rPr>
            <w:noProof/>
            <w:webHidden/>
          </w:rPr>
          <w:fldChar w:fldCharType="end"/>
        </w:r>
      </w:hyperlink>
    </w:p>
    <w:p w:rsidR="00581ED6" w:rsidRDefault="008B523E">
      <w:pPr>
        <w:pStyle w:val="TableofFigures"/>
        <w:tabs>
          <w:tab w:val="right" w:leader="dot" w:pos="9062"/>
        </w:tabs>
        <w:rPr>
          <w:noProof/>
          <w:sz w:val="22"/>
          <w:szCs w:val="22"/>
          <w:lang w:eastAsia="de-CH"/>
        </w:rPr>
      </w:pPr>
      <w:hyperlink w:anchor="_Toc309036331" w:history="1">
        <w:r w:rsidR="00581ED6" w:rsidRPr="00BB7E54">
          <w:rPr>
            <w:rStyle w:val="Hyperlink"/>
            <w:noProof/>
            <w:lang w:val="en-US"/>
          </w:rPr>
          <w:t>Abbildung 7 - Tree View, Variante A1</w:t>
        </w:r>
        <w:r w:rsidR="00581ED6">
          <w:rPr>
            <w:noProof/>
            <w:webHidden/>
          </w:rPr>
          <w:tab/>
        </w:r>
        <w:r w:rsidR="00581ED6">
          <w:rPr>
            <w:noProof/>
            <w:webHidden/>
          </w:rPr>
          <w:fldChar w:fldCharType="begin"/>
        </w:r>
        <w:r w:rsidR="00581ED6">
          <w:rPr>
            <w:noProof/>
            <w:webHidden/>
          </w:rPr>
          <w:instrText xml:space="preserve"> PAGEREF _Toc309036331 \h </w:instrText>
        </w:r>
        <w:r w:rsidR="00581ED6">
          <w:rPr>
            <w:noProof/>
            <w:webHidden/>
          </w:rPr>
        </w:r>
        <w:r w:rsidR="00581ED6">
          <w:rPr>
            <w:noProof/>
            <w:webHidden/>
          </w:rPr>
          <w:fldChar w:fldCharType="separate"/>
        </w:r>
        <w:r w:rsidR="00581ED6">
          <w:rPr>
            <w:noProof/>
            <w:webHidden/>
          </w:rPr>
          <w:t>8</w:t>
        </w:r>
        <w:r w:rsidR="00581ED6">
          <w:rPr>
            <w:noProof/>
            <w:webHidden/>
          </w:rPr>
          <w:fldChar w:fldCharType="end"/>
        </w:r>
      </w:hyperlink>
    </w:p>
    <w:p w:rsidR="00581ED6" w:rsidRDefault="008B523E">
      <w:pPr>
        <w:pStyle w:val="TableofFigures"/>
        <w:tabs>
          <w:tab w:val="right" w:leader="dot" w:pos="9062"/>
        </w:tabs>
        <w:rPr>
          <w:noProof/>
          <w:sz w:val="22"/>
          <w:szCs w:val="22"/>
          <w:lang w:eastAsia="de-CH"/>
        </w:rPr>
      </w:pPr>
      <w:hyperlink w:anchor="_Toc309036332" w:history="1">
        <w:r w:rsidR="00581ED6" w:rsidRPr="00BB7E54">
          <w:rPr>
            <w:rStyle w:val="Hyperlink"/>
            <w:noProof/>
            <w:lang w:val="en-US"/>
          </w:rPr>
          <w:t>Abbildung 8 - Tree View, Variante A2</w:t>
        </w:r>
        <w:r w:rsidR="00581ED6">
          <w:rPr>
            <w:noProof/>
            <w:webHidden/>
          </w:rPr>
          <w:tab/>
        </w:r>
        <w:r w:rsidR="00581ED6">
          <w:rPr>
            <w:noProof/>
            <w:webHidden/>
          </w:rPr>
          <w:fldChar w:fldCharType="begin"/>
        </w:r>
        <w:r w:rsidR="00581ED6">
          <w:rPr>
            <w:noProof/>
            <w:webHidden/>
          </w:rPr>
          <w:instrText xml:space="preserve"> PAGEREF _Toc309036332 \h </w:instrText>
        </w:r>
        <w:r w:rsidR="00581ED6">
          <w:rPr>
            <w:noProof/>
            <w:webHidden/>
          </w:rPr>
        </w:r>
        <w:r w:rsidR="00581ED6">
          <w:rPr>
            <w:noProof/>
            <w:webHidden/>
          </w:rPr>
          <w:fldChar w:fldCharType="separate"/>
        </w:r>
        <w:r w:rsidR="00581ED6">
          <w:rPr>
            <w:noProof/>
            <w:webHidden/>
          </w:rPr>
          <w:t>8</w:t>
        </w:r>
        <w:r w:rsidR="00581ED6">
          <w:rPr>
            <w:noProof/>
            <w:webHidden/>
          </w:rPr>
          <w:fldChar w:fldCharType="end"/>
        </w:r>
      </w:hyperlink>
    </w:p>
    <w:p w:rsidR="00581ED6" w:rsidRDefault="008B523E">
      <w:pPr>
        <w:pStyle w:val="TableofFigures"/>
        <w:tabs>
          <w:tab w:val="right" w:leader="dot" w:pos="9062"/>
        </w:tabs>
        <w:rPr>
          <w:noProof/>
          <w:sz w:val="22"/>
          <w:szCs w:val="22"/>
          <w:lang w:eastAsia="de-CH"/>
        </w:rPr>
      </w:pPr>
      <w:hyperlink w:anchor="_Toc309036333" w:history="1">
        <w:r w:rsidR="00581ED6" w:rsidRPr="00BB7E54">
          <w:rPr>
            <w:rStyle w:val="Hyperlink"/>
            <w:noProof/>
          </w:rPr>
          <w:t>Abbildung 9 - Tree View, Variante B</w:t>
        </w:r>
        <w:r w:rsidR="00581ED6">
          <w:rPr>
            <w:noProof/>
            <w:webHidden/>
          </w:rPr>
          <w:tab/>
        </w:r>
        <w:r w:rsidR="00581ED6">
          <w:rPr>
            <w:noProof/>
            <w:webHidden/>
          </w:rPr>
          <w:fldChar w:fldCharType="begin"/>
        </w:r>
        <w:r w:rsidR="00581ED6">
          <w:rPr>
            <w:noProof/>
            <w:webHidden/>
          </w:rPr>
          <w:instrText xml:space="preserve"> PAGEREF _Toc309036333 \h </w:instrText>
        </w:r>
        <w:r w:rsidR="00581ED6">
          <w:rPr>
            <w:noProof/>
            <w:webHidden/>
          </w:rPr>
        </w:r>
        <w:r w:rsidR="00581ED6">
          <w:rPr>
            <w:noProof/>
            <w:webHidden/>
          </w:rPr>
          <w:fldChar w:fldCharType="separate"/>
        </w:r>
        <w:r w:rsidR="00581ED6">
          <w:rPr>
            <w:noProof/>
            <w:webHidden/>
          </w:rPr>
          <w:t>9</w:t>
        </w:r>
        <w:r w:rsidR="00581ED6">
          <w:rPr>
            <w:noProof/>
            <w:webHidden/>
          </w:rPr>
          <w:fldChar w:fldCharType="end"/>
        </w:r>
      </w:hyperlink>
    </w:p>
    <w:p w:rsidR="00581ED6" w:rsidRDefault="008B523E">
      <w:pPr>
        <w:pStyle w:val="TableofFigures"/>
        <w:tabs>
          <w:tab w:val="right" w:leader="dot" w:pos="9062"/>
        </w:tabs>
        <w:rPr>
          <w:noProof/>
          <w:sz w:val="22"/>
          <w:szCs w:val="22"/>
          <w:lang w:eastAsia="de-CH"/>
        </w:rPr>
      </w:pPr>
      <w:hyperlink w:anchor="_Toc309036334" w:history="1">
        <w:r w:rsidR="00581ED6" w:rsidRPr="00BB7E54">
          <w:rPr>
            <w:rStyle w:val="Hyperlink"/>
            <w:noProof/>
          </w:rPr>
          <w:t>Abbildung 10 - Spider View</w:t>
        </w:r>
        <w:r w:rsidR="00581ED6">
          <w:rPr>
            <w:noProof/>
            <w:webHidden/>
          </w:rPr>
          <w:tab/>
        </w:r>
        <w:r w:rsidR="00581ED6">
          <w:rPr>
            <w:noProof/>
            <w:webHidden/>
          </w:rPr>
          <w:fldChar w:fldCharType="begin"/>
        </w:r>
        <w:r w:rsidR="00581ED6">
          <w:rPr>
            <w:noProof/>
            <w:webHidden/>
          </w:rPr>
          <w:instrText xml:space="preserve"> PAGEREF _Toc309036334 \h </w:instrText>
        </w:r>
        <w:r w:rsidR="00581ED6">
          <w:rPr>
            <w:noProof/>
            <w:webHidden/>
          </w:rPr>
        </w:r>
        <w:r w:rsidR="00581ED6">
          <w:rPr>
            <w:noProof/>
            <w:webHidden/>
          </w:rPr>
          <w:fldChar w:fldCharType="separate"/>
        </w:r>
        <w:r w:rsidR="00581ED6">
          <w:rPr>
            <w:noProof/>
            <w:webHidden/>
          </w:rPr>
          <w:t>10</w:t>
        </w:r>
        <w:r w:rsidR="00581ED6">
          <w:rPr>
            <w:noProof/>
            <w:webHidden/>
          </w:rPr>
          <w:fldChar w:fldCharType="end"/>
        </w:r>
      </w:hyperlink>
    </w:p>
    <w:p w:rsidR="00581ED6" w:rsidRDefault="008B523E">
      <w:pPr>
        <w:pStyle w:val="TableofFigures"/>
        <w:tabs>
          <w:tab w:val="right" w:leader="dot" w:pos="9062"/>
        </w:tabs>
        <w:rPr>
          <w:noProof/>
          <w:sz w:val="22"/>
          <w:szCs w:val="22"/>
          <w:lang w:eastAsia="de-CH"/>
        </w:rPr>
      </w:pPr>
      <w:hyperlink w:anchor="_Toc309036335" w:history="1">
        <w:r w:rsidR="00581ED6" w:rsidRPr="00BB7E54">
          <w:rPr>
            <w:rStyle w:val="Hyperlink"/>
            <w:noProof/>
          </w:rPr>
          <w:t>Abbildung 11 - Multi-Filter</w:t>
        </w:r>
        <w:r w:rsidR="00581ED6">
          <w:rPr>
            <w:noProof/>
            <w:webHidden/>
          </w:rPr>
          <w:tab/>
        </w:r>
        <w:r w:rsidR="00581ED6">
          <w:rPr>
            <w:noProof/>
            <w:webHidden/>
          </w:rPr>
          <w:fldChar w:fldCharType="begin"/>
        </w:r>
        <w:r w:rsidR="00581ED6">
          <w:rPr>
            <w:noProof/>
            <w:webHidden/>
          </w:rPr>
          <w:instrText xml:space="preserve"> PAGEREF _Toc309036335 \h </w:instrText>
        </w:r>
        <w:r w:rsidR="00581ED6">
          <w:rPr>
            <w:noProof/>
            <w:webHidden/>
          </w:rPr>
        </w:r>
        <w:r w:rsidR="00581ED6">
          <w:rPr>
            <w:noProof/>
            <w:webHidden/>
          </w:rPr>
          <w:fldChar w:fldCharType="separate"/>
        </w:r>
        <w:r w:rsidR="00581ED6">
          <w:rPr>
            <w:noProof/>
            <w:webHidden/>
          </w:rPr>
          <w:t>11</w:t>
        </w:r>
        <w:r w:rsidR="00581ED6">
          <w:rPr>
            <w:noProof/>
            <w:webHidden/>
          </w:rPr>
          <w:fldChar w:fldCharType="end"/>
        </w:r>
      </w:hyperlink>
    </w:p>
    <w:p w:rsidR="00581ED6" w:rsidRDefault="008B523E">
      <w:pPr>
        <w:pStyle w:val="TableofFigures"/>
        <w:tabs>
          <w:tab w:val="right" w:leader="dot" w:pos="9062"/>
        </w:tabs>
        <w:rPr>
          <w:noProof/>
          <w:sz w:val="22"/>
          <w:szCs w:val="22"/>
          <w:lang w:eastAsia="de-CH"/>
        </w:rPr>
      </w:pPr>
      <w:hyperlink w:anchor="_Toc309036336" w:history="1">
        <w:r w:rsidR="00581ED6" w:rsidRPr="00BB7E54">
          <w:rPr>
            <w:rStyle w:val="Hyperlink"/>
            <w:noProof/>
          </w:rPr>
          <w:t>Abbildung 12 - Finder</w:t>
        </w:r>
        <w:r w:rsidR="00581ED6">
          <w:rPr>
            <w:noProof/>
            <w:webHidden/>
          </w:rPr>
          <w:tab/>
        </w:r>
        <w:r w:rsidR="00581ED6">
          <w:rPr>
            <w:noProof/>
            <w:webHidden/>
          </w:rPr>
          <w:fldChar w:fldCharType="begin"/>
        </w:r>
        <w:r w:rsidR="00581ED6">
          <w:rPr>
            <w:noProof/>
            <w:webHidden/>
          </w:rPr>
          <w:instrText xml:space="preserve"> PAGEREF _Toc309036336 \h </w:instrText>
        </w:r>
        <w:r w:rsidR="00581ED6">
          <w:rPr>
            <w:noProof/>
            <w:webHidden/>
          </w:rPr>
        </w:r>
        <w:r w:rsidR="00581ED6">
          <w:rPr>
            <w:noProof/>
            <w:webHidden/>
          </w:rPr>
          <w:fldChar w:fldCharType="separate"/>
        </w:r>
        <w:r w:rsidR="00581ED6">
          <w:rPr>
            <w:noProof/>
            <w:webHidden/>
          </w:rPr>
          <w:t>12</w:t>
        </w:r>
        <w:r w:rsidR="00581ED6">
          <w:rPr>
            <w:noProof/>
            <w:webHidden/>
          </w:rPr>
          <w:fldChar w:fldCharType="end"/>
        </w:r>
      </w:hyperlink>
    </w:p>
    <w:p w:rsidR="00581ED6" w:rsidRDefault="008B523E">
      <w:pPr>
        <w:pStyle w:val="TableofFigures"/>
        <w:tabs>
          <w:tab w:val="right" w:leader="dot" w:pos="9062"/>
        </w:tabs>
        <w:rPr>
          <w:noProof/>
          <w:sz w:val="22"/>
          <w:szCs w:val="22"/>
          <w:lang w:eastAsia="de-CH"/>
        </w:rPr>
      </w:pPr>
      <w:hyperlink w:anchor="_Toc309036337" w:history="1">
        <w:r w:rsidR="00581ED6" w:rsidRPr="00BB7E54">
          <w:rPr>
            <w:rStyle w:val="Hyperlink"/>
            <w:noProof/>
          </w:rPr>
          <w:t>Abbildung 13 - Detailansichten</w:t>
        </w:r>
        <w:r w:rsidR="00581ED6">
          <w:rPr>
            <w:noProof/>
            <w:webHidden/>
          </w:rPr>
          <w:tab/>
        </w:r>
        <w:r w:rsidR="00581ED6">
          <w:rPr>
            <w:noProof/>
            <w:webHidden/>
          </w:rPr>
          <w:fldChar w:fldCharType="begin"/>
        </w:r>
        <w:r w:rsidR="00581ED6">
          <w:rPr>
            <w:noProof/>
            <w:webHidden/>
          </w:rPr>
          <w:instrText xml:space="preserve"> PAGEREF _Toc309036337 \h </w:instrText>
        </w:r>
        <w:r w:rsidR="00581ED6">
          <w:rPr>
            <w:noProof/>
            <w:webHidden/>
          </w:rPr>
        </w:r>
        <w:r w:rsidR="00581ED6">
          <w:rPr>
            <w:noProof/>
            <w:webHidden/>
          </w:rPr>
          <w:fldChar w:fldCharType="separate"/>
        </w:r>
        <w:r w:rsidR="00581ED6">
          <w:rPr>
            <w:noProof/>
            <w:webHidden/>
          </w:rPr>
          <w:t>13</w:t>
        </w:r>
        <w:r w:rsidR="00581ED6">
          <w:rPr>
            <w:noProof/>
            <w:webHidden/>
          </w:rPr>
          <w:fldChar w:fldCharType="end"/>
        </w:r>
      </w:hyperlink>
    </w:p>
    <w:p w:rsidR="00581ED6" w:rsidRDefault="008B523E">
      <w:pPr>
        <w:pStyle w:val="TableofFigures"/>
        <w:tabs>
          <w:tab w:val="right" w:leader="dot" w:pos="9062"/>
        </w:tabs>
        <w:rPr>
          <w:noProof/>
          <w:sz w:val="22"/>
          <w:szCs w:val="22"/>
          <w:lang w:eastAsia="de-CH"/>
        </w:rPr>
      </w:pPr>
      <w:hyperlink w:anchor="_Toc309036338" w:history="1">
        <w:r w:rsidR="00581ED6" w:rsidRPr="00BB7E54">
          <w:rPr>
            <w:rStyle w:val="Hyperlink"/>
            <w:noProof/>
          </w:rPr>
          <w:t>Abbildung 14 - Papierprototyp Variante A, Spider View</w:t>
        </w:r>
        <w:r w:rsidR="00581ED6">
          <w:rPr>
            <w:noProof/>
            <w:webHidden/>
          </w:rPr>
          <w:tab/>
        </w:r>
        <w:r w:rsidR="00581ED6">
          <w:rPr>
            <w:noProof/>
            <w:webHidden/>
          </w:rPr>
          <w:fldChar w:fldCharType="begin"/>
        </w:r>
        <w:r w:rsidR="00581ED6">
          <w:rPr>
            <w:noProof/>
            <w:webHidden/>
          </w:rPr>
          <w:instrText xml:space="preserve"> PAGEREF _Toc309036338 \h </w:instrText>
        </w:r>
        <w:r w:rsidR="00581ED6">
          <w:rPr>
            <w:noProof/>
            <w:webHidden/>
          </w:rPr>
        </w:r>
        <w:r w:rsidR="00581ED6">
          <w:rPr>
            <w:noProof/>
            <w:webHidden/>
          </w:rPr>
          <w:fldChar w:fldCharType="separate"/>
        </w:r>
        <w:r w:rsidR="00581ED6">
          <w:rPr>
            <w:noProof/>
            <w:webHidden/>
          </w:rPr>
          <w:t>13</w:t>
        </w:r>
        <w:r w:rsidR="00581ED6">
          <w:rPr>
            <w:noProof/>
            <w:webHidden/>
          </w:rPr>
          <w:fldChar w:fldCharType="end"/>
        </w:r>
      </w:hyperlink>
    </w:p>
    <w:p w:rsidR="00581ED6" w:rsidRDefault="008B523E">
      <w:pPr>
        <w:pStyle w:val="TableofFigures"/>
        <w:tabs>
          <w:tab w:val="right" w:leader="dot" w:pos="9062"/>
        </w:tabs>
        <w:rPr>
          <w:noProof/>
          <w:sz w:val="22"/>
          <w:szCs w:val="22"/>
          <w:lang w:eastAsia="de-CH"/>
        </w:rPr>
      </w:pPr>
      <w:hyperlink w:anchor="_Toc309036339" w:history="1">
        <w:r w:rsidR="00581ED6" w:rsidRPr="00BB7E54">
          <w:rPr>
            <w:rStyle w:val="Hyperlink"/>
            <w:noProof/>
          </w:rPr>
          <w:t>Abbildung 15 - Papierprototyp Variante B</w:t>
        </w:r>
        <w:r w:rsidR="00581ED6">
          <w:rPr>
            <w:noProof/>
            <w:webHidden/>
          </w:rPr>
          <w:tab/>
        </w:r>
        <w:r w:rsidR="00581ED6">
          <w:rPr>
            <w:noProof/>
            <w:webHidden/>
          </w:rPr>
          <w:fldChar w:fldCharType="begin"/>
        </w:r>
        <w:r w:rsidR="00581ED6">
          <w:rPr>
            <w:noProof/>
            <w:webHidden/>
          </w:rPr>
          <w:instrText xml:space="preserve"> PAGEREF _Toc309036339 \h </w:instrText>
        </w:r>
        <w:r w:rsidR="00581ED6">
          <w:rPr>
            <w:noProof/>
            <w:webHidden/>
          </w:rPr>
        </w:r>
        <w:r w:rsidR="00581ED6">
          <w:rPr>
            <w:noProof/>
            <w:webHidden/>
          </w:rPr>
          <w:fldChar w:fldCharType="separate"/>
        </w:r>
        <w:r w:rsidR="00581ED6">
          <w:rPr>
            <w:noProof/>
            <w:webHidden/>
          </w:rPr>
          <w:t>15</w:t>
        </w:r>
        <w:r w:rsidR="00581ED6">
          <w:rPr>
            <w:noProof/>
            <w:webHidden/>
          </w:rPr>
          <w:fldChar w:fldCharType="end"/>
        </w:r>
      </w:hyperlink>
    </w:p>
    <w:p w:rsidR="00581ED6" w:rsidRDefault="008B523E">
      <w:pPr>
        <w:pStyle w:val="TableofFigures"/>
        <w:tabs>
          <w:tab w:val="right" w:leader="dot" w:pos="9062"/>
        </w:tabs>
        <w:rPr>
          <w:noProof/>
          <w:sz w:val="22"/>
          <w:szCs w:val="22"/>
          <w:lang w:eastAsia="de-CH"/>
        </w:rPr>
      </w:pPr>
      <w:hyperlink w:anchor="_Toc309036340" w:history="1">
        <w:r w:rsidR="00581ED6" w:rsidRPr="00BB7E54">
          <w:rPr>
            <w:rStyle w:val="Hyperlink"/>
            <w:noProof/>
          </w:rPr>
          <w:t>Abbildung 16 - Papierprototyp Variante C, Detailansicht</w:t>
        </w:r>
        <w:r w:rsidR="00581ED6">
          <w:rPr>
            <w:noProof/>
            <w:webHidden/>
          </w:rPr>
          <w:tab/>
        </w:r>
        <w:r w:rsidR="00581ED6">
          <w:rPr>
            <w:noProof/>
            <w:webHidden/>
          </w:rPr>
          <w:fldChar w:fldCharType="begin"/>
        </w:r>
        <w:r w:rsidR="00581ED6">
          <w:rPr>
            <w:noProof/>
            <w:webHidden/>
          </w:rPr>
          <w:instrText xml:space="preserve"> PAGEREF _Toc309036340 \h </w:instrText>
        </w:r>
        <w:r w:rsidR="00581ED6">
          <w:rPr>
            <w:noProof/>
            <w:webHidden/>
          </w:rPr>
        </w:r>
        <w:r w:rsidR="00581ED6">
          <w:rPr>
            <w:noProof/>
            <w:webHidden/>
          </w:rPr>
          <w:fldChar w:fldCharType="separate"/>
        </w:r>
        <w:r w:rsidR="00581ED6">
          <w:rPr>
            <w:noProof/>
            <w:webHidden/>
          </w:rPr>
          <w:t>16</w:t>
        </w:r>
        <w:r w:rsidR="00581ED6">
          <w:rPr>
            <w:noProof/>
            <w:webHidden/>
          </w:rPr>
          <w:fldChar w:fldCharType="end"/>
        </w:r>
      </w:hyperlink>
    </w:p>
    <w:p w:rsidR="00581ED6" w:rsidRDefault="008B523E">
      <w:pPr>
        <w:pStyle w:val="TableofFigures"/>
        <w:tabs>
          <w:tab w:val="right" w:leader="dot" w:pos="9062"/>
        </w:tabs>
        <w:rPr>
          <w:noProof/>
          <w:sz w:val="22"/>
          <w:szCs w:val="22"/>
          <w:lang w:eastAsia="de-CH"/>
        </w:rPr>
      </w:pPr>
      <w:hyperlink w:anchor="_Toc309036341" w:history="1">
        <w:r w:rsidR="00581ED6" w:rsidRPr="00BB7E54">
          <w:rPr>
            <w:rStyle w:val="Hyperlink"/>
            <w:noProof/>
          </w:rPr>
          <w:t>Abbildung 17 - Papierprototyp Variante C, Übersicht</w:t>
        </w:r>
        <w:r w:rsidR="00581ED6">
          <w:rPr>
            <w:noProof/>
            <w:webHidden/>
          </w:rPr>
          <w:tab/>
        </w:r>
        <w:r w:rsidR="00581ED6">
          <w:rPr>
            <w:noProof/>
            <w:webHidden/>
          </w:rPr>
          <w:fldChar w:fldCharType="begin"/>
        </w:r>
        <w:r w:rsidR="00581ED6">
          <w:rPr>
            <w:noProof/>
            <w:webHidden/>
          </w:rPr>
          <w:instrText xml:space="preserve"> PAGEREF _Toc309036341 \h </w:instrText>
        </w:r>
        <w:r w:rsidR="00581ED6">
          <w:rPr>
            <w:noProof/>
            <w:webHidden/>
          </w:rPr>
        </w:r>
        <w:r w:rsidR="00581ED6">
          <w:rPr>
            <w:noProof/>
            <w:webHidden/>
          </w:rPr>
          <w:fldChar w:fldCharType="separate"/>
        </w:r>
        <w:r w:rsidR="00581ED6">
          <w:rPr>
            <w:noProof/>
            <w:webHidden/>
          </w:rPr>
          <w:t>17</w:t>
        </w:r>
        <w:r w:rsidR="00581ED6">
          <w:rPr>
            <w:noProof/>
            <w:webHidden/>
          </w:rPr>
          <w:fldChar w:fldCharType="end"/>
        </w:r>
      </w:hyperlink>
    </w:p>
    <w:p w:rsidR="00581ED6" w:rsidRDefault="008B523E">
      <w:pPr>
        <w:pStyle w:val="TableofFigures"/>
        <w:tabs>
          <w:tab w:val="right" w:leader="dot" w:pos="9062"/>
        </w:tabs>
        <w:rPr>
          <w:noProof/>
          <w:sz w:val="22"/>
          <w:szCs w:val="22"/>
          <w:lang w:eastAsia="de-CH"/>
        </w:rPr>
      </w:pPr>
      <w:hyperlink w:anchor="_Toc309036342" w:history="1">
        <w:r w:rsidR="00581ED6" w:rsidRPr="00BB7E54">
          <w:rPr>
            <w:rStyle w:val="Hyperlink"/>
            <w:noProof/>
          </w:rPr>
          <w:t>Abbildung 18 - Pivot Viewer</w:t>
        </w:r>
        <w:r w:rsidR="00581ED6">
          <w:rPr>
            <w:noProof/>
            <w:webHidden/>
          </w:rPr>
          <w:tab/>
        </w:r>
        <w:r w:rsidR="00581ED6">
          <w:rPr>
            <w:noProof/>
            <w:webHidden/>
          </w:rPr>
          <w:fldChar w:fldCharType="begin"/>
        </w:r>
        <w:r w:rsidR="00581ED6">
          <w:rPr>
            <w:noProof/>
            <w:webHidden/>
          </w:rPr>
          <w:instrText xml:space="preserve"> PAGEREF _Toc309036342 \h </w:instrText>
        </w:r>
        <w:r w:rsidR="00581ED6">
          <w:rPr>
            <w:noProof/>
            <w:webHidden/>
          </w:rPr>
        </w:r>
        <w:r w:rsidR="00581ED6">
          <w:rPr>
            <w:noProof/>
            <w:webHidden/>
          </w:rPr>
          <w:fldChar w:fldCharType="separate"/>
        </w:r>
        <w:r w:rsidR="00581ED6">
          <w:rPr>
            <w:noProof/>
            <w:webHidden/>
          </w:rPr>
          <w:t>19</w:t>
        </w:r>
        <w:r w:rsidR="00581ED6">
          <w:rPr>
            <w:noProof/>
            <w:webHidden/>
          </w:rPr>
          <w:fldChar w:fldCharType="end"/>
        </w:r>
      </w:hyperlink>
    </w:p>
    <w:p w:rsidR="00581ED6" w:rsidRDefault="008B523E">
      <w:pPr>
        <w:pStyle w:val="TableofFigures"/>
        <w:tabs>
          <w:tab w:val="right" w:leader="dot" w:pos="9062"/>
        </w:tabs>
        <w:rPr>
          <w:noProof/>
          <w:sz w:val="22"/>
          <w:szCs w:val="22"/>
          <w:lang w:eastAsia="de-CH"/>
        </w:rPr>
      </w:pPr>
      <w:hyperlink w:anchor="_Toc309036343" w:history="1">
        <w:r w:rsidR="00581ED6" w:rsidRPr="00BB7E54">
          <w:rPr>
            <w:rStyle w:val="Hyperlink"/>
            <w:noProof/>
          </w:rPr>
          <w:t>Abbildung 19 - Übersicht</w:t>
        </w:r>
        <w:r w:rsidR="00581ED6">
          <w:rPr>
            <w:noProof/>
            <w:webHidden/>
          </w:rPr>
          <w:tab/>
        </w:r>
        <w:r w:rsidR="00581ED6">
          <w:rPr>
            <w:noProof/>
            <w:webHidden/>
          </w:rPr>
          <w:fldChar w:fldCharType="begin"/>
        </w:r>
        <w:r w:rsidR="00581ED6">
          <w:rPr>
            <w:noProof/>
            <w:webHidden/>
          </w:rPr>
          <w:instrText xml:space="preserve"> PAGEREF _Toc309036343 \h </w:instrText>
        </w:r>
        <w:r w:rsidR="00581ED6">
          <w:rPr>
            <w:noProof/>
            <w:webHidden/>
          </w:rPr>
        </w:r>
        <w:r w:rsidR="00581ED6">
          <w:rPr>
            <w:noProof/>
            <w:webHidden/>
          </w:rPr>
          <w:fldChar w:fldCharType="separate"/>
        </w:r>
        <w:r w:rsidR="00581ED6">
          <w:rPr>
            <w:noProof/>
            <w:webHidden/>
          </w:rPr>
          <w:t>20</w:t>
        </w:r>
        <w:r w:rsidR="00581ED6">
          <w:rPr>
            <w:noProof/>
            <w:webHidden/>
          </w:rPr>
          <w:fldChar w:fldCharType="end"/>
        </w:r>
      </w:hyperlink>
    </w:p>
    <w:p w:rsidR="00581ED6" w:rsidRDefault="008B523E">
      <w:pPr>
        <w:pStyle w:val="TableofFigures"/>
        <w:tabs>
          <w:tab w:val="right" w:leader="dot" w:pos="9062"/>
        </w:tabs>
        <w:rPr>
          <w:noProof/>
          <w:sz w:val="22"/>
          <w:szCs w:val="22"/>
          <w:lang w:eastAsia="de-CH"/>
        </w:rPr>
      </w:pPr>
      <w:hyperlink w:anchor="_Toc309036344" w:history="1">
        <w:r w:rsidR="00581ED6" w:rsidRPr="00BB7E54">
          <w:rPr>
            <w:rStyle w:val="Hyperlink"/>
            <w:noProof/>
          </w:rPr>
          <w:t>Abbildung 20 - Detailansicht</w:t>
        </w:r>
        <w:r w:rsidR="00581ED6">
          <w:rPr>
            <w:noProof/>
            <w:webHidden/>
          </w:rPr>
          <w:tab/>
        </w:r>
        <w:r w:rsidR="00581ED6">
          <w:rPr>
            <w:noProof/>
            <w:webHidden/>
          </w:rPr>
          <w:fldChar w:fldCharType="begin"/>
        </w:r>
        <w:r w:rsidR="00581ED6">
          <w:rPr>
            <w:noProof/>
            <w:webHidden/>
          </w:rPr>
          <w:instrText xml:space="preserve"> PAGEREF _Toc309036344 \h </w:instrText>
        </w:r>
        <w:r w:rsidR="00581ED6">
          <w:rPr>
            <w:noProof/>
            <w:webHidden/>
          </w:rPr>
        </w:r>
        <w:r w:rsidR="00581ED6">
          <w:rPr>
            <w:noProof/>
            <w:webHidden/>
          </w:rPr>
          <w:fldChar w:fldCharType="separate"/>
        </w:r>
        <w:r w:rsidR="00581ED6">
          <w:rPr>
            <w:noProof/>
            <w:webHidden/>
          </w:rPr>
          <w:t>21</w:t>
        </w:r>
        <w:r w:rsidR="00581ED6">
          <w:rPr>
            <w:noProof/>
            <w:webHidden/>
          </w:rPr>
          <w:fldChar w:fldCharType="end"/>
        </w:r>
      </w:hyperlink>
    </w:p>
    <w:p w:rsidR="002A4D31" w:rsidRDefault="00F97C59" w:rsidP="002A4D31">
      <w:pPr>
        <w:pStyle w:val="Heading2"/>
        <w:rPr>
          <w:lang w:val="de-DE"/>
        </w:rPr>
      </w:pPr>
      <w:r>
        <w:rPr>
          <w:lang w:val="de-DE"/>
        </w:rPr>
        <w:fldChar w:fldCharType="end"/>
      </w:r>
      <w:bookmarkStart w:id="4" w:name="_Toc309036301"/>
      <w:r w:rsidR="002A4D31">
        <w:rPr>
          <w:lang w:val="de-DE"/>
        </w:rPr>
        <w:t>Tabellenverzeichnis</w:t>
      </w:r>
      <w:bookmarkEnd w:id="4"/>
    </w:p>
    <w:p w:rsidR="00622111" w:rsidRDefault="002A4D31">
      <w:pPr>
        <w:pStyle w:val="TableofFigures"/>
        <w:tabs>
          <w:tab w:val="right" w:leader="dot" w:pos="9062"/>
        </w:tabs>
        <w:rPr>
          <w:noProof/>
          <w:sz w:val="22"/>
          <w:szCs w:val="22"/>
          <w:lang w:eastAsia="de-CH"/>
        </w:rPr>
      </w:pPr>
      <w:r>
        <w:rPr>
          <w:lang w:val="de-DE"/>
        </w:rPr>
        <w:fldChar w:fldCharType="begin"/>
      </w:r>
      <w:r>
        <w:rPr>
          <w:lang w:val="de-DE"/>
        </w:rPr>
        <w:instrText xml:space="preserve"> TOC \h \z \c "Tabelle" </w:instrText>
      </w:r>
      <w:r>
        <w:rPr>
          <w:lang w:val="de-DE"/>
        </w:rPr>
        <w:fldChar w:fldCharType="separate"/>
      </w:r>
      <w:hyperlink w:anchor="_Toc307845399" w:history="1">
        <w:r w:rsidR="00622111" w:rsidRPr="005E1089">
          <w:rPr>
            <w:rStyle w:val="Hyperlink"/>
            <w:noProof/>
          </w:rPr>
          <w:t>Tabelle 1 - Gegebene Daten im Zusammenhang mit den Project Notes</w:t>
        </w:r>
        <w:r w:rsidR="00622111">
          <w:rPr>
            <w:noProof/>
            <w:webHidden/>
          </w:rPr>
          <w:tab/>
        </w:r>
        <w:r w:rsidR="00622111">
          <w:rPr>
            <w:noProof/>
            <w:webHidden/>
          </w:rPr>
          <w:fldChar w:fldCharType="begin"/>
        </w:r>
        <w:r w:rsidR="00622111">
          <w:rPr>
            <w:noProof/>
            <w:webHidden/>
          </w:rPr>
          <w:instrText xml:space="preserve"> PAGEREF _Toc307845399 \h </w:instrText>
        </w:r>
        <w:r w:rsidR="00622111">
          <w:rPr>
            <w:noProof/>
            <w:webHidden/>
          </w:rPr>
        </w:r>
        <w:r w:rsidR="00622111">
          <w:rPr>
            <w:noProof/>
            <w:webHidden/>
          </w:rPr>
          <w:fldChar w:fldCharType="separate"/>
        </w:r>
        <w:r w:rsidR="00622111">
          <w:rPr>
            <w:noProof/>
            <w:webHidden/>
          </w:rPr>
          <w:t>5</w:t>
        </w:r>
        <w:r w:rsidR="00622111">
          <w:rPr>
            <w:noProof/>
            <w:webHidden/>
          </w:rPr>
          <w:fldChar w:fldCharType="end"/>
        </w:r>
      </w:hyperlink>
    </w:p>
    <w:p w:rsidR="00484455" w:rsidRDefault="002A4D31" w:rsidP="002A4D31">
      <w:pPr>
        <w:rPr>
          <w:lang w:val="de-DE"/>
        </w:rPr>
      </w:pPr>
      <w:r>
        <w:rPr>
          <w:lang w:val="de-DE"/>
        </w:rPr>
        <w:fldChar w:fldCharType="end"/>
      </w:r>
      <w:r w:rsidR="00484455">
        <w:rPr>
          <w:lang w:val="de-DE"/>
        </w:rPr>
        <w:br w:type="page"/>
      </w:r>
    </w:p>
    <w:p w:rsidR="006156A4" w:rsidRPr="00D20884" w:rsidRDefault="00200AE8" w:rsidP="00D20884">
      <w:pPr>
        <w:pStyle w:val="Heading1"/>
      </w:pPr>
      <w:bookmarkStart w:id="5" w:name="_Ref306567743"/>
      <w:bookmarkStart w:id="6" w:name="_Ref306567747"/>
      <w:bookmarkStart w:id="7" w:name="_Toc309036302"/>
      <w:r>
        <w:lastRenderedPageBreak/>
        <w:t>Daten</w:t>
      </w:r>
      <w:bookmarkEnd w:id="5"/>
      <w:bookmarkEnd w:id="6"/>
      <w:bookmarkEnd w:id="7"/>
    </w:p>
    <w:p w:rsidR="00D70DB2" w:rsidRDefault="00FE5257" w:rsidP="00833AB2">
      <w:r>
        <w:t>In den Metadaten eine</w:t>
      </w:r>
      <w:r w:rsidR="009F49FA">
        <w:t>r</w:t>
      </w:r>
      <w:r w:rsidR="001D467A">
        <w:t xml:space="preserve"> Project Note sind </w:t>
      </w:r>
      <w:r w:rsidR="00833AB2">
        <w:t>v</w:t>
      </w:r>
      <w:r w:rsidR="00931871">
        <w:t>erschiedene Angaben gespeichert.</w:t>
      </w:r>
      <w:r w:rsidR="00833AB2">
        <w:t xml:space="preserve"> </w:t>
      </w:r>
      <w:r w:rsidR="00E30E31">
        <w:t>Darin enthalten sind beispielsweise Informationen zum Kunden, mit welchem das</w:t>
      </w:r>
      <w:r w:rsidR="00931871">
        <w:t xml:space="preserve"> Projekt realisiert wurde</w:t>
      </w:r>
      <w:r w:rsidR="00E30E31">
        <w:t xml:space="preserve">. Auch die </w:t>
      </w:r>
      <w:r w:rsidR="00833AB2">
        <w:t>Technologien</w:t>
      </w:r>
      <w:r>
        <w:t>, mit denen</w:t>
      </w:r>
      <w:r w:rsidR="00931871">
        <w:t xml:space="preserve"> </w:t>
      </w:r>
      <w:r w:rsidR="00833AB2">
        <w:t>gearbeitet</w:t>
      </w:r>
      <w:r w:rsidR="00931871">
        <w:t xml:space="preserve"> wurde</w:t>
      </w:r>
      <w:r w:rsidR="00833AB2">
        <w:t xml:space="preserve"> </w:t>
      </w:r>
      <w:r w:rsidR="00E30E31">
        <w:t>oder der</w:t>
      </w:r>
      <w:r>
        <w:t xml:space="preserve"> </w:t>
      </w:r>
      <w:r w:rsidR="00931871">
        <w:t>Fokus des Projektes</w:t>
      </w:r>
      <w:r w:rsidR="00E30E31">
        <w:t xml:space="preserve"> sind in den Informationen enthalten</w:t>
      </w:r>
      <w:r w:rsidR="00833AB2">
        <w:t xml:space="preserve">. Diese </w:t>
      </w:r>
      <w:r>
        <w:t xml:space="preserve"> Angaben </w:t>
      </w:r>
      <w:r w:rsidR="00833AB2">
        <w:t>werden verwendet</w:t>
      </w:r>
      <w:r>
        <w:t>,</w:t>
      </w:r>
      <w:r w:rsidR="00833AB2">
        <w:t xml:space="preserve"> um die Project N</w:t>
      </w:r>
      <w:r>
        <w:t xml:space="preserve">otes </w:t>
      </w:r>
      <w:r w:rsidR="00D70DB2">
        <w:t>zu filtern.</w:t>
      </w:r>
    </w:p>
    <w:p w:rsidR="00D20884" w:rsidRDefault="00D20884" w:rsidP="00D20884">
      <w:pPr>
        <w:pStyle w:val="Heading2"/>
      </w:pPr>
      <w:bookmarkStart w:id="8" w:name="_Toc309036303"/>
      <w:r>
        <w:t>Prozessdiagramm</w:t>
      </w:r>
      <w:bookmarkEnd w:id="8"/>
    </w:p>
    <w:p w:rsidR="006000DA" w:rsidRPr="006000DA" w:rsidRDefault="00707D80" w:rsidP="006000DA">
      <w:r>
        <w:t xml:space="preserve">Bis eine </w:t>
      </w:r>
      <w:r w:rsidR="006000DA">
        <w:t xml:space="preserve">Project Note im Eingangsbereich der </w:t>
      </w:r>
      <w:proofErr w:type="spellStart"/>
      <w:r w:rsidR="006000DA">
        <w:t>Zühlke</w:t>
      </w:r>
      <w:proofErr w:type="spellEnd"/>
      <w:r w:rsidR="006000DA">
        <w:t xml:space="preserve"> Engineering AG ausgestellt werden</w:t>
      </w:r>
      <w:r w:rsidR="00D41489">
        <w:t xml:space="preserve"> kann</w:t>
      </w:r>
      <w:r w:rsidR="006000DA">
        <w:t>, müssen folgende Schritte durchlaufen werden:</w:t>
      </w:r>
    </w:p>
    <w:p w:rsidR="00E16AD0" w:rsidRDefault="00D20884" w:rsidP="00E16AD0">
      <w:pPr>
        <w:keepNext/>
      </w:pPr>
      <w:r>
        <w:rPr>
          <w:noProof/>
          <w:lang w:eastAsia="de-CH"/>
        </w:rPr>
        <w:lastRenderedPageBreak/>
        <w:drawing>
          <wp:inline distT="0" distB="0" distL="0" distR="0" wp14:anchorId="4164E56D" wp14:editId="56C25EB6">
            <wp:extent cx="5467350" cy="8420100"/>
            <wp:effectExtent l="57150" t="38100" r="38100" b="9525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D20884" w:rsidRPr="00D20884" w:rsidRDefault="00E16AD0" w:rsidP="00E16AD0">
      <w:pPr>
        <w:pStyle w:val="Caption"/>
      </w:pPr>
      <w:bookmarkStart w:id="9" w:name="_Toc309036325"/>
      <w:r>
        <w:t xml:space="preserve">Abbildung </w:t>
      </w:r>
      <w:fldSimple w:instr=" SEQ Abbildung \* ARABIC ">
        <w:r w:rsidR="00534F37">
          <w:rPr>
            <w:noProof/>
          </w:rPr>
          <w:t>1</w:t>
        </w:r>
      </w:fldSimple>
      <w:r>
        <w:t xml:space="preserve"> - Prozessdiagramm</w:t>
      </w:r>
      <w:bookmarkEnd w:id="9"/>
    </w:p>
    <w:p w:rsidR="00BC3684" w:rsidRDefault="00BC3684">
      <w:pPr>
        <w:rPr>
          <w:rFonts w:asciiTheme="majorHAnsi" w:hAnsiTheme="majorHAnsi"/>
          <w:b/>
          <w:color w:val="4F4F59"/>
          <w:spacing w:val="15"/>
          <w:sz w:val="22"/>
          <w:szCs w:val="22"/>
        </w:rPr>
      </w:pPr>
      <w:r>
        <w:br w:type="page"/>
      </w:r>
    </w:p>
    <w:p w:rsidR="00876AA7" w:rsidRDefault="00876AA7" w:rsidP="0013075A">
      <w:pPr>
        <w:pStyle w:val="Heading2"/>
      </w:pPr>
      <w:bookmarkStart w:id="10" w:name="_Toc309036304"/>
      <w:r>
        <w:lastRenderedPageBreak/>
        <w:t>Domain Model</w:t>
      </w:r>
      <w:bookmarkEnd w:id="10"/>
    </w:p>
    <w:p w:rsidR="00D70DB2" w:rsidRDefault="00D70DB2" w:rsidP="00833AB2">
      <w:r>
        <w:t xml:space="preserve">Eine Project Note kann grundsätzlich mehrere Attribute derselben Oberkategorie enthalten. </w:t>
      </w:r>
      <w:proofErr w:type="gramStart"/>
      <w:r>
        <w:t>Folgendes</w:t>
      </w:r>
      <w:proofErr w:type="gramEnd"/>
      <w:r>
        <w:t xml:space="preserve"> Domain Model zeigt die Relationen:</w:t>
      </w:r>
    </w:p>
    <w:p w:rsidR="00826747" w:rsidRDefault="00826747" w:rsidP="00826747">
      <w:pPr>
        <w:keepNext/>
      </w:pPr>
      <w:r>
        <w:rPr>
          <w:noProof/>
          <w:lang w:eastAsia="de-CH"/>
        </w:rPr>
        <w:drawing>
          <wp:inline distT="0" distB="0" distL="0" distR="0" wp14:anchorId="79B85D55" wp14:editId="30E17154">
            <wp:extent cx="5760720" cy="269784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697849"/>
                    </a:xfrm>
                    <a:prstGeom prst="rect">
                      <a:avLst/>
                    </a:prstGeom>
                  </pic:spPr>
                </pic:pic>
              </a:graphicData>
            </a:graphic>
          </wp:inline>
        </w:drawing>
      </w:r>
    </w:p>
    <w:p w:rsidR="00D70DB2" w:rsidRDefault="00826747" w:rsidP="00826747">
      <w:pPr>
        <w:pStyle w:val="Caption"/>
      </w:pPr>
      <w:bookmarkStart w:id="11" w:name="_Toc309036326"/>
      <w:r>
        <w:t xml:space="preserve">Abbildung </w:t>
      </w:r>
      <w:fldSimple w:instr=" SEQ Abbildung \* ARABIC ">
        <w:r w:rsidR="00534F37">
          <w:rPr>
            <w:noProof/>
          </w:rPr>
          <w:t>2</w:t>
        </w:r>
      </w:fldSimple>
      <w:r>
        <w:t xml:space="preserve"> - Domain Model Daten</w:t>
      </w:r>
      <w:bookmarkEnd w:id="11"/>
    </w:p>
    <w:p w:rsidR="009E47F0" w:rsidRDefault="009E47F0" w:rsidP="009E47F0">
      <w:r>
        <w:t xml:space="preserve">Ausser der Klasse </w:t>
      </w:r>
      <w:proofErr w:type="spellStart"/>
      <w:r>
        <w:t>ProjectNote</w:t>
      </w:r>
      <w:proofErr w:type="spellEnd"/>
      <w:r>
        <w:t xml:space="preserve"> beinhaltet jede andere Klasse ein</w:t>
      </w:r>
      <w:r w:rsidR="00B8700B">
        <w:t xml:space="preserve"> Attribut Name</w:t>
      </w:r>
      <w:r>
        <w:t xml:space="preserve"> (String), wie z.B. „Swisscom“ für ein „Customer“ Objekt.</w:t>
      </w:r>
    </w:p>
    <w:p w:rsidR="0013075A" w:rsidRPr="009E47F0" w:rsidRDefault="0013075A" w:rsidP="0013075A">
      <w:pPr>
        <w:pStyle w:val="Heading2"/>
      </w:pPr>
      <w:bookmarkStart w:id="12" w:name="_Toc309036305"/>
      <w:r>
        <w:t>Kategorien und Zahlen</w:t>
      </w:r>
      <w:bookmarkEnd w:id="12"/>
    </w:p>
    <w:p w:rsidR="00833AB2" w:rsidRDefault="00FE5257" w:rsidP="00833AB2">
      <w:r>
        <w:t>Die Oberkategorien</w:t>
      </w:r>
      <w:r w:rsidR="00833AB2">
        <w:t xml:space="preserve"> sind die folgenden:</w:t>
      </w:r>
    </w:p>
    <w:tbl>
      <w:tblPr>
        <w:tblStyle w:val="MediumShading1-Accent1"/>
        <w:tblW w:w="0" w:type="auto"/>
        <w:tblLook w:val="04A0" w:firstRow="1" w:lastRow="0" w:firstColumn="1" w:lastColumn="0" w:noHBand="0" w:noVBand="1"/>
      </w:tblPr>
      <w:tblGrid>
        <w:gridCol w:w="2202"/>
        <w:gridCol w:w="1541"/>
        <w:gridCol w:w="1809"/>
        <w:gridCol w:w="1688"/>
        <w:gridCol w:w="2048"/>
      </w:tblGrid>
      <w:tr w:rsidR="00833AB2" w:rsidTr="00945F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Bereich</w:t>
            </w:r>
          </w:p>
        </w:tc>
        <w:tc>
          <w:tcPr>
            <w:tcW w:w="1541"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Anzahl</w:t>
            </w:r>
          </w:p>
        </w:tc>
        <w:tc>
          <w:tcPr>
            <w:tcW w:w="1809"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Minimale Anzahl</w:t>
            </w:r>
          </w:p>
          <w:p w:rsidR="00833AB2" w:rsidRDefault="00833AB2" w:rsidP="00945F2B">
            <w:pPr>
              <w:cnfStyle w:val="100000000000" w:firstRow="1" w:lastRow="0" w:firstColumn="0" w:lastColumn="0" w:oddVBand="0" w:evenVBand="0" w:oddHBand="0" w:evenHBand="0" w:firstRowFirstColumn="0" w:firstRowLastColumn="0" w:lastRowFirstColumn="0" w:lastRowLastColumn="0"/>
            </w:pPr>
            <w:r>
              <w:t>Project Notes</w:t>
            </w:r>
          </w:p>
        </w:tc>
        <w:tc>
          <w:tcPr>
            <w:tcW w:w="1688"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Maximale Anzahl Project Notes</w:t>
            </w:r>
          </w:p>
        </w:tc>
        <w:tc>
          <w:tcPr>
            <w:tcW w:w="2048"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Beispieldaten</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Sektoren</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15</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4</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52</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proofErr w:type="spellStart"/>
            <w:r>
              <w:t>Machinery</w:t>
            </w:r>
            <w:proofErr w:type="spellEnd"/>
            <w:r>
              <w:t xml:space="preserve"> &amp; </w:t>
            </w:r>
            <w:proofErr w:type="spellStart"/>
            <w:r>
              <w:t>Plants</w:t>
            </w:r>
            <w:proofErr w:type="spellEnd"/>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Kunden (Firmen)</w:t>
            </w:r>
          </w:p>
        </w:tc>
        <w:tc>
          <w:tcPr>
            <w:tcW w:w="1541"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207</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19</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Swisscom</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Fokusse</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7</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223</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Software Solutions</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Dienstleistungen</w:t>
            </w:r>
          </w:p>
        </w:tc>
        <w:tc>
          <w:tcPr>
            <w:tcW w:w="1541" w:type="dxa"/>
          </w:tcPr>
          <w:p w:rsidR="00833AB2" w:rsidRDefault="00A43B98" w:rsidP="00945F2B">
            <w:pPr>
              <w:cnfStyle w:val="000000010000" w:firstRow="0" w:lastRow="0" w:firstColumn="0" w:lastColumn="0" w:oddVBand="0" w:evenVBand="0" w:oddHBand="0" w:evenHBand="1" w:firstRowFirstColumn="0" w:firstRowLastColumn="0" w:lastRowFirstColumn="0" w:lastRowLastColumn="0"/>
            </w:pPr>
            <w:r>
              <w:t>~55</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153</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proofErr w:type="spellStart"/>
            <w:r>
              <w:t>Product</w:t>
            </w:r>
            <w:proofErr w:type="spellEnd"/>
            <w:r>
              <w:t xml:space="preserve"> Innovation</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Technologien</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18</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35</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C#</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Applikationen</w:t>
            </w:r>
          </w:p>
        </w:tc>
        <w:tc>
          <w:tcPr>
            <w:tcW w:w="1541"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15</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48</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Information Systems</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Werkzeuge</w:t>
            </w:r>
          </w:p>
        </w:tc>
        <w:tc>
          <w:tcPr>
            <w:tcW w:w="1541" w:type="dxa"/>
          </w:tcPr>
          <w:p w:rsidR="00833AB2" w:rsidRDefault="00A43B98" w:rsidP="00A43B98">
            <w:pPr>
              <w:cnfStyle w:val="000000100000" w:firstRow="0" w:lastRow="0" w:firstColumn="0" w:lastColumn="0" w:oddVBand="0" w:evenVBand="0" w:oddHBand="1" w:evenHBand="0" w:firstRowFirstColumn="0" w:firstRowLastColumn="0" w:lastRowFirstColumn="0" w:lastRowLastColumn="0"/>
            </w:pPr>
            <w:r>
              <w:t>~35</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tabs>
                <w:tab w:val="center" w:pos="917"/>
              </w:tabs>
              <w:cnfStyle w:val="000000100000" w:firstRow="0" w:lastRow="0" w:firstColumn="0" w:lastColumn="0" w:oddVBand="0" w:evenVBand="0" w:oddHBand="1" w:evenHBand="0" w:firstRowFirstColumn="0" w:firstRowLastColumn="0" w:lastRowFirstColumn="0" w:lastRowLastColumn="0"/>
            </w:pPr>
            <w:r>
              <w:t>46</w:t>
            </w:r>
          </w:p>
        </w:tc>
        <w:tc>
          <w:tcPr>
            <w:tcW w:w="2048" w:type="dxa"/>
          </w:tcPr>
          <w:p w:rsidR="00833AB2" w:rsidRDefault="00833AB2" w:rsidP="000F4610">
            <w:pPr>
              <w:keepNext/>
              <w:cnfStyle w:val="000000100000" w:firstRow="0" w:lastRow="0" w:firstColumn="0" w:lastColumn="0" w:oddVBand="0" w:evenVBand="0" w:oddHBand="1" w:evenHBand="0" w:firstRowFirstColumn="0" w:firstRowLastColumn="0" w:lastRowFirstColumn="0" w:lastRowLastColumn="0"/>
            </w:pPr>
            <w:r>
              <w:t>Palm OS</w:t>
            </w:r>
          </w:p>
        </w:tc>
      </w:tr>
    </w:tbl>
    <w:p w:rsidR="000F4610" w:rsidRDefault="000F4610">
      <w:pPr>
        <w:pStyle w:val="Caption"/>
      </w:pPr>
      <w:bookmarkStart w:id="13" w:name="_Toc307845399"/>
      <w:r>
        <w:t xml:space="preserve">Tabelle </w:t>
      </w:r>
      <w:fldSimple w:instr=" SEQ Tabelle \* ARABIC ">
        <w:r>
          <w:rPr>
            <w:noProof/>
          </w:rPr>
          <w:t>1</w:t>
        </w:r>
      </w:fldSimple>
      <w:r>
        <w:rPr>
          <w:noProof/>
        </w:rPr>
        <w:t xml:space="preserve"> - Gegebene Daten im Zusammenhang mit den Project Notes</w:t>
      </w:r>
      <w:bookmarkEnd w:id="13"/>
    </w:p>
    <w:p w:rsidR="00E30E31" w:rsidRDefault="00E30E31">
      <w:r>
        <w:t xml:space="preserve">Pro Bereich (Oberkategorie) existieren 7 bis 207 </w:t>
      </w:r>
      <w:r w:rsidR="00FF0B9F">
        <w:t xml:space="preserve">verschiedene </w:t>
      </w:r>
      <w:r>
        <w:t>Unterkategorien, welche</w:t>
      </w:r>
      <w:r w:rsidR="00FF0B9F">
        <w:t>n</w:t>
      </w:r>
      <w:r>
        <w:t xml:space="preserve"> zwischen</w:t>
      </w:r>
      <w:r w:rsidR="00FF0B9F">
        <w:t xml:space="preserve"> 1 bis 223 verschiedene Project Notes zugeordnet sind.</w:t>
      </w:r>
    </w:p>
    <w:p w:rsidR="0013075A" w:rsidRDefault="0013075A" w:rsidP="0013075A">
      <w:pPr>
        <w:pStyle w:val="Heading2"/>
      </w:pPr>
      <w:bookmarkStart w:id="14" w:name="_Toc309036306"/>
      <w:r>
        <w:t>Aggregation der Unterthemen</w:t>
      </w:r>
      <w:bookmarkEnd w:id="14"/>
    </w:p>
    <w:p w:rsidR="0013075A" w:rsidRDefault="00BC368E">
      <w:r>
        <w:t>In einer</w:t>
      </w:r>
      <w:r w:rsidR="000B5689">
        <w:t xml:space="preserve"> Besprechung mit der </w:t>
      </w:r>
      <w:proofErr w:type="spellStart"/>
      <w:r w:rsidR="000B5689">
        <w:t>Zühlke</w:t>
      </w:r>
      <w:proofErr w:type="spellEnd"/>
      <w:r w:rsidR="000B5689">
        <w:t xml:space="preserve"> Engineering AG wurde beschlossen, die Oberkategorien zu begrenzen. </w:t>
      </w:r>
      <w:r w:rsidR="0013075A">
        <w:t xml:space="preserve">So werden die Unterthemen aggregiert, z.B. Java EE, Java ME, J2EE werden unter dem Begriff Java zusammengefasst. Falls eine Aggregation nicht möglich sein sollte, können </w:t>
      </w:r>
      <w:r>
        <w:t>einige wenige</w:t>
      </w:r>
      <w:r w:rsidR="0013075A">
        <w:t xml:space="preserve"> Begriffe auch vollständig gestrichen werden.</w:t>
      </w:r>
    </w:p>
    <w:p w:rsidR="0013075A" w:rsidRPr="0013075A" w:rsidRDefault="00C84B18">
      <w:r>
        <w:t xml:space="preserve">Um die Wartbarkeit der </w:t>
      </w:r>
      <w:r w:rsidR="0013075A">
        <w:t xml:space="preserve">Applikation </w:t>
      </w:r>
      <w:r>
        <w:t>zu gewährleisten</w:t>
      </w:r>
      <w:r w:rsidR="0013075A">
        <w:t>, werden die Zuordnungen in einer Konfigurationsdatei gespeichert</w:t>
      </w:r>
      <w:r w:rsidR="004352B8">
        <w:t>.</w:t>
      </w:r>
      <w:r w:rsidR="0013075A">
        <w:t xml:space="preserve"> </w:t>
      </w:r>
      <w:r w:rsidR="004352B8">
        <w:t>So muss bei einer Änderung der Zuordnung</w:t>
      </w:r>
      <w:r w:rsidR="00BC368E">
        <w:t xml:space="preserve"> der Code</w:t>
      </w:r>
      <w:r w:rsidR="004352B8">
        <w:t xml:space="preserve"> </w:t>
      </w:r>
      <w:r w:rsidR="0013075A">
        <w:t>nicht erneut kompiliert werden.</w:t>
      </w:r>
    </w:p>
    <w:p w:rsidR="00BC368E" w:rsidRDefault="00BC368E">
      <w:pPr>
        <w:rPr>
          <w:rFonts w:asciiTheme="majorHAnsi" w:hAnsiTheme="majorHAnsi"/>
          <w:b/>
          <w:bCs/>
          <w:color w:val="4F4F59"/>
          <w:spacing w:val="15"/>
          <w:sz w:val="24"/>
          <w:szCs w:val="22"/>
        </w:rPr>
      </w:pPr>
      <w:r>
        <w:br w:type="page"/>
      </w:r>
    </w:p>
    <w:p w:rsidR="00200AE8" w:rsidRDefault="00200AE8" w:rsidP="00D20884">
      <w:pPr>
        <w:pStyle w:val="Heading1"/>
      </w:pPr>
      <w:bookmarkStart w:id="15" w:name="_Toc309036307"/>
      <w:proofErr w:type="spellStart"/>
      <w:r>
        <w:lastRenderedPageBreak/>
        <w:t>Graphical</w:t>
      </w:r>
      <w:proofErr w:type="spellEnd"/>
      <w:r>
        <w:t xml:space="preserve"> User Interface (GUI)</w:t>
      </w:r>
      <w:bookmarkEnd w:id="15"/>
    </w:p>
    <w:p w:rsidR="007A2A95" w:rsidRDefault="007A2A95" w:rsidP="007A2A95">
      <w:pPr>
        <w:pStyle w:val="Heading2"/>
      </w:pPr>
      <w:bookmarkStart w:id="16" w:name="_Toc309036308"/>
      <w:r>
        <w:t>Creative Workshop</w:t>
      </w:r>
      <w:bookmarkEnd w:id="16"/>
    </w:p>
    <w:p w:rsidR="003864E9" w:rsidRPr="003864E9" w:rsidRDefault="003864E9" w:rsidP="003864E9">
      <w:r>
        <w:t>Um möglichst viele Varianten zur Darstellung der Project Notes (PN) zu finden, wurde ein Creative Workshop durchgeführt. Nachfolgend sind die Ergebnisse des Workshops kurz zusammengefasst.</w:t>
      </w:r>
    </w:p>
    <w:p w:rsidR="00484455" w:rsidRDefault="00484455" w:rsidP="00484455">
      <w:pPr>
        <w:pStyle w:val="Heading3"/>
      </w:pPr>
      <w:bookmarkStart w:id="17" w:name="_Ref306610290"/>
      <w:bookmarkStart w:id="18" w:name="_Ref306610292"/>
      <w:bookmarkStart w:id="19" w:name="_Toc309036309"/>
      <w:r>
        <w:t>Allgemeiner Ablauf</w:t>
      </w:r>
      <w:r w:rsidR="00726E60">
        <w:t xml:space="preserve"> des Programms</w:t>
      </w:r>
      <w:bookmarkEnd w:id="17"/>
      <w:bookmarkEnd w:id="18"/>
      <w:bookmarkEnd w:id="19"/>
    </w:p>
    <w:p w:rsidR="00484455" w:rsidRDefault="00484455" w:rsidP="00484455">
      <w:pPr>
        <w:rPr>
          <w:noProof/>
          <w:lang w:eastAsia="de-CH"/>
        </w:rPr>
      </w:pPr>
      <w:r>
        <w:t>Sob</w:t>
      </w:r>
      <w:r w:rsidR="00F37012">
        <w:t xml:space="preserve">ald das Gerät gestartet wird, </w:t>
      </w:r>
      <w:r>
        <w:t>ist es im Zustand „Start“. In diesem Zu</w:t>
      </w:r>
      <w:r w:rsidR="00F37012">
        <w:t xml:space="preserve">stand wird die auf dem </w:t>
      </w:r>
      <w:proofErr w:type="spellStart"/>
      <w:r w:rsidR="00F37012">
        <w:t>Surface</w:t>
      </w:r>
      <w:proofErr w:type="spellEnd"/>
      <w:r w:rsidR="00F37012">
        <w:t xml:space="preserve"> angezeigte Project Note</w:t>
      </w:r>
      <w:r>
        <w:t xml:space="preserve"> alle 30 Sekunden automatisch </w:t>
      </w:r>
      <w:r w:rsidR="0086655D">
        <w:t>aus</w:t>
      </w:r>
      <w:r>
        <w:t xml:space="preserve">gewechselt (im Weiteren </w:t>
      </w:r>
      <w:r w:rsidR="007721A5">
        <w:t xml:space="preserve">als „Demo </w:t>
      </w:r>
      <w:r>
        <w:t xml:space="preserve">Modus“ beschrieben). Beginnt der Benutzer die Applikation zu </w:t>
      </w:r>
      <w:r w:rsidR="00F37012">
        <w:t>verwenden</w:t>
      </w:r>
      <w:r>
        <w:t xml:space="preserve">, wird </w:t>
      </w:r>
      <w:r w:rsidR="00F37012">
        <w:t>in einen zweiten</w:t>
      </w:r>
      <w:r w:rsidR="003E4E5A">
        <w:t xml:space="preserve"> Zustand gewechselt. Nun </w:t>
      </w:r>
      <w:r>
        <w:t xml:space="preserve">wird die PN nicht mehr automatisch gewechselt, damit der Kunde </w:t>
      </w:r>
      <w:r w:rsidR="00F37012">
        <w:t xml:space="preserve">selbst Browsen und </w:t>
      </w:r>
      <w:r w:rsidR="003E4E5A">
        <w:t>auch einen</w:t>
      </w:r>
      <w:r w:rsidR="00F37012">
        <w:t xml:space="preserve"> Filter setzen kann. Geschieht während </w:t>
      </w:r>
      <w:r>
        <w:t>5 Minuten</w:t>
      </w:r>
      <w:r w:rsidR="00F37012">
        <w:t xml:space="preserve"> keine Interaktion mit dem Gerät</w:t>
      </w:r>
      <w:r>
        <w:t>, so</w:t>
      </w:r>
      <w:r w:rsidR="003E4E5A">
        <w:t xml:space="preserve"> erfolgt der</w:t>
      </w:r>
      <w:r w:rsidR="00F37012">
        <w:t xml:space="preserve"> Wechsel in</w:t>
      </w:r>
      <w:r>
        <w:t xml:space="preserve"> den Demo</w:t>
      </w:r>
      <w:r w:rsidR="007721A5">
        <w:t xml:space="preserve"> </w:t>
      </w:r>
      <w:r>
        <w:t>Modus.</w:t>
      </w:r>
    </w:p>
    <w:p w:rsidR="00762C4C" w:rsidRDefault="00484455" w:rsidP="00762C4C">
      <w:pPr>
        <w:keepNext/>
      </w:pPr>
      <w:r>
        <w:rPr>
          <w:noProof/>
          <w:lang w:eastAsia="de-CH"/>
        </w:rPr>
        <w:drawing>
          <wp:inline distT="0" distB="0" distL="0" distR="0" wp14:anchorId="53C56920" wp14:editId="575EC0A6">
            <wp:extent cx="3334956" cy="22169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484455" w:rsidRPr="00484455" w:rsidRDefault="00762C4C" w:rsidP="00762C4C">
      <w:pPr>
        <w:pStyle w:val="Caption"/>
      </w:pPr>
      <w:bookmarkStart w:id="20" w:name="_Toc309036327"/>
      <w:r>
        <w:t xml:space="preserve">Abbildung </w:t>
      </w:r>
      <w:fldSimple w:instr=" SEQ Abbildung \* ARABIC ">
        <w:r w:rsidR="00534F37">
          <w:rPr>
            <w:noProof/>
          </w:rPr>
          <w:t>3</w:t>
        </w:r>
      </w:fldSimple>
      <w:r>
        <w:t xml:space="preserve"> - Allgemeiner Ablauf</w:t>
      </w:r>
      <w:bookmarkEnd w:id="20"/>
    </w:p>
    <w:p w:rsidR="00577916" w:rsidRDefault="00577916" w:rsidP="007A2A95">
      <w:pPr>
        <w:pStyle w:val="Heading3"/>
      </w:pPr>
      <w:bookmarkStart w:id="21" w:name="_Ref306611034"/>
      <w:bookmarkStart w:id="22" w:name="_Ref306611037"/>
      <w:bookmarkStart w:id="23" w:name="_Toc309036310"/>
      <w:proofErr w:type="spellStart"/>
      <w:r>
        <w:t>Tree</w:t>
      </w:r>
      <w:proofErr w:type="spellEnd"/>
      <w:r>
        <w:t xml:space="preserve"> View</w:t>
      </w:r>
      <w:bookmarkEnd w:id="21"/>
      <w:bookmarkEnd w:id="22"/>
      <w:bookmarkEnd w:id="23"/>
    </w:p>
    <w:p w:rsidR="00577916" w:rsidRDefault="003E4E5A" w:rsidP="00577916">
      <w:r>
        <w:t>Zu Beginn zeigt die</w:t>
      </w:r>
      <w:r w:rsidR="00577916">
        <w:t xml:space="preserve"> Ap</w:t>
      </w:r>
      <w:r>
        <w:t xml:space="preserve">plikation </w:t>
      </w:r>
      <w:r w:rsidR="006F4229">
        <w:t>eine</w:t>
      </w:r>
      <w:r w:rsidR="00B802BD">
        <w:t xml:space="preserve">n gewurzelten </w:t>
      </w:r>
      <w:r w:rsidR="006F4229">
        <w:t xml:space="preserve">Baum (siehe </w:t>
      </w:r>
      <w:r w:rsidR="00957058">
        <w:t>„</w:t>
      </w:r>
      <w:r w:rsidR="006F4229">
        <w:fldChar w:fldCharType="begin"/>
      </w:r>
      <w:r w:rsidR="006F4229">
        <w:instrText xml:space="preserve"> REF _Ref306568399 \h </w:instrText>
      </w:r>
      <w:r w:rsidR="006F4229">
        <w:fldChar w:fldCharType="separate"/>
      </w:r>
      <w:r w:rsidR="006F4229">
        <w:t xml:space="preserve">Abbildung </w:t>
      </w:r>
      <w:r w:rsidR="006F4229">
        <w:rPr>
          <w:noProof/>
        </w:rPr>
        <w:t>2</w:t>
      </w:r>
      <w:r w:rsidR="006F4229">
        <w:t xml:space="preserve"> - </w:t>
      </w:r>
      <w:r w:rsidR="006F4229" w:rsidRPr="00292A7F">
        <w:t xml:space="preserve">Übersicht </w:t>
      </w:r>
      <w:proofErr w:type="spellStart"/>
      <w:r w:rsidR="006F4229" w:rsidRPr="00292A7F">
        <w:t>Tree</w:t>
      </w:r>
      <w:proofErr w:type="spellEnd"/>
      <w:r w:rsidR="006F4229" w:rsidRPr="00292A7F">
        <w:t xml:space="preserve"> View</w:t>
      </w:r>
      <w:r w:rsidR="006F4229">
        <w:fldChar w:fldCharType="end"/>
      </w:r>
      <w:r w:rsidR="00957058">
        <w:t>“</w:t>
      </w:r>
      <w:r w:rsidR="006F4229">
        <w:t>)</w:t>
      </w:r>
      <w:r>
        <w:t xml:space="preserve">. </w:t>
      </w:r>
      <w:r w:rsidR="005565AE">
        <w:t>D</w:t>
      </w:r>
      <w:r>
        <w:t>er Wurzel</w:t>
      </w:r>
      <w:r w:rsidR="005565AE">
        <w:t>knoten</w:t>
      </w:r>
      <w:r w:rsidR="006F4229">
        <w:t xml:space="preserve">, welcher </w:t>
      </w:r>
      <w:r w:rsidR="00577916">
        <w:t xml:space="preserve">in den </w:t>
      </w:r>
      <w:r>
        <w:t>nachfolgenden Abbildungen</w:t>
      </w:r>
      <w:r w:rsidR="006F4229">
        <w:t xml:space="preserve"> als</w:t>
      </w:r>
      <w:r>
        <w:t xml:space="preserve"> </w:t>
      </w:r>
      <w:r w:rsidR="006F4229">
        <w:t>kleines Haus dargestellt ist,</w:t>
      </w:r>
      <w:r>
        <w:t xml:space="preserve"> </w:t>
      </w:r>
      <w:r w:rsidR="005565AE">
        <w:t>hat</w:t>
      </w:r>
      <w:r>
        <w:t xml:space="preserve"> mehrere </w:t>
      </w:r>
      <w:proofErr w:type="spellStart"/>
      <w:r>
        <w:t>Kindknoten</w:t>
      </w:r>
      <w:proofErr w:type="spellEnd"/>
      <w:r w:rsidR="006F4229">
        <w:t xml:space="preserve">. Diese stellen </w:t>
      </w:r>
      <w:r>
        <w:t>die Oberkategorien</w:t>
      </w:r>
      <w:r w:rsidR="00577916">
        <w:t xml:space="preserve"> </w:t>
      </w:r>
      <w:r>
        <w:t>dar,</w:t>
      </w:r>
      <w:r w:rsidR="00577916">
        <w:t xml:space="preserve"> </w:t>
      </w:r>
      <w:r>
        <w:t>unter welchen die</w:t>
      </w:r>
      <w:r w:rsidR="00577916">
        <w:t xml:space="preserve"> in den Project Notes</w:t>
      </w:r>
      <w:r>
        <w:t xml:space="preserve"> enthaltenen Angaben </w:t>
      </w:r>
      <w:r w:rsidR="00577916">
        <w:t>gespeichert sind</w:t>
      </w:r>
      <w:r w:rsidR="0086655D">
        <w:t xml:space="preserve"> (siehe dazu Kapitel </w:t>
      </w:r>
      <w:r w:rsidR="0086655D">
        <w:fldChar w:fldCharType="begin"/>
      </w:r>
      <w:r w:rsidR="0086655D">
        <w:instrText xml:space="preserve"> REF _Ref306567743 \r \h </w:instrText>
      </w:r>
      <w:r w:rsidR="0086655D">
        <w:fldChar w:fldCharType="separate"/>
      </w:r>
      <w:r w:rsidR="0086655D">
        <w:t>2</w:t>
      </w:r>
      <w:r w:rsidR="0086655D">
        <w:fldChar w:fldCharType="end"/>
      </w:r>
      <w:r w:rsidR="0086655D">
        <w:t xml:space="preserve"> </w:t>
      </w:r>
      <w:r w:rsidR="00957058">
        <w:t>„</w:t>
      </w:r>
      <w:r w:rsidR="0086655D">
        <w:fldChar w:fldCharType="begin"/>
      </w:r>
      <w:r w:rsidR="0086655D">
        <w:instrText xml:space="preserve"> REF _Ref306567747 \h </w:instrText>
      </w:r>
      <w:r w:rsidR="0086655D">
        <w:fldChar w:fldCharType="separate"/>
      </w:r>
      <w:r w:rsidR="0086655D">
        <w:t>Daten</w:t>
      </w:r>
      <w:r w:rsidR="0086655D">
        <w:fldChar w:fldCharType="end"/>
      </w:r>
      <w:r w:rsidR="00957058">
        <w:t>“</w:t>
      </w:r>
      <w:r w:rsidR="0086655D">
        <w:t>)</w:t>
      </w:r>
      <w:r w:rsidR="00577916">
        <w:t>.</w:t>
      </w:r>
    </w:p>
    <w:p w:rsidR="00502FE7" w:rsidRDefault="00577916" w:rsidP="00502FE7">
      <w:pPr>
        <w:keepNext/>
      </w:pPr>
      <w:r>
        <w:rPr>
          <w:noProof/>
          <w:lang w:eastAsia="de-CH"/>
        </w:rPr>
        <w:drawing>
          <wp:inline distT="0" distB="0" distL="0" distR="0" wp14:anchorId="691179D8" wp14:editId="5E7C2FA1">
            <wp:extent cx="2837512" cy="1598138"/>
            <wp:effectExtent l="0" t="0" r="127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577916" w:rsidRDefault="00502FE7" w:rsidP="00502FE7">
      <w:pPr>
        <w:pStyle w:val="Caption"/>
      </w:pPr>
      <w:bookmarkStart w:id="24" w:name="_Ref306568399"/>
      <w:bookmarkStart w:id="25" w:name="_Toc309036328"/>
      <w:r>
        <w:t xml:space="preserve">Abbildung </w:t>
      </w:r>
      <w:fldSimple w:instr=" SEQ Abbildung \* ARABIC ">
        <w:r w:rsidR="00534F37">
          <w:rPr>
            <w:noProof/>
          </w:rPr>
          <w:t>4</w:t>
        </w:r>
      </w:fldSimple>
      <w:r>
        <w:t xml:space="preserve"> - </w:t>
      </w:r>
      <w:r w:rsidRPr="00292A7F">
        <w:t xml:space="preserve">Übersicht </w:t>
      </w:r>
      <w:proofErr w:type="spellStart"/>
      <w:r w:rsidRPr="00292A7F">
        <w:t>Tree</w:t>
      </w:r>
      <w:proofErr w:type="spellEnd"/>
      <w:r w:rsidRPr="00292A7F">
        <w:t xml:space="preserve"> View</w:t>
      </w:r>
      <w:bookmarkEnd w:id="24"/>
      <w:bookmarkEnd w:id="25"/>
    </w:p>
    <w:p w:rsidR="00577916" w:rsidRDefault="005565AE" w:rsidP="00577916">
      <w:r>
        <w:t xml:space="preserve">Sobald ein </w:t>
      </w:r>
      <w:proofErr w:type="spellStart"/>
      <w:r w:rsidR="006F4229">
        <w:t>Kindk</w:t>
      </w:r>
      <w:r>
        <w:t>noten</w:t>
      </w:r>
      <w:proofErr w:type="spellEnd"/>
      <w:r>
        <w:t xml:space="preserve"> angetippt</w:t>
      </w:r>
      <w:r w:rsidR="00577916">
        <w:t xml:space="preserve"> wird, bewegt sich dieser in die Mitte</w:t>
      </w:r>
      <w:r w:rsidR="006F4229">
        <w:t xml:space="preserve"> des Bildschirms und seine Unterknoten werden dargestellt (siehe </w:t>
      </w:r>
      <w:r w:rsidR="00957058">
        <w:t>„</w:t>
      </w:r>
      <w:r w:rsidR="006F4229">
        <w:fldChar w:fldCharType="begin"/>
      </w:r>
      <w:r w:rsidR="006F4229">
        <w:instrText xml:space="preserve"> REF _Ref306568536 \h </w:instrText>
      </w:r>
      <w:r w:rsidR="006F4229">
        <w:fldChar w:fldCharType="separate"/>
      </w:r>
      <w:r w:rsidR="006F4229">
        <w:t xml:space="preserve">Abbildung </w:t>
      </w:r>
      <w:r w:rsidR="006F4229">
        <w:rPr>
          <w:noProof/>
        </w:rPr>
        <w:t>3</w:t>
      </w:r>
      <w:r w:rsidR="006F4229">
        <w:t xml:space="preserve"> - </w:t>
      </w:r>
      <w:proofErr w:type="spellStart"/>
      <w:r w:rsidR="006F4229">
        <w:t>Tree</w:t>
      </w:r>
      <w:proofErr w:type="spellEnd"/>
      <w:r w:rsidR="006F4229">
        <w:t xml:space="preserve"> View Stufe 1</w:t>
      </w:r>
      <w:r w:rsidR="006F4229">
        <w:fldChar w:fldCharType="end"/>
      </w:r>
      <w:r w:rsidR="00957058">
        <w:t>“</w:t>
      </w:r>
      <w:r w:rsidR="006F4229">
        <w:t>). Di</w:t>
      </w:r>
      <w:r w:rsidR="00577916">
        <w:t>e restlichen Knoten ordnen sich</w:t>
      </w:r>
      <w:r w:rsidR="006F4229">
        <w:t xml:space="preserve"> neu</w:t>
      </w:r>
      <w:r w:rsidR="00577916">
        <w:t xml:space="preserve"> um </w:t>
      </w:r>
      <w:r w:rsidR="006F4229">
        <w:t xml:space="preserve">den Knoten in der Mitte </w:t>
      </w:r>
      <w:r w:rsidR="00577916">
        <w:t>an und verkleinern sich gegebenenfalls</w:t>
      </w:r>
      <w:r w:rsidR="006F4229">
        <w:t>.</w:t>
      </w:r>
    </w:p>
    <w:p w:rsidR="00502FE7" w:rsidRDefault="00577916" w:rsidP="00502FE7">
      <w:pPr>
        <w:keepNext/>
      </w:pPr>
      <w:r>
        <w:rPr>
          <w:noProof/>
          <w:lang w:eastAsia="de-CH"/>
        </w:rPr>
        <w:lastRenderedPageBreak/>
        <w:drawing>
          <wp:inline distT="0" distB="0" distL="0" distR="0" wp14:anchorId="5D3C1D5C" wp14:editId="663F4582">
            <wp:extent cx="4199604" cy="114262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577916" w:rsidRDefault="00502FE7" w:rsidP="00502FE7">
      <w:pPr>
        <w:pStyle w:val="Caption"/>
      </w:pPr>
      <w:bookmarkStart w:id="26" w:name="_Ref306568536"/>
      <w:bookmarkStart w:id="27" w:name="_Toc309036329"/>
      <w:r>
        <w:t xml:space="preserve">Abbildung </w:t>
      </w:r>
      <w:fldSimple w:instr=" SEQ Abbildung \* ARABIC ">
        <w:r w:rsidR="00534F37">
          <w:rPr>
            <w:noProof/>
          </w:rPr>
          <w:t>5</w:t>
        </w:r>
      </w:fldSimple>
      <w:r>
        <w:t xml:space="preserve"> - </w:t>
      </w:r>
      <w:proofErr w:type="spellStart"/>
      <w:r>
        <w:t>Tree</w:t>
      </w:r>
      <w:proofErr w:type="spellEnd"/>
      <w:r>
        <w:t xml:space="preserve"> View Stufe 1</w:t>
      </w:r>
      <w:bookmarkEnd w:id="26"/>
      <w:bookmarkEnd w:id="27"/>
    </w:p>
    <w:p w:rsidR="00577916" w:rsidRDefault="00577916" w:rsidP="00577916">
      <w:r>
        <w:t>Von jedem Knoten</w:t>
      </w:r>
      <w:r w:rsidR="006F4229">
        <w:t xml:space="preserve"> aus</w:t>
      </w:r>
      <w:r>
        <w:t xml:space="preserve"> kann so </w:t>
      </w:r>
      <w:r w:rsidR="00B802BD">
        <w:t>lange tiefer in den Baum</w:t>
      </w:r>
      <w:r>
        <w:t xml:space="preserve"> </w:t>
      </w:r>
      <w:r w:rsidR="00B802BD">
        <w:t xml:space="preserve">navigiert werden, bis ein äusserster Knoten (in </w:t>
      </w:r>
      <w:r w:rsidR="00957058">
        <w:t>„</w:t>
      </w:r>
      <w:r w:rsidR="00B802BD">
        <w:fldChar w:fldCharType="begin"/>
      </w:r>
      <w:r w:rsidR="00B802BD">
        <w:instrText xml:space="preserve"> REF _Ref306568536 \h </w:instrText>
      </w:r>
      <w:r w:rsidR="00B802BD">
        <w:fldChar w:fldCharType="separate"/>
      </w:r>
      <w:r w:rsidR="00B802BD">
        <w:t xml:space="preserve">Abbildung </w:t>
      </w:r>
      <w:r w:rsidR="00B802BD">
        <w:rPr>
          <w:noProof/>
        </w:rPr>
        <w:t>3</w:t>
      </w:r>
      <w:r w:rsidR="00B802BD">
        <w:t xml:space="preserve"> - </w:t>
      </w:r>
      <w:proofErr w:type="spellStart"/>
      <w:r w:rsidR="00B802BD">
        <w:t>Tree</w:t>
      </w:r>
      <w:proofErr w:type="spellEnd"/>
      <w:r w:rsidR="00B802BD">
        <w:t xml:space="preserve"> View Stufe 1</w:t>
      </w:r>
      <w:r w:rsidR="00B802BD">
        <w:fldChar w:fldCharType="end"/>
      </w:r>
      <w:r w:rsidR="00957058">
        <w:t>“</w:t>
      </w:r>
      <w:r w:rsidR="0086655D">
        <w:t xml:space="preserve"> entsprechen die Knoten Java und</w:t>
      </w:r>
      <w:r w:rsidR="00B802BD">
        <w:t xml:space="preserve"> C# je einem äussersten Knoten)</w:t>
      </w:r>
      <w:r>
        <w:t xml:space="preserve"> </w:t>
      </w:r>
      <w:r w:rsidR="00B802BD">
        <w:t xml:space="preserve">erreicht ist. Der dabei </w:t>
      </w:r>
      <w:r w:rsidR="0086655D">
        <w:t>durchlaufene</w:t>
      </w:r>
      <w:r w:rsidR="00B802BD">
        <w:t xml:space="preserve"> Pfad</w:t>
      </w:r>
      <w:r>
        <w:t xml:space="preserve"> </w:t>
      </w:r>
      <w:r w:rsidR="00B802BD">
        <w:t>ist stets sichtbar.</w:t>
      </w:r>
      <w:r w:rsidR="00945F2B">
        <w:br/>
      </w:r>
      <w:r w:rsidR="0086655D">
        <w:t>Wird einen äusserer</w:t>
      </w:r>
      <w:r>
        <w:t xml:space="preserve"> Knoten</w:t>
      </w:r>
      <w:r w:rsidR="0086655D">
        <w:t xml:space="preserve"> angewählt</w:t>
      </w:r>
      <w:r w:rsidR="00945F2B">
        <w:t>, so</w:t>
      </w:r>
      <w:r>
        <w:t xml:space="preserve"> werden </w:t>
      </w:r>
      <w:r w:rsidR="00945F2B">
        <w:t>die diesem Knoten zugehörigen Project Notes i</w:t>
      </w:r>
      <w:r>
        <w:t>n minimierter Form</w:t>
      </w:r>
      <w:r w:rsidR="00945F2B">
        <w:t xml:space="preserve"> dargestellt (siehe </w:t>
      </w:r>
      <w:r w:rsidR="00957058">
        <w:t>„</w:t>
      </w:r>
      <w:r w:rsidR="00945F2B">
        <w:fldChar w:fldCharType="begin"/>
      </w:r>
      <w:r w:rsidR="00945F2B">
        <w:instrText xml:space="preserve"> REF _Ref306569697 \h </w:instrText>
      </w:r>
      <w:r w:rsidR="00945F2B">
        <w:fldChar w:fldCharType="separate"/>
      </w:r>
      <w:r w:rsidR="00945F2B">
        <w:t xml:space="preserve">Abbildung </w:t>
      </w:r>
      <w:r w:rsidR="00945F2B">
        <w:rPr>
          <w:noProof/>
        </w:rPr>
        <w:t>4</w:t>
      </w:r>
      <w:r w:rsidR="00945F2B">
        <w:t xml:space="preserve"> - </w:t>
      </w:r>
      <w:proofErr w:type="spellStart"/>
      <w:r w:rsidR="00945F2B">
        <w:t>Tree</w:t>
      </w:r>
      <w:proofErr w:type="spellEnd"/>
      <w:r w:rsidR="00945F2B">
        <w:t xml:space="preserve"> View Stufe 2</w:t>
      </w:r>
      <w:r w:rsidR="00945F2B">
        <w:fldChar w:fldCharType="end"/>
      </w:r>
      <w:r w:rsidR="00957058">
        <w:t>“</w:t>
      </w:r>
      <w:r w:rsidR="00945F2B">
        <w:t>).</w:t>
      </w:r>
    </w:p>
    <w:p w:rsidR="00502FE7" w:rsidRDefault="00577916" w:rsidP="00502FE7">
      <w:pPr>
        <w:keepNext/>
      </w:pPr>
      <w:r>
        <w:rPr>
          <w:noProof/>
          <w:lang w:eastAsia="de-CH"/>
        </w:rPr>
        <w:drawing>
          <wp:inline distT="0" distB="0" distL="0" distR="0" wp14:anchorId="245A8C6E" wp14:editId="40CA29A2">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19">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577916" w:rsidRDefault="00502FE7" w:rsidP="00502FE7">
      <w:pPr>
        <w:pStyle w:val="Caption"/>
      </w:pPr>
      <w:bookmarkStart w:id="28" w:name="_Ref306569697"/>
      <w:bookmarkStart w:id="29" w:name="_Toc309036330"/>
      <w:r>
        <w:t xml:space="preserve">Abbildung </w:t>
      </w:r>
      <w:fldSimple w:instr=" SEQ Abbildung \* ARABIC ">
        <w:r w:rsidR="00534F37">
          <w:rPr>
            <w:noProof/>
          </w:rPr>
          <w:t>6</w:t>
        </w:r>
      </w:fldSimple>
      <w:r>
        <w:t xml:space="preserve"> - </w:t>
      </w:r>
      <w:proofErr w:type="spellStart"/>
      <w:r>
        <w:t>Tree</w:t>
      </w:r>
      <w:proofErr w:type="spellEnd"/>
      <w:r>
        <w:t xml:space="preserve"> View Stufe 2</w:t>
      </w:r>
      <w:bookmarkEnd w:id="28"/>
      <w:bookmarkEnd w:id="29"/>
    </w:p>
    <w:p w:rsidR="00945F2B" w:rsidRDefault="00945F2B" w:rsidP="00577916">
      <w:r>
        <w:t xml:space="preserve">Bei der Auswahl einer im Kleinformat dargestellten Project Note öffnet sich diese. </w:t>
      </w:r>
      <w:r w:rsidR="00577916">
        <w:t xml:space="preserve">Dabei verkleinern oder verschwinden </w:t>
      </w:r>
      <w:r>
        <w:t xml:space="preserve">die </w:t>
      </w:r>
      <w:r w:rsidR="00577916">
        <w:t>and</w:t>
      </w:r>
      <w:r>
        <w:t>eren Elemente, damit für die Darstellung der Project Note genügend Platz besteht</w:t>
      </w:r>
      <w:r w:rsidR="00577916">
        <w:t xml:space="preserve">. </w:t>
      </w:r>
    </w:p>
    <w:p w:rsidR="00577916" w:rsidRDefault="00132F72" w:rsidP="00577916">
      <w:r>
        <w:t xml:space="preserve">Neben der </w:t>
      </w:r>
      <w:r w:rsidR="0086655D">
        <w:t xml:space="preserve">gross </w:t>
      </w:r>
      <w:r>
        <w:t>dargestellten P</w:t>
      </w:r>
      <w:r w:rsidR="0086655D">
        <w:t xml:space="preserve">roject </w:t>
      </w:r>
      <w:r>
        <w:t>N</w:t>
      </w:r>
      <w:r w:rsidR="0086655D">
        <w:t>ote</w:t>
      </w:r>
      <w:r>
        <w:t xml:space="preserve"> </w:t>
      </w:r>
      <w:r w:rsidR="00945F2B">
        <w:t>werden</w:t>
      </w:r>
      <w:r w:rsidR="00577916">
        <w:t xml:space="preserve"> Knoten </w:t>
      </w:r>
      <w:r w:rsidR="00945F2B">
        <w:t>angezeigt, die</w:t>
      </w:r>
      <w:r w:rsidR="00577916">
        <w:t xml:space="preserve"> </w:t>
      </w:r>
      <w:r w:rsidR="00945F2B">
        <w:t>die zusätzlich vorhandenen Angaben</w:t>
      </w:r>
      <w:r>
        <w:t xml:space="preserve"> über die Project Note</w:t>
      </w:r>
      <w:r w:rsidR="00945F2B">
        <w:t xml:space="preserve"> auflisten. Dies soll dem</w:t>
      </w:r>
      <w:r w:rsidR="00577916">
        <w:t xml:space="preserve"> Nutzer </w:t>
      </w:r>
      <w:r>
        <w:t>einerseits helfen,</w:t>
      </w:r>
      <w:r w:rsidR="00945F2B">
        <w:t xml:space="preserve"> sich über den Inhalt der PN eine</w:t>
      </w:r>
      <w:r w:rsidR="0053288C">
        <w:t>n</w:t>
      </w:r>
      <w:r w:rsidR="00945F2B">
        <w:t xml:space="preserve"> Überblick zu verschaffen</w:t>
      </w:r>
      <w:r>
        <w:t xml:space="preserve">. </w:t>
      </w:r>
      <w:r w:rsidR="0053288C">
        <w:t>Andererseits</w:t>
      </w:r>
      <w:r>
        <w:t xml:space="preserve"> soll es den Benutzer</w:t>
      </w:r>
      <w:r w:rsidR="00945F2B">
        <w:t xml:space="preserve"> </w:t>
      </w:r>
      <w:r w:rsidR="00577916">
        <w:t>dazu animieren</w:t>
      </w:r>
      <w:r w:rsidR="00945F2B">
        <w:t xml:space="preserve">, </w:t>
      </w:r>
      <w:r>
        <w:t xml:space="preserve">Stichworte oder </w:t>
      </w:r>
      <w:r w:rsidR="00577916">
        <w:t>Kriterien zu entdecken</w:t>
      </w:r>
      <w:r w:rsidR="00945F2B">
        <w:t>, die ihn interessieren</w:t>
      </w:r>
      <w:r w:rsidR="00577916">
        <w:t xml:space="preserve"> und diesen zu folgen.</w:t>
      </w:r>
      <w:r w:rsidR="00577916">
        <w:br/>
        <w:t>Für diese</w:t>
      </w:r>
      <w:r>
        <w:t xml:space="preserve"> Anzeige</w:t>
      </w:r>
      <w:r w:rsidR="00577916">
        <w:t xml:space="preserve"> </w:t>
      </w:r>
      <w:r>
        <w:t>wurden die nach</w:t>
      </w:r>
      <w:r w:rsidR="00577916">
        <w:t>folgende</w:t>
      </w:r>
      <w:r>
        <w:t>n</w:t>
      </w:r>
      <w:r w:rsidR="00577916">
        <w:t xml:space="preserve"> Varianten </w:t>
      </w:r>
      <w:r w:rsidR="003C6B09">
        <w:t>A und B</w:t>
      </w:r>
      <w:r>
        <w:t xml:space="preserve"> </w:t>
      </w:r>
      <w:r w:rsidR="00BA58D5">
        <w:t>erarbeitet.</w:t>
      </w:r>
    </w:p>
    <w:p w:rsidR="007A2A95" w:rsidRPr="007A2A95" w:rsidRDefault="00577916" w:rsidP="007A2A95">
      <w:pPr>
        <w:pStyle w:val="Heading4"/>
      </w:pPr>
      <w:bookmarkStart w:id="30" w:name="_Ref306607590"/>
      <w:r>
        <w:t>Variante A</w:t>
      </w:r>
      <w:bookmarkEnd w:id="30"/>
    </w:p>
    <w:p w:rsidR="00577916" w:rsidRPr="00426533" w:rsidRDefault="00577916" w:rsidP="007A2A95">
      <w:pPr>
        <w:pStyle w:val="Heading5"/>
      </w:pPr>
      <w:r>
        <w:t>Variante A1</w:t>
      </w:r>
    </w:p>
    <w:p w:rsidR="00577916" w:rsidRDefault="00577916" w:rsidP="00577916">
      <w:r>
        <w:t xml:space="preserve">Die </w:t>
      </w:r>
      <w:r w:rsidR="0086655D">
        <w:t>für die aktuelle Project Note relevanten Begriffe</w:t>
      </w:r>
      <w:r>
        <w:t xml:space="preserve"> befinden sich in einer Art „Wolke“</w:t>
      </w:r>
      <w:r w:rsidR="0086655D">
        <w:t>,</w:t>
      </w:r>
      <w:r>
        <w:t xml:space="preserve"> um sich von den oben</w:t>
      </w:r>
      <w:r w:rsidR="0086655D">
        <w:t xml:space="preserve"> dargestellten Knoten, welche zur </w:t>
      </w:r>
      <w:r w:rsidR="00306A1A">
        <w:t>Übersicht</w:t>
      </w:r>
      <w:r w:rsidR="0086655D">
        <w:t xml:space="preserve"> dienen,</w:t>
      </w:r>
      <w:r w:rsidR="00306A1A">
        <w:t xml:space="preserve"> abzuheben. Sobald einer der Begriffe in der Wolke</w:t>
      </w:r>
      <w:r>
        <w:t xml:space="preserve"> ausgewählt wird, öffnet sich eine neue Ansicht</w:t>
      </w:r>
      <w:r w:rsidR="00306A1A">
        <w:t xml:space="preserve"> mit einem gewurzelten Baum (analog </w:t>
      </w:r>
      <w:r w:rsidR="00957058">
        <w:t>„</w:t>
      </w:r>
      <w:r w:rsidR="00306A1A">
        <w:fldChar w:fldCharType="begin"/>
      </w:r>
      <w:r w:rsidR="00306A1A">
        <w:instrText xml:space="preserve"> REF _Ref306569697 \h </w:instrText>
      </w:r>
      <w:r w:rsidR="00306A1A">
        <w:fldChar w:fldCharType="separate"/>
      </w:r>
      <w:r w:rsidR="00C13070">
        <w:t xml:space="preserve">Abbildung </w:t>
      </w:r>
      <w:r w:rsidR="00C13070">
        <w:rPr>
          <w:noProof/>
        </w:rPr>
        <w:t>4</w:t>
      </w:r>
      <w:r w:rsidR="00C13070">
        <w:t xml:space="preserve"> - </w:t>
      </w:r>
      <w:proofErr w:type="spellStart"/>
      <w:r w:rsidR="00C13070">
        <w:t>Tree</w:t>
      </w:r>
      <w:proofErr w:type="spellEnd"/>
      <w:r w:rsidR="00C13070">
        <w:t xml:space="preserve"> View Stufe 2</w:t>
      </w:r>
      <w:r w:rsidR="00306A1A">
        <w:fldChar w:fldCharType="end"/>
      </w:r>
      <w:r w:rsidR="00957058">
        <w:t>“</w:t>
      </w:r>
      <w:r w:rsidR="00306A1A">
        <w:t>). In dieser befindet sich das eben ausgewählte Objekt im Zentrum, welches zusammen mit den daran hängenden Knoten dargestellt wird</w:t>
      </w:r>
      <w:r w:rsidR="00386CC3">
        <w:t>.</w:t>
      </w:r>
      <w:r w:rsidR="003617E4">
        <w:t xml:space="preserve"> </w:t>
      </w:r>
      <w:r w:rsidR="00306A1A">
        <w:t>Die Darstellung des</w:t>
      </w:r>
      <w:r w:rsidR="003617E4">
        <w:t xml:space="preserve"> Baum</w:t>
      </w:r>
      <w:r w:rsidR="00306A1A">
        <w:t>es geschieht mittels einer Animation</w:t>
      </w:r>
      <w:r>
        <w:t>.</w:t>
      </w:r>
    </w:p>
    <w:p w:rsidR="00502FE7" w:rsidRDefault="00577916" w:rsidP="00502FE7">
      <w:pPr>
        <w:keepNext/>
      </w:pPr>
      <w:r>
        <w:rPr>
          <w:noProof/>
          <w:lang w:eastAsia="de-CH"/>
        </w:rPr>
        <w:lastRenderedPageBreak/>
        <w:drawing>
          <wp:inline distT="0" distB="0" distL="0" distR="0" wp14:anchorId="26AC053E" wp14:editId="3051E9C0">
            <wp:extent cx="3899479" cy="292394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577916" w:rsidRPr="00AA02D5" w:rsidRDefault="00502FE7" w:rsidP="00502FE7">
      <w:pPr>
        <w:pStyle w:val="Caption"/>
        <w:rPr>
          <w:lang w:val="en-US"/>
        </w:rPr>
      </w:pPr>
      <w:bookmarkStart w:id="31" w:name="_Ref306607180"/>
      <w:bookmarkStart w:id="32" w:name="_Toc309036331"/>
      <w:proofErr w:type="spellStart"/>
      <w:r w:rsidRPr="00AA02D5">
        <w:rPr>
          <w:lang w:val="en-US"/>
        </w:rPr>
        <w:t>Abbildung</w:t>
      </w:r>
      <w:proofErr w:type="spellEnd"/>
      <w:r w:rsidRPr="00AA02D5">
        <w:rPr>
          <w:lang w:val="en-US"/>
        </w:rPr>
        <w:t xml:space="preserve"> </w:t>
      </w:r>
      <w:r w:rsidR="0007086B">
        <w:fldChar w:fldCharType="begin"/>
      </w:r>
      <w:r w:rsidR="0007086B" w:rsidRPr="00AA02D5">
        <w:rPr>
          <w:lang w:val="en-US"/>
        </w:rPr>
        <w:instrText xml:space="preserve"> SEQ Abbildung \* ARABIC </w:instrText>
      </w:r>
      <w:r w:rsidR="0007086B">
        <w:fldChar w:fldCharType="separate"/>
      </w:r>
      <w:r w:rsidR="00534F37">
        <w:rPr>
          <w:noProof/>
          <w:lang w:val="en-US"/>
        </w:rPr>
        <w:t>7</w:t>
      </w:r>
      <w:r w:rsidR="0007086B">
        <w:rPr>
          <w:noProof/>
        </w:rPr>
        <w:fldChar w:fldCharType="end"/>
      </w:r>
      <w:r w:rsidRPr="00AA02D5">
        <w:rPr>
          <w:lang w:val="en-US"/>
        </w:rPr>
        <w:t xml:space="preserve"> </w:t>
      </w:r>
      <w:r w:rsidR="00C13070">
        <w:rPr>
          <w:lang w:val="en-US"/>
        </w:rPr>
        <w:t>-</w:t>
      </w:r>
      <w:r w:rsidRPr="00AA02D5">
        <w:rPr>
          <w:lang w:val="en-US"/>
        </w:rPr>
        <w:t xml:space="preserve"> </w:t>
      </w:r>
      <w:r w:rsidR="001F34D5" w:rsidRPr="00AA02D5">
        <w:rPr>
          <w:lang w:val="en-US"/>
        </w:rPr>
        <w:t>Tree View</w:t>
      </w:r>
      <w:r w:rsidR="00666E95">
        <w:rPr>
          <w:lang w:val="en-US"/>
        </w:rPr>
        <w:t>,</w:t>
      </w:r>
      <w:r w:rsidR="001F34D5" w:rsidRPr="00AA02D5">
        <w:rPr>
          <w:lang w:val="en-US"/>
        </w:rPr>
        <w:t xml:space="preserve"> </w:t>
      </w:r>
      <w:proofErr w:type="spellStart"/>
      <w:r w:rsidRPr="00AA02D5">
        <w:rPr>
          <w:lang w:val="en-US"/>
        </w:rPr>
        <w:t>Variante</w:t>
      </w:r>
      <w:proofErr w:type="spellEnd"/>
      <w:r w:rsidRPr="00AA02D5">
        <w:rPr>
          <w:lang w:val="en-US"/>
        </w:rPr>
        <w:t xml:space="preserve"> A1</w:t>
      </w:r>
      <w:bookmarkEnd w:id="31"/>
      <w:bookmarkEnd w:id="32"/>
    </w:p>
    <w:p w:rsidR="00577916" w:rsidRDefault="00577916" w:rsidP="007A2A95">
      <w:pPr>
        <w:pStyle w:val="Heading5"/>
      </w:pPr>
      <w:bookmarkStart w:id="33" w:name="_Ref306359664"/>
      <w:r>
        <w:t>Variante A2</w:t>
      </w:r>
      <w:bookmarkEnd w:id="33"/>
    </w:p>
    <w:p w:rsidR="00577916" w:rsidRPr="002E4947" w:rsidRDefault="0024587B" w:rsidP="00577916">
      <w:r>
        <w:t>Die zweite</w:t>
      </w:r>
      <w:r w:rsidR="00577916">
        <w:t xml:space="preserve"> Variante ist </w:t>
      </w:r>
      <w:r>
        <w:t>von der Funktion und der Optik her etwas</w:t>
      </w:r>
      <w:r w:rsidR="00577916">
        <w:t xml:space="preserve"> </w:t>
      </w:r>
      <w:r>
        <w:t>anders</w:t>
      </w:r>
      <w:r w:rsidR="00577916">
        <w:t xml:space="preserve">. </w:t>
      </w:r>
      <w:r>
        <w:t xml:space="preserve">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t>3.1.6</w:t>
      </w:r>
      <w:r>
        <w:fldChar w:fldCharType="end"/>
      </w:r>
      <w:r>
        <w:t xml:space="preserve"> </w:t>
      </w:r>
      <w:r w:rsidR="00957058">
        <w:t>„</w:t>
      </w:r>
      <w:r>
        <w:fldChar w:fldCharType="begin"/>
      </w:r>
      <w:r>
        <w:instrText xml:space="preserve"> REF _Ref306606766 \h </w:instrText>
      </w:r>
      <w:r>
        <w:fldChar w:fldCharType="separate"/>
      </w:r>
      <w:r>
        <w:t>Detailansichten</w:t>
      </w:r>
      <w:r>
        <w:fldChar w:fldCharType="end"/>
      </w:r>
      <w:r w:rsidR="00957058">
        <w:t>“</w:t>
      </w:r>
      <w:r>
        <w:t xml:space="preserve">). Wieder dient der bei der Auswahl der Knoten durchlaufene Pfad zur Übersicht (am oberen Rand dargestellt). </w:t>
      </w:r>
      <w:r w:rsidR="00577916">
        <w:t xml:space="preserve">Die verschiedenen </w:t>
      </w:r>
      <w:r>
        <w:t>Begriffe der in der Detailsicht aktuell dargestellten</w:t>
      </w:r>
      <w:r w:rsidR="00577916">
        <w:t xml:space="preserve"> Project Note werden rechts</w:t>
      </w:r>
      <w:r w:rsidR="00C13070">
        <w:t xml:space="preserve"> neben</w:t>
      </w:r>
      <w:r>
        <w:t xml:space="preserve"> der Ansicht aufgelistet. Sobald einer</w:t>
      </w:r>
      <w:r w:rsidR="00577916">
        <w:t xml:space="preserve"> dieser </w:t>
      </w:r>
      <w:r>
        <w:t xml:space="preserve">Begriffe </w:t>
      </w:r>
      <w:r w:rsidR="00577916">
        <w:t>ausgewählt wird, wechseln oben in der Navigation die</w:t>
      </w:r>
      <w:r w:rsidR="00DB3723">
        <w:t xml:space="preserve"> </w:t>
      </w:r>
      <w:r w:rsidR="00577916">
        <w:t>Knoten</w:t>
      </w:r>
      <w:r>
        <w:t xml:space="preserve"> und die Detailansicht passt sich entsprechend an</w:t>
      </w:r>
      <w:r w:rsidR="00577916">
        <w:t>.</w:t>
      </w:r>
    </w:p>
    <w:p w:rsidR="00502FE7" w:rsidRDefault="00577916" w:rsidP="00502FE7">
      <w:pPr>
        <w:keepNext/>
      </w:pPr>
      <w:r>
        <w:rPr>
          <w:noProof/>
          <w:lang w:eastAsia="de-CH"/>
        </w:rPr>
        <w:drawing>
          <wp:inline distT="0" distB="0" distL="0" distR="0" wp14:anchorId="51813680" wp14:editId="6514BED7">
            <wp:extent cx="5760720" cy="43448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577916" w:rsidRPr="0021005C" w:rsidRDefault="00502FE7" w:rsidP="00502FE7">
      <w:pPr>
        <w:pStyle w:val="Caption"/>
        <w:rPr>
          <w:lang w:val="en-US"/>
        </w:rPr>
      </w:pPr>
      <w:bookmarkStart w:id="34" w:name="_Toc309036332"/>
      <w:proofErr w:type="spellStart"/>
      <w:r w:rsidRPr="0021005C">
        <w:rPr>
          <w:lang w:val="en-US"/>
        </w:rPr>
        <w:t>Abbildung</w:t>
      </w:r>
      <w:proofErr w:type="spellEnd"/>
      <w:r w:rsidRPr="0021005C">
        <w:rPr>
          <w:lang w:val="en-US"/>
        </w:rPr>
        <w:t xml:space="preserve"> </w:t>
      </w:r>
      <w:r w:rsidR="0007086B">
        <w:fldChar w:fldCharType="begin"/>
      </w:r>
      <w:r w:rsidR="0007086B" w:rsidRPr="0021005C">
        <w:rPr>
          <w:lang w:val="en-US"/>
        </w:rPr>
        <w:instrText xml:space="preserve"> SEQ Abbildung \* ARABIC </w:instrText>
      </w:r>
      <w:r w:rsidR="0007086B">
        <w:fldChar w:fldCharType="separate"/>
      </w:r>
      <w:r w:rsidR="00534F37">
        <w:rPr>
          <w:noProof/>
          <w:lang w:val="en-US"/>
        </w:rPr>
        <w:t>8</w:t>
      </w:r>
      <w:r w:rsidR="0007086B">
        <w:rPr>
          <w:noProof/>
        </w:rPr>
        <w:fldChar w:fldCharType="end"/>
      </w:r>
      <w:r w:rsidRPr="0021005C">
        <w:rPr>
          <w:lang w:val="en-US"/>
        </w:rPr>
        <w:t xml:space="preserve"> </w:t>
      </w:r>
      <w:r w:rsidR="00C13070" w:rsidRPr="0021005C">
        <w:rPr>
          <w:lang w:val="en-US"/>
        </w:rPr>
        <w:t>-</w:t>
      </w:r>
      <w:r w:rsidRPr="0021005C">
        <w:rPr>
          <w:lang w:val="en-US"/>
        </w:rPr>
        <w:t xml:space="preserve"> </w:t>
      </w:r>
      <w:r w:rsidR="00AA02D5" w:rsidRPr="0021005C">
        <w:rPr>
          <w:lang w:val="en-US"/>
        </w:rPr>
        <w:t>Tree View</w:t>
      </w:r>
      <w:r w:rsidR="00666E95" w:rsidRPr="0021005C">
        <w:rPr>
          <w:lang w:val="en-US"/>
        </w:rPr>
        <w:t>,</w:t>
      </w:r>
      <w:r w:rsidR="00AA02D5" w:rsidRPr="0021005C">
        <w:rPr>
          <w:lang w:val="en-US"/>
        </w:rPr>
        <w:t xml:space="preserve"> </w:t>
      </w:r>
      <w:proofErr w:type="spellStart"/>
      <w:r w:rsidRPr="0021005C">
        <w:rPr>
          <w:lang w:val="en-US"/>
        </w:rPr>
        <w:t>Var</w:t>
      </w:r>
      <w:r w:rsidR="00F97C59" w:rsidRPr="0021005C">
        <w:rPr>
          <w:lang w:val="en-US"/>
        </w:rPr>
        <w:t>ia</w:t>
      </w:r>
      <w:r w:rsidRPr="0021005C">
        <w:rPr>
          <w:lang w:val="en-US"/>
        </w:rPr>
        <w:t>nte</w:t>
      </w:r>
      <w:proofErr w:type="spellEnd"/>
      <w:r w:rsidRPr="0021005C">
        <w:rPr>
          <w:lang w:val="en-US"/>
        </w:rPr>
        <w:t xml:space="preserve"> A2</w:t>
      </w:r>
      <w:bookmarkEnd w:id="34"/>
    </w:p>
    <w:p w:rsidR="0024587B" w:rsidRPr="00426533" w:rsidRDefault="0024587B" w:rsidP="0024587B">
      <w:pPr>
        <w:pStyle w:val="Heading5"/>
      </w:pPr>
      <w:r>
        <w:lastRenderedPageBreak/>
        <w:t>Fazit Variante A</w:t>
      </w:r>
    </w:p>
    <w:p w:rsidR="00577916" w:rsidRDefault="00577916" w:rsidP="00577916">
      <w:r>
        <w:t>Bei beiden Varianten ergeben sich folgende Probleme:</w:t>
      </w:r>
    </w:p>
    <w:p w:rsidR="00577916" w:rsidRDefault="00C64AD2" w:rsidP="00577916">
      <w:r>
        <w:t>V</w:t>
      </w:r>
      <w:r w:rsidR="00577916">
        <w:t xml:space="preserve">erschiedenen Elemente werden doppelt aufgelistet. </w:t>
      </w:r>
      <w:r w:rsidR="00C13070">
        <w:t xml:space="preserve">Als Beispiel siehe </w:t>
      </w:r>
      <w:r w:rsidR="00957058">
        <w:t>„</w:t>
      </w:r>
      <w:r w:rsidR="00C13070">
        <w:fldChar w:fldCharType="begin"/>
      </w:r>
      <w:r w:rsidR="00C13070">
        <w:instrText xml:space="preserve"> REF _Ref306607180 \h </w:instrText>
      </w:r>
      <w:r w:rsidR="00C13070">
        <w:fldChar w:fldCharType="separate"/>
      </w:r>
      <w:r w:rsidR="00C13070" w:rsidRPr="00C13070">
        <w:t xml:space="preserve">Abbildung </w:t>
      </w:r>
      <w:r w:rsidR="00C13070" w:rsidRPr="00C13070">
        <w:rPr>
          <w:noProof/>
        </w:rPr>
        <w:t>5</w:t>
      </w:r>
      <w:r w:rsidR="00C13070" w:rsidRPr="00C13070">
        <w:t xml:space="preserve"> - </w:t>
      </w:r>
      <w:proofErr w:type="spellStart"/>
      <w:r w:rsidR="00C13070" w:rsidRPr="00C13070">
        <w:t>Tree</w:t>
      </w:r>
      <w:proofErr w:type="spellEnd"/>
      <w:r w:rsidR="00C13070" w:rsidRPr="00C13070">
        <w:t xml:space="preserve"> View, Variante A1</w:t>
      </w:r>
      <w:r w:rsidR="00C13070">
        <w:fldChar w:fldCharType="end"/>
      </w:r>
      <w:r w:rsidR="00957058">
        <w:t>“</w:t>
      </w:r>
      <w:r w:rsidR="00C13070">
        <w:t>: D</w:t>
      </w:r>
      <w:r w:rsidR="00577916">
        <w:t xml:space="preserve">er Knoten Technologien </w:t>
      </w:r>
      <w:r w:rsidR="00C13070">
        <w:t xml:space="preserve">ist </w:t>
      </w:r>
      <w:r w:rsidR="00577916">
        <w:t>zweimal aufgelistet. Das erste Mal bei der Hauptnavigation zur Project Not</w:t>
      </w:r>
      <w:r w:rsidR="00C13070">
        <w:t>e, d</w:t>
      </w:r>
      <w:r>
        <w:t>as zweite Mal in der Wolke mit den</w:t>
      </w:r>
      <w:r w:rsidR="00577916">
        <w:t xml:space="preserve"> Informationen </w:t>
      </w:r>
      <w:r>
        <w:t xml:space="preserve">zu </w:t>
      </w:r>
      <w:r w:rsidR="00577916">
        <w:t>der jeweiligen P</w:t>
      </w:r>
      <w:r>
        <w:t xml:space="preserve">roject </w:t>
      </w:r>
      <w:r w:rsidR="00577916">
        <w:t>N</w:t>
      </w:r>
      <w:r>
        <w:t>ote</w:t>
      </w:r>
      <w:r w:rsidR="00577916">
        <w:t>.</w:t>
      </w:r>
    </w:p>
    <w:p w:rsidR="00577916" w:rsidRDefault="00577916" w:rsidP="007A2A95">
      <w:pPr>
        <w:pStyle w:val="Heading4"/>
      </w:pPr>
      <w:r>
        <w:t>Variante B</w:t>
      </w:r>
    </w:p>
    <w:p w:rsidR="00C13070" w:rsidRDefault="00C13070" w:rsidP="00577916">
      <w:r>
        <w:t>Die ausgewählte Project Note befindet sich in der Mitte des Bildschirmes, die verschiedenen Hauptkategorien</w:t>
      </w:r>
      <w:r w:rsidR="00577916">
        <w:t xml:space="preserve"> ordnen sich immer um das gerade ausgewählte Element an. </w:t>
      </w:r>
      <w:r>
        <w:t>Die verschiedenen Begriffe, welche sich auf die aktuell dargestellte Project Note beziehen, werden am jeweiligen Hauptkategorienknoten angehängt und so dargestellt. An den äussersten Knoten werden die zugehörigen Project Notes in minimierter Form angezeigt.</w:t>
      </w:r>
    </w:p>
    <w:p w:rsidR="00577916" w:rsidRPr="00A72269" w:rsidRDefault="00C13070" w:rsidP="00577916">
      <w:r>
        <w:t>Durch diese Art der Darstellung der Knoten</w:t>
      </w:r>
      <w:r w:rsidR="00577916">
        <w:t xml:space="preserve"> entfällt die doppelte Auflistung der Elemente</w:t>
      </w:r>
      <w:r>
        <w:t xml:space="preserve">, welche in Variante A (Unterkapitel </w:t>
      </w:r>
      <w:r>
        <w:fldChar w:fldCharType="begin"/>
      </w:r>
      <w:r>
        <w:instrText xml:space="preserve"> REF _Ref306607590 \r \h </w:instrText>
      </w:r>
      <w:r>
        <w:fldChar w:fldCharType="separate"/>
      </w:r>
      <w:r>
        <w:t>3.1.2.1</w:t>
      </w:r>
      <w:r>
        <w:fldChar w:fldCharType="end"/>
      </w:r>
      <w:r>
        <w:t xml:space="preserve"> </w:t>
      </w:r>
      <w:r w:rsidR="00957058">
        <w:t>„</w:t>
      </w:r>
      <w:r>
        <w:fldChar w:fldCharType="begin"/>
      </w:r>
      <w:r>
        <w:instrText xml:space="preserve"> REF _Ref306607590 \h </w:instrText>
      </w:r>
      <w:r>
        <w:fldChar w:fldCharType="separate"/>
      </w:r>
      <w:r>
        <w:t>Variante A</w:t>
      </w:r>
      <w:r>
        <w:fldChar w:fldCharType="end"/>
      </w:r>
      <w:r w:rsidR="00957058">
        <w:t>“</w:t>
      </w:r>
      <w:r>
        <w:t>) das Problem ist</w:t>
      </w:r>
      <w:r w:rsidR="00577916">
        <w:t>.</w:t>
      </w:r>
    </w:p>
    <w:p w:rsidR="009B5B7D" w:rsidRDefault="00577916" w:rsidP="009B5B7D">
      <w:pPr>
        <w:keepNext/>
      </w:pPr>
      <w:r>
        <w:rPr>
          <w:noProof/>
          <w:lang w:eastAsia="de-CH"/>
        </w:rPr>
        <w:drawing>
          <wp:inline distT="0" distB="0" distL="0" distR="0" wp14:anchorId="67EA1EFC" wp14:editId="1BB3A46F">
            <wp:extent cx="5760720" cy="28973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577916" w:rsidRPr="00402934" w:rsidRDefault="009B5B7D" w:rsidP="009B5B7D">
      <w:pPr>
        <w:pStyle w:val="Caption"/>
      </w:pPr>
      <w:bookmarkStart w:id="35" w:name="_Toc309036333"/>
      <w:r w:rsidRPr="00402934">
        <w:t xml:space="preserve">Abbildung </w:t>
      </w:r>
      <w:r w:rsidR="0007086B">
        <w:fldChar w:fldCharType="begin"/>
      </w:r>
      <w:r w:rsidR="0007086B" w:rsidRPr="00402934">
        <w:instrText xml:space="preserve"> SEQ Abbildung \* ARABIC </w:instrText>
      </w:r>
      <w:r w:rsidR="0007086B">
        <w:fldChar w:fldCharType="separate"/>
      </w:r>
      <w:r w:rsidR="00534F37">
        <w:rPr>
          <w:noProof/>
        </w:rPr>
        <w:t>9</w:t>
      </w:r>
      <w:r w:rsidR="0007086B">
        <w:rPr>
          <w:noProof/>
        </w:rPr>
        <w:fldChar w:fldCharType="end"/>
      </w:r>
      <w:r w:rsidRPr="00402934">
        <w:t xml:space="preserve"> </w:t>
      </w:r>
      <w:r w:rsidR="00C13070" w:rsidRPr="00402934">
        <w:t>-</w:t>
      </w:r>
      <w:r w:rsidRPr="00402934">
        <w:t xml:space="preserve"> </w:t>
      </w:r>
      <w:proofErr w:type="spellStart"/>
      <w:r w:rsidR="00864A2A" w:rsidRPr="00402934">
        <w:t>Tree</w:t>
      </w:r>
      <w:proofErr w:type="spellEnd"/>
      <w:r w:rsidR="00864A2A" w:rsidRPr="00402934">
        <w:t xml:space="preserve"> View</w:t>
      </w:r>
      <w:r w:rsidR="00666E95" w:rsidRPr="00402934">
        <w:t>,</w:t>
      </w:r>
      <w:r w:rsidR="00864A2A" w:rsidRPr="00402934">
        <w:t xml:space="preserve"> </w:t>
      </w:r>
      <w:r w:rsidRPr="00402934">
        <w:t>Variante B</w:t>
      </w:r>
      <w:bookmarkEnd w:id="35"/>
    </w:p>
    <w:p w:rsidR="00577916" w:rsidRDefault="00577916" w:rsidP="00577916">
      <w:r>
        <w:t>Bei dieser Variante ergeben sich folgende Probleme:</w:t>
      </w:r>
    </w:p>
    <w:p w:rsidR="00C2426B" w:rsidRDefault="00C2426B" w:rsidP="00577916">
      <w:r>
        <w:t xml:space="preserve">Eine Project Note besitzt Angaben zu mehreren Oberkategorien. Das Projekt einer der am Knoten </w:t>
      </w:r>
      <w:r w:rsidR="00957058">
        <w:t>„</w:t>
      </w:r>
      <w:r>
        <w:t>Post</w:t>
      </w:r>
      <w:r w:rsidR="00957058">
        <w:t>“</w:t>
      </w:r>
      <w:r>
        <w:t xml:space="preserve"> angehängten Project Notes ist beispielsweise mit der Technologie C++ erstellt worden. Nun wird diese bestimmte PN zweimal dargestellt, einmal am Knoten </w:t>
      </w:r>
      <w:r w:rsidR="00957058">
        <w:t>„</w:t>
      </w:r>
      <w:r>
        <w:t>Post</w:t>
      </w:r>
      <w:r w:rsidR="00957058">
        <w:t>“</w:t>
      </w:r>
      <w:r>
        <w:t xml:space="preserve"> und das zweite Mal am Knoten </w:t>
      </w:r>
      <w:r w:rsidR="00957058">
        <w:t>„</w:t>
      </w:r>
      <w:r>
        <w:t>C++</w:t>
      </w:r>
      <w:r w:rsidR="00957058">
        <w:t>“</w:t>
      </w:r>
      <w:r>
        <w:t xml:space="preserve">. </w:t>
      </w:r>
    </w:p>
    <w:p w:rsidR="00577916" w:rsidRDefault="00C55671" w:rsidP="00577916">
      <w:r>
        <w:t>Es ist nicht ersichtlich, welcher Pfad zur in der Bildschirmmitte dargestellten Project Note führte, da eine Navigationshilfe fehlt.</w:t>
      </w:r>
    </w:p>
    <w:p w:rsidR="00577916" w:rsidRDefault="00577916" w:rsidP="007A2A95">
      <w:pPr>
        <w:pStyle w:val="Heading4"/>
      </w:pPr>
      <w:r>
        <w:t>Fazit</w:t>
      </w:r>
    </w:p>
    <w:p w:rsidR="00577916" w:rsidRDefault="00C55671" w:rsidP="00577916">
      <w:r>
        <w:t>Im Allgemeinen erge</w:t>
      </w:r>
      <w:r w:rsidR="00577916">
        <w:t xml:space="preserve">ben sich mit der </w:t>
      </w:r>
      <w:proofErr w:type="spellStart"/>
      <w:r w:rsidR="00577916">
        <w:t>Tree</w:t>
      </w:r>
      <w:proofErr w:type="spellEnd"/>
      <w:r w:rsidR="00577916">
        <w:t xml:space="preserve"> View </w:t>
      </w:r>
      <w:r>
        <w:t xml:space="preserve">zusätzlich </w:t>
      </w:r>
      <w:r w:rsidR="00577916">
        <w:t>die folgenden Probleme:</w:t>
      </w:r>
    </w:p>
    <w:p w:rsidR="00C55671" w:rsidRDefault="00C55671" w:rsidP="00577916">
      <w:r>
        <w:t xml:space="preserve">An </w:t>
      </w:r>
      <w:r w:rsidR="00577916">
        <w:t xml:space="preserve">gewissen Knoten sind so viele Project Notes angehängt, dass diese nicht alle gleichzeitig dargestellt werden können. Dies </w:t>
      </w:r>
      <w:r>
        <w:t>ist aber nicht nur auf der Höhe der Project Notes-Knoten der Fall,</w:t>
      </w:r>
      <w:r w:rsidR="00577916">
        <w:t xml:space="preserve"> sondern schon bei der Auflistung der verschiedenen Firmen. </w:t>
      </w:r>
    </w:p>
    <w:p w:rsidR="00BD73E2" w:rsidRDefault="00577916" w:rsidP="00577916">
      <w:r>
        <w:t>Zudem werden Proj</w:t>
      </w:r>
      <w:r w:rsidR="00C55671">
        <w:t xml:space="preserve">ect Notes mehrfach aufgelistet: Die PN eines </w:t>
      </w:r>
      <w:r>
        <w:t>Projekt</w:t>
      </w:r>
      <w:r w:rsidR="00C55671">
        <w:t>es,</w:t>
      </w:r>
      <w:r>
        <w:t xml:space="preserve"> welches mit den Technologien C# und C++ </w:t>
      </w:r>
      <w:r w:rsidR="00C55671">
        <w:t>erstellt worden ist, wird</w:t>
      </w:r>
      <w:r>
        <w:t xml:space="preserve"> bei beid</w:t>
      </w:r>
      <w:r w:rsidR="00C55671">
        <w:t>en Kategorien angezeigt</w:t>
      </w:r>
      <w:r>
        <w:t>.</w:t>
      </w:r>
    </w:p>
    <w:p w:rsidR="00577916" w:rsidRDefault="00577916" w:rsidP="00577916">
      <w:r>
        <w:t xml:space="preserve">Die </w:t>
      </w:r>
      <w:proofErr w:type="spellStart"/>
      <w:r>
        <w:t>Tree</w:t>
      </w:r>
      <w:proofErr w:type="spellEnd"/>
      <w:r>
        <w:t xml:space="preserve"> View wurde daher für dieses Projekt als </w:t>
      </w:r>
      <w:r w:rsidR="00621B76">
        <w:t>nur teilweise geeignet</w:t>
      </w:r>
      <w:r>
        <w:t xml:space="preserve"> eingestuft.</w:t>
      </w:r>
    </w:p>
    <w:p w:rsidR="007721A5" w:rsidRDefault="007721A5">
      <w:pPr>
        <w:rPr>
          <w:color w:val="4F4F59"/>
          <w:spacing w:val="15"/>
          <w:sz w:val="22"/>
          <w:szCs w:val="22"/>
        </w:rPr>
      </w:pPr>
      <w:bookmarkStart w:id="36" w:name="_Ref306359373"/>
      <w:bookmarkStart w:id="37" w:name="_Ref306359376"/>
      <w:r>
        <w:br w:type="page"/>
      </w:r>
    </w:p>
    <w:p w:rsidR="00677E6D" w:rsidRDefault="00677E6D" w:rsidP="007A2A95">
      <w:pPr>
        <w:pStyle w:val="Heading3"/>
      </w:pPr>
      <w:bookmarkStart w:id="38" w:name="_Toc309036311"/>
      <w:r>
        <w:lastRenderedPageBreak/>
        <w:t>Spider View</w:t>
      </w:r>
      <w:bookmarkEnd w:id="36"/>
      <w:bookmarkEnd w:id="37"/>
      <w:bookmarkEnd w:id="38"/>
    </w:p>
    <w:p w:rsidR="00677E6D" w:rsidRDefault="00FC4902" w:rsidP="00677E6D">
      <w:r>
        <w:t>In</w:t>
      </w:r>
      <w:r w:rsidR="007721A5">
        <w:t xml:space="preserve"> der Spider View werden alle Project Notes</w:t>
      </w:r>
      <w:r>
        <w:t xml:space="preserve"> als eine Art Netz dargestellt</w:t>
      </w:r>
      <w:r w:rsidR="00677E6D">
        <w:t xml:space="preserve">. In der Mitte wird jeweils die aktuelle PN </w:t>
      </w:r>
      <w:r w:rsidR="007721A5">
        <w:t xml:space="preserve">so dargestellt, </w:t>
      </w:r>
      <w:r w:rsidR="00677E6D">
        <w:t>dass der Benutzer de</w:t>
      </w:r>
      <w:r w:rsidR="007721A5">
        <w:t>re</w:t>
      </w:r>
      <w:r w:rsidR="00677E6D">
        <w:t>n Inhalt lesen kann. Wählt der Benutzer eine andere P</w:t>
      </w:r>
      <w:r w:rsidR="00957058">
        <w:t xml:space="preserve">roject </w:t>
      </w:r>
      <w:r w:rsidR="00677E6D">
        <w:t>N</w:t>
      </w:r>
      <w:r w:rsidR="00957058">
        <w:t>ote</w:t>
      </w:r>
      <w:r w:rsidR="00677E6D">
        <w:t xml:space="preserve"> aus, so wird zu dieser navigiert, wobei die vorherige PN geschlossen und die neue PN</w:t>
      </w:r>
      <w:r w:rsidR="007721A5">
        <w:t xml:space="preserve"> wieder in der Bildschirmmitte</w:t>
      </w:r>
      <w:r w:rsidR="00677E6D">
        <w:t xml:space="preserve"> geöffnet</w:t>
      </w:r>
      <w:r w:rsidR="007721A5">
        <w:t xml:space="preserve"> wird</w:t>
      </w:r>
      <w:r w:rsidR="00677E6D">
        <w:t>.</w:t>
      </w:r>
    </w:p>
    <w:p w:rsidR="0011711F" w:rsidRDefault="0011711F" w:rsidP="0011711F">
      <w:pPr>
        <w:keepNext/>
      </w:pPr>
      <w:r>
        <w:rPr>
          <w:noProof/>
          <w:lang w:eastAsia="de-CH"/>
        </w:rPr>
        <w:drawing>
          <wp:inline distT="0" distB="0" distL="0" distR="0" wp14:anchorId="55B7E59A" wp14:editId="0AF03664">
            <wp:extent cx="2930049" cy="39595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11711F" w:rsidRDefault="0011711F" w:rsidP="0011711F">
      <w:pPr>
        <w:pStyle w:val="Caption"/>
      </w:pPr>
      <w:bookmarkStart w:id="39" w:name="_Toc309036334"/>
      <w:r>
        <w:t xml:space="preserve">Abbildung </w:t>
      </w:r>
      <w:fldSimple w:instr=" SEQ Abbildung \* ARABIC ">
        <w:r w:rsidR="00534F37">
          <w:rPr>
            <w:noProof/>
          </w:rPr>
          <w:t>10</w:t>
        </w:r>
      </w:fldSimple>
      <w:r>
        <w:t xml:space="preserve"> - Spider View</w:t>
      </w:r>
      <w:bookmarkEnd w:id="39"/>
    </w:p>
    <w:p w:rsidR="001C316C" w:rsidRDefault="001C316C" w:rsidP="00BF51C8">
      <w:pPr>
        <w:ind w:left="360"/>
      </w:pPr>
      <w:r>
        <w:t>Der Aufbau geschieht hierbei wie bei einem Baum und enthält keine Zyklen. Damit dieser nicht immer gleich aussieht, wird der Baum zufällig aufgebaut (z.B. ein Mal pro Tag). Dies funktioniert folgendermassen:</w:t>
      </w:r>
    </w:p>
    <w:p w:rsidR="00677E6D" w:rsidRDefault="00677E6D" w:rsidP="00677E6D">
      <w:pPr>
        <w:pStyle w:val="ListParagraph"/>
        <w:numPr>
          <w:ilvl w:val="0"/>
          <w:numId w:val="8"/>
        </w:numPr>
        <w:spacing w:after="200" w:line="276" w:lineRule="auto"/>
      </w:pPr>
      <w:r>
        <w:t xml:space="preserve">Zufällige </w:t>
      </w:r>
      <w:r w:rsidR="004F054A">
        <w:t>PN auswählen, diese als Startknoten</w:t>
      </w:r>
      <w:r>
        <w:t xml:space="preserve"> zeichnen.</w:t>
      </w:r>
    </w:p>
    <w:p w:rsidR="00677E6D" w:rsidRDefault="00677E6D" w:rsidP="00677E6D">
      <w:pPr>
        <w:pStyle w:val="ListParagraph"/>
        <w:numPr>
          <w:ilvl w:val="0"/>
          <w:numId w:val="8"/>
        </w:numPr>
        <w:spacing w:after="200" w:line="276" w:lineRule="auto"/>
      </w:pPr>
      <w:r>
        <w:t xml:space="preserve">3-5 ähnliche PN </w:t>
      </w:r>
      <w:r w:rsidR="005E1517">
        <w:t xml:space="preserve">pro </w:t>
      </w:r>
      <w:r>
        <w:t xml:space="preserve">neu </w:t>
      </w:r>
      <w:r w:rsidR="00455DB7">
        <w:t>gezeichnete</w:t>
      </w:r>
      <w:r>
        <w:t xml:space="preserve"> PN suchen, zeichnen und dann mit dieser PN verbinden. Die Verbindung wird mit </w:t>
      </w:r>
      <w:r w:rsidR="00894835">
        <w:t>einem</w:t>
      </w:r>
      <w:r>
        <w:t xml:space="preserve"> </w:t>
      </w:r>
      <w:r w:rsidR="00894835">
        <w:t xml:space="preserve">übereinstimmendem </w:t>
      </w:r>
      <w:r>
        <w:t>Attribut beschrieben (z.B. C#).</w:t>
      </w:r>
    </w:p>
    <w:p w:rsidR="00677E6D" w:rsidRDefault="007721A5" w:rsidP="00677E6D">
      <w:pPr>
        <w:pStyle w:val="ListParagraph"/>
        <w:numPr>
          <w:ilvl w:val="0"/>
          <w:numId w:val="8"/>
        </w:numPr>
        <w:spacing w:after="200" w:line="276" w:lineRule="auto"/>
      </w:pPr>
      <w:r>
        <w:t>Weiter mit Schritt 2</w:t>
      </w:r>
      <w:r w:rsidR="00677E6D">
        <w:t xml:space="preserve"> so lange nicht alle PN gezeichnet sind.</w:t>
      </w:r>
    </w:p>
    <w:p w:rsidR="00677E6D" w:rsidRDefault="00677E6D" w:rsidP="00677E6D">
      <w:r>
        <w:t xml:space="preserve">Wie </w:t>
      </w:r>
      <w:r w:rsidR="007721A5">
        <w:t xml:space="preserve">im Unterkapitel </w:t>
      </w:r>
      <w:r w:rsidR="007721A5">
        <w:fldChar w:fldCharType="begin"/>
      </w:r>
      <w:r w:rsidR="007721A5">
        <w:instrText xml:space="preserve"> REF _Ref306610292 \r \h </w:instrText>
      </w:r>
      <w:r w:rsidR="007721A5">
        <w:fldChar w:fldCharType="separate"/>
      </w:r>
      <w:r w:rsidR="007721A5">
        <w:t>3.1.1</w:t>
      </w:r>
      <w:r w:rsidR="007721A5">
        <w:fldChar w:fldCharType="end"/>
      </w:r>
      <w:r w:rsidR="007721A5">
        <w:t xml:space="preserve"> „</w:t>
      </w:r>
      <w:r w:rsidR="007721A5">
        <w:fldChar w:fldCharType="begin"/>
      </w:r>
      <w:r w:rsidR="007721A5">
        <w:instrText xml:space="preserve"> REF _Ref306610290 \h </w:instrText>
      </w:r>
      <w:r w:rsidR="007721A5">
        <w:fldChar w:fldCharType="separate"/>
      </w:r>
      <w:r w:rsidR="007721A5">
        <w:t>Allgemeiner Ablauf des Programms</w:t>
      </w:r>
      <w:r w:rsidR="007721A5">
        <w:fldChar w:fldCharType="end"/>
      </w:r>
      <w:r w:rsidR="007721A5">
        <w:t>“</w:t>
      </w:r>
      <w:r>
        <w:t xml:space="preserve"> beschrieben, wechseln die P</w:t>
      </w:r>
      <w:r w:rsidR="00957058">
        <w:t xml:space="preserve">roject </w:t>
      </w:r>
      <w:r>
        <w:t>N</w:t>
      </w:r>
      <w:r w:rsidR="00957058">
        <w:t>otes</w:t>
      </w:r>
      <w:r>
        <w:t xml:space="preserve"> im Demo Modus ca. alle 30 Sekunden. In der Spider View wird dies so realisiert, dass eine zufällige PN gewählt wird und dann von der aktuellen PN zu der </w:t>
      </w:r>
      <w:r w:rsidR="00957058">
        <w:t>neu gewählten</w:t>
      </w:r>
      <w:r>
        <w:t xml:space="preserve"> PN </w:t>
      </w:r>
      <w:r w:rsidR="00957058">
        <w:t>navigiert</w:t>
      </w:r>
      <w:r>
        <w:t xml:space="preserve"> wird. Schön wäre natürlich, wenn sich dazu eine Animation mit </w:t>
      </w:r>
      <w:proofErr w:type="spellStart"/>
      <w:r>
        <w:t>Easing</w:t>
      </w:r>
      <w:proofErr w:type="spellEnd"/>
      <w:r>
        <w:t xml:space="preserve"> Effekt verwenden liesse.</w:t>
      </w:r>
    </w:p>
    <w:p w:rsidR="00677E6D" w:rsidRDefault="00677E6D" w:rsidP="007A2A95">
      <w:pPr>
        <w:pStyle w:val="Heading4"/>
      </w:pPr>
      <w:r>
        <w:t>Erweiterungen</w:t>
      </w:r>
    </w:p>
    <w:p w:rsidR="00677E6D" w:rsidRDefault="00677E6D" w:rsidP="00677E6D">
      <w:pPr>
        <w:pStyle w:val="ListParagraph"/>
        <w:numPr>
          <w:ilvl w:val="0"/>
          <w:numId w:val="7"/>
        </w:numPr>
        <w:spacing w:after="200" w:line="276" w:lineRule="auto"/>
      </w:pPr>
      <w:r>
        <w:t>Bei</w:t>
      </w:r>
      <w:r w:rsidR="00957058">
        <w:t xml:space="preserve"> der Navigation zwischen zwei Project Notes</w:t>
      </w:r>
      <w:r>
        <w:t xml:space="preserve"> wird mit einer Animation gearbeitet.</w:t>
      </w:r>
    </w:p>
    <w:p w:rsidR="00677E6D" w:rsidRDefault="00677E6D" w:rsidP="00677E6D">
      <w:pPr>
        <w:pStyle w:val="ListParagraph"/>
        <w:numPr>
          <w:ilvl w:val="0"/>
          <w:numId w:val="7"/>
        </w:numPr>
        <w:spacing w:after="200" w:line="276" w:lineRule="auto"/>
      </w:pPr>
      <w:r>
        <w:t>Dem Benutzer werden ein Vor</w:t>
      </w:r>
      <w:r w:rsidR="00CB265F">
        <w:t>- und Zurück-</w:t>
      </w:r>
      <w:r>
        <w:t>Button zur Verfügung gestellt, damit er in einer bestimmten Reihenfolge durch die P</w:t>
      </w:r>
      <w:r w:rsidR="00CB265F">
        <w:t xml:space="preserve">roject </w:t>
      </w:r>
      <w:r>
        <w:t>N</w:t>
      </w:r>
      <w:r w:rsidR="00CB265F">
        <w:t>otes</w:t>
      </w:r>
      <w:r>
        <w:t xml:space="preserve"> browsen kann.</w:t>
      </w:r>
    </w:p>
    <w:p w:rsidR="00677E6D" w:rsidRDefault="00CB265F" w:rsidP="00677E6D">
      <w:pPr>
        <w:pStyle w:val="ListParagraph"/>
        <w:numPr>
          <w:ilvl w:val="0"/>
          <w:numId w:val="7"/>
        </w:numPr>
        <w:spacing w:after="200" w:line="276" w:lineRule="auto"/>
      </w:pPr>
      <w:r>
        <w:t>Die</w:t>
      </w:r>
      <w:r w:rsidR="00677E6D">
        <w:t xml:space="preserve"> aktuelle P</w:t>
      </w:r>
      <w:r>
        <w:t xml:space="preserve">roject </w:t>
      </w:r>
      <w:r w:rsidR="00677E6D">
        <w:t>N</w:t>
      </w:r>
      <w:r>
        <w:t>ote</w:t>
      </w:r>
      <w:r w:rsidR="00677E6D">
        <w:t xml:space="preserve"> kann beliebig auf dem Bildschirm umhergezogen werden.</w:t>
      </w:r>
    </w:p>
    <w:p w:rsidR="00677E6D" w:rsidRDefault="00677E6D" w:rsidP="00677E6D">
      <w:pPr>
        <w:pStyle w:val="ListParagraph"/>
        <w:numPr>
          <w:ilvl w:val="1"/>
          <w:numId w:val="7"/>
        </w:numPr>
        <w:spacing w:after="200" w:line="276" w:lineRule="auto"/>
      </w:pPr>
      <w:r>
        <w:t>Das Netz um d</w:t>
      </w:r>
      <w:r w:rsidR="00CB265F">
        <w:t>ie</w:t>
      </w:r>
      <w:r>
        <w:t xml:space="preserve"> herumgezogene PN herum wird </w:t>
      </w:r>
      <w:r w:rsidR="00CB265F">
        <w:t>dadurch</w:t>
      </w:r>
      <w:r>
        <w:t xml:space="preserve"> verdrängt. Dies könnte z.B. mit einer Physik-Engine und „unsichtbaren Federn“ zwischen den einzelnen PN realisiert werden.</w:t>
      </w:r>
    </w:p>
    <w:p w:rsidR="00677E6D" w:rsidRDefault="00677E6D" w:rsidP="00677E6D">
      <w:pPr>
        <w:pStyle w:val="ListParagraph"/>
        <w:numPr>
          <w:ilvl w:val="0"/>
          <w:numId w:val="7"/>
        </w:numPr>
        <w:spacing w:after="200" w:line="276" w:lineRule="auto"/>
      </w:pPr>
      <w:r>
        <w:t>Zoom: Der Benutzer kann frei hinein und heraus zoomen mit Gesten.</w:t>
      </w:r>
      <w:r w:rsidRPr="004A43BF">
        <w:t xml:space="preserve"> </w:t>
      </w:r>
    </w:p>
    <w:p w:rsidR="00677E6D" w:rsidRDefault="00677E6D" w:rsidP="00677E6D">
      <w:pPr>
        <w:pStyle w:val="ListParagraph"/>
        <w:numPr>
          <w:ilvl w:val="0"/>
          <w:numId w:val="7"/>
        </w:numPr>
        <w:spacing w:after="200" w:line="276" w:lineRule="auto"/>
      </w:pPr>
      <w:r>
        <w:t>Querverbindungen zwischen P</w:t>
      </w:r>
      <w:r w:rsidR="00CB265F">
        <w:t xml:space="preserve">roject </w:t>
      </w:r>
      <w:r>
        <w:t>N</w:t>
      </w:r>
      <w:r w:rsidR="00CB265F">
        <w:t>ote</w:t>
      </w:r>
      <w:r>
        <w:t xml:space="preserve"> erlauben </w:t>
      </w:r>
      <w:r>
        <w:sym w:font="Wingdings" w:char="F0E8"/>
      </w:r>
      <w:r>
        <w:t xml:space="preserve"> Zyklen im Graph erlauben.</w:t>
      </w:r>
    </w:p>
    <w:p w:rsidR="00677E6D" w:rsidRDefault="00677E6D" w:rsidP="00677E6D">
      <w:pPr>
        <w:pStyle w:val="ListParagraph"/>
        <w:numPr>
          <w:ilvl w:val="0"/>
          <w:numId w:val="7"/>
        </w:numPr>
        <w:spacing w:after="200" w:line="276" w:lineRule="auto"/>
      </w:pPr>
      <w:r>
        <w:lastRenderedPageBreak/>
        <w:t>Das Netz wird so aufgebaut, sodass durch zufälliges Browsen jede P</w:t>
      </w:r>
      <w:r w:rsidR="00CB265F">
        <w:t xml:space="preserve">roject </w:t>
      </w:r>
      <w:r>
        <w:t>N</w:t>
      </w:r>
      <w:r w:rsidR="00CB265F">
        <w:t>ote</w:t>
      </w:r>
      <w:r>
        <w:t xml:space="preserve"> möglichst gleich häufig ausgewählt wird.</w:t>
      </w:r>
    </w:p>
    <w:p w:rsidR="00677E6D" w:rsidRDefault="00677E6D" w:rsidP="00677E6D">
      <w:pPr>
        <w:pStyle w:val="ListParagraph"/>
        <w:numPr>
          <w:ilvl w:val="0"/>
          <w:numId w:val="7"/>
        </w:numPr>
        <w:spacing w:after="200" w:line="276" w:lineRule="auto"/>
      </w:pPr>
      <w:r>
        <w:t>Beim Zeichnen des Baumes wird darauf geachtet, dass Gruppierungen entstehen (Bsp. Kunde: Swisscom).</w:t>
      </w:r>
    </w:p>
    <w:p w:rsidR="00677E6D" w:rsidRDefault="00677E6D" w:rsidP="00677E6D">
      <w:pPr>
        <w:pStyle w:val="ListParagraph"/>
        <w:numPr>
          <w:ilvl w:val="0"/>
          <w:numId w:val="7"/>
        </w:numPr>
        <w:spacing w:after="200" w:line="276" w:lineRule="auto"/>
      </w:pPr>
      <w:r>
        <w:t>Man kann nach gewissen PN Attributen filtern (siehe</w:t>
      </w:r>
      <w:r w:rsidR="00CB265F">
        <w:t xml:space="preserve"> Unterkapitel</w:t>
      </w:r>
      <w:r>
        <w:t xml:space="preserve"> </w:t>
      </w:r>
      <w:r>
        <w:fldChar w:fldCharType="begin"/>
      </w:r>
      <w:r>
        <w:instrText xml:space="preserve"> REF _Ref306014778 \r \h </w:instrText>
      </w:r>
      <w:r>
        <w:fldChar w:fldCharType="separate"/>
      </w:r>
      <w:r>
        <w:t>3.4</w:t>
      </w:r>
      <w:r>
        <w:fldChar w:fldCharType="end"/>
      </w:r>
      <w:r>
        <w:t xml:space="preserve"> </w:t>
      </w:r>
      <w:r w:rsidR="00CB265F">
        <w:t>„</w:t>
      </w:r>
      <w:r>
        <w:fldChar w:fldCharType="begin"/>
      </w:r>
      <w:r>
        <w:instrText xml:space="preserve"> REF _Ref306014784 \h </w:instrText>
      </w:r>
      <w:r>
        <w:fldChar w:fldCharType="separate"/>
      </w:r>
      <w:r>
        <w:t>Multi-Filter</w:t>
      </w:r>
      <w:r>
        <w:fldChar w:fldCharType="end"/>
      </w:r>
      <w:r w:rsidR="00CB265F">
        <w:t>“</w:t>
      </w:r>
      <w:r>
        <w:t>)</w:t>
      </w:r>
    </w:p>
    <w:p w:rsidR="003615CA" w:rsidRDefault="003615CA" w:rsidP="007A2A95">
      <w:pPr>
        <w:pStyle w:val="Heading3"/>
      </w:pPr>
      <w:bookmarkStart w:id="40" w:name="_Ref306014778"/>
      <w:bookmarkStart w:id="41" w:name="_Ref306014784"/>
      <w:bookmarkStart w:id="42" w:name="_Toc309036312"/>
      <w:r>
        <w:t>Multi-Filter</w:t>
      </w:r>
      <w:bookmarkEnd w:id="40"/>
      <w:bookmarkEnd w:id="41"/>
      <w:bookmarkEnd w:id="42"/>
    </w:p>
    <w:p w:rsidR="007A2A95" w:rsidRDefault="003615CA" w:rsidP="003615CA">
      <w:r>
        <w:t>Zu Beginn wird eine Detailansicht dargestellt, in der alle PN sichtb</w:t>
      </w:r>
      <w:r w:rsidR="00170EA1">
        <w:t>ar sind. Durch das Drücken des „Plus“</w:t>
      </w:r>
      <w:r>
        <w:t xml:space="preserve"> erscheint als zweiter Layer über der bisherigen Ansicht eine </w:t>
      </w:r>
      <w:proofErr w:type="spellStart"/>
      <w:r>
        <w:t>Tree</w:t>
      </w:r>
      <w:proofErr w:type="spellEnd"/>
      <w:r>
        <w:t xml:space="preserve"> View</w:t>
      </w:r>
      <w:r w:rsidR="00CB265F">
        <w:t xml:space="preserve"> (siehe Unterkapitel </w:t>
      </w:r>
      <w:r w:rsidR="00CB265F">
        <w:fldChar w:fldCharType="begin"/>
      </w:r>
      <w:r w:rsidR="00CB265F">
        <w:instrText xml:space="preserve"> REF _Ref306611034 \r \h </w:instrText>
      </w:r>
      <w:r w:rsidR="00CB265F">
        <w:fldChar w:fldCharType="separate"/>
      </w:r>
      <w:r w:rsidR="00CB265F">
        <w:t>3.1.2</w:t>
      </w:r>
      <w:r w:rsidR="00CB265F">
        <w:fldChar w:fldCharType="end"/>
      </w:r>
      <w:r w:rsidR="00CB265F">
        <w:t xml:space="preserve"> „</w:t>
      </w:r>
      <w:proofErr w:type="spellStart"/>
      <w:r w:rsidR="00CB265F">
        <w:fldChar w:fldCharType="begin"/>
      </w:r>
      <w:r w:rsidR="00CB265F">
        <w:instrText xml:space="preserve"> REF _Ref306611037 \h </w:instrText>
      </w:r>
      <w:r w:rsidR="00CB265F">
        <w:fldChar w:fldCharType="separate"/>
      </w:r>
      <w:r w:rsidR="00CB265F">
        <w:t>Tree</w:t>
      </w:r>
      <w:proofErr w:type="spellEnd"/>
      <w:r w:rsidR="00CB265F">
        <w:t xml:space="preserve"> View</w:t>
      </w:r>
      <w:r w:rsidR="00CB265F">
        <w:fldChar w:fldCharType="end"/>
      </w:r>
      <w:r w:rsidR="00CB265F">
        <w:t>“)</w:t>
      </w:r>
      <w:r>
        <w:t xml:space="preserve">, aus welcher nun Filterelemente ausgewählt werden können. Ist die Auswahl getroffen, kann die </w:t>
      </w:r>
      <w:proofErr w:type="spellStart"/>
      <w:r>
        <w:t>Tree</w:t>
      </w:r>
      <w:proofErr w:type="spellEnd"/>
      <w:r>
        <w:t xml:space="preserve"> V</w:t>
      </w:r>
      <w:r w:rsidR="00170EA1">
        <w:t xml:space="preserve">iew durch erneutes Drücken des „Plus“ </w:t>
      </w:r>
      <w:r>
        <w:t>geschlossen werden.</w:t>
      </w:r>
    </w:p>
    <w:p w:rsidR="007A2A95" w:rsidRDefault="00156470" w:rsidP="00DF11BB">
      <w:pPr>
        <w:keepNext/>
      </w:pPr>
      <w:r>
        <w:rPr>
          <w:noProof/>
          <w:lang w:eastAsia="de-CH"/>
        </w:rPr>
        <w:drawing>
          <wp:inline distT="0" distB="0" distL="0" distR="0" wp14:anchorId="3C634DF4" wp14:editId="48B26940">
            <wp:extent cx="4425351" cy="547777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24"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3615CA" w:rsidRDefault="007A2A95" w:rsidP="00DF11BB">
      <w:pPr>
        <w:pStyle w:val="Caption"/>
      </w:pPr>
      <w:bookmarkStart w:id="43" w:name="_Toc309036335"/>
      <w:r>
        <w:t xml:space="preserve">Abbildung </w:t>
      </w:r>
      <w:fldSimple w:instr=" SEQ Abbildung \* ARABIC ">
        <w:r w:rsidR="00534F37">
          <w:rPr>
            <w:noProof/>
          </w:rPr>
          <w:t>11</w:t>
        </w:r>
      </w:fldSimple>
      <w:r>
        <w:t xml:space="preserve"> - Multi-Filter</w:t>
      </w:r>
      <w:bookmarkEnd w:id="43"/>
    </w:p>
    <w:p w:rsidR="003615CA" w:rsidRDefault="003615CA" w:rsidP="003615CA">
      <w:r>
        <w:t xml:space="preserve">Die </w:t>
      </w:r>
      <w:proofErr w:type="spellStart"/>
      <w:r>
        <w:t>Tree</w:t>
      </w:r>
      <w:proofErr w:type="spellEnd"/>
      <w:r>
        <w:t xml:space="preserve"> View zeigt alle übergeordneten Kategorien (Technologien, Firmen, Services, Tools </w:t>
      </w:r>
      <w:r w:rsidR="00673A70">
        <w:t>etc.</w:t>
      </w:r>
      <w:r>
        <w:t xml:space="preserve">). Wird eine dieser Kategorien ausgewählt, so wird </w:t>
      </w:r>
      <w:r w:rsidR="00CB265F">
        <w:t>d</w:t>
      </w:r>
      <w:r>
        <w:t>er</w:t>
      </w:r>
      <w:r w:rsidR="00CB265F">
        <w:t xml:space="preserve"> Knoten</w:t>
      </w:r>
      <w:r>
        <w:t xml:space="preserve"> mit </w:t>
      </w:r>
      <w:proofErr w:type="spellStart"/>
      <w:r w:rsidR="00CB265F">
        <w:t>Kindk</w:t>
      </w:r>
      <w:r w:rsidR="00206CF0">
        <w:t>noten</w:t>
      </w:r>
      <w:proofErr w:type="spellEnd"/>
      <w:r>
        <w:t xml:space="preserve"> erweitert, welche alle unter diese</w:t>
      </w:r>
      <w:r w:rsidR="00CB265F">
        <w:t xml:space="preserve">r Kategorie vorhandenen </w:t>
      </w:r>
      <w:r>
        <w:t>Begriffe aufzeigen.</w:t>
      </w:r>
    </w:p>
    <w:p w:rsidR="003615CA" w:rsidRDefault="003615CA" w:rsidP="003615CA">
      <w:pPr>
        <w:pStyle w:val="ListParagraph"/>
        <w:numPr>
          <w:ilvl w:val="0"/>
          <w:numId w:val="5"/>
        </w:numPr>
        <w:spacing w:after="200" w:line="276" w:lineRule="auto"/>
      </w:pPr>
      <w:r>
        <w:t>Die Farbe Blau zeigt, welche Begriffe für die Filterung bereits ausgewählt sind. Ein erneutes Antippen eines solchen Knotens hebt die Auswahl auf (Wechsel zur Farbe Grün).</w:t>
      </w:r>
    </w:p>
    <w:p w:rsidR="003615CA" w:rsidRDefault="003615CA" w:rsidP="003615CA">
      <w:pPr>
        <w:pStyle w:val="ListParagraph"/>
        <w:numPr>
          <w:ilvl w:val="0"/>
          <w:numId w:val="5"/>
        </w:numPr>
        <w:spacing w:after="200" w:line="276" w:lineRule="auto"/>
      </w:pPr>
      <w:r>
        <w:t xml:space="preserve">Grün bedeutet, dass der Begriff zur Auswahl steht. </w:t>
      </w:r>
    </w:p>
    <w:p w:rsidR="003615CA" w:rsidRDefault="003615CA" w:rsidP="007A2A95">
      <w:pPr>
        <w:pStyle w:val="ListParagraph"/>
        <w:numPr>
          <w:ilvl w:val="0"/>
          <w:numId w:val="5"/>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r w:rsidRPr="00B800FA">
        <w:rPr>
          <w:noProof/>
          <w:lang w:eastAsia="de-CH"/>
        </w:rPr>
        <w:t xml:space="preserve"> </w:t>
      </w:r>
    </w:p>
    <w:p w:rsidR="003615CA" w:rsidRDefault="003615CA" w:rsidP="003615CA">
      <w:r>
        <w:t xml:space="preserve">Die Begriffe, nach denen aktuell </w:t>
      </w:r>
      <w:r w:rsidR="00970870">
        <w:t>gefiltert wird, sind neben dem „Plus“</w:t>
      </w:r>
      <w:r>
        <w:t xml:space="preserve"> aufgelistet. Um einen Begriff aus dem</w:t>
      </w:r>
      <w:r w:rsidR="00970870">
        <w:t xml:space="preserve"> Filter zu entfernen, muss das „Minus“</w:t>
      </w:r>
      <w:r>
        <w:t xml:space="preserve"> auf ebendiesem Begriff angetippt werden (ev. auch Drag</w:t>
      </w:r>
      <w:r w:rsidR="0073412A">
        <w:t xml:space="preserve"> </w:t>
      </w:r>
      <w:r>
        <w:t>&amp;</w:t>
      </w:r>
      <w:r w:rsidR="0073412A">
        <w:t xml:space="preserve"> </w:t>
      </w:r>
      <w:r>
        <w:t>Drop möglich)</w:t>
      </w:r>
      <w:r w:rsidR="004C1A3D">
        <w:t>.</w:t>
      </w:r>
    </w:p>
    <w:p w:rsidR="003615CA" w:rsidRDefault="003615CA" w:rsidP="007A2A95">
      <w:pPr>
        <w:pStyle w:val="Heading3"/>
      </w:pPr>
      <w:bookmarkStart w:id="44" w:name="_Ref306617761"/>
      <w:bookmarkStart w:id="45" w:name="_Ref306617763"/>
      <w:bookmarkStart w:id="46" w:name="_Toc309036313"/>
      <w:r>
        <w:t>Finder</w:t>
      </w:r>
      <w:bookmarkEnd w:id="44"/>
      <w:bookmarkEnd w:id="45"/>
      <w:bookmarkEnd w:id="46"/>
    </w:p>
    <w:p w:rsidR="000F7096" w:rsidRDefault="000F7096" w:rsidP="000F7096">
      <w:r>
        <w:t xml:space="preserve">Anfangs werden </w:t>
      </w:r>
      <w:r w:rsidR="00970870">
        <w:t xml:space="preserve">im Fenster </w:t>
      </w:r>
      <w:r>
        <w:t>alle Hauptkategorien angezeigt. Wird eine ausgewählt, erscheint eine zweite Spalte</w:t>
      </w:r>
      <w:r w:rsidR="00970870">
        <w:t>,</w:t>
      </w:r>
      <w:r>
        <w:t xml:space="preserve"> in der nun die </w:t>
      </w:r>
      <w:r w:rsidR="00970870">
        <w:t xml:space="preserve">zugehörigen </w:t>
      </w:r>
      <w:r>
        <w:t xml:space="preserve">Unterkategorien angezeigt werden. Die Auswahl </w:t>
      </w:r>
      <w:r w:rsidR="00970870">
        <w:t>wird</w:t>
      </w:r>
      <w:r>
        <w:t xml:space="preserve"> somit hierarchisch aufgebaut und dem Nutzer wird immer klar angezeigt, wo er sich befindet.</w:t>
      </w:r>
    </w:p>
    <w:p w:rsidR="003615CA" w:rsidRDefault="003615CA" w:rsidP="00156470">
      <w:pPr>
        <w:keepNext/>
      </w:pPr>
      <w:r>
        <w:rPr>
          <w:noProof/>
          <w:lang w:eastAsia="de-CH"/>
        </w:rPr>
        <w:drawing>
          <wp:inline distT="0" distB="0" distL="0" distR="0" wp14:anchorId="7F7C8D65" wp14:editId="68495107">
            <wp:extent cx="4779033" cy="238951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25"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3615CA" w:rsidRPr="00834551" w:rsidRDefault="003615CA" w:rsidP="003615CA">
      <w:pPr>
        <w:pStyle w:val="Caption"/>
      </w:pPr>
      <w:bookmarkStart w:id="47" w:name="_Toc309036336"/>
      <w:r>
        <w:t xml:space="preserve">Abbildung </w:t>
      </w:r>
      <w:fldSimple w:instr=" SEQ Abbildung \* ARABIC ">
        <w:r w:rsidR="00534F37">
          <w:rPr>
            <w:noProof/>
          </w:rPr>
          <w:t>12</w:t>
        </w:r>
      </w:fldSimple>
      <w:r>
        <w:t xml:space="preserve"> - Finder</w:t>
      </w:r>
      <w:bookmarkEnd w:id="47"/>
    </w:p>
    <w:p w:rsidR="003615CA" w:rsidRDefault="003615CA" w:rsidP="007A2A95">
      <w:pPr>
        <w:pStyle w:val="Heading3"/>
      </w:pPr>
      <w:bookmarkStart w:id="48" w:name="_Ref306606764"/>
      <w:bookmarkStart w:id="49" w:name="_Ref306606766"/>
      <w:bookmarkStart w:id="50" w:name="_Toc309036314"/>
      <w:r>
        <w:t>Detailansichten</w:t>
      </w:r>
      <w:bookmarkEnd w:id="48"/>
      <w:bookmarkEnd w:id="49"/>
      <w:bookmarkEnd w:id="50"/>
    </w:p>
    <w:p w:rsidR="007A2A95" w:rsidRDefault="007A2A95" w:rsidP="007A2A95">
      <w:pPr>
        <w:pStyle w:val="ListParagraph"/>
        <w:numPr>
          <w:ilvl w:val="0"/>
          <w:numId w:val="6"/>
        </w:numPr>
        <w:spacing w:after="200" w:line="276" w:lineRule="auto"/>
      </w:pPr>
      <w:r w:rsidRPr="00E95773">
        <w:rPr>
          <w:b/>
        </w:rPr>
        <w:t>List:</w:t>
      </w:r>
      <w:r w:rsidR="00970870">
        <w:t xml:space="preserve"> Normale Liste von</w:t>
      </w:r>
      <w:r>
        <w:t xml:space="preserve"> P</w:t>
      </w:r>
      <w:r w:rsidR="00970870">
        <w:t xml:space="preserve">roject </w:t>
      </w:r>
      <w:r>
        <w:t>N</w:t>
      </w:r>
      <w:r w:rsidR="00970870">
        <w:t>otes</w:t>
      </w:r>
      <w:r>
        <w:t>. Wird eine PN angeti</w:t>
      </w:r>
      <w:r w:rsidR="0058793D">
        <w:t>ppt, so geht diese in einem Popu</w:t>
      </w:r>
      <w:r>
        <w:t>p auf.</w:t>
      </w:r>
    </w:p>
    <w:p w:rsidR="007A2A95" w:rsidRDefault="007A2A95" w:rsidP="007A2A95">
      <w:pPr>
        <w:pStyle w:val="ListParagraph"/>
        <w:numPr>
          <w:ilvl w:val="0"/>
          <w:numId w:val="6"/>
        </w:numPr>
        <w:spacing w:after="200" w:line="276" w:lineRule="auto"/>
      </w:pPr>
      <w:r w:rsidRPr="00E95773">
        <w:rPr>
          <w:b/>
        </w:rPr>
        <w:t>Cover Flow:</w:t>
      </w:r>
      <w:r w:rsidR="00970870">
        <w:t xml:space="preserve"> I</w:t>
      </w:r>
      <w:r>
        <w:t>n der Mitte wird das aktuelle Element angezeigt. Links und rechts sind die Vorgänger</w:t>
      </w:r>
      <w:r w:rsidR="00970870">
        <w:t>-</w:t>
      </w:r>
      <w:r>
        <w:t xml:space="preserve"> bzw. Nachfolger</w:t>
      </w:r>
      <w:r w:rsidR="00970870">
        <w:t>-PN</w:t>
      </w:r>
      <w:r>
        <w:t xml:space="preserve">, durch </w:t>
      </w:r>
      <w:r w:rsidR="00970870">
        <w:t>welche</w:t>
      </w:r>
      <w:r>
        <w:t xml:space="preserve"> geblättert werden kann.</w:t>
      </w:r>
    </w:p>
    <w:p w:rsidR="007A2A95" w:rsidRDefault="007A2A95" w:rsidP="007A2A95">
      <w:pPr>
        <w:pStyle w:val="ListParagraph"/>
        <w:numPr>
          <w:ilvl w:val="0"/>
          <w:numId w:val="6"/>
        </w:numPr>
        <w:spacing w:after="200" w:line="276" w:lineRule="auto"/>
      </w:pPr>
      <w:proofErr w:type="spellStart"/>
      <w:r w:rsidRPr="00E95773">
        <w:rPr>
          <w:b/>
        </w:rPr>
        <w:t>Scatter</w:t>
      </w:r>
      <w:proofErr w:type="spellEnd"/>
      <w:r w:rsidRPr="00E95773">
        <w:rPr>
          <w:b/>
        </w:rPr>
        <w:t xml:space="preserve"> View:</w:t>
      </w:r>
      <w:r>
        <w:t xml:space="preserve"> Alle P</w:t>
      </w:r>
      <w:r w:rsidR="00970870">
        <w:t xml:space="preserve">roject </w:t>
      </w:r>
      <w:r>
        <w:t>N</w:t>
      </w:r>
      <w:r w:rsidR="00970870">
        <w:t>otes</w:t>
      </w:r>
      <w:r>
        <w:t xml:space="preserve"> liegen auf einem Haufen. Sie können einzeln verschoben und von Hand gruppiert werden. Ein Pop</w:t>
      </w:r>
      <w:r w:rsidR="00387503">
        <w:t>u</w:t>
      </w:r>
      <w:r>
        <w:t>p wird beim Anklicken einer PN geöffnet.</w:t>
      </w:r>
    </w:p>
    <w:p w:rsidR="007A2A95" w:rsidRDefault="007A2A95" w:rsidP="007A2A95">
      <w:pPr>
        <w:pStyle w:val="ListParagraph"/>
        <w:numPr>
          <w:ilvl w:val="0"/>
          <w:numId w:val="6"/>
        </w:numPr>
        <w:spacing w:after="200" w:line="276" w:lineRule="auto"/>
      </w:pPr>
      <w:r w:rsidRPr="00E95773">
        <w:rPr>
          <w:b/>
        </w:rPr>
        <w:t xml:space="preserve">Button </w:t>
      </w:r>
      <w:proofErr w:type="spellStart"/>
      <w:r w:rsidRPr="00E95773">
        <w:rPr>
          <w:b/>
        </w:rPr>
        <w:t>Overview</w:t>
      </w:r>
      <w:proofErr w:type="spellEnd"/>
      <w:r w:rsidRPr="00E95773">
        <w:rPr>
          <w:b/>
        </w:rPr>
        <w:t>:</w:t>
      </w:r>
      <w:r>
        <w:t xml:space="preserve"> Die Project Notes werden als kleine Bilder aufgelistet. Es werden immer alle PN, die einer Kategorie zugeordnet sind, angezeigt. </w:t>
      </w:r>
      <w:r w:rsidR="00970870">
        <w:t>Daher kann für</w:t>
      </w:r>
      <w:r>
        <w:t xml:space="preserve"> eine </w:t>
      </w:r>
      <w:r w:rsidR="00970870">
        <w:t>vergrösserte und somit detailliertere</w:t>
      </w:r>
      <w:r>
        <w:t xml:space="preserve"> Ansicht mit Gesten ein Zoom ausgeführt werden.</w:t>
      </w:r>
    </w:p>
    <w:p w:rsidR="007A2A95" w:rsidRDefault="007A2A95" w:rsidP="007A2A95">
      <w:pPr>
        <w:pStyle w:val="ListParagraph"/>
        <w:numPr>
          <w:ilvl w:val="0"/>
          <w:numId w:val="6"/>
        </w:numPr>
        <w:spacing w:after="200" w:line="276" w:lineRule="auto"/>
      </w:pPr>
      <w:r w:rsidRPr="00E95773">
        <w:rPr>
          <w:b/>
        </w:rPr>
        <w:t>Browser:</w:t>
      </w:r>
      <w:r>
        <w:t xml:space="preserve">  Das aktuelle Element wird oben angezeigt, unten </w:t>
      </w:r>
      <w:r w:rsidR="00970870">
        <w:t>befindet sich die Liste alle Project Notes, in der navigiert werden kann</w:t>
      </w:r>
      <w:r>
        <w:t xml:space="preserve"> (ähnlich wie Cover Flow).</w:t>
      </w:r>
    </w:p>
    <w:p w:rsidR="007A2A95" w:rsidRDefault="007A2A95" w:rsidP="007A2A95">
      <w:pPr>
        <w:pStyle w:val="ListParagraph"/>
        <w:numPr>
          <w:ilvl w:val="0"/>
          <w:numId w:val="6"/>
        </w:numPr>
        <w:spacing w:after="200" w:line="276" w:lineRule="auto"/>
      </w:pPr>
      <w:r w:rsidRPr="00E95773">
        <w:rPr>
          <w:b/>
        </w:rPr>
        <w:t>PowerPoint:</w:t>
      </w:r>
      <w:r>
        <w:t xml:space="preserve"> Die aktuelle P</w:t>
      </w:r>
      <w:r w:rsidR="00970870">
        <w:t xml:space="preserve">roject </w:t>
      </w:r>
      <w:r>
        <w:t>N</w:t>
      </w:r>
      <w:r w:rsidR="00970870">
        <w:t>ote</w:t>
      </w:r>
      <w:r>
        <w:t xml:space="preserve"> wird gross angezeigt. Unterhalb der G</w:t>
      </w:r>
      <w:r w:rsidR="00970870">
        <w:t>rossansicht wird die Position der</w:t>
      </w:r>
      <w:r>
        <w:t xml:space="preserve"> aktuell gewählten PN in der Liste aller PN angezeigt.</w:t>
      </w:r>
    </w:p>
    <w:p w:rsidR="004A70C5" w:rsidRDefault="004A70C5" w:rsidP="00DF11BB">
      <w:pPr>
        <w:keepNext/>
      </w:pPr>
      <w:r>
        <w:rPr>
          <w:noProof/>
          <w:lang w:eastAsia="de-CH"/>
        </w:rPr>
        <w:lastRenderedPageBreak/>
        <w:drawing>
          <wp:inline distT="0" distB="0" distL="0" distR="0" wp14:anchorId="5FB6649D" wp14:editId="733ECA87">
            <wp:extent cx="3707329" cy="3937379"/>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26"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4A70C5" w:rsidRPr="004A70C5" w:rsidRDefault="004A70C5" w:rsidP="00DF11BB">
      <w:pPr>
        <w:pStyle w:val="Caption"/>
      </w:pPr>
      <w:bookmarkStart w:id="51" w:name="_Toc309036337"/>
      <w:r>
        <w:t xml:space="preserve">Abbildung </w:t>
      </w:r>
      <w:fldSimple w:instr=" SEQ Abbildung \* ARABIC ">
        <w:r w:rsidR="00534F37">
          <w:rPr>
            <w:noProof/>
          </w:rPr>
          <w:t>13</w:t>
        </w:r>
      </w:fldSimple>
      <w:r>
        <w:t xml:space="preserve"> - Detailansichten</w:t>
      </w:r>
      <w:bookmarkEnd w:id="51"/>
    </w:p>
    <w:p w:rsidR="003615CA" w:rsidRDefault="007A2A95" w:rsidP="007A2A95">
      <w:pPr>
        <w:pStyle w:val="Heading2"/>
      </w:pPr>
      <w:bookmarkStart w:id="52" w:name="_Toc309036315"/>
      <w:r>
        <w:t>Papier-Prototyp</w:t>
      </w:r>
      <w:bookmarkEnd w:id="52"/>
    </w:p>
    <w:p w:rsidR="000F4EE9" w:rsidRDefault="000F4EE9" w:rsidP="000F4EE9">
      <w:pPr>
        <w:pStyle w:val="Heading3"/>
      </w:pPr>
      <w:bookmarkStart w:id="53" w:name="_Toc309036316"/>
      <w:r>
        <w:t>Variante A</w:t>
      </w:r>
      <w:bookmarkEnd w:id="53"/>
    </w:p>
    <w:p w:rsidR="007E4612" w:rsidRDefault="007E4612" w:rsidP="007E4612">
      <w:r>
        <w:t xml:space="preserve">In der ersten Variante wurde die </w:t>
      </w:r>
      <w:r w:rsidR="00153501">
        <w:t>Spider View umgesetzt</w:t>
      </w:r>
      <w:r w:rsidR="0064794B">
        <w:t xml:space="preserve"> (siehe Unterk</w:t>
      </w:r>
      <w:r w:rsidR="00A763AD">
        <w:t xml:space="preserve">apitel </w:t>
      </w:r>
      <w:r w:rsidR="00A763AD">
        <w:fldChar w:fldCharType="begin"/>
      </w:r>
      <w:r w:rsidR="00A763AD">
        <w:instrText xml:space="preserve"> REF _Ref306359373 \r \h </w:instrText>
      </w:r>
      <w:r w:rsidR="00A763AD">
        <w:fldChar w:fldCharType="separate"/>
      </w:r>
      <w:r w:rsidR="00251EF7">
        <w:t>3.1.3</w:t>
      </w:r>
      <w:r w:rsidR="00A763AD">
        <w:fldChar w:fldCharType="end"/>
      </w:r>
      <w:r w:rsidR="00A763AD">
        <w:t xml:space="preserve"> </w:t>
      </w:r>
      <w:r w:rsidR="0064794B">
        <w:t>„</w:t>
      </w:r>
      <w:r w:rsidR="00A763AD">
        <w:fldChar w:fldCharType="begin"/>
      </w:r>
      <w:r w:rsidR="00A763AD">
        <w:instrText xml:space="preserve"> REF _Ref306359376 \h </w:instrText>
      </w:r>
      <w:r w:rsidR="00A763AD">
        <w:fldChar w:fldCharType="separate"/>
      </w:r>
      <w:r w:rsidR="00251EF7">
        <w:t>Spider View</w:t>
      </w:r>
      <w:r w:rsidR="00A763AD">
        <w:fldChar w:fldCharType="end"/>
      </w:r>
      <w:r w:rsidR="0064794B">
        <w:t>“</w:t>
      </w:r>
      <w:r w:rsidR="00A763AD">
        <w:t>)</w:t>
      </w:r>
      <w:r w:rsidR="00153501">
        <w:t>.</w:t>
      </w:r>
    </w:p>
    <w:p w:rsidR="00251EF7" w:rsidRDefault="00AB18A8" w:rsidP="00AB18A8">
      <w:r>
        <w:rPr>
          <w:noProof/>
          <w:lang w:eastAsia="de-CH"/>
        </w:rPr>
        <w:drawing>
          <wp:inline distT="0" distB="0" distL="0" distR="0" wp14:anchorId="4AEC81AC" wp14:editId="6E377B39">
            <wp:extent cx="5760720" cy="3495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DF11BB" w:rsidRDefault="00251EF7" w:rsidP="00251EF7">
      <w:pPr>
        <w:pStyle w:val="Caption"/>
      </w:pPr>
      <w:bookmarkStart w:id="54" w:name="_Toc309036338"/>
      <w:r>
        <w:t xml:space="preserve">Abbildung </w:t>
      </w:r>
      <w:fldSimple w:instr=" SEQ Abbildung \* ARABIC ">
        <w:r w:rsidR="00534F37">
          <w:rPr>
            <w:noProof/>
          </w:rPr>
          <w:t>14</w:t>
        </w:r>
      </w:fldSimple>
      <w:r>
        <w:t xml:space="preserve"> - Papierprototyp Variante A, Spider View</w:t>
      </w:r>
      <w:bookmarkEnd w:id="54"/>
    </w:p>
    <w:p w:rsidR="00D23030" w:rsidRDefault="00D23030" w:rsidP="00D23030">
      <w:pPr>
        <w:pStyle w:val="Heading4"/>
      </w:pPr>
      <w:bookmarkStart w:id="55" w:name="_Ref306360971"/>
      <w:r>
        <w:lastRenderedPageBreak/>
        <w:t>Testszenario</w:t>
      </w:r>
      <w:bookmarkEnd w:id="55"/>
    </w:p>
    <w:p w:rsidR="00D23030" w:rsidRDefault="00D23030" w:rsidP="00D23030">
      <w:r>
        <w:t xml:space="preserve">Sie sind als Mitarbeiter der Firma Swisscom spezialisiert auf Projekte im Bereich .Net. Heute haben Sie einen Termin bei der </w:t>
      </w:r>
      <w:proofErr w:type="spellStart"/>
      <w:r>
        <w:t>Zühlke</w:t>
      </w:r>
      <w:proofErr w:type="spellEnd"/>
      <w:r>
        <w:t xml:space="preserve"> Engineering AG, welche ihr Projektpartner ist. Es ist das erste Meeting, daher treffen Sie etwas verfrüht ein. Die Empfangsdame weist Sie darauf hin, dass die Project Notes der Firma (Projektbeschrieb auf eine A4-Seite zusammengefasst) auf dem neu erworbenen </w:t>
      </w:r>
      <w:proofErr w:type="spellStart"/>
      <w:r>
        <w:t>Surface</w:t>
      </w:r>
      <w:proofErr w:type="spellEnd"/>
      <w:r>
        <w:t xml:space="preserve">  eingesehen werden können.</w:t>
      </w:r>
    </w:p>
    <w:p w:rsidR="00D23030" w:rsidRDefault="00D23030" w:rsidP="00D23030">
      <w:pPr>
        <w:pStyle w:val="Heading5"/>
      </w:pPr>
      <w:r>
        <w:t>Aufgabe 1</w:t>
      </w:r>
    </w:p>
    <w:p w:rsidR="00D23030" w:rsidRDefault="00D23030" w:rsidP="00D23030">
      <w:r>
        <w:t xml:space="preserve">Sie nutzen daher die Wartezeit, um sich mit der neuen Technologie zu befassen. Gleichzeitig sind Sie neugierig herauszufinden, ob die </w:t>
      </w:r>
      <w:proofErr w:type="spellStart"/>
      <w:r>
        <w:t>Zühlke</w:t>
      </w:r>
      <w:proofErr w:type="spellEnd"/>
      <w:r>
        <w:t xml:space="preserve"> Engineering AG Erfahrungen in Ihrem Spezialgebiet mitbringt.</w:t>
      </w:r>
    </w:p>
    <w:p w:rsidR="00D23030" w:rsidRDefault="00D23030" w:rsidP="00D23030">
      <w:pPr>
        <w:pStyle w:val="Heading5"/>
      </w:pPr>
      <w:r>
        <w:t>Aufgabe 2</w:t>
      </w:r>
    </w:p>
    <w:p w:rsidR="00D23030" w:rsidRDefault="00D23030" w:rsidP="00D23030">
      <w:r>
        <w:t>Wie Sie feststellen können, hat es bisher einige Projekte mit .Net gegeben. Daher sind Sie nun daran interessiert, ob eines dieser Projekte in Zusammenarbeit mit Ihrem Arbeitgeber entstanden ist.</w:t>
      </w:r>
    </w:p>
    <w:p w:rsidR="000F4EE9" w:rsidRDefault="009F14B1" w:rsidP="00490D71">
      <w:pPr>
        <w:pStyle w:val="Heading4"/>
      </w:pPr>
      <w:r>
        <w:t>Fazit</w:t>
      </w:r>
    </w:p>
    <w:p w:rsidR="0064794B" w:rsidRDefault="00090E33" w:rsidP="00090E33">
      <w:r>
        <w:t>Die Anzeige der P</w:t>
      </w:r>
      <w:r w:rsidR="0064794B">
        <w:t xml:space="preserve">roject </w:t>
      </w:r>
      <w:r>
        <w:t>N</w:t>
      </w:r>
      <w:r w:rsidR="0064794B">
        <w:t>ote</w:t>
      </w:r>
      <w:r>
        <w:t xml:space="preserve"> ist zu klein. Um diese am Bildschirm angenehm </w:t>
      </w:r>
      <w:r w:rsidR="0064794B">
        <w:t>lesen zu können</w:t>
      </w:r>
      <w:r>
        <w:t xml:space="preserve">, müsste sie weiter vergrössert werden. </w:t>
      </w:r>
    </w:p>
    <w:p w:rsidR="0064794B" w:rsidRDefault="00090E33" w:rsidP="00090E33">
      <w:r>
        <w:t>Um festzustellen</w:t>
      </w:r>
      <w:r w:rsidR="0064794B">
        <w:t>,</w:t>
      </w:r>
      <w:r>
        <w:t xml:space="preserve"> welche Themen in der PN angesprochen werden, orientiert sich der Nutzer zuerst an den Informationen</w:t>
      </w:r>
      <w:r w:rsidR="0064794B">
        <w:t>,</w:t>
      </w:r>
      <w:r>
        <w:t xml:space="preserve"> die </w:t>
      </w:r>
      <w:r w:rsidR="0064794B">
        <w:t xml:space="preserve">am </w:t>
      </w:r>
      <w:r>
        <w:t>recht</w:t>
      </w:r>
      <w:r w:rsidR="0064794B">
        <w:t>en Rand</w:t>
      </w:r>
      <w:r>
        <w:t xml:space="preserve"> </w:t>
      </w:r>
      <w:r w:rsidR="0064794B">
        <w:t>auf der PN</w:t>
      </w:r>
      <w:r>
        <w:t xml:space="preserve"> </w:t>
      </w:r>
      <w:r w:rsidR="0064794B">
        <w:t xml:space="preserve">selbst </w:t>
      </w:r>
      <w:r>
        <w:t xml:space="preserve">aufgezeigt sind. Dabei kann es durchaus vorkommen, dass </w:t>
      </w:r>
      <w:r w:rsidR="0064794B">
        <w:t>auf einer Project Note</w:t>
      </w:r>
      <w:r>
        <w:t xml:space="preserve"> nicht alle Daten</w:t>
      </w:r>
      <w:r w:rsidR="0064794B">
        <w:t xml:space="preserve">, welche zur Verfügung stehen, </w:t>
      </w:r>
      <w:r>
        <w:t>festgehalten sind</w:t>
      </w:r>
      <w:r w:rsidR="0064794B">
        <w:t xml:space="preserve">. Somit kann es sein, </w:t>
      </w:r>
      <w:r>
        <w:t xml:space="preserve"> </w:t>
      </w:r>
      <w:r w:rsidR="0064794B">
        <w:t xml:space="preserve">dass </w:t>
      </w:r>
      <w:r>
        <w:t>Verbindungslinien</w:t>
      </w:r>
      <w:r w:rsidR="0064794B">
        <w:t xml:space="preserve"> mit Attributbeschreibungen, die auf der Project Note selbst nicht aufgelistet sind, für Verwirrung sorgen</w:t>
      </w:r>
      <w:r>
        <w:t>. Es wäre zudem logischer, wenn die Attribute nur rechts von der Project</w:t>
      </w:r>
      <w:r w:rsidR="0064794B">
        <w:t xml:space="preserve"> Not</w:t>
      </w:r>
      <w:r w:rsidR="00772DDE">
        <w:t>e aufgelistet werden würden.</w:t>
      </w:r>
    </w:p>
    <w:p w:rsidR="00090E33" w:rsidRDefault="00090E33" w:rsidP="00090E33">
      <w:r>
        <w:t xml:space="preserve">Der Filter unter der PN wird nicht wahrgenommen. </w:t>
      </w:r>
      <w:r w:rsidR="00772DDE">
        <w:t>Wollte</w:t>
      </w:r>
      <w:r>
        <w:t xml:space="preserve"> die Testperson nun </w:t>
      </w:r>
      <w:r w:rsidR="00772DDE">
        <w:t xml:space="preserve">beispielsweise </w:t>
      </w:r>
      <w:r>
        <w:t>nach .Net Projekten suchen will, drückt</w:t>
      </w:r>
      <w:r w:rsidR="00772DDE">
        <w:t>e</w:t>
      </w:r>
      <w:r>
        <w:t xml:space="preserve"> sie auf die nächste Project Note</w:t>
      </w:r>
      <w:r w:rsidR="00772DDE">
        <w:t>, welche</w:t>
      </w:r>
      <w:r>
        <w:t xml:space="preserve"> </w:t>
      </w:r>
      <w:r w:rsidR="00772DDE">
        <w:t>über die</w:t>
      </w:r>
      <w:r>
        <w:t xml:space="preserve"> der Linie .Net verbunden ist.</w:t>
      </w:r>
      <w:r w:rsidR="00D35E01">
        <w:t xml:space="preserve"> </w:t>
      </w:r>
      <w:r w:rsidR="00772DDE">
        <w:t>Zudem ging d</w:t>
      </w:r>
      <w:r>
        <w:t>ie Testperson davon aus, dass sie sich</w:t>
      </w:r>
      <w:r w:rsidR="00772DDE">
        <w:t>, nachdem sie der .Net Verbindungslinie gefolgt ist,</w:t>
      </w:r>
      <w:r>
        <w:t xml:space="preserve"> in einem .Net Ast befindet und sich </w:t>
      </w:r>
      <w:r w:rsidR="00772DDE">
        <w:t>da nur</w:t>
      </w:r>
      <w:r>
        <w:t xml:space="preserve"> PNs zu diesem Thema befinden. Dies ist aber nicht möglich, da jede PN nur einmal im</w:t>
      </w:r>
      <w:r w:rsidR="00772DDE">
        <w:t xml:space="preserve"> Baum vorkommt</w:t>
      </w:r>
      <w:r>
        <w:t xml:space="preserve">. Die Navigation ist daher unverständlich für den Benutzer. Fall er spezifisch nach etwas suchen möchte, findet er seinen Weg </w:t>
      </w:r>
      <w:r w:rsidR="00772DDE">
        <w:t>nur</w:t>
      </w:r>
      <w:r>
        <w:t xml:space="preserve"> über die Verbindungslinien </w:t>
      </w:r>
      <w:r w:rsidR="0022193B">
        <w:t xml:space="preserve">allein </w:t>
      </w:r>
      <w:r>
        <w:t>nicht.</w:t>
      </w:r>
    </w:p>
    <w:p w:rsidR="006E0311" w:rsidRPr="00490D71" w:rsidRDefault="00090E33" w:rsidP="00090E33">
      <w:r>
        <w:t>Dadurch, dass schon von Anfang an falsch navigiert wurde, konnten die Testszenarien nicht abgeschlossen werden. Es wurde ersichtlich, dass diese Variante verwirrend und irreführend für den Benutzer ist. Daher wurde sie als ungeeignet eingestuft</w:t>
      </w:r>
      <w:r w:rsidR="008C4713">
        <w:t>.</w:t>
      </w:r>
    </w:p>
    <w:p w:rsidR="000F4EE9" w:rsidRDefault="000F4EE9" w:rsidP="000F4EE9">
      <w:pPr>
        <w:pStyle w:val="Heading3"/>
      </w:pPr>
      <w:bookmarkStart w:id="56" w:name="_Toc309036317"/>
      <w:r>
        <w:t>Variante B</w:t>
      </w:r>
      <w:bookmarkEnd w:id="56"/>
    </w:p>
    <w:p w:rsidR="004A6960" w:rsidRDefault="006E629D" w:rsidP="004A6960">
      <w:r>
        <w:t>Die nächste Variante</w:t>
      </w:r>
      <w:r w:rsidR="00AD3A68">
        <w:t xml:space="preserve"> des Papier-Prototyps</w:t>
      </w:r>
      <w:r>
        <w:t xml:space="preserve"> befasste</w:t>
      </w:r>
      <w:r w:rsidR="00CB1678">
        <w:t xml:space="preserve"> sich mit der Umsetzung der Variante A-2 der </w:t>
      </w:r>
      <w:proofErr w:type="spellStart"/>
      <w:r w:rsidR="00CB1678">
        <w:t>Tree</w:t>
      </w:r>
      <w:proofErr w:type="spellEnd"/>
      <w:r w:rsidR="00CB1678">
        <w:t xml:space="preserve"> View (siehe</w:t>
      </w:r>
      <w:r w:rsidR="00AD3A68">
        <w:t xml:space="preserve"> Unterkapitel</w:t>
      </w:r>
      <w:r w:rsidR="00CB1678">
        <w:t xml:space="preserve"> </w:t>
      </w:r>
      <w:r w:rsidR="00CB1678">
        <w:fldChar w:fldCharType="begin"/>
      </w:r>
      <w:r w:rsidR="00CB1678">
        <w:instrText xml:space="preserve"> REF _Ref306359664 \r \h </w:instrText>
      </w:r>
      <w:r w:rsidR="00CB1678">
        <w:fldChar w:fldCharType="separate"/>
      </w:r>
      <w:r w:rsidR="001F6CEF">
        <w:t>3.1.2.1.2</w:t>
      </w:r>
      <w:r w:rsidR="00CB1678">
        <w:fldChar w:fldCharType="end"/>
      </w:r>
      <w:r w:rsidR="00CB1678">
        <w:t xml:space="preserve"> </w:t>
      </w:r>
      <w:r w:rsidR="00AD3A68">
        <w:t>„</w:t>
      </w:r>
      <w:r w:rsidR="00CB1678">
        <w:fldChar w:fldCharType="begin"/>
      </w:r>
      <w:r w:rsidR="00CB1678">
        <w:instrText xml:space="preserve"> REF _Ref306359664 \h </w:instrText>
      </w:r>
      <w:r w:rsidR="00CB1678">
        <w:fldChar w:fldCharType="separate"/>
      </w:r>
      <w:r w:rsidR="001F6CEF">
        <w:t>Variante A2</w:t>
      </w:r>
      <w:r w:rsidR="00CB1678">
        <w:fldChar w:fldCharType="end"/>
      </w:r>
      <w:r w:rsidR="00AD3A68">
        <w:t>“</w:t>
      </w:r>
      <w:r w:rsidR="00CB1678">
        <w:t>).</w:t>
      </w:r>
      <w:r w:rsidR="00170FB9">
        <w:t xml:space="preserve"> Dabei wurden aber einige Elemente </w:t>
      </w:r>
      <w:r w:rsidR="00AD3A68">
        <w:t>anders</w:t>
      </w:r>
      <w:r w:rsidR="00170FB9">
        <w:t xml:space="preserve"> dargestellt. Damit ersichtlich ist, wo man sich befindet, </w:t>
      </w:r>
      <w:r w:rsidR="00AD3A68">
        <w:t>ist</w:t>
      </w:r>
      <w:r w:rsidR="00170FB9">
        <w:t xml:space="preserve"> links neben der ausgewählten Project Note eine Box darges</w:t>
      </w:r>
      <w:r w:rsidR="00AD3A68">
        <w:t>tellt, die mit der Oberkategorie beschriftet</w:t>
      </w:r>
      <w:r w:rsidR="00170FB9">
        <w:t xml:space="preserve"> </w:t>
      </w:r>
      <w:r w:rsidR="00AB18A8">
        <w:t>ist</w:t>
      </w:r>
      <w:r w:rsidR="00D35E01">
        <w:t>. Die</w:t>
      </w:r>
      <w:r w:rsidR="00170FB9">
        <w:t xml:space="preserve"> ausgewählte Unterk</w:t>
      </w:r>
      <w:r w:rsidR="00D35E01">
        <w:t>ategorie</w:t>
      </w:r>
      <w:r w:rsidR="00170FB9">
        <w:t xml:space="preserve"> </w:t>
      </w:r>
      <w:r w:rsidR="00D35E01">
        <w:t>wird</w:t>
      </w:r>
      <w:r w:rsidR="00170FB9">
        <w:t xml:space="preserve"> als ein Stapel </w:t>
      </w:r>
      <w:r w:rsidR="00D35E01">
        <w:t>von Project Notes</w:t>
      </w:r>
      <w:r w:rsidR="00170FB9">
        <w:t xml:space="preserve"> in der Box angezeigt. </w:t>
      </w:r>
      <w:r w:rsidR="00240EFC">
        <w:t xml:space="preserve">Rechts </w:t>
      </w:r>
      <w:r w:rsidR="00D35E01">
        <w:t xml:space="preserve">von dieser Box befindet sich die aktuell </w:t>
      </w:r>
      <w:r w:rsidR="00240EFC">
        <w:t xml:space="preserve">ausgewählte Project Note, welche auch noch weiter vergrössert werden kann. Darunter befindet sich ein </w:t>
      </w:r>
      <w:proofErr w:type="spellStart"/>
      <w:r w:rsidR="00240EFC">
        <w:t>Slider</w:t>
      </w:r>
      <w:proofErr w:type="spellEnd"/>
      <w:r w:rsidR="00240EFC">
        <w:t>, mit welchem durch die weiteren P</w:t>
      </w:r>
      <w:r w:rsidR="00D35E01">
        <w:t xml:space="preserve">roject </w:t>
      </w:r>
      <w:r w:rsidR="00240EFC">
        <w:t>N</w:t>
      </w:r>
      <w:r w:rsidR="00D35E01">
        <w:t>ote</w:t>
      </w:r>
      <w:r w:rsidR="00240EFC">
        <w:t>s d</w:t>
      </w:r>
      <w:r w:rsidR="00D35E01">
        <w:t>er aktuellen</w:t>
      </w:r>
      <w:r w:rsidR="00240EFC">
        <w:t xml:space="preserve"> Kategorie navigiert werden kann.</w:t>
      </w:r>
      <w:r w:rsidR="00640114">
        <w:t xml:space="preserve"> </w:t>
      </w:r>
      <w:r w:rsidR="00D35E01">
        <w:t>Am rechten Rand</w:t>
      </w:r>
      <w:r w:rsidR="00640114">
        <w:t xml:space="preserve"> jeder Project Note werden die Oberkategorien</w:t>
      </w:r>
      <w:r w:rsidR="00D35E01">
        <w:t xml:space="preserve"> </w:t>
      </w:r>
      <w:r w:rsidR="00640114">
        <w:t xml:space="preserve"> angezeigt. </w:t>
      </w:r>
      <w:r w:rsidR="00D35E01">
        <w:t>Mit</w:t>
      </w:r>
      <w:r w:rsidR="00640114">
        <w:t xml:space="preserve"> jeder Oberkategorie </w:t>
      </w:r>
      <w:r w:rsidR="00D35E01">
        <w:t xml:space="preserve">sind die jeweils zur Project Note gehörenden </w:t>
      </w:r>
      <w:r w:rsidR="00640114">
        <w:t xml:space="preserve">Unterkategorien </w:t>
      </w:r>
      <w:r w:rsidR="00D35E01">
        <w:t>durch eine Linie verbunden</w:t>
      </w:r>
      <w:r w:rsidR="00640114">
        <w:t xml:space="preserve">. Wird </w:t>
      </w:r>
      <w:r w:rsidR="00D35E01">
        <w:t>eine</w:t>
      </w:r>
      <w:r w:rsidR="00640114">
        <w:t xml:space="preserve"> Unterkategorie </w:t>
      </w:r>
      <w:r w:rsidR="00D35E01">
        <w:t>angetippt</w:t>
      </w:r>
      <w:r w:rsidR="00640114">
        <w:t xml:space="preserve">, </w:t>
      </w:r>
      <w:r w:rsidR="00D35E01">
        <w:t>so ändert sich die Beschriftung des PN-Stapels und gegebenenfalls auch die Beschriftung der Box selbst (</w:t>
      </w:r>
      <w:r w:rsidR="00640114">
        <w:t>oben links</w:t>
      </w:r>
      <w:r w:rsidR="00D35E01">
        <w:t xml:space="preserve">). Zudem werden die Project Notes in der Grossansicht und im </w:t>
      </w:r>
      <w:proofErr w:type="spellStart"/>
      <w:r w:rsidR="00D35E01">
        <w:t>Slider</w:t>
      </w:r>
      <w:proofErr w:type="spellEnd"/>
      <w:r w:rsidR="00D35E01">
        <w:t xml:space="preserve"> aktualisiert.</w:t>
      </w:r>
    </w:p>
    <w:p w:rsidR="007704CC" w:rsidRDefault="00D22C0E" w:rsidP="004A6960">
      <w:r>
        <w:t xml:space="preserve">Wird jedoch </w:t>
      </w:r>
      <w:r w:rsidR="00D35E01">
        <w:t>am rechten Rand</w:t>
      </w:r>
      <w:r>
        <w:t xml:space="preserve"> der Project Note auf eine Oberkategorie gedrückt, öffnet sich ein neues Fenster und die </w:t>
      </w:r>
      <w:r w:rsidR="00D35E01">
        <w:t>eben angetippte</w:t>
      </w:r>
      <w:r>
        <w:t xml:space="preserve"> Kategorie bewegt sich in die Mitte</w:t>
      </w:r>
      <w:r w:rsidR="00D35E01">
        <w:t xml:space="preserve"> des Fensters</w:t>
      </w:r>
      <w:r>
        <w:t xml:space="preserve">. Rundherum werden die dazu gehörigen Unterkategorien angezeigt und es kann eine davon ausgewählt werden. </w:t>
      </w:r>
      <w:r w:rsidR="004D61E1">
        <w:t xml:space="preserve">Dies ermöglicht dem Nutzer, dass er nicht nur Kategorien, die mit </w:t>
      </w:r>
      <w:r w:rsidR="00D35E01">
        <w:t>der aktuell angezeigten</w:t>
      </w:r>
      <w:r w:rsidR="004D61E1">
        <w:t xml:space="preserve"> P</w:t>
      </w:r>
      <w:r w:rsidR="00D35E01">
        <w:t xml:space="preserve">roject </w:t>
      </w:r>
      <w:r w:rsidR="004D61E1">
        <w:t>N</w:t>
      </w:r>
      <w:r w:rsidR="00D35E01">
        <w:t>ote</w:t>
      </w:r>
      <w:r w:rsidR="004D61E1">
        <w:t xml:space="preserve"> zusammenhängen, auswählen kann.</w:t>
      </w:r>
    </w:p>
    <w:p w:rsidR="00BB2DC8" w:rsidRDefault="00BB2DC8" w:rsidP="00BB2DC8">
      <w:pPr>
        <w:keepNext/>
      </w:pPr>
      <w:r>
        <w:rPr>
          <w:noProof/>
          <w:lang w:eastAsia="de-CH"/>
        </w:rPr>
        <w:lastRenderedPageBreak/>
        <w:drawing>
          <wp:inline distT="0" distB="0" distL="0" distR="0" wp14:anchorId="617F2E72" wp14:editId="6725A51A">
            <wp:extent cx="5760720" cy="33039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BB2DC8" w:rsidRDefault="00BB2DC8" w:rsidP="00BB2DC8">
      <w:pPr>
        <w:pStyle w:val="Caption"/>
      </w:pPr>
      <w:bookmarkStart w:id="57" w:name="_Toc309036339"/>
      <w:r>
        <w:t xml:space="preserve">Abbildung </w:t>
      </w:r>
      <w:fldSimple w:instr=" SEQ Abbildung \* ARABIC ">
        <w:r w:rsidR="00534F37">
          <w:rPr>
            <w:noProof/>
          </w:rPr>
          <w:t>15</w:t>
        </w:r>
      </w:fldSimple>
      <w:r>
        <w:t xml:space="preserve"> - Papierprototyp Variante B</w:t>
      </w:r>
      <w:bookmarkEnd w:id="57"/>
    </w:p>
    <w:p w:rsidR="00D762AB" w:rsidRDefault="00D762AB" w:rsidP="00D762AB">
      <w:pPr>
        <w:pStyle w:val="Heading4"/>
      </w:pPr>
      <w:r>
        <w:t>Testszenario</w:t>
      </w:r>
    </w:p>
    <w:p w:rsidR="00D762AB" w:rsidRDefault="00D762AB" w:rsidP="00D762AB">
      <w:r>
        <w:t xml:space="preserve">Sie sind als Mitarbeiter der Firma Swisscom spezialisiert auf Projekte im Bereich .Net. Heute haben Sie einen Termin bei der </w:t>
      </w:r>
      <w:proofErr w:type="spellStart"/>
      <w:r>
        <w:t>Zühlke</w:t>
      </w:r>
      <w:proofErr w:type="spellEnd"/>
      <w:r>
        <w:t xml:space="preserve"> Engineering AG, welche ihr Projektpartner ist. Es ist das erste Meeting, daher treffen Sie etwas verfrüht ein. Die Empfangsdame weist Sie darauf hin, dass die Project Notes der Firma (Projektbeschrieb auf eine A4-Seite zusammengefasst) auf dem neu erworbenen </w:t>
      </w:r>
      <w:proofErr w:type="spellStart"/>
      <w:r>
        <w:t>Surface</w:t>
      </w:r>
      <w:proofErr w:type="spellEnd"/>
      <w:r>
        <w:t xml:space="preserve">  eingesehen werden können.</w:t>
      </w:r>
    </w:p>
    <w:p w:rsidR="00D762AB" w:rsidRDefault="00D762AB" w:rsidP="00D762AB">
      <w:pPr>
        <w:pStyle w:val="Heading5"/>
      </w:pPr>
      <w:r w:rsidRPr="00D762AB">
        <w:t>Aufgabe</w:t>
      </w:r>
      <w:r>
        <w:t xml:space="preserve"> 1</w:t>
      </w:r>
    </w:p>
    <w:p w:rsidR="00D762AB" w:rsidRDefault="00D762AB" w:rsidP="00D762AB">
      <w:r>
        <w:t xml:space="preserve">Sie nutzen daher die Wartezeit, um sich mit der neuen Technologie zu befassen. Gleichzeitig sind Sie neugierig herauszufinden, ob die </w:t>
      </w:r>
      <w:proofErr w:type="spellStart"/>
      <w:r>
        <w:t>Zühlke</w:t>
      </w:r>
      <w:proofErr w:type="spellEnd"/>
      <w:r>
        <w:t xml:space="preserve"> Engineering AG Erfahrungen in Ihrem Spezialgebiet mitbringt.</w:t>
      </w:r>
    </w:p>
    <w:p w:rsidR="00D762AB" w:rsidRDefault="00D762AB" w:rsidP="00D762AB">
      <w:pPr>
        <w:pStyle w:val="Heading5"/>
      </w:pPr>
      <w:r>
        <w:t>Aufgabe 2</w:t>
      </w:r>
    </w:p>
    <w:p w:rsidR="00D762AB" w:rsidRDefault="00D762AB" w:rsidP="00D762AB">
      <w:r>
        <w:t xml:space="preserve">Einer Ihrer Arbeitskollegen erzählte Ihnen, dass er ein Projekt mit der </w:t>
      </w:r>
      <w:proofErr w:type="spellStart"/>
      <w:r>
        <w:t>Zühlke</w:t>
      </w:r>
      <w:proofErr w:type="spellEnd"/>
      <w:r>
        <w:t xml:space="preserve"> Engineering AG gemacht hatte. Sie mögen sich entfernt noch erinnern, um was es ungefähr ging, Ihnen fällt aber kein konkreter Begriff zu diesem Projekt ein. Trotzdem möchten Sie nun mehr über dieses Projekt herausfinden.</w:t>
      </w:r>
    </w:p>
    <w:p w:rsidR="00BB47ED" w:rsidRDefault="00BB47ED" w:rsidP="00BB47ED">
      <w:pPr>
        <w:pStyle w:val="Heading4"/>
      </w:pPr>
      <w:r>
        <w:t>Fazit</w:t>
      </w:r>
    </w:p>
    <w:p w:rsidR="00182CD7" w:rsidRDefault="001951C8" w:rsidP="001951C8">
      <w:r>
        <w:t>Es ist irritierend, dass anfangs schon eine P</w:t>
      </w:r>
      <w:r w:rsidR="00182CD7">
        <w:t>roject Note</w:t>
      </w:r>
      <w:r>
        <w:t xml:space="preserve"> auswählt ist. Der Nutzer weiss nicht, wie er dort hingekommen ist. Normalerweise wird zuerst eine Liste (</w:t>
      </w:r>
      <w:proofErr w:type="spellStart"/>
      <w:r>
        <w:t>Grid</w:t>
      </w:r>
      <w:proofErr w:type="spellEnd"/>
      <w:r>
        <w:t xml:space="preserve">) mit einer Auswahl von PNs erwartet. </w:t>
      </w:r>
    </w:p>
    <w:p w:rsidR="00182CD7" w:rsidRDefault="001951C8" w:rsidP="001951C8">
      <w:r>
        <w:t xml:space="preserve">Der </w:t>
      </w:r>
      <w:proofErr w:type="spellStart"/>
      <w:r>
        <w:t>Slider</w:t>
      </w:r>
      <w:proofErr w:type="spellEnd"/>
      <w:r>
        <w:t xml:space="preserve"> unten links wird übersehen. Es ist besser ihn obe</w:t>
      </w:r>
      <w:r w:rsidR="00182CD7">
        <w:t>rhalb der gross dargestellten Project Note</w:t>
      </w:r>
      <w:r>
        <w:t xml:space="preserve"> zu platzieren.</w:t>
      </w:r>
    </w:p>
    <w:p w:rsidR="001951C8" w:rsidRDefault="001951C8" w:rsidP="001951C8">
      <w:r>
        <w:t xml:space="preserve">Zusätzlich sollte </w:t>
      </w:r>
      <w:r w:rsidR="00182CD7">
        <w:t xml:space="preserve">für die Ansicht der PN </w:t>
      </w:r>
      <w:r>
        <w:t>ein Fokus Modus benutzt werden. Wenn man die P</w:t>
      </w:r>
      <w:r w:rsidR="00182CD7">
        <w:t>roject Note</w:t>
      </w:r>
      <w:r>
        <w:t xml:space="preserve"> genau lesen </w:t>
      </w:r>
      <w:r w:rsidR="00182CD7">
        <w:t>möchte</w:t>
      </w:r>
      <w:r>
        <w:t>, soll sie</w:t>
      </w:r>
      <w:r w:rsidR="00182CD7">
        <w:t xml:space="preserve"> sich</w:t>
      </w:r>
      <w:r>
        <w:t xml:space="preserve"> </w:t>
      </w:r>
      <w:r w:rsidR="00182CD7">
        <w:t>durch Antippen</w:t>
      </w:r>
      <w:r>
        <w:t xml:space="preserve"> weiter vergrössern und alle anderen Informationen sollen in den Hintergrund rücken oder ausgeblendet werden.</w:t>
      </w:r>
    </w:p>
    <w:p w:rsidR="001951C8" w:rsidRDefault="001951C8" w:rsidP="001951C8">
      <w:r>
        <w:t>Die Project Notes Stapel</w:t>
      </w:r>
      <w:r w:rsidR="00F12C7D">
        <w:t>, welche auf der rechten Bildschirmhälfte angezeigt werden, sollten</w:t>
      </w:r>
      <w:r>
        <w:t xml:space="preserve"> mit mehr als einer Note angezeigt werden. </w:t>
      </w:r>
      <w:r w:rsidR="00182CD7">
        <w:t>Sonst ist nicht verständlich, dass es sich bei der Zahl auf den gezeichneten Notes um die Anzahl Project Notes, die mit dieser Kategorie verbunden sind,</w:t>
      </w:r>
      <w:r>
        <w:t xml:space="preserve"> handelt.</w:t>
      </w:r>
    </w:p>
    <w:p w:rsidR="001951C8" w:rsidRDefault="001951C8" w:rsidP="001951C8">
      <w:r>
        <w:t>Die Testperson konnte</w:t>
      </w:r>
      <w:r w:rsidR="00F12C7D">
        <w:t xml:space="preserve"> die ihr gestellten Aufgaben</w:t>
      </w:r>
      <w:r>
        <w:t xml:space="preserve"> lösen</w:t>
      </w:r>
      <w:r w:rsidR="00F12C7D">
        <w:t>. Sie</w:t>
      </w:r>
      <w:r>
        <w:t xml:space="preserve"> erwartete aber</w:t>
      </w:r>
      <w:r w:rsidR="00F12C7D">
        <w:t xml:space="preserve">, dass nach dem Drücken einer Oberkategorie rechts neben der PN ein Menü mit nur den Unterkategorien, die zur Project Note gehören, angezeigt wird. Entgegen der Erwartung wurden alle Unterkategorien aufgelistet. Die Erwartung der </w:t>
      </w:r>
      <w:r w:rsidR="00F12C7D">
        <w:lastRenderedPageBreak/>
        <w:t xml:space="preserve">Testperson entstand dadurch, </w:t>
      </w:r>
      <w:r>
        <w:t xml:space="preserve">dass die Oberkategorien mit der PN verbunden sind. </w:t>
      </w:r>
      <w:r w:rsidR="00F12C7D">
        <w:t>Daher sollten die Oberkategorien erst am rechten Rand des Bildschirms aufgeführt werden und d</w:t>
      </w:r>
      <w:r>
        <w:t>i</w:t>
      </w:r>
      <w:r w:rsidR="00F12C7D">
        <w:t xml:space="preserve">e Unterkategorien sollten </w:t>
      </w:r>
      <w:r>
        <w:t xml:space="preserve">mit der </w:t>
      </w:r>
      <w:r w:rsidR="00F12C7D">
        <w:t>PN direkt verbunden</w:t>
      </w:r>
      <w:r>
        <w:t>. Die Trennung ist aber auch dann nicht ideal.</w:t>
      </w:r>
    </w:p>
    <w:p w:rsidR="000F4EE9" w:rsidRDefault="000F4EE9" w:rsidP="000F4EE9">
      <w:pPr>
        <w:pStyle w:val="Heading3"/>
      </w:pPr>
      <w:bookmarkStart w:id="58" w:name="_Toc309036318"/>
      <w:r>
        <w:t>Variante C</w:t>
      </w:r>
      <w:bookmarkEnd w:id="58"/>
    </w:p>
    <w:p w:rsidR="00FF669D" w:rsidRDefault="0021005C" w:rsidP="0021005C">
      <w:r>
        <w:t xml:space="preserve">Solange keine Benutzerinteraktion erfolgt, ist das Gerät im Demo Modus. </w:t>
      </w:r>
      <w:r w:rsidR="00FF669D">
        <w:t>Wird dieser beendet, erscheint eine Übersicht aller PNs.</w:t>
      </w:r>
    </w:p>
    <w:p w:rsidR="0021005C" w:rsidRDefault="00FF669D" w:rsidP="0021005C">
      <w:r>
        <w:t>Wird davon eine angewählt, wird diese</w:t>
      </w:r>
      <w:r w:rsidR="0021005C">
        <w:t xml:space="preserve"> Project Note in einer Detailansicht (siehe „</w:t>
      </w:r>
      <w:r w:rsidR="00332084">
        <w:fldChar w:fldCharType="begin"/>
      </w:r>
      <w:r w:rsidR="00332084">
        <w:instrText xml:space="preserve"> REF _Ref306620178 \h </w:instrText>
      </w:r>
      <w:r w:rsidR="00332084">
        <w:fldChar w:fldCharType="separate"/>
      </w:r>
      <w:r w:rsidR="00CC7E2B">
        <w:t xml:space="preserve">Abbildung </w:t>
      </w:r>
      <w:r w:rsidR="00CC7E2B">
        <w:rPr>
          <w:noProof/>
        </w:rPr>
        <w:t>15</w:t>
      </w:r>
      <w:r w:rsidR="00CC7E2B">
        <w:t xml:space="preserve"> - </w:t>
      </w:r>
      <w:r w:rsidR="00CC7E2B" w:rsidRPr="00576A6A">
        <w:t>Papierprototyp Variante C, Detailansicht</w:t>
      </w:r>
      <w:r w:rsidR="00332084">
        <w:fldChar w:fldCharType="end"/>
      </w:r>
      <w:r>
        <w:t>“) angezeigt</w:t>
      </w:r>
      <w:r w:rsidR="0021005C">
        <w:t>.</w:t>
      </w:r>
    </w:p>
    <w:p w:rsidR="00CC7E2B" w:rsidRDefault="00CC7E2B" w:rsidP="00CC7E2B">
      <w:r>
        <w:t xml:space="preserve">Mit dem Drücken der Pfeile lassen sich die nächsten bzw. vorhergehenden Project Notes anzeigen. Rechts werden immer die zur angezeigten Project Note gehörigen Begriffe aufgelistet. </w:t>
      </w:r>
    </w:p>
    <w:p w:rsidR="00CC7E2B" w:rsidRDefault="00CC7E2B" w:rsidP="00CC7E2B">
      <w:r>
        <w:t>Wird die gross angezeigte Project Note angetippt, so findet ein Übergang in den Lesemodus statt. In diesem Modus wird die Project Note stark vergrössert und in die Mitte des Bildschirms positioniert. Die mit der PN verbundenen Begriffe werden ausgeblendet, der Hintergrund wird abgedunkelt.</w:t>
      </w:r>
    </w:p>
    <w:p w:rsidR="00CC7E2B" w:rsidRPr="00A061BD" w:rsidRDefault="00CC7E2B" w:rsidP="0021005C">
      <w:r>
        <w:t>Wenn einer der mit der Project Note verbundenen Begriffe ausgewählt wird, so öffnet sich ein Kontextmenü, in welchem man den Begriff als Kriterium zum Filter hinzufügen kann. Falls schon ein oder mehrere Kriterien für den Filter gesetzt wurden, können diese entweder durch den Begriff als neues Filterkriterium ersetzt werden oder der Filter wird mit dem Begriff als weiteres Kriterium zusätzlich eingeschränkt.</w:t>
      </w:r>
    </w:p>
    <w:p w:rsidR="0021005C" w:rsidRDefault="0021005C" w:rsidP="0021005C">
      <w:pPr>
        <w:keepNext/>
      </w:pPr>
      <w:r>
        <w:rPr>
          <w:noProof/>
          <w:lang w:eastAsia="de-CH"/>
        </w:rPr>
        <w:drawing>
          <wp:inline distT="0" distB="0" distL="0" distR="0" wp14:anchorId="2A3BC08C" wp14:editId="51567620">
            <wp:extent cx="5760720" cy="373570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21005C" w:rsidRDefault="0021005C" w:rsidP="0021005C">
      <w:pPr>
        <w:pStyle w:val="Caption"/>
      </w:pPr>
      <w:bookmarkStart w:id="59" w:name="_Ref306620178"/>
      <w:bookmarkStart w:id="60" w:name="_Toc309036340"/>
      <w:r>
        <w:t xml:space="preserve">Abbildung </w:t>
      </w:r>
      <w:fldSimple w:instr=" SEQ Abbildung \* ARABIC ">
        <w:r w:rsidR="00534F37">
          <w:rPr>
            <w:noProof/>
          </w:rPr>
          <w:t>16</w:t>
        </w:r>
      </w:fldSimple>
      <w:r>
        <w:t xml:space="preserve"> - </w:t>
      </w:r>
      <w:r w:rsidRPr="00576A6A">
        <w:t>Papierprototyp Variante C, Detailansicht</w:t>
      </w:r>
      <w:bookmarkEnd w:id="59"/>
      <w:bookmarkEnd w:id="60"/>
    </w:p>
    <w:p w:rsidR="00CC7E2B" w:rsidRDefault="00CC7E2B" w:rsidP="00CC7E2B">
      <w:r>
        <w:t>Nachdem der Filter weiter eingeschränkt oder neu gesetzt wurde, erfolgt ein Wechsel zur Gesamtübersicht (siehe „</w:t>
      </w:r>
      <w:r>
        <w:fldChar w:fldCharType="begin"/>
      </w:r>
      <w:r>
        <w:instrText xml:space="preserve"> REF _Ref306617850 \h </w:instrText>
      </w:r>
      <w:r>
        <w:fldChar w:fldCharType="separate"/>
      </w:r>
      <w:r>
        <w:t xml:space="preserve">Abbildung </w:t>
      </w:r>
      <w:r>
        <w:rPr>
          <w:noProof/>
        </w:rPr>
        <w:t>16</w:t>
      </w:r>
      <w:r>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t>3.1.5</w:t>
      </w:r>
      <w:r>
        <w:fldChar w:fldCharType="end"/>
      </w:r>
      <w:r>
        <w:t xml:space="preserve"> „</w:t>
      </w:r>
      <w:r>
        <w:fldChar w:fldCharType="begin"/>
      </w:r>
      <w:r>
        <w:instrText xml:space="preserve"> REF _Ref306617763 \h </w:instrText>
      </w:r>
      <w:r>
        <w:fldChar w:fldCharType="separate"/>
      </w:r>
      <w:r>
        <w:t>Finder</w:t>
      </w:r>
      <w:r>
        <w:fldChar w:fldCharType="end"/>
      </w:r>
      <w:r>
        <w:t>“</w:t>
      </w:r>
      <w:r w:rsidR="00FF669D">
        <w:t xml:space="preserve"> oder einem Drop Down Menus</w:t>
      </w:r>
      <w:r>
        <w:t>), aus der ein Kriterium ausgewählt werden kann. Sobald ein Filter gesetzt ist, passt sich die Liste der Project Notes an.</w:t>
      </w:r>
    </w:p>
    <w:p w:rsidR="00CC7E2B" w:rsidRDefault="00CC7E2B" w:rsidP="00A6648E"/>
    <w:p w:rsidR="00A6648E" w:rsidRDefault="00A6648E" w:rsidP="00A6648E">
      <w:pPr>
        <w:keepNext/>
      </w:pPr>
      <w:r>
        <w:rPr>
          <w:noProof/>
          <w:lang w:eastAsia="de-CH"/>
        </w:rPr>
        <w:lastRenderedPageBreak/>
        <w:drawing>
          <wp:inline distT="0" distB="0" distL="0" distR="0" wp14:anchorId="7CFE9D76" wp14:editId="4EEBB107">
            <wp:extent cx="5760720" cy="415480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A6648E" w:rsidRDefault="00A6648E" w:rsidP="00A6648E">
      <w:pPr>
        <w:pStyle w:val="Caption"/>
      </w:pPr>
      <w:bookmarkStart w:id="61" w:name="_Ref306617850"/>
      <w:bookmarkStart w:id="62" w:name="_Toc309036341"/>
      <w:r>
        <w:t xml:space="preserve">Abbildung </w:t>
      </w:r>
      <w:fldSimple w:instr=" SEQ Abbildung \* ARABIC ">
        <w:r w:rsidR="00534F37">
          <w:rPr>
            <w:noProof/>
          </w:rPr>
          <w:t>17</w:t>
        </w:r>
      </w:fldSimple>
      <w:r>
        <w:t xml:space="preserve"> - Papierprototyp Variante C, Übersicht</w:t>
      </w:r>
      <w:bookmarkEnd w:id="61"/>
      <w:bookmarkEnd w:id="62"/>
    </w:p>
    <w:p w:rsidR="00CC7E2B" w:rsidRDefault="00CC7E2B" w:rsidP="00CC7E2B">
      <w:r>
        <w:t>Wählt man eine Project Note aus der Liste aus, öffnet sie sich in der Detailansicht. Möchte man dann von der Detailansicht wieder zur Gesamtübersicht zurückkehren, so kann dazu oben links die umgeknickte Ecke nach unten gezogen werden.</w:t>
      </w:r>
    </w:p>
    <w:p w:rsidR="00A6648E" w:rsidRDefault="00A6648E" w:rsidP="00A6648E">
      <w:pPr>
        <w:pStyle w:val="Heading4"/>
      </w:pPr>
      <w:r>
        <w:t>Testszenario</w:t>
      </w:r>
    </w:p>
    <w:p w:rsidR="00A6648E" w:rsidRDefault="009B72F8" w:rsidP="00A6648E">
      <w:r>
        <w:t>Für das Testen dieses Papier-Prototyps wurde ein bereits bes</w:t>
      </w:r>
      <w:r w:rsidR="00DE735F">
        <w:t>tehendes Testszenario verwendet (</w:t>
      </w:r>
      <w:r>
        <w:t>siehe Unterk</w:t>
      </w:r>
      <w:r w:rsidR="00A6648E">
        <w:t xml:space="preserve">apitel </w:t>
      </w:r>
      <w:r w:rsidR="00A6648E">
        <w:fldChar w:fldCharType="begin"/>
      </w:r>
      <w:r w:rsidR="00A6648E">
        <w:instrText xml:space="preserve"> REF _Ref306360971 \r \h </w:instrText>
      </w:r>
      <w:r w:rsidR="00A6648E">
        <w:fldChar w:fldCharType="separate"/>
      </w:r>
      <w:r w:rsidR="00A6648E">
        <w:t>3.2.1.1</w:t>
      </w:r>
      <w:r w:rsidR="00A6648E">
        <w:fldChar w:fldCharType="end"/>
      </w:r>
      <w:r w:rsidR="00A6648E">
        <w:t xml:space="preserve"> </w:t>
      </w:r>
      <w:r>
        <w:t>„</w:t>
      </w:r>
      <w:r w:rsidR="00A6648E">
        <w:fldChar w:fldCharType="begin"/>
      </w:r>
      <w:r w:rsidR="00A6648E">
        <w:instrText xml:space="preserve"> REF _Ref306360971 \h </w:instrText>
      </w:r>
      <w:r w:rsidR="00A6648E">
        <w:fldChar w:fldCharType="separate"/>
      </w:r>
      <w:r w:rsidR="00A6648E">
        <w:t>Testszenario</w:t>
      </w:r>
      <w:r w:rsidR="00A6648E">
        <w:fldChar w:fldCharType="end"/>
      </w:r>
      <w:r>
        <w:t>“</w:t>
      </w:r>
      <w:r w:rsidR="00DE735F">
        <w:t>)</w:t>
      </w:r>
      <w:r w:rsidR="0091501E">
        <w:t xml:space="preserve"> und um </w:t>
      </w:r>
      <w:r w:rsidR="005D560B">
        <w:t>die nachfolgende</w:t>
      </w:r>
      <w:r w:rsidR="0091501E">
        <w:t xml:space="preserve"> Aufgabe erweitert.</w:t>
      </w:r>
    </w:p>
    <w:p w:rsidR="0091501E" w:rsidRDefault="0091501E" w:rsidP="0091501E">
      <w:pPr>
        <w:pStyle w:val="Heading5"/>
      </w:pPr>
      <w:r>
        <w:t>Aufgabe 3</w:t>
      </w:r>
    </w:p>
    <w:p w:rsidR="0091501E" w:rsidRPr="0091501E" w:rsidRDefault="0091501E" w:rsidP="0091501E">
      <w:r>
        <w:t>Sie möchten sich nun nochmals eine</w:t>
      </w:r>
      <w:r w:rsidR="00037E79">
        <w:t>n</w:t>
      </w:r>
      <w:r>
        <w:t xml:space="preserve"> Überblick über alle Projekte verschaffen.</w:t>
      </w:r>
    </w:p>
    <w:p w:rsidR="00A6648E" w:rsidRDefault="00A6648E" w:rsidP="00A6648E">
      <w:pPr>
        <w:pStyle w:val="Heading4"/>
      </w:pPr>
      <w:r>
        <w:t>Fazit</w:t>
      </w:r>
    </w:p>
    <w:p w:rsidR="00A6648E" w:rsidRDefault="00A6648E" w:rsidP="00A6648E">
      <w:r>
        <w:t>Der Demo</w:t>
      </w:r>
      <w:r w:rsidR="0021005C">
        <w:t xml:space="preserve"> M</w:t>
      </w:r>
      <w:r>
        <w:t xml:space="preserve">odus muss genauer ersichtlich sein, </w:t>
      </w:r>
      <w:r w:rsidR="00CC7E2B">
        <w:t xml:space="preserve">er soll bereits erkannt werden, </w:t>
      </w:r>
      <w:r>
        <w:t xml:space="preserve">wenn man sich </w:t>
      </w:r>
      <w:r w:rsidR="00CC7E2B">
        <w:t xml:space="preserve">an den </w:t>
      </w:r>
      <w:proofErr w:type="spellStart"/>
      <w:r w:rsidR="00CC7E2B">
        <w:t>Surface</w:t>
      </w:r>
      <w:proofErr w:type="spellEnd"/>
      <w:r w:rsidR="00CC7E2B">
        <w:t xml:space="preserve"> </w:t>
      </w:r>
      <w:r>
        <w:t>setzt. Ansonsten beginnt man zu lesen und die P</w:t>
      </w:r>
      <w:r w:rsidR="00CC7E2B">
        <w:t xml:space="preserve">roject </w:t>
      </w:r>
      <w:r>
        <w:t>N</w:t>
      </w:r>
      <w:r w:rsidR="00CC7E2B">
        <w:t>ote</w:t>
      </w:r>
      <w:r>
        <w:t xml:space="preserve"> wird plötzlich gewechselt.</w:t>
      </w:r>
      <w:r w:rsidR="00946FAE">
        <w:t xml:space="preserve"> Der Demo Modus muss zudem allgemein überdenkt werden. Es wäre auch ein klassischer Bildschirmschoner denkbar.</w:t>
      </w:r>
    </w:p>
    <w:p w:rsidR="00CC7E2B" w:rsidRDefault="00A6648E" w:rsidP="00A6648E">
      <w:r>
        <w:t xml:space="preserve">Der angezeigte </w:t>
      </w:r>
      <w:proofErr w:type="spellStart"/>
      <w:r>
        <w:t>Slider</w:t>
      </w:r>
      <w:proofErr w:type="spellEnd"/>
      <w:r>
        <w:t xml:space="preserve"> bei der Übersicht ist nicht nötig. </w:t>
      </w:r>
    </w:p>
    <w:p w:rsidR="00A6648E" w:rsidRDefault="00CC7E2B" w:rsidP="00A6648E">
      <w:r>
        <w:t xml:space="preserve">In der Detailansicht wäre es gut, wenn die Unterkategorien so dargestellt sind, dass es offensichtlich ist, dass sich bei dessen Betätigung ein Kontextmenü öffnet. </w:t>
      </w:r>
      <w:r w:rsidR="00A6648E">
        <w:t>Zudem müssen die Filte</w:t>
      </w:r>
      <w:r>
        <w:t>rk</w:t>
      </w:r>
      <w:r w:rsidR="00A6648E">
        <w:t>riterien auch in der Detailansicht ersichtlich sein</w:t>
      </w:r>
      <w:r>
        <w:t xml:space="preserve"> (am oberen Rand)</w:t>
      </w:r>
      <w:r w:rsidR="00A6648E">
        <w:t>.</w:t>
      </w:r>
    </w:p>
    <w:p w:rsidR="00A6648E" w:rsidRDefault="00A6648E" w:rsidP="00A6648E">
      <w:r>
        <w:t>Die Testperson fand schnell mehrere Möglichkeiten</w:t>
      </w:r>
      <w:r w:rsidR="00CC7E2B">
        <w:t>,</w:t>
      </w:r>
      <w:r>
        <w:t xml:space="preserve"> um den Filter hinzufügen zu können. Nach kurzem Auseinandersetzten mit dem Fenster</w:t>
      </w:r>
      <w:r w:rsidR="00E105D2">
        <w:t>, welches eine Überblick über die Project Notes bietet</w:t>
      </w:r>
      <w:r>
        <w:t>, fand sie sich gut zurecht. Sie konnte alle gestellten Aufgaben in angemessener Zeit lösen.</w:t>
      </w:r>
    </w:p>
    <w:p w:rsidR="00E549E3" w:rsidRDefault="00E549E3" w:rsidP="00A6648E">
      <w:r>
        <w:t>Die umgeknickte Ecke soll wegelassen werden. Besser ist es, die Auswahl an PNs immer noch abgedunkelt im Hintergrund zu sehen. Die Detailansicht „legt“ sich dann über die Gesamtübersicht.</w:t>
      </w:r>
    </w:p>
    <w:p w:rsidR="00202363" w:rsidRDefault="00202363" w:rsidP="00A6648E"/>
    <w:p w:rsidR="00202363" w:rsidRDefault="00202363" w:rsidP="00202363">
      <w:r>
        <w:t xml:space="preserve">Da zwei Typen von </w:t>
      </w:r>
      <w:proofErr w:type="spellStart"/>
      <w:r>
        <w:t>Personas</w:t>
      </w:r>
      <w:proofErr w:type="spellEnd"/>
      <w:r>
        <w:t xml:space="preserve"> bestehen, könnte für den Bewerber einen anderen Einstieg ins Programm gewählt werden. Die Unterscheidung zwischen den </w:t>
      </w:r>
      <w:proofErr w:type="spellStart"/>
      <w:r>
        <w:t>Personas</w:t>
      </w:r>
      <w:proofErr w:type="spellEnd"/>
      <w:r>
        <w:t xml:space="preserve"> könnte mit </w:t>
      </w:r>
      <w:proofErr w:type="spellStart"/>
      <w:r>
        <w:t>Badges</w:t>
      </w:r>
      <w:proofErr w:type="spellEnd"/>
      <w:r>
        <w:t xml:space="preserve">, welche je nach Besuchertyp anders </w:t>
      </w:r>
      <w:proofErr w:type="spellStart"/>
      <w:r>
        <w:t>getagged</w:t>
      </w:r>
      <w:proofErr w:type="spellEnd"/>
      <w:r>
        <w:t xml:space="preserve"> sind, realisiert werden. Um den </w:t>
      </w:r>
      <w:proofErr w:type="spellStart"/>
      <w:r>
        <w:t>Surface</w:t>
      </w:r>
      <w:proofErr w:type="spellEnd"/>
      <w:r>
        <w:t xml:space="preserve"> nutzen zu können, muss der </w:t>
      </w:r>
      <w:proofErr w:type="spellStart"/>
      <w:r>
        <w:t>Badge</w:t>
      </w:r>
      <w:proofErr w:type="spellEnd"/>
      <w:r>
        <w:t xml:space="preserve"> auf den Bildschirm gelegt werden. Die </w:t>
      </w:r>
      <w:proofErr w:type="spellStart"/>
      <w:r>
        <w:t>getaggten</w:t>
      </w:r>
      <w:proofErr w:type="spellEnd"/>
      <w:r>
        <w:t xml:space="preserve"> Objekte rufen dann verschiedene Informationen auf, welche sich auf die jeweilige Persona fokussieren. Diese Idee wird in der Umsetzung vorerst ignoriert.</w:t>
      </w:r>
    </w:p>
    <w:p w:rsidR="001821E4" w:rsidRDefault="00A6648E" w:rsidP="00A6648E">
      <w:r>
        <w:t>Neben kleinen Verbesserungen ist diese Variante bestens geeignet für das Projekt und wird daher umgesetzt.</w:t>
      </w:r>
    </w:p>
    <w:p w:rsidR="001821E4" w:rsidRDefault="001821E4">
      <w:r>
        <w:br w:type="page"/>
      </w:r>
    </w:p>
    <w:p w:rsidR="001821E4" w:rsidRDefault="001821E4" w:rsidP="001821E4">
      <w:pPr>
        <w:pStyle w:val="Heading2"/>
      </w:pPr>
      <w:bookmarkStart w:id="63" w:name="_Toc309036319"/>
      <w:r>
        <w:lastRenderedPageBreak/>
        <w:t>Design Entscheide</w:t>
      </w:r>
      <w:bookmarkEnd w:id="63"/>
    </w:p>
    <w:p w:rsidR="001F427D" w:rsidRDefault="001F427D" w:rsidP="001F427D">
      <w:pPr>
        <w:pStyle w:val="Heading3"/>
      </w:pPr>
      <w:bookmarkStart w:id="64" w:name="_Toc309036320"/>
      <w:r>
        <w:t>Pivot Viewer</w:t>
      </w:r>
      <w:bookmarkEnd w:id="64"/>
    </w:p>
    <w:p w:rsidR="00FE71C8" w:rsidRDefault="00FE71C8" w:rsidP="00FE71C8">
      <w:r>
        <w:t>Der Pivot Viewer von Steve Marx [</w:t>
      </w:r>
      <w:proofErr w:type="spellStart"/>
      <w:r>
        <w:t>marx</w:t>
      </w:r>
      <w:proofErr w:type="spellEnd"/>
      <w:r>
        <w:t xml:space="preserve">] würde eine Möglichkeit bieten, die Project Notes auf dem </w:t>
      </w:r>
      <w:proofErr w:type="spellStart"/>
      <w:r>
        <w:t>Surface</w:t>
      </w:r>
      <w:proofErr w:type="spellEnd"/>
      <w:r>
        <w:t xml:space="preserve"> darzustellen und einen einfachen aber sogleich attraktiven Filter anzubieten. </w:t>
      </w:r>
    </w:p>
    <w:p w:rsidR="00FE71C8" w:rsidRDefault="00FE71C8" w:rsidP="00FE71C8"/>
    <w:p w:rsidR="00FE71C8" w:rsidRDefault="00FE71C8" w:rsidP="00FE71C8">
      <w:pPr>
        <w:keepNext/>
      </w:pPr>
      <w:r>
        <w:rPr>
          <w:noProof/>
          <w:lang w:eastAsia="de-CH"/>
        </w:rPr>
        <w:drawing>
          <wp:inline distT="0" distB="0" distL="0" distR="0" wp14:anchorId="130D66C8" wp14:editId="042CC8E6">
            <wp:extent cx="5760720" cy="3728085"/>
            <wp:effectExtent l="0" t="0" r="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FE71C8" w:rsidRDefault="00FE71C8" w:rsidP="00FE71C8">
      <w:pPr>
        <w:pStyle w:val="Caption"/>
      </w:pPr>
      <w:bookmarkStart w:id="65" w:name="_Toc309036342"/>
      <w:r>
        <w:t xml:space="preserve">Abbildung </w:t>
      </w:r>
      <w:fldSimple w:instr=" SEQ Abbildung \* ARABIC ">
        <w:r w:rsidR="00534F37">
          <w:rPr>
            <w:noProof/>
          </w:rPr>
          <w:t>18</w:t>
        </w:r>
      </w:fldSimple>
      <w:r>
        <w:t xml:space="preserve"> - Pivot Viewer</w:t>
      </w:r>
      <w:bookmarkEnd w:id="65"/>
    </w:p>
    <w:p w:rsidR="00FE71C8" w:rsidRDefault="00FE71C8"/>
    <w:p w:rsidR="00FE71C8" w:rsidRDefault="00FE71C8" w:rsidP="00FE71C8">
      <w:r>
        <w:t>Nun sprechen aber einige Punkte gegen die Verwendung des Pivot Viewers:</w:t>
      </w:r>
    </w:p>
    <w:p w:rsidR="00FE71C8" w:rsidRDefault="00FE71C8" w:rsidP="00FE71C8">
      <w:pPr>
        <w:pStyle w:val="ListParagraph"/>
        <w:numPr>
          <w:ilvl w:val="0"/>
          <w:numId w:val="10"/>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FE71C8" w:rsidRDefault="00FE71C8" w:rsidP="00FE71C8">
      <w:pPr>
        <w:pStyle w:val="ListParagraph"/>
        <w:numPr>
          <w:ilvl w:val="0"/>
          <w:numId w:val="10"/>
        </w:numPr>
      </w:pPr>
      <w:r>
        <w:t>Ein weiterer Punkt ist, dass die ständige Anzeige aller Filterkriterien nicht erwünscht ist.</w:t>
      </w:r>
    </w:p>
    <w:p w:rsidR="002514B1" w:rsidRDefault="00FE71C8" w:rsidP="00016487">
      <w:pPr>
        <w:pStyle w:val="ListParagraph"/>
        <w:numPr>
          <w:ilvl w:val="0"/>
          <w:numId w:val="10"/>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w:t>
      </w:r>
      <w:r w:rsidR="00016487">
        <w:t>tlich den Programmfluss stören.</w:t>
      </w:r>
    </w:p>
    <w:p w:rsidR="002514B1" w:rsidRDefault="002514B1">
      <w:r>
        <w:br w:type="page"/>
      </w:r>
    </w:p>
    <w:p w:rsidR="002514B1" w:rsidRDefault="002514B1" w:rsidP="002514B1">
      <w:pPr>
        <w:pStyle w:val="Heading2"/>
      </w:pPr>
      <w:bookmarkStart w:id="66" w:name="_Toc309036321"/>
      <w:r>
        <w:lastRenderedPageBreak/>
        <w:t>Externes Design</w:t>
      </w:r>
      <w:bookmarkEnd w:id="66"/>
    </w:p>
    <w:p w:rsidR="002808A1" w:rsidRDefault="00A310E7" w:rsidP="002808A1">
      <w:r>
        <w:t>B</w:t>
      </w:r>
      <w:r w:rsidR="007B0240">
        <w:t xml:space="preserve">ei dem externen Design wurden das Schriftbild und die Farbpalette der </w:t>
      </w:r>
      <w:proofErr w:type="spellStart"/>
      <w:r w:rsidR="007B0240">
        <w:t>Zühlke</w:t>
      </w:r>
      <w:proofErr w:type="spellEnd"/>
      <w:r w:rsidR="007B0240">
        <w:t xml:space="preserve"> Engineering AG mehrheitlich übernommen. </w:t>
      </w:r>
      <w:r w:rsidR="0079141B">
        <w:t xml:space="preserve">Die </w:t>
      </w:r>
      <w:r w:rsidR="009A7BAB">
        <w:t>verkleinerten Project Notes orientieren sic</w:t>
      </w:r>
      <w:r w:rsidR="002F3C48">
        <w:t>h optisch an der</w:t>
      </w:r>
      <w:r w:rsidR="00134857">
        <w:t xml:space="preserve"> </w:t>
      </w:r>
      <w:r w:rsidR="00B7197B">
        <w:t>Grossansicht der PN</w:t>
      </w:r>
      <w:r w:rsidR="00134857">
        <w:t>.</w:t>
      </w:r>
    </w:p>
    <w:p w:rsidR="007C42A3" w:rsidRDefault="00174147" w:rsidP="002808A1">
      <w:r>
        <w:t>Links befindet sich der Filter, welcher zur jeder Zeit sichtbar ist.</w:t>
      </w:r>
      <w:r w:rsidR="009F1736">
        <w:t xml:space="preserve"> Drei leere Slots geben an, wie viele Filterkriterien maximal gesetzt werden können. </w:t>
      </w:r>
      <w:r w:rsidR="000B5F7A">
        <w:t xml:space="preserve">Über den Knopf „Kriterien hinzufügen“ können </w:t>
      </w:r>
      <w:r w:rsidR="00E02719">
        <w:t>die gewünschten Filterkriterien ausgewählt und hinzugefügt werden.</w:t>
      </w:r>
      <w:r w:rsidR="00406056">
        <w:t xml:space="preserve"> </w:t>
      </w:r>
      <w:r w:rsidR="007C42A3">
        <w:t xml:space="preserve">Dies geschieht über ein Antippen des Kriteriums oder dem </w:t>
      </w:r>
      <w:r w:rsidR="00FC28A7">
        <w:t>Herüberz</w:t>
      </w:r>
      <w:r w:rsidR="007C42A3">
        <w:t>iehen des Kriteriums in einen Slot.</w:t>
      </w:r>
      <w:r w:rsidR="002568AA">
        <w:t xml:space="preserve"> W</w:t>
      </w:r>
      <w:r w:rsidR="00A210DA">
        <w:t>ill man ein Kriterium entfernen kann es wieder</w:t>
      </w:r>
      <w:r w:rsidR="002568AA">
        <w:t xml:space="preserve"> angetippt oder aus dem Slot gezogen werden.</w:t>
      </w:r>
    </w:p>
    <w:p w:rsidR="00DE2907" w:rsidRDefault="00DE2907" w:rsidP="002808A1">
      <w:r>
        <w:t>Sind die Slots schon gefüllt und man wählt ein weiteres Kriterium aus der Liste aus, so bewegt sich dieses leicht in Richtung der Slots, bewegt sich dann aber wieder zurück an seinen Platz in der Liste.</w:t>
      </w:r>
      <w:r w:rsidR="00D41D6F">
        <w:t xml:space="preserve"> Damit wird der Nutzer darauf aufmerksam gemacht, dass er zuerst ein Kriterium entfernen muss.</w:t>
      </w:r>
    </w:p>
    <w:p w:rsidR="00524DEC" w:rsidRPr="002808A1" w:rsidRDefault="00B443DD" w:rsidP="002808A1">
      <w:r>
        <w:t>Über den Filterkriterien wird zudem immer angezeigt, wie viele Project Notes gerade angezeigt werden und wie viele gesamthaft verfügbar sind.</w:t>
      </w:r>
    </w:p>
    <w:p w:rsidR="00534F37" w:rsidRDefault="006C14BD" w:rsidP="00534F37">
      <w:pPr>
        <w:keepNext/>
      </w:pPr>
      <w:r>
        <w:rPr>
          <w:noProof/>
          <w:lang w:eastAsia="de-CH"/>
        </w:rPr>
        <w:drawing>
          <wp:inline distT="0" distB="0" distL="0" distR="0" wp14:anchorId="3B57F1BC" wp14:editId="37E19336">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6C14BD" w:rsidRDefault="00534F37" w:rsidP="00534F37">
      <w:pPr>
        <w:pStyle w:val="Caption"/>
      </w:pPr>
      <w:bookmarkStart w:id="67" w:name="_Toc309036343"/>
      <w:r>
        <w:t xml:space="preserve">Abbildung </w:t>
      </w:r>
      <w:fldSimple w:instr=" SEQ Abbildung \* ARABIC ">
        <w:r>
          <w:rPr>
            <w:noProof/>
          </w:rPr>
          <w:t>19</w:t>
        </w:r>
      </w:fldSimple>
      <w:r>
        <w:t xml:space="preserve"> - </w:t>
      </w:r>
      <w:r w:rsidR="00581ED6">
        <w:t xml:space="preserve">Externes Design, </w:t>
      </w:r>
      <w:r>
        <w:t>Übersicht</w:t>
      </w:r>
      <w:bookmarkEnd w:id="67"/>
    </w:p>
    <w:p w:rsidR="000D7C71" w:rsidRDefault="00530719" w:rsidP="002808A1">
      <w:r>
        <w:t>Wird au</w:t>
      </w:r>
      <w:r w:rsidR="008B523E">
        <w:t>f eine verkleinerte PN gedrückt,</w:t>
      </w:r>
      <w:r>
        <w:t xml:space="preserve"> </w:t>
      </w:r>
      <w:r w:rsidR="008B523E">
        <w:t>s</w:t>
      </w:r>
      <w:r>
        <w:t xml:space="preserve">o öffnet sich die Detailansicht. </w:t>
      </w:r>
      <w:r w:rsidR="00051783">
        <w:t xml:space="preserve">Links von der Project Note werden dabei die Projektdaten angezeigt. </w:t>
      </w:r>
      <w:r w:rsidR="00786178">
        <w:t>Sofern man sich für eines dieser Kriterien als Filter interess</w:t>
      </w:r>
      <w:bookmarkStart w:id="68" w:name="_GoBack"/>
      <w:bookmarkEnd w:id="68"/>
      <w:r w:rsidR="00786178">
        <w:t>iert, ka</w:t>
      </w:r>
      <w:r w:rsidR="00D06715">
        <w:t>nn man das Kriterium hier</w:t>
      </w:r>
      <w:r w:rsidR="00786178">
        <w:t xml:space="preserve"> auswählen und dem Filter hinzufügen.</w:t>
      </w:r>
      <w:r w:rsidR="00C501F8">
        <w:t xml:space="preserve"> Mit den Pfeilen kann zur nächsten oder vorherigen PN navigiert werden. </w:t>
      </w:r>
      <w:r w:rsidR="00C37777">
        <w:t xml:space="preserve">Ist die Ansicht der PN noch zu klein, so gibt es die Möglichkeit, diese zu vergrössern. </w:t>
      </w:r>
      <w:r w:rsidR="00351735">
        <w:t>Möchte man die Ansicht wieder schliessen, so kann man auf die abgedunkelte Fläche drücken.</w:t>
      </w:r>
    </w:p>
    <w:p w:rsidR="00534F37" w:rsidRDefault="006C14BD" w:rsidP="00534F37">
      <w:pPr>
        <w:keepNext/>
      </w:pPr>
      <w:r>
        <w:rPr>
          <w:noProof/>
          <w:lang w:eastAsia="de-CH"/>
        </w:rPr>
        <w:lastRenderedPageBreak/>
        <w:drawing>
          <wp:inline distT="0" distB="0" distL="0" distR="0" wp14:anchorId="0368B934" wp14:editId="6395BB3B">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534F37" w:rsidRDefault="00534F37" w:rsidP="00534F37">
      <w:pPr>
        <w:pStyle w:val="Caption"/>
      </w:pPr>
      <w:bookmarkStart w:id="69" w:name="_Toc309036344"/>
      <w:r>
        <w:t xml:space="preserve">Abbildung </w:t>
      </w:r>
      <w:fldSimple w:instr=" SEQ Abbildung \* ARABIC ">
        <w:r>
          <w:rPr>
            <w:noProof/>
          </w:rPr>
          <w:t>20</w:t>
        </w:r>
      </w:fldSimple>
      <w:r>
        <w:t xml:space="preserve"> - </w:t>
      </w:r>
      <w:r w:rsidR="002539CA">
        <w:t>Externes Design,</w:t>
      </w:r>
      <w:r w:rsidR="006F59F0">
        <w:t xml:space="preserve"> </w:t>
      </w:r>
      <w:r>
        <w:t>Detailansicht</w:t>
      </w:r>
      <w:bookmarkEnd w:id="69"/>
    </w:p>
    <w:p w:rsidR="008130FA" w:rsidRPr="00016487" w:rsidRDefault="008130FA" w:rsidP="002808A1">
      <w:pPr>
        <w:rPr>
          <w:b/>
        </w:rPr>
      </w:pPr>
      <w:r>
        <w:br w:type="page"/>
      </w:r>
    </w:p>
    <w:p w:rsidR="008130FA" w:rsidRDefault="008130FA" w:rsidP="008130FA">
      <w:pPr>
        <w:pStyle w:val="Heading2"/>
      </w:pPr>
      <w:bookmarkStart w:id="70" w:name="_Toc309036322"/>
      <w:r>
        <w:lastRenderedPageBreak/>
        <w:t>Guidelines</w:t>
      </w:r>
      <w:bookmarkEnd w:id="70"/>
    </w:p>
    <w:p w:rsidR="008130FA" w:rsidRDefault="00BC368E" w:rsidP="008130FA">
      <w:r>
        <w:t>Der</w:t>
      </w:r>
      <w:r w:rsidR="008130FA">
        <w:t xml:space="preserve"> „Microsoft </w:t>
      </w:r>
      <w:proofErr w:type="spellStart"/>
      <w:r w:rsidR="008130FA">
        <w:t>Surface</w:t>
      </w:r>
      <w:proofErr w:type="spellEnd"/>
      <w:r w:rsidR="008130FA">
        <w:t xml:space="preserve"> 2.0 Design </w:t>
      </w:r>
      <w:proofErr w:type="spellStart"/>
      <w:r w:rsidR="008130FA">
        <w:t>and</w:t>
      </w:r>
      <w:proofErr w:type="spellEnd"/>
      <w:r w:rsidR="008130FA">
        <w:t xml:space="preserve"> Interaction Guide“</w:t>
      </w:r>
      <w:r w:rsidR="00113042">
        <w:fldChar w:fldCharType="begin"/>
      </w:r>
      <w:r w:rsidR="00113042">
        <w:instrText xml:space="preserve"> NOTEREF _Ref306623733 \f \h </w:instrText>
      </w:r>
      <w:r w:rsidR="00113042">
        <w:fldChar w:fldCharType="separate"/>
      </w:r>
      <w:r w:rsidR="00113042" w:rsidRPr="00113042">
        <w:rPr>
          <w:rStyle w:val="FootnoteReference"/>
        </w:rPr>
        <w:t>1</w:t>
      </w:r>
      <w:r w:rsidR="00113042">
        <w:fldChar w:fldCharType="end"/>
      </w:r>
      <w:r w:rsidR="008130FA">
        <w:t xml:space="preserve"> definiert eine Reihe v</w:t>
      </w:r>
      <w:r>
        <w:t>on Prinzipien, die wenn möglich</w:t>
      </w:r>
      <w:r w:rsidR="008130FA">
        <w:t xml:space="preserve"> eingehalten werden sollten. Project Flip 2.0 besitzt eine Reihe von Anforderungen, die sich nicht</w:t>
      </w:r>
      <w:r w:rsidR="001439ED">
        <w:t xml:space="preserve"> mit den Guidelines vereinen lassen</w:t>
      </w:r>
      <w:r w:rsidR="008130FA">
        <w:t>. Die nicht eingehaltenen Richtlinien werden hier aufgeführt</w:t>
      </w:r>
      <w:r w:rsidR="004D1621">
        <w:t>.</w:t>
      </w:r>
    </w:p>
    <w:p w:rsidR="008130FA" w:rsidRPr="00EF26E1" w:rsidRDefault="008130FA" w:rsidP="008130FA">
      <w:pPr>
        <w:pStyle w:val="Heading3"/>
      </w:pPr>
      <w:bookmarkStart w:id="71" w:name="_Toc309036323"/>
      <w:r>
        <w:t>Interaction Design Guidelines</w:t>
      </w:r>
      <w:bookmarkEnd w:id="71"/>
    </w:p>
    <w:p w:rsidR="008130FA" w:rsidRPr="00B74C5F" w:rsidRDefault="008130FA" w:rsidP="008130FA">
      <w:pPr>
        <w:rPr>
          <w:rStyle w:val="QuoteChar"/>
          <w:lang w:val="en-US"/>
        </w:rPr>
      </w:pPr>
      <w:r w:rsidRPr="00B74C5F">
        <w:rPr>
          <w:b/>
          <w:lang w:val="en-US"/>
        </w:rPr>
        <w:t xml:space="preserve">Section 3.1 </w:t>
      </w:r>
      <w:proofErr w:type="spellStart"/>
      <w:r w:rsidRPr="00B74C5F">
        <w:rPr>
          <w:b/>
          <w:lang w:val="en-US"/>
        </w:rPr>
        <w:t>Punkt</w:t>
      </w:r>
      <w:proofErr w:type="spellEnd"/>
      <w:r w:rsidRPr="00B74C5F">
        <w:rPr>
          <w:b/>
          <w:lang w:val="en-US"/>
        </w:rPr>
        <w:t xml:space="preserve"> 1:</w:t>
      </w:r>
      <w:r w:rsidRPr="00B74C5F">
        <w:rPr>
          <w:b/>
          <w:lang w:val="en-US"/>
        </w:rPr>
        <w:br/>
      </w:r>
      <w:r w:rsidRPr="00545958">
        <w:rPr>
          <w:lang w:val="en-US"/>
        </w:rPr>
        <w:t>„</w:t>
      </w:r>
      <w:r w:rsidRPr="00B74C5F">
        <w:rPr>
          <w:rStyle w:val="QuoteChar"/>
          <w:lang w:val="en-US"/>
        </w:rPr>
        <w:t>1. Create experiences for several people to use at the same time</w:t>
      </w:r>
    </w:p>
    <w:p w:rsidR="008130FA" w:rsidRDefault="008130FA" w:rsidP="008130FA">
      <w:pPr>
        <w:pStyle w:val="Quote"/>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72" w:name="_Ref306623733"/>
      <w:r>
        <w:rPr>
          <w:rStyle w:val="FootnoteReference"/>
          <w:lang w:val="en-US"/>
        </w:rPr>
        <w:footnoteReference w:id="1"/>
      </w:r>
      <w:bookmarkEnd w:id="72"/>
    </w:p>
    <w:p w:rsidR="008130FA" w:rsidRPr="00143A70" w:rsidRDefault="008130FA" w:rsidP="008130FA">
      <w:pPr>
        <w:pStyle w:val="Quote"/>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w:t>
      </w:r>
      <w:r w:rsidR="001439ED">
        <w:rPr>
          <w:i w:val="0"/>
        </w:rPr>
        <w:t xml:space="preserve"> PN</w:t>
      </w:r>
      <w:r>
        <w:rPr>
          <w:i w:val="0"/>
        </w:rPr>
        <w:t xml:space="preserve">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proofErr w:type="spellStart"/>
      <w:r w:rsidR="004D1621">
        <w:rPr>
          <w:i w:val="0"/>
        </w:rPr>
        <w:t>Section</w:t>
      </w:r>
      <w:proofErr w:type="spellEnd"/>
      <w:r w:rsidR="004D1621">
        <w:rPr>
          <w:i w:val="0"/>
        </w:rPr>
        <w:t xml:space="preserve"> 3.1 Punkt </w:t>
      </w:r>
      <w:r w:rsidR="00EE6544">
        <w:rPr>
          <w:i w:val="0"/>
        </w:rPr>
        <w:t>1</w:t>
      </w:r>
      <w:r w:rsidRPr="00143A70">
        <w:rPr>
          <w:i w:val="0"/>
        </w:rPr>
        <w:t xml:space="preserve"> aufgelisteten Kriterien weg.</w:t>
      </w:r>
    </w:p>
    <w:p w:rsidR="008130FA" w:rsidRPr="00025AF6" w:rsidRDefault="008130FA" w:rsidP="008130FA">
      <w:pPr>
        <w:rPr>
          <w:rStyle w:val="QuoteChar"/>
          <w:lang w:val="en-GB"/>
        </w:rPr>
      </w:pPr>
      <w:proofErr w:type="spellStart"/>
      <w:r w:rsidRPr="00025AF6">
        <w:rPr>
          <w:lang w:val="en-GB"/>
        </w:rPr>
        <w:t>Besonderes</w:t>
      </w:r>
      <w:proofErr w:type="spellEnd"/>
      <w:r w:rsidRPr="00025AF6">
        <w:rPr>
          <w:lang w:val="en-GB"/>
        </w:rPr>
        <w:t xml:space="preserve"> </w:t>
      </w:r>
      <w:proofErr w:type="spellStart"/>
      <w:r w:rsidRPr="00025AF6">
        <w:rPr>
          <w:lang w:val="en-GB"/>
        </w:rPr>
        <w:t>Augenmerk</w:t>
      </w:r>
      <w:proofErr w:type="spellEnd"/>
      <w:r w:rsidRPr="00025AF6">
        <w:rPr>
          <w:lang w:val="en-GB"/>
        </w:rPr>
        <w:t xml:space="preserve"> gilt </w:t>
      </w:r>
      <w:proofErr w:type="spellStart"/>
      <w:r w:rsidRPr="00025AF6">
        <w:rPr>
          <w:lang w:val="en-GB"/>
        </w:rPr>
        <w:t>zudem</w:t>
      </w:r>
      <w:proofErr w:type="spellEnd"/>
      <w:r w:rsidRPr="00025AF6">
        <w:rPr>
          <w:lang w:val="en-GB"/>
        </w:rPr>
        <w:t xml:space="preserve"> der Guideline</w:t>
      </w:r>
      <w:r w:rsidRPr="00025AF6">
        <w:rPr>
          <w:lang w:val="en-GB"/>
        </w:rPr>
        <w:br/>
      </w:r>
      <w:r w:rsidRPr="00025AF6">
        <w:rPr>
          <w:b/>
          <w:lang w:val="en-GB"/>
        </w:rPr>
        <w:t xml:space="preserve">Section 3.1 </w:t>
      </w:r>
      <w:proofErr w:type="spellStart"/>
      <w:r w:rsidRPr="00025AF6">
        <w:rPr>
          <w:b/>
          <w:lang w:val="en-GB"/>
        </w:rPr>
        <w:t>Punkt</w:t>
      </w:r>
      <w:proofErr w:type="spellEnd"/>
      <w:r w:rsidRPr="00025AF6">
        <w:rPr>
          <w:b/>
          <w:lang w:val="en-GB"/>
        </w:rPr>
        <w:t xml:space="preserve"> 1.a:</w:t>
      </w:r>
      <w:r w:rsidRPr="00025AF6">
        <w:rPr>
          <w:b/>
          <w:lang w:val="en-GB"/>
        </w:rPr>
        <w:br/>
      </w:r>
      <w:r w:rsidRPr="00545958">
        <w:rPr>
          <w:lang w:val="en-US"/>
        </w:rPr>
        <w:t>„</w:t>
      </w:r>
      <w:r w:rsidRPr="00025AF6">
        <w:rPr>
          <w:rStyle w:val="QuoteChar"/>
          <w:lang w:val="en-GB"/>
        </w:rPr>
        <w:t>a. Use 360° degree application design for horizontal deployments</w:t>
      </w:r>
    </w:p>
    <w:p w:rsidR="008130FA" w:rsidRPr="006711E0" w:rsidRDefault="008130FA" w:rsidP="008130FA">
      <w:pPr>
        <w:pStyle w:val="Quote"/>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sidR="00862EC0">
        <w:rPr>
          <w:lang w:val="en-US"/>
        </w:rPr>
        <w:t>”</w:t>
      </w:r>
      <w:r w:rsidR="00113042">
        <w:rPr>
          <w:lang w:val="en-US"/>
        </w:rPr>
        <w:fldChar w:fldCharType="begin"/>
      </w:r>
      <w:r w:rsidR="00113042">
        <w:rPr>
          <w:lang w:val="en-US"/>
        </w:rPr>
        <w:instrText xml:space="preserve"> NOTEREF _Ref306623733 \f \h </w:instrText>
      </w:r>
      <w:r w:rsidR="00113042">
        <w:rPr>
          <w:lang w:val="en-US"/>
        </w:rPr>
      </w:r>
      <w:r w:rsidR="00113042">
        <w:rPr>
          <w:lang w:val="en-US"/>
        </w:rPr>
        <w:fldChar w:fldCharType="separate"/>
      </w:r>
      <w:r w:rsidR="00113042" w:rsidRPr="00113042">
        <w:rPr>
          <w:rStyle w:val="FootnoteReference"/>
          <w:lang w:val="en-GB"/>
        </w:rPr>
        <w:t>1</w:t>
      </w:r>
      <w:r w:rsidR="00113042">
        <w:rPr>
          <w:lang w:val="en-US"/>
        </w:rPr>
        <w:fldChar w:fldCharType="end"/>
      </w:r>
      <w:r w:rsidR="00862EC0" w:rsidRPr="006711E0">
        <w:rPr>
          <w:lang w:val="en-US"/>
        </w:rPr>
        <w:t xml:space="preserve"> </w:t>
      </w:r>
    </w:p>
    <w:p w:rsidR="008130FA" w:rsidRDefault="008130FA" w:rsidP="008130FA">
      <w:pPr>
        <w:rPr>
          <w:lang w:val="en-GB"/>
        </w:rPr>
      </w:pPr>
      <w:r>
        <w:t xml:space="preserve">Da immer nur ein Nutzer die Applikation bedient und sich der </w:t>
      </w:r>
      <w:proofErr w:type="spellStart"/>
      <w:r>
        <w:t>Surface</w:t>
      </w:r>
      <w:proofErr w:type="spellEnd"/>
      <w:r>
        <w:t xml:space="preserve"> vermutlich vor einer Sitzgruppe befindet, wird die Applikation sich nur auf eine Richtung ausrichten. </w:t>
      </w:r>
      <w:r w:rsidRPr="00025AF6">
        <w:rPr>
          <w:lang w:val="en-GB"/>
        </w:rPr>
        <w:t xml:space="preserve">Optional </w:t>
      </w:r>
      <w:proofErr w:type="spellStart"/>
      <w:proofErr w:type="gramStart"/>
      <w:r w:rsidRPr="00025AF6">
        <w:rPr>
          <w:lang w:val="en-GB"/>
        </w:rPr>
        <w:t>ist</w:t>
      </w:r>
      <w:proofErr w:type="spellEnd"/>
      <w:proofErr w:type="gramEnd"/>
      <w:r w:rsidR="008E04BA">
        <w:rPr>
          <w:lang w:val="en-GB"/>
        </w:rPr>
        <w:t xml:space="preserve"> </w:t>
      </w:r>
      <w:proofErr w:type="spellStart"/>
      <w:r w:rsidR="008E04BA">
        <w:rPr>
          <w:lang w:val="en-GB"/>
        </w:rPr>
        <w:t>eine</w:t>
      </w:r>
      <w:proofErr w:type="spellEnd"/>
      <w:r w:rsidR="008E04BA">
        <w:rPr>
          <w:lang w:val="en-GB"/>
        </w:rPr>
        <w:t xml:space="preserve"> </w:t>
      </w:r>
      <w:proofErr w:type="spellStart"/>
      <w:r w:rsidR="008E04BA">
        <w:rPr>
          <w:lang w:val="en-GB"/>
        </w:rPr>
        <w:t>Drehung</w:t>
      </w:r>
      <w:proofErr w:type="spellEnd"/>
      <w:r w:rsidR="008E04BA">
        <w:rPr>
          <w:lang w:val="en-GB"/>
        </w:rPr>
        <w:t xml:space="preserve"> um</w:t>
      </w:r>
      <w:r w:rsidRPr="00025AF6">
        <w:rPr>
          <w:lang w:val="en-GB"/>
        </w:rPr>
        <w:t xml:space="preserve"> 180°</w:t>
      </w:r>
      <w:r w:rsidR="008E04BA">
        <w:rPr>
          <w:lang w:val="en-GB"/>
        </w:rPr>
        <w:t xml:space="preserve"> </w:t>
      </w:r>
      <w:proofErr w:type="spellStart"/>
      <w:r w:rsidR="008E04BA">
        <w:rPr>
          <w:lang w:val="en-GB"/>
        </w:rPr>
        <w:t>vorgesehen</w:t>
      </w:r>
      <w:proofErr w:type="spellEnd"/>
      <w:r w:rsidRPr="00025AF6">
        <w:rPr>
          <w:lang w:val="en-GB"/>
        </w:rPr>
        <w:t>.</w:t>
      </w:r>
    </w:p>
    <w:p w:rsidR="00BC368E" w:rsidRPr="00025AF6" w:rsidRDefault="00BC368E" w:rsidP="008130FA">
      <w:pPr>
        <w:rPr>
          <w:lang w:val="en-GB"/>
        </w:rPr>
      </w:pPr>
    </w:p>
    <w:p w:rsidR="008130FA" w:rsidRPr="00B3429A" w:rsidRDefault="008130FA" w:rsidP="008130FA">
      <w:pPr>
        <w:pStyle w:val="Quote"/>
        <w:rPr>
          <w:lang w:val="en-US"/>
        </w:rPr>
      </w:pPr>
      <w:r w:rsidRPr="00F010DC">
        <w:rPr>
          <w:b/>
          <w:i w:val="0"/>
          <w:lang w:val="en-US"/>
        </w:rPr>
        <w:t xml:space="preserve">Section 3.1 </w:t>
      </w:r>
      <w:proofErr w:type="spellStart"/>
      <w:r w:rsidRPr="00F010DC">
        <w:rPr>
          <w:b/>
          <w:i w:val="0"/>
          <w:lang w:val="en-US"/>
        </w:rPr>
        <w:t>Punkt</w:t>
      </w:r>
      <w:proofErr w:type="spellEnd"/>
      <w:r w:rsidRPr="00F010DC">
        <w:rPr>
          <w:b/>
          <w:i w:val="0"/>
          <w:lang w:val="en-US"/>
        </w:rPr>
        <w:t xml:space="preserve"> 2.a:</w:t>
      </w:r>
      <w:r>
        <w:rPr>
          <w:lang w:val="en-US"/>
        </w:rPr>
        <w:br/>
      </w:r>
      <w:r w:rsidRPr="00545958">
        <w:rPr>
          <w:lang w:val="en-US"/>
        </w:rPr>
        <w:t>„</w:t>
      </w:r>
      <w:r w:rsidRPr="00B3429A">
        <w:rPr>
          <w:lang w:val="en-US"/>
        </w:rPr>
        <w:t xml:space="preserve">a. </w:t>
      </w:r>
      <w:proofErr w:type="gramStart"/>
      <w:r w:rsidRPr="00B3429A">
        <w:rPr>
          <w:lang w:val="en-US"/>
        </w:rPr>
        <w:t>Direct</w:t>
      </w:r>
      <w:proofErr w:type="gramEnd"/>
      <w:r w:rsidRPr="00B3429A">
        <w:rPr>
          <w:lang w:val="en-US"/>
        </w:rPr>
        <w:t xml:space="preserve"> touch interactions and indirect touch interactions</w:t>
      </w:r>
    </w:p>
    <w:p w:rsidR="008130FA" w:rsidRPr="002671B9" w:rsidRDefault="008130FA" w:rsidP="008130FA">
      <w:pPr>
        <w:pStyle w:val="Quote"/>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sidR="00113042">
        <w:rPr>
          <w:lang w:val="en-US"/>
        </w:rPr>
        <w:fldChar w:fldCharType="begin"/>
      </w:r>
      <w:r w:rsidR="00113042">
        <w:rPr>
          <w:lang w:val="en-US"/>
        </w:rPr>
        <w:instrText xml:space="preserve"> NOTEREF _Ref306623733 \f \h </w:instrText>
      </w:r>
      <w:r w:rsidR="00113042">
        <w:rPr>
          <w:lang w:val="en-US"/>
        </w:rPr>
      </w:r>
      <w:r w:rsidR="00113042">
        <w:rPr>
          <w:lang w:val="en-US"/>
        </w:rPr>
        <w:fldChar w:fldCharType="separate"/>
      </w:r>
      <w:r w:rsidR="00113042" w:rsidRPr="001439ED">
        <w:rPr>
          <w:rStyle w:val="FootnoteReference"/>
          <w:lang w:val="en-GB"/>
        </w:rPr>
        <w:t>1</w:t>
      </w:r>
      <w:r w:rsidR="00113042">
        <w:rPr>
          <w:lang w:val="en-US"/>
        </w:rPr>
        <w:fldChar w:fldCharType="end"/>
      </w:r>
    </w:p>
    <w:p w:rsidR="008130FA" w:rsidRDefault="00CA4C1B" w:rsidP="008130FA">
      <w:r>
        <w:t>Das Hinzufügen der</w:t>
      </w:r>
      <w:r w:rsidR="008130FA">
        <w:t xml:space="preserve"> Kriterien</w:t>
      </w:r>
      <w:r>
        <w:t xml:space="preserve"> zum Filter</w:t>
      </w:r>
      <w:r w:rsidR="00574C8B">
        <w:t xml:space="preserve"> könnten</w:t>
      </w:r>
      <w:r w:rsidR="008130FA">
        <w:t xml:space="preserve"> auch per Drag &amp; Drop realisiert werden. Da aber prinzipiell immer zwei</w:t>
      </w:r>
      <w:r w:rsidR="008C3906">
        <w:t xml:space="preserve"> verschiedene</w:t>
      </w:r>
      <w:r w:rsidR="008130FA">
        <w:t xml:space="preserve"> </w:t>
      </w:r>
      <w:r>
        <w:t>Filterm</w:t>
      </w:r>
      <w:r w:rsidR="008130FA">
        <w:t>öglichkeiten bestehen (</w:t>
      </w:r>
      <w:r>
        <w:t>1) n</w:t>
      </w:r>
      <w:r w:rsidR="008130FA">
        <w:t>ur nach neuem Kriterium filtern oder</w:t>
      </w:r>
      <w:r>
        <w:t xml:space="preserve"> 2)</w:t>
      </w:r>
      <w:r w:rsidR="008130FA">
        <w:t xml:space="preserve"> Kriterium dem Filter</w:t>
      </w:r>
      <w:r>
        <w:t xml:space="preserve"> zusätzlich</w:t>
      </w:r>
      <w:r w:rsidR="008130FA">
        <w:t xml:space="preserve"> hinzufügen), is</w:t>
      </w:r>
      <w:r w:rsidR="001D30F2">
        <w:t xml:space="preserve">t die Variante eines Buttons mit </w:t>
      </w:r>
      <w:r w:rsidR="005F42C8">
        <w:t>ausklappbaren</w:t>
      </w:r>
      <w:r w:rsidR="001D30F2">
        <w:t xml:space="preserve"> Menu</w:t>
      </w:r>
      <w:r w:rsidR="008130FA">
        <w:t xml:space="preserve"> einfacher bedienbar.</w:t>
      </w:r>
    </w:p>
    <w:p w:rsidR="008130FA" w:rsidRPr="00025AF6" w:rsidRDefault="008130FA" w:rsidP="008130FA">
      <w:pPr>
        <w:pStyle w:val="Quote"/>
        <w:rPr>
          <w:b/>
          <w:i w:val="0"/>
        </w:rPr>
      </w:pPr>
    </w:p>
    <w:p w:rsidR="008130FA" w:rsidRPr="002671B9" w:rsidRDefault="008130FA" w:rsidP="008130FA">
      <w:pPr>
        <w:pStyle w:val="Quote"/>
        <w:rPr>
          <w:lang w:val="en-US"/>
        </w:rPr>
      </w:pPr>
      <w:r w:rsidRPr="003F61EC">
        <w:rPr>
          <w:b/>
          <w:i w:val="0"/>
          <w:lang w:val="en-US"/>
        </w:rPr>
        <w:t xml:space="preserve">Section 3.1 </w:t>
      </w:r>
      <w:proofErr w:type="spellStart"/>
      <w:r w:rsidRPr="003F61EC">
        <w:rPr>
          <w:b/>
          <w:i w:val="0"/>
          <w:lang w:val="en-US"/>
        </w:rPr>
        <w:t>Punkt</w:t>
      </w:r>
      <w:proofErr w:type="spellEnd"/>
      <w:r w:rsidRPr="003F61EC">
        <w:rPr>
          <w:b/>
          <w:i w:val="0"/>
          <w:lang w:val="en-US"/>
        </w:rPr>
        <w:t xml:space="preserve"> 3:</w:t>
      </w:r>
      <w:r>
        <w:rPr>
          <w:lang w:val="en-US"/>
        </w:rPr>
        <w:br/>
      </w:r>
      <w:r w:rsidRPr="00545958">
        <w:rPr>
          <w:lang w:val="en-US"/>
        </w:rPr>
        <w:t>„</w:t>
      </w:r>
      <w:r w:rsidRPr="00363DC4">
        <w:rPr>
          <w:lang w:val="en-US"/>
        </w:rPr>
        <w:t>3. Use physical objects to enhance the experience</w:t>
      </w:r>
      <w:r>
        <w:rPr>
          <w:lang w:val="en-US"/>
        </w:rPr>
        <w:t>”</w:t>
      </w:r>
      <w:r w:rsidR="00930B83">
        <w:rPr>
          <w:lang w:val="en-US"/>
        </w:rPr>
        <w:fldChar w:fldCharType="begin"/>
      </w:r>
      <w:r w:rsidR="00930B83">
        <w:rPr>
          <w:lang w:val="en-US"/>
        </w:rPr>
        <w:instrText xml:space="preserve"> NOTEREF _Ref306623733 \f \h </w:instrText>
      </w:r>
      <w:r w:rsidR="00930B83">
        <w:rPr>
          <w:lang w:val="en-US"/>
        </w:rPr>
      </w:r>
      <w:r w:rsidR="00930B83">
        <w:rPr>
          <w:lang w:val="en-US"/>
        </w:rPr>
        <w:fldChar w:fldCharType="separate"/>
      </w:r>
      <w:r w:rsidR="00930B83" w:rsidRPr="00930B83">
        <w:rPr>
          <w:rStyle w:val="FootnoteReference"/>
          <w:lang w:val="en-GB"/>
        </w:rPr>
        <w:t>1</w:t>
      </w:r>
      <w:r w:rsidR="00930B83">
        <w:rPr>
          <w:lang w:val="en-US"/>
        </w:rPr>
        <w:fldChar w:fldCharType="end"/>
      </w:r>
    </w:p>
    <w:p w:rsidR="008130FA" w:rsidRDefault="008130FA" w:rsidP="008130FA">
      <w:r>
        <w:t xml:space="preserve">Die Hardware ist erst ab Januar 2012 verfügbar, daher können Interaktionen mit Objekten nicht getestet werden und werden daher weggelassen. </w:t>
      </w:r>
    </w:p>
    <w:p w:rsidR="008130FA" w:rsidRDefault="008130FA" w:rsidP="008130FA"/>
    <w:p w:rsidR="008130FA" w:rsidRPr="009437A2" w:rsidRDefault="008130FA" w:rsidP="008130FA">
      <w:pPr>
        <w:rPr>
          <w:lang w:val="en-US"/>
        </w:rPr>
      </w:pPr>
      <w:r w:rsidRPr="008E7674">
        <w:rPr>
          <w:b/>
          <w:lang w:val="en-US"/>
        </w:rPr>
        <w:t xml:space="preserve">Section 3.1 </w:t>
      </w:r>
      <w:proofErr w:type="spellStart"/>
      <w:r w:rsidRPr="008E7674">
        <w:rPr>
          <w:b/>
          <w:lang w:val="en-US"/>
        </w:rPr>
        <w:t>Punkt</w:t>
      </w:r>
      <w:proofErr w:type="spellEnd"/>
      <w:r w:rsidRPr="008E7674">
        <w:rPr>
          <w:b/>
          <w:lang w:val="en-US"/>
        </w:rPr>
        <w:t xml:space="preserve">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8130FA" w:rsidRDefault="008130FA" w:rsidP="008130FA">
      <w:pPr>
        <w:pStyle w:val="Quote"/>
        <w:numPr>
          <w:ilvl w:val="0"/>
          <w:numId w:val="9"/>
        </w:numPr>
        <w:rPr>
          <w:lang w:val="en-US"/>
        </w:rPr>
      </w:pPr>
      <w:r w:rsidRPr="009437A2">
        <w:rPr>
          <w:lang w:val="en-US"/>
        </w:rPr>
        <w:t>Do not replace direct touch interactions with UI controls such as buttons, menus and sliders.</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8130FA" w:rsidRDefault="002608C8" w:rsidP="008130FA">
      <w:pPr>
        <w:rPr>
          <w:lang w:val="en-US"/>
        </w:rPr>
      </w:pPr>
      <w:proofErr w:type="spellStart"/>
      <w:r>
        <w:rPr>
          <w:lang w:val="en-US"/>
        </w:rPr>
        <w:lastRenderedPageBreak/>
        <w:t>Siehe</w:t>
      </w:r>
      <w:proofErr w:type="spellEnd"/>
      <w:r>
        <w:rPr>
          <w:lang w:val="en-US"/>
        </w:rPr>
        <w:t xml:space="preserve"> </w:t>
      </w:r>
      <w:r w:rsidR="008130FA">
        <w:rPr>
          <w:lang w:val="en-US"/>
        </w:rPr>
        <w:t>Section 3.1 Punk 2.a</w:t>
      </w:r>
    </w:p>
    <w:p w:rsidR="00CA4C1B" w:rsidRPr="006F68AD" w:rsidRDefault="00CA4C1B" w:rsidP="008130FA">
      <w:pPr>
        <w:rPr>
          <w:lang w:val="en-US"/>
        </w:rPr>
      </w:pPr>
    </w:p>
    <w:p w:rsidR="008130FA" w:rsidRPr="00025AF6" w:rsidRDefault="008130FA" w:rsidP="008130FA">
      <w:pPr>
        <w:rPr>
          <w:rStyle w:val="QuoteChar"/>
          <w:lang w:val="en-GB"/>
        </w:rPr>
      </w:pPr>
      <w:r w:rsidRPr="00B30652">
        <w:rPr>
          <w:b/>
          <w:lang w:val="en-US"/>
        </w:rPr>
        <w:t xml:space="preserve">Section 3.1 </w:t>
      </w:r>
      <w:proofErr w:type="spellStart"/>
      <w:r w:rsidRPr="00B30652">
        <w:rPr>
          <w:b/>
          <w:lang w:val="en-US"/>
        </w:rPr>
        <w:t>Punkt</w:t>
      </w:r>
      <w:proofErr w:type="spellEnd"/>
      <w:r w:rsidRPr="00B30652">
        <w:rPr>
          <w:b/>
          <w:lang w:val="en-US"/>
        </w:rPr>
        <w:t xml:space="preserve"> 6.a:</w:t>
      </w:r>
      <w:r>
        <w:rPr>
          <w:lang w:val="en-US"/>
        </w:rPr>
        <w:br/>
      </w:r>
      <w:r w:rsidRPr="00025AF6">
        <w:rPr>
          <w:rStyle w:val="QuoteChar"/>
          <w:lang w:val="en-GB"/>
        </w:rPr>
        <w:t>„a. Transitions must be fluid and smooth</w:t>
      </w:r>
    </w:p>
    <w:p w:rsidR="008130FA" w:rsidRDefault="008130FA" w:rsidP="008130FA">
      <w:pPr>
        <w:pStyle w:val="Quote"/>
        <w:rPr>
          <w:lang w:val="en-US"/>
        </w:rPr>
      </w:pPr>
      <w:r w:rsidRPr="00B55C00">
        <w:rPr>
          <w:lang w:val="en-US"/>
        </w:rPr>
        <w:t>Smooth transitions give the user context about where they are in the experience.</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FA39D0" w:rsidRPr="00197615" w:rsidRDefault="00197615" w:rsidP="00FA39D0">
      <w:r w:rsidRPr="00197615">
        <w:t xml:space="preserve">Durch den zeitlich begrenzten Rahmen haben die Animationen eine tiefe Priorität erhalten. </w:t>
      </w:r>
      <w:r w:rsidR="000D629F">
        <w:t>Sofern keine Verzögerungen bei der Implementation entstehen, sollten diese jedoch umgesetzt werden</w:t>
      </w:r>
      <w:r w:rsidR="00CA4C1B">
        <w:t xml:space="preserve"> können</w:t>
      </w:r>
      <w:r w:rsidR="000D629F">
        <w:t>.</w:t>
      </w:r>
    </w:p>
    <w:p w:rsidR="008130FA" w:rsidRDefault="008130FA" w:rsidP="008130FA">
      <w:pPr>
        <w:pStyle w:val="Heading3"/>
        <w:rPr>
          <w:lang w:val="en-US"/>
        </w:rPr>
      </w:pPr>
      <w:bookmarkStart w:id="73" w:name="_Toc309036324"/>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73"/>
    </w:p>
    <w:p w:rsidR="008130FA" w:rsidRPr="008248AC" w:rsidRDefault="008130FA" w:rsidP="008130FA">
      <w:pPr>
        <w:pStyle w:val="Quote"/>
        <w:rPr>
          <w:lang w:val="en-US"/>
        </w:rPr>
      </w:pPr>
      <w:r w:rsidRPr="008378D9">
        <w:rPr>
          <w:b/>
          <w:i w:val="0"/>
          <w:lang w:val="en-US"/>
        </w:rPr>
        <w:t xml:space="preserve">Section 3.2 </w:t>
      </w:r>
      <w:proofErr w:type="spellStart"/>
      <w:r w:rsidRPr="008378D9">
        <w:rPr>
          <w:b/>
          <w:i w:val="0"/>
          <w:lang w:val="en-US"/>
        </w:rPr>
        <w:t>Punkt</w:t>
      </w:r>
      <w:proofErr w:type="spellEnd"/>
      <w:r w:rsidRPr="008378D9">
        <w:rPr>
          <w:b/>
          <w:i w:val="0"/>
          <w:lang w:val="en-US"/>
        </w:rPr>
        <w:t xml:space="preserve"> 1.b:</w:t>
      </w:r>
      <w:r>
        <w:rPr>
          <w:lang w:val="en-US"/>
        </w:rPr>
        <w:br/>
      </w:r>
      <w:r w:rsidRPr="00545958">
        <w:rPr>
          <w:lang w:val="en-US"/>
        </w:rPr>
        <w:t>„</w:t>
      </w:r>
      <w:r w:rsidRPr="008248AC">
        <w:rPr>
          <w:lang w:val="en-US"/>
        </w:rPr>
        <w:t>b. Grid-free layouts</w:t>
      </w:r>
    </w:p>
    <w:p w:rsidR="008130FA" w:rsidRDefault="008130FA" w:rsidP="008130FA">
      <w:pPr>
        <w:pStyle w:val="Quote"/>
        <w:rPr>
          <w:lang w:val="en-US"/>
        </w:rPr>
      </w:pPr>
      <w:r w:rsidRPr="008248AC">
        <w:rPr>
          <w:lang w:val="en-US"/>
        </w:rPr>
        <w:t xml:space="preserve">Most visual designers have learned to create layouts based on grids. The 360º degree nature of Surface is great for laying out applications without a global, or screen wide, grid system. This requires a fresh perspective on visual layout; the Surface SDK </w:t>
      </w:r>
      <w:proofErr w:type="spellStart"/>
      <w:r w:rsidRPr="008248AC">
        <w:rPr>
          <w:lang w:val="en-US"/>
        </w:rPr>
        <w:t>ScatterView</w:t>
      </w:r>
      <w:proofErr w:type="spellEnd"/>
      <w:r w:rsidRPr="008248AC">
        <w:rPr>
          <w:lang w:val="en-US"/>
        </w:rPr>
        <w:t xml:space="preserve"> control is a quick and easy way to create grid-free global layouts. It encourages people to organize and explore content. </w:t>
      </w:r>
      <w:proofErr w:type="spellStart"/>
      <w:r w:rsidRPr="008248AC">
        <w:rPr>
          <w:lang w:val="en-US"/>
        </w:rPr>
        <w:t>ScatterView</w:t>
      </w:r>
      <w:proofErr w:type="spellEnd"/>
      <w:r w:rsidRPr="008248AC">
        <w:rPr>
          <w:lang w:val="en-US"/>
        </w:rPr>
        <w:t xml:space="preserve"> acts as an invisible container for onscreen objects, enabling some content to be oriented towards each edge of the screen by default, which encourages curiosity, direct touch interactions, and exploration.</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1439ED" w:rsidRPr="001439ED" w:rsidRDefault="00073358" w:rsidP="001439ED">
      <w:r>
        <w:t xml:space="preserve">Für eine übersichtliche Anzeige </w:t>
      </w:r>
      <w:r w:rsidR="001439ED" w:rsidRPr="001439ED">
        <w:t>der P</w:t>
      </w:r>
      <w:r w:rsidR="00CA4C1B">
        <w:t xml:space="preserve">roject </w:t>
      </w:r>
      <w:r w:rsidR="001439ED" w:rsidRPr="001439ED">
        <w:t>N</w:t>
      </w:r>
      <w:r w:rsidR="00CA4C1B">
        <w:t>ote</w:t>
      </w:r>
      <w:r w:rsidR="001439ED" w:rsidRPr="001439ED">
        <w:t xml:space="preserve">s ist ein Raster von Nöten. </w:t>
      </w:r>
      <w:r w:rsidR="00826F42">
        <w:t>Platzierte man</w:t>
      </w:r>
      <w:r w:rsidR="005D4864">
        <w:t xml:space="preserve"> die</w:t>
      </w:r>
      <w:r w:rsidR="00826F42">
        <w:t xml:space="preserve">se in der erwähnten </w:t>
      </w:r>
      <w:proofErr w:type="spellStart"/>
      <w:r w:rsidR="00826F42">
        <w:t>ScatterView</w:t>
      </w:r>
      <w:proofErr w:type="spellEnd"/>
      <w:r w:rsidR="005D4864">
        <w:t>, würde dies zu einer chaotischen Anzeige führen.</w:t>
      </w:r>
    </w:p>
    <w:p w:rsidR="008130FA" w:rsidRPr="001439ED" w:rsidRDefault="008130FA" w:rsidP="008130FA"/>
    <w:p w:rsidR="008130FA" w:rsidRPr="00B2672E" w:rsidRDefault="008130FA" w:rsidP="008130FA">
      <w:pPr>
        <w:pStyle w:val="Quote"/>
        <w:rPr>
          <w:lang w:val="en-US"/>
        </w:rPr>
      </w:pPr>
      <w:r w:rsidRPr="003F03D6">
        <w:rPr>
          <w:b/>
          <w:i w:val="0"/>
          <w:lang w:val="en-US"/>
        </w:rPr>
        <w:t xml:space="preserve">Section 3.2 </w:t>
      </w:r>
      <w:proofErr w:type="spellStart"/>
      <w:r w:rsidRPr="003F03D6">
        <w:rPr>
          <w:b/>
          <w:i w:val="0"/>
          <w:lang w:val="en-US"/>
        </w:rPr>
        <w:t>Punkt</w:t>
      </w:r>
      <w:proofErr w:type="spellEnd"/>
      <w:r w:rsidRPr="003F03D6">
        <w:rPr>
          <w:b/>
          <w:i w:val="0"/>
          <w:lang w:val="en-US"/>
        </w:rPr>
        <w:t xml:space="preserve"> 2.b:</w:t>
      </w:r>
      <w:r>
        <w:rPr>
          <w:lang w:val="en-US"/>
        </w:rPr>
        <w:br/>
      </w:r>
      <w:r w:rsidRPr="00545958">
        <w:rPr>
          <w:lang w:val="en-US"/>
        </w:rPr>
        <w:t>„</w:t>
      </w:r>
      <w:r w:rsidRPr="00B2672E">
        <w:rPr>
          <w:lang w:val="en-US"/>
        </w:rPr>
        <w:t xml:space="preserve">b. </w:t>
      </w:r>
      <w:proofErr w:type="gramStart"/>
      <w:r w:rsidRPr="00B2672E">
        <w:rPr>
          <w:lang w:val="en-US"/>
        </w:rPr>
        <w:t>Creating</w:t>
      </w:r>
      <w:proofErr w:type="gramEnd"/>
      <w:r w:rsidRPr="00B2672E">
        <w:rPr>
          <w:lang w:val="en-US"/>
        </w:rPr>
        <w:t xml:space="preserve"> depth using 3D</w:t>
      </w:r>
    </w:p>
    <w:p w:rsidR="008130FA" w:rsidRPr="002671B9" w:rsidRDefault="008130FA" w:rsidP="008130FA">
      <w:pPr>
        <w:pStyle w:val="Quote"/>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8130FA" w:rsidRPr="00946A18" w:rsidRDefault="00946A18" w:rsidP="008130FA">
      <w:r>
        <w:t>3D Elemente könnten in einer Erweiterung verwendet werden, haben aber für dieses Projekt keinerlei Priorität und werden daher nicht umgesetzt.</w:t>
      </w:r>
    </w:p>
    <w:p w:rsidR="00BD3014" w:rsidRPr="00946A18" w:rsidRDefault="00BD3014" w:rsidP="008130FA"/>
    <w:p w:rsidR="008130FA" w:rsidRPr="00025AF6" w:rsidRDefault="008130FA" w:rsidP="008130FA">
      <w:pPr>
        <w:pStyle w:val="Quote"/>
        <w:rPr>
          <w:lang w:val="en-GB"/>
        </w:rPr>
      </w:pPr>
      <w:r w:rsidRPr="005577A1">
        <w:rPr>
          <w:b/>
          <w:i w:val="0"/>
          <w:lang w:val="en-US"/>
        </w:rPr>
        <w:t xml:space="preserve">Section 3.2 </w:t>
      </w:r>
      <w:proofErr w:type="spellStart"/>
      <w:r w:rsidRPr="005577A1">
        <w:rPr>
          <w:b/>
          <w:i w:val="0"/>
          <w:lang w:val="en-US"/>
        </w:rPr>
        <w:t>Punkt</w:t>
      </w:r>
      <w:proofErr w:type="spellEnd"/>
      <w:r w:rsidRPr="005577A1">
        <w:rPr>
          <w:b/>
          <w:i w:val="0"/>
          <w:lang w:val="en-US"/>
        </w:rPr>
        <w:t xml:space="preserve"> 8:</w:t>
      </w:r>
      <w:r>
        <w:rPr>
          <w:lang w:val="en-US"/>
        </w:rPr>
        <w:br/>
      </w:r>
      <w:r w:rsidRPr="00025AF6">
        <w:rPr>
          <w:lang w:val="en-GB"/>
        </w:rPr>
        <w:t>„8. Motion Design</w:t>
      </w:r>
    </w:p>
    <w:p w:rsidR="008130FA" w:rsidRDefault="008130FA" w:rsidP="008130FA">
      <w:pPr>
        <w:pStyle w:val="Quote"/>
        <w:rPr>
          <w:lang w:val="en-GB"/>
        </w:rPr>
      </w:pPr>
      <w:r w:rsidRPr="00025AF6">
        <w:rPr>
          <w:lang w:val="en-GB"/>
        </w:rPr>
        <w:t xml:space="preserve">Motion design defines how things move onscreen, a critical part of the Surface experience. Animations always support the content and the experience as a whole. Motion design provides animations and effects that </w:t>
      </w:r>
      <w:proofErr w:type="gramStart"/>
      <w:r w:rsidRPr="00025AF6">
        <w:rPr>
          <w:lang w:val="en-GB"/>
        </w:rPr>
        <w:t>conveys</w:t>
      </w:r>
      <w:proofErr w:type="gramEnd"/>
      <w:r w:rsidRPr="00025AF6">
        <w:rPr>
          <w:lang w:val="en-GB"/>
        </w:rPr>
        <w:t xml:space="preserve"> emotion, energy, connection, and responsiveness. They provide visual hints, cues, and an invitation to explore content.”</w:t>
      </w:r>
      <w:r w:rsidR="00D56836">
        <w:rPr>
          <w:lang w:val="en-GB"/>
        </w:rPr>
        <w:fldChar w:fldCharType="begin"/>
      </w:r>
      <w:r w:rsidR="00D56836">
        <w:rPr>
          <w:lang w:val="en-GB"/>
        </w:rPr>
        <w:instrText xml:space="preserve"> NOTEREF _Ref306623733 \f \h </w:instrText>
      </w:r>
      <w:r w:rsidR="00D56836">
        <w:rPr>
          <w:lang w:val="en-GB"/>
        </w:rPr>
      </w:r>
      <w:r w:rsidR="00D56836">
        <w:rPr>
          <w:lang w:val="en-GB"/>
        </w:rPr>
        <w:fldChar w:fldCharType="separate"/>
      </w:r>
      <w:r w:rsidR="00D56836" w:rsidRPr="001439ED">
        <w:rPr>
          <w:rStyle w:val="FootnoteReference"/>
          <w:lang w:val="en-GB"/>
        </w:rPr>
        <w:t>1</w:t>
      </w:r>
      <w:r w:rsidR="00D56836">
        <w:rPr>
          <w:lang w:val="en-GB"/>
        </w:rPr>
        <w:fldChar w:fldCharType="end"/>
      </w:r>
    </w:p>
    <w:p w:rsidR="00946A18" w:rsidRPr="00946A18" w:rsidRDefault="005A11C3" w:rsidP="008130FA">
      <w:pPr>
        <w:rPr>
          <w:rStyle w:val="QuoteChar"/>
          <w:i w:val="0"/>
          <w:iCs w:val="0"/>
          <w:lang w:val="en-GB"/>
        </w:rPr>
      </w:pPr>
      <w:proofErr w:type="spellStart"/>
      <w:r w:rsidRPr="005A11C3">
        <w:rPr>
          <w:lang w:val="en-GB"/>
        </w:rPr>
        <w:t>Siehe</w:t>
      </w:r>
      <w:proofErr w:type="spellEnd"/>
      <w:r w:rsidRPr="005A11C3">
        <w:rPr>
          <w:lang w:val="en-GB"/>
        </w:rPr>
        <w:t xml:space="preserve"> </w:t>
      </w:r>
      <w:r w:rsidRPr="005A11C3">
        <w:rPr>
          <w:lang w:val="en-US"/>
        </w:rPr>
        <w:t xml:space="preserve">Section 3.1 </w:t>
      </w:r>
      <w:proofErr w:type="spellStart"/>
      <w:r w:rsidRPr="005A11C3">
        <w:rPr>
          <w:lang w:val="en-US"/>
        </w:rPr>
        <w:t>Punkt</w:t>
      </w:r>
      <w:proofErr w:type="spellEnd"/>
      <w:r w:rsidRPr="005A11C3">
        <w:rPr>
          <w:lang w:val="en-US"/>
        </w:rPr>
        <w:t xml:space="preserve"> 6.a</w:t>
      </w:r>
    </w:p>
    <w:sectPr w:rsidR="00946A18" w:rsidRPr="00946A18" w:rsidSect="008E328B">
      <w:headerReference w:type="default" r:id="rId34"/>
      <w:footerReference w:type="default" r:id="rId3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67EC" w:rsidRDefault="00DA67EC" w:rsidP="008F2373">
      <w:pPr>
        <w:spacing w:after="0"/>
      </w:pPr>
      <w:r>
        <w:separator/>
      </w:r>
    </w:p>
  </w:endnote>
  <w:endnote w:type="continuationSeparator" w:id="0">
    <w:p w:rsidR="00DA67EC" w:rsidRDefault="00DA67EC"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523E" w:rsidRDefault="008B523E">
    <w:pPr>
      <w:pStyle w:val="Footer"/>
    </w:pPr>
    <w:r>
      <w:t>Project Flip 2.0 – Domain Analyse</w:t>
    </w:r>
    <w:r w:rsidRPr="005E2896">
      <w:tab/>
    </w:r>
    <w:r>
      <w:fldChar w:fldCharType="begin"/>
    </w:r>
    <w:r>
      <w:instrText xml:space="preserve"> DATE  \@ "d. MMMM yyyy"  \* MERGEFORMAT </w:instrText>
    </w:r>
    <w:r>
      <w:fldChar w:fldCharType="separate"/>
    </w:r>
    <w:r>
      <w:rPr>
        <w:noProof/>
      </w:rPr>
      <w:t>14. November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7433C9" w:rsidRPr="007433C9">
      <w:rPr>
        <w:b/>
        <w:noProof/>
        <w:lang w:val="de-DE"/>
      </w:rPr>
      <w:t>21</w:t>
    </w:r>
    <w:r>
      <w:rPr>
        <w:b/>
      </w:rPr>
      <w:fldChar w:fldCharType="end"/>
    </w:r>
    <w:r>
      <w:rPr>
        <w:lang w:val="de-DE"/>
      </w:rPr>
      <w:t xml:space="preserve"> von </w:t>
    </w:r>
    <w:fldSimple w:instr="NUMPAGES  \* Arabic  \* MERGEFORMAT">
      <w:r w:rsidR="007433C9" w:rsidRPr="007433C9">
        <w:rPr>
          <w:b/>
          <w:noProof/>
          <w:lang w:val="de-DE"/>
        </w:rPr>
        <w:t>23</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67EC" w:rsidRDefault="00DA67EC" w:rsidP="008F2373">
      <w:pPr>
        <w:spacing w:after="0"/>
      </w:pPr>
      <w:r>
        <w:separator/>
      </w:r>
    </w:p>
  </w:footnote>
  <w:footnote w:type="continuationSeparator" w:id="0">
    <w:p w:rsidR="00DA67EC" w:rsidRDefault="00DA67EC" w:rsidP="008F2373">
      <w:pPr>
        <w:spacing w:after="0"/>
      </w:pPr>
      <w:r>
        <w:continuationSeparator/>
      </w:r>
    </w:p>
  </w:footnote>
  <w:footnote w:id="1">
    <w:p w:rsidR="008B523E" w:rsidRPr="008130FA" w:rsidRDefault="008B523E" w:rsidP="008130FA">
      <w:pPr>
        <w:ind w:left="1418" w:hanging="1418"/>
        <w:rPr>
          <w:lang w:val="en-US"/>
        </w:rPr>
      </w:pPr>
      <w:r>
        <w:rPr>
          <w:rStyle w:val="FootnoteReference"/>
        </w:rPr>
        <w:footnoteRef/>
      </w:r>
      <w:r w:rsidRPr="004D4395">
        <w:rPr>
          <w:lang w:val="en-US"/>
        </w:rPr>
        <w:t xml:space="preserve"> </w:t>
      </w:r>
      <w:r w:rsidRPr="000C5F9F">
        <w:rPr>
          <w:lang w:val="en-US"/>
        </w:rPr>
        <w:t>[microsoft11]</w:t>
      </w:r>
      <w:r w:rsidRPr="000C5F9F">
        <w:rPr>
          <w:lang w:val="en-US"/>
        </w:rPr>
        <w:tab/>
        <w:t xml:space="preserve">Microsoft Corporation, „Microsoft Surface 2.0 Design and Interaction Guide“, </w:t>
      </w:r>
      <w:proofErr w:type="spellStart"/>
      <w:r w:rsidRPr="000C5F9F">
        <w:rPr>
          <w:lang w:val="en-US"/>
        </w:rPr>
        <w:t>Juli</w:t>
      </w:r>
      <w:proofErr w:type="spellEnd"/>
      <w:r w:rsidRPr="000C5F9F">
        <w:rPr>
          <w:lang w:val="en-US"/>
        </w:rPr>
        <w:t xml:space="preserve"> 2011, </w:t>
      </w:r>
      <w:hyperlink r:id="rId1" w:history="1">
        <w:r w:rsidRPr="000C5F9F">
          <w:rPr>
            <w:rStyle w:val="Hyperlink"/>
            <w:lang w:val="en-US"/>
          </w:rPr>
          <w:t>http://www.microsoft.com/download/en/details.aspx?displaylang=en&amp;id=26713</w:t>
        </w:r>
      </w:hyperlink>
      <w:r>
        <w:rPr>
          <w:lang w:val="en-US"/>
        </w:rPr>
        <w:t>,</w:t>
      </w:r>
      <w:r>
        <w:rPr>
          <w:lang w:val="en-US"/>
        </w:rPr>
        <w:br/>
      </w:r>
      <w:proofErr w:type="spellStart"/>
      <w:r>
        <w:rPr>
          <w:lang w:val="en-US"/>
        </w:rPr>
        <w:t>letzter</w:t>
      </w:r>
      <w:proofErr w:type="spellEnd"/>
      <w:r>
        <w:rPr>
          <w:lang w:val="en-US"/>
        </w:rPr>
        <w:t xml:space="preserve"> </w:t>
      </w:r>
      <w:proofErr w:type="spellStart"/>
      <w:r>
        <w:rPr>
          <w:lang w:val="en-US"/>
        </w:rPr>
        <w:t>Zugriff</w:t>
      </w:r>
      <w:proofErr w:type="spellEnd"/>
      <w:r>
        <w:rPr>
          <w:lang w:val="en-US"/>
        </w:rPr>
        <w:t>: 04.11</w:t>
      </w:r>
      <w:r w:rsidRPr="000C5F9F">
        <w:rPr>
          <w:lang w:val="en-US"/>
        </w:rPr>
        <w:t>.2011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523E" w:rsidRDefault="008B523E">
    <w:pPr>
      <w:pStyle w:val="Header"/>
    </w:pPr>
    <w:r>
      <w:rPr>
        <w:b/>
        <w:bCs/>
        <w:noProof/>
        <w:lang w:eastAsia="de-CH"/>
      </w:rPr>
      <w:drawing>
        <wp:anchor distT="0" distB="0" distL="114300" distR="114300" simplePos="0" relativeHeight="251659264" behindDoc="1" locked="0" layoutInCell="1" allowOverlap="1" wp14:anchorId="4B18578D" wp14:editId="7FE3A259">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45C66E52"/>
    <w:multiLevelType w:val="multilevel"/>
    <w:tmpl w:val="7A54823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7"/>
  </w:num>
  <w:num w:numId="4">
    <w:abstractNumId w:val="5"/>
  </w:num>
  <w:num w:numId="5">
    <w:abstractNumId w:val="0"/>
  </w:num>
  <w:num w:numId="6">
    <w:abstractNumId w:val="4"/>
  </w:num>
  <w:num w:numId="7">
    <w:abstractNumId w:val="1"/>
  </w:num>
  <w:num w:numId="8">
    <w:abstractNumId w:val="6"/>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3DB2"/>
    <w:rsid w:val="000069AF"/>
    <w:rsid w:val="000118AF"/>
    <w:rsid w:val="000139F5"/>
    <w:rsid w:val="00013DB2"/>
    <w:rsid w:val="00016487"/>
    <w:rsid w:val="00022FDC"/>
    <w:rsid w:val="00037E79"/>
    <w:rsid w:val="0004348A"/>
    <w:rsid w:val="00051783"/>
    <w:rsid w:val="0007086B"/>
    <w:rsid w:val="0007236E"/>
    <w:rsid w:val="00073358"/>
    <w:rsid w:val="0008008B"/>
    <w:rsid w:val="0008164E"/>
    <w:rsid w:val="00090E33"/>
    <w:rsid w:val="000917AE"/>
    <w:rsid w:val="00097AB6"/>
    <w:rsid w:val="000A2C34"/>
    <w:rsid w:val="000B1504"/>
    <w:rsid w:val="000B24F7"/>
    <w:rsid w:val="000B5307"/>
    <w:rsid w:val="000B5689"/>
    <w:rsid w:val="000B5F7A"/>
    <w:rsid w:val="000B658F"/>
    <w:rsid w:val="000C02A7"/>
    <w:rsid w:val="000D2CFA"/>
    <w:rsid w:val="000D33EE"/>
    <w:rsid w:val="000D39FB"/>
    <w:rsid w:val="000D629F"/>
    <w:rsid w:val="000D7C71"/>
    <w:rsid w:val="000E71F7"/>
    <w:rsid w:val="000F4610"/>
    <w:rsid w:val="000F4EE9"/>
    <w:rsid w:val="000F7096"/>
    <w:rsid w:val="00111ED3"/>
    <w:rsid w:val="00112780"/>
    <w:rsid w:val="00113042"/>
    <w:rsid w:val="0011711F"/>
    <w:rsid w:val="0012134E"/>
    <w:rsid w:val="00124B1F"/>
    <w:rsid w:val="0013075A"/>
    <w:rsid w:val="00132F72"/>
    <w:rsid w:val="00134857"/>
    <w:rsid w:val="00134E6B"/>
    <w:rsid w:val="001439ED"/>
    <w:rsid w:val="00153501"/>
    <w:rsid w:val="00156470"/>
    <w:rsid w:val="001609C2"/>
    <w:rsid w:val="00170EA1"/>
    <w:rsid w:val="00170FB9"/>
    <w:rsid w:val="00173BB4"/>
    <w:rsid w:val="00174147"/>
    <w:rsid w:val="001775C8"/>
    <w:rsid w:val="001821E4"/>
    <w:rsid w:val="00182CD7"/>
    <w:rsid w:val="001951C8"/>
    <w:rsid w:val="001964B7"/>
    <w:rsid w:val="00197615"/>
    <w:rsid w:val="001A3B2D"/>
    <w:rsid w:val="001B09E8"/>
    <w:rsid w:val="001B31EC"/>
    <w:rsid w:val="001B384A"/>
    <w:rsid w:val="001C29F9"/>
    <w:rsid w:val="001C316C"/>
    <w:rsid w:val="001D17F5"/>
    <w:rsid w:val="001D30F2"/>
    <w:rsid w:val="001D467A"/>
    <w:rsid w:val="001E6C39"/>
    <w:rsid w:val="001F1125"/>
    <w:rsid w:val="001F2A8C"/>
    <w:rsid w:val="001F34D5"/>
    <w:rsid w:val="001F427D"/>
    <w:rsid w:val="001F61F8"/>
    <w:rsid w:val="001F6CEF"/>
    <w:rsid w:val="00200AE8"/>
    <w:rsid w:val="00201909"/>
    <w:rsid w:val="00202363"/>
    <w:rsid w:val="002064B3"/>
    <w:rsid w:val="00206CF0"/>
    <w:rsid w:val="0021005C"/>
    <w:rsid w:val="00210C2B"/>
    <w:rsid w:val="0022193B"/>
    <w:rsid w:val="0022246C"/>
    <w:rsid w:val="00223137"/>
    <w:rsid w:val="00225791"/>
    <w:rsid w:val="0022735F"/>
    <w:rsid w:val="0023203D"/>
    <w:rsid w:val="00240EFC"/>
    <w:rsid w:val="0024587B"/>
    <w:rsid w:val="002514B1"/>
    <w:rsid w:val="00251EF7"/>
    <w:rsid w:val="002539CA"/>
    <w:rsid w:val="002568AA"/>
    <w:rsid w:val="002608C8"/>
    <w:rsid w:val="0026560F"/>
    <w:rsid w:val="002734DF"/>
    <w:rsid w:val="002804E5"/>
    <w:rsid w:val="002808A1"/>
    <w:rsid w:val="002840DC"/>
    <w:rsid w:val="00295077"/>
    <w:rsid w:val="002A0143"/>
    <w:rsid w:val="002A4D31"/>
    <w:rsid w:val="002B0C55"/>
    <w:rsid w:val="002B2BAD"/>
    <w:rsid w:val="002B6D39"/>
    <w:rsid w:val="002C3001"/>
    <w:rsid w:val="002D3456"/>
    <w:rsid w:val="002E16A4"/>
    <w:rsid w:val="002E3BF9"/>
    <w:rsid w:val="002E65A6"/>
    <w:rsid w:val="002F28DD"/>
    <w:rsid w:val="002F3C48"/>
    <w:rsid w:val="002F3CFF"/>
    <w:rsid w:val="00306A1A"/>
    <w:rsid w:val="00315886"/>
    <w:rsid w:val="003160E8"/>
    <w:rsid w:val="00332084"/>
    <w:rsid w:val="00335FE1"/>
    <w:rsid w:val="00341998"/>
    <w:rsid w:val="00351735"/>
    <w:rsid w:val="00353578"/>
    <w:rsid w:val="00353883"/>
    <w:rsid w:val="00356184"/>
    <w:rsid w:val="003615CA"/>
    <w:rsid w:val="003617E4"/>
    <w:rsid w:val="003676E6"/>
    <w:rsid w:val="00370F54"/>
    <w:rsid w:val="00374668"/>
    <w:rsid w:val="003864E9"/>
    <w:rsid w:val="00386CC3"/>
    <w:rsid w:val="00387503"/>
    <w:rsid w:val="00391D7C"/>
    <w:rsid w:val="00395D50"/>
    <w:rsid w:val="003A0ADD"/>
    <w:rsid w:val="003A0FF6"/>
    <w:rsid w:val="003A237E"/>
    <w:rsid w:val="003A2652"/>
    <w:rsid w:val="003A5C55"/>
    <w:rsid w:val="003C3BB7"/>
    <w:rsid w:val="003C6B09"/>
    <w:rsid w:val="003D4646"/>
    <w:rsid w:val="003E00AB"/>
    <w:rsid w:val="003E1534"/>
    <w:rsid w:val="003E40FB"/>
    <w:rsid w:val="003E4E5A"/>
    <w:rsid w:val="003F05BA"/>
    <w:rsid w:val="00402934"/>
    <w:rsid w:val="00402F72"/>
    <w:rsid w:val="00406056"/>
    <w:rsid w:val="00407AFE"/>
    <w:rsid w:val="00411E09"/>
    <w:rsid w:val="00430F88"/>
    <w:rsid w:val="004352B8"/>
    <w:rsid w:val="00437B44"/>
    <w:rsid w:val="00455DB7"/>
    <w:rsid w:val="004579AE"/>
    <w:rsid w:val="00461924"/>
    <w:rsid w:val="0046619B"/>
    <w:rsid w:val="004737C0"/>
    <w:rsid w:val="0048194A"/>
    <w:rsid w:val="00484455"/>
    <w:rsid w:val="00490D71"/>
    <w:rsid w:val="00496465"/>
    <w:rsid w:val="004A2F64"/>
    <w:rsid w:val="004A6960"/>
    <w:rsid w:val="004A70C5"/>
    <w:rsid w:val="004B4BB9"/>
    <w:rsid w:val="004C1A3D"/>
    <w:rsid w:val="004D1621"/>
    <w:rsid w:val="004D2AE4"/>
    <w:rsid w:val="004D4395"/>
    <w:rsid w:val="004D4A9B"/>
    <w:rsid w:val="004D61E1"/>
    <w:rsid w:val="004F054A"/>
    <w:rsid w:val="004F2323"/>
    <w:rsid w:val="00502FE7"/>
    <w:rsid w:val="0051200C"/>
    <w:rsid w:val="0051312D"/>
    <w:rsid w:val="00524DEC"/>
    <w:rsid w:val="00525CFE"/>
    <w:rsid w:val="00530719"/>
    <w:rsid w:val="0053288C"/>
    <w:rsid w:val="00534F37"/>
    <w:rsid w:val="0054075D"/>
    <w:rsid w:val="00552B90"/>
    <w:rsid w:val="005532E5"/>
    <w:rsid w:val="005565AE"/>
    <w:rsid w:val="00560405"/>
    <w:rsid w:val="00571988"/>
    <w:rsid w:val="00574C8B"/>
    <w:rsid w:val="00576C53"/>
    <w:rsid w:val="00577916"/>
    <w:rsid w:val="00581B43"/>
    <w:rsid w:val="00581ED6"/>
    <w:rsid w:val="0058793D"/>
    <w:rsid w:val="00593098"/>
    <w:rsid w:val="00594671"/>
    <w:rsid w:val="005A11C3"/>
    <w:rsid w:val="005A56D9"/>
    <w:rsid w:val="005B081C"/>
    <w:rsid w:val="005B5C13"/>
    <w:rsid w:val="005B6772"/>
    <w:rsid w:val="005C13E0"/>
    <w:rsid w:val="005D4864"/>
    <w:rsid w:val="005D560B"/>
    <w:rsid w:val="005D662F"/>
    <w:rsid w:val="005E024B"/>
    <w:rsid w:val="005E1175"/>
    <w:rsid w:val="005E1517"/>
    <w:rsid w:val="005E1D61"/>
    <w:rsid w:val="005E2896"/>
    <w:rsid w:val="005E6C04"/>
    <w:rsid w:val="005F42C8"/>
    <w:rsid w:val="005F5CFF"/>
    <w:rsid w:val="006000DA"/>
    <w:rsid w:val="006156A4"/>
    <w:rsid w:val="00621B76"/>
    <w:rsid w:val="00622111"/>
    <w:rsid w:val="00632026"/>
    <w:rsid w:val="0063584E"/>
    <w:rsid w:val="00635FD8"/>
    <w:rsid w:val="00640114"/>
    <w:rsid w:val="00643CF8"/>
    <w:rsid w:val="0064794B"/>
    <w:rsid w:val="00651384"/>
    <w:rsid w:val="00652075"/>
    <w:rsid w:val="00652DCE"/>
    <w:rsid w:val="00666E95"/>
    <w:rsid w:val="0066736A"/>
    <w:rsid w:val="00673A70"/>
    <w:rsid w:val="00673EED"/>
    <w:rsid w:val="00677C9B"/>
    <w:rsid w:val="00677E6D"/>
    <w:rsid w:val="00682A38"/>
    <w:rsid w:val="006840BF"/>
    <w:rsid w:val="0068440F"/>
    <w:rsid w:val="00684ED2"/>
    <w:rsid w:val="00687113"/>
    <w:rsid w:val="006939B6"/>
    <w:rsid w:val="00695F14"/>
    <w:rsid w:val="006978FB"/>
    <w:rsid w:val="006A7668"/>
    <w:rsid w:val="006B7951"/>
    <w:rsid w:val="006B7FBF"/>
    <w:rsid w:val="006C12A6"/>
    <w:rsid w:val="006C14BD"/>
    <w:rsid w:val="006C6507"/>
    <w:rsid w:val="006E0311"/>
    <w:rsid w:val="006E629D"/>
    <w:rsid w:val="006F0872"/>
    <w:rsid w:val="006F2255"/>
    <w:rsid w:val="006F4229"/>
    <w:rsid w:val="006F59F0"/>
    <w:rsid w:val="00707D80"/>
    <w:rsid w:val="007214C7"/>
    <w:rsid w:val="00724581"/>
    <w:rsid w:val="00726E60"/>
    <w:rsid w:val="00733CA4"/>
    <w:rsid w:val="0073412A"/>
    <w:rsid w:val="00741351"/>
    <w:rsid w:val="007433C9"/>
    <w:rsid w:val="0074499D"/>
    <w:rsid w:val="00746E6C"/>
    <w:rsid w:val="0075029B"/>
    <w:rsid w:val="00752702"/>
    <w:rsid w:val="007537D1"/>
    <w:rsid w:val="00755EE3"/>
    <w:rsid w:val="007615E5"/>
    <w:rsid w:val="00762C4C"/>
    <w:rsid w:val="007704CC"/>
    <w:rsid w:val="007721A5"/>
    <w:rsid w:val="00772DDE"/>
    <w:rsid w:val="00775F22"/>
    <w:rsid w:val="00786178"/>
    <w:rsid w:val="0079141B"/>
    <w:rsid w:val="00795142"/>
    <w:rsid w:val="007969AE"/>
    <w:rsid w:val="007A158A"/>
    <w:rsid w:val="007A2A95"/>
    <w:rsid w:val="007B0240"/>
    <w:rsid w:val="007B442E"/>
    <w:rsid w:val="007B6E85"/>
    <w:rsid w:val="007C42A3"/>
    <w:rsid w:val="007D0004"/>
    <w:rsid w:val="007D405F"/>
    <w:rsid w:val="007D481C"/>
    <w:rsid w:val="007E03E5"/>
    <w:rsid w:val="007E4612"/>
    <w:rsid w:val="007E51A8"/>
    <w:rsid w:val="007F1807"/>
    <w:rsid w:val="008130FA"/>
    <w:rsid w:val="00817D24"/>
    <w:rsid w:val="0082008D"/>
    <w:rsid w:val="00824D13"/>
    <w:rsid w:val="00825B76"/>
    <w:rsid w:val="00826747"/>
    <w:rsid w:val="00826F42"/>
    <w:rsid w:val="00833AB2"/>
    <w:rsid w:val="00862EC0"/>
    <w:rsid w:val="00864A2A"/>
    <w:rsid w:val="0086655D"/>
    <w:rsid w:val="00870635"/>
    <w:rsid w:val="00870C31"/>
    <w:rsid w:val="008722E3"/>
    <w:rsid w:val="008766A3"/>
    <w:rsid w:val="00876AA7"/>
    <w:rsid w:val="0088210C"/>
    <w:rsid w:val="00887085"/>
    <w:rsid w:val="00894835"/>
    <w:rsid w:val="008971CA"/>
    <w:rsid w:val="008A4E18"/>
    <w:rsid w:val="008B523E"/>
    <w:rsid w:val="008C07F2"/>
    <w:rsid w:val="008C3906"/>
    <w:rsid w:val="008C4713"/>
    <w:rsid w:val="008C54BF"/>
    <w:rsid w:val="008C6EB5"/>
    <w:rsid w:val="008E04BA"/>
    <w:rsid w:val="008E145C"/>
    <w:rsid w:val="008E328B"/>
    <w:rsid w:val="008F1300"/>
    <w:rsid w:val="008F2373"/>
    <w:rsid w:val="009030F0"/>
    <w:rsid w:val="0091501E"/>
    <w:rsid w:val="00915421"/>
    <w:rsid w:val="00930B83"/>
    <w:rsid w:val="00931871"/>
    <w:rsid w:val="00933031"/>
    <w:rsid w:val="009415CB"/>
    <w:rsid w:val="00945F2B"/>
    <w:rsid w:val="00946A18"/>
    <w:rsid w:val="00946FAE"/>
    <w:rsid w:val="00952B86"/>
    <w:rsid w:val="009543B0"/>
    <w:rsid w:val="00954D75"/>
    <w:rsid w:val="00957058"/>
    <w:rsid w:val="00970870"/>
    <w:rsid w:val="00976450"/>
    <w:rsid w:val="009962A5"/>
    <w:rsid w:val="009A7BAB"/>
    <w:rsid w:val="009B5B7D"/>
    <w:rsid w:val="009B72F8"/>
    <w:rsid w:val="009B7FAB"/>
    <w:rsid w:val="009E3431"/>
    <w:rsid w:val="009E47F0"/>
    <w:rsid w:val="009E554E"/>
    <w:rsid w:val="009E569D"/>
    <w:rsid w:val="009F14B1"/>
    <w:rsid w:val="009F1736"/>
    <w:rsid w:val="009F49FA"/>
    <w:rsid w:val="00A06B4F"/>
    <w:rsid w:val="00A210DA"/>
    <w:rsid w:val="00A310E7"/>
    <w:rsid w:val="00A43B98"/>
    <w:rsid w:val="00A53880"/>
    <w:rsid w:val="00A60F65"/>
    <w:rsid w:val="00A611DF"/>
    <w:rsid w:val="00A624D7"/>
    <w:rsid w:val="00A6648E"/>
    <w:rsid w:val="00A669D8"/>
    <w:rsid w:val="00A67232"/>
    <w:rsid w:val="00A763AD"/>
    <w:rsid w:val="00A84135"/>
    <w:rsid w:val="00A90B49"/>
    <w:rsid w:val="00AA02D5"/>
    <w:rsid w:val="00AB18A8"/>
    <w:rsid w:val="00AB2CA0"/>
    <w:rsid w:val="00AB51D5"/>
    <w:rsid w:val="00AC40CC"/>
    <w:rsid w:val="00AD0D15"/>
    <w:rsid w:val="00AD3A68"/>
    <w:rsid w:val="00AE119D"/>
    <w:rsid w:val="00AE61A4"/>
    <w:rsid w:val="00AF1798"/>
    <w:rsid w:val="00AF4AE0"/>
    <w:rsid w:val="00AF4E74"/>
    <w:rsid w:val="00AF7DD4"/>
    <w:rsid w:val="00B038C9"/>
    <w:rsid w:val="00B10239"/>
    <w:rsid w:val="00B1324E"/>
    <w:rsid w:val="00B311B2"/>
    <w:rsid w:val="00B342AD"/>
    <w:rsid w:val="00B443DD"/>
    <w:rsid w:val="00B558C5"/>
    <w:rsid w:val="00B6730B"/>
    <w:rsid w:val="00B712B5"/>
    <w:rsid w:val="00B7197B"/>
    <w:rsid w:val="00B802BD"/>
    <w:rsid w:val="00B8700B"/>
    <w:rsid w:val="00B90BCF"/>
    <w:rsid w:val="00BA58D5"/>
    <w:rsid w:val="00BB0158"/>
    <w:rsid w:val="00BB1425"/>
    <w:rsid w:val="00BB2DC8"/>
    <w:rsid w:val="00BB47ED"/>
    <w:rsid w:val="00BC3684"/>
    <w:rsid w:val="00BC368E"/>
    <w:rsid w:val="00BD3014"/>
    <w:rsid w:val="00BD73E2"/>
    <w:rsid w:val="00BE6DFC"/>
    <w:rsid w:val="00BF0944"/>
    <w:rsid w:val="00BF1750"/>
    <w:rsid w:val="00BF51C8"/>
    <w:rsid w:val="00C01512"/>
    <w:rsid w:val="00C01876"/>
    <w:rsid w:val="00C019EE"/>
    <w:rsid w:val="00C13070"/>
    <w:rsid w:val="00C14F5B"/>
    <w:rsid w:val="00C164B1"/>
    <w:rsid w:val="00C22202"/>
    <w:rsid w:val="00C2325B"/>
    <w:rsid w:val="00C2426B"/>
    <w:rsid w:val="00C37777"/>
    <w:rsid w:val="00C40663"/>
    <w:rsid w:val="00C418D7"/>
    <w:rsid w:val="00C4715E"/>
    <w:rsid w:val="00C47BE9"/>
    <w:rsid w:val="00C501F8"/>
    <w:rsid w:val="00C51A52"/>
    <w:rsid w:val="00C53651"/>
    <w:rsid w:val="00C55671"/>
    <w:rsid w:val="00C60F42"/>
    <w:rsid w:val="00C62131"/>
    <w:rsid w:val="00C64AD2"/>
    <w:rsid w:val="00C668A4"/>
    <w:rsid w:val="00C74BF5"/>
    <w:rsid w:val="00C765DF"/>
    <w:rsid w:val="00C84B18"/>
    <w:rsid w:val="00C858B5"/>
    <w:rsid w:val="00C85D28"/>
    <w:rsid w:val="00C9533A"/>
    <w:rsid w:val="00CA32B0"/>
    <w:rsid w:val="00CA4C1B"/>
    <w:rsid w:val="00CA5944"/>
    <w:rsid w:val="00CA7B1B"/>
    <w:rsid w:val="00CB0412"/>
    <w:rsid w:val="00CB1678"/>
    <w:rsid w:val="00CB2124"/>
    <w:rsid w:val="00CB265F"/>
    <w:rsid w:val="00CB7753"/>
    <w:rsid w:val="00CC7E2B"/>
    <w:rsid w:val="00CD0BBD"/>
    <w:rsid w:val="00CD42C7"/>
    <w:rsid w:val="00CE533D"/>
    <w:rsid w:val="00D06715"/>
    <w:rsid w:val="00D072D8"/>
    <w:rsid w:val="00D10138"/>
    <w:rsid w:val="00D1407B"/>
    <w:rsid w:val="00D14C27"/>
    <w:rsid w:val="00D20884"/>
    <w:rsid w:val="00D21EE9"/>
    <w:rsid w:val="00D22C0E"/>
    <w:rsid w:val="00D23030"/>
    <w:rsid w:val="00D35E01"/>
    <w:rsid w:val="00D36461"/>
    <w:rsid w:val="00D41489"/>
    <w:rsid w:val="00D41D6F"/>
    <w:rsid w:val="00D56836"/>
    <w:rsid w:val="00D64008"/>
    <w:rsid w:val="00D66409"/>
    <w:rsid w:val="00D673FC"/>
    <w:rsid w:val="00D70DB2"/>
    <w:rsid w:val="00D762AB"/>
    <w:rsid w:val="00D819E5"/>
    <w:rsid w:val="00D829A5"/>
    <w:rsid w:val="00D87686"/>
    <w:rsid w:val="00D90DE2"/>
    <w:rsid w:val="00DA67EC"/>
    <w:rsid w:val="00DB3723"/>
    <w:rsid w:val="00DE2907"/>
    <w:rsid w:val="00DE3DE4"/>
    <w:rsid w:val="00DE735F"/>
    <w:rsid w:val="00DF11BB"/>
    <w:rsid w:val="00E006E6"/>
    <w:rsid w:val="00E02719"/>
    <w:rsid w:val="00E105D2"/>
    <w:rsid w:val="00E13318"/>
    <w:rsid w:val="00E13BEF"/>
    <w:rsid w:val="00E14600"/>
    <w:rsid w:val="00E16AD0"/>
    <w:rsid w:val="00E22264"/>
    <w:rsid w:val="00E2505C"/>
    <w:rsid w:val="00E268BD"/>
    <w:rsid w:val="00E30E31"/>
    <w:rsid w:val="00E549E3"/>
    <w:rsid w:val="00E617D1"/>
    <w:rsid w:val="00E6677B"/>
    <w:rsid w:val="00E711E0"/>
    <w:rsid w:val="00E71A48"/>
    <w:rsid w:val="00E860CF"/>
    <w:rsid w:val="00E87169"/>
    <w:rsid w:val="00E92180"/>
    <w:rsid w:val="00E95773"/>
    <w:rsid w:val="00EA0574"/>
    <w:rsid w:val="00EA10FA"/>
    <w:rsid w:val="00EA3723"/>
    <w:rsid w:val="00EB6D16"/>
    <w:rsid w:val="00EE2AB1"/>
    <w:rsid w:val="00EE6544"/>
    <w:rsid w:val="00F05E42"/>
    <w:rsid w:val="00F12C7D"/>
    <w:rsid w:val="00F21003"/>
    <w:rsid w:val="00F37012"/>
    <w:rsid w:val="00F37EE6"/>
    <w:rsid w:val="00F42E13"/>
    <w:rsid w:val="00F559D6"/>
    <w:rsid w:val="00F5710D"/>
    <w:rsid w:val="00F57ADC"/>
    <w:rsid w:val="00F615AF"/>
    <w:rsid w:val="00F70F18"/>
    <w:rsid w:val="00F76955"/>
    <w:rsid w:val="00F82143"/>
    <w:rsid w:val="00F84A9B"/>
    <w:rsid w:val="00F9181E"/>
    <w:rsid w:val="00F93B01"/>
    <w:rsid w:val="00F97C59"/>
    <w:rsid w:val="00FA39D0"/>
    <w:rsid w:val="00FB7E05"/>
    <w:rsid w:val="00FC28A7"/>
    <w:rsid w:val="00FC4902"/>
    <w:rsid w:val="00FC564C"/>
    <w:rsid w:val="00FD1E40"/>
    <w:rsid w:val="00FD44BD"/>
    <w:rsid w:val="00FE12BF"/>
    <w:rsid w:val="00FE5257"/>
    <w:rsid w:val="00FE71C8"/>
    <w:rsid w:val="00FE72CB"/>
    <w:rsid w:val="00FF0B9F"/>
    <w:rsid w:val="00FF669D"/>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D20884"/>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884"/>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TableofFigures">
    <w:name w:val="table of figures"/>
    <w:basedOn w:val="Normal"/>
    <w:next w:val="Normal"/>
    <w:uiPriority w:val="99"/>
    <w:unhideWhenUsed/>
    <w:rsid w:val="00F97C59"/>
    <w:pPr>
      <w:spacing w:after="0"/>
    </w:pPr>
  </w:style>
  <w:style w:type="paragraph" w:styleId="FootnoteText">
    <w:name w:val="footnote text"/>
    <w:basedOn w:val="Normal"/>
    <w:link w:val="FootnoteTextChar"/>
    <w:uiPriority w:val="99"/>
    <w:semiHidden/>
    <w:unhideWhenUsed/>
    <w:rsid w:val="008130FA"/>
    <w:pPr>
      <w:spacing w:after="0"/>
    </w:pPr>
  </w:style>
  <w:style w:type="character" w:customStyle="1" w:styleId="FootnoteTextChar">
    <w:name w:val="Footnote Text Char"/>
    <w:basedOn w:val="DefaultParagraphFont"/>
    <w:link w:val="FootnoteText"/>
    <w:uiPriority w:val="99"/>
    <w:semiHidden/>
    <w:rsid w:val="008130FA"/>
    <w:rPr>
      <w:sz w:val="20"/>
      <w:szCs w:val="20"/>
    </w:rPr>
  </w:style>
  <w:style w:type="character" w:styleId="FootnoteReference">
    <w:name w:val="footnote reference"/>
    <w:basedOn w:val="DefaultParagraphFont"/>
    <w:uiPriority w:val="99"/>
    <w:unhideWhenUsed/>
    <w:rsid w:val="008130FA"/>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D20884"/>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884"/>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TableofFigures">
    <w:name w:val="table of figures"/>
    <w:basedOn w:val="Normal"/>
    <w:next w:val="Normal"/>
    <w:uiPriority w:val="99"/>
    <w:unhideWhenUsed/>
    <w:rsid w:val="00F97C59"/>
    <w:pPr>
      <w:spacing w:after="0"/>
    </w:pPr>
  </w:style>
  <w:style w:type="paragraph" w:styleId="FootnoteText">
    <w:name w:val="footnote text"/>
    <w:basedOn w:val="Normal"/>
    <w:link w:val="FootnoteTextChar"/>
    <w:uiPriority w:val="99"/>
    <w:semiHidden/>
    <w:unhideWhenUsed/>
    <w:rsid w:val="008130FA"/>
    <w:pPr>
      <w:spacing w:after="0"/>
    </w:pPr>
  </w:style>
  <w:style w:type="character" w:customStyle="1" w:styleId="FootnoteTextChar">
    <w:name w:val="Footnote Text Char"/>
    <w:basedOn w:val="DefaultParagraphFont"/>
    <w:link w:val="FootnoteText"/>
    <w:uiPriority w:val="99"/>
    <w:semiHidden/>
    <w:rsid w:val="008130FA"/>
    <w:rPr>
      <w:sz w:val="20"/>
      <w:szCs w:val="20"/>
    </w:rPr>
  </w:style>
  <w:style w:type="character" w:styleId="FootnoteReference">
    <w:name w:val="footnote reference"/>
    <w:basedOn w:val="DefaultParagraphFont"/>
    <w:uiPriority w:val="99"/>
    <w:unhideWhenUsed/>
    <w:rsid w:val="008130F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760198">
      <w:bodyDiv w:val="1"/>
      <w:marLeft w:val="0"/>
      <w:marRight w:val="0"/>
      <w:marTop w:val="0"/>
      <w:marBottom w:val="0"/>
      <w:divBdr>
        <w:top w:val="none" w:sz="0" w:space="0" w:color="auto"/>
        <w:left w:val="none" w:sz="0" w:space="0" w:color="auto"/>
        <w:bottom w:val="none" w:sz="0" w:space="0" w:color="auto"/>
        <w:right w:val="none" w:sz="0" w:space="0" w:color="auto"/>
      </w:divBdr>
    </w:div>
    <w:div w:id="807170487">
      <w:bodyDiv w:val="1"/>
      <w:marLeft w:val="0"/>
      <w:marRight w:val="0"/>
      <w:marTop w:val="0"/>
      <w:marBottom w:val="0"/>
      <w:divBdr>
        <w:top w:val="none" w:sz="0" w:space="0" w:color="auto"/>
        <w:left w:val="none" w:sz="0" w:space="0" w:color="auto"/>
        <w:bottom w:val="none" w:sz="0" w:space="0" w:color="auto"/>
        <w:right w:val="none" w:sz="0" w:space="0" w:color="auto"/>
      </w:divBdr>
    </w:div>
    <w:div w:id="1548031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image" Target="media/image5.jpe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fontTable" Target="fontTable.xml"/><Relationship Id="rId10" Type="http://schemas.openxmlformats.org/officeDocument/2006/relationships/diagramData" Target="diagrams/data1.xml"/><Relationship Id="rId19" Type="http://schemas.openxmlformats.org/officeDocument/2006/relationships/image" Target="media/image6.jpg"/><Relationship Id="rId31" Type="http://schemas.openxmlformats.org/officeDocument/2006/relationships/image" Target="media/image18.jpg"/><Relationship Id="rId4" Type="http://schemas.microsoft.com/office/2007/relationships/stylesWithEffects" Target="stylesWithEffect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Angaben zu den Oberkategorien gemacht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32757696-E31A-4C81-AA00-10AA4EB7FA16}" type="presOf" srcId="{7031C311-10F2-4E0C-A696-D25CAC4893C6}" destId="{5B6295C2-8635-4832-8855-35BC57484729}" srcOrd="0" destOrd="0" presId="urn:microsoft.com/office/officeart/2005/8/layout/chevron2"/>
    <dgm:cxn modelId="{604F1CBA-805E-443D-B4B5-DE8F4CB3B3A9}" srcId="{881E6DB4-021F-4075-983C-F81EC92097E4}" destId="{806032F5-5C56-426F-93BB-8AEFF121DD79}" srcOrd="0" destOrd="0" parTransId="{204BB77F-0912-442E-BA42-5CA8899E600F}" sibTransId="{3951096F-14A1-485F-B90A-179B3D7DB128}"/>
    <dgm:cxn modelId="{9C9DEC2C-E487-4266-82EC-E2350F29BCF7}" type="presOf" srcId="{F135F6A0-BC38-457B-A0C1-766F9ADA8A81}" destId="{31D7AFEA-3A8F-4434-B86C-6B5FC830A44F}" srcOrd="0" destOrd="0" presId="urn:microsoft.com/office/officeart/2005/8/layout/chevron2"/>
    <dgm:cxn modelId="{77B60C36-B19C-4CBB-AD25-815508FE997C}" srcId="{B0F7E5FC-F585-4424-B797-4F9F8A61BBA6}" destId="{02CC5355-3055-4E1E-8B5F-AB9980A3D6BC}" srcOrd="1" destOrd="0" parTransId="{8AD03705-3A12-48E2-9922-341961B7B87F}" sibTransId="{7EA640B6-BF95-4FAB-9977-C36819031EE9}"/>
    <dgm:cxn modelId="{F44BFF1B-51D7-416D-963A-03B7CC6DA78F}" srcId="{D2B20585-6784-487B-8061-D687935C1657}" destId="{10AA4FAD-318D-4A04-835A-3E678C82AB5E}" srcOrd="0" destOrd="0" parTransId="{275BE989-D18D-49F5-8645-3B763F2BB7D3}" sibTransId="{A9ED03D2-777D-46FC-A2C2-E9DCB2F59F4D}"/>
    <dgm:cxn modelId="{1EF0C394-C140-489C-AD0B-475A55DD38D7}" srcId="{3F0A734A-87CB-48D8-AB23-DC416E2F3378}" destId="{00AF1470-0272-4479-8261-86E98D068459}" srcOrd="0" destOrd="0" parTransId="{B187E2C6-EE84-4429-B735-FF5761C5F959}" sibTransId="{8D3A9C6C-408E-4B04-A18C-29EFDD795CEA}"/>
    <dgm:cxn modelId="{F6880CBE-5FFA-4989-8388-2BC9D01E9A98}" srcId="{9FECA1B1-0F99-4D87-88A7-6CA72D9EA799}" destId="{B0F7E5FC-F585-4424-B797-4F9F8A61BBA6}" srcOrd="3" destOrd="0" parTransId="{3BAD3093-27DB-475B-B097-AEAB1DC53C1D}" sibTransId="{4EE1B25C-E8E1-4D66-9640-8A75A2C1A271}"/>
    <dgm:cxn modelId="{E454DDCB-8558-4857-86F2-CB6C2963F2C8}" srcId="{9FECA1B1-0F99-4D87-88A7-6CA72D9EA799}" destId="{769BB4BE-E676-45D7-93F0-474664C123D1}" srcOrd="0" destOrd="0" parTransId="{FBF28AB7-E1EC-44DF-9AAA-EE2187FA3B13}" sibTransId="{C19D4494-CFBB-4759-87ED-C046F09A8CBB}"/>
    <dgm:cxn modelId="{F4ED102D-6203-4061-83AB-21DBB793AB4D}" type="presOf" srcId="{806032F5-5C56-426F-93BB-8AEFF121DD79}" destId="{F3B995E1-2D73-4492-84EA-8D89EFDAA408}" srcOrd="0" destOrd="0" presId="urn:microsoft.com/office/officeart/2005/8/layout/chevron2"/>
    <dgm:cxn modelId="{80C4640E-3212-4308-84F4-3AE1D2ADA6C0}" srcId="{9FECA1B1-0F99-4D87-88A7-6CA72D9EA799}" destId="{409A006C-61F0-4A41-87FE-E63EB3AB6A93}" srcOrd="7" destOrd="0" parTransId="{345C06DF-D423-464D-924B-5CB73B378514}" sibTransId="{EC99274D-8A99-4BD5-893A-F72C5767ABE3}"/>
    <dgm:cxn modelId="{9D01E257-EB4C-4C0E-AD8A-E65164DB60C8}" type="presOf" srcId="{55D12C12-C3FC-46F4-97A9-0AAE8BA3A044}" destId="{5A4B3AFD-E20B-4278-B914-6CF335D21283}" srcOrd="0" destOrd="0" presId="urn:microsoft.com/office/officeart/2005/8/layout/chevron2"/>
    <dgm:cxn modelId="{C93BA129-8A9F-4E30-845E-B3C7F45A3245}" srcId="{55D12C12-C3FC-46F4-97A9-0AAE8BA3A044}" destId="{8173EBEC-E525-4C00-8B72-F992EF21A24E}" srcOrd="0" destOrd="0" parTransId="{8AA27E81-F41E-4515-8A1A-959DEFC2F324}" sibTransId="{DC72A6D9-C92D-46D8-A216-EF63E93E3C8D}"/>
    <dgm:cxn modelId="{0D0786BB-BD07-4685-8C30-17B832E19614}" type="presOf" srcId="{28DA3E77-90F2-45FD-A7FD-BECAF2F30ABB}" destId="{F2A86540-75F5-4A66-AD39-A4807F14AC45}" srcOrd="0" destOrd="0" presId="urn:microsoft.com/office/officeart/2005/8/layout/chevron2"/>
    <dgm:cxn modelId="{E5593E15-21A2-49D9-918A-CD4E89E20472}" type="presOf" srcId="{769BB4BE-E676-45D7-93F0-474664C123D1}" destId="{AF6F0951-4B59-488D-9953-90C3815E25E0}" srcOrd="0" destOrd="0" presId="urn:microsoft.com/office/officeart/2005/8/layout/chevron2"/>
    <dgm:cxn modelId="{A6038D57-BAE0-45BC-B100-2871DE966A99}" srcId="{B0F7E5FC-F585-4424-B797-4F9F8A61BBA6}" destId="{D79390F1-0A36-4A60-A0E2-BD15C821E239}" srcOrd="0" destOrd="0" parTransId="{C1C4B2FB-DA7D-4C79-9CA6-F1128758A6A6}" sibTransId="{55BAFE0A-89D4-44DD-9CEE-4FD34ACE7AB5}"/>
    <dgm:cxn modelId="{CE65A041-4205-4983-A5C3-3C12F5493837}" type="presOf" srcId="{409A006C-61F0-4A41-87FE-E63EB3AB6A93}" destId="{1BA898D1-670C-4610-BDAB-DCBFB6C47874}" srcOrd="0" destOrd="0" presId="urn:microsoft.com/office/officeart/2005/8/layout/chevron2"/>
    <dgm:cxn modelId="{EBCFC587-B7ED-41AB-A84F-E954B84F17ED}" type="presOf" srcId="{B0F7E5FC-F585-4424-B797-4F9F8A61BBA6}" destId="{0C7F44B0-45E9-4DC2-B0EF-CE99F9B547A8}" srcOrd="0" destOrd="0" presId="urn:microsoft.com/office/officeart/2005/8/layout/chevron2"/>
    <dgm:cxn modelId="{8F878995-50E4-4C09-BD5B-053CC9627EF8}" srcId="{9FECA1B1-0F99-4D87-88A7-6CA72D9EA799}" destId="{881E6DB4-021F-4075-983C-F81EC92097E4}" srcOrd="5" destOrd="0" parTransId="{EE30B4DF-EBD4-4C81-B62E-7630A13A0764}" sibTransId="{DA88932A-9ADB-4AB0-8E01-F833250518DA}"/>
    <dgm:cxn modelId="{4BB163A4-4C01-40F7-BF0C-B33259F795E8}" srcId="{28DA3E77-90F2-45FD-A7FD-BECAF2F30ABB}" destId="{7031C311-10F2-4E0C-A696-D25CAC4893C6}" srcOrd="0" destOrd="0" parTransId="{AC8008BF-C04D-4585-BE9B-41A5959D276B}" sibTransId="{E86E57C4-191D-47A2-8BD2-1B9478FD5738}"/>
    <dgm:cxn modelId="{E453FCE9-E57D-4E63-9627-AE2D5AB2AC81}" type="presOf" srcId="{D2B20585-6784-487B-8061-D687935C1657}" destId="{D791A2F6-BB88-4FC0-907D-D68C23B730A3}" srcOrd="0" destOrd="0" presId="urn:microsoft.com/office/officeart/2005/8/layout/chevron2"/>
    <dgm:cxn modelId="{97D41E19-5B44-415C-8F17-BB95F7C9695A}" type="presOf" srcId="{9FECA1B1-0F99-4D87-88A7-6CA72D9EA799}" destId="{50FA93DA-139D-471C-8B82-F828D7DA841A}" srcOrd="0" destOrd="0" presId="urn:microsoft.com/office/officeart/2005/8/layout/chevron2"/>
    <dgm:cxn modelId="{7E9E3108-BE30-437F-A02C-EDDD91765696}" type="presOf" srcId="{C252CB0F-3BBF-426B-80AF-B81C6DD4E6D8}" destId="{31D7AFEA-3A8F-4434-B86C-6B5FC830A44F}" srcOrd="0" destOrd="1" presId="urn:microsoft.com/office/officeart/2005/8/layout/chevron2"/>
    <dgm:cxn modelId="{4609D9D3-5A3D-4702-BBF8-4291F7510FDA}" type="presOf" srcId="{00AF1470-0272-4479-8261-86E98D068459}" destId="{AB1F47E5-D146-4F67-9118-3E6511297FBA}" srcOrd="0" destOrd="0" presId="urn:microsoft.com/office/officeart/2005/8/layout/chevron2"/>
    <dgm:cxn modelId="{A0156C9E-3777-4860-B82A-49DE81F0EB5F}" srcId="{409A006C-61F0-4A41-87FE-E63EB3AB6A93}" destId="{F135F6A0-BC38-457B-A0C1-766F9ADA8A81}" srcOrd="0" destOrd="0" parTransId="{7024B409-7F85-49F2-9B33-AB5685E98533}" sibTransId="{A2E75ABF-86DD-4E87-9CF2-7A4C9B7BE163}"/>
    <dgm:cxn modelId="{98B22E55-CD46-4CFE-BFE2-EC8AE3CE9ED5}" type="presOf" srcId="{881E6DB4-021F-4075-983C-F81EC92097E4}" destId="{ED65BC5D-273E-4667-BF67-6101822E4C7E}" srcOrd="0" destOrd="0" presId="urn:microsoft.com/office/officeart/2005/8/layout/chevron2"/>
    <dgm:cxn modelId="{C9190C0A-3F24-47D5-A860-F1F3D1118D5B}" srcId="{769BB4BE-E676-45D7-93F0-474664C123D1}" destId="{0155D1C2-DE1C-4D84-991E-D83E86981057}" srcOrd="0" destOrd="0" parTransId="{C3AE8D9A-DC22-4783-B7AC-2019FDC2E273}" sibTransId="{CB183C00-700B-490C-AA64-33C02958F6C3}"/>
    <dgm:cxn modelId="{64F6FE5B-67D7-4B07-BB9B-321AA2EFCF8B}" type="presOf" srcId="{10AA4FAD-318D-4A04-835A-3E678C82AB5E}" destId="{2F37601A-B14C-4096-B34F-450F21772CE5}" srcOrd="0" destOrd="0" presId="urn:microsoft.com/office/officeart/2005/8/layout/chevron2"/>
    <dgm:cxn modelId="{108AAF8F-946D-4626-A507-CE96D081AB3D}" srcId="{3F0A734A-87CB-48D8-AB23-DC416E2F3378}" destId="{FCB7088A-DE84-4101-8693-93C0BB03088A}" srcOrd="1" destOrd="0" parTransId="{5EFCB714-DC24-4968-BE11-B9726BDFED32}" sibTransId="{640FB21B-EC45-4065-B1F7-3B0D27074675}"/>
    <dgm:cxn modelId="{A8BB1B72-9E87-4551-A728-10FA6071A07C}" type="presOf" srcId="{5ABF7E85-99F2-4A26-A85B-A7BCE78DC356}" destId="{DF52F694-6B60-4320-81E6-513B0A670FA2}" srcOrd="0" destOrd="2" presId="urn:microsoft.com/office/officeart/2005/8/layout/chevron2"/>
    <dgm:cxn modelId="{9643890E-1DE4-422C-A725-262FA0C36ACE}" type="presOf" srcId="{0155D1C2-DE1C-4D84-991E-D83E86981057}" destId="{2D32D5AF-AAAD-4E91-8608-6D6C2D0FE65A}" srcOrd="0" destOrd="0" presId="urn:microsoft.com/office/officeart/2005/8/layout/chevron2"/>
    <dgm:cxn modelId="{A9840E58-E3AE-400A-89FB-CEE7F3EB920A}" srcId="{9FECA1B1-0F99-4D87-88A7-6CA72D9EA799}" destId="{28DA3E77-90F2-45FD-A7FD-BECAF2F30ABB}" srcOrd="4" destOrd="0" parTransId="{CDE4E449-EAD2-4972-AD4D-8C33CF94A3EE}" sibTransId="{BCAE4823-91C6-466C-A3FD-C43B51EBE351}"/>
    <dgm:cxn modelId="{0BAD5D8C-C52E-45E5-A95F-2BEFB8C7CD5C}" type="presOf" srcId="{D79390F1-0A36-4A60-A0E2-BD15C821E239}" destId="{DF52F694-6B60-4320-81E6-513B0A670FA2}" srcOrd="0" destOrd="0" presId="urn:microsoft.com/office/officeart/2005/8/layout/chevron2"/>
    <dgm:cxn modelId="{972D3B36-A6A5-44FD-AE21-263F78A91A66}" srcId="{9FECA1B1-0F99-4D87-88A7-6CA72D9EA799}" destId="{D2B20585-6784-487B-8061-D687935C1657}" srcOrd="2" destOrd="0" parTransId="{633E7CCB-E84B-4BCD-9615-35FD4B918D42}" sibTransId="{95F73361-6889-428A-9DCF-BFF9CD8C39F4}"/>
    <dgm:cxn modelId="{A99BACA7-FD98-4BB4-9065-96579CB7EAB0}" srcId="{9FECA1B1-0F99-4D87-88A7-6CA72D9EA799}" destId="{55D12C12-C3FC-46F4-97A9-0AAE8BA3A044}" srcOrd="6" destOrd="0" parTransId="{75257FED-4325-4CC1-B741-BA09DAFA1E6B}" sibTransId="{5C445BCE-601B-4859-BA67-AA3C3E99582E}"/>
    <dgm:cxn modelId="{BD4B4239-697C-4069-A58D-7B2880612A38}" srcId="{409A006C-61F0-4A41-87FE-E63EB3AB6A93}" destId="{C252CB0F-3BBF-426B-80AF-B81C6DD4E6D8}" srcOrd="1" destOrd="0" parTransId="{26DFDD05-8011-4B8C-A986-857467C95942}" sibTransId="{FFFB11A8-01F8-4091-B977-2D87953BD127}"/>
    <dgm:cxn modelId="{EF2A619A-79EE-4042-8414-8818443D93FD}" type="presOf" srcId="{02CC5355-3055-4E1E-8B5F-AB9980A3D6BC}" destId="{DF52F694-6B60-4320-81E6-513B0A670FA2}" srcOrd="0" destOrd="1" presId="urn:microsoft.com/office/officeart/2005/8/layout/chevron2"/>
    <dgm:cxn modelId="{C49DC319-0D20-4F89-AB0F-1095E58424F1}" srcId="{B0F7E5FC-F585-4424-B797-4F9F8A61BBA6}" destId="{5ABF7E85-99F2-4A26-A85B-A7BCE78DC356}" srcOrd="2" destOrd="0" parTransId="{56D19846-67AF-4E66-989C-B22B93B11A33}" sibTransId="{B1FB100B-A3F9-4156-87FA-0F0616C1C060}"/>
    <dgm:cxn modelId="{B461ABC0-9ABF-4D22-ACD6-5E0AB8DD6E75}" srcId="{9FECA1B1-0F99-4D87-88A7-6CA72D9EA799}" destId="{3F0A734A-87CB-48D8-AB23-DC416E2F3378}" srcOrd="1" destOrd="0" parTransId="{0DBA7547-160F-4AC0-85D0-470F70B2E915}" sibTransId="{48CE9D9C-C12C-4112-B061-B0D2D8BF2929}"/>
    <dgm:cxn modelId="{22DD9478-C503-4C2F-ADD6-F15570438A9F}" type="presOf" srcId="{3F0A734A-87CB-48D8-AB23-DC416E2F3378}" destId="{0073A477-FE14-4EAB-B2C2-4E3E624EA289}" srcOrd="0" destOrd="0" presId="urn:microsoft.com/office/officeart/2005/8/layout/chevron2"/>
    <dgm:cxn modelId="{A785F85C-B626-4E9C-B389-17BEAE06475B}" type="presOf" srcId="{8173EBEC-E525-4C00-8B72-F992EF21A24E}" destId="{C1EA53C1-9CEC-4ACB-BA78-EA56523F81F9}" srcOrd="0" destOrd="0" presId="urn:microsoft.com/office/officeart/2005/8/layout/chevron2"/>
    <dgm:cxn modelId="{D3DB7663-9090-423E-B25A-C0A156FD0DF0}" type="presOf" srcId="{FCB7088A-DE84-4101-8693-93C0BB03088A}" destId="{AB1F47E5-D146-4F67-9118-3E6511297FBA}" srcOrd="0" destOrd="1" presId="urn:microsoft.com/office/officeart/2005/8/layout/chevron2"/>
    <dgm:cxn modelId="{87600772-EF9F-4D60-99CA-8C5FEE8C5C04}" type="presParOf" srcId="{50FA93DA-139D-471C-8B82-F828D7DA841A}" destId="{FD14F3CE-3094-477A-BDC5-F4DFF742996C}" srcOrd="0" destOrd="0" presId="urn:microsoft.com/office/officeart/2005/8/layout/chevron2"/>
    <dgm:cxn modelId="{EE328008-47C1-4A2E-B068-1D688A46366B}" type="presParOf" srcId="{FD14F3CE-3094-477A-BDC5-F4DFF742996C}" destId="{AF6F0951-4B59-488D-9953-90C3815E25E0}" srcOrd="0" destOrd="0" presId="urn:microsoft.com/office/officeart/2005/8/layout/chevron2"/>
    <dgm:cxn modelId="{707BA71E-0AB0-483D-B6E2-D72147F5A04D}" type="presParOf" srcId="{FD14F3CE-3094-477A-BDC5-F4DFF742996C}" destId="{2D32D5AF-AAAD-4E91-8608-6D6C2D0FE65A}" srcOrd="1" destOrd="0" presId="urn:microsoft.com/office/officeart/2005/8/layout/chevron2"/>
    <dgm:cxn modelId="{3B0724B5-BB6C-45F7-9EB2-882B13FFCF7D}" type="presParOf" srcId="{50FA93DA-139D-471C-8B82-F828D7DA841A}" destId="{AF65AB00-54CC-4A02-BED1-F34390D1DC06}" srcOrd="1" destOrd="0" presId="urn:microsoft.com/office/officeart/2005/8/layout/chevron2"/>
    <dgm:cxn modelId="{9FB82E33-3302-4D12-A78B-ED9A87D7D64F}" type="presParOf" srcId="{50FA93DA-139D-471C-8B82-F828D7DA841A}" destId="{39B45076-7980-450A-AC69-3CDC87AFBF7C}" srcOrd="2" destOrd="0" presId="urn:microsoft.com/office/officeart/2005/8/layout/chevron2"/>
    <dgm:cxn modelId="{CA9CDA4F-B558-424E-8BA7-4E23BE9C1758}" type="presParOf" srcId="{39B45076-7980-450A-AC69-3CDC87AFBF7C}" destId="{0073A477-FE14-4EAB-B2C2-4E3E624EA289}" srcOrd="0" destOrd="0" presId="urn:microsoft.com/office/officeart/2005/8/layout/chevron2"/>
    <dgm:cxn modelId="{E86E152A-6A47-4237-B267-A8730D95B604}" type="presParOf" srcId="{39B45076-7980-450A-AC69-3CDC87AFBF7C}" destId="{AB1F47E5-D146-4F67-9118-3E6511297FBA}" srcOrd="1" destOrd="0" presId="urn:microsoft.com/office/officeart/2005/8/layout/chevron2"/>
    <dgm:cxn modelId="{30D69EEA-4053-41A8-B60E-9FB07C1193ED}" type="presParOf" srcId="{50FA93DA-139D-471C-8B82-F828D7DA841A}" destId="{5FFE9DD0-C3F1-41A9-9202-FDEC4FBAD24B}" srcOrd="3" destOrd="0" presId="urn:microsoft.com/office/officeart/2005/8/layout/chevron2"/>
    <dgm:cxn modelId="{B83886B9-AF93-4948-94F5-8453CCB44E77}" type="presParOf" srcId="{50FA93DA-139D-471C-8B82-F828D7DA841A}" destId="{7BFAF6F1-4089-426E-8C1E-02D60E03F2F6}" srcOrd="4" destOrd="0" presId="urn:microsoft.com/office/officeart/2005/8/layout/chevron2"/>
    <dgm:cxn modelId="{749700D6-A5A4-4E91-9F37-C7A3E5B99519}" type="presParOf" srcId="{7BFAF6F1-4089-426E-8C1E-02D60E03F2F6}" destId="{D791A2F6-BB88-4FC0-907D-D68C23B730A3}" srcOrd="0" destOrd="0" presId="urn:microsoft.com/office/officeart/2005/8/layout/chevron2"/>
    <dgm:cxn modelId="{7B155ABC-3851-492B-BDDF-EC90B5348001}" type="presParOf" srcId="{7BFAF6F1-4089-426E-8C1E-02D60E03F2F6}" destId="{2F37601A-B14C-4096-B34F-450F21772CE5}" srcOrd="1" destOrd="0" presId="urn:microsoft.com/office/officeart/2005/8/layout/chevron2"/>
    <dgm:cxn modelId="{218919CE-A13B-4122-9565-722BDDA018B7}" type="presParOf" srcId="{50FA93DA-139D-471C-8B82-F828D7DA841A}" destId="{7A250750-F02E-4F47-937E-5BE836BFF729}" srcOrd="5" destOrd="0" presId="urn:microsoft.com/office/officeart/2005/8/layout/chevron2"/>
    <dgm:cxn modelId="{929EC198-B912-4FD2-A725-95A300978FAD}" type="presParOf" srcId="{50FA93DA-139D-471C-8B82-F828D7DA841A}" destId="{4EBBBB55-0396-44B4-BEA6-15CE1D98A849}" srcOrd="6" destOrd="0" presId="urn:microsoft.com/office/officeart/2005/8/layout/chevron2"/>
    <dgm:cxn modelId="{D4F41672-9ED7-4ED5-BF60-30E2FC03DDAA}" type="presParOf" srcId="{4EBBBB55-0396-44B4-BEA6-15CE1D98A849}" destId="{0C7F44B0-45E9-4DC2-B0EF-CE99F9B547A8}" srcOrd="0" destOrd="0" presId="urn:microsoft.com/office/officeart/2005/8/layout/chevron2"/>
    <dgm:cxn modelId="{A321C094-8423-458B-9C4A-829EF0BE8EBA}" type="presParOf" srcId="{4EBBBB55-0396-44B4-BEA6-15CE1D98A849}" destId="{DF52F694-6B60-4320-81E6-513B0A670FA2}" srcOrd="1" destOrd="0" presId="urn:microsoft.com/office/officeart/2005/8/layout/chevron2"/>
    <dgm:cxn modelId="{907306BB-7F3D-4C31-B19A-4347D35B519A}" type="presParOf" srcId="{50FA93DA-139D-471C-8B82-F828D7DA841A}" destId="{75BD2782-DE5B-4585-84CB-B8E43F63BCE4}" srcOrd="7" destOrd="0" presId="urn:microsoft.com/office/officeart/2005/8/layout/chevron2"/>
    <dgm:cxn modelId="{76E4CC09-49F1-4B7C-BC10-D1D78E13CD7E}" type="presParOf" srcId="{50FA93DA-139D-471C-8B82-F828D7DA841A}" destId="{046174E7-67A9-4044-9F59-AFC31903EBF4}" srcOrd="8" destOrd="0" presId="urn:microsoft.com/office/officeart/2005/8/layout/chevron2"/>
    <dgm:cxn modelId="{64337919-369D-4B95-B611-D1FDAEE6C8DF}" type="presParOf" srcId="{046174E7-67A9-4044-9F59-AFC31903EBF4}" destId="{F2A86540-75F5-4A66-AD39-A4807F14AC45}" srcOrd="0" destOrd="0" presId="urn:microsoft.com/office/officeart/2005/8/layout/chevron2"/>
    <dgm:cxn modelId="{5D568094-21A3-4351-9C2C-AD4E8864ABD3}" type="presParOf" srcId="{046174E7-67A9-4044-9F59-AFC31903EBF4}" destId="{5B6295C2-8635-4832-8855-35BC57484729}" srcOrd="1" destOrd="0" presId="urn:microsoft.com/office/officeart/2005/8/layout/chevron2"/>
    <dgm:cxn modelId="{AA9FC2B9-A76C-4440-AFAC-4C6A4B0CFE73}" type="presParOf" srcId="{50FA93DA-139D-471C-8B82-F828D7DA841A}" destId="{8C041C02-589A-478F-A952-52A1CFE269FD}" srcOrd="9" destOrd="0" presId="urn:microsoft.com/office/officeart/2005/8/layout/chevron2"/>
    <dgm:cxn modelId="{66B6D51C-6322-441A-A6E3-5FE16C271227}" type="presParOf" srcId="{50FA93DA-139D-471C-8B82-F828D7DA841A}" destId="{6C7A4D23-8A22-4E38-BA71-6FBB377478A2}" srcOrd="10" destOrd="0" presId="urn:microsoft.com/office/officeart/2005/8/layout/chevron2"/>
    <dgm:cxn modelId="{1649E50A-177D-4E6B-B98A-1EA1392800EB}" type="presParOf" srcId="{6C7A4D23-8A22-4E38-BA71-6FBB377478A2}" destId="{ED65BC5D-273E-4667-BF67-6101822E4C7E}" srcOrd="0" destOrd="0" presId="urn:microsoft.com/office/officeart/2005/8/layout/chevron2"/>
    <dgm:cxn modelId="{EFD6FA15-CD76-4F92-BD37-1F5FDC557581}" type="presParOf" srcId="{6C7A4D23-8A22-4E38-BA71-6FBB377478A2}" destId="{F3B995E1-2D73-4492-84EA-8D89EFDAA408}" srcOrd="1" destOrd="0" presId="urn:microsoft.com/office/officeart/2005/8/layout/chevron2"/>
    <dgm:cxn modelId="{8D9CB62B-7FF5-4ECC-99D9-240825FD4626}" type="presParOf" srcId="{50FA93DA-139D-471C-8B82-F828D7DA841A}" destId="{6AF365C2-83F2-4399-9D3E-E9DBAD71F8D6}" srcOrd="11" destOrd="0" presId="urn:microsoft.com/office/officeart/2005/8/layout/chevron2"/>
    <dgm:cxn modelId="{62E480B9-270D-4D03-BBA2-BE75454E2E18}" type="presParOf" srcId="{50FA93DA-139D-471C-8B82-F828D7DA841A}" destId="{00142D5F-39D5-4067-85F0-44EDF44812B3}" srcOrd="12" destOrd="0" presId="urn:microsoft.com/office/officeart/2005/8/layout/chevron2"/>
    <dgm:cxn modelId="{A3D5327B-1BED-499A-925C-09472DD0331D}" type="presParOf" srcId="{00142D5F-39D5-4067-85F0-44EDF44812B3}" destId="{5A4B3AFD-E20B-4278-B914-6CF335D21283}" srcOrd="0" destOrd="0" presId="urn:microsoft.com/office/officeart/2005/8/layout/chevron2"/>
    <dgm:cxn modelId="{6E4B3EB4-7C13-478B-86B3-D534FCC55A1E}" type="presParOf" srcId="{00142D5F-39D5-4067-85F0-44EDF44812B3}" destId="{C1EA53C1-9CEC-4ACB-BA78-EA56523F81F9}" srcOrd="1" destOrd="0" presId="urn:microsoft.com/office/officeart/2005/8/layout/chevron2"/>
    <dgm:cxn modelId="{09F08589-6E6F-4BB9-96C5-EA12C57025C9}" type="presParOf" srcId="{50FA93DA-139D-471C-8B82-F828D7DA841A}" destId="{4A4B16C7-E491-460D-94C0-5C3C28E13EDC}" srcOrd="13" destOrd="0" presId="urn:microsoft.com/office/officeart/2005/8/layout/chevron2"/>
    <dgm:cxn modelId="{97217B7D-A3D5-435E-A091-6ACBF69F9A75}" type="presParOf" srcId="{50FA93DA-139D-471C-8B82-F828D7DA841A}" destId="{49519CCF-D3A0-4845-A4C1-4A9A7BEBDC89}" srcOrd="14" destOrd="0" presId="urn:microsoft.com/office/officeart/2005/8/layout/chevron2"/>
    <dgm:cxn modelId="{DB6AF8C6-9610-4FF1-93C8-501C014F236A}" type="presParOf" srcId="{49519CCF-D3A0-4845-A4C1-4A9A7BEBDC89}" destId="{1BA898D1-670C-4610-BDAB-DCBFB6C47874}" srcOrd="0" destOrd="0" presId="urn:microsoft.com/office/officeart/2005/8/layout/chevron2"/>
    <dgm:cxn modelId="{B44811DE-E861-4938-9C14-0E4F63B5D859}"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Angaben zu den Oberkategorien gemacht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B723B1-5BE4-42BA-B7A6-AFA8C91F0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24</Pages>
  <Words>5404</Words>
  <Characters>34050</Characters>
  <Application>Microsoft Office Word</Application>
  <DocSecurity>0</DocSecurity>
  <Lines>283</Lines>
  <Paragraphs>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Domainanalyse</vt:lpstr>
      <vt:lpstr>Domainanalyse</vt:lpstr>
    </vt:vector>
  </TitlesOfParts>
  <Company>Studienarbeit</Company>
  <LinksUpToDate>false</LinksUpToDate>
  <CharactersWithSpaces>39376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Domainanalyse</dc:title>
  <dc:subject>Daten &amp; GUI</dc:subject>
  <dc:creator>HSR</dc:creator>
  <cp:lastModifiedBy>HSR</cp:lastModifiedBy>
  <cp:revision>367</cp:revision>
  <dcterms:created xsi:type="dcterms:W3CDTF">2011-10-07T13:53:00Z</dcterms:created>
  <dcterms:modified xsi:type="dcterms:W3CDTF">2011-11-14T11:28:00Z</dcterms:modified>
</cp:coreProperties>
</file>