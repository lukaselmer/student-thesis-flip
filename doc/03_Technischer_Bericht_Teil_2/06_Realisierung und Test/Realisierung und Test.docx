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Pr="000B1504" w:rsidRDefault="001F2A8C">
                <w:pPr>
                  <w:pStyle w:val="KeinLeerraum"/>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KeinLeerraum"/>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A24EC6">
                  <w:rPr>
                    <w:noProof/>
                    <w:color w:val="4F4F59"/>
                  </w:rPr>
                  <w:t>4. Dezember 2011</w:t>
                </w:r>
                <w:r w:rsidRPr="000B1504">
                  <w:rPr>
                    <w:color w:val="4F4F59"/>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902072" w:rsidP="00C62131">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2B125C" w:rsidP="002B125C">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Realisierung &amp; Test</w:t>
                    </w:r>
                  </w:p>
                </w:sdtContent>
              </w:sdt>
            </w:tc>
          </w:tr>
          <w:tr w:rsidR="00C9533A" w:rsidTr="00954D75">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2B125C" w:rsidP="002B125C">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0E59E8BC" wp14:editId="2A421FFB">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berschrift1"/>
      </w:pPr>
      <w:bookmarkStart w:id="0" w:name="_Toc310265385"/>
      <w:r>
        <w:lastRenderedPageBreak/>
        <w:t>Dokumentinformationen</w:t>
      </w:r>
      <w:bookmarkEnd w:id="0"/>
    </w:p>
    <w:p w:rsidR="00B038C9" w:rsidRDefault="00E711E0" w:rsidP="00B038C9">
      <w:pPr>
        <w:pStyle w:val="berschrift2"/>
      </w:pPr>
      <w:bookmarkStart w:id="1" w:name="_Toc310265386"/>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E330D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CD60B5">
            <w:r>
              <w:t>Datum</w:t>
            </w:r>
          </w:p>
        </w:tc>
        <w:tc>
          <w:tcPr>
            <w:tcW w:w="993" w:type="dxa"/>
          </w:tcPr>
          <w:p w:rsidR="00887085" w:rsidRDefault="00887085" w:rsidP="00CD60B5">
            <w:r>
              <w:t>Version</w:t>
            </w:r>
          </w:p>
        </w:tc>
        <w:tc>
          <w:tcPr>
            <w:tcW w:w="4674" w:type="dxa"/>
          </w:tcPr>
          <w:p w:rsidR="00887085" w:rsidRDefault="00887085" w:rsidP="00CD60B5">
            <w:r>
              <w:t>Änderung</w:t>
            </w:r>
          </w:p>
        </w:tc>
        <w:tc>
          <w:tcPr>
            <w:tcW w:w="2303" w:type="dxa"/>
          </w:tcPr>
          <w:p w:rsidR="00887085" w:rsidRDefault="00887085" w:rsidP="00CD60B5">
            <w:r>
              <w:t>Autor</w:t>
            </w:r>
          </w:p>
        </w:tc>
      </w:tr>
      <w:tr w:rsidR="00887085"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2B125C" w:rsidP="00CD60B5">
            <w:pPr>
              <w:rPr>
                <w:b/>
              </w:rPr>
            </w:pPr>
            <w:r>
              <w:t>28.10</w:t>
            </w:r>
            <w:r w:rsidR="00887085" w:rsidRPr="00F9181E">
              <w:t>.2011</w:t>
            </w:r>
          </w:p>
        </w:tc>
        <w:tc>
          <w:tcPr>
            <w:tcW w:w="993" w:type="dxa"/>
          </w:tcPr>
          <w:p w:rsidR="00887085" w:rsidRPr="00F9181E" w:rsidRDefault="00887085" w:rsidP="00CD60B5">
            <w:r w:rsidRPr="00F9181E">
              <w:t>1.0</w:t>
            </w:r>
          </w:p>
        </w:tc>
        <w:tc>
          <w:tcPr>
            <w:tcW w:w="4674" w:type="dxa"/>
          </w:tcPr>
          <w:p w:rsidR="00887085" w:rsidRPr="00F9181E" w:rsidRDefault="00887085" w:rsidP="00CD60B5">
            <w:r w:rsidRPr="00F9181E">
              <w:t>Erste Version des Dokuments</w:t>
            </w:r>
          </w:p>
        </w:tc>
        <w:tc>
          <w:tcPr>
            <w:tcW w:w="2303" w:type="dxa"/>
          </w:tcPr>
          <w:p w:rsidR="00887085" w:rsidRPr="00F9181E" w:rsidRDefault="003E6799" w:rsidP="00CD60B5">
            <w:proofErr w:type="spellStart"/>
            <w:r>
              <w:t>cheidt</w:t>
            </w:r>
            <w:proofErr w:type="spellEnd"/>
          </w:p>
        </w:tc>
      </w:tr>
      <w:tr w:rsidR="003E6799" w:rsidRPr="00F9181E" w:rsidTr="00E330DE">
        <w:trPr>
          <w:cnfStyle w:val="000000010000" w:firstRow="0" w:lastRow="0" w:firstColumn="0" w:lastColumn="0" w:oddVBand="0" w:evenVBand="0" w:oddHBand="0" w:evenHBand="1" w:firstRowFirstColumn="0" w:firstRowLastColumn="0" w:lastRowFirstColumn="0" w:lastRowLastColumn="0"/>
        </w:trPr>
        <w:tc>
          <w:tcPr>
            <w:tcW w:w="1138" w:type="dxa"/>
          </w:tcPr>
          <w:p w:rsidR="003E6799" w:rsidRDefault="003E6799" w:rsidP="00CD60B5">
            <w:r>
              <w:t>31.10.2011</w:t>
            </w:r>
          </w:p>
        </w:tc>
        <w:tc>
          <w:tcPr>
            <w:tcW w:w="993" w:type="dxa"/>
          </w:tcPr>
          <w:p w:rsidR="003E6799" w:rsidRPr="00F9181E" w:rsidRDefault="003E6799" w:rsidP="00CD60B5">
            <w:r>
              <w:t>1.1</w:t>
            </w:r>
          </w:p>
        </w:tc>
        <w:tc>
          <w:tcPr>
            <w:tcW w:w="4674" w:type="dxa"/>
          </w:tcPr>
          <w:p w:rsidR="003E6799" w:rsidRPr="00F9181E" w:rsidRDefault="003E6799" w:rsidP="00CD60B5">
            <w:r>
              <w:t>Unit Tests hinzugefügt</w:t>
            </w:r>
          </w:p>
        </w:tc>
        <w:tc>
          <w:tcPr>
            <w:tcW w:w="2303" w:type="dxa"/>
          </w:tcPr>
          <w:p w:rsidR="003E6799" w:rsidRDefault="003E6799" w:rsidP="00CD60B5">
            <w:proofErr w:type="spellStart"/>
            <w:r>
              <w:t>lelmer</w:t>
            </w:r>
            <w:proofErr w:type="spellEnd"/>
          </w:p>
        </w:tc>
      </w:tr>
      <w:tr w:rsidR="00180678" w:rsidRPr="00F9181E" w:rsidTr="00CD60B5">
        <w:trPr>
          <w:cnfStyle w:val="000000100000" w:firstRow="0" w:lastRow="0" w:firstColumn="0" w:lastColumn="0" w:oddVBand="0" w:evenVBand="0" w:oddHBand="1" w:evenHBand="0" w:firstRowFirstColumn="0" w:firstRowLastColumn="0" w:lastRowFirstColumn="0" w:lastRowLastColumn="0"/>
        </w:trPr>
        <w:tc>
          <w:tcPr>
            <w:tcW w:w="1138" w:type="dxa"/>
          </w:tcPr>
          <w:p w:rsidR="00180678" w:rsidRDefault="00180678" w:rsidP="00CD60B5">
            <w:r>
              <w:t>14.11.2011</w:t>
            </w:r>
          </w:p>
        </w:tc>
        <w:tc>
          <w:tcPr>
            <w:tcW w:w="993" w:type="dxa"/>
          </w:tcPr>
          <w:p w:rsidR="00180678" w:rsidRDefault="00180678" w:rsidP="00CD60B5">
            <w:r>
              <w:t>1.2</w:t>
            </w:r>
          </w:p>
        </w:tc>
        <w:tc>
          <w:tcPr>
            <w:tcW w:w="4674" w:type="dxa"/>
          </w:tcPr>
          <w:p w:rsidR="00180678" w:rsidRDefault="00180678" w:rsidP="00CD60B5">
            <w:r>
              <w:t>System Tests Sprint 4 hinzugefügt</w:t>
            </w:r>
          </w:p>
        </w:tc>
        <w:tc>
          <w:tcPr>
            <w:tcW w:w="2303" w:type="dxa"/>
          </w:tcPr>
          <w:p w:rsidR="00180678" w:rsidRDefault="00180678" w:rsidP="00CD60B5">
            <w:proofErr w:type="spellStart"/>
            <w:r>
              <w:t>cheidt</w:t>
            </w:r>
            <w:proofErr w:type="spellEnd"/>
          </w:p>
        </w:tc>
      </w:tr>
      <w:tr w:rsidR="00BE6976" w:rsidRPr="00F9181E" w:rsidTr="00CD60B5">
        <w:trPr>
          <w:cnfStyle w:val="000000010000" w:firstRow="0" w:lastRow="0" w:firstColumn="0" w:lastColumn="0" w:oddVBand="0" w:evenVBand="0" w:oddHBand="0" w:evenHBand="1" w:firstRowFirstColumn="0" w:firstRowLastColumn="0" w:lastRowFirstColumn="0" w:lastRowLastColumn="0"/>
        </w:trPr>
        <w:tc>
          <w:tcPr>
            <w:tcW w:w="1138" w:type="dxa"/>
          </w:tcPr>
          <w:p w:rsidR="00BE6976" w:rsidRDefault="00BE6976" w:rsidP="00CD60B5">
            <w:r>
              <w:t>14.11.2011</w:t>
            </w:r>
          </w:p>
        </w:tc>
        <w:tc>
          <w:tcPr>
            <w:tcW w:w="993" w:type="dxa"/>
          </w:tcPr>
          <w:p w:rsidR="00BE6976" w:rsidRDefault="00BE6976" w:rsidP="00CD60B5">
            <w:r>
              <w:t>1.3</w:t>
            </w:r>
          </w:p>
        </w:tc>
        <w:tc>
          <w:tcPr>
            <w:tcW w:w="4674" w:type="dxa"/>
          </w:tcPr>
          <w:p w:rsidR="00BE6976" w:rsidRDefault="00BE6976" w:rsidP="00CD60B5">
            <w:r>
              <w:t>Unit Tests Sprint 4 hinzugefügt</w:t>
            </w:r>
          </w:p>
        </w:tc>
        <w:tc>
          <w:tcPr>
            <w:tcW w:w="2303" w:type="dxa"/>
          </w:tcPr>
          <w:p w:rsidR="00BE6976" w:rsidRDefault="00BE6976" w:rsidP="00CD60B5">
            <w:proofErr w:type="spellStart"/>
            <w:r>
              <w:t>dtreichl</w:t>
            </w:r>
            <w:proofErr w:type="spellEnd"/>
          </w:p>
        </w:tc>
      </w:tr>
      <w:tr w:rsidR="00750963" w:rsidRPr="00F9181E" w:rsidTr="00E330DE">
        <w:trPr>
          <w:cnfStyle w:val="000000100000" w:firstRow="0" w:lastRow="0" w:firstColumn="0" w:lastColumn="0" w:oddVBand="0" w:evenVBand="0" w:oddHBand="1" w:evenHBand="0" w:firstRowFirstColumn="0" w:firstRowLastColumn="0" w:lastRowFirstColumn="0" w:lastRowLastColumn="0"/>
        </w:trPr>
        <w:tc>
          <w:tcPr>
            <w:tcW w:w="1138" w:type="dxa"/>
          </w:tcPr>
          <w:p w:rsidR="00750963" w:rsidRDefault="00BE6976" w:rsidP="00CD60B5">
            <w:r>
              <w:t>28</w:t>
            </w:r>
            <w:r w:rsidR="00750963">
              <w:t>.11.2011</w:t>
            </w:r>
          </w:p>
        </w:tc>
        <w:tc>
          <w:tcPr>
            <w:tcW w:w="993" w:type="dxa"/>
          </w:tcPr>
          <w:p w:rsidR="00750963" w:rsidRDefault="00BE6976" w:rsidP="00CD60B5">
            <w:r>
              <w:t>1.4</w:t>
            </w:r>
          </w:p>
        </w:tc>
        <w:tc>
          <w:tcPr>
            <w:tcW w:w="4674" w:type="dxa"/>
          </w:tcPr>
          <w:p w:rsidR="00750963" w:rsidRDefault="00180678" w:rsidP="00BE6976">
            <w:proofErr w:type="spellStart"/>
            <w:r>
              <w:t>Unit</w:t>
            </w:r>
            <w:r w:rsidR="00BE6976">
              <w:t>&amp;System</w:t>
            </w:r>
            <w:proofErr w:type="spellEnd"/>
            <w:r w:rsidR="00750963">
              <w:t xml:space="preserve"> Tests Sprint </w:t>
            </w:r>
            <w:r w:rsidR="00BE6976">
              <w:t>5</w:t>
            </w:r>
            <w:r w:rsidR="00750963">
              <w:t xml:space="preserve"> hinzugefügt</w:t>
            </w:r>
          </w:p>
        </w:tc>
        <w:tc>
          <w:tcPr>
            <w:tcW w:w="2303" w:type="dxa"/>
          </w:tcPr>
          <w:p w:rsidR="00750963" w:rsidRDefault="00180678" w:rsidP="00180678">
            <w:proofErr w:type="spellStart"/>
            <w:r>
              <w:t>dtreichl</w:t>
            </w:r>
            <w:proofErr w:type="spellEnd"/>
          </w:p>
        </w:tc>
      </w:tr>
    </w:tbl>
    <w:bookmarkStart w:id="2" w:name="_Toc310265387"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berschrift2"/>
          </w:pPr>
          <w:r>
            <w:rPr>
              <w:lang w:val="de-DE"/>
            </w:rPr>
            <w:t>Inhaltsverzeichnis</w:t>
          </w:r>
          <w:bookmarkEnd w:id="2"/>
        </w:p>
        <w:p w:rsidR="00235B85"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10265385" w:history="1">
            <w:r w:rsidR="00235B85" w:rsidRPr="00FF525E">
              <w:rPr>
                <w:rStyle w:val="Hyperlink"/>
                <w:noProof/>
              </w:rPr>
              <w:t>1</w:t>
            </w:r>
            <w:r w:rsidR="00235B85">
              <w:rPr>
                <w:b w:val="0"/>
                <w:noProof/>
                <w:sz w:val="22"/>
                <w:szCs w:val="22"/>
                <w:lang w:eastAsia="de-CH"/>
              </w:rPr>
              <w:tab/>
            </w:r>
            <w:r w:rsidR="00235B85" w:rsidRPr="00FF525E">
              <w:rPr>
                <w:rStyle w:val="Hyperlink"/>
                <w:noProof/>
              </w:rPr>
              <w:t>Dokumentinformationen</w:t>
            </w:r>
            <w:r w:rsidR="00235B85">
              <w:rPr>
                <w:noProof/>
                <w:webHidden/>
              </w:rPr>
              <w:tab/>
            </w:r>
            <w:r w:rsidR="00235B85">
              <w:rPr>
                <w:noProof/>
                <w:webHidden/>
              </w:rPr>
              <w:fldChar w:fldCharType="begin"/>
            </w:r>
            <w:r w:rsidR="00235B85">
              <w:rPr>
                <w:noProof/>
                <w:webHidden/>
              </w:rPr>
              <w:instrText xml:space="preserve"> PAGEREF _Toc310265385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902072">
          <w:pPr>
            <w:pStyle w:val="Verzeichnis2"/>
            <w:tabs>
              <w:tab w:val="left" w:pos="880"/>
              <w:tab w:val="right" w:leader="dot" w:pos="9062"/>
            </w:tabs>
            <w:rPr>
              <w:noProof/>
              <w:sz w:val="22"/>
              <w:szCs w:val="22"/>
              <w:lang w:eastAsia="de-CH"/>
            </w:rPr>
          </w:pPr>
          <w:hyperlink w:anchor="_Toc310265386" w:history="1">
            <w:r w:rsidR="00235B85" w:rsidRPr="00FF525E">
              <w:rPr>
                <w:rStyle w:val="Hyperlink"/>
                <w:noProof/>
              </w:rPr>
              <w:t>1.1</w:t>
            </w:r>
            <w:r w:rsidR="00235B85">
              <w:rPr>
                <w:noProof/>
                <w:sz w:val="22"/>
                <w:szCs w:val="22"/>
                <w:lang w:eastAsia="de-CH"/>
              </w:rPr>
              <w:tab/>
            </w:r>
            <w:r w:rsidR="00235B85" w:rsidRPr="00FF525E">
              <w:rPr>
                <w:rStyle w:val="Hyperlink"/>
                <w:noProof/>
              </w:rPr>
              <w:t>Änderungsgeschichte</w:t>
            </w:r>
            <w:r w:rsidR="00235B85">
              <w:rPr>
                <w:noProof/>
                <w:webHidden/>
              </w:rPr>
              <w:tab/>
            </w:r>
            <w:r w:rsidR="00235B85">
              <w:rPr>
                <w:noProof/>
                <w:webHidden/>
              </w:rPr>
              <w:fldChar w:fldCharType="begin"/>
            </w:r>
            <w:r w:rsidR="00235B85">
              <w:rPr>
                <w:noProof/>
                <w:webHidden/>
              </w:rPr>
              <w:instrText xml:space="preserve"> PAGEREF _Toc310265386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902072">
          <w:pPr>
            <w:pStyle w:val="Verzeichnis2"/>
            <w:tabs>
              <w:tab w:val="left" w:pos="880"/>
              <w:tab w:val="right" w:leader="dot" w:pos="9062"/>
            </w:tabs>
            <w:rPr>
              <w:noProof/>
              <w:sz w:val="22"/>
              <w:szCs w:val="22"/>
              <w:lang w:eastAsia="de-CH"/>
            </w:rPr>
          </w:pPr>
          <w:hyperlink w:anchor="_Toc310265387" w:history="1">
            <w:r w:rsidR="00235B85" w:rsidRPr="00FF525E">
              <w:rPr>
                <w:rStyle w:val="Hyperlink"/>
                <w:noProof/>
              </w:rPr>
              <w:t>1.2</w:t>
            </w:r>
            <w:r w:rsidR="00235B85">
              <w:rPr>
                <w:noProof/>
                <w:sz w:val="22"/>
                <w:szCs w:val="22"/>
                <w:lang w:eastAsia="de-CH"/>
              </w:rPr>
              <w:tab/>
            </w:r>
            <w:r w:rsidR="00235B85" w:rsidRPr="00FF525E">
              <w:rPr>
                <w:rStyle w:val="Hyperlink"/>
                <w:noProof/>
                <w:lang w:val="de-DE"/>
              </w:rPr>
              <w:t>Inhaltsverzeichnis</w:t>
            </w:r>
            <w:r w:rsidR="00235B85">
              <w:rPr>
                <w:noProof/>
                <w:webHidden/>
              </w:rPr>
              <w:tab/>
            </w:r>
            <w:r w:rsidR="00235B85">
              <w:rPr>
                <w:noProof/>
                <w:webHidden/>
              </w:rPr>
              <w:fldChar w:fldCharType="begin"/>
            </w:r>
            <w:r w:rsidR="00235B85">
              <w:rPr>
                <w:noProof/>
                <w:webHidden/>
              </w:rPr>
              <w:instrText xml:space="preserve"> PAGEREF _Toc310265387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902072">
          <w:pPr>
            <w:pStyle w:val="Verzeichnis2"/>
            <w:tabs>
              <w:tab w:val="left" w:pos="880"/>
              <w:tab w:val="right" w:leader="dot" w:pos="9062"/>
            </w:tabs>
            <w:rPr>
              <w:noProof/>
              <w:sz w:val="22"/>
              <w:szCs w:val="22"/>
              <w:lang w:eastAsia="de-CH"/>
            </w:rPr>
          </w:pPr>
          <w:hyperlink w:anchor="_Toc310265388" w:history="1">
            <w:r w:rsidR="00235B85" w:rsidRPr="00FF525E">
              <w:rPr>
                <w:rStyle w:val="Hyperlink"/>
                <w:noProof/>
              </w:rPr>
              <w:t>1.3</w:t>
            </w:r>
            <w:r w:rsidR="00235B85">
              <w:rPr>
                <w:noProof/>
                <w:sz w:val="22"/>
                <w:szCs w:val="22"/>
                <w:lang w:eastAsia="de-CH"/>
              </w:rPr>
              <w:tab/>
            </w:r>
            <w:r w:rsidR="00235B85" w:rsidRPr="00FF525E">
              <w:rPr>
                <w:rStyle w:val="Hyperlink"/>
                <w:noProof/>
              </w:rPr>
              <w:t>Abbildungsverzeichnis</w:t>
            </w:r>
            <w:r w:rsidR="00235B85">
              <w:rPr>
                <w:noProof/>
                <w:webHidden/>
              </w:rPr>
              <w:tab/>
            </w:r>
            <w:r w:rsidR="00235B85">
              <w:rPr>
                <w:noProof/>
                <w:webHidden/>
              </w:rPr>
              <w:fldChar w:fldCharType="begin"/>
            </w:r>
            <w:r w:rsidR="00235B85">
              <w:rPr>
                <w:noProof/>
                <w:webHidden/>
              </w:rPr>
              <w:instrText xml:space="preserve"> PAGEREF _Toc310265388 \h </w:instrText>
            </w:r>
            <w:r w:rsidR="00235B85">
              <w:rPr>
                <w:noProof/>
                <w:webHidden/>
              </w:rPr>
            </w:r>
            <w:r w:rsidR="00235B85">
              <w:rPr>
                <w:noProof/>
                <w:webHidden/>
              </w:rPr>
              <w:fldChar w:fldCharType="separate"/>
            </w:r>
            <w:r w:rsidR="00235B85">
              <w:rPr>
                <w:noProof/>
                <w:webHidden/>
              </w:rPr>
              <w:t>1</w:t>
            </w:r>
            <w:r w:rsidR="00235B85">
              <w:rPr>
                <w:noProof/>
                <w:webHidden/>
              </w:rPr>
              <w:fldChar w:fldCharType="end"/>
            </w:r>
          </w:hyperlink>
        </w:p>
        <w:p w:rsidR="00235B85" w:rsidRDefault="00902072">
          <w:pPr>
            <w:pStyle w:val="Verzeichnis1"/>
            <w:tabs>
              <w:tab w:val="left" w:pos="440"/>
              <w:tab w:val="right" w:leader="dot" w:pos="9062"/>
            </w:tabs>
            <w:rPr>
              <w:b w:val="0"/>
              <w:noProof/>
              <w:sz w:val="22"/>
              <w:szCs w:val="22"/>
              <w:lang w:eastAsia="de-CH"/>
            </w:rPr>
          </w:pPr>
          <w:hyperlink w:anchor="_Toc310265389" w:history="1">
            <w:r w:rsidR="00235B85" w:rsidRPr="00FF525E">
              <w:rPr>
                <w:rStyle w:val="Hyperlink"/>
                <w:noProof/>
              </w:rPr>
              <w:t>2</w:t>
            </w:r>
            <w:r w:rsidR="00235B85">
              <w:rPr>
                <w:b w:val="0"/>
                <w:noProof/>
                <w:sz w:val="22"/>
                <w:szCs w:val="22"/>
                <w:lang w:eastAsia="de-CH"/>
              </w:rPr>
              <w:tab/>
            </w:r>
            <w:r w:rsidR="00235B85" w:rsidRPr="00FF525E">
              <w:rPr>
                <w:rStyle w:val="Hyperlink"/>
                <w:noProof/>
              </w:rPr>
              <w:t>Tests</w:t>
            </w:r>
            <w:r w:rsidR="00235B85">
              <w:rPr>
                <w:noProof/>
                <w:webHidden/>
              </w:rPr>
              <w:tab/>
            </w:r>
            <w:r w:rsidR="00235B85">
              <w:rPr>
                <w:noProof/>
                <w:webHidden/>
              </w:rPr>
              <w:fldChar w:fldCharType="begin"/>
            </w:r>
            <w:r w:rsidR="00235B85">
              <w:rPr>
                <w:noProof/>
                <w:webHidden/>
              </w:rPr>
              <w:instrText xml:space="preserve"> PAGEREF _Toc310265389 \h </w:instrText>
            </w:r>
            <w:r w:rsidR="00235B85">
              <w:rPr>
                <w:noProof/>
                <w:webHidden/>
              </w:rPr>
            </w:r>
            <w:r w:rsidR="00235B85">
              <w:rPr>
                <w:noProof/>
                <w:webHidden/>
              </w:rPr>
              <w:fldChar w:fldCharType="separate"/>
            </w:r>
            <w:r w:rsidR="00235B85">
              <w:rPr>
                <w:noProof/>
                <w:webHidden/>
              </w:rPr>
              <w:t>2</w:t>
            </w:r>
            <w:r w:rsidR="00235B85">
              <w:rPr>
                <w:noProof/>
                <w:webHidden/>
              </w:rPr>
              <w:fldChar w:fldCharType="end"/>
            </w:r>
          </w:hyperlink>
        </w:p>
        <w:p w:rsidR="00235B85" w:rsidRDefault="00902072">
          <w:pPr>
            <w:pStyle w:val="Verzeichnis2"/>
            <w:tabs>
              <w:tab w:val="left" w:pos="880"/>
              <w:tab w:val="right" w:leader="dot" w:pos="9062"/>
            </w:tabs>
            <w:rPr>
              <w:noProof/>
              <w:sz w:val="22"/>
              <w:szCs w:val="22"/>
              <w:lang w:eastAsia="de-CH"/>
            </w:rPr>
          </w:pPr>
          <w:hyperlink w:anchor="_Toc310265390" w:history="1">
            <w:r w:rsidR="00235B85" w:rsidRPr="00FF525E">
              <w:rPr>
                <w:rStyle w:val="Hyperlink"/>
                <w:noProof/>
              </w:rPr>
              <w:t>2.1</w:t>
            </w:r>
            <w:r w:rsidR="00235B85">
              <w:rPr>
                <w:noProof/>
                <w:sz w:val="22"/>
                <w:szCs w:val="22"/>
                <w:lang w:eastAsia="de-CH"/>
              </w:rPr>
              <w:tab/>
            </w:r>
            <w:r w:rsidR="00235B85" w:rsidRPr="00FF525E">
              <w:rPr>
                <w:rStyle w:val="Hyperlink"/>
                <w:noProof/>
              </w:rPr>
              <w:t>Unit Tests</w:t>
            </w:r>
            <w:r w:rsidR="00235B85">
              <w:rPr>
                <w:noProof/>
                <w:webHidden/>
              </w:rPr>
              <w:tab/>
            </w:r>
            <w:r w:rsidR="00235B85">
              <w:rPr>
                <w:noProof/>
                <w:webHidden/>
              </w:rPr>
              <w:fldChar w:fldCharType="begin"/>
            </w:r>
            <w:r w:rsidR="00235B85">
              <w:rPr>
                <w:noProof/>
                <w:webHidden/>
              </w:rPr>
              <w:instrText xml:space="preserve"> PAGEREF _Toc310265390 \h </w:instrText>
            </w:r>
            <w:r w:rsidR="00235B85">
              <w:rPr>
                <w:noProof/>
                <w:webHidden/>
              </w:rPr>
            </w:r>
            <w:r w:rsidR="00235B85">
              <w:rPr>
                <w:noProof/>
                <w:webHidden/>
              </w:rPr>
              <w:fldChar w:fldCharType="separate"/>
            </w:r>
            <w:r w:rsidR="00235B85">
              <w:rPr>
                <w:noProof/>
                <w:webHidden/>
              </w:rPr>
              <w:t>2</w:t>
            </w:r>
            <w:r w:rsidR="00235B85">
              <w:rPr>
                <w:noProof/>
                <w:webHidden/>
              </w:rPr>
              <w:fldChar w:fldCharType="end"/>
            </w:r>
          </w:hyperlink>
        </w:p>
        <w:p w:rsidR="00235B85" w:rsidRDefault="00902072">
          <w:pPr>
            <w:pStyle w:val="Verzeichnis3"/>
            <w:tabs>
              <w:tab w:val="left" w:pos="1100"/>
              <w:tab w:val="right" w:leader="dot" w:pos="9062"/>
            </w:tabs>
            <w:rPr>
              <w:noProof/>
              <w:sz w:val="22"/>
            </w:rPr>
          </w:pPr>
          <w:hyperlink w:anchor="_Toc310265391" w:history="1">
            <w:r w:rsidR="00235B85" w:rsidRPr="00FF525E">
              <w:rPr>
                <w:rStyle w:val="Hyperlink"/>
                <w:noProof/>
              </w:rPr>
              <w:t>2.1.1</w:t>
            </w:r>
            <w:r w:rsidR="00235B85">
              <w:rPr>
                <w:noProof/>
                <w:sz w:val="22"/>
              </w:rPr>
              <w:tab/>
            </w:r>
            <w:r w:rsidR="00235B85" w:rsidRPr="00FF525E">
              <w:rPr>
                <w:rStyle w:val="Hyperlink"/>
                <w:noProof/>
              </w:rPr>
              <w:t>Sprint 3</w:t>
            </w:r>
            <w:r w:rsidR="00235B85">
              <w:rPr>
                <w:noProof/>
                <w:webHidden/>
              </w:rPr>
              <w:tab/>
            </w:r>
            <w:r w:rsidR="00235B85">
              <w:rPr>
                <w:noProof/>
                <w:webHidden/>
              </w:rPr>
              <w:fldChar w:fldCharType="begin"/>
            </w:r>
            <w:r w:rsidR="00235B85">
              <w:rPr>
                <w:noProof/>
                <w:webHidden/>
              </w:rPr>
              <w:instrText xml:space="preserve"> PAGEREF _Toc310265391 \h </w:instrText>
            </w:r>
            <w:r w:rsidR="00235B85">
              <w:rPr>
                <w:noProof/>
                <w:webHidden/>
              </w:rPr>
            </w:r>
            <w:r w:rsidR="00235B85">
              <w:rPr>
                <w:noProof/>
                <w:webHidden/>
              </w:rPr>
              <w:fldChar w:fldCharType="separate"/>
            </w:r>
            <w:r w:rsidR="00235B85">
              <w:rPr>
                <w:noProof/>
                <w:webHidden/>
              </w:rPr>
              <w:t>2</w:t>
            </w:r>
            <w:r w:rsidR="00235B85">
              <w:rPr>
                <w:noProof/>
                <w:webHidden/>
              </w:rPr>
              <w:fldChar w:fldCharType="end"/>
            </w:r>
          </w:hyperlink>
        </w:p>
        <w:p w:rsidR="00235B85" w:rsidRDefault="00902072">
          <w:pPr>
            <w:pStyle w:val="Verzeichnis3"/>
            <w:tabs>
              <w:tab w:val="left" w:pos="1100"/>
              <w:tab w:val="right" w:leader="dot" w:pos="9062"/>
            </w:tabs>
            <w:rPr>
              <w:noProof/>
              <w:sz w:val="22"/>
            </w:rPr>
          </w:pPr>
          <w:hyperlink w:anchor="_Toc310265392" w:history="1">
            <w:r w:rsidR="00235B85" w:rsidRPr="00FF525E">
              <w:rPr>
                <w:rStyle w:val="Hyperlink"/>
                <w:noProof/>
              </w:rPr>
              <w:t>2.1.2</w:t>
            </w:r>
            <w:r w:rsidR="00235B85">
              <w:rPr>
                <w:noProof/>
                <w:sz w:val="22"/>
              </w:rPr>
              <w:tab/>
            </w:r>
            <w:r w:rsidR="00235B85" w:rsidRPr="00FF525E">
              <w:rPr>
                <w:rStyle w:val="Hyperlink"/>
                <w:noProof/>
              </w:rPr>
              <w:t>Sprint 4</w:t>
            </w:r>
            <w:r w:rsidR="00235B85">
              <w:rPr>
                <w:noProof/>
                <w:webHidden/>
              </w:rPr>
              <w:tab/>
            </w:r>
            <w:r w:rsidR="00235B85">
              <w:rPr>
                <w:noProof/>
                <w:webHidden/>
              </w:rPr>
              <w:fldChar w:fldCharType="begin"/>
            </w:r>
            <w:r w:rsidR="00235B85">
              <w:rPr>
                <w:noProof/>
                <w:webHidden/>
              </w:rPr>
              <w:instrText xml:space="preserve"> PAGEREF _Toc310265392 \h </w:instrText>
            </w:r>
            <w:r w:rsidR="00235B85">
              <w:rPr>
                <w:noProof/>
                <w:webHidden/>
              </w:rPr>
            </w:r>
            <w:r w:rsidR="00235B85">
              <w:rPr>
                <w:noProof/>
                <w:webHidden/>
              </w:rPr>
              <w:fldChar w:fldCharType="separate"/>
            </w:r>
            <w:r w:rsidR="00235B85">
              <w:rPr>
                <w:noProof/>
                <w:webHidden/>
              </w:rPr>
              <w:t>3</w:t>
            </w:r>
            <w:r w:rsidR="00235B85">
              <w:rPr>
                <w:noProof/>
                <w:webHidden/>
              </w:rPr>
              <w:fldChar w:fldCharType="end"/>
            </w:r>
          </w:hyperlink>
        </w:p>
        <w:p w:rsidR="00235B85" w:rsidRDefault="00902072">
          <w:pPr>
            <w:pStyle w:val="Verzeichnis3"/>
            <w:tabs>
              <w:tab w:val="left" w:pos="1100"/>
              <w:tab w:val="right" w:leader="dot" w:pos="9062"/>
            </w:tabs>
            <w:rPr>
              <w:noProof/>
              <w:sz w:val="22"/>
            </w:rPr>
          </w:pPr>
          <w:hyperlink w:anchor="_Toc310265393" w:history="1">
            <w:r w:rsidR="00235B85" w:rsidRPr="00FF525E">
              <w:rPr>
                <w:rStyle w:val="Hyperlink"/>
                <w:noProof/>
              </w:rPr>
              <w:t>2.1.3</w:t>
            </w:r>
            <w:r w:rsidR="00235B85">
              <w:rPr>
                <w:noProof/>
                <w:sz w:val="22"/>
              </w:rPr>
              <w:tab/>
            </w:r>
            <w:r w:rsidR="00235B85" w:rsidRPr="00FF525E">
              <w:rPr>
                <w:rStyle w:val="Hyperlink"/>
                <w:noProof/>
              </w:rPr>
              <w:t>Sprint 5</w:t>
            </w:r>
            <w:r w:rsidR="00235B85">
              <w:rPr>
                <w:noProof/>
                <w:webHidden/>
              </w:rPr>
              <w:tab/>
            </w:r>
            <w:r w:rsidR="00235B85">
              <w:rPr>
                <w:noProof/>
                <w:webHidden/>
              </w:rPr>
              <w:fldChar w:fldCharType="begin"/>
            </w:r>
            <w:r w:rsidR="00235B85">
              <w:rPr>
                <w:noProof/>
                <w:webHidden/>
              </w:rPr>
              <w:instrText xml:space="preserve"> PAGEREF _Toc310265393 \h </w:instrText>
            </w:r>
            <w:r w:rsidR="00235B85">
              <w:rPr>
                <w:noProof/>
                <w:webHidden/>
              </w:rPr>
            </w:r>
            <w:r w:rsidR="00235B85">
              <w:rPr>
                <w:noProof/>
                <w:webHidden/>
              </w:rPr>
              <w:fldChar w:fldCharType="separate"/>
            </w:r>
            <w:r w:rsidR="00235B85">
              <w:rPr>
                <w:noProof/>
                <w:webHidden/>
              </w:rPr>
              <w:t>4</w:t>
            </w:r>
            <w:r w:rsidR="00235B85">
              <w:rPr>
                <w:noProof/>
                <w:webHidden/>
              </w:rPr>
              <w:fldChar w:fldCharType="end"/>
            </w:r>
          </w:hyperlink>
        </w:p>
        <w:p w:rsidR="00235B85" w:rsidRDefault="00902072">
          <w:pPr>
            <w:pStyle w:val="Verzeichnis2"/>
            <w:tabs>
              <w:tab w:val="left" w:pos="880"/>
              <w:tab w:val="right" w:leader="dot" w:pos="9062"/>
            </w:tabs>
            <w:rPr>
              <w:noProof/>
              <w:sz w:val="22"/>
              <w:szCs w:val="22"/>
              <w:lang w:eastAsia="de-CH"/>
            </w:rPr>
          </w:pPr>
          <w:hyperlink w:anchor="_Toc310265394" w:history="1">
            <w:r w:rsidR="00235B85" w:rsidRPr="00FF525E">
              <w:rPr>
                <w:rStyle w:val="Hyperlink"/>
                <w:noProof/>
              </w:rPr>
              <w:t>2.2</w:t>
            </w:r>
            <w:r w:rsidR="00235B85">
              <w:rPr>
                <w:noProof/>
                <w:sz w:val="22"/>
                <w:szCs w:val="22"/>
                <w:lang w:eastAsia="de-CH"/>
              </w:rPr>
              <w:tab/>
            </w:r>
            <w:r w:rsidR="00235B85" w:rsidRPr="00FF525E">
              <w:rPr>
                <w:rStyle w:val="Hyperlink"/>
                <w:noProof/>
              </w:rPr>
              <w:t>System Tests</w:t>
            </w:r>
            <w:r w:rsidR="00235B85">
              <w:rPr>
                <w:noProof/>
                <w:webHidden/>
              </w:rPr>
              <w:tab/>
            </w:r>
            <w:r w:rsidR="00235B85">
              <w:rPr>
                <w:noProof/>
                <w:webHidden/>
              </w:rPr>
              <w:fldChar w:fldCharType="begin"/>
            </w:r>
            <w:r w:rsidR="00235B85">
              <w:rPr>
                <w:noProof/>
                <w:webHidden/>
              </w:rPr>
              <w:instrText xml:space="preserve"> PAGEREF _Toc310265394 \h </w:instrText>
            </w:r>
            <w:r w:rsidR="00235B85">
              <w:rPr>
                <w:noProof/>
                <w:webHidden/>
              </w:rPr>
            </w:r>
            <w:r w:rsidR="00235B85">
              <w:rPr>
                <w:noProof/>
                <w:webHidden/>
              </w:rPr>
              <w:fldChar w:fldCharType="separate"/>
            </w:r>
            <w:r w:rsidR="00235B85">
              <w:rPr>
                <w:noProof/>
                <w:webHidden/>
              </w:rPr>
              <w:t>6</w:t>
            </w:r>
            <w:r w:rsidR="00235B85">
              <w:rPr>
                <w:noProof/>
                <w:webHidden/>
              </w:rPr>
              <w:fldChar w:fldCharType="end"/>
            </w:r>
          </w:hyperlink>
        </w:p>
        <w:p w:rsidR="00235B85" w:rsidRDefault="00902072">
          <w:pPr>
            <w:pStyle w:val="Verzeichnis3"/>
            <w:tabs>
              <w:tab w:val="left" w:pos="1100"/>
              <w:tab w:val="right" w:leader="dot" w:pos="9062"/>
            </w:tabs>
            <w:rPr>
              <w:noProof/>
              <w:sz w:val="22"/>
            </w:rPr>
          </w:pPr>
          <w:hyperlink w:anchor="_Toc310265395" w:history="1">
            <w:r w:rsidR="00235B85" w:rsidRPr="00FF525E">
              <w:rPr>
                <w:rStyle w:val="Hyperlink"/>
                <w:noProof/>
              </w:rPr>
              <w:t>2.2.1</w:t>
            </w:r>
            <w:r w:rsidR="00235B85">
              <w:rPr>
                <w:noProof/>
                <w:sz w:val="22"/>
              </w:rPr>
              <w:tab/>
            </w:r>
            <w:r w:rsidR="00235B85" w:rsidRPr="00FF525E">
              <w:rPr>
                <w:rStyle w:val="Hyperlink"/>
                <w:noProof/>
              </w:rPr>
              <w:t>Sprint 3</w:t>
            </w:r>
            <w:r w:rsidR="00235B85">
              <w:rPr>
                <w:noProof/>
                <w:webHidden/>
              </w:rPr>
              <w:tab/>
            </w:r>
            <w:r w:rsidR="00235B85">
              <w:rPr>
                <w:noProof/>
                <w:webHidden/>
              </w:rPr>
              <w:fldChar w:fldCharType="begin"/>
            </w:r>
            <w:r w:rsidR="00235B85">
              <w:rPr>
                <w:noProof/>
                <w:webHidden/>
              </w:rPr>
              <w:instrText xml:space="preserve"> PAGEREF _Toc310265395 \h </w:instrText>
            </w:r>
            <w:r w:rsidR="00235B85">
              <w:rPr>
                <w:noProof/>
                <w:webHidden/>
              </w:rPr>
            </w:r>
            <w:r w:rsidR="00235B85">
              <w:rPr>
                <w:noProof/>
                <w:webHidden/>
              </w:rPr>
              <w:fldChar w:fldCharType="separate"/>
            </w:r>
            <w:r w:rsidR="00235B85">
              <w:rPr>
                <w:noProof/>
                <w:webHidden/>
              </w:rPr>
              <w:t>6</w:t>
            </w:r>
            <w:r w:rsidR="00235B85">
              <w:rPr>
                <w:noProof/>
                <w:webHidden/>
              </w:rPr>
              <w:fldChar w:fldCharType="end"/>
            </w:r>
          </w:hyperlink>
        </w:p>
        <w:p w:rsidR="00235B85" w:rsidRDefault="00902072">
          <w:pPr>
            <w:pStyle w:val="Verzeichnis3"/>
            <w:tabs>
              <w:tab w:val="left" w:pos="1100"/>
              <w:tab w:val="right" w:leader="dot" w:pos="9062"/>
            </w:tabs>
            <w:rPr>
              <w:noProof/>
              <w:sz w:val="22"/>
            </w:rPr>
          </w:pPr>
          <w:hyperlink w:anchor="_Toc310265396" w:history="1">
            <w:r w:rsidR="00235B85" w:rsidRPr="00FF525E">
              <w:rPr>
                <w:rStyle w:val="Hyperlink"/>
                <w:noProof/>
              </w:rPr>
              <w:t>2.2.2</w:t>
            </w:r>
            <w:r w:rsidR="00235B85">
              <w:rPr>
                <w:noProof/>
                <w:sz w:val="22"/>
              </w:rPr>
              <w:tab/>
            </w:r>
            <w:r w:rsidR="00235B85" w:rsidRPr="00FF525E">
              <w:rPr>
                <w:rStyle w:val="Hyperlink"/>
                <w:noProof/>
              </w:rPr>
              <w:t>Sprint 4</w:t>
            </w:r>
            <w:r w:rsidR="00235B85">
              <w:rPr>
                <w:noProof/>
                <w:webHidden/>
              </w:rPr>
              <w:tab/>
            </w:r>
            <w:r w:rsidR="00235B85">
              <w:rPr>
                <w:noProof/>
                <w:webHidden/>
              </w:rPr>
              <w:fldChar w:fldCharType="begin"/>
            </w:r>
            <w:r w:rsidR="00235B85">
              <w:rPr>
                <w:noProof/>
                <w:webHidden/>
              </w:rPr>
              <w:instrText xml:space="preserve"> PAGEREF _Toc310265396 \h </w:instrText>
            </w:r>
            <w:r w:rsidR="00235B85">
              <w:rPr>
                <w:noProof/>
                <w:webHidden/>
              </w:rPr>
            </w:r>
            <w:r w:rsidR="00235B85">
              <w:rPr>
                <w:noProof/>
                <w:webHidden/>
              </w:rPr>
              <w:fldChar w:fldCharType="separate"/>
            </w:r>
            <w:r w:rsidR="00235B85">
              <w:rPr>
                <w:noProof/>
                <w:webHidden/>
              </w:rPr>
              <w:t>6</w:t>
            </w:r>
            <w:r w:rsidR="00235B85">
              <w:rPr>
                <w:noProof/>
                <w:webHidden/>
              </w:rPr>
              <w:fldChar w:fldCharType="end"/>
            </w:r>
          </w:hyperlink>
        </w:p>
        <w:p w:rsidR="00235B85" w:rsidRDefault="00902072">
          <w:pPr>
            <w:pStyle w:val="Verzeichnis3"/>
            <w:tabs>
              <w:tab w:val="left" w:pos="1100"/>
              <w:tab w:val="right" w:leader="dot" w:pos="9062"/>
            </w:tabs>
            <w:rPr>
              <w:noProof/>
              <w:sz w:val="22"/>
            </w:rPr>
          </w:pPr>
          <w:hyperlink w:anchor="_Toc310265397" w:history="1">
            <w:r w:rsidR="00235B85" w:rsidRPr="00FF525E">
              <w:rPr>
                <w:rStyle w:val="Hyperlink"/>
                <w:noProof/>
              </w:rPr>
              <w:t>2.2.3</w:t>
            </w:r>
            <w:r w:rsidR="00235B85">
              <w:rPr>
                <w:noProof/>
                <w:sz w:val="22"/>
              </w:rPr>
              <w:tab/>
            </w:r>
            <w:r w:rsidR="00235B85" w:rsidRPr="00FF525E">
              <w:rPr>
                <w:rStyle w:val="Hyperlink"/>
                <w:noProof/>
              </w:rPr>
              <w:t>Sprint 5</w:t>
            </w:r>
            <w:r w:rsidR="00235B85">
              <w:rPr>
                <w:noProof/>
                <w:webHidden/>
              </w:rPr>
              <w:tab/>
            </w:r>
            <w:r w:rsidR="00235B85">
              <w:rPr>
                <w:noProof/>
                <w:webHidden/>
              </w:rPr>
              <w:fldChar w:fldCharType="begin"/>
            </w:r>
            <w:r w:rsidR="00235B85">
              <w:rPr>
                <w:noProof/>
                <w:webHidden/>
              </w:rPr>
              <w:instrText xml:space="preserve"> PAGEREF _Toc310265397 \h </w:instrText>
            </w:r>
            <w:r w:rsidR="00235B85">
              <w:rPr>
                <w:noProof/>
                <w:webHidden/>
              </w:rPr>
            </w:r>
            <w:r w:rsidR="00235B85">
              <w:rPr>
                <w:noProof/>
                <w:webHidden/>
              </w:rPr>
              <w:fldChar w:fldCharType="separate"/>
            </w:r>
            <w:r w:rsidR="00235B85">
              <w:rPr>
                <w:noProof/>
                <w:webHidden/>
              </w:rPr>
              <w:t>7</w:t>
            </w:r>
            <w:r w:rsidR="00235B85">
              <w:rPr>
                <w:noProof/>
                <w:webHidden/>
              </w:rPr>
              <w:fldChar w:fldCharType="end"/>
            </w:r>
          </w:hyperlink>
        </w:p>
        <w:p w:rsidR="00A06B4F" w:rsidRDefault="00AF4AE0">
          <w:r>
            <w:rPr>
              <w:b/>
              <w:bCs/>
              <w:lang w:val="de-DE"/>
            </w:rPr>
            <w:fldChar w:fldCharType="end"/>
          </w:r>
        </w:p>
      </w:sdtContent>
    </w:sdt>
    <w:p w:rsidR="00180678" w:rsidRDefault="00180678" w:rsidP="00180678">
      <w:pPr>
        <w:pStyle w:val="berschrift2"/>
      </w:pPr>
      <w:bookmarkStart w:id="3" w:name="_Toc310265388"/>
      <w:r>
        <w:t>Abbildungsverzeichnis</w:t>
      </w:r>
      <w:bookmarkEnd w:id="3"/>
    </w:p>
    <w:p w:rsidR="00080F4B" w:rsidRDefault="00180678">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310264378" w:history="1">
        <w:r w:rsidR="00080F4B" w:rsidRPr="00267975">
          <w:rPr>
            <w:rStyle w:val="Hyperlink"/>
            <w:noProof/>
          </w:rPr>
          <w:t>Abbildung 1 - Unit Tests 31.10.2011</w:t>
        </w:r>
        <w:r w:rsidR="00080F4B">
          <w:rPr>
            <w:noProof/>
            <w:webHidden/>
          </w:rPr>
          <w:tab/>
        </w:r>
        <w:r w:rsidR="00080F4B">
          <w:rPr>
            <w:noProof/>
            <w:webHidden/>
          </w:rPr>
          <w:fldChar w:fldCharType="begin"/>
        </w:r>
        <w:r w:rsidR="00080F4B">
          <w:rPr>
            <w:noProof/>
            <w:webHidden/>
          </w:rPr>
          <w:instrText xml:space="preserve"> PAGEREF _Toc310264378 \h </w:instrText>
        </w:r>
        <w:r w:rsidR="00080F4B">
          <w:rPr>
            <w:noProof/>
            <w:webHidden/>
          </w:rPr>
        </w:r>
        <w:r w:rsidR="00080F4B">
          <w:rPr>
            <w:noProof/>
            <w:webHidden/>
          </w:rPr>
          <w:fldChar w:fldCharType="separate"/>
        </w:r>
        <w:r w:rsidR="00080F4B">
          <w:rPr>
            <w:noProof/>
            <w:webHidden/>
          </w:rPr>
          <w:t>2</w:t>
        </w:r>
        <w:r w:rsidR="00080F4B">
          <w:rPr>
            <w:noProof/>
            <w:webHidden/>
          </w:rPr>
          <w:fldChar w:fldCharType="end"/>
        </w:r>
      </w:hyperlink>
    </w:p>
    <w:p w:rsidR="00080F4B" w:rsidRDefault="00902072">
      <w:pPr>
        <w:pStyle w:val="Abbildungsverzeichnis"/>
        <w:tabs>
          <w:tab w:val="right" w:leader="dot" w:pos="9062"/>
        </w:tabs>
        <w:rPr>
          <w:noProof/>
          <w:sz w:val="22"/>
          <w:szCs w:val="22"/>
          <w:lang w:eastAsia="de-CH"/>
        </w:rPr>
      </w:pPr>
      <w:hyperlink w:anchor="_Toc310264379" w:history="1">
        <w:r w:rsidR="00080F4B" w:rsidRPr="00267975">
          <w:rPr>
            <w:rStyle w:val="Hyperlink"/>
            <w:noProof/>
          </w:rPr>
          <w:t>Abbildung 2 - Test Coverage 31.10.2011</w:t>
        </w:r>
        <w:r w:rsidR="00080F4B">
          <w:rPr>
            <w:noProof/>
            <w:webHidden/>
          </w:rPr>
          <w:tab/>
        </w:r>
        <w:r w:rsidR="00080F4B">
          <w:rPr>
            <w:noProof/>
            <w:webHidden/>
          </w:rPr>
          <w:fldChar w:fldCharType="begin"/>
        </w:r>
        <w:r w:rsidR="00080F4B">
          <w:rPr>
            <w:noProof/>
            <w:webHidden/>
          </w:rPr>
          <w:instrText xml:space="preserve"> PAGEREF _Toc310264379 \h </w:instrText>
        </w:r>
        <w:r w:rsidR="00080F4B">
          <w:rPr>
            <w:noProof/>
            <w:webHidden/>
          </w:rPr>
        </w:r>
        <w:r w:rsidR="00080F4B">
          <w:rPr>
            <w:noProof/>
            <w:webHidden/>
          </w:rPr>
          <w:fldChar w:fldCharType="separate"/>
        </w:r>
        <w:r w:rsidR="00080F4B">
          <w:rPr>
            <w:noProof/>
            <w:webHidden/>
          </w:rPr>
          <w:t>2</w:t>
        </w:r>
        <w:r w:rsidR="00080F4B">
          <w:rPr>
            <w:noProof/>
            <w:webHidden/>
          </w:rPr>
          <w:fldChar w:fldCharType="end"/>
        </w:r>
      </w:hyperlink>
    </w:p>
    <w:p w:rsidR="00080F4B" w:rsidRDefault="00902072">
      <w:pPr>
        <w:pStyle w:val="Abbildungsverzeichnis"/>
        <w:tabs>
          <w:tab w:val="right" w:leader="dot" w:pos="9062"/>
        </w:tabs>
        <w:rPr>
          <w:noProof/>
          <w:sz w:val="22"/>
          <w:szCs w:val="22"/>
          <w:lang w:eastAsia="de-CH"/>
        </w:rPr>
      </w:pPr>
      <w:hyperlink w:anchor="_Toc310264380" w:history="1">
        <w:r w:rsidR="00080F4B" w:rsidRPr="00267975">
          <w:rPr>
            <w:rStyle w:val="Hyperlink"/>
            <w:noProof/>
          </w:rPr>
          <w:t>Abbildung 3 - Unit Tests 15.11.2011</w:t>
        </w:r>
        <w:r w:rsidR="00080F4B">
          <w:rPr>
            <w:noProof/>
            <w:webHidden/>
          </w:rPr>
          <w:tab/>
        </w:r>
        <w:r w:rsidR="00080F4B">
          <w:rPr>
            <w:noProof/>
            <w:webHidden/>
          </w:rPr>
          <w:fldChar w:fldCharType="begin"/>
        </w:r>
        <w:r w:rsidR="00080F4B">
          <w:rPr>
            <w:noProof/>
            <w:webHidden/>
          </w:rPr>
          <w:instrText xml:space="preserve"> PAGEREF _Toc310264380 \h </w:instrText>
        </w:r>
        <w:r w:rsidR="00080F4B">
          <w:rPr>
            <w:noProof/>
            <w:webHidden/>
          </w:rPr>
        </w:r>
        <w:r w:rsidR="00080F4B">
          <w:rPr>
            <w:noProof/>
            <w:webHidden/>
          </w:rPr>
          <w:fldChar w:fldCharType="separate"/>
        </w:r>
        <w:r w:rsidR="00080F4B">
          <w:rPr>
            <w:noProof/>
            <w:webHidden/>
          </w:rPr>
          <w:t>3</w:t>
        </w:r>
        <w:r w:rsidR="00080F4B">
          <w:rPr>
            <w:noProof/>
            <w:webHidden/>
          </w:rPr>
          <w:fldChar w:fldCharType="end"/>
        </w:r>
      </w:hyperlink>
    </w:p>
    <w:p w:rsidR="00080F4B" w:rsidRDefault="00902072">
      <w:pPr>
        <w:pStyle w:val="Abbildungsverzeichnis"/>
        <w:tabs>
          <w:tab w:val="right" w:leader="dot" w:pos="9062"/>
        </w:tabs>
        <w:rPr>
          <w:noProof/>
          <w:sz w:val="22"/>
          <w:szCs w:val="22"/>
          <w:lang w:eastAsia="de-CH"/>
        </w:rPr>
      </w:pPr>
      <w:hyperlink w:anchor="_Toc310264381" w:history="1">
        <w:r w:rsidR="00080F4B" w:rsidRPr="00267975">
          <w:rPr>
            <w:rStyle w:val="Hyperlink"/>
            <w:noProof/>
          </w:rPr>
          <w:t>Abbildung 4 - Test Coverage 15.11.2011</w:t>
        </w:r>
        <w:r w:rsidR="00080F4B">
          <w:rPr>
            <w:noProof/>
            <w:webHidden/>
          </w:rPr>
          <w:tab/>
        </w:r>
        <w:r w:rsidR="00080F4B">
          <w:rPr>
            <w:noProof/>
            <w:webHidden/>
          </w:rPr>
          <w:fldChar w:fldCharType="begin"/>
        </w:r>
        <w:r w:rsidR="00080F4B">
          <w:rPr>
            <w:noProof/>
            <w:webHidden/>
          </w:rPr>
          <w:instrText xml:space="preserve"> PAGEREF _Toc310264381 \h </w:instrText>
        </w:r>
        <w:r w:rsidR="00080F4B">
          <w:rPr>
            <w:noProof/>
            <w:webHidden/>
          </w:rPr>
        </w:r>
        <w:r w:rsidR="00080F4B">
          <w:rPr>
            <w:noProof/>
            <w:webHidden/>
          </w:rPr>
          <w:fldChar w:fldCharType="separate"/>
        </w:r>
        <w:r w:rsidR="00080F4B">
          <w:rPr>
            <w:noProof/>
            <w:webHidden/>
          </w:rPr>
          <w:t>3</w:t>
        </w:r>
        <w:r w:rsidR="00080F4B">
          <w:rPr>
            <w:noProof/>
            <w:webHidden/>
          </w:rPr>
          <w:fldChar w:fldCharType="end"/>
        </w:r>
      </w:hyperlink>
    </w:p>
    <w:p w:rsidR="00080F4B" w:rsidRDefault="00902072">
      <w:pPr>
        <w:pStyle w:val="Abbildungsverzeichnis"/>
        <w:tabs>
          <w:tab w:val="right" w:leader="dot" w:pos="9062"/>
        </w:tabs>
        <w:rPr>
          <w:noProof/>
          <w:sz w:val="22"/>
          <w:szCs w:val="22"/>
          <w:lang w:eastAsia="de-CH"/>
        </w:rPr>
      </w:pPr>
      <w:hyperlink w:anchor="_Toc310264382" w:history="1">
        <w:r w:rsidR="00080F4B" w:rsidRPr="00267975">
          <w:rPr>
            <w:rStyle w:val="Hyperlink"/>
            <w:noProof/>
          </w:rPr>
          <w:t>Abbildung 5 - Unit Tests 28.11.2011</w:t>
        </w:r>
        <w:r w:rsidR="00080F4B">
          <w:rPr>
            <w:noProof/>
            <w:webHidden/>
          </w:rPr>
          <w:tab/>
        </w:r>
        <w:r w:rsidR="00080F4B">
          <w:rPr>
            <w:noProof/>
            <w:webHidden/>
          </w:rPr>
          <w:fldChar w:fldCharType="begin"/>
        </w:r>
        <w:r w:rsidR="00080F4B">
          <w:rPr>
            <w:noProof/>
            <w:webHidden/>
          </w:rPr>
          <w:instrText xml:space="preserve"> PAGEREF _Toc310264382 \h </w:instrText>
        </w:r>
        <w:r w:rsidR="00080F4B">
          <w:rPr>
            <w:noProof/>
            <w:webHidden/>
          </w:rPr>
        </w:r>
        <w:r w:rsidR="00080F4B">
          <w:rPr>
            <w:noProof/>
            <w:webHidden/>
          </w:rPr>
          <w:fldChar w:fldCharType="separate"/>
        </w:r>
        <w:r w:rsidR="00080F4B">
          <w:rPr>
            <w:noProof/>
            <w:webHidden/>
          </w:rPr>
          <w:t>4</w:t>
        </w:r>
        <w:r w:rsidR="00080F4B">
          <w:rPr>
            <w:noProof/>
            <w:webHidden/>
          </w:rPr>
          <w:fldChar w:fldCharType="end"/>
        </w:r>
      </w:hyperlink>
    </w:p>
    <w:p w:rsidR="00080F4B" w:rsidRDefault="00902072">
      <w:pPr>
        <w:pStyle w:val="Abbildungsverzeichnis"/>
        <w:tabs>
          <w:tab w:val="right" w:leader="dot" w:pos="9062"/>
        </w:tabs>
        <w:rPr>
          <w:noProof/>
          <w:sz w:val="22"/>
          <w:szCs w:val="22"/>
          <w:lang w:eastAsia="de-CH"/>
        </w:rPr>
      </w:pPr>
      <w:hyperlink w:anchor="_Toc310264383" w:history="1">
        <w:r w:rsidR="00080F4B" w:rsidRPr="00267975">
          <w:rPr>
            <w:rStyle w:val="Hyperlink"/>
            <w:noProof/>
          </w:rPr>
          <w:t>Abbildung 6 - Test Coverage 28.11.2011</w:t>
        </w:r>
        <w:r w:rsidR="00080F4B">
          <w:rPr>
            <w:noProof/>
            <w:webHidden/>
          </w:rPr>
          <w:tab/>
        </w:r>
        <w:r w:rsidR="00080F4B">
          <w:rPr>
            <w:noProof/>
            <w:webHidden/>
          </w:rPr>
          <w:fldChar w:fldCharType="begin"/>
        </w:r>
        <w:r w:rsidR="00080F4B">
          <w:rPr>
            <w:noProof/>
            <w:webHidden/>
          </w:rPr>
          <w:instrText xml:space="preserve"> PAGEREF _Toc310264383 \h </w:instrText>
        </w:r>
        <w:r w:rsidR="00080F4B">
          <w:rPr>
            <w:noProof/>
            <w:webHidden/>
          </w:rPr>
        </w:r>
        <w:r w:rsidR="00080F4B">
          <w:rPr>
            <w:noProof/>
            <w:webHidden/>
          </w:rPr>
          <w:fldChar w:fldCharType="separate"/>
        </w:r>
        <w:r w:rsidR="00080F4B">
          <w:rPr>
            <w:noProof/>
            <w:webHidden/>
          </w:rPr>
          <w:t>5</w:t>
        </w:r>
        <w:r w:rsidR="00080F4B">
          <w:rPr>
            <w:noProof/>
            <w:webHidden/>
          </w:rPr>
          <w:fldChar w:fldCharType="end"/>
        </w:r>
      </w:hyperlink>
    </w:p>
    <w:p w:rsidR="00180678" w:rsidRDefault="00180678">
      <w:pPr>
        <w:rPr>
          <w:rFonts w:asciiTheme="majorHAnsi" w:hAnsiTheme="majorHAnsi"/>
          <w:b/>
          <w:bCs/>
          <w:color w:val="4F4F59"/>
          <w:spacing w:val="15"/>
          <w:sz w:val="24"/>
          <w:szCs w:val="22"/>
        </w:rPr>
      </w:pPr>
      <w:r>
        <w:fldChar w:fldCharType="end"/>
      </w:r>
      <w:r>
        <w:br w:type="page"/>
      </w:r>
    </w:p>
    <w:p w:rsidR="006156A4" w:rsidRDefault="0080374B" w:rsidP="0080374B">
      <w:pPr>
        <w:pStyle w:val="berschrift1"/>
      </w:pPr>
      <w:bookmarkStart w:id="4" w:name="_Toc310265389"/>
      <w:r>
        <w:lastRenderedPageBreak/>
        <w:t>Tests</w:t>
      </w:r>
      <w:bookmarkEnd w:id="4"/>
    </w:p>
    <w:p w:rsidR="0080374B" w:rsidRDefault="00EE203B" w:rsidP="00EE203B">
      <w:pPr>
        <w:pStyle w:val="berschrift2"/>
      </w:pPr>
      <w:bookmarkStart w:id="5" w:name="_Toc310265390"/>
      <w:r>
        <w:t>Unit Tests</w:t>
      </w:r>
      <w:bookmarkEnd w:id="5"/>
    </w:p>
    <w:p w:rsidR="00A21228" w:rsidRDefault="00A21228" w:rsidP="00EE203B">
      <w:r>
        <w:t xml:space="preserve">Die untenstehenden Unit Tests wurden </w:t>
      </w:r>
      <w:r w:rsidR="00180678">
        <w:t xml:space="preserve">für im jeweiligen Sprint </w:t>
      </w:r>
      <w:r>
        <w:t>geschrieben und durchgeführt.</w:t>
      </w:r>
    </w:p>
    <w:p w:rsidR="00EE203B" w:rsidRDefault="00A21228" w:rsidP="00A21228">
      <w:pPr>
        <w:pStyle w:val="berschrift3"/>
      </w:pPr>
      <w:bookmarkStart w:id="6" w:name="_Toc310265391"/>
      <w:r>
        <w:t>Sprint 3</w:t>
      </w:r>
      <w:bookmarkEnd w:id="6"/>
    </w:p>
    <w:p w:rsidR="00A21228" w:rsidRDefault="00A21228" w:rsidP="00A21228">
      <w:pPr>
        <w:keepNext/>
      </w:pPr>
      <w:r>
        <w:rPr>
          <w:noProof/>
          <w:lang w:eastAsia="de-CH"/>
        </w:rPr>
        <w:drawing>
          <wp:inline distT="0" distB="0" distL="0" distR="0" wp14:anchorId="3C87B536" wp14:editId="3D3F9BD4">
            <wp:extent cx="5705475" cy="2724150"/>
            <wp:effectExtent l="0" t="0" r="9525"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05475" cy="2724150"/>
                    </a:xfrm>
                    <a:prstGeom prst="rect">
                      <a:avLst/>
                    </a:prstGeom>
                  </pic:spPr>
                </pic:pic>
              </a:graphicData>
            </a:graphic>
          </wp:inline>
        </w:drawing>
      </w:r>
    </w:p>
    <w:p w:rsidR="00A21228" w:rsidRDefault="00A21228" w:rsidP="00A21228">
      <w:pPr>
        <w:pStyle w:val="Beschriftung"/>
      </w:pPr>
      <w:bookmarkStart w:id="7" w:name="_Toc310264378"/>
      <w:r>
        <w:t xml:space="preserve">Abbildung </w:t>
      </w:r>
      <w:r w:rsidR="004D347F">
        <w:fldChar w:fldCharType="begin"/>
      </w:r>
      <w:r w:rsidR="004D347F">
        <w:instrText xml:space="preserve"> SEQ Abbildung \* ARABIC </w:instrText>
      </w:r>
      <w:r w:rsidR="004D347F">
        <w:fldChar w:fldCharType="separate"/>
      </w:r>
      <w:r w:rsidR="00080F4B">
        <w:rPr>
          <w:noProof/>
        </w:rPr>
        <w:t>1</w:t>
      </w:r>
      <w:r w:rsidR="004D347F">
        <w:rPr>
          <w:noProof/>
        </w:rPr>
        <w:fldChar w:fldCharType="end"/>
      </w:r>
      <w:r>
        <w:t xml:space="preserve"> - Unit Tests 31.10.2011</w:t>
      </w:r>
      <w:bookmarkEnd w:id="7"/>
    </w:p>
    <w:p w:rsidR="00A21228" w:rsidRDefault="003A4670" w:rsidP="00EE203B">
      <w:r>
        <w:t xml:space="preserve">Der letzte Unit Test </w:t>
      </w:r>
      <w:r w:rsidR="00180678">
        <w:t>für das Öffnen eines neuen Fensters (</w:t>
      </w:r>
      <w:proofErr w:type="spellStart"/>
      <w:r w:rsidR="00180678">
        <w:t>Window</w:t>
      </w:r>
      <w:proofErr w:type="spellEnd"/>
      <w:r w:rsidR="00180678">
        <w:t xml:space="preserve">) </w:t>
      </w:r>
      <w:r>
        <w:t>führte zu einigen Schwierigkeiten, die</w:t>
      </w:r>
      <w:r w:rsidR="00180678">
        <w:t xml:space="preserve"> in einem Meeting mit Christian Moser, welches zu einem späteren Zeitpunkt stattfand, </w:t>
      </w:r>
      <w:r>
        <w:t xml:space="preserve">gelöst werden konnten. </w:t>
      </w:r>
      <w:r w:rsidR="00180678">
        <w:t>Die</w:t>
      </w:r>
      <w:r>
        <w:t xml:space="preserve">ser Test </w:t>
      </w:r>
      <w:r w:rsidR="00180678">
        <w:t>blieb daher zum Zeitpunkt der Testdokumentation unvollständig.</w:t>
      </w:r>
    </w:p>
    <w:p w:rsidR="00BD7208" w:rsidRDefault="00BD7208" w:rsidP="00BD7208">
      <w:pPr>
        <w:keepNext/>
      </w:pPr>
      <w:r>
        <w:rPr>
          <w:noProof/>
          <w:lang w:eastAsia="de-CH"/>
        </w:rPr>
        <w:drawing>
          <wp:inline distT="0" distB="0" distL="0" distR="0" wp14:anchorId="67658408" wp14:editId="3C871880">
            <wp:extent cx="5760720" cy="1727200"/>
            <wp:effectExtent l="0" t="0" r="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1727200"/>
                    </a:xfrm>
                    <a:prstGeom prst="rect">
                      <a:avLst/>
                    </a:prstGeom>
                  </pic:spPr>
                </pic:pic>
              </a:graphicData>
            </a:graphic>
          </wp:inline>
        </w:drawing>
      </w:r>
    </w:p>
    <w:p w:rsidR="00BD7208" w:rsidRDefault="00BD7208" w:rsidP="00BD7208">
      <w:pPr>
        <w:pStyle w:val="Beschriftung"/>
      </w:pPr>
      <w:bookmarkStart w:id="8" w:name="_Toc310264379"/>
      <w:r>
        <w:t xml:space="preserve">Abbildung </w:t>
      </w:r>
      <w:r w:rsidR="004D347F">
        <w:fldChar w:fldCharType="begin"/>
      </w:r>
      <w:r w:rsidR="004D347F">
        <w:instrText xml:space="preserve"> SEQ Abbildung \* ARABIC </w:instrText>
      </w:r>
      <w:r w:rsidR="004D347F">
        <w:fldChar w:fldCharType="separate"/>
      </w:r>
      <w:r w:rsidR="00080F4B">
        <w:rPr>
          <w:noProof/>
        </w:rPr>
        <w:t>2</w:t>
      </w:r>
      <w:r w:rsidR="004D347F">
        <w:rPr>
          <w:noProof/>
        </w:rPr>
        <w:fldChar w:fldCharType="end"/>
      </w:r>
      <w:r>
        <w:t xml:space="preserve"> - Test </w:t>
      </w:r>
      <w:proofErr w:type="spellStart"/>
      <w:r>
        <w:t>Coverage</w:t>
      </w:r>
      <w:proofErr w:type="spellEnd"/>
      <w:r w:rsidR="00676155">
        <w:t xml:space="preserve"> 31.10.2011</w:t>
      </w:r>
      <w:bookmarkEnd w:id="8"/>
    </w:p>
    <w:p w:rsidR="00BD7208" w:rsidRDefault="008D7D75" w:rsidP="00BD7208">
      <w:r>
        <w:t>Die Testabdeckung des</w:t>
      </w:r>
      <w:r w:rsidR="001759D4">
        <w:t xml:space="preserve"> Sprint</w:t>
      </w:r>
      <w:r w:rsidR="006F2CE3">
        <w:t>s</w:t>
      </w:r>
      <w:r w:rsidR="001759D4">
        <w:t xml:space="preserve"> 3 war</w:t>
      </w:r>
      <w:r w:rsidR="00BD7208">
        <w:t xml:space="preserve"> noch nicht ideal. </w:t>
      </w:r>
      <w:r w:rsidR="001759D4">
        <w:t>Ziel ist es, diese in den weiteren Sprints zu steigern.</w:t>
      </w:r>
    </w:p>
    <w:p w:rsidR="00180678" w:rsidRDefault="00180678">
      <w:pPr>
        <w:rPr>
          <w:color w:val="4F4F59"/>
          <w:spacing w:val="15"/>
          <w:sz w:val="22"/>
          <w:szCs w:val="22"/>
        </w:rPr>
      </w:pPr>
      <w:r>
        <w:br w:type="page"/>
      </w:r>
    </w:p>
    <w:p w:rsidR="00142E23" w:rsidRDefault="00142E23" w:rsidP="00142E23">
      <w:pPr>
        <w:pStyle w:val="berschrift3"/>
      </w:pPr>
      <w:bookmarkStart w:id="9" w:name="_Toc310265392"/>
      <w:r>
        <w:lastRenderedPageBreak/>
        <w:t>Sprint 4</w:t>
      </w:r>
      <w:bookmarkEnd w:id="9"/>
    </w:p>
    <w:p w:rsidR="00E34186" w:rsidRDefault="00180678" w:rsidP="00E34186">
      <w:pPr>
        <w:keepNext/>
      </w:pPr>
      <w:r>
        <w:rPr>
          <w:noProof/>
          <w:lang w:eastAsia="de-CH"/>
        </w:rPr>
        <w:drawing>
          <wp:inline distT="0" distB="0" distL="0" distR="0" wp14:anchorId="7BAAD7D9" wp14:editId="6427A281">
            <wp:extent cx="5467350" cy="621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67350" cy="6210300"/>
                    </a:xfrm>
                    <a:prstGeom prst="rect">
                      <a:avLst/>
                    </a:prstGeom>
                  </pic:spPr>
                </pic:pic>
              </a:graphicData>
            </a:graphic>
          </wp:inline>
        </w:drawing>
      </w:r>
    </w:p>
    <w:p w:rsidR="00142E23" w:rsidRDefault="00E34186" w:rsidP="00E34186">
      <w:pPr>
        <w:pStyle w:val="Beschriftung"/>
      </w:pPr>
      <w:bookmarkStart w:id="10" w:name="_Toc310264380"/>
      <w:r>
        <w:t xml:space="preserve">Abbildung </w:t>
      </w:r>
      <w:r w:rsidR="004D347F">
        <w:fldChar w:fldCharType="begin"/>
      </w:r>
      <w:r w:rsidR="004D347F">
        <w:instrText xml:space="preserve"> SEQ Abbildung \* ARABIC </w:instrText>
      </w:r>
      <w:r w:rsidR="004D347F">
        <w:fldChar w:fldCharType="separate"/>
      </w:r>
      <w:r w:rsidR="00080F4B">
        <w:rPr>
          <w:noProof/>
        </w:rPr>
        <w:t>3</w:t>
      </w:r>
      <w:r w:rsidR="004D347F">
        <w:rPr>
          <w:noProof/>
        </w:rPr>
        <w:fldChar w:fldCharType="end"/>
      </w:r>
      <w:r>
        <w:t xml:space="preserve"> - Unit Tests 15.11.2011</w:t>
      </w:r>
      <w:bookmarkEnd w:id="10"/>
    </w:p>
    <w:p w:rsidR="00180678" w:rsidRDefault="00180678" w:rsidP="00142E23"/>
    <w:p w:rsidR="00E34186" w:rsidRDefault="00180678" w:rsidP="00E34186">
      <w:pPr>
        <w:keepNext/>
      </w:pPr>
      <w:r>
        <w:rPr>
          <w:noProof/>
          <w:lang w:eastAsia="de-CH"/>
        </w:rPr>
        <w:drawing>
          <wp:inline distT="0" distB="0" distL="0" distR="0" wp14:anchorId="703F8ECE" wp14:editId="515671F7">
            <wp:extent cx="48006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00600" cy="1343025"/>
                    </a:xfrm>
                    <a:prstGeom prst="rect">
                      <a:avLst/>
                    </a:prstGeom>
                  </pic:spPr>
                </pic:pic>
              </a:graphicData>
            </a:graphic>
          </wp:inline>
        </w:drawing>
      </w:r>
    </w:p>
    <w:p w:rsidR="00180678" w:rsidRPr="00142E23" w:rsidRDefault="00E34186" w:rsidP="00E34186">
      <w:pPr>
        <w:pStyle w:val="Beschriftung"/>
      </w:pPr>
      <w:bookmarkStart w:id="11" w:name="_Toc310264381"/>
      <w:r>
        <w:t xml:space="preserve">Abbildung </w:t>
      </w:r>
      <w:r w:rsidR="004D347F">
        <w:fldChar w:fldCharType="begin"/>
      </w:r>
      <w:r w:rsidR="004D347F">
        <w:instrText xml:space="preserve"> SEQ Abbildung \* ARABIC </w:instrText>
      </w:r>
      <w:r w:rsidR="004D347F">
        <w:fldChar w:fldCharType="separate"/>
      </w:r>
      <w:r w:rsidR="00080F4B">
        <w:rPr>
          <w:noProof/>
        </w:rPr>
        <w:t>4</w:t>
      </w:r>
      <w:r w:rsidR="004D347F">
        <w:rPr>
          <w:noProof/>
        </w:rPr>
        <w:fldChar w:fldCharType="end"/>
      </w:r>
      <w:r>
        <w:t xml:space="preserve"> - Test </w:t>
      </w:r>
      <w:proofErr w:type="spellStart"/>
      <w:r>
        <w:t>Coverage</w:t>
      </w:r>
      <w:proofErr w:type="spellEnd"/>
      <w:r>
        <w:t xml:space="preserve"> 15.11.2011</w:t>
      </w:r>
      <w:bookmarkEnd w:id="11"/>
    </w:p>
    <w:p w:rsidR="00BE6976" w:rsidRDefault="00BE6976">
      <w:pPr>
        <w:rPr>
          <w:color w:val="4F4F59"/>
          <w:spacing w:val="15"/>
          <w:sz w:val="22"/>
          <w:szCs w:val="22"/>
        </w:rPr>
      </w:pPr>
      <w:r>
        <w:br w:type="page"/>
      </w:r>
    </w:p>
    <w:p w:rsidR="00BE6976" w:rsidRDefault="00BE6976" w:rsidP="00BE6976">
      <w:pPr>
        <w:pStyle w:val="berschrift3"/>
      </w:pPr>
      <w:bookmarkStart w:id="12" w:name="_Toc310265393"/>
      <w:r>
        <w:lastRenderedPageBreak/>
        <w:t>Sprint 5</w:t>
      </w:r>
      <w:bookmarkEnd w:id="12"/>
    </w:p>
    <w:p w:rsidR="00080F4B" w:rsidRDefault="00080F4B" w:rsidP="00080F4B">
      <w:pPr>
        <w:keepNext/>
      </w:pPr>
      <w:r>
        <w:rPr>
          <w:noProof/>
          <w:lang w:eastAsia="de-CH"/>
        </w:rPr>
        <w:drawing>
          <wp:inline distT="0" distB="0" distL="0" distR="0" wp14:anchorId="22B1A8A8" wp14:editId="14A0074E">
            <wp:extent cx="5581650" cy="780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1650" cy="7800975"/>
                    </a:xfrm>
                    <a:prstGeom prst="rect">
                      <a:avLst/>
                    </a:prstGeom>
                  </pic:spPr>
                </pic:pic>
              </a:graphicData>
            </a:graphic>
          </wp:inline>
        </w:drawing>
      </w:r>
    </w:p>
    <w:p w:rsidR="00BE6976" w:rsidRDefault="00080F4B" w:rsidP="00080F4B">
      <w:pPr>
        <w:pStyle w:val="Beschriftung"/>
      </w:pPr>
      <w:bookmarkStart w:id="13" w:name="_Toc310264382"/>
      <w:r>
        <w:t xml:space="preserve">Abbildung </w:t>
      </w:r>
      <w:r w:rsidR="004D347F">
        <w:fldChar w:fldCharType="begin"/>
      </w:r>
      <w:r w:rsidR="004D347F">
        <w:instrText xml:space="preserve"> SEQ Abbildung \* ARABIC </w:instrText>
      </w:r>
      <w:r w:rsidR="004D347F">
        <w:fldChar w:fldCharType="separate"/>
      </w:r>
      <w:r>
        <w:rPr>
          <w:noProof/>
        </w:rPr>
        <w:t>5</w:t>
      </w:r>
      <w:r w:rsidR="004D347F">
        <w:rPr>
          <w:noProof/>
        </w:rPr>
        <w:fldChar w:fldCharType="end"/>
      </w:r>
      <w:r>
        <w:t xml:space="preserve"> - Unit Tests 28.11.2011</w:t>
      </w:r>
      <w:bookmarkEnd w:id="13"/>
    </w:p>
    <w:p w:rsidR="00BE6976" w:rsidRDefault="00BE6976" w:rsidP="00BE6976"/>
    <w:p w:rsidR="00080F4B" w:rsidRDefault="00080F4B" w:rsidP="00080F4B">
      <w:pPr>
        <w:keepNext/>
      </w:pPr>
      <w:r>
        <w:rPr>
          <w:noProof/>
          <w:lang w:eastAsia="de-CH"/>
        </w:rPr>
        <w:lastRenderedPageBreak/>
        <w:drawing>
          <wp:inline distT="0" distB="0" distL="0" distR="0" wp14:anchorId="78FBDD55" wp14:editId="716706FA">
            <wp:extent cx="4305300" cy="1266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05300" cy="1266825"/>
                    </a:xfrm>
                    <a:prstGeom prst="rect">
                      <a:avLst/>
                    </a:prstGeom>
                  </pic:spPr>
                </pic:pic>
              </a:graphicData>
            </a:graphic>
          </wp:inline>
        </w:drawing>
      </w:r>
    </w:p>
    <w:p w:rsidR="00BE6976" w:rsidRDefault="00080F4B" w:rsidP="00CD60B5">
      <w:pPr>
        <w:pStyle w:val="Beschriftung"/>
      </w:pPr>
      <w:bookmarkStart w:id="14" w:name="_Toc310264383"/>
      <w:r>
        <w:t xml:space="preserve">Abbildung </w:t>
      </w:r>
      <w:r w:rsidR="004D347F">
        <w:fldChar w:fldCharType="begin"/>
      </w:r>
      <w:r w:rsidR="004D347F">
        <w:instrText xml:space="preserve"> SEQ Abbildung \* ARABIC </w:instrText>
      </w:r>
      <w:r w:rsidR="004D347F">
        <w:fldChar w:fldCharType="separate"/>
      </w:r>
      <w:r>
        <w:rPr>
          <w:noProof/>
        </w:rPr>
        <w:t>6</w:t>
      </w:r>
      <w:r w:rsidR="004D347F">
        <w:rPr>
          <w:noProof/>
        </w:rPr>
        <w:fldChar w:fldCharType="end"/>
      </w:r>
      <w:r>
        <w:t xml:space="preserve"> - Test </w:t>
      </w:r>
      <w:proofErr w:type="spellStart"/>
      <w:r>
        <w:t>Coverage</w:t>
      </w:r>
      <w:proofErr w:type="spellEnd"/>
      <w:r>
        <w:t xml:space="preserve"> 28.11.2011</w:t>
      </w:r>
      <w:bookmarkEnd w:id="14"/>
    </w:p>
    <w:p w:rsidR="00BE6976" w:rsidRDefault="00BE6976" w:rsidP="00BE6976"/>
    <w:p w:rsidR="00180678" w:rsidRDefault="00180678" w:rsidP="00BE6976">
      <w:r>
        <w:br w:type="page"/>
      </w:r>
    </w:p>
    <w:p w:rsidR="00EE203B" w:rsidRDefault="00EE203B" w:rsidP="00EE203B">
      <w:pPr>
        <w:pStyle w:val="berschrift2"/>
      </w:pPr>
      <w:bookmarkStart w:id="15" w:name="_Toc310265394"/>
      <w:r>
        <w:lastRenderedPageBreak/>
        <w:t>System Tests</w:t>
      </w:r>
      <w:bookmarkEnd w:id="15"/>
    </w:p>
    <w:p w:rsidR="0047320F" w:rsidRDefault="0047320F" w:rsidP="0047320F">
      <w:r>
        <w:t>Die System Tests orientieren sich an den definierten User Stories</w:t>
      </w:r>
      <w:r w:rsidR="00F833FD">
        <w:t>, die dann im entsprechenden Sprint umgesetzt wurden</w:t>
      </w:r>
      <w:r>
        <w:t>.</w:t>
      </w:r>
    </w:p>
    <w:p w:rsidR="0047320F" w:rsidRDefault="0047320F" w:rsidP="0047320F">
      <w:pPr>
        <w:pStyle w:val="berschrift3"/>
      </w:pPr>
      <w:bookmarkStart w:id="16" w:name="_Toc310265395"/>
      <w:r>
        <w:t>Sprint 3</w:t>
      </w:r>
      <w:bookmarkEnd w:id="16"/>
    </w:p>
    <w:p w:rsidR="0020318D" w:rsidRPr="0020318D" w:rsidRDefault="00E30EC2" w:rsidP="0020318D">
      <w:r>
        <w:t>Testperson: Christina Heidt</w:t>
      </w:r>
    </w:p>
    <w:tbl>
      <w:tblPr>
        <w:tblStyle w:val="MittlereSchattierung1-Akzent1"/>
        <w:tblW w:w="0" w:type="auto"/>
        <w:tblLook w:val="0420" w:firstRow="1" w:lastRow="0" w:firstColumn="0" w:lastColumn="0" w:noHBand="0" w:noVBand="1"/>
      </w:tblPr>
      <w:tblGrid>
        <w:gridCol w:w="370"/>
        <w:gridCol w:w="2148"/>
        <w:gridCol w:w="4536"/>
        <w:gridCol w:w="992"/>
        <w:gridCol w:w="1242"/>
      </w:tblGrid>
      <w:tr w:rsidR="003908EF" w:rsidTr="009E1416">
        <w:trPr>
          <w:cnfStyle w:val="100000000000" w:firstRow="1" w:lastRow="0" w:firstColumn="0" w:lastColumn="0" w:oddVBand="0" w:evenVBand="0" w:oddHBand="0" w:evenHBand="0" w:firstRowFirstColumn="0" w:firstRowLastColumn="0" w:lastRowFirstColumn="0" w:lastRowLastColumn="0"/>
        </w:trPr>
        <w:tc>
          <w:tcPr>
            <w:tcW w:w="370" w:type="dxa"/>
          </w:tcPr>
          <w:p w:rsidR="003908EF" w:rsidRDefault="003908EF" w:rsidP="0047320F">
            <w:r>
              <w:t>#</w:t>
            </w:r>
          </w:p>
        </w:tc>
        <w:tc>
          <w:tcPr>
            <w:tcW w:w="2148" w:type="dxa"/>
          </w:tcPr>
          <w:p w:rsidR="003908EF" w:rsidRDefault="003908EF" w:rsidP="0047320F">
            <w:r>
              <w:t>Titel</w:t>
            </w:r>
          </w:p>
        </w:tc>
        <w:tc>
          <w:tcPr>
            <w:tcW w:w="4536" w:type="dxa"/>
          </w:tcPr>
          <w:p w:rsidR="003908EF" w:rsidRDefault="003908EF" w:rsidP="0047320F">
            <w:r>
              <w:t>Beschreibung</w:t>
            </w:r>
          </w:p>
        </w:tc>
        <w:tc>
          <w:tcPr>
            <w:tcW w:w="992" w:type="dxa"/>
          </w:tcPr>
          <w:p w:rsidR="003908EF" w:rsidRDefault="003908EF" w:rsidP="0047320F">
            <w:r>
              <w:t>Resultat</w:t>
            </w:r>
          </w:p>
        </w:tc>
        <w:tc>
          <w:tcPr>
            <w:tcW w:w="1242" w:type="dxa"/>
          </w:tcPr>
          <w:p w:rsidR="003908EF" w:rsidRDefault="003908EF" w:rsidP="0047320F">
            <w:r>
              <w:t>Datum</w:t>
            </w:r>
          </w:p>
        </w:tc>
      </w:tr>
      <w:tr w:rsidR="003908EF"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3908EF" w:rsidRDefault="003908EF" w:rsidP="0047320F">
            <w:r>
              <w:t>1</w:t>
            </w:r>
          </w:p>
        </w:tc>
        <w:tc>
          <w:tcPr>
            <w:tcW w:w="2148" w:type="dxa"/>
          </w:tcPr>
          <w:p w:rsidR="003908EF" w:rsidRDefault="003908EF" w:rsidP="0047320F">
            <w:r>
              <w:t>Übersicht für PN</w:t>
            </w:r>
          </w:p>
        </w:tc>
        <w:tc>
          <w:tcPr>
            <w:tcW w:w="4536" w:type="dxa"/>
          </w:tcPr>
          <w:p w:rsidR="003908EF" w:rsidRDefault="00EC2D0F" w:rsidP="009C00F5">
            <w:r>
              <w:t>Die PNs lassen</w:t>
            </w:r>
            <w:r w:rsidR="003908EF">
              <w:t xml:space="preserve"> sich in der Übersicht anzeigen </w:t>
            </w:r>
          </w:p>
        </w:tc>
        <w:tc>
          <w:tcPr>
            <w:tcW w:w="992" w:type="dxa"/>
          </w:tcPr>
          <w:p w:rsidR="003908EF" w:rsidRDefault="00AA3F7F" w:rsidP="0047320F">
            <w:r>
              <w:t>Ok</w:t>
            </w:r>
          </w:p>
        </w:tc>
        <w:tc>
          <w:tcPr>
            <w:tcW w:w="1242" w:type="dxa"/>
          </w:tcPr>
          <w:p w:rsidR="003908EF" w:rsidRDefault="00AA3F7F" w:rsidP="0047320F">
            <w:r>
              <w:t>28.10.2011</w:t>
            </w:r>
          </w:p>
        </w:tc>
      </w:tr>
      <w:tr w:rsidR="003908E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3908EF" w:rsidRDefault="003908EF" w:rsidP="0047320F">
            <w:r>
              <w:t>2</w:t>
            </w:r>
          </w:p>
        </w:tc>
        <w:tc>
          <w:tcPr>
            <w:tcW w:w="2148" w:type="dxa"/>
          </w:tcPr>
          <w:p w:rsidR="003908EF" w:rsidRDefault="003908EF" w:rsidP="0047320F">
            <w:r>
              <w:t>Detailansicht PN</w:t>
            </w:r>
          </w:p>
        </w:tc>
        <w:tc>
          <w:tcPr>
            <w:tcW w:w="4536" w:type="dxa"/>
          </w:tcPr>
          <w:p w:rsidR="003908EF" w:rsidRDefault="000D778D" w:rsidP="00EC2D0F">
            <w:r>
              <w:t xml:space="preserve">Die </w:t>
            </w:r>
            <w:r w:rsidR="00EC2D0F">
              <w:t xml:space="preserve">Detailansicht einer PN lässt sich anzeigen und </w:t>
            </w:r>
            <w:r w:rsidR="0098209A">
              <w:t xml:space="preserve">die </w:t>
            </w:r>
            <w:r w:rsidR="00EC2D0F">
              <w:t>PN kann gelesen werden</w:t>
            </w:r>
          </w:p>
        </w:tc>
        <w:tc>
          <w:tcPr>
            <w:tcW w:w="992" w:type="dxa"/>
          </w:tcPr>
          <w:p w:rsidR="003908EF" w:rsidRDefault="00636988" w:rsidP="0047320F">
            <w:r>
              <w:t>Ok</w:t>
            </w:r>
          </w:p>
        </w:tc>
        <w:tc>
          <w:tcPr>
            <w:tcW w:w="1242" w:type="dxa"/>
          </w:tcPr>
          <w:p w:rsidR="003908EF" w:rsidRDefault="00636988" w:rsidP="0047320F">
            <w:r>
              <w:t>28.10.2011</w:t>
            </w:r>
          </w:p>
        </w:tc>
      </w:tr>
      <w:tr w:rsidR="00EF079B"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EF079B" w:rsidRDefault="00EF079B" w:rsidP="0047320F">
            <w:r>
              <w:t>3</w:t>
            </w:r>
          </w:p>
        </w:tc>
        <w:tc>
          <w:tcPr>
            <w:tcW w:w="2148" w:type="dxa"/>
          </w:tcPr>
          <w:p w:rsidR="00EF079B" w:rsidRDefault="00EF079B" w:rsidP="00EF079B">
            <w:r>
              <w:t>Navigation</w:t>
            </w:r>
            <w:r>
              <w:br/>
              <w:t>„Übersicht -&gt; Detail“</w:t>
            </w:r>
          </w:p>
        </w:tc>
        <w:tc>
          <w:tcPr>
            <w:tcW w:w="4536" w:type="dxa"/>
          </w:tcPr>
          <w:p w:rsidR="00EF079B" w:rsidRDefault="009E1416" w:rsidP="009C00F5">
            <w:r>
              <w:t>Der Nutzer</w:t>
            </w:r>
            <w:r w:rsidR="00A14382">
              <w:t xml:space="preserve"> kann von der Übersicht zur </w:t>
            </w:r>
            <w:r>
              <w:t xml:space="preserve">Einzelansicht </w:t>
            </w:r>
            <w:r w:rsidR="006343D9">
              <w:t>wechseln</w:t>
            </w:r>
          </w:p>
        </w:tc>
        <w:tc>
          <w:tcPr>
            <w:tcW w:w="992" w:type="dxa"/>
          </w:tcPr>
          <w:p w:rsidR="00EF079B" w:rsidRDefault="008608AB" w:rsidP="0047320F">
            <w:r>
              <w:t>Ok</w:t>
            </w:r>
          </w:p>
        </w:tc>
        <w:tc>
          <w:tcPr>
            <w:tcW w:w="1242" w:type="dxa"/>
          </w:tcPr>
          <w:p w:rsidR="00EF079B" w:rsidRDefault="008608AB" w:rsidP="0047320F">
            <w:r>
              <w:t>28.10.2011</w:t>
            </w:r>
          </w:p>
        </w:tc>
      </w:tr>
      <w:tr w:rsidR="00AA3F7F"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AA3F7F" w:rsidRDefault="00AA3F7F" w:rsidP="0047320F">
            <w:r>
              <w:t>4</w:t>
            </w:r>
          </w:p>
        </w:tc>
        <w:tc>
          <w:tcPr>
            <w:tcW w:w="2148" w:type="dxa"/>
          </w:tcPr>
          <w:p w:rsidR="00AA3F7F" w:rsidRDefault="009E1416" w:rsidP="00EF079B">
            <w:r>
              <w:t>Navigation</w:t>
            </w:r>
          </w:p>
          <w:p w:rsidR="009E1416" w:rsidRDefault="009E1416" w:rsidP="009E1416">
            <w:r>
              <w:t>„Detail“ -&gt; „Übersicht“</w:t>
            </w:r>
          </w:p>
        </w:tc>
        <w:tc>
          <w:tcPr>
            <w:tcW w:w="4536" w:type="dxa"/>
          </w:tcPr>
          <w:p w:rsidR="00AA3F7F" w:rsidRDefault="009E1416" w:rsidP="009C00F5">
            <w:r>
              <w:t xml:space="preserve">Der Nutzer kann von der Einzelansicht in die Übersicht </w:t>
            </w:r>
            <w:r w:rsidR="006343D9">
              <w:t>wechseln</w:t>
            </w:r>
          </w:p>
        </w:tc>
        <w:tc>
          <w:tcPr>
            <w:tcW w:w="992" w:type="dxa"/>
          </w:tcPr>
          <w:p w:rsidR="00AA3F7F" w:rsidRDefault="008608AB" w:rsidP="0047320F">
            <w:r>
              <w:t>Ok</w:t>
            </w:r>
          </w:p>
        </w:tc>
        <w:tc>
          <w:tcPr>
            <w:tcW w:w="1242" w:type="dxa"/>
          </w:tcPr>
          <w:p w:rsidR="00AA3F7F" w:rsidRDefault="008608AB" w:rsidP="0047320F">
            <w:r>
              <w:t>28.10.2011</w:t>
            </w:r>
          </w:p>
        </w:tc>
      </w:tr>
      <w:tr w:rsidR="00267B70" w:rsidTr="009E1416">
        <w:trPr>
          <w:cnfStyle w:val="000000100000" w:firstRow="0" w:lastRow="0" w:firstColumn="0" w:lastColumn="0" w:oddVBand="0" w:evenVBand="0" w:oddHBand="1" w:evenHBand="0" w:firstRowFirstColumn="0" w:firstRowLastColumn="0" w:lastRowFirstColumn="0" w:lastRowLastColumn="0"/>
        </w:trPr>
        <w:tc>
          <w:tcPr>
            <w:tcW w:w="370" w:type="dxa"/>
          </w:tcPr>
          <w:p w:rsidR="00267B70" w:rsidRDefault="00267B70" w:rsidP="0047320F">
            <w:r>
              <w:t>5</w:t>
            </w:r>
          </w:p>
        </w:tc>
        <w:tc>
          <w:tcPr>
            <w:tcW w:w="2148" w:type="dxa"/>
          </w:tcPr>
          <w:p w:rsidR="00267B70" w:rsidRDefault="00267B70" w:rsidP="00EF079B">
            <w:r>
              <w:t>Darstellung der verkleinerten PN mit Bild</w:t>
            </w:r>
          </w:p>
        </w:tc>
        <w:tc>
          <w:tcPr>
            <w:tcW w:w="4536" w:type="dxa"/>
          </w:tcPr>
          <w:p w:rsidR="00267B70" w:rsidRDefault="00267B70" w:rsidP="009C00F5">
            <w:r>
              <w:t>Der Nutzer sieht in der Übersicht zu jeder PN ein kleines Bild.</w:t>
            </w:r>
          </w:p>
        </w:tc>
        <w:tc>
          <w:tcPr>
            <w:tcW w:w="992" w:type="dxa"/>
          </w:tcPr>
          <w:p w:rsidR="00267B70" w:rsidRDefault="00E85A84" w:rsidP="0047320F">
            <w:r>
              <w:t>Ok</w:t>
            </w:r>
          </w:p>
        </w:tc>
        <w:tc>
          <w:tcPr>
            <w:tcW w:w="1242" w:type="dxa"/>
          </w:tcPr>
          <w:p w:rsidR="00267B70" w:rsidRDefault="00E85A84" w:rsidP="0047320F">
            <w:r>
              <w:t>28.10.2011</w:t>
            </w:r>
          </w:p>
        </w:tc>
      </w:tr>
      <w:tr w:rsidR="00202394" w:rsidTr="009E1416">
        <w:trPr>
          <w:cnfStyle w:val="000000010000" w:firstRow="0" w:lastRow="0" w:firstColumn="0" w:lastColumn="0" w:oddVBand="0" w:evenVBand="0" w:oddHBand="0" w:evenHBand="1" w:firstRowFirstColumn="0" w:firstRowLastColumn="0" w:lastRowFirstColumn="0" w:lastRowLastColumn="0"/>
        </w:trPr>
        <w:tc>
          <w:tcPr>
            <w:tcW w:w="370" w:type="dxa"/>
          </w:tcPr>
          <w:p w:rsidR="00202394" w:rsidRDefault="00202394" w:rsidP="0047320F">
            <w:r>
              <w:t>6</w:t>
            </w:r>
          </w:p>
        </w:tc>
        <w:tc>
          <w:tcPr>
            <w:tcW w:w="2148" w:type="dxa"/>
          </w:tcPr>
          <w:p w:rsidR="00202394" w:rsidRDefault="00202394" w:rsidP="00EF079B">
            <w:r w:rsidRPr="00202394">
              <w:t>Navigation "Detailansicht -&gt; Detailansicht"</w:t>
            </w:r>
          </w:p>
        </w:tc>
        <w:tc>
          <w:tcPr>
            <w:tcW w:w="4536" w:type="dxa"/>
          </w:tcPr>
          <w:p w:rsidR="00202394" w:rsidRDefault="00E769EC" w:rsidP="009C00F5">
            <w:r>
              <w:t>Der Nutzer kann von einer PN in der Detailansicht zur nächsten wechseln und sich diese ansehen.</w:t>
            </w:r>
          </w:p>
        </w:tc>
        <w:tc>
          <w:tcPr>
            <w:tcW w:w="992" w:type="dxa"/>
          </w:tcPr>
          <w:p w:rsidR="00202394" w:rsidRDefault="00E769EC" w:rsidP="0047320F">
            <w:r>
              <w:t>Ok</w:t>
            </w:r>
          </w:p>
        </w:tc>
        <w:tc>
          <w:tcPr>
            <w:tcW w:w="1242" w:type="dxa"/>
          </w:tcPr>
          <w:p w:rsidR="00202394" w:rsidRDefault="00E769EC" w:rsidP="0047320F">
            <w:r>
              <w:t>28.10.2011</w:t>
            </w:r>
          </w:p>
        </w:tc>
      </w:tr>
    </w:tbl>
    <w:p w:rsidR="0047320F" w:rsidRDefault="00C617F1" w:rsidP="00C617F1">
      <w:pPr>
        <w:pStyle w:val="berschrift3"/>
      </w:pPr>
      <w:bookmarkStart w:id="17" w:name="_Toc310265396"/>
      <w:r>
        <w:t>Sprint 4</w:t>
      </w:r>
      <w:bookmarkEnd w:id="17"/>
    </w:p>
    <w:p w:rsidR="00D10B6B" w:rsidRPr="0020318D" w:rsidRDefault="00180678" w:rsidP="00D10B6B">
      <w:r>
        <w:t>Testperson: Christina Heidt</w:t>
      </w:r>
    </w:p>
    <w:tbl>
      <w:tblPr>
        <w:tblStyle w:val="MittlereSchattierung1-Akzent1"/>
        <w:tblW w:w="0" w:type="auto"/>
        <w:tblLook w:val="0420" w:firstRow="1" w:lastRow="0" w:firstColumn="0" w:lastColumn="0" w:noHBand="0" w:noVBand="1"/>
      </w:tblPr>
      <w:tblGrid>
        <w:gridCol w:w="419"/>
        <w:gridCol w:w="2139"/>
        <w:gridCol w:w="4498"/>
        <w:gridCol w:w="991"/>
        <w:gridCol w:w="1241"/>
      </w:tblGrid>
      <w:tr w:rsidR="00467D21" w:rsidTr="009352DF">
        <w:trPr>
          <w:cnfStyle w:val="100000000000" w:firstRow="1" w:lastRow="0" w:firstColumn="0" w:lastColumn="0" w:oddVBand="0" w:evenVBand="0" w:oddHBand="0" w:evenHBand="0" w:firstRowFirstColumn="0" w:firstRowLastColumn="0" w:lastRowFirstColumn="0" w:lastRowLastColumn="0"/>
        </w:trPr>
        <w:tc>
          <w:tcPr>
            <w:tcW w:w="419" w:type="dxa"/>
          </w:tcPr>
          <w:p w:rsidR="00467D21" w:rsidRDefault="00467D21" w:rsidP="00CD60B5">
            <w:r>
              <w:t>#</w:t>
            </w:r>
          </w:p>
        </w:tc>
        <w:tc>
          <w:tcPr>
            <w:tcW w:w="2139" w:type="dxa"/>
          </w:tcPr>
          <w:p w:rsidR="00467D21" w:rsidRDefault="00467D21" w:rsidP="00CD60B5">
            <w:r>
              <w:t>Titel</w:t>
            </w:r>
          </w:p>
        </w:tc>
        <w:tc>
          <w:tcPr>
            <w:tcW w:w="4498" w:type="dxa"/>
          </w:tcPr>
          <w:p w:rsidR="00467D21" w:rsidRDefault="00467D21" w:rsidP="00CD60B5">
            <w:r>
              <w:t>Beschreibung</w:t>
            </w:r>
          </w:p>
        </w:tc>
        <w:tc>
          <w:tcPr>
            <w:tcW w:w="991" w:type="dxa"/>
          </w:tcPr>
          <w:p w:rsidR="00467D21" w:rsidRDefault="00467D21" w:rsidP="00CD60B5">
            <w:r>
              <w:t>Resultat</w:t>
            </w:r>
          </w:p>
        </w:tc>
        <w:tc>
          <w:tcPr>
            <w:tcW w:w="1241" w:type="dxa"/>
          </w:tcPr>
          <w:p w:rsidR="00467D21" w:rsidRDefault="00467D21" w:rsidP="00CD60B5">
            <w:r>
              <w:t>Datum</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1</w:t>
            </w:r>
          </w:p>
        </w:tc>
        <w:tc>
          <w:tcPr>
            <w:tcW w:w="2139" w:type="dxa"/>
          </w:tcPr>
          <w:p w:rsidR="00467D21" w:rsidRDefault="00467D21" w:rsidP="00CD60B5">
            <w:r>
              <w:t>Übersicht für PN</w:t>
            </w:r>
          </w:p>
        </w:tc>
        <w:tc>
          <w:tcPr>
            <w:tcW w:w="4498" w:type="dxa"/>
          </w:tcPr>
          <w:p w:rsidR="00467D21" w:rsidRDefault="00467D21" w:rsidP="00CD60B5">
            <w:r>
              <w:t xml:space="preserve">Die PNs lassen sich in der Übersicht anzeigen </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2</w:t>
            </w:r>
          </w:p>
        </w:tc>
        <w:tc>
          <w:tcPr>
            <w:tcW w:w="2139" w:type="dxa"/>
          </w:tcPr>
          <w:p w:rsidR="00467D21" w:rsidRDefault="00467D21" w:rsidP="00CD60B5">
            <w:r>
              <w:t>Detailansicht PN</w:t>
            </w:r>
          </w:p>
        </w:tc>
        <w:tc>
          <w:tcPr>
            <w:tcW w:w="4498" w:type="dxa"/>
          </w:tcPr>
          <w:p w:rsidR="00467D21" w:rsidRDefault="00467D21" w:rsidP="00CD60B5">
            <w:r>
              <w:t>Die Detailansicht einer PN lässt sich anzeigen und die PN kann gelesen werden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3</w:t>
            </w:r>
          </w:p>
        </w:tc>
        <w:tc>
          <w:tcPr>
            <w:tcW w:w="2139" w:type="dxa"/>
          </w:tcPr>
          <w:p w:rsidR="00467D21" w:rsidRDefault="00467D21" w:rsidP="00CD60B5">
            <w:r>
              <w:t>Navigation</w:t>
            </w:r>
            <w:r>
              <w:br/>
              <w:t>„Übersicht -&gt; Detail“</w:t>
            </w:r>
          </w:p>
        </w:tc>
        <w:tc>
          <w:tcPr>
            <w:tcW w:w="4498" w:type="dxa"/>
          </w:tcPr>
          <w:p w:rsidR="00467D21" w:rsidRDefault="00467D21" w:rsidP="00CD60B5">
            <w:r>
              <w:t>Der Nutzer kann von der Übersicht zur Einzelansicht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4</w:t>
            </w:r>
          </w:p>
        </w:tc>
        <w:tc>
          <w:tcPr>
            <w:tcW w:w="2139" w:type="dxa"/>
          </w:tcPr>
          <w:p w:rsidR="00467D21" w:rsidRDefault="00467D21" w:rsidP="00CD60B5">
            <w:r>
              <w:t>Navigation</w:t>
            </w:r>
          </w:p>
          <w:p w:rsidR="00467D21" w:rsidRDefault="00467D21" w:rsidP="00CD60B5">
            <w:r>
              <w:t>„Detail“ -&gt; „Übersicht“</w:t>
            </w:r>
          </w:p>
        </w:tc>
        <w:tc>
          <w:tcPr>
            <w:tcW w:w="4498" w:type="dxa"/>
          </w:tcPr>
          <w:p w:rsidR="00467D21" w:rsidRDefault="00467D21" w:rsidP="00CD60B5">
            <w:r>
              <w:t>Der Nutzer kann von der Einzelansicht in die Übersicht wechseln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467D21" w:rsidRDefault="00467D21" w:rsidP="00CD60B5">
            <w:r>
              <w:t>5</w:t>
            </w:r>
          </w:p>
        </w:tc>
        <w:tc>
          <w:tcPr>
            <w:tcW w:w="2139" w:type="dxa"/>
          </w:tcPr>
          <w:p w:rsidR="00467D21" w:rsidRDefault="00467D21" w:rsidP="00CD60B5">
            <w:r>
              <w:t>Darstellung der verkleinerten PN mit Bild</w:t>
            </w:r>
          </w:p>
        </w:tc>
        <w:tc>
          <w:tcPr>
            <w:tcW w:w="4498" w:type="dxa"/>
          </w:tcPr>
          <w:p w:rsidR="00467D21" w:rsidRDefault="00467D21" w:rsidP="00CD60B5">
            <w:r>
              <w:t>Der Nutzer sieht in der Übersicht zu jeder PN ein kleines Bild.</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467D21"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467D21" w:rsidRDefault="00467D21" w:rsidP="00CD60B5">
            <w:r>
              <w:t>6</w:t>
            </w:r>
          </w:p>
        </w:tc>
        <w:tc>
          <w:tcPr>
            <w:tcW w:w="2139" w:type="dxa"/>
          </w:tcPr>
          <w:p w:rsidR="00467D21" w:rsidRDefault="00467D21" w:rsidP="00CD60B5">
            <w:r w:rsidRPr="00202394">
              <w:t>Navigation "Detailansicht -&gt; Detailansicht"</w:t>
            </w:r>
          </w:p>
        </w:tc>
        <w:tc>
          <w:tcPr>
            <w:tcW w:w="4498" w:type="dxa"/>
          </w:tcPr>
          <w:p w:rsidR="00467D21" w:rsidRDefault="00467D21" w:rsidP="00CD60B5">
            <w:r>
              <w:t>Der Nutzer kann von einer PN in der Detailansicht zur nächsten wechseln und sich diese ansehen.</w:t>
            </w:r>
          </w:p>
        </w:tc>
        <w:tc>
          <w:tcPr>
            <w:tcW w:w="991" w:type="dxa"/>
          </w:tcPr>
          <w:p w:rsidR="00467D21" w:rsidRDefault="00467D21" w:rsidP="00CD60B5">
            <w:r>
              <w:t>Ok</w:t>
            </w:r>
          </w:p>
        </w:tc>
        <w:tc>
          <w:tcPr>
            <w:tcW w:w="1241" w:type="dxa"/>
          </w:tcPr>
          <w:p w:rsidR="00467D21" w:rsidRDefault="00FE3A3F" w:rsidP="00CD60B5">
            <w:r>
              <w:t>14.11</w:t>
            </w:r>
            <w:r w:rsidR="00467D21">
              <w:t>.2011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7</w:t>
            </w:r>
          </w:p>
        </w:tc>
        <w:tc>
          <w:tcPr>
            <w:tcW w:w="2139" w:type="dxa"/>
          </w:tcPr>
          <w:p w:rsidR="000F0FAA" w:rsidRPr="00202394" w:rsidRDefault="000F0FAA" w:rsidP="00CD60B5">
            <w:r w:rsidRPr="000F0FAA">
              <w:t>Tags zu PN angezeigt</w:t>
            </w:r>
          </w:p>
        </w:tc>
        <w:tc>
          <w:tcPr>
            <w:tcW w:w="4498" w:type="dxa"/>
          </w:tcPr>
          <w:p w:rsidR="000F0FAA" w:rsidRDefault="000F0FAA" w:rsidP="00CD60B5">
            <w:r w:rsidRPr="000F0FAA">
              <w:t>zu einer PN zusätzliche Begriffe anzeigen, damit ich die PN einem bestimmten Gebiet zuordnen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8</w:t>
            </w:r>
          </w:p>
        </w:tc>
        <w:tc>
          <w:tcPr>
            <w:tcW w:w="2139" w:type="dxa"/>
          </w:tcPr>
          <w:p w:rsidR="000F0FAA" w:rsidRPr="000F0FAA" w:rsidRDefault="000F0FAA" w:rsidP="00CD60B5">
            <w:r w:rsidRPr="000F0FAA">
              <w:t>Tags aggregiert</w:t>
            </w:r>
          </w:p>
        </w:tc>
        <w:tc>
          <w:tcPr>
            <w:tcW w:w="4498" w:type="dxa"/>
          </w:tcPr>
          <w:p w:rsidR="000F0FAA" w:rsidRPr="000F0FAA" w:rsidRDefault="000F0FAA"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0F0FAA" w:rsidRDefault="00BC5555" w:rsidP="00CD60B5">
            <w:r>
              <w:t>Ok</w:t>
            </w:r>
          </w:p>
        </w:tc>
        <w:tc>
          <w:tcPr>
            <w:tcW w:w="1241" w:type="dxa"/>
          </w:tcPr>
          <w:p w:rsidR="000F0FAA" w:rsidRDefault="00BC5555" w:rsidP="00CD60B5">
            <w:r>
              <w:t>15.11.2011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9</w:t>
            </w:r>
          </w:p>
        </w:tc>
        <w:tc>
          <w:tcPr>
            <w:tcW w:w="2139" w:type="dxa"/>
          </w:tcPr>
          <w:p w:rsidR="000F0FAA" w:rsidRPr="000F0FAA" w:rsidRDefault="000F0FAA" w:rsidP="00CD60B5">
            <w:r w:rsidRPr="000F0FAA">
              <w:t>Aggregierte Tags anpassbar</w:t>
            </w:r>
          </w:p>
        </w:tc>
        <w:tc>
          <w:tcPr>
            <w:tcW w:w="4498" w:type="dxa"/>
          </w:tcPr>
          <w:p w:rsidR="000F0FAA" w:rsidRPr="000F0FAA" w:rsidRDefault="000F0FAA"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t>10</w:t>
            </w:r>
          </w:p>
        </w:tc>
        <w:tc>
          <w:tcPr>
            <w:tcW w:w="2139" w:type="dxa"/>
          </w:tcPr>
          <w:p w:rsidR="000F0FAA" w:rsidRPr="000F0FAA" w:rsidRDefault="000F0FAA" w:rsidP="00CD60B5">
            <w:r w:rsidRPr="000F0FAA">
              <w:t>Filter in Übersicht setzen</w:t>
            </w:r>
          </w:p>
        </w:tc>
        <w:tc>
          <w:tcPr>
            <w:tcW w:w="4498" w:type="dxa"/>
          </w:tcPr>
          <w:p w:rsidR="000F0FAA" w:rsidRPr="000F0FAA" w:rsidRDefault="000F0FAA" w:rsidP="00CD60B5">
            <w:r w:rsidRPr="000F0FAA">
              <w:t>einen Filter in der Übersicht setzen, damit die angezeigten PN eingeschränkt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11</w:t>
            </w:r>
          </w:p>
        </w:tc>
        <w:tc>
          <w:tcPr>
            <w:tcW w:w="2139" w:type="dxa"/>
          </w:tcPr>
          <w:p w:rsidR="000F0FAA" w:rsidRPr="000F0FAA" w:rsidRDefault="000F0FAA" w:rsidP="00CD60B5">
            <w:r w:rsidRPr="000F0FAA">
              <w:t xml:space="preserve">Filterkriterium </w:t>
            </w:r>
            <w:r w:rsidRPr="000F0FAA">
              <w:lastRenderedPageBreak/>
              <w:t>auswählen</w:t>
            </w:r>
          </w:p>
        </w:tc>
        <w:tc>
          <w:tcPr>
            <w:tcW w:w="4498" w:type="dxa"/>
          </w:tcPr>
          <w:p w:rsidR="000F0FAA" w:rsidRPr="000F0FAA" w:rsidRDefault="000F0FAA" w:rsidP="00CD60B5">
            <w:r w:rsidRPr="000F0FAA">
              <w:lastRenderedPageBreak/>
              <w:t xml:space="preserve">das Filterkriterium aus einer nach Kategorien </w:t>
            </w:r>
            <w:r w:rsidRPr="000F0FAA">
              <w:lastRenderedPageBreak/>
              <w:t>gruppierten Liste auswählen können, damit ich den gesuchten Begriff einfach finden kann.</w:t>
            </w:r>
          </w:p>
        </w:tc>
        <w:tc>
          <w:tcPr>
            <w:tcW w:w="991" w:type="dxa"/>
          </w:tcPr>
          <w:p w:rsidR="000F0FAA" w:rsidRDefault="00B55A40" w:rsidP="00CD60B5">
            <w:r>
              <w:lastRenderedPageBreak/>
              <w:t>Ok</w:t>
            </w:r>
          </w:p>
        </w:tc>
        <w:tc>
          <w:tcPr>
            <w:tcW w:w="1241" w:type="dxa"/>
          </w:tcPr>
          <w:p w:rsidR="000F0FAA" w:rsidRDefault="00B55A40" w:rsidP="00CD60B5">
            <w:r>
              <w:t>14.11.2011</w:t>
            </w:r>
          </w:p>
        </w:tc>
      </w:tr>
      <w:tr w:rsidR="000F0FAA" w:rsidTr="009352DF">
        <w:trPr>
          <w:cnfStyle w:val="000000010000" w:firstRow="0" w:lastRow="0" w:firstColumn="0" w:lastColumn="0" w:oddVBand="0" w:evenVBand="0" w:oddHBand="0" w:evenHBand="1" w:firstRowFirstColumn="0" w:firstRowLastColumn="0" w:lastRowFirstColumn="0" w:lastRowLastColumn="0"/>
        </w:trPr>
        <w:tc>
          <w:tcPr>
            <w:tcW w:w="419" w:type="dxa"/>
          </w:tcPr>
          <w:p w:rsidR="000F0FAA" w:rsidRDefault="000F0FAA" w:rsidP="00CD60B5">
            <w:r>
              <w:lastRenderedPageBreak/>
              <w:t>12</w:t>
            </w:r>
          </w:p>
        </w:tc>
        <w:tc>
          <w:tcPr>
            <w:tcW w:w="2139" w:type="dxa"/>
          </w:tcPr>
          <w:p w:rsidR="000F0FAA" w:rsidRPr="000F0FAA" w:rsidRDefault="000F0FAA" w:rsidP="00CD60B5">
            <w:r w:rsidRPr="000F0FAA">
              <w:t>Filter in Übersicht entfernen</w:t>
            </w:r>
          </w:p>
        </w:tc>
        <w:tc>
          <w:tcPr>
            <w:tcW w:w="4498" w:type="dxa"/>
          </w:tcPr>
          <w:p w:rsidR="000F0FAA" w:rsidRPr="000F0FAA" w:rsidRDefault="000F0FAA" w:rsidP="00CD60B5">
            <w:r w:rsidRPr="000F0FAA">
              <w:t>einen Filter in der Übersicht entfernen, damit mir mehr PN angezeigt werden.</w:t>
            </w:r>
          </w:p>
        </w:tc>
        <w:tc>
          <w:tcPr>
            <w:tcW w:w="991" w:type="dxa"/>
          </w:tcPr>
          <w:p w:rsidR="000F0FAA" w:rsidRDefault="00B55A40" w:rsidP="00CD60B5">
            <w:r>
              <w:t>Ok</w:t>
            </w:r>
          </w:p>
        </w:tc>
        <w:tc>
          <w:tcPr>
            <w:tcW w:w="1241" w:type="dxa"/>
          </w:tcPr>
          <w:p w:rsidR="000F0FAA" w:rsidRDefault="00B55A40" w:rsidP="00CD60B5">
            <w:r>
              <w:t>14.11.2011</w:t>
            </w:r>
          </w:p>
        </w:tc>
      </w:tr>
      <w:tr w:rsidR="000F0FAA" w:rsidTr="009352DF">
        <w:trPr>
          <w:cnfStyle w:val="000000100000" w:firstRow="0" w:lastRow="0" w:firstColumn="0" w:lastColumn="0" w:oddVBand="0" w:evenVBand="0" w:oddHBand="1" w:evenHBand="0" w:firstRowFirstColumn="0" w:firstRowLastColumn="0" w:lastRowFirstColumn="0" w:lastRowLastColumn="0"/>
        </w:trPr>
        <w:tc>
          <w:tcPr>
            <w:tcW w:w="419" w:type="dxa"/>
          </w:tcPr>
          <w:p w:rsidR="000F0FAA" w:rsidRDefault="000F0FAA" w:rsidP="00CD60B5">
            <w:r>
              <w:t>13</w:t>
            </w:r>
          </w:p>
        </w:tc>
        <w:tc>
          <w:tcPr>
            <w:tcW w:w="2139" w:type="dxa"/>
          </w:tcPr>
          <w:p w:rsidR="000F0FAA" w:rsidRPr="000F0FAA" w:rsidRDefault="000F0FAA" w:rsidP="00CD60B5">
            <w:r w:rsidRPr="000F0FAA">
              <w:t>Filter in Detailansicht entfernen</w:t>
            </w:r>
          </w:p>
        </w:tc>
        <w:tc>
          <w:tcPr>
            <w:tcW w:w="4498" w:type="dxa"/>
          </w:tcPr>
          <w:p w:rsidR="000F0FAA" w:rsidRPr="000F0FAA" w:rsidRDefault="000F0FAA" w:rsidP="00CD60B5">
            <w:r w:rsidRPr="000F0FAA">
              <w:t>einen Filter in der Detailansicht entfernen, damit ich dazu nicht zuerst zur Übersicht wechseln muss.</w:t>
            </w:r>
          </w:p>
        </w:tc>
        <w:tc>
          <w:tcPr>
            <w:tcW w:w="991" w:type="dxa"/>
          </w:tcPr>
          <w:p w:rsidR="000F0FAA" w:rsidRDefault="00B55A40" w:rsidP="00CD60B5">
            <w:r>
              <w:t>Ok</w:t>
            </w:r>
          </w:p>
        </w:tc>
        <w:tc>
          <w:tcPr>
            <w:tcW w:w="1241" w:type="dxa"/>
          </w:tcPr>
          <w:p w:rsidR="000F0FAA" w:rsidRDefault="00B55A40" w:rsidP="00CD60B5">
            <w:r>
              <w:t>14.11.2011</w:t>
            </w:r>
          </w:p>
        </w:tc>
      </w:tr>
    </w:tbl>
    <w:p w:rsidR="00CD60B5" w:rsidRDefault="00CD60B5" w:rsidP="00CD60B5">
      <w:pPr>
        <w:pStyle w:val="berschrift3"/>
      </w:pPr>
      <w:bookmarkStart w:id="18" w:name="_Toc310265397"/>
      <w:r>
        <w:t>Sprint 5</w:t>
      </w:r>
      <w:bookmarkEnd w:id="18"/>
    </w:p>
    <w:p w:rsidR="00CD60B5" w:rsidRPr="0020318D" w:rsidRDefault="00CD60B5" w:rsidP="00CD60B5">
      <w:r>
        <w:t xml:space="preserve">Testperson: Delia </w:t>
      </w:r>
      <w:proofErr w:type="spellStart"/>
      <w:r>
        <w:t>Treichler</w:t>
      </w:r>
      <w:proofErr w:type="spellEnd"/>
    </w:p>
    <w:tbl>
      <w:tblPr>
        <w:tblStyle w:val="MittlereSchattierung1-Akzent1"/>
        <w:tblW w:w="0" w:type="auto"/>
        <w:tblLook w:val="0420" w:firstRow="1" w:lastRow="0" w:firstColumn="0" w:lastColumn="0" w:noHBand="0" w:noVBand="1"/>
      </w:tblPr>
      <w:tblGrid>
        <w:gridCol w:w="419"/>
        <w:gridCol w:w="2103"/>
        <w:gridCol w:w="4317"/>
        <w:gridCol w:w="1215"/>
        <w:gridCol w:w="1234"/>
      </w:tblGrid>
      <w:tr w:rsidR="00CD60B5" w:rsidTr="00CD60B5">
        <w:trPr>
          <w:cnfStyle w:val="100000000000" w:firstRow="1" w:lastRow="0" w:firstColumn="0" w:lastColumn="0" w:oddVBand="0" w:evenVBand="0" w:oddHBand="0" w:evenHBand="0" w:firstRowFirstColumn="0" w:firstRowLastColumn="0" w:lastRowFirstColumn="0" w:lastRowLastColumn="0"/>
        </w:trPr>
        <w:tc>
          <w:tcPr>
            <w:tcW w:w="419" w:type="dxa"/>
          </w:tcPr>
          <w:p w:rsidR="00CD60B5" w:rsidRDefault="00CD60B5" w:rsidP="00CD60B5">
            <w:r>
              <w:t>#</w:t>
            </w:r>
          </w:p>
        </w:tc>
        <w:tc>
          <w:tcPr>
            <w:tcW w:w="2139" w:type="dxa"/>
          </w:tcPr>
          <w:p w:rsidR="00CD60B5" w:rsidRDefault="00CD60B5" w:rsidP="00CD60B5">
            <w:r>
              <w:t>Titel</w:t>
            </w:r>
          </w:p>
        </w:tc>
        <w:tc>
          <w:tcPr>
            <w:tcW w:w="4498" w:type="dxa"/>
          </w:tcPr>
          <w:p w:rsidR="00CD60B5" w:rsidRDefault="00CD60B5" w:rsidP="00CD60B5">
            <w:r>
              <w:t>Beschreibung</w:t>
            </w:r>
          </w:p>
        </w:tc>
        <w:tc>
          <w:tcPr>
            <w:tcW w:w="991" w:type="dxa"/>
          </w:tcPr>
          <w:p w:rsidR="00CD60B5" w:rsidRDefault="00CD60B5" w:rsidP="00CD60B5">
            <w:r>
              <w:t>Resultat</w:t>
            </w:r>
          </w:p>
        </w:tc>
        <w:tc>
          <w:tcPr>
            <w:tcW w:w="1241" w:type="dxa"/>
          </w:tcPr>
          <w:p w:rsidR="00CD60B5" w:rsidRDefault="00CD60B5" w:rsidP="00CD60B5">
            <w:r>
              <w:t>Datum</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w:t>
            </w:r>
          </w:p>
        </w:tc>
        <w:tc>
          <w:tcPr>
            <w:tcW w:w="2139" w:type="dxa"/>
          </w:tcPr>
          <w:p w:rsidR="00CD60B5" w:rsidRDefault="00CD60B5" w:rsidP="00CD60B5">
            <w:r>
              <w:t>Übersicht für PN</w:t>
            </w:r>
          </w:p>
        </w:tc>
        <w:tc>
          <w:tcPr>
            <w:tcW w:w="4498" w:type="dxa"/>
          </w:tcPr>
          <w:p w:rsidR="00CD60B5" w:rsidRDefault="00CD60B5" w:rsidP="00CD60B5">
            <w:r>
              <w:t xml:space="preserve">Die PNs lassen sich in der Übersicht anzeigen </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w:t>
            </w:r>
          </w:p>
        </w:tc>
        <w:tc>
          <w:tcPr>
            <w:tcW w:w="2139" w:type="dxa"/>
          </w:tcPr>
          <w:p w:rsidR="00CD60B5" w:rsidRDefault="00CD60B5" w:rsidP="00CD60B5">
            <w:r>
              <w:t>Detailansicht PN</w:t>
            </w:r>
          </w:p>
        </w:tc>
        <w:tc>
          <w:tcPr>
            <w:tcW w:w="4498" w:type="dxa"/>
          </w:tcPr>
          <w:p w:rsidR="00CD60B5" w:rsidRDefault="00CD60B5" w:rsidP="00CD60B5">
            <w:r>
              <w:t>Die Detailansicht einer PN lässt sich anzeigen und die PN kann gelesen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3</w:t>
            </w:r>
          </w:p>
        </w:tc>
        <w:tc>
          <w:tcPr>
            <w:tcW w:w="2139" w:type="dxa"/>
          </w:tcPr>
          <w:p w:rsidR="00CD60B5" w:rsidRDefault="00CD60B5" w:rsidP="00CD60B5">
            <w:r>
              <w:t>Navigation</w:t>
            </w:r>
            <w:r>
              <w:br/>
              <w:t>„Übersicht -&gt; Detail“</w:t>
            </w:r>
          </w:p>
        </w:tc>
        <w:tc>
          <w:tcPr>
            <w:tcW w:w="4498" w:type="dxa"/>
          </w:tcPr>
          <w:p w:rsidR="00CD60B5" w:rsidRDefault="00CD60B5" w:rsidP="00CD60B5">
            <w:r>
              <w:t>Der Nutzer kann von der Übersicht zur Einzelansicht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4</w:t>
            </w:r>
          </w:p>
        </w:tc>
        <w:tc>
          <w:tcPr>
            <w:tcW w:w="2139" w:type="dxa"/>
          </w:tcPr>
          <w:p w:rsidR="00CD60B5" w:rsidRDefault="00CD60B5" w:rsidP="00CD60B5">
            <w:r>
              <w:t>Navigation</w:t>
            </w:r>
          </w:p>
          <w:p w:rsidR="00CD60B5" w:rsidRDefault="00CD60B5" w:rsidP="00CD60B5">
            <w:r>
              <w:t>„Detail“ -&gt; „Übersicht“</w:t>
            </w:r>
          </w:p>
        </w:tc>
        <w:tc>
          <w:tcPr>
            <w:tcW w:w="4498" w:type="dxa"/>
          </w:tcPr>
          <w:p w:rsidR="00CD60B5" w:rsidRDefault="00CD60B5" w:rsidP="00CD60B5">
            <w:r>
              <w:t>Der Nutzer kann von der Einzelansicht in die Übersicht wechseln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5</w:t>
            </w:r>
          </w:p>
        </w:tc>
        <w:tc>
          <w:tcPr>
            <w:tcW w:w="2139" w:type="dxa"/>
          </w:tcPr>
          <w:p w:rsidR="00CD60B5" w:rsidRDefault="00CD60B5" w:rsidP="00CD60B5">
            <w:r>
              <w:t>Darstellung der verkleinerten PN mit Bild</w:t>
            </w:r>
          </w:p>
        </w:tc>
        <w:tc>
          <w:tcPr>
            <w:tcW w:w="4498" w:type="dxa"/>
          </w:tcPr>
          <w:p w:rsidR="00CD60B5" w:rsidRDefault="00CD60B5" w:rsidP="00CD60B5">
            <w:r>
              <w:t>Der Nutzer sieht in der Übersicht zu jeder PN ein kleines Bild.</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6</w:t>
            </w:r>
          </w:p>
        </w:tc>
        <w:tc>
          <w:tcPr>
            <w:tcW w:w="2139" w:type="dxa"/>
          </w:tcPr>
          <w:p w:rsidR="00CD60B5" w:rsidRDefault="00CD60B5" w:rsidP="00CD60B5">
            <w:r w:rsidRPr="00202394">
              <w:t>Navigation "Detailansicht -&gt; Detailansicht"</w:t>
            </w:r>
          </w:p>
        </w:tc>
        <w:tc>
          <w:tcPr>
            <w:tcW w:w="4498" w:type="dxa"/>
          </w:tcPr>
          <w:p w:rsidR="00CD60B5" w:rsidRDefault="00CD60B5" w:rsidP="00CD60B5">
            <w:r>
              <w:t>Der Nutzer kann von einer PN in der Detailansicht zur nächsten wechseln und sich diese ansehen.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7</w:t>
            </w:r>
          </w:p>
        </w:tc>
        <w:tc>
          <w:tcPr>
            <w:tcW w:w="2139" w:type="dxa"/>
          </w:tcPr>
          <w:p w:rsidR="00CD60B5" w:rsidRPr="00202394" w:rsidRDefault="00CD60B5" w:rsidP="00CD60B5">
            <w:r w:rsidRPr="000F0FAA">
              <w:t>Tags zu PN angezeigt</w:t>
            </w:r>
          </w:p>
        </w:tc>
        <w:tc>
          <w:tcPr>
            <w:tcW w:w="4498" w:type="dxa"/>
          </w:tcPr>
          <w:p w:rsidR="00CD60B5" w:rsidRDefault="00CD60B5" w:rsidP="00CD60B5">
            <w:r w:rsidRPr="000F0FAA">
              <w:t>zu einer PN zusätzliche Begriffe anzeigen, damit ich die PN einem bestimmten Gebiet zuordnen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8</w:t>
            </w:r>
          </w:p>
        </w:tc>
        <w:tc>
          <w:tcPr>
            <w:tcW w:w="2139" w:type="dxa"/>
          </w:tcPr>
          <w:p w:rsidR="00CD60B5" w:rsidRPr="000F0FAA" w:rsidRDefault="00CD60B5" w:rsidP="00CD60B5">
            <w:r w:rsidRPr="000F0FAA">
              <w:t>Tags aggregiert</w:t>
            </w:r>
          </w:p>
        </w:tc>
        <w:tc>
          <w:tcPr>
            <w:tcW w:w="4498" w:type="dxa"/>
          </w:tcPr>
          <w:p w:rsidR="00CD60B5" w:rsidRPr="000F0FAA" w:rsidRDefault="00CD60B5" w:rsidP="00CD60B5">
            <w:r w:rsidRPr="000F0FAA">
              <w:t>bei den Tags statt vielen spezifischen Tags eine kleinere Auswahl von aggregierten Tags sehen, um die Übersicht zu behalten und nicht zu viele Elemente auf dem Bildschirm zu sehen. (</w:t>
            </w:r>
            <w:proofErr w:type="spellStart"/>
            <w:r w:rsidRPr="000F0FAA">
              <w:t>Bsp</w:t>
            </w:r>
            <w:proofErr w:type="spellEnd"/>
            <w:r w:rsidRPr="000F0FAA">
              <w:t xml:space="preserve">: Java ME, Java EE, Java </w:t>
            </w:r>
            <w:proofErr w:type="spellStart"/>
            <w:r w:rsidRPr="000F0FAA">
              <w:t>Beans</w:t>
            </w:r>
            <w:proofErr w:type="spellEnd"/>
            <w:r w:rsidRPr="000F0FAA">
              <w:t xml:space="preserve"> -&gt; wird aggregiert zu Java)</w:t>
            </w:r>
          </w:p>
        </w:tc>
        <w:tc>
          <w:tcPr>
            <w:tcW w:w="991" w:type="dxa"/>
          </w:tcPr>
          <w:p w:rsidR="00CD60B5" w:rsidRDefault="00CD60B5" w:rsidP="00CD60B5">
            <w:r>
              <w:t>Ok</w:t>
            </w:r>
          </w:p>
        </w:tc>
        <w:tc>
          <w:tcPr>
            <w:tcW w:w="1241" w:type="dxa"/>
          </w:tcPr>
          <w:p w:rsidR="00CD60B5" w:rsidRDefault="00CD60B5" w:rsidP="00CD60B5">
            <w:r>
              <w:t>15.11.2011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9</w:t>
            </w:r>
          </w:p>
        </w:tc>
        <w:tc>
          <w:tcPr>
            <w:tcW w:w="2139" w:type="dxa"/>
          </w:tcPr>
          <w:p w:rsidR="00CD60B5" w:rsidRPr="000F0FAA" w:rsidRDefault="00CD60B5" w:rsidP="00CD60B5">
            <w:r w:rsidRPr="000F0FAA">
              <w:t>Aggregierte Tags anpassbar</w:t>
            </w:r>
          </w:p>
        </w:tc>
        <w:tc>
          <w:tcPr>
            <w:tcW w:w="4498" w:type="dxa"/>
          </w:tcPr>
          <w:p w:rsidR="00CD60B5" w:rsidRPr="000F0FAA" w:rsidRDefault="00CD60B5" w:rsidP="00CD60B5">
            <w:r w:rsidRPr="000F0FAA">
              <w:t xml:space="preserve">Als </w:t>
            </w:r>
            <w:proofErr w:type="spellStart"/>
            <w:r w:rsidRPr="000F0FAA">
              <w:t>Surface</w:t>
            </w:r>
            <w:proofErr w:type="spellEnd"/>
            <w:r w:rsidRPr="000F0FAA">
              <w:t xml:space="preserve"> Admin möchte ich die Zuordnungen der Tags bearbeiten können, damit ich neue Tags in eine Oberkategorie aggregieren kann und damit ich die aggregierten Elemente ändern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10</w:t>
            </w:r>
          </w:p>
        </w:tc>
        <w:tc>
          <w:tcPr>
            <w:tcW w:w="2139" w:type="dxa"/>
          </w:tcPr>
          <w:p w:rsidR="00CD60B5" w:rsidRPr="000F0FAA" w:rsidRDefault="00CD60B5" w:rsidP="00CD60B5">
            <w:r w:rsidRPr="000F0FAA">
              <w:t>Filter in Übersicht setzen</w:t>
            </w:r>
          </w:p>
        </w:tc>
        <w:tc>
          <w:tcPr>
            <w:tcW w:w="4498" w:type="dxa"/>
          </w:tcPr>
          <w:p w:rsidR="00CD60B5" w:rsidRPr="000F0FAA" w:rsidRDefault="00CD60B5" w:rsidP="00CD60B5">
            <w:r w:rsidRPr="000F0FAA">
              <w:t>einen Filter in der Übersicht setzen, damit die angezeigten PN eingeschränkt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11</w:t>
            </w:r>
          </w:p>
        </w:tc>
        <w:tc>
          <w:tcPr>
            <w:tcW w:w="2139" w:type="dxa"/>
          </w:tcPr>
          <w:p w:rsidR="00CD60B5" w:rsidRPr="000F0FAA" w:rsidRDefault="00CD60B5" w:rsidP="00CD60B5">
            <w:r w:rsidRPr="000F0FAA">
              <w:t>Filterkriterium auswählen</w:t>
            </w:r>
          </w:p>
        </w:tc>
        <w:tc>
          <w:tcPr>
            <w:tcW w:w="4498" w:type="dxa"/>
          </w:tcPr>
          <w:p w:rsidR="00CD60B5" w:rsidRPr="000F0FAA" w:rsidRDefault="00CD60B5" w:rsidP="00CD60B5">
            <w:r w:rsidRPr="000F0FAA">
              <w:t>das Filterkriterium aus einer nach Kategorien gruppierten Liste auswählen können, damit ich den gesuchten Begriff einfach finden kann.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12</w:t>
            </w:r>
          </w:p>
        </w:tc>
        <w:tc>
          <w:tcPr>
            <w:tcW w:w="2139" w:type="dxa"/>
          </w:tcPr>
          <w:p w:rsidR="00CD60B5" w:rsidRPr="000F0FAA" w:rsidRDefault="00CD60B5" w:rsidP="00CD60B5">
            <w:r w:rsidRPr="000F0FAA">
              <w:t>Filter in Übersicht entfernen</w:t>
            </w:r>
          </w:p>
        </w:tc>
        <w:tc>
          <w:tcPr>
            <w:tcW w:w="4498" w:type="dxa"/>
          </w:tcPr>
          <w:p w:rsidR="00CD60B5" w:rsidRPr="000F0FAA" w:rsidRDefault="00CD60B5" w:rsidP="00CD60B5">
            <w:r w:rsidRPr="000F0FAA">
              <w:t>einen Filter in der Übersicht entfernen, damit mir mehr PN angezeigt werden.</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13</w:t>
            </w:r>
          </w:p>
        </w:tc>
        <w:tc>
          <w:tcPr>
            <w:tcW w:w="2139" w:type="dxa"/>
          </w:tcPr>
          <w:p w:rsidR="00CD60B5" w:rsidRPr="000F0FAA" w:rsidRDefault="00CD60B5" w:rsidP="00CD60B5">
            <w:r w:rsidRPr="000F0FAA">
              <w:t>Filter in Detailansicht entfernen</w:t>
            </w:r>
          </w:p>
        </w:tc>
        <w:tc>
          <w:tcPr>
            <w:tcW w:w="4498" w:type="dxa"/>
          </w:tcPr>
          <w:p w:rsidR="00CD60B5" w:rsidRPr="000F0FAA" w:rsidRDefault="00CD60B5" w:rsidP="00CD60B5">
            <w:r w:rsidRPr="000F0FAA">
              <w:t>einen Filter in der Detailansicht entfernen, damit ich dazu nicht zuerst zur Übersicht wechseln muss.</w:t>
            </w:r>
          </w:p>
        </w:tc>
        <w:tc>
          <w:tcPr>
            <w:tcW w:w="991" w:type="dxa"/>
          </w:tcPr>
          <w:p w:rsidR="00CD60B5" w:rsidRDefault="00CD60B5" w:rsidP="00CD60B5">
            <w:r>
              <w:t>Ok</w:t>
            </w:r>
          </w:p>
        </w:tc>
        <w:tc>
          <w:tcPr>
            <w:tcW w:w="1241" w:type="dxa"/>
          </w:tcPr>
          <w:p w:rsidR="00CD60B5" w:rsidRDefault="00CD60B5" w:rsidP="00CD60B5">
            <w:r>
              <w:t>14.11.2011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14</w:t>
            </w:r>
          </w:p>
        </w:tc>
        <w:tc>
          <w:tcPr>
            <w:tcW w:w="2139" w:type="dxa"/>
          </w:tcPr>
          <w:p w:rsidR="00CD60B5" w:rsidRPr="000F0FAA" w:rsidRDefault="00CD60B5" w:rsidP="00CD60B5">
            <w:r w:rsidRPr="00CD60B5">
              <w:t>Filter in Detailansicht setzen</w:t>
            </w:r>
          </w:p>
        </w:tc>
        <w:tc>
          <w:tcPr>
            <w:tcW w:w="4498" w:type="dxa"/>
          </w:tcPr>
          <w:p w:rsidR="00CD60B5" w:rsidRPr="000F0FAA" w:rsidRDefault="00CD60B5" w:rsidP="00CD60B5">
            <w:r w:rsidRPr="00CD60B5">
              <w:t>einen Filter in der Detailansicht setzen, damit ich dazu nicht zuerst zur Übersicht wechseln muss.</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15</w:t>
            </w:r>
          </w:p>
        </w:tc>
        <w:tc>
          <w:tcPr>
            <w:tcW w:w="2139" w:type="dxa"/>
          </w:tcPr>
          <w:p w:rsidR="00CD60B5" w:rsidRPr="00CD60B5" w:rsidRDefault="00CD60B5" w:rsidP="00CD60B5">
            <w:r w:rsidRPr="00CD60B5">
              <w:t>Filtern nach mehreren Kriterien</w:t>
            </w:r>
          </w:p>
        </w:tc>
        <w:tc>
          <w:tcPr>
            <w:tcW w:w="4498" w:type="dxa"/>
          </w:tcPr>
          <w:p w:rsidR="00CD60B5" w:rsidRPr="00CD60B5" w:rsidRDefault="00CD60B5" w:rsidP="00CD60B5">
            <w:r w:rsidRPr="00CD60B5">
              <w:t>nach mehreren bestimmten Kriterien filtern, um eine begrenzte Auswahl zu erhalten.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16</w:t>
            </w:r>
          </w:p>
        </w:tc>
        <w:tc>
          <w:tcPr>
            <w:tcW w:w="2139" w:type="dxa"/>
          </w:tcPr>
          <w:p w:rsidR="00CD60B5" w:rsidRPr="00CD60B5" w:rsidRDefault="00CD60B5" w:rsidP="00CD60B5">
            <w:r w:rsidRPr="00CD60B5">
              <w:t>Animierte Navigation “Detail -&gt; Übersicht”</w:t>
            </w:r>
          </w:p>
        </w:tc>
        <w:tc>
          <w:tcPr>
            <w:tcW w:w="4498" w:type="dxa"/>
          </w:tcPr>
          <w:p w:rsidR="00CD60B5" w:rsidRPr="00CD60B5" w:rsidRDefault="00CD60B5" w:rsidP="00CD60B5">
            <w:r w:rsidRPr="00CD60B5">
              <w:t xml:space="preserve">in der Detailansicht erkennen </w:t>
            </w:r>
            <w:proofErr w:type="gramStart"/>
            <w:r w:rsidRPr="00CD60B5">
              <w:t>können</w:t>
            </w:r>
            <w:proofErr w:type="gramEnd"/>
            <w:r w:rsidRPr="00CD60B5">
              <w:t xml:space="preserve"> (z.B. durch Animation), damit ich den Weg von der Detailansicht zur Übersicht finde.</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17</w:t>
            </w:r>
          </w:p>
        </w:tc>
        <w:tc>
          <w:tcPr>
            <w:tcW w:w="2139" w:type="dxa"/>
          </w:tcPr>
          <w:p w:rsidR="00CD60B5" w:rsidRPr="00CD60B5" w:rsidRDefault="00CD60B5" w:rsidP="00CD60B5">
            <w:proofErr w:type="spellStart"/>
            <w:r w:rsidRPr="00CD60B5">
              <w:t>Scrollerkennung</w:t>
            </w:r>
            <w:proofErr w:type="spellEnd"/>
            <w:r w:rsidRPr="00CD60B5">
              <w:t xml:space="preserve"> in Übersicht dargestellt</w:t>
            </w:r>
          </w:p>
        </w:tc>
        <w:tc>
          <w:tcPr>
            <w:tcW w:w="4498" w:type="dxa"/>
          </w:tcPr>
          <w:p w:rsidR="00CD60B5" w:rsidRPr="00CD60B5" w:rsidRDefault="00CD60B5" w:rsidP="00CD60B5">
            <w:r w:rsidRPr="00CD60B5">
              <w:t>an der Darstellung der Liste erkennen können, dass durch die PN gescrollt werden kann.</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lastRenderedPageBreak/>
              <w:t>18</w:t>
            </w:r>
          </w:p>
        </w:tc>
        <w:tc>
          <w:tcPr>
            <w:tcW w:w="2139" w:type="dxa"/>
          </w:tcPr>
          <w:p w:rsidR="00CD60B5" w:rsidRPr="00CD60B5" w:rsidRDefault="00CD60B5" w:rsidP="00CD60B5">
            <w:r w:rsidRPr="00CD60B5">
              <w:t>Schöne Darstellung der Tags</w:t>
            </w:r>
          </w:p>
        </w:tc>
        <w:tc>
          <w:tcPr>
            <w:tcW w:w="4498" w:type="dxa"/>
          </w:tcPr>
          <w:p w:rsidR="00CD60B5" w:rsidRPr="00CD60B5" w:rsidRDefault="00CD60B5" w:rsidP="00CD60B5">
            <w:r w:rsidRPr="00CD60B5">
              <w:t>die zu einer PN zugehörigen Begriffe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19</w:t>
            </w:r>
          </w:p>
        </w:tc>
        <w:tc>
          <w:tcPr>
            <w:tcW w:w="2139" w:type="dxa"/>
          </w:tcPr>
          <w:p w:rsidR="00CD60B5" w:rsidRPr="00CD60B5" w:rsidRDefault="00CD60B5" w:rsidP="00CD60B5">
            <w:r w:rsidRPr="00CD60B5">
              <w:t>Schöne Darstellung des Filters</w:t>
            </w:r>
          </w:p>
        </w:tc>
        <w:tc>
          <w:tcPr>
            <w:tcW w:w="4498" w:type="dxa"/>
          </w:tcPr>
          <w:p w:rsidR="00CD60B5" w:rsidRPr="00CD60B5" w:rsidRDefault="00CD60B5" w:rsidP="00CD60B5">
            <w:r w:rsidRPr="00CD60B5">
              <w:t>den Filter schön darstellen, damit mir die Applikation besser gefällt und die Bedienung mehr Spass macht.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010000" w:firstRow="0" w:lastRow="0" w:firstColumn="0" w:lastColumn="0" w:oddVBand="0" w:evenVBand="0" w:oddHBand="0" w:evenHBand="1" w:firstRowFirstColumn="0" w:firstRowLastColumn="0" w:lastRowFirstColumn="0" w:lastRowLastColumn="0"/>
        </w:trPr>
        <w:tc>
          <w:tcPr>
            <w:tcW w:w="419" w:type="dxa"/>
          </w:tcPr>
          <w:p w:rsidR="00CD60B5" w:rsidRDefault="00CD60B5" w:rsidP="00CD60B5">
            <w:r>
              <w:t>20</w:t>
            </w:r>
          </w:p>
        </w:tc>
        <w:tc>
          <w:tcPr>
            <w:tcW w:w="2139" w:type="dxa"/>
          </w:tcPr>
          <w:p w:rsidR="00CD60B5" w:rsidRPr="00CD60B5" w:rsidRDefault="00CD60B5" w:rsidP="00CD60B5">
            <w:r w:rsidRPr="00CD60B5">
              <w:t>Animation für Navigation "Detailansicht -&gt; Detailansicht"</w:t>
            </w:r>
          </w:p>
        </w:tc>
        <w:tc>
          <w:tcPr>
            <w:tcW w:w="4498" w:type="dxa"/>
          </w:tcPr>
          <w:p w:rsidR="00CD60B5" w:rsidRPr="00CD60B5" w:rsidRDefault="00CD60B5" w:rsidP="00CD60B5">
            <w:r w:rsidRPr="00CD60B5">
              <w:t>eine Animation sehen, wenn ich durch die PNs navigiere, damit es für mich besser ersichtlich ist, dass die Project Note gewechselt hat.</w:t>
            </w:r>
          </w:p>
        </w:tc>
        <w:tc>
          <w:tcPr>
            <w:tcW w:w="991" w:type="dxa"/>
          </w:tcPr>
          <w:p w:rsidR="00CD60B5" w:rsidRDefault="00235B85" w:rsidP="00CD60B5">
            <w:r>
              <w:t>Ok</w:t>
            </w:r>
          </w:p>
        </w:tc>
        <w:tc>
          <w:tcPr>
            <w:tcW w:w="1241" w:type="dxa"/>
          </w:tcPr>
          <w:p w:rsidR="00CD60B5" w:rsidRDefault="00235B85" w:rsidP="00CD60B5">
            <w:r>
              <w:t>28.11.2011</w:t>
            </w:r>
          </w:p>
        </w:tc>
      </w:tr>
      <w:tr w:rsidR="00CD60B5" w:rsidTr="00CD60B5">
        <w:trPr>
          <w:cnfStyle w:val="000000100000" w:firstRow="0" w:lastRow="0" w:firstColumn="0" w:lastColumn="0" w:oddVBand="0" w:evenVBand="0" w:oddHBand="1" w:evenHBand="0" w:firstRowFirstColumn="0" w:firstRowLastColumn="0" w:lastRowFirstColumn="0" w:lastRowLastColumn="0"/>
        </w:trPr>
        <w:tc>
          <w:tcPr>
            <w:tcW w:w="419" w:type="dxa"/>
          </w:tcPr>
          <w:p w:rsidR="00CD60B5" w:rsidRDefault="00CD60B5" w:rsidP="00CD60B5">
            <w:r>
              <w:t>21</w:t>
            </w:r>
          </w:p>
        </w:tc>
        <w:tc>
          <w:tcPr>
            <w:tcW w:w="2139" w:type="dxa"/>
          </w:tcPr>
          <w:p w:rsidR="00CD60B5" w:rsidRPr="00CD60B5" w:rsidRDefault="00CD60B5" w:rsidP="00CD60B5">
            <w:r w:rsidRPr="00CD60B5">
              <w:t>Lesemodus PN anzeigen</w:t>
            </w:r>
          </w:p>
        </w:tc>
        <w:tc>
          <w:tcPr>
            <w:tcW w:w="4498" w:type="dxa"/>
          </w:tcPr>
          <w:p w:rsidR="00CD60B5" w:rsidRPr="00CD60B5" w:rsidRDefault="00CD60B5" w:rsidP="00CD60B5">
            <w:r w:rsidRPr="00CD60B5">
              <w:t>eine PN vergrössern können und einen abgedunkelten Hintergrund sehen, damit ich sie besser lesen kann.</w:t>
            </w:r>
          </w:p>
        </w:tc>
        <w:tc>
          <w:tcPr>
            <w:tcW w:w="991" w:type="dxa"/>
          </w:tcPr>
          <w:p w:rsidR="00CD60B5" w:rsidRDefault="00235B85" w:rsidP="00235B85">
            <w:r>
              <w:t xml:space="preserve">Funktioniert noch nicht vollständig, </w:t>
            </w:r>
            <w:proofErr w:type="spellStart"/>
            <w:r>
              <w:t>timeboxed</w:t>
            </w:r>
            <w:proofErr w:type="spellEnd"/>
            <w:r>
              <w:t>.</w:t>
            </w:r>
          </w:p>
        </w:tc>
        <w:tc>
          <w:tcPr>
            <w:tcW w:w="1241" w:type="dxa"/>
          </w:tcPr>
          <w:p w:rsidR="00CD60B5" w:rsidRDefault="00235B85" w:rsidP="00CD60B5">
            <w:r>
              <w:t>28.11.2011</w:t>
            </w:r>
          </w:p>
        </w:tc>
      </w:tr>
    </w:tbl>
    <w:p w:rsidR="007C7E48" w:rsidRDefault="007C7E48" w:rsidP="007C7E48">
      <w:pPr>
        <w:pStyle w:val="berschrift2"/>
      </w:pPr>
      <w:proofErr w:type="spellStart"/>
      <w:r>
        <w:t>Usability</w:t>
      </w:r>
      <w:proofErr w:type="spellEnd"/>
      <w:r>
        <w:t xml:space="preserve"> Test</w:t>
      </w:r>
    </w:p>
    <w:p w:rsidR="007C7E48" w:rsidRDefault="00A24EC6" w:rsidP="00A24EC6">
      <w:pPr>
        <w:pStyle w:val="berschrift3"/>
      </w:pPr>
      <w:r>
        <w:t>Testszenario</w:t>
      </w:r>
    </w:p>
    <w:p w:rsidR="00BE0DCB" w:rsidRDefault="00BE0DCB" w:rsidP="00BE0DCB">
      <w:r>
        <w:t xml:space="preserve">Sie sind als Mitarbeiter der Firma Swisscom spezialisiert auf Projekte im Bereich .Net. Heute haben Sie einen Termin bei der </w:t>
      </w:r>
      <w:proofErr w:type="spellStart"/>
      <w:r>
        <w:t>Zühlke</w:t>
      </w:r>
      <w:proofErr w:type="spellEnd"/>
      <w:r>
        <w:t xml:space="preserve"> Engineering AG, welche ihr Projektpartner ist. Es ist das erste Meeting, daher treffen Sie etwas verfrüht ein. Die Empfangsdame weist Sie darauf hin, dass die Project Notes der Firma (Projektbeschrieb auf eine A4-Seite zusammengefasst) auf dem neu erworbenen </w:t>
      </w:r>
      <w:proofErr w:type="spellStart"/>
      <w:r>
        <w:t>Surface</w:t>
      </w:r>
      <w:proofErr w:type="spellEnd"/>
      <w:r>
        <w:t xml:space="preserve">  eingesehen werden können.</w:t>
      </w:r>
    </w:p>
    <w:p w:rsidR="00BE0DCB" w:rsidRDefault="00BE0DCB" w:rsidP="005C6809">
      <w:pPr>
        <w:pStyle w:val="berschrift4"/>
      </w:pPr>
      <w:r w:rsidRPr="00D762AB">
        <w:t>Aufgabe</w:t>
      </w:r>
      <w:r>
        <w:t xml:space="preserve"> 1</w:t>
      </w:r>
    </w:p>
    <w:p w:rsidR="00BE0DCB" w:rsidRDefault="00BE0DCB" w:rsidP="00BE0DCB">
      <w:r>
        <w:t xml:space="preserve">Sie nutzen daher die Wartezeit, um sich mit der neuen Technologie zu befassen. Gleichzeitig sind Sie neugierig herauszufinden, ob die </w:t>
      </w:r>
      <w:proofErr w:type="spellStart"/>
      <w:r>
        <w:t>Zühlke</w:t>
      </w:r>
      <w:proofErr w:type="spellEnd"/>
      <w:r>
        <w:t xml:space="preserve"> Engineering AG Erfahrungen in Ihrem Spezialgebiet mitbringt.</w:t>
      </w:r>
    </w:p>
    <w:p w:rsidR="00BE0DCB" w:rsidRDefault="00BE0DCB" w:rsidP="005C6809">
      <w:pPr>
        <w:pStyle w:val="berschrift4"/>
      </w:pPr>
      <w:r>
        <w:t>Aufgabe 2</w:t>
      </w:r>
    </w:p>
    <w:p w:rsidR="00BE0DCB" w:rsidRDefault="00BE0DCB" w:rsidP="00BE0DCB">
      <w:r>
        <w:t xml:space="preserve">Einer Ihrer Arbeitskollegen erzählte Ihnen, dass er ein Projekt mit der </w:t>
      </w:r>
      <w:proofErr w:type="spellStart"/>
      <w:r>
        <w:t>Zühlke</w:t>
      </w:r>
      <w:proofErr w:type="spellEnd"/>
      <w:r>
        <w:t xml:space="preserve"> Engineering AG gemacht hatte. Sie mögen sich entfernt noch erinnern, um was es ungefähr ging, Ihnen fällt aber kein konkreter Begriff zu diesem Projekt ein. Trotzdem möchten Sie nun mehr über dieses Projekt herausfinden.</w:t>
      </w:r>
    </w:p>
    <w:p w:rsidR="00324733" w:rsidRDefault="00324733" w:rsidP="005C6809">
      <w:pPr>
        <w:pStyle w:val="berschrift4"/>
      </w:pPr>
      <w:r>
        <w:t>Aufgabe 3</w:t>
      </w:r>
    </w:p>
    <w:p w:rsidR="00324733" w:rsidRPr="0091501E" w:rsidRDefault="00324733" w:rsidP="00324733">
      <w:r>
        <w:t>Sie möchten sich nun nochmals einen Überblick über alle Projekte verschaffen.</w:t>
      </w:r>
    </w:p>
    <w:p w:rsidR="005C6809" w:rsidRDefault="005C6809" w:rsidP="007A1441">
      <w:pPr>
        <w:pStyle w:val="berschrift3"/>
      </w:pPr>
      <w:r>
        <w:t>K</w:t>
      </w:r>
      <w:r>
        <w:t>riteri</w:t>
      </w:r>
      <w:bookmarkStart w:id="19" w:name="_GoBack"/>
      <w:bookmarkEnd w:id="19"/>
      <w:r>
        <w:t>en</w:t>
      </w:r>
    </w:p>
    <w:p w:rsidR="005C6809" w:rsidRDefault="005C6809" w:rsidP="005C6809">
      <w:r>
        <w:t>Der Client wird auf die Benutzbarkeit getestet. Nach den Kriterien der Norm ISO 9241-11 und Whitney Quesenbery.</w:t>
      </w:r>
    </w:p>
    <w:p w:rsidR="005C6809" w:rsidRDefault="005C6809" w:rsidP="005C6809">
      <w:r>
        <w:t>•</w:t>
      </w:r>
      <w:r>
        <w:tab/>
        <w:t>Effektivität: Genauigkeit und Vollständigkeit mit der Benutzer ein bestimmtes Ziel erreichen</w:t>
      </w:r>
    </w:p>
    <w:p w:rsidR="005C6809" w:rsidRDefault="005C6809" w:rsidP="005C6809">
      <w:r>
        <w:t>•</w:t>
      </w:r>
      <w:r>
        <w:tab/>
        <w:t>Effizienz: Aufwand der Benutzer im Verhältnis zur Genauigkeit und Vollständigkeit des erzielten Effekts</w:t>
      </w:r>
    </w:p>
    <w:p w:rsidR="005C6809" w:rsidRDefault="005C6809" w:rsidP="005C6809">
      <w:r>
        <w:t>•</w:t>
      </w:r>
      <w:r>
        <w:tab/>
        <w:t>Zufriedenheit: positive Einstellung der Benutzer gegenüber der Nutzung des Systems. Keine Beeinträchtigungen der Freiheit durch das System. Dieser Punkt beinhaltet:</w:t>
      </w:r>
    </w:p>
    <w:p w:rsidR="005C6809" w:rsidRDefault="005C6809" w:rsidP="005C6809">
      <w:r>
        <w:t>o</w:t>
      </w:r>
      <w:r>
        <w:tab/>
        <w:t>Lernfördernd</w:t>
      </w:r>
    </w:p>
    <w:p w:rsidR="005C6809" w:rsidRDefault="005C6809" w:rsidP="005C6809">
      <w:r>
        <w:t>o</w:t>
      </w:r>
      <w:r>
        <w:tab/>
        <w:t>Fehlertolerant</w:t>
      </w:r>
    </w:p>
    <w:p w:rsidR="005C6809" w:rsidRDefault="005C6809" w:rsidP="005C6809">
      <w:r>
        <w:t>o</w:t>
      </w:r>
      <w:r>
        <w:tab/>
        <w:t>Ansprechend</w:t>
      </w:r>
    </w:p>
    <w:p w:rsidR="005C6809" w:rsidRDefault="005C6809" w:rsidP="005C6809"/>
    <w:p w:rsidR="005C6809" w:rsidRDefault="005C6809" w:rsidP="005C6809"/>
    <w:p w:rsidR="005C6809" w:rsidRDefault="005C6809" w:rsidP="005C6809"/>
    <w:p w:rsidR="00A24EC6" w:rsidRPr="00A24EC6" w:rsidRDefault="00A24EC6" w:rsidP="00A24EC6"/>
    <w:sectPr w:rsidR="00A24EC6" w:rsidRPr="00A24EC6" w:rsidSect="008E328B">
      <w:headerReference w:type="default" r:id="rId16"/>
      <w:footerReference w:type="default" r:id="rId1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2072" w:rsidRDefault="00902072" w:rsidP="008F2373">
      <w:pPr>
        <w:spacing w:after="0"/>
      </w:pPr>
      <w:r>
        <w:separator/>
      </w:r>
    </w:p>
  </w:endnote>
  <w:endnote w:type="continuationSeparator" w:id="0">
    <w:p w:rsidR="00902072" w:rsidRDefault="00902072"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0B5" w:rsidRDefault="00CD60B5">
    <w:pPr>
      <w:pStyle w:val="Fuzeile"/>
    </w:pPr>
    <w:r>
      <w:t>Project Flip 2.0 – Realisierung &amp; Test</w:t>
    </w:r>
    <w:r w:rsidRPr="005E2896">
      <w:tab/>
    </w:r>
    <w:r>
      <w:fldChar w:fldCharType="begin"/>
    </w:r>
    <w:r>
      <w:instrText xml:space="preserve"> DATE  \@ "d. MMMM yyyy"  \* MERGEFORMAT </w:instrText>
    </w:r>
    <w:r>
      <w:fldChar w:fldCharType="separate"/>
    </w:r>
    <w:r w:rsidR="00A24EC6">
      <w:rPr>
        <w:noProof/>
      </w:rPr>
      <w:t>4. Dezember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7A1441" w:rsidRPr="007A1441">
      <w:rPr>
        <w:b/>
        <w:noProof/>
        <w:lang w:val="de-DE"/>
      </w:rPr>
      <w:t>8</w:t>
    </w:r>
    <w:r>
      <w:rPr>
        <w:b/>
      </w:rPr>
      <w:fldChar w:fldCharType="end"/>
    </w:r>
    <w:r>
      <w:rPr>
        <w:lang w:val="de-DE"/>
      </w:rPr>
      <w:t xml:space="preserve"> von </w:t>
    </w:r>
    <w:fldSimple w:instr="NUMPAGES  \* Arabic  \* MERGEFORMAT">
      <w:r w:rsidR="007A1441" w:rsidRPr="007A1441">
        <w:rPr>
          <w:b/>
          <w:noProof/>
          <w:lang w:val="de-DE"/>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2072" w:rsidRDefault="00902072" w:rsidP="008F2373">
      <w:pPr>
        <w:spacing w:after="0"/>
      </w:pPr>
      <w:r>
        <w:separator/>
      </w:r>
    </w:p>
  </w:footnote>
  <w:footnote w:type="continuationSeparator" w:id="0">
    <w:p w:rsidR="00902072" w:rsidRDefault="00902072"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0B5" w:rsidRDefault="00CD60B5">
    <w:pPr>
      <w:pStyle w:val="Kopfzeile"/>
    </w:pPr>
    <w:r>
      <w:rPr>
        <w:b/>
        <w:bCs/>
        <w:noProof/>
        <w:lang w:eastAsia="de-CH"/>
      </w:rPr>
      <w:drawing>
        <wp:anchor distT="0" distB="0" distL="114300" distR="114300" simplePos="0" relativeHeight="251659264" behindDoc="1" locked="0" layoutInCell="1" allowOverlap="1" wp14:anchorId="483D14BA" wp14:editId="6A50FF0E">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B36018F6"/>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25C"/>
    <w:rsid w:val="00080F4B"/>
    <w:rsid w:val="000917AE"/>
    <w:rsid w:val="00097AB6"/>
    <w:rsid w:val="000A2C34"/>
    <w:rsid w:val="000B1504"/>
    <w:rsid w:val="000B658F"/>
    <w:rsid w:val="000D778D"/>
    <w:rsid w:val="000E71F7"/>
    <w:rsid w:val="000F0FAA"/>
    <w:rsid w:val="000F6E49"/>
    <w:rsid w:val="00142E23"/>
    <w:rsid w:val="001609C2"/>
    <w:rsid w:val="001759D4"/>
    <w:rsid w:val="00180678"/>
    <w:rsid w:val="001C155F"/>
    <w:rsid w:val="001D17F5"/>
    <w:rsid w:val="001F1125"/>
    <w:rsid w:val="001F2A8C"/>
    <w:rsid w:val="001F61F8"/>
    <w:rsid w:val="00202394"/>
    <w:rsid w:val="0020318D"/>
    <w:rsid w:val="00223137"/>
    <w:rsid w:val="00225791"/>
    <w:rsid w:val="00235B85"/>
    <w:rsid w:val="0026560F"/>
    <w:rsid w:val="00267B70"/>
    <w:rsid w:val="002840DC"/>
    <w:rsid w:val="002B125C"/>
    <w:rsid w:val="002B6D39"/>
    <w:rsid w:val="002E16A4"/>
    <w:rsid w:val="002E65A6"/>
    <w:rsid w:val="002F28DD"/>
    <w:rsid w:val="00324733"/>
    <w:rsid w:val="00353578"/>
    <w:rsid w:val="003908EF"/>
    <w:rsid w:val="003A0ADD"/>
    <w:rsid w:val="003A4670"/>
    <w:rsid w:val="003A5C55"/>
    <w:rsid w:val="003B321E"/>
    <w:rsid w:val="003C3BB7"/>
    <w:rsid w:val="003E40FB"/>
    <w:rsid w:val="003E6799"/>
    <w:rsid w:val="00467D21"/>
    <w:rsid w:val="0047320F"/>
    <w:rsid w:val="00496465"/>
    <w:rsid w:val="004B714B"/>
    <w:rsid w:val="004D347F"/>
    <w:rsid w:val="005532E5"/>
    <w:rsid w:val="00553CD8"/>
    <w:rsid w:val="00560405"/>
    <w:rsid w:val="005B081C"/>
    <w:rsid w:val="005C6809"/>
    <w:rsid w:val="005E1D61"/>
    <w:rsid w:val="005E2896"/>
    <w:rsid w:val="005E3310"/>
    <w:rsid w:val="005E6C04"/>
    <w:rsid w:val="006156A4"/>
    <w:rsid w:val="006343D9"/>
    <w:rsid w:val="00636988"/>
    <w:rsid w:val="00651384"/>
    <w:rsid w:val="00676155"/>
    <w:rsid w:val="0068440F"/>
    <w:rsid w:val="00687113"/>
    <w:rsid w:val="006939B6"/>
    <w:rsid w:val="00695F14"/>
    <w:rsid w:val="006C6507"/>
    <w:rsid w:val="006F2255"/>
    <w:rsid w:val="006F2CE3"/>
    <w:rsid w:val="0075029B"/>
    <w:rsid w:val="00750963"/>
    <w:rsid w:val="007537D1"/>
    <w:rsid w:val="0078279D"/>
    <w:rsid w:val="007964C2"/>
    <w:rsid w:val="007A1441"/>
    <w:rsid w:val="007A158A"/>
    <w:rsid w:val="007B442E"/>
    <w:rsid w:val="007C4670"/>
    <w:rsid w:val="007C7E48"/>
    <w:rsid w:val="007D405F"/>
    <w:rsid w:val="0080374B"/>
    <w:rsid w:val="008608AB"/>
    <w:rsid w:val="00870C31"/>
    <w:rsid w:val="008722E3"/>
    <w:rsid w:val="00887085"/>
    <w:rsid w:val="008A4E18"/>
    <w:rsid w:val="008C54BF"/>
    <w:rsid w:val="008D7D75"/>
    <w:rsid w:val="008E328B"/>
    <w:rsid w:val="008F2373"/>
    <w:rsid w:val="00902072"/>
    <w:rsid w:val="009030F0"/>
    <w:rsid w:val="009352DF"/>
    <w:rsid w:val="00952B86"/>
    <w:rsid w:val="00954D75"/>
    <w:rsid w:val="00976450"/>
    <w:rsid w:val="0098209A"/>
    <w:rsid w:val="009962A5"/>
    <w:rsid w:val="009A7E56"/>
    <w:rsid w:val="009B2D0E"/>
    <w:rsid w:val="009C00F5"/>
    <w:rsid w:val="009E1416"/>
    <w:rsid w:val="00A06B4F"/>
    <w:rsid w:val="00A14382"/>
    <w:rsid w:val="00A21228"/>
    <w:rsid w:val="00A24EC6"/>
    <w:rsid w:val="00A53880"/>
    <w:rsid w:val="00A611DF"/>
    <w:rsid w:val="00A711FF"/>
    <w:rsid w:val="00A97B37"/>
    <w:rsid w:val="00AA3F7F"/>
    <w:rsid w:val="00AB51D5"/>
    <w:rsid w:val="00AC40CC"/>
    <w:rsid w:val="00AE119D"/>
    <w:rsid w:val="00AF4AE0"/>
    <w:rsid w:val="00AF4E74"/>
    <w:rsid w:val="00AF7DD4"/>
    <w:rsid w:val="00B038C9"/>
    <w:rsid w:val="00B10239"/>
    <w:rsid w:val="00B1324E"/>
    <w:rsid w:val="00B55A40"/>
    <w:rsid w:val="00B712B5"/>
    <w:rsid w:val="00BB1425"/>
    <w:rsid w:val="00BC3C39"/>
    <w:rsid w:val="00BC5555"/>
    <w:rsid w:val="00BD7208"/>
    <w:rsid w:val="00BE0DCB"/>
    <w:rsid w:val="00BE6976"/>
    <w:rsid w:val="00BE6DFC"/>
    <w:rsid w:val="00BF1750"/>
    <w:rsid w:val="00C14F5B"/>
    <w:rsid w:val="00C22202"/>
    <w:rsid w:val="00C47BE9"/>
    <w:rsid w:val="00C617F1"/>
    <w:rsid w:val="00C62131"/>
    <w:rsid w:val="00C723D8"/>
    <w:rsid w:val="00C74BF5"/>
    <w:rsid w:val="00C765DF"/>
    <w:rsid w:val="00C8084A"/>
    <w:rsid w:val="00C858B5"/>
    <w:rsid w:val="00C85D28"/>
    <w:rsid w:val="00C9533A"/>
    <w:rsid w:val="00CB0412"/>
    <w:rsid w:val="00CC00DA"/>
    <w:rsid w:val="00CD42C7"/>
    <w:rsid w:val="00CD60B5"/>
    <w:rsid w:val="00CE533D"/>
    <w:rsid w:val="00CF1890"/>
    <w:rsid w:val="00D072D8"/>
    <w:rsid w:val="00D10B6B"/>
    <w:rsid w:val="00D1407B"/>
    <w:rsid w:val="00D43EA2"/>
    <w:rsid w:val="00E13BEF"/>
    <w:rsid w:val="00E22264"/>
    <w:rsid w:val="00E30EC2"/>
    <w:rsid w:val="00E330DE"/>
    <w:rsid w:val="00E34186"/>
    <w:rsid w:val="00E711E0"/>
    <w:rsid w:val="00E769EC"/>
    <w:rsid w:val="00E85A84"/>
    <w:rsid w:val="00E860CF"/>
    <w:rsid w:val="00E87169"/>
    <w:rsid w:val="00E979E8"/>
    <w:rsid w:val="00EA10FA"/>
    <w:rsid w:val="00EC2D0F"/>
    <w:rsid w:val="00EE203B"/>
    <w:rsid w:val="00EE2AB1"/>
    <w:rsid w:val="00EF079B"/>
    <w:rsid w:val="00F06CAA"/>
    <w:rsid w:val="00F12A0E"/>
    <w:rsid w:val="00F21003"/>
    <w:rsid w:val="00F37EE6"/>
    <w:rsid w:val="00F42E13"/>
    <w:rsid w:val="00F559D6"/>
    <w:rsid w:val="00F615AF"/>
    <w:rsid w:val="00F66E95"/>
    <w:rsid w:val="00F814E9"/>
    <w:rsid w:val="00F833FD"/>
    <w:rsid w:val="00F9181E"/>
    <w:rsid w:val="00FB7E05"/>
    <w:rsid w:val="00FC564C"/>
    <w:rsid w:val="00FE3A3F"/>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80678"/>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berschrift2">
    <w:name w:val="heading 2"/>
    <w:basedOn w:val="Standard"/>
    <w:next w:val="Standard"/>
    <w:link w:val="berschrift2Zchn"/>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berschrift3">
    <w:name w:val="heading 3"/>
    <w:basedOn w:val="Standard"/>
    <w:next w:val="Standard"/>
    <w:link w:val="berschrift3Zchn"/>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berschrift4">
    <w:name w:val="heading 4"/>
    <w:basedOn w:val="Standard"/>
    <w:next w:val="Standard"/>
    <w:link w:val="berschrift4Zchn"/>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berschrift5">
    <w:name w:val="heading 5"/>
    <w:basedOn w:val="Standard"/>
    <w:next w:val="Standard"/>
    <w:link w:val="berschrift5Zchn"/>
    <w:uiPriority w:val="9"/>
    <w:unhideWhenUsed/>
    <w:qFormat/>
    <w:rsid w:val="00976450"/>
    <w:pPr>
      <w:numPr>
        <w:ilvl w:val="4"/>
        <w:numId w:val="4"/>
      </w:numPr>
      <w:spacing w:before="300" w:after="0"/>
      <w:outlineLvl w:val="4"/>
    </w:pPr>
    <w:rPr>
      <w:i/>
      <w:color w:val="4F4F59"/>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76450"/>
    <w:rPr>
      <w:rFonts w:asciiTheme="majorHAnsi" w:hAnsiTheme="majorHAnsi"/>
      <w:b/>
      <w:bCs/>
      <w:color w:val="4F4F59"/>
      <w:spacing w:val="15"/>
      <w:sz w:val="24"/>
      <w:shd w:val="clear" w:color="auto" w:fill="D5D3EA"/>
    </w:rPr>
  </w:style>
  <w:style w:type="character" w:customStyle="1" w:styleId="berschrift2Zchn">
    <w:name w:val="Überschrift 2 Zchn"/>
    <w:basedOn w:val="Absatz-Standardschriftart"/>
    <w:link w:val="berschrift2"/>
    <w:uiPriority w:val="9"/>
    <w:rsid w:val="00976450"/>
    <w:rPr>
      <w:rFonts w:asciiTheme="majorHAnsi" w:hAnsiTheme="majorHAnsi"/>
      <w:b/>
      <w:color w:val="4F4F59"/>
      <w:spacing w:val="15"/>
      <w:shd w:val="clear" w:color="auto" w:fill="FFFFFF" w:themeFill="background1"/>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976450"/>
    <w:rPr>
      <w:color w:val="4F4F59"/>
      <w:spacing w:val="15"/>
    </w:rPr>
  </w:style>
  <w:style w:type="character" w:customStyle="1" w:styleId="berschrift4Zchn">
    <w:name w:val="Überschrift 4 Zchn"/>
    <w:basedOn w:val="Absatz-Standardschriftart"/>
    <w:link w:val="berschrift4"/>
    <w:uiPriority w:val="9"/>
    <w:rsid w:val="00976450"/>
    <w:rPr>
      <w:i/>
      <w:color w:val="4F4F59"/>
      <w:spacing w:val="10"/>
    </w:rPr>
  </w:style>
  <w:style w:type="character" w:customStyle="1" w:styleId="berschrift5Zchn">
    <w:name w:val="Überschrift 5 Zchn"/>
    <w:basedOn w:val="Absatz-Standardschriftart"/>
    <w:link w:val="berschrift5"/>
    <w:uiPriority w:val="9"/>
    <w:rsid w:val="00976450"/>
    <w:rPr>
      <w:i/>
      <w:color w:val="4F4F59"/>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18067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D:\Flip%20Project%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931AAD-B23C-4AF4-9B0A-0E9D24B3B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10</Pages>
  <Words>1523</Words>
  <Characters>9597</Characters>
  <Application>Microsoft Office Word</Application>
  <DocSecurity>0</DocSecurity>
  <Lines>79</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Realisierung &amp; Test</vt:lpstr>
      <vt:lpstr>Realisierung &amp; Test</vt:lpstr>
    </vt:vector>
  </TitlesOfParts>
  <Company>Studienarbeit</Company>
  <LinksUpToDate>false</LinksUpToDate>
  <CharactersWithSpaces>11098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Realisierung &amp; Test</dc:title>
  <dc:creator>HSR</dc:creator>
  <cp:lastModifiedBy>Christina</cp:lastModifiedBy>
  <cp:revision>63</cp:revision>
  <dcterms:created xsi:type="dcterms:W3CDTF">2011-10-28T06:19:00Z</dcterms:created>
  <dcterms:modified xsi:type="dcterms:W3CDTF">2011-12-04T18:41:00Z</dcterms:modified>
</cp:coreProperties>
</file>