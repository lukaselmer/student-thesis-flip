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4B59F8">
                  <w:rPr>
                    <w:noProof/>
                    <w:color w:val="4F4F59"/>
                  </w:rPr>
                  <w:t>15. November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F40D8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9078C1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9078C1"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Anforderungen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9078C1" w:rsidP="009078C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7EE59EBE" wp14:editId="4A07CAD8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09113749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09113750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33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3DF8" w:rsidRPr="00F9181E" w:rsidTr="008D5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3DF8" w:rsidRPr="00F9181E" w:rsidRDefault="00613DF8" w:rsidP="008D5883">
            <w:pPr>
              <w:rPr>
                <w:b/>
              </w:rPr>
            </w:pPr>
            <w:r>
              <w:t>26.10</w:t>
            </w:r>
            <w:r w:rsidRPr="00F9181E">
              <w:t>.2011</w:t>
            </w:r>
          </w:p>
        </w:tc>
        <w:tc>
          <w:tcPr>
            <w:tcW w:w="993" w:type="dxa"/>
          </w:tcPr>
          <w:p w:rsidR="00613DF8" w:rsidRPr="00F9181E" w:rsidRDefault="00613DF8" w:rsidP="008D5883">
            <w:r w:rsidRPr="00F9181E">
              <w:t>1.0</w:t>
            </w:r>
          </w:p>
        </w:tc>
        <w:tc>
          <w:tcPr>
            <w:tcW w:w="4674" w:type="dxa"/>
          </w:tcPr>
          <w:p w:rsidR="00613DF8" w:rsidRPr="00F9181E" w:rsidRDefault="00613DF8" w:rsidP="008D5883">
            <w:r w:rsidRPr="00F9181E">
              <w:t>Erste Version des Dokuments</w:t>
            </w:r>
          </w:p>
        </w:tc>
        <w:tc>
          <w:tcPr>
            <w:tcW w:w="2303" w:type="dxa"/>
          </w:tcPr>
          <w:p w:rsidR="00613DF8" w:rsidRPr="00F9181E" w:rsidRDefault="00613DF8" w:rsidP="008D5883">
            <w:proofErr w:type="spellStart"/>
            <w:r>
              <w:t>cheidt</w:t>
            </w:r>
            <w:proofErr w:type="spellEnd"/>
          </w:p>
        </w:tc>
      </w:tr>
      <w:tr w:rsidR="007F1FC9" w:rsidRPr="00F9181E" w:rsidTr="004A47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7F1FC9" w:rsidRPr="00F9181E" w:rsidRDefault="007F1FC9" w:rsidP="004A470B">
            <w:pPr>
              <w:rPr>
                <w:b/>
              </w:rPr>
            </w:pPr>
            <w:r>
              <w:t>28.10</w:t>
            </w:r>
            <w:r w:rsidRPr="00F9181E">
              <w:t>.2011</w:t>
            </w:r>
          </w:p>
        </w:tc>
        <w:tc>
          <w:tcPr>
            <w:tcW w:w="993" w:type="dxa"/>
          </w:tcPr>
          <w:p w:rsidR="007F1FC9" w:rsidRPr="00F9181E" w:rsidRDefault="007F1FC9" w:rsidP="004A470B">
            <w:r>
              <w:t>1.2</w:t>
            </w:r>
          </w:p>
        </w:tc>
        <w:tc>
          <w:tcPr>
            <w:tcW w:w="4674" w:type="dxa"/>
          </w:tcPr>
          <w:p w:rsidR="007F1FC9" w:rsidRPr="00F9181E" w:rsidRDefault="007F1FC9" w:rsidP="004A470B">
            <w:r>
              <w:t>Ergänzungen</w:t>
            </w:r>
          </w:p>
        </w:tc>
        <w:tc>
          <w:tcPr>
            <w:tcW w:w="2303" w:type="dxa"/>
          </w:tcPr>
          <w:p w:rsidR="007F1FC9" w:rsidRPr="00F9181E" w:rsidRDefault="007F1FC9" w:rsidP="004A470B">
            <w:proofErr w:type="spellStart"/>
            <w:r>
              <w:t>dtreichl</w:t>
            </w:r>
            <w:proofErr w:type="spellEnd"/>
          </w:p>
        </w:tc>
      </w:tr>
      <w:tr w:rsidR="00887085" w:rsidRPr="00F9181E" w:rsidTr="00E330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7F1FC9" w:rsidP="005E1B49">
            <w:pPr>
              <w:rPr>
                <w:b/>
              </w:rPr>
            </w:pPr>
            <w:r>
              <w:t>02.11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7F1FC9" w:rsidP="005E1B49">
            <w:r>
              <w:t>1.3</w:t>
            </w:r>
          </w:p>
        </w:tc>
        <w:tc>
          <w:tcPr>
            <w:tcW w:w="4674" w:type="dxa"/>
          </w:tcPr>
          <w:p w:rsidR="00887085" w:rsidRPr="00F9181E" w:rsidRDefault="00613DF8" w:rsidP="007F1FC9">
            <w:r>
              <w:t>Review</w:t>
            </w:r>
          </w:p>
        </w:tc>
        <w:tc>
          <w:tcPr>
            <w:tcW w:w="2303" w:type="dxa"/>
          </w:tcPr>
          <w:p w:rsidR="00887085" w:rsidRPr="00F9181E" w:rsidRDefault="004B59F8" w:rsidP="005E1B49">
            <w:proofErr w:type="spellStart"/>
            <w:r>
              <w:t>d</w:t>
            </w:r>
            <w:r w:rsidR="00613DF8">
              <w:t>treichl</w:t>
            </w:r>
            <w:proofErr w:type="spellEnd"/>
          </w:p>
        </w:tc>
      </w:tr>
      <w:tr w:rsidR="004B59F8" w:rsidRPr="00F9181E" w:rsidTr="00E330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4B59F8" w:rsidRDefault="004B59F8" w:rsidP="005E1B49">
            <w:r>
              <w:t>15.11.2011</w:t>
            </w:r>
          </w:p>
        </w:tc>
        <w:tc>
          <w:tcPr>
            <w:tcW w:w="993" w:type="dxa"/>
          </w:tcPr>
          <w:p w:rsidR="004B59F8" w:rsidRDefault="004B59F8" w:rsidP="005E1B49">
            <w:r>
              <w:t>1.4</w:t>
            </w:r>
          </w:p>
        </w:tc>
        <w:tc>
          <w:tcPr>
            <w:tcW w:w="4674" w:type="dxa"/>
          </w:tcPr>
          <w:p w:rsidR="004B59F8" w:rsidRDefault="004B59F8" w:rsidP="007F1FC9">
            <w:r>
              <w:t>Review</w:t>
            </w:r>
          </w:p>
        </w:tc>
        <w:tc>
          <w:tcPr>
            <w:tcW w:w="2303" w:type="dxa"/>
          </w:tcPr>
          <w:p w:rsidR="004B59F8" w:rsidRDefault="004B59F8" w:rsidP="005E1B49">
            <w:proofErr w:type="spellStart"/>
            <w:r>
              <w:t>lelmer</w:t>
            </w:r>
            <w:proofErr w:type="spellEnd"/>
          </w:p>
        </w:tc>
      </w:tr>
    </w:tbl>
    <w:bookmarkStart w:id="2" w:name="_Toc309113751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975DA5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9113749" w:history="1">
            <w:r w:rsidR="00975DA5" w:rsidRPr="00BB1643">
              <w:rPr>
                <w:rStyle w:val="Hyperlink"/>
                <w:noProof/>
              </w:rPr>
              <w:t>1</w:t>
            </w:r>
            <w:r w:rsidR="00975DA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75DA5" w:rsidRPr="00BB1643">
              <w:rPr>
                <w:rStyle w:val="Hyperlink"/>
                <w:noProof/>
              </w:rPr>
              <w:t>Dokumentinformationen</w:t>
            </w:r>
            <w:r w:rsidR="00975DA5">
              <w:rPr>
                <w:noProof/>
                <w:webHidden/>
              </w:rPr>
              <w:tab/>
            </w:r>
            <w:r w:rsidR="00975DA5">
              <w:rPr>
                <w:noProof/>
                <w:webHidden/>
              </w:rPr>
              <w:fldChar w:fldCharType="begin"/>
            </w:r>
            <w:r w:rsidR="00975DA5">
              <w:rPr>
                <w:noProof/>
                <w:webHidden/>
              </w:rPr>
              <w:instrText xml:space="preserve"> PAGEREF _Toc309113749 \h </w:instrText>
            </w:r>
            <w:r w:rsidR="00975DA5">
              <w:rPr>
                <w:noProof/>
                <w:webHidden/>
              </w:rPr>
            </w:r>
            <w:r w:rsidR="00975DA5">
              <w:rPr>
                <w:noProof/>
                <w:webHidden/>
              </w:rPr>
              <w:fldChar w:fldCharType="separate"/>
            </w:r>
            <w:r w:rsidR="00975DA5">
              <w:rPr>
                <w:noProof/>
                <w:webHidden/>
              </w:rPr>
              <w:t>1</w:t>
            </w:r>
            <w:r w:rsidR="00975DA5"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50" w:history="1">
            <w:r w:rsidRPr="00BB164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51" w:history="1">
            <w:r w:rsidRPr="00BB164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113752" w:history="1">
            <w:r w:rsidRPr="00BB164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53" w:history="1">
            <w:r w:rsidRPr="00BB164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3754" w:history="1">
            <w:r w:rsidRPr="00BB1643">
              <w:rPr>
                <w:rStyle w:val="Hyperlink"/>
                <w:noProof/>
              </w:rPr>
              <w:t>2.1.1</w:t>
            </w:r>
            <w:r>
              <w:rPr>
                <w:noProof/>
                <w:sz w:val="22"/>
              </w:rPr>
              <w:tab/>
            </w:r>
            <w:r w:rsidRPr="00BB1643">
              <w:rPr>
                <w:rStyle w:val="Hyperlink"/>
                <w:noProof/>
              </w:rPr>
              <w:t>Angemessenheit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55" w:history="1">
            <w:r w:rsidRPr="00BB164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3756" w:history="1">
            <w:r w:rsidRPr="00BB1643">
              <w:rPr>
                <w:rStyle w:val="Hyperlink"/>
                <w:noProof/>
              </w:rPr>
              <w:t>2.2.1</w:t>
            </w:r>
            <w:r>
              <w:rPr>
                <w:noProof/>
                <w:sz w:val="22"/>
              </w:rPr>
              <w:tab/>
            </w:r>
            <w:r w:rsidRPr="00BB1643">
              <w:rPr>
                <w:rStyle w:val="Hyperlink"/>
                <w:noProof/>
              </w:rPr>
              <w:t>Fehlertoleranz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57" w:history="1">
            <w:r w:rsidRPr="00BB164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3758" w:history="1">
            <w:r w:rsidRPr="00BB1643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BB1643">
              <w:rPr>
                <w:rStyle w:val="Hyperlink"/>
                <w:noProof/>
              </w:rPr>
              <w:t>Verständlichkeit &amp; Erlernbarkeit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3759" w:history="1">
            <w:r w:rsidRPr="00BB1643">
              <w:rPr>
                <w:rStyle w:val="Hyperlink"/>
                <w:noProof/>
              </w:rPr>
              <w:t>2.3.2</w:t>
            </w:r>
            <w:r>
              <w:rPr>
                <w:noProof/>
                <w:sz w:val="22"/>
              </w:rPr>
              <w:tab/>
            </w:r>
            <w:r w:rsidRPr="00BB1643">
              <w:rPr>
                <w:rStyle w:val="Hyperlink"/>
                <w:noProof/>
              </w:rPr>
              <w:t>Bedienbarkeit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3760" w:history="1">
            <w:r w:rsidRPr="00BB1643">
              <w:rPr>
                <w:rStyle w:val="Hyperlink"/>
                <w:noProof/>
              </w:rPr>
              <w:t>2.3.3</w:t>
            </w:r>
            <w:r>
              <w:rPr>
                <w:noProof/>
                <w:sz w:val="22"/>
              </w:rPr>
              <w:tab/>
            </w:r>
            <w:r w:rsidRPr="00BB1643">
              <w:rPr>
                <w:rStyle w:val="Hyperlink"/>
                <w:noProof/>
              </w:rPr>
              <w:t>Attraktivität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61" w:history="1">
            <w:r w:rsidRPr="00BB164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309113762" w:history="1">
            <w:r w:rsidRPr="00BB1643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BB1643">
              <w:rPr>
                <w:rStyle w:val="Hyperlink"/>
                <w:noProof/>
              </w:rPr>
              <w:t>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63" w:history="1">
            <w:r w:rsidRPr="00BB1643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9113764" w:history="1">
            <w:r w:rsidRPr="00BB1643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Wartbarkeit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113765" w:history="1">
            <w:r w:rsidRPr="00BB164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DA5" w:rsidRDefault="00975DA5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9113766" w:history="1">
            <w:r w:rsidRPr="00BB164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BB1643">
              <w:rPr>
                <w:rStyle w:val="Hyperlink"/>
                <w:noProof/>
              </w:rPr>
              <w:t>Zugänglichkeit (Accessibility)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3A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E2A2E" w:rsidRDefault="00AE2A2E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A06B4F" w:rsidRDefault="00D903AC" w:rsidP="00D903AC">
      <w:pPr>
        <w:pStyle w:val="Heading1"/>
      </w:pPr>
      <w:bookmarkStart w:id="3" w:name="_Toc309113752"/>
      <w:r>
        <w:lastRenderedPageBreak/>
        <w:t>Nichtfunktionale Anforderungen</w:t>
      </w:r>
      <w:bookmarkEnd w:id="3"/>
    </w:p>
    <w:p w:rsidR="00BC7DC8" w:rsidRPr="00BC7DC8" w:rsidRDefault="009C0035" w:rsidP="00BC7DC8">
      <w:r>
        <w:t>Die</w:t>
      </w:r>
      <w:r w:rsidR="00BC7DC8">
        <w:t xml:space="preserve"> nichtfunktionale</w:t>
      </w:r>
      <w:r>
        <w:t>n</w:t>
      </w:r>
      <w:r w:rsidR="00BC7DC8">
        <w:t xml:space="preserve"> Anforderungen lassen sic</w:t>
      </w:r>
      <w:r w:rsidR="00304E67">
        <w:t>h</w:t>
      </w:r>
      <w:r w:rsidR="00AC55DB">
        <w:t xml:space="preserve"> zum Teil</w:t>
      </w:r>
      <w:r w:rsidR="00304E67">
        <w:t xml:space="preserve"> aus den User Stories ableiten</w:t>
      </w:r>
      <w:r w:rsidR="00DE6631">
        <w:t>.</w:t>
      </w:r>
      <w:r w:rsidR="00AC55DB">
        <w:t xml:space="preserve"> Einige Anforderungen, wie z.B. die Wartbarkeit, können jedoch nicht daraus abgeleitet werden. Deshalb ist es notwendig, diese in diesem Dokument festzuhalten.</w:t>
      </w:r>
    </w:p>
    <w:p w:rsidR="00D903AC" w:rsidRPr="004A0A14" w:rsidRDefault="004C74AF" w:rsidP="004A0A14">
      <w:pPr>
        <w:pStyle w:val="Heading2"/>
      </w:pPr>
      <w:bookmarkStart w:id="4" w:name="_Toc309113753"/>
      <w:r w:rsidRPr="004A0A14">
        <w:t>Funktional</w:t>
      </w:r>
      <w:bookmarkStart w:id="5" w:name="_GoBack"/>
      <w:bookmarkEnd w:id="5"/>
      <w:r w:rsidRPr="004A0A14">
        <w:t>ität</w:t>
      </w:r>
      <w:bookmarkEnd w:id="4"/>
    </w:p>
    <w:p w:rsidR="004C74AF" w:rsidRDefault="004C74AF" w:rsidP="004A0A14">
      <w:pPr>
        <w:pStyle w:val="Heading3"/>
      </w:pPr>
      <w:bookmarkStart w:id="6" w:name="_Toc309113754"/>
      <w:r w:rsidRPr="004A0A14">
        <w:t>Angemessenheit</w:t>
      </w:r>
      <w:bookmarkEnd w:id="6"/>
    </w:p>
    <w:p w:rsidR="002303D2" w:rsidRDefault="00880C70" w:rsidP="004A0A14">
      <w:r>
        <w:t>Die Zeit, während der ein Anwender die Applikation benutz, ist kurz. D</w:t>
      </w:r>
      <w:r w:rsidR="002303D2">
        <w:t xml:space="preserve">ie Software </w:t>
      </w:r>
      <w:r w:rsidR="00E26875">
        <w:t>soll</w:t>
      </w:r>
      <w:r>
        <w:t xml:space="preserve"> </w:t>
      </w:r>
      <w:r w:rsidR="001A7C8C">
        <w:t xml:space="preserve">für ihren Zweck </w:t>
      </w:r>
      <w:r w:rsidR="00D77BBE">
        <w:t xml:space="preserve">der Bereitstellung von Informationen über bisherige Projekte der </w:t>
      </w:r>
      <w:proofErr w:type="spellStart"/>
      <w:r w:rsidR="00D77BBE">
        <w:t>Zühlke</w:t>
      </w:r>
      <w:proofErr w:type="spellEnd"/>
      <w:r w:rsidR="00D77BBE">
        <w:t xml:space="preserve"> Engineering AG </w:t>
      </w:r>
      <w:r w:rsidR="001A7C8C">
        <w:t>und auch zur Unterhaltung</w:t>
      </w:r>
      <w:r w:rsidR="00E26875">
        <w:t xml:space="preserve"> während einer kurzen Zeitdauer</w:t>
      </w:r>
      <w:r w:rsidR="001A7C8C">
        <w:t xml:space="preserve"> </w:t>
      </w:r>
      <w:r w:rsidR="00D77BBE">
        <w:t>g</w:t>
      </w:r>
      <w:r w:rsidR="002303D2">
        <w:t>ut geeignet</w:t>
      </w:r>
      <w:r w:rsidR="00E26875">
        <w:t xml:space="preserve"> sein</w:t>
      </w:r>
      <w:r w:rsidR="002303D2">
        <w:t>.</w:t>
      </w:r>
      <w:r w:rsidR="00E26875">
        <w:t xml:space="preserve"> Darum soll sie eine Funktionalität mit einer begrenzten Anzahl an Funktionen zur Verfügung stellen</w:t>
      </w:r>
      <w:r w:rsidR="00EE0615">
        <w:t xml:space="preserve"> (browsen, </w:t>
      </w:r>
      <w:r w:rsidR="00E04D23">
        <w:t>filtern</w:t>
      </w:r>
      <w:r w:rsidR="00EE0615">
        <w:t xml:space="preserve">, </w:t>
      </w:r>
      <w:r w:rsidR="00872DCC">
        <w:t>lesen</w:t>
      </w:r>
      <w:r w:rsidR="00E04D23">
        <w:t>)</w:t>
      </w:r>
      <w:r w:rsidR="00E26875">
        <w:t>.</w:t>
      </w:r>
    </w:p>
    <w:p w:rsidR="004C74AF" w:rsidRPr="00A378EA" w:rsidRDefault="004C74AF" w:rsidP="004C74AF">
      <w:pPr>
        <w:pStyle w:val="Heading2"/>
      </w:pPr>
      <w:bookmarkStart w:id="7" w:name="_Toc309113755"/>
      <w:r w:rsidRPr="00A378EA">
        <w:t>Zuverlässigkeit</w:t>
      </w:r>
      <w:bookmarkEnd w:id="7"/>
    </w:p>
    <w:p w:rsidR="00B358BE" w:rsidRDefault="00B358BE" w:rsidP="00B358BE">
      <w:pPr>
        <w:pStyle w:val="Heading3"/>
      </w:pPr>
      <w:bookmarkStart w:id="8" w:name="_Toc309113756"/>
      <w:r w:rsidRPr="00A378EA">
        <w:t>Fehlertoleranz</w:t>
      </w:r>
      <w:bookmarkEnd w:id="8"/>
    </w:p>
    <w:p w:rsidR="00B358BE" w:rsidRPr="00B358BE" w:rsidRDefault="00641110" w:rsidP="004C74AF">
      <w:r>
        <w:t xml:space="preserve">Es soll offensichtlich sein, bei welchen </w:t>
      </w:r>
      <w:r w:rsidR="004D3C3F">
        <w:t>Bildschirm-</w:t>
      </w:r>
      <w:r>
        <w:t xml:space="preserve">Elementen durch Touch eine Reaktion erzeugt werden kann. </w:t>
      </w:r>
      <w:r w:rsidR="00CB3477">
        <w:t>Wird ein Element berührt, welches nicht bedienbar ist</w:t>
      </w:r>
      <w:r>
        <w:t xml:space="preserve">, so weist </w:t>
      </w:r>
      <w:r w:rsidR="004D3C3F">
        <w:t>dies</w:t>
      </w:r>
      <w:r>
        <w:t xml:space="preserve">es den Nutzer </w:t>
      </w:r>
      <w:r w:rsidR="004D3C3F">
        <w:t xml:space="preserve">durch eine Animation </w:t>
      </w:r>
      <w:r>
        <w:t xml:space="preserve">optisch </w:t>
      </w:r>
      <w:r w:rsidR="004D3C3F">
        <w:t xml:space="preserve">darauf </w:t>
      </w:r>
      <w:r>
        <w:t>hin.</w:t>
      </w:r>
    </w:p>
    <w:p w:rsidR="00456D39" w:rsidRDefault="00456D39" w:rsidP="00456D39">
      <w:pPr>
        <w:pStyle w:val="Heading2"/>
      </w:pPr>
      <w:bookmarkStart w:id="9" w:name="_Toc309113757"/>
      <w:r>
        <w:t>Benutzbarkeit</w:t>
      </w:r>
      <w:bookmarkEnd w:id="9"/>
    </w:p>
    <w:p w:rsidR="00456D39" w:rsidRDefault="00456D39" w:rsidP="001137B6">
      <w:pPr>
        <w:pStyle w:val="Heading3"/>
      </w:pPr>
      <w:bookmarkStart w:id="10" w:name="_Toc309113758"/>
      <w:r>
        <w:t>Verständlichkeit</w:t>
      </w:r>
      <w:r w:rsidR="001137B6">
        <w:t xml:space="preserve"> &amp; Erlernbarkeit</w:t>
      </w:r>
      <w:bookmarkEnd w:id="10"/>
    </w:p>
    <w:p w:rsidR="00F312A4" w:rsidRDefault="00F312A4" w:rsidP="00F312A4">
      <w:r>
        <w:t>Durch die begrenzte Zeit, die der Nutzer vor der Ap</w:t>
      </w:r>
      <w:r w:rsidR="004D3C3F">
        <w:t xml:space="preserve">plikation verbringt, muss diese </w:t>
      </w:r>
      <w:r w:rsidR="00E26875">
        <w:t>einfach</w:t>
      </w:r>
      <w:r w:rsidR="004D3C3F">
        <w:t xml:space="preserve"> </w:t>
      </w:r>
      <w:r w:rsidR="00E26875">
        <w:t>benutzbar</w:t>
      </w:r>
      <w:r w:rsidR="004D3C3F">
        <w:t xml:space="preserve"> sein</w:t>
      </w:r>
      <w:r>
        <w:t>.</w:t>
      </w:r>
      <w:r w:rsidR="00F415B7">
        <w:t xml:space="preserve"> Die</w:t>
      </w:r>
      <w:r w:rsidR="004D3C3F">
        <w:t xml:space="preserve"> Bedienung</w:t>
      </w:r>
      <w:r w:rsidR="00F415B7">
        <w:t xml:space="preserve"> soll vor allem ohne </w:t>
      </w:r>
      <w:r w:rsidR="004D3C3F">
        <w:t xml:space="preserve">Benötigung von </w:t>
      </w:r>
      <w:r w:rsidR="00F415B7">
        <w:t>Hilfsmittel</w:t>
      </w:r>
      <w:r w:rsidR="004D3C3F">
        <w:t>n</w:t>
      </w:r>
      <w:r w:rsidR="00F415B7">
        <w:t xml:space="preserve"> wie Benutzerhandbücher geschehen.</w:t>
      </w:r>
      <w:r w:rsidR="00A2435E">
        <w:t xml:space="preserve"> Viel eher soll der </w:t>
      </w:r>
      <w:r w:rsidR="006546E7">
        <w:t>Nutzer mit jede</w:t>
      </w:r>
      <w:r w:rsidR="00E26875">
        <w:t>r</w:t>
      </w:r>
      <w:r w:rsidR="006546E7">
        <w:t xml:space="preserve"> </w:t>
      </w:r>
      <w:r w:rsidR="00E26875">
        <w:t>Berührung des Tisches</w:t>
      </w:r>
      <w:r w:rsidR="006546E7">
        <w:t xml:space="preserve"> etwas N</w:t>
      </w:r>
      <w:r w:rsidR="00636F03">
        <w:t>eues lernen</w:t>
      </w:r>
      <w:r w:rsidR="00A2435E">
        <w:t xml:space="preserve"> </w:t>
      </w:r>
      <w:r w:rsidR="00636F03">
        <w:t>u</w:t>
      </w:r>
      <w:r w:rsidR="00A2435E">
        <w:t xml:space="preserve">nd </w:t>
      </w:r>
      <w:r w:rsidR="004D3C3F">
        <w:t xml:space="preserve">dieses sogleich </w:t>
      </w:r>
      <w:r w:rsidR="00E26875">
        <w:t>anwenden</w:t>
      </w:r>
      <w:r w:rsidR="00A2435E">
        <w:t xml:space="preserve"> könne</w:t>
      </w:r>
      <w:r w:rsidR="00636F03">
        <w:t>n</w:t>
      </w:r>
      <w:r w:rsidR="00A2435E">
        <w:t>.</w:t>
      </w:r>
    </w:p>
    <w:p w:rsidR="00E04D23" w:rsidRPr="00F312A4" w:rsidRDefault="00E04D23" w:rsidP="00F312A4">
      <w:r>
        <w:t>Ein technisch affiner Benutzer soll innerhalb von 5 Minuten die Software so bedienen können, dass er durch die Project Notes browsen kann und filtern kann.</w:t>
      </w:r>
    </w:p>
    <w:p w:rsidR="00456D39" w:rsidRDefault="00456D39" w:rsidP="001137B6">
      <w:pPr>
        <w:pStyle w:val="Heading3"/>
      </w:pPr>
      <w:bookmarkStart w:id="11" w:name="_Toc309113759"/>
      <w:r>
        <w:t>Bedienbarkeit</w:t>
      </w:r>
      <w:bookmarkEnd w:id="11"/>
    </w:p>
    <w:p w:rsidR="001137B6" w:rsidRDefault="00C259F4" w:rsidP="001137B6">
      <w:r>
        <w:t xml:space="preserve">Die Bedienung soll einfach und intuitiv sein. Die einzelnen Komponenten sollen einfach erreichbar sein und über eine genügend grosse </w:t>
      </w:r>
      <w:r w:rsidR="00C03E03">
        <w:t>F</w:t>
      </w:r>
      <w:r>
        <w:t>läche verfügen</w:t>
      </w:r>
      <w:r w:rsidR="00420BF8">
        <w:t>, damit sie anklickbar sind</w:t>
      </w:r>
      <w:r>
        <w:t>.</w:t>
      </w:r>
    </w:p>
    <w:p w:rsidR="00FD21D0" w:rsidRDefault="00FD21D0" w:rsidP="001137B6">
      <w:r>
        <w:t xml:space="preserve">Der </w:t>
      </w:r>
      <w:proofErr w:type="spellStart"/>
      <w:r>
        <w:t>Surface</w:t>
      </w:r>
      <w:proofErr w:type="spellEnd"/>
      <w:r>
        <w:t xml:space="preserve"> soll zudem periodisch</w:t>
      </w:r>
      <w:r w:rsidR="00585FDE">
        <w:t xml:space="preserve"> (minimal wöchentlich)</w:t>
      </w:r>
      <w:r>
        <w:t xml:space="preserve"> gereinigt werden, </w:t>
      </w:r>
      <w:r w:rsidR="00586F18">
        <w:t>um die Oberflächenverschmutzung</w:t>
      </w:r>
      <w:r w:rsidR="001D27B0">
        <w:t xml:space="preserve"> </w:t>
      </w:r>
      <w:r w:rsidR="00C73777">
        <w:t>infolge der Berührungen</w:t>
      </w:r>
      <w:r>
        <w:t xml:space="preserve"> zu entfernen.</w:t>
      </w:r>
    </w:p>
    <w:p w:rsidR="00BE48D3" w:rsidRDefault="00BE48D3" w:rsidP="00BE48D3">
      <w:pPr>
        <w:pStyle w:val="Heading3"/>
      </w:pPr>
      <w:bookmarkStart w:id="12" w:name="_Toc309113760"/>
      <w:r>
        <w:t>Attraktivität</w:t>
      </w:r>
      <w:bookmarkEnd w:id="12"/>
    </w:p>
    <w:p w:rsidR="00BE48D3" w:rsidRPr="00BE48D3" w:rsidRDefault="009E0E78" w:rsidP="00BE48D3">
      <w:r>
        <w:t>Die Applikation</w:t>
      </w:r>
      <w:r w:rsidR="00BE48D3">
        <w:t xml:space="preserve"> soll auf</w:t>
      </w:r>
      <w:r w:rsidR="00A3248D">
        <w:t xml:space="preserve"> den Nutzer ansprechend wirken und ihn dadurch dazu verführen, sic</w:t>
      </w:r>
      <w:r w:rsidR="00A378EA">
        <w:t>h mit der Anwendung auseinanderzu</w:t>
      </w:r>
      <w:r w:rsidR="00A3248D">
        <w:t xml:space="preserve">setzen. </w:t>
      </w:r>
      <w:r>
        <w:t>Gerade bei kurzer Nutzung ist der erste Eindruck entscheidend.</w:t>
      </w:r>
    </w:p>
    <w:p w:rsidR="00456D39" w:rsidRDefault="005D0658" w:rsidP="005D0658">
      <w:pPr>
        <w:pStyle w:val="Heading2"/>
      </w:pPr>
      <w:bookmarkStart w:id="13" w:name="_Toc309113761"/>
      <w:r>
        <w:t>Effizienz</w:t>
      </w:r>
      <w:bookmarkEnd w:id="13"/>
    </w:p>
    <w:p w:rsidR="005D0658" w:rsidRDefault="005D0658" w:rsidP="007D3AE9">
      <w:pPr>
        <w:pStyle w:val="Heading3"/>
      </w:pPr>
      <w:bookmarkStart w:id="14" w:name="_Toc309113762"/>
      <w:r>
        <w:t>Zeitverhalten</w:t>
      </w:r>
      <w:bookmarkEnd w:id="14"/>
    </w:p>
    <w:p w:rsidR="00AE2A2E" w:rsidRDefault="00A711E6">
      <w:pPr>
        <w:rPr>
          <w:rFonts w:asciiTheme="majorHAnsi" w:hAnsiTheme="majorHAnsi"/>
          <w:b/>
          <w:color w:val="4F4F59"/>
          <w:spacing w:val="15"/>
          <w:sz w:val="22"/>
          <w:szCs w:val="22"/>
        </w:rPr>
      </w:pPr>
      <w:r>
        <w:lastRenderedPageBreak/>
        <w:t>Durch den begrenzten Zeitrahmen</w:t>
      </w:r>
      <w:r w:rsidR="00E15698">
        <w:t xml:space="preserve"> soll</w:t>
      </w:r>
      <w:r>
        <w:t xml:space="preserve"> es</w:t>
      </w:r>
      <w:r w:rsidR="00C7169E">
        <w:t xml:space="preserve"> einem technisch affinen Benutzer</w:t>
      </w:r>
      <w:r w:rsidR="007D3AE9">
        <w:t xml:space="preserve"> </w:t>
      </w:r>
      <w:r w:rsidR="00C7169E">
        <w:t>innerhalb von 3 Minuten</w:t>
      </w:r>
      <w:r w:rsidR="007D3AE9">
        <w:t xml:space="preserve"> möglich sein, ein gewünschtes Projekt oder </w:t>
      </w:r>
      <w:r w:rsidR="00A378EA">
        <w:t xml:space="preserve">einen gewünschten </w:t>
      </w:r>
      <w:r w:rsidR="007D3AE9">
        <w:t>Themenbereich zu finden</w:t>
      </w:r>
      <w:r w:rsidR="00943D8C">
        <w:t xml:space="preserve"> um </w:t>
      </w:r>
      <w:r w:rsidR="00823A29">
        <w:t>sich mit diesem auseinandersetzen</w:t>
      </w:r>
      <w:r w:rsidR="00943D8C">
        <w:t xml:space="preserve"> zu können</w:t>
      </w:r>
      <w:r w:rsidR="00C44E49">
        <w:t>.</w:t>
      </w:r>
      <w:bookmarkStart w:id="15" w:name="_Ref307414958"/>
      <w:bookmarkStart w:id="16" w:name="_Ref307414961"/>
    </w:p>
    <w:p w:rsidR="005D0658" w:rsidRDefault="005D0658" w:rsidP="005D0658">
      <w:pPr>
        <w:pStyle w:val="Heading2"/>
      </w:pPr>
      <w:bookmarkStart w:id="17" w:name="_Toc309113763"/>
      <w:r w:rsidRPr="004A0A14">
        <w:t>Änderbarkeit</w:t>
      </w:r>
      <w:bookmarkEnd w:id="15"/>
      <w:bookmarkEnd w:id="16"/>
      <w:bookmarkEnd w:id="17"/>
    </w:p>
    <w:p w:rsidR="00844B7D" w:rsidRDefault="00844B7D" w:rsidP="00844B7D">
      <w:r>
        <w:t xml:space="preserve">Die Software soll für </w:t>
      </w:r>
      <w:proofErr w:type="spellStart"/>
      <w:r>
        <w:t>Zühlke</w:t>
      </w:r>
      <w:proofErr w:type="spellEnd"/>
      <w:r>
        <w:t xml:space="preserve"> möglichst einfach </w:t>
      </w:r>
      <w:r>
        <w:t>änderbar</w:t>
      </w:r>
      <w:r>
        <w:t xml:space="preserve"> sein. Deshalb soll auf die Codequalität geachtet werden, wobei </w:t>
      </w:r>
      <w:proofErr w:type="spellStart"/>
      <w:r>
        <w:t>ReSharper</w:t>
      </w:r>
      <w:proofErr w:type="spellEnd"/>
      <w:r>
        <w:t xml:space="preserve"> genutzt wird, um die Qualität zu prüfen (orange Markierungen auf der rechten Seite des Editors). Es sollen im Schnitt maximal 3 solche orangen Markierungen pro C# Datei (.</w:t>
      </w:r>
      <w:proofErr w:type="spellStart"/>
      <w:r>
        <w:t>cs</w:t>
      </w:r>
      <w:proofErr w:type="spellEnd"/>
      <w:r>
        <w:t>) erscheinen.</w:t>
      </w:r>
    </w:p>
    <w:p w:rsidR="00844B7D" w:rsidRPr="00844B7D" w:rsidRDefault="00844B7D" w:rsidP="00844B7D">
      <w:r>
        <w:t xml:space="preserve">Zusätzlich sollen die Code </w:t>
      </w:r>
      <w:proofErr w:type="spellStart"/>
      <w:r>
        <w:t>Metriken</w:t>
      </w:r>
      <w:proofErr w:type="spellEnd"/>
      <w:r>
        <w:t xml:space="preserve"> beachtet werden. Ziel ist es, einen „</w:t>
      </w:r>
      <w:proofErr w:type="spellStart"/>
      <w:r>
        <w:t>Maintainability</w:t>
      </w:r>
      <w:proofErr w:type="spellEnd"/>
      <w:r>
        <w:t xml:space="preserve"> Index“ [microsoft11.2] von mindestens 50% zu erreichen. Ausnahmen können mündlich begründet werden.</w:t>
      </w:r>
    </w:p>
    <w:p w:rsidR="00AC55DB" w:rsidRDefault="00AC55DB" w:rsidP="00AC55DB">
      <w:pPr>
        <w:pStyle w:val="Heading2"/>
      </w:pPr>
      <w:bookmarkStart w:id="18" w:name="_Toc309113764"/>
      <w:r>
        <w:t>Wartbarkeit</w:t>
      </w:r>
      <w:bookmarkEnd w:id="18"/>
    </w:p>
    <w:p w:rsidR="00844B7D" w:rsidRDefault="005163FB" w:rsidP="00B63B75">
      <w:r>
        <w:t>Um die Software möglichst einfach warten zu können, so sollen die Kategorien dynamisch anpassbar sein. Dafür soll ein Tab-getrenntes Textdokument zur Konfiguration der anzuzeigenden Tags bereitgestellt werden.</w:t>
      </w:r>
      <w:r w:rsidR="00B63B75">
        <w:t xml:space="preserve"> Das Textfile soll in ein Tabellenkalkulationsprogramm (z.B. Excel) importiert werden können und nach den Änderungen wieder in ein Textdokument abgespeichert werden können.</w:t>
      </w:r>
    </w:p>
    <w:p w:rsidR="00844B7D" w:rsidRDefault="00844B7D" w:rsidP="00AC55DB"/>
    <w:p w:rsidR="00C82DC5" w:rsidRPr="00943D8C" w:rsidRDefault="00C82DC5" w:rsidP="00AC55DB">
      <w:r>
        <w:br w:type="page"/>
      </w:r>
    </w:p>
    <w:p w:rsidR="0060330A" w:rsidRDefault="0060330A" w:rsidP="0060330A">
      <w:pPr>
        <w:pStyle w:val="Heading1"/>
      </w:pPr>
      <w:bookmarkStart w:id="19" w:name="_Toc309113765"/>
      <w:r>
        <w:lastRenderedPageBreak/>
        <w:t xml:space="preserve">Design </w:t>
      </w:r>
      <w:proofErr w:type="spellStart"/>
      <w:r>
        <w:t>Constraints</w:t>
      </w:r>
      <w:bookmarkEnd w:id="19"/>
      <w:proofErr w:type="spellEnd"/>
    </w:p>
    <w:p w:rsidR="00CB3344" w:rsidRDefault="0069221F" w:rsidP="0069221F">
      <w:r>
        <w:t xml:space="preserve">Vorgegeben ist als Hardware der </w:t>
      </w:r>
      <w:proofErr w:type="spellStart"/>
      <w:r>
        <w:t>Surface</w:t>
      </w:r>
      <w:proofErr w:type="spellEnd"/>
      <w:r>
        <w:t xml:space="preserve"> 2</w:t>
      </w:r>
      <w:r w:rsidR="009256C6">
        <w:t>.0</w:t>
      </w:r>
      <w:r w:rsidR="00C11872">
        <w:t xml:space="preserve"> </w:t>
      </w:r>
      <w:r w:rsidR="00492313">
        <w:t xml:space="preserve">Tisch der </w:t>
      </w:r>
      <w:r w:rsidR="00492313" w:rsidRPr="00BC05FB">
        <w:t>Microsoft Corporation</w:t>
      </w:r>
      <w:r w:rsidR="00C11872">
        <w:t xml:space="preserve">. </w:t>
      </w:r>
      <w:r w:rsidR="00157C14">
        <w:t>Durch die Verwendung dieser Hardware i</w:t>
      </w:r>
      <w:r w:rsidR="00F14338">
        <w:t>st auch die Software-Plattform</w:t>
      </w:r>
      <w:r w:rsidR="00157C14">
        <w:t xml:space="preserve"> a</w:t>
      </w:r>
      <w:r w:rsidR="00CB3344">
        <w:t>utomatisch auf .Net beschränkt.</w:t>
      </w:r>
    </w:p>
    <w:p w:rsidR="00CB3344" w:rsidRDefault="00AE5949" w:rsidP="0069221F">
      <w:r>
        <w:t xml:space="preserve">Die </w:t>
      </w:r>
      <w:proofErr w:type="spellStart"/>
      <w:r>
        <w:t>Zühlke</w:t>
      </w:r>
      <w:proofErr w:type="spellEnd"/>
      <w:r>
        <w:t xml:space="preserve"> Engineering AG </w:t>
      </w:r>
      <w:r w:rsidR="00C82DC5">
        <w:t>wünscht sich, dass möglichst wenig Aufwand für den Unterhalt des</w:t>
      </w:r>
      <w:r>
        <w:t xml:space="preserve"> Tisch</w:t>
      </w:r>
      <w:r w:rsidR="00C82DC5">
        <w:t>es nötig sein wird</w:t>
      </w:r>
      <w:r>
        <w:t xml:space="preserve">. Daher </w:t>
      </w:r>
      <w:r w:rsidR="00C82DC5">
        <w:t>wird mit Project Notes im Originalf</w:t>
      </w:r>
      <w:r>
        <w:t>ormat</w:t>
      </w:r>
      <w:r w:rsidR="00C82DC5">
        <w:t xml:space="preserve"> PDF gearbeitet</w:t>
      </w:r>
      <w:r>
        <w:t>.</w:t>
      </w:r>
      <w:r w:rsidR="00C02C16">
        <w:t xml:space="preserve"> </w:t>
      </w:r>
      <w:r w:rsidR="001306D3">
        <w:t xml:space="preserve">Das davon abzuleitende XPS-Dokument und ein </w:t>
      </w:r>
      <w:r w:rsidR="00C82DC5">
        <w:t xml:space="preserve">aus dem XPS-Dokument extrahierter </w:t>
      </w:r>
      <w:r w:rsidR="001306D3">
        <w:t xml:space="preserve">Bildausschnitt </w:t>
      </w:r>
      <w:r w:rsidR="00C82DC5">
        <w:t>werden</w:t>
      </w:r>
      <w:r w:rsidR="001306D3">
        <w:t xml:space="preserve"> vo</w:t>
      </w:r>
      <w:r w:rsidR="00C82DC5">
        <w:t>n</w:t>
      </w:r>
      <w:r w:rsidR="001306D3">
        <w:t xml:space="preserve"> der Applikation automatis</w:t>
      </w:r>
      <w:r w:rsidR="00C82DC5">
        <w:t>ch erstellt</w:t>
      </w:r>
      <w:r w:rsidR="001306D3">
        <w:t>.</w:t>
      </w:r>
    </w:p>
    <w:p w:rsidR="005C7F61" w:rsidRDefault="005C7F61" w:rsidP="0069221F">
      <w:r>
        <w:t>Die Ober- und Unterkategorien</w:t>
      </w:r>
      <w:r w:rsidR="00C82DC5">
        <w:t>, die</w:t>
      </w:r>
      <w:r>
        <w:t xml:space="preserve"> zu einer Project Note</w:t>
      </w:r>
      <w:r w:rsidR="00C82DC5">
        <w:t xml:space="preserve"> gehören,</w:t>
      </w:r>
      <w:r>
        <w:t xml:space="preserve"> sind ebenfall</w:t>
      </w:r>
      <w:r w:rsidR="007C6FDD">
        <w:t xml:space="preserve">s </w:t>
      </w:r>
      <w:r w:rsidR="00671AFC">
        <w:t xml:space="preserve">über die Metadaten </w:t>
      </w:r>
      <w:r w:rsidR="007C6FDD">
        <w:t>vordefiniert.</w:t>
      </w:r>
      <w:r>
        <w:t xml:space="preserve"> </w:t>
      </w:r>
      <w:r w:rsidR="00562FE9">
        <w:t xml:space="preserve">Diese können </w:t>
      </w:r>
      <w:r w:rsidR="00826E05">
        <w:t xml:space="preserve">von der Applikation </w:t>
      </w:r>
      <w:r w:rsidR="00562FE9">
        <w:t>aggregiert oder g</w:t>
      </w:r>
      <w:r w:rsidR="00D8526F">
        <w:t>egebenenfalls ignoriert werden.</w:t>
      </w:r>
    </w:p>
    <w:p w:rsidR="00697B43" w:rsidRDefault="00697B43">
      <w:pPr>
        <w:rPr>
          <w:rFonts w:asciiTheme="majorHAnsi" w:hAnsiTheme="majorHAnsi"/>
          <w:b/>
          <w:bCs/>
          <w:color w:val="4F4F59"/>
          <w:spacing w:val="15"/>
          <w:sz w:val="24"/>
          <w:szCs w:val="22"/>
        </w:rPr>
      </w:pPr>
      <w:r>
        <w:br w:type="page"/>
      </w:r>
    </w:p>
    <w:p w:rsidR="0009232E" w:rsidRPr="007A255C" w:rsidRDefault="00697B43" w:rsidP="007A255C">
      <w:pPr>
        <w:pStyle w:val="Heading1"/>
      </w:pPr>
      <w:bookmarkStart w:id="20" w:name="_Toc309113766"/>
      <w:r>
        <w:lastRenderedPageBreak/>
        <w:t>Zugänglichkeit (</w:t>
      </w:r>
      <w:proofErr w:type="spellStart"/>
      <w:r>
        <w:t>Accessi</w:t>
      </w:r>
      <w:r w:rsidR="0009232E" w:rsidRPr="007A255C">
        <w:t>bility</w:t>
      </w:r>
      <w:proofErr w:type="spellEnd"/>
      <w:r w:rsidR="0009232E" w:rsidRPr="007A255C">
        <w:t>)</w:t>
      </w:r>
      <w:bookmarkEnd w:id="20"/>
    </w:p>
    <w:p w:rsidR="0009232E" w:rsidRDefault="005A4F66" w:rsidP="0009232E">
      <w:r>
        <w:t xml:space="preserve">Der </w:t>
      </w:r>
      <w:proofErr w:type="spellStart"/>
      <w:r>
        <w:t>Surface</w:t>
      </w:r>
      <w:proofErr w:type="spellEnd"/>
      <w:r>
        <w:t xml:space="preserve"> Tisch ist ein </w:t>
      </w:r>
      <w:proofErr w:type="spellStart"/>
      <w:r>
        <w:t>Multitouch</w:t>
      </w:r>
      <w:proofErr w:type="spellEnd"/>
      <w:r>
        <w:t xml:space="preserve"> Gerät und wird daher </w:t>
      </w:r>
      <w:r w:rsidR="00697B43">
        <w:t>mit den Hä</w:t>
      </w:r>
      <w:r>
        <w:t>nd</w:t>
      </w:r>
      <w:r w:rsidR="00697B43">
        <w:t>en</w:t>
      </w:r>
      <w:r>
        <w:t xml:space="preserve"> bedient. </w:t>
      </w:r>
      <w:r w:rsidR="00533736">
        <w:t>Die Applikation ist</w:t>
      </w:r>
      <w:r w:rsidR="00516800">
        <w:t xml:space="preserve"> deshalb</w:t>
      </w:r>
      <w:r w:rsidR="00533736">
        <w:t xml:space="preserve"> nicht darauf ausgerichtet, mit einer Tastat</w:t>
      </w:r>
      <w:r w:rsidR="00B1233F">
        <w:t xml:space="preserve">ur oder sonstigen Eingabegeräten </w:t>
      </w:r>
      <w:r w:rsidR="008F254E">
        <w:t>benutzbar</w:t>
      </w:r>
      <w:r w:rsidR="00C0602D">
        <w:t xml:space="preserve"> zu sein.</w:t>
      </w:r>
      <w:r w:rsidR="00ED3479">
        <w:br/>
      </w:r>
      <w:r w:rsidR="002D7165">
        <w:t xml:space="preserve">Eines der Hauptmerkmale von Project Flip 2.0 ist das Lesen einer Project Note. </w:t>
      </w:r>
      <w:r w:rsidR="00F4593A">
        <w:t>Durch diese zentrale Rolle kann die Applikation nicht von Menschen mit einer S</w:t>
      </w:r>
      <w:r w:rsidR="00D6409F">
        <w:t>ehbehinderung verwendet werden.</w:t>
      </w:r>
      <w:r w:rsidR="0004292F">
        <w:t xml:space="preserve"> Zwar könnte eine Project Note mit einer Vorlese-Anwendung vorgetragen werden, aber die Navigation kann damit nicht gelöst werden.</w:t>
      </w:r>
      <w:r w:rsidR="00077D2A">
        <w:t xml:space="preserve"> </w:t>
      </w:r>
      <w:r w:rsidR="00743D4B">
        <w:t>Zudem würde dies andere Wartende oder das Empfangspersonal ablenken.</w:t>
      </w:r>
    </w:p>
    <w:p w:rsidR="00E763E4" w:rsidRDefault="00E763E4" w:rsidP="0009232E">
      <w:r>
        <w:t>Personen mit partiell-funktionalen Sehbe</w:t>
      </w:r>
      <w:r w:rsidR="00697B43">
        <w:t>hinderungen wie Farbenblindheit</w:t>
      </w:r>
      <w:r>
        <w:t xml:space="preserve"> soll es hingegen möglic</w:t>
      </w:r>
      <w:r w:rsidR="00901E74">
        <w:t>h sein, die Applikation zu verwenden</w:t>
      </w:r>
      <w:r>
        <w:t>.</w:t>
      </w:r>
      <w:r w:rsidR="00697B43">
        <w:t xml:space="preserve"> Daher werden vor Abschluss der Entwicklung der Software Tests dazu durchgeführt.</w:t>
      </w:r>
    </w:p>
    <w:p w:rsidR="004259EA" w:rsidRPr="0009232E" w:rsidRDefault="004259EA" w:rsidP="0009232E">
      <w:r>
        <w:t xml:space="preserve">Des Weiteren werden starke Farbkontraste möglichst vermieden </w:t>
      </w:r>
      <w:r w:rsidR="00686974">
        <w:t>(ausgenommen sind d</w:t>
      </w:r>
      <w:r w:rsidR="007E47BA">
        <w:t>ie</w:t>
      </w:r>
      <w:r w:rsidR="001E3ABD">
        <w:t xml:space="preserve"> Logo</w:t>
      </w:r>
      <w:r w:rsidR="00697B43">
        <w:t>-</w:t>
      </w:r>
      <w:r w:rsidR="001E3ABD">
        <w:t xml:space="preserve"> und Project Note Layout </w:t>
      </w:r>
      <w:r w:rsidR="001F00D9">
        <w:t xml:space="preserve">Farben der </w:t>
      </w:r>
      <w:proofErr w:type="spellStart"/>
      <w:r w:rsidR="001F00D9">
        <w:t>Zühlke</w:t>
      </w:r>
      <w:proofErr w:type="spellEnd"/>
      <w:r w:rsidR="001F00D9">
        <w:t xml:space="preserve"> Engineering AG</w:t>
      </w:r>
      <w:r w:rsidR="001E3ABD">
        <w:t>).</w:t>
      </w:r>
      <w:r w:rsidR="00240873">
        <w:t xml:space="preserve"> Die Titel sollen gut lesbar und die Project Note auf ein</w:t>
      </w:r>
      <w:r w:rsidR="009D764D">
        <w:t xml:space="preserve">e angenehme Grösse </w:t>
      </w:r>
      <w:r w:rsidR="007E3A38">
        <w:t>skalierbar sein.</w:t>
      </w:r>
    </w:p>
    <w:sectPr w:rsidR="004259EA" w:rsidRPr="0009232E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0D8" w:rsidRDefault="008F40D8" w:rsidP="008F2373">
      <w:pPr>
        <w:spacing w:after="0"/>
      </w:pPr>
      <w:r>
        <w:separator/>
      </w:r>
    </w:p>
  </w:endnote>
  <w:endnote w:type="continuationSeparator" w:id="0">
    <w:p w:rsidR="008F40D8" w:rsidRDefault="008F40D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5D0658">
    <w:pPr>
      <w:pStyle w:val="Footer"/>
    </w:pPr>
    <w:r>
      <w:t>Project Flip 2.0 - 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B59F8">
      <w:rPr>
        <w:noProof/>
      </w:rPr>
      <w:t>15. November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75DA5" w:rsidRPr="00975DA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75DA5" w:rsidRPr="00975DA5">
        <w:rPr>
          <w:b/>
          <w:noProof/>
          <w:lang w:val="de-DE"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0D8" w:rsidRDefault="008F40D8" w:rsidP="008F2373">
      <w:pPr>
        <w:spacing w:after="0"/>
      </w:pPr>
      <w:r>
        <w:separator/>
      </w:r>
    </w:p>
  </w:footnote>
  <w:footnote w:type="continuationSeparator" w:id="0">
    <w:p w:rsidR="008F40D8" w:rsidRDefault="008F40D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489D086" wp14:editId="06116F50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04292F"/>
    <w:rsid w:val="00077D2A"/>
    <w:rsid w:val="000917AE"/>
    <w:rsid w:val="0009232E"/>
    <w:rsid w:val="00097AB6"/>
    <w:rsid w:val="000A2C34"/>
    <w:rsid w:val="000B1504"/>
    <w:rsid w:val="000B658F"/>
    <w:rsid w:val="000E0D9E"/>
    <w:rsid w:val="000E71F7"/>
    <w:rsid w:val="001137B6"/>
    <w:rsid w:val="001209C7"/>
    <w:rsid w:val="001306D3"/>
    <w:rsid w:val="00157C14"/>
    <w:rsid w:val="001609C2"/>
    <w:rsid w:val="001A1A4B"/>
    <w:rsid w:val="001A7C8C"/>
    <w:rsid w:val="001B3F6C"/>
    <w:rsid w:val="001D17F5"/>
    <w:rsid w:val="001D27B0"/>
    <w:rsid w:val="001E3ABD"/>
    <w:rsid w:val="001F00D9"/>
    <w:rsid w:val="001F1125"/>
    <w:rsid w:val="001F2A8C"/>
    <w:rsid w:val="001F61F8"/>
    <w:rsid w:val="001F7A20"/>
    <w:rsid w:val="002052A8"/>
    <w:rsid w:val="00223137"/>
    <w:rsid w:val="00224661"/>
    <w:rsid w:val="00225791"/>
    <w:rsid w:val="002303D2"/>
    <w:rsid w:val="00240873"/>
    <w:rsid w:val="00261954"/>
    <w:rsid w:val="0026560F"/>
    <w:rsid w:val="002840DC"/>
    <w:rsid w:val="002B6D39"/>
    <w:rsid w:val="002D4708"/>
    <w:rsid w:val="002D7165"/>
    <w:rsid w:val="002E16A4"/>
    <w:rsid w:val="002E65A6"/>
    <w:rsid w:val="002F28DD"/>
    <w:rsid w:val="00304E67"/>
    <w:rsid w:val="00330D72"/>
    <w:rsid w:val="00344F3A"/>
    <w:rsid w:val="00353578"/>
    <w:rsid w:val="003A0ADD"/>
    <w:rsid w:val="003A5C55"/>
    <w:rsid w:val="003C179C"/>
    <w:rsid w:val="003C3BB7"/>
    <w:rsid w:val="003E40FB"/>
    <w:rsid w:val="00420BF8"/>
    <w:rsid w:val="004259EA"/>
    <w:rsid w:val="00453A9B"/>
    <w:rsid w:val="00456D39"/>
    <w:rsid w:val="00477C5E"/>
    <w:rsid w:val="00492313"/>
    <w:rsid w:val="00493A8D"/>
    <w:rsid w:val="00496465"/>
    <w:rsid w:val="004A0A14"/>
    <w:rsid w:val="004B59F8"/>
    <w:rsid w:val="004C74AF"/>
    <w:rsid w:val="004D3C3F"/>
    <w:rsid w:val="004D63D3"/>
    <w:rsid w:val="005163FB"/>
    <w:rsid w:val="00516800"/>
    <w:rsid w:val="00533736"/>
    <w:rsid w:val="005532E5"/>
    <w:rsid w:val="00560405"/>
    <w:rsid w:val="00562FE9"/>
    <w:rsid w:val="00585FDE"/>
    <w:rsid w:val="00586F18"/>
    <w:rsid w:val="00587FA3"/>
    <w:rsid w:val="005A4F66"/>
    <w:rsid w:val="005B081C"/>
    <w:rsid w:val="005C683D"/>
    <w:rsid w:val="005C7F61"/>
    <w:rsid w:val="005D0658"/>
    <w:rsid w:val="005E1D61"/>
    <w:rsid w:val="005E2896"/>
    <w:rsid w:val="005E3310"/>
    <w:rsid w:val="005E6C04"/>
    <w:rsid w:val="0060330A"/>
    <w:rsid w:val="00613DF8"/>
    <w:rsid w:val="006156A4"/>
    <w:rsid w:val="00636F03"/>
    <w:rsid w:val="00641110"/>
    <w:rsid w:val="00651384"/>
    <w:rsid w:val="006546E7"/>
    <w:rsid w:val="0066221D"/>
    <w:rsid w:val="00671AFC"/>
    <w:rsid w:val="0068440F"/>
    <w:rsid w:val="00686974"/>
    <w:rsid w:val="00687113"/>
    <w:rsid w:val="0069221F"/>
    <w:rsid w:val="006939B6"/>
    <w:rsid w:val="00695F14"/>
    <w:rsid w:val="00697B43"/>
    <w:rsid w:val="006C308E"/>
    <w:rsid w:val="006C6507"/>
    <w:rsid w:val="006F2255"/>
    <w:rsid w:val="007056BE"/>
    <w:rsid w:val="00720443"/>
    <w:rsid w:val="00743D4B"/>
    <w:rsid w:val="0075029B"/>
    <w:rsid w:val="007537D1"/>
    <w:rsid w:val="007A158A"/>
    <w:rsid w:val="007A255C"/>
    <w:rsid w:val="007B442E"/>
    <w:rsid w:val="007B475D"/>
    <w:rsid w:val="007C6FDD"/>
    <w:rsid w:val="007D3AE9"/>
    <w:rsid w:val="007D405F"/>
    <w:rsid w:val="007E3A38"/>
    <w:rsid w:val="007E47BA"/>
    <w:rsid w:val="007F1FC9"/>
    <w:rsid w:val="00823A29"/>
    <w:rsid w:val="00825E13"/>
    <w:rsid w:val="00826E05"/>
    <w:rsid w:val="00844B7D"/>
    <w:rsid w:val="008575B8"/>
    <w:rsid w:val="00870C31"/>
    <w:rsid w:val="008722E3"/>
    <w:rsid w:val="00872DCC"/>
    <w:rsid w:val="00880C70"/>
    <w:rsid w:val="00887085"/>
    <w:rsid w:val="008A4E18"/>
    <w:rsid w:val="008B4263"/>
    <w:rsid w:val="008C54BF"/>
    <w:rsid w:val="008E328B"/>
    <w:rsid w:val="008F2373"/>
    <w:rsid w:val="008F254E"/>
    <w:rsid w:val="008F40D8"/>
    <w:rsid w:val="00901E74"/>
    <w:rsid w:val="009030F0"/>
    <w:rsid w:val="009078C1"/>
    <w:rsid w:val="009256C6"/>
    <w:rsid w:val="00943D8C"/>
    <w:rsid w:val="00952B86"/>
    <w:rsid w:val="00954D75"/>
    <w:rsid w:val="009702EB"/>
    <w:rsid w:val="00975DA5"/>
    <w:rsid w:val="00976450"/>
    <w:rsid w:val="009962A5"/>
    <w:rsid w:val="009C0035"/>
    <w:rsid w:val="009C5A0D"/>
    <w:rsid w:val="009C730B"/>
    <w:rsid w:val="009D1FE1"/>
    <w:rsid w:val="009D764D"/>
    <w:rsid w:val="009E0E78"/>
    <w:rsid w:val="00A06B4F"/>
    <w:rsid w:val="00A12FB4"/>
    <w:rsid w:val="00A2435E"/>
    <w:rsid w:val="00A3248D"/>
    <w:rsid w:val="00A378EA"/>
    <w:rsid w:val="00A53880"/>
    <w:rsid w:val="00A611DF"/>
    <w:rsid w:val="00A711E6"/>
    <w:rsid w:val="00A7167D"/>
    <w:rsid w:val="00AB51D5"/>
    <w:rsid w:val="00AC40CC"/>
    <w:rsid w:val="00AC55DB"/>
    <w:rsid w:val="00AE119D"/>
    <w:rsid w:val="00AE2A2E"/>
    <w:rsid w:val="00AE5949"/>
    <w:rsid w:val="00AF4AE0"/>
    <w:rsid w:val="00AF4E74"/>
    <w:rsid w:val="00AF7DD4"/>
    <w:rsid w:val="00B038C9"/>
    <w:rsid w:val="00B10239"/>
    <w:rsid w:val="00B1233F"/>
    <w:rsid w:val="00B1324E"/>
    <w:rsid w:val="00B358BE"/>
    <w:rsid w:val="00B63B75"/>
    <w:rsid w:val="00B64F87"/>
    <w:rsid w:val="00B712B5"/>
    <w:rsid w:val="00BB1425"/>
    <w:rsid w:val="00BB40BE"/>
    <w:rsid w:val="00BC7DC8"/>
    <w:rsid w:val="00BE48D3"/>
    <w:rsid w:val="00BE6DFC"/>
    <w:rsid w:val="00BF1750"/>
    <w:rsid w:val="00C02C16"/>
    <w:rsid w:val="00C03E03"/>
    <w:rsid w:val="00C0602D"/>
    <w:rsid w:val="00C11872"/>
    <w:rsid w:val="00C14F5B"/>
    <w:rsid w:val="00C22202"/>
    <w:rsid w:val="00C259F4"/>
    <w:rsid w:val="00C344CD"/>
    <w:rsid w:val="00C44E49"/>
    <w:rsid w:val="00C47BE9"/>
    <w:rsid w:val="00C5635E"/>
    <w:rsid w:val="00C62131"/>
    <w:rsid w:val="00C7169E"/>
    <w:rsid w:val="00C72571"/>
    <w:rsid w:val="00C73777"/>
    <w:rsid w:val="00C74BF5"/>
    <w:rsid w:val="00C765DF"/>
    <w:rsid w:val="00C82DC5"/>
    <w:rsid w:val="00C858B5"/>
    <w:rsid w:val="00C85D28"/>
    <w:rsid w:val="00C9533A"/>
    <w:rsid w:val="00CB0412"/>
    <w:rsid w:val="00CB3344"/>
    <w:rsid w:val="00CB3477"/>
    <w:rsid w:val="00CD42C7"/>
    <w:rsid w:val="00CE533D"/>
    <w:rsid w:val="00CF62B8"/>
    <w:rsid w:val="00D072D8"/>
    <w:rsid w:val="00D1407B"/>
    <w:rsid w:val="00D52B7D"/>
    <w:rsid w:val="00D6409F"/>
    <w:rsid w:val="00D77BBE"/>
    <w:rsid w:val="00D8526F"/>
    <w:rsid w:val="00D903AC"/>
    <w:rsid w:val="00DB1A7C"/>
    <w:rsid w:val="00DC6CB4"/>
    <w:rsid w:val="00DE6631"/>
    <w:rsid w:val="00E04D23"/>
    <w:rsid w:val="00E13BEF"/>
    <w:rsid w:val="00E15698"/>
    <w:rsid w:val="00E22264"/>
    <w:rsid w:val="00E26875"/>
    <w:rsid w:val="00E330DE"/>
    <w:rsid w:val="00E711E0"/>
    <w:rsid w:val="00E763E4"/>
    <w:rsid w:val="00E81D0B"/>
    <w:rsid w:val="00E860CF"/>
    <w:rsid w:val="00E87169"/>
    <w:rsid w:val="00EA10FA"/>
    <w:rsid w:val="00EC0FC7"/>
    <w:rsid w:val="00EC6902"/>
    <w:rsid w:val="00ED3479"/>
    <w:rsid w:val="00EE0615"/>
    <w:rsid w:val="00EE2AB1"/>
    <w:rsid w:val="00F04975"/>
    <w:rsid w:val="00F14338"/>
    <w:rsid w:val="00F20034"/>
    <w:rsid w:val="00F21003"/>
    <w:rsid w:val="00F312A4"/>
    <w:rsid w:val="00F37EE6"/>
    <w:rsid w:val="00F415B7"/>
    <w:rsid w:val="00F42E13"/>
    <w:rsid w:val="00F4593A"/>
    <w:rsid w:val="00F559D6"/>
    <w:rsid w:val="00F568FC"/>
    <w:rsid w:val="00F615AF"/>
    <w:rsid w:val="00F9181E"/>
    <w:rsid w:val="00FB7E05"/>
    <w:rsid w:val="00FC564C"/>
    <w:rsid w:val="00FD21D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8CB18-5682-4F6F-86E3-AE945C68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961</Words>
  <Characters>6061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Anforderungen</vt:lpstr>
      <vt:lpstr>Dokumenttitel</vt:lpstr>
    </vt:vector>
  </TitlesOfParts>
  <Company>Studienarbeit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</dc:title>
  <dc:creator>HSR</dc:creator>
  <cp:lastModifiedBy>HSR</cp:lastModifiedBy>
  <cp:revision>134</cp:revision>
  <dcterms:created xsi:type="dcterms:W3CDTF">2011-10-26T14:21:00Z</dcterms:created>
  <dcterms:modified xsi:type="dcterms:W3CDTF">2011-11-15T08:47:00Z</dcterms:modified>
</cp:coreProperties>
</file>