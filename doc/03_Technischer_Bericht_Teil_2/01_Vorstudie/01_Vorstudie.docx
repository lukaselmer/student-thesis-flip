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r w:rsidR="00560405" w:rsidRPr="000B1504">
                  <w:rPr>
                    <w:color w:val="4F4F59"/>
                  </w:rPr>
                  <w:t>Treichler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85272C">
                  <w:rPr>
                    <w:noProof/>
                    <w:color w:val="4F4F59"/>
                  </w:rPr>
                  <w:t>11. Oktober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6A6A6A"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8D6C84" w:rsidP="008D6C84">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Vorstudie</w:t>
                    </w:r>
                  </w:p>
                </w:sdtContent>
              </w:sdt>
            </w:tc>
          </w:tr>
          <w:tr w:rsidR="00C9533A" w:rsidTr="00954D75">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185F5A" w:rsidP="00185F5A">
                    <w:pPr>
                      <w:pStyle w:val="NoSpacing"/>
                      <w:rPr>
                        <w:rFonts w:asciiTheme="majorHAnsi" w:eastAsiaTheme="majorEastAsia" w:hAnsiTheme="majorHAnsi" w:cstheme="majorBidi"/>
                      </w:rPr>
                    </w:pPr>
                    <w:r>
                      <w:rPr>
                        <w:rFonts w:asciiTheme="majorHAnsi" w:eastAsiaTheme="majorEastAsia" w:hAnsiTheme="majorHAnsi" w:cstheme="majorBidi"/>
                      </w:rPr>
                      <w:t>Vision, Personas &amp; Szenarien</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32241D83" wp14:editId="2E8CEE7A">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Toc306014175"/>
      <w:bookmarkStart w:id="1" w:name="_Ref306014748"/>
      <w:r>
        <w:lastRenderedPageBreak/>
        <w:t>Dokumentinformationen</w:t>
      </w:r>
      <w:bookmarkEnd w:id="0"/>
      <w:bookmarkEnd w:id="1"/>
    </w:p>
    <w:p w:rsidR="00B038C9" w:rsidRDefault="00E711E0" w:rsidP="00B038C9">
      <w:pPr>
        <w:pStyle w:val="Heading2"/>
      </w:pPr>
      <w:bookmarkStart w:id="2" w:name="_Toc306014176"/>
      <w:r>
        <w:t>Änderungsgeschichte</w:t>
      </w:r>
      <w:bookmarkEnd w:id="2"/>
    </w:p>
    <w:tbl>
      <w:tblPr>
        <w:tblStyle w:val="MediumShading1-Accent1"/>
        <w:tblW w:w="0" w:type="auto"/>
        <w:tblInd w:w="108" w:type="dxa"/>
        <w:tblLook w:val="0420" w:firstRow="1" w:lastRow="0" w:firstColumn="0" w:lastColumn="0" w:noHBand="0" w:noVBand="1"/>
      </w:tblPr>
      <w:tblGrid>
        <w:gridCol w:w="1138"/>
        <w:gridCol w:w="993"/>
        <w:gridCol w:w="4674"/>
        <w:gridCol w:w="2303"/>
      </w:tblGrid>
      <w:tr w:rsidR="00887085" w:rsidTr="002F264F">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5E1B49">
            <w:r>
              <w:t>Datum</w:t>
            </w:r>
          </w:p>
        </w:tc>
        <w:tc>
          <w:tcPr>
            <w:tcW w:w="993" w:type="dxa"/>
          </w:tcPr>
          <w:p w:rsidR="00887085" w:rsidRDefault="00887085" w:rsidP="005E1B49">
            <w:r>
              <w:t>Version</w:t>
            </w:r>
          </w:p>
        </w:tc>
        <w:tc>
          <w:tcPr>
            <w:tcW w:w="4674" w:type="dxa"/>
          </w:tcPr>
          <w:p w:rsidR="00887085" w:rsidRDefault="00887085" w:rsidP="005E1B49">
            <w:r>
              <w:t>Änderung</w:t>
            </w:r>
          </w:p>
        </w:tc>
        <w:tc>
          <w:tcPr>
            <w:tcW w:w="2303" w:type="dxa"/>
          </w:tcPr>
          <w:p w:rsidR="00887085" w:rsidRDefault="00887085" w:rsidP="005E1B49">
            <w:r>
              <w:t>Autor</w:t>
            </w:r>
          </w:p>
        </w:tc>
      </w:tr>
      <w:tr w:rsidR="00887085" w:rsidRPr="00F9181E" w:rsidTr="002F264F">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581515" w:rsidP="005E1B49">
            <w:pPr>
              <w:rPr>
                <w:b/>
              </w:rPr>
            </w:pPr>
            <w:r>
              <w:t>23.09</w:t>
            </w:r>
            <w:r w:rsidR="00887085" w:rsidRPr="00F9181E">
              <w:t>.2011</w:t>
            </w:r>
          </w:p>
        </w:tc>
        <w:tc>
          <w:tcPr>
            <w:tcW w:w="993" w:type="dxa"/>
          </w:tcPr>
          <w:p w:rsidR="00887085" w:rsidRPr="00F9181E" w:rsidRDefault="00887085" w:rsidP="005E1B49">
            <w:r w:rsidRPr="00F9181E">
              <w:t>1.0</w:t>
            </w:r>
          </w:p>
        </w:tc>
        <w:tc>
          <w:tcPr>
            <w:tcW w:w="4674" w:type="dxa"/>
          </w:tcPr>
          <w:p w:rsidR="00887085" w:rsidRPr="00F9181E" w:rsidRDefault="00887085" w:rsidP="005E1B49">
            <w:r w:rsidRPr="00F9181E">
              <w:t>Erste Version des Dokuments</w:t>
            </w:r>
          </w:p>
        </w:tc>
        <w:tc>
          <w:tcPr>
            <w:tcW w:w="2303" w:type="dxa"/>
          </w:tcPr>
          <w:p w:rsidR="00887085" w:rsidRPr="00F9181E" w:rsidRDefault="00764AEF" w:rsidP="005E1B49">
            <w:r>
              <w:t>cheidt</w:t>
            </w:r>
          </w:p>
        </w:tc>
      </w:tr>
      <w:tr w:rsidR="008A4CB1" w:rsidRPr="00F9181E" w:rsidTr="002F264F">
        <w:trPr>
          <w:cnfStyle w:val="000000010000" w:firstRow="0" w:lastRow="0" w:firstColumn="0" w:lastColumn="0" w:oddVBand="0" w:evenVBand="0" w:oddHBand="0" w:evenHBand="1" w:firstRowFirstColumn="0" w:firstRowLastColumn="0" w:lastRowFirstColumn="0" w:lastRowLastColumn="0"/>
        </w:trPr>
        <w:tc>
          <w:tcPr>
            <w:tcW w:w="1138" w:type="dxa"/>
          </w:tcPr>
          <w:p w:rsidR="008A4CB1" w:rsidRPr="00764AEF" w:rsidRDefault="008A4CB1" w:rsidP="005E1B49">
            <w:pPr>
              <w:rPr>
                <w:b/>
              </w:rPr>
            </w:pPr>
            <w:r w:rsidRPr="00764AEF">
              <w:t>26.09.2011</w:t>
            </w:r>
          </w:p>
        </w:tc>
        <w:tc>
          <w:tcPr>
            <w:tcW w:w="993" w:type="dxa"/>
          </w:tcPr>
          <w:p w:rsidR="008A4CB1" w:rsidRPr="00F9181E" w:rsidRDefault="008A4CB1" w:rsidP="005E1B49">
            <w:r>
              <w:t>1.1</w:t>
            </w:r>
          </w:p>
        </w:tc>
        <w:tc>
          <w:tcPr>
            <w:tcW w:w="4674" w:type="dxa"/>
          </w:tcPr>
          <w:p w:rsidR="008A4CB1" w:rsidRPr="00F9181E" w:rsidRDefault="008A4CB1" w:rsidP="005E1B49">
            <w:r>
              <w:t>Anpassungen mit Informationen aus Interview</w:t>
            </w:r>
          </w:p>
        </w:tc>
        <w:tc>
          <w:tcPr>
            <w:tcW w:w="2303" w:type="dxa"/>
          </w:tcPr>
          <w:p w:rsidR="008A4CB1" w:rsidRDefault="00AD7067" w:rsidP="005E1B49">
            <w:r>
              <w:t>c</w:t>
            </w:r>
            <w:r w:rsidR="00764AEF">
              <w:t>heidt</w:t>
            </w:r>
          </w:p>
        </w:tc>
      </w:tr>
      <w:tr w:rsidR="002F264F" w:rsidRPr="002F264F" w:rsidTr="002F264F">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2F264F" w:rsidRPr="002F264F" w:rsidRDefault="002F264F" w:rsidP="00B371EE">
            <w:pPr>
              <w:rPr>
                <w:b w:val="0"/>
              </w:rPr>
            </w:pPr>
            <w:r w:rsidRPr="002F264F">
              <w:rPr>
                <w:b w:val="0"/>
              </w:rPr>
              <w:t>30.09.2011</w:t>
            </w:r>
          </w:p>
        </w:tc>
        <w:tc>
          <w:tcPr>
            <w:tcW w:w="993" w:type="dxa"/>
          </w:tcPr>
          <w:p w:rsidR="002F264F" w:rsidRPr="002F264F" w:rsidRDefault="002F264F" w:rsidP="00B371EE">
            <w:pPr>
              <w:cnfStyle w:val="000000100000" w:firstRow="0" w:lastRow="0" w:firstColumn="0" w:lastColumn="0" w:oddVBand="0" w:evenVBand="0" w:oddHBand="1" w:evenHBand="0" w:firstRowFirstColumn="0" w:firstRowLastColumn="0" w:lastRowFirstColumn="0" w:lastRowLastColumn="0"/>
            </w:pPr>
            <w:r w:rsidRPr="002F264F">
              <w:t>1.2</w:t>
            </w:r>
          </w:p>
        </w:tc>
        <w:tc>
          <w:tcPr>
            <w:tcW w:w="4674" w:type="dxa"/>
          </w:tcPr>
          <w:p w:rsidR="002F264F" w:rsidRPr="002F264F" w:rsidRDefault="002F264F" w:rsidP="00B371EE">
            <w:pPr>
              <w:cnfStyle w:val="000000100000" w:firstRow="0" w:lastRow="0" w:firstColumn="0" w:lastColumn="0" w:oddVBand="0" w:evenVBand="0" w:oddHBand="1" w:evenHBand="0" w:firstRowFirstColumn="0" w:firstRowLastColumn="0" w:lastRowFirstColumn="0" w:lastRowLastColumn="0"/>
            </w:pPr>
            <w:r w:rsidRPr="002F264F">
              <w:t>Vorgänger: Project Flip 1.0 hinzugefügt</w:t>
            </w:r>
          </w:p>
        </w:tc>
        <w:tc>
          <w:tcPr>
            <w:tcW w:w="2303" w:type="dxa"/>
          </w:tcPr>
          <w:p w:rsidR="002F264F" w:rsidRPr="002F264F" w:rsidRDefault="002F264F" w:rsidP="00B371EE">
            <w:pPr>
              <w:cnfStyle w:val="000000100000" w:firstRow="0" w:lastRow="0" w:firstColumn="0" w:lastColumn="0" w:oddVBand="0" w:evenVBand="0" w:oddHBand="1" w:evenHBand="0" w:firstRowFirstColumn="0" w:firstRowLastColumn="0" w:lastRowFirstColumn="0" w:lastRowLastColumn="0"/>
            </w:pPr>
            <w:r w:rsidRPr="002F264F">
              <w:t>lelmer</w:t>
            </w:r>
          </w:p>
        </w:tc>
      </w:tr>
      <w:tr w:rsidR="00D514DC" w:rsidRPr="00F9181E" w:rsidTr="00BA3145">
        <w:trPr>
          <w:cnfStyle w:val="000000010000" w:firstRow="0" w:lastRow="0" w:firstColumn="0" w:lastColumn="0" w:oddVBand="0" w:evenVBand="0" w:oddHBand="0" w:evenHBand="1" w:firstRowFirstColumn="0" w:firstRowLastColumn="0" w:lastRowFirstColumn="0" w:lastRowLastColumn="0"/>
        </w:trPr>
        <w:tc>
          <w:tcPr>
            <w:tcW w:w="1138" w:type="dxa"/>
          </w:tcPr>
          <w:p w:rsidR="00D514DC" w:rsidRPr="00764AEF" w:rsidRDefault="00D514DC" w:rsidP="00BA3145">
            <w:r>
              <w:t>03.10.2011</w:t>
            </w:r>
          </w:p>
        </w:tc>
        <w:tc>
          <w:tcPr>
            <w:tcW w:w="993" w:type="dxa"/>
          </w:tcPr>
          <w:p w:rsidR="00D514DC" w:rsidRDefault="00D514DC" w:rsidP="00BA3145">
            <w:r>
              <w:t>1.3</w:t>
            </w:r>
          </w:p>
        </w:tc>
        <w:tc>
          <w:tcPr>
            <w:tcW w:w="4674" w:type="dxa"/>
          </w:tcPr>
          <w:p w:rsidR="00D514DC" w:rsidRDefault="00D514DC" w:rsidP="00BA3145">
            <w:r>
              <w:t>Review, Ergänzungen Vision</w:t>
            </w:r>
          </w:p>
        </w:tc>
        <w:tc>
          <w:tcPr>
            <w:tcW w:w="2303" w:type="dxa"/>
          </w:tcPr>
          <w:p w:rsidR="00D514DC" w:rsidRDefault="00D514DC" w:rsidP="00BA3145">
            <w:r>
              <w:t>dtreichl</w:t>
            </w:r>
          </w:p>
        </w:tc>
      </w:tr>
      <w:tr w:rsidR="00D514DC" w:rsidRPr="00F9181E" w:rsidTr="00BA3145">
        <w:trPr>
          <w:cnfStyle w:val="000000100000" w:firstRow="0" w:lastRow="0" w:firstColumn="0" w:lastColumn="0" w:oddVBand="0" w:evenVBand="0" w:oddHBand="1" w:evenHBand="0" w:firstRowFirstColumn="0" w:firstRowLastColumn="0" w:lastRowFirstColumn="0" w:lastRowLastColumn="0"/>
        </w:trPr>
        <w:tc>
          <w:tcPr>
            <w:tcW w:w="1138" w:type="dxa"/>
          </w:tcPr>
          <w:p w:rsidR="00D514DC" w:rsidRPr="00764AEF" w:rsidRDefault="00D514DC" w:rsidP="00BA3145">
            <w:r>
              <w:t>10.10.2011</w:t>
            </w:r>
          </w:p>
        </w:tc>
        <w:tc>
          <w:tcPr>
            <w:tcW w:w="993" w:type="dxa"/>
          </w:tcPr>
          <w:p w:rsidR="00D514DC" w:rsidRDefault="00D514DC" w:rsidP="00BA3145">
            <w:r>
              <w:t>1.4</w:t>
            </w:r>
          </w:p>
        </w:tc>
        <w:tc>
          <w:tcPr>
            <w:tcW w:w="4674" w:type="dxa"/>
          </w:tcPr>
          <w:p w:rsidR="00D514DC" w:rsidRDefault="00D514DC" w:rsidP="00BA3145">
            <w:r>
              <w:t>Ergänzung 3. Persona inkl Szenarien</w:t>
            </w:r>
            <w:r w:rsidR="0045255B">
              <w:t>, Interview</w:t>
            </w:r>
          </w:p>
        </w:tc>
        <w:tc>
          <w:tcPr>
            <w:tcW w:w="2303" w:type="dxa"/>
          </w:tcPr>
          <w:p w:rsidR="00D514DC" w:rsidRDefault="00D514DC" w:rsidP="00BA3145">
            <w:r>
              <w:t>cheidt</w:t>
            </w:r>
          </w:p>
        </w:tc>
      </w:tr>
      <w:tr w:rsidR="00AD7067" w:rsidRPr="00F9181E" w:rsidTr="002F264F">
        <w:trPr>
          <w:cnfStyle w:val="000000010000" w:firstRow="0" w:lastRow="0" w:firstColumn="0" w:lastColumn="0" w:oddVBand="0" w:evenVBand="0" w:oddHBand="0" w:evenHBand="1" w:firstRowFirstColumn="0" w:firstRowLastColumn="0" w:lastRowFirstColumn="0" w:lastRowLastColumn="0"/>
        </w:trPr>
        <w:tc>
          <w:tcPr>
            <w:tcW w:w="1138" w:type="dxa"/>
          </w:tcPr>
          <w:p w:rsidR="00AD7067" w:rsidRPr="00764AEF" w:rsidRDefault="00D514DC" w:rsidP="005E1B49">
            <w:r>
              <w:t>10</w:t>
            </w:r>
            <w:r w:rsidR="002F264F">
              <w:t>.10</w:t>
            </w:r>
            <w:r w:rsidR="00AD7067">
              <w:t>.2011</w:t>
            </w:r>
          </w:p>
        </w:tc>
        <w:tc>
          <w:tcPr>
            <w:tcW w:w="993" w:type="dxa"/>
          </w:tcPr>
          <w:p w:rsidR="00AD7067" w:rsidRDefault="00D514DC" w:rsidP="005E1B49">
            <w:r>
              <w:t>1.5</w:t>
            </w:r>
          </w:p>
        </w:tc>
        <w:tc>
          <w:tcPr>
            <w:tcW w:w="4674" w:type="dxa"/>
          </w:tcPr>
          <w:p w:rsidR="00AD7067" w:rsidRDefault="00D514DC" w:rsidP="005E1B49">
            <w:r>
              <w:t>Review 3. Persona inkl Szenarien</w:t>
            </w:r>
          </w:p>
        </w:tc>
        <w:tc>
          <w:tcPr>
            <w:tcW w:w="2303" w:type="dxa"/>
          </w:tcPr>
          <w:p w:rsidR="00AD7067" w:rsidRDefault="00D514DC" w:rsidP="005E1B49">
            <w:r>
              <w:t>dtreichl</w:t>
            </w:r>
          </w:p>
        </w:tc>
      </w:tr>
    </w:tbl>
    <w:bookmarkStart w:id="3" w:name="_Toc306014177"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Heading2"/>
          </w:pPr>
          <w:r>
            <w:rPr>
              <w:lang w:val="de-DE"/>
            </w:rPr>
            <w:t>Inhaltsverzeichnis</w:t>
          </w:r>
          <w:bookmarkEnd w:id="3"/>
        </w:p>
        <w:p w:rsidR="0045255B"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06014175" w:history="1">
            <w:r w:rsidR="0045255B" w:rsidRPr="00421113">
              <w:rPr>
                <w:rStyle w:val="Hyperlink"/>
                <w:noProof/>
              </w:rPr>
              <w:t>1</w:t>
            </w:r>
            <w:r w:rsidR="0045255B">
              <w:rPr>
                <w:b w:val="0"/>
                <w:noProof/>
                <w:sz w:val="22"/>
                <w:szCs w:val="22"/>
                <w:lang w:eastAsia="de-CH"/>
              </w:rPr>
              <w:tab/>
            </w:r>
            <w:r w:rsidR="0045255B" w:rsidRPr="00421113">
              <w:rPr>
                <w:rStyle w:val="Hyperlink"/>
                <w:noProof/>
              </w:rPr>
              <w:t>Dokumentinformationen</w:t>
            </w:r>
            <w:r w:rsidR="0045255B">
              <w:rPr>
                <w:noProof/>
                <w:webHidden/>
              </w:rPr>
              <w:tab/>
            </w:r>
            <w:r w:rsidR="0045255B">
              <w:rPr>
                <w:noProof/>
                <w:webHidden/>
              </w:rPr>
              <w:fldChar w:fldCharType="begin"/>
            </w:r>
            <w:r w:rsidR="0045255B">
              <w:rPr>
                <w:noProof/>
                <w:webHidden/>
              </w:rPr>
              <w:instrText xml:space="preserve"> PAGEREF _Toc306014175 \h </w:instrText>
            </w:r>
            <w:r w:rsidR="0045255B">
              <w:rPr>
                <w:noProof/>
                <w:webHidden/>
              </w:rPr>
            </w:r>
            <w:r w:rsidR="0045255B">
              <w:rPr>
                <w:noProof/>
                <w:webHidden/>
              </w:rPr>
              <w:fldChar w:fldCharType="separate"/>
            </w:r>
            <w:r w:rsidR="0045255B">
              <w:rPr>
                <w:noProof/>
                <w:webHidden/>
              </w:rPr>
              <w:t>1</w:t>
            </w:r>
            <w:r w:rsidR="0045255B">
              <w:rPr>
                <w:noProof/>
                <w:webHidden/>
              </w:rPr>
              <w:fldChar w:fldCharType="end"/>
            </w:r>
          </w:hyperlink>
        </w:p>
        <w:p w:rsidR="0045255B" w:rsidRDefault="006A6A6A">
          <w:pPr>
            <w:pStyle w:val="TOC2"/>
            <w:tabs>
              <w:tab w:val="left" w:pos="880"/>
              <w:tab w:val="right" w:leader="dot" w:pos="9062"/>
            </w:tabs>
            <w:rPr>
              <w:noProof/>
              <w:sz w:val="22"/>
              <w:szCs w:val="22"/>
              <w:lang w:eastAsia="de-CH"/>
            </w:rPr>
          </w:pPr>
          <w:hyperlink w:anchor="_Toc306014176" w:history="1">
            <w:r w:rsidR="0045255B" w:rsidRPr="00421113">
              <w:rPr>
                <w:rStyle w:val="Hyperlink"/>
                <w:noProof/>
              </w:rPr>
              <w:t>1.1</w:t>
            </w:r>
            <w:r w:rsidR="0045255B">
              <w:rPr>
                <w:noProof/>
                <w:sz w:val="22"/>
                <w:szCs w:val="22"/>
                <w:lang w:eastAsia="de-CH"/>
              </w:rPr>
              <w:tab/>
            </w:r>
            <w:r w:rsidR="0045255B" w:rsidRPr="00421113">
              <w:rPr>
                <w:rStyle w:val="Hyperlink"/>
                <w:noProof/>
              </w:rPr>
              <w:t>Änderungsgeschichte</w:t>
            </w:r>
            <w:r w:rsidR="0045255B">
              <w:rPr>
                <w:noProof/>
                <w:webHidden/>
              </w:rPr>
              <w:tab/>
            </w:r>
            <w:r w:rsidR="0045255B">
              <w:rPr>
                <w:noProof/>
                <w:webHidden/>
              </w:rPr>
              <w:fldChar w:fldCharType="begin"/>
            </w:r>
            <w:r w:rsidR="0045255B">
              <w:rPr>
                <w:noProof/>
                <w:webHidden/>
              </w:rPr>
              <w:instrText xml:space="preserve"> PAGEREF _Toc306014176 \h </w:instrText>
            </w:r>
            <w:r w:rsidR="0045255B">
              <w:rPr>
                <w:noProof/>
                <w:webHidden/>
              </w:rPr>
            </w:r>
            <w:r w:rsidR="0045255B">
              <w:rPr>
                <w:noProof/>
                <w:webHidden/>
              </w:rPr>
              <w:fldChar w:fldCharType="separate"/>
            </w:r>
            <w:r w:rsidR="0045255B">
              <w:rPr>
                <w:noProof/>
                <w:webHidden/>
              </w:rPr>
              <w:t>1</w:t>
            </w:r>
            <w:r w:rsidR="0045255B">
              <w:rPr>
                <w:noProof/>
                <w:webHidden/>
              </w:rPr>
              <w:fldChar w:fldCharType="end"/>
            </w:r>
          </w:hyperlink>
        </w:p>
        <w:p w:rsidR="0045255B" w:rsidRDefault="006A6A6A">
          <w:pPr>
            <w:pStyle w:val="TOC2"/>
            <w:tabs>
              <w:tab w:val="left" w:pos="880"/>
              <w:tab w:val="right" w:leader="dot" w:pos="9062"/>
            </w:tabs>
            <w:rPr>
              <w:noProof/>
              <w:sz w:val="22"/>
              <w:szCs w:val="22"/>
              <w:lang w:eastAsia="de-CH"/>
            </w:rPr>
          </w:pPr>
          <w:hyperlink w:anchor="_Toc306014177" w:history="1">
            <w:r w:rsidR="0045255B" w:rsidRPr="00421113">
              <w:rPr>
                <w:rStyle w:val="Hyperlink"/>
                <w:noProof/>
              </w:rPr>
              <w:t>1.2</w:t>
            </w:r>
            <w:r w:rsidR="0045255B">
              <w:rPr>
                <w:noProof/>
                <w:sz w:val="22"/>
                <w:szCs w:val="22"/>
                <w:lang w:eastAsia="de-CH"/>
              </w:rPr>
              <w:tab/>
            </w:r>
            <w:r w:rsidR="0045255B" w:rsidRPr="00421113">
              <w:rPr>
                <w:rStyle w:val="Hyperlink"/>
                <w:noProof/>
                <w:lang w:val="de-DE"/>
              </w:rPr>
              <w:t>Inhaltsverzeichnis</w:t>
            </w:r>
            <w:r w:rsidR="0045255B">
              <w:rPr>
                <w:noProof/>
                <w:webHidden/>
              </w:rPr>
              <w:tab/>
            </w:r>
            <w:r w:rsidR="0045255B">
              <w:rPr>
                <w:noProof/>
                <w:webHidden/>
              </w:rPr>
              <w:fldChar w:fldCharType="begin"/>
            </w:r>
            <w:r w:rsidR="0045255B">
              <w:rPr>
                <w:noProof/>
                <w:webHidden/>
              </w:rPr>
              <w:instrText xml:space="preserve"> PAGEREF _Toc306014177 \h </w:instrText>
            </w:r>
            <w:r w:rsidR="0045255B">
              <w:rPr>
                <w:noProof/>
                <w:webHidden/>
              </w:rPr>
            </w:r>
            <w:r w:rsidR="0045255B">
              <w:rPr>
                <w:noProof/>
                <w:webHidden/>
              </w:rPr>
              <w:fldChar w:fldCharType="separate"/>
            </w:r>
            <w:r w:rsidR="0045255B">
              <w:rPr>
                <w:noProof/>
                <w:webHidden/>
              </w:rPr>
              <w:t>1</w:t>
            </w:r>
            <w:r w:rsidR="0045255B">
              <w:rPr>
                <w:noProof/>
                <w:webHidden/>
              </w:rPr>
              <w:fldChar w:fldCharType="end"/>
            </w:r>
          </w:hyperlink>
        </w:p>
        <w:p w:rsidR="0045255B" w:rsidRDefault="006A6A6A">
          <w:pPr>
            <w:pStyle w:val="TOC1"/>
            <w:tabs>
              <w:tab w:val="left" w:pos="440"/>
              <w:tab w:val="right" w:leader="dot" w:pos="9062"/>
            </w:tabs>
            <w:rPr>
              <w:b w:val="0"/>
              <w:noProof/>
              <w:sz w:val="22"/>
              <w:szCs w:val="22"/>
              <w:lang w:eastAsia="de-CH"/>
            </w:rPr>
          </w:pPr>
          <w:hyperlink w:anchor="_Toc306014178" w:history="1">
            <w:r w:rsidR="0045255B" w:rsidRPr="00421113">
              <w:rPr>
                <w:rStyle w:val="Hyperlink"/>
                <w:noProof/>
              </w:rPr>
              <w:t>2</w:t>
            </w:r>
            <w:r w:rsidR="0045255B">
              <w:rPr>
                <w:b w:val="0"/>
                <w:noProof/>
                <w:sz w:val="22"/>
                <w:szCs w:val="22"/>
                <w:lang w:eastAsia="de-CH"/>
              </w:rPr>
              <w:tab/>
            </w:r>
            <w:r w:rsidR="0045255B" w:rsidRPr="00421113">
              <w:rPr>
                <w:rStyle w:val="Hyperlink"/>
                <w:noProof/>
              </w:rPr>
              <w:t>Vision</w:t>
            </w:r>
            <w:r w:rsidR="0045255B">
              <w:rPr>
                <w:noProof/>
                <w:webHidden/>
              </w:rPr>
              <w:tab/>
            </w:r>
            <w:r w:rsidR="0045255B">
              <w:rPr>
                <w:noProof/>
                <w:webHidden/>
              </w:rPr>
              <w:fldChar w:fldCharType="begin"/>
            </w:r>
            <w:r w:rsidR="0045255B">
              <w:rPr>
                <w:noProof/>
                <w:webHidden/>
              </w:rPr>
              <w:instrText xml:space="preserve"> PAGEREF _Toc306014178 \h </w:instrText>
            </w:r>
            <w:r w:rsidR="0045255B">
              <w:rPr>
                <w:noProof/>
                <w:webHidden/>
              </w:rPr>
            </w:r>
            <w:r w:rsidR="0045255B">
              <w:rPr>
                <w:noProof/>
                <w:webHidden/>
              </w:rPr>
              <w:fldChar w:fldCharType="separate"/>
            </w:r>
            <w:r w:rsidR="0045255B">
              <w:rPr>
                <w:noProof/>
                <w:webHidden/>
              </w:rPr>
              <w:t>2</w:t>
            </w:r>
            <w:r w:rsidR="0045255B">
              <w:rPr>
                <w:noProof/>
                <w:webHidden/>
              </w:rPr>
              <w:fldChar w:fldCharType="end"/>
            </w:r>
          </w:hyperlink>
        </w:p>
        <w:p w:rsidR="0045255B" w:rsidRDefault="006A6A6A">
          <w:pPr>
            <w:pStyle w:val="TOC1"/>
            <w:tabs>
              <w:tab w:val="left" w:pos="440"/>
              <w:tab w:val="right" w:leader="dot" w:pos="9062"/>
            </w:tabs>
            <w:rPr>
              <w:b w:val="0"/>
              <w:noProof/>
              <w:sz w:val="22"/>
              <w:szCs w:val="22"/>
              <w:lang w:eastAsia="de-CH"/>
            </w:rPr>
          </w:pPr>
          <w:hyperlink w:anchor="_Toc306014179" w:history="1">
            <w:r w:rsidR="0045255B" w:rsidRPr="00421113">
              <w:rPr>
                <w:rStyle w:val="Hyperlink"/>
                <w:noProof/>
              </w:rPr>
              <w:t>3</w:t>
            </w:r>
            <w:r w:rsidR="0045255B">
              <w:rPr>
                <w:b w:val="0"/>
                <w:noProof/>
                <w:sz w:val="22"/>
                <w:szCs w:val="22"/>
                <w:lang w:eastAsia="de-CH"/>
              </w:rPr>
              <w:tab/>
            </w:r>
            <w:r w:rsidR="0045255B" w:rsidRPr="00421113">
              <w:rPr>
                <w:rStyle w:val="Hyperlink"/>
                <w:noProof/>
              </w:rPr>
              <w:t>Vorgänger: Project Flip 1.0</w:t>
            </w:r>
            <w:r w:rsidR="0045255B">
              <w:rPr>
                <w:noProof/>
                <w:webHidden/>
              </w:rPr>
              <w:tab/>
            </w:r>
            <w:r w:rsidR="0045255B">
              <w:rPr>
                <w:noProof/>
                <w:webHidden/>
              </w:rPr>
              <w:fldChar w:fldCharType="begin"/>
            </w:r>
            <w:r w:rsidR="0045255B">
              <w:rPr>
                <w:noProof/>
                <w:webHidden/>
              </w:rPr>
              <w:instrText xml:space="preserve"> PAGEREF _Toc306014179 \h </w:instrText>
            </w:r>
            <w:r w:rsidR="0045255B">
              <w:rPr>
                <w:noProof/>
                <w:webHidden/>
              </w:rPr>
            </w:r>
            <w:r w:rsidR="0045255B">
              <w:rPr>
                <w:noProof/>
                <w:webHidden/>
              </w:rPr>
              <w:fldChar w:fldCharType="separate"/>
            </w:r>
            <w:r w:rsidR="0045255B">
              <w:rPr>
                <w:noProof/>
                <w:webHidden/>
              </w:rPr>
              <w:t>3</w:t>
            </w:r>
            <w:r w:rsidR="0045255B">
              <w:rPr>
                <w:noProof/>
                <w:webHidden/>
              </w:rPr>
              <w:fldChar w:fldCharType="end"/>
            </w:r>
          </w:hyperlink>
        </w:p>
        <w:p w:rsidR="0045255B" w:rsidRDefault="006A6A6A">
          <w:pPr>
            <w:pStyle w:val="TOC2"/>
            <w:tabs>
              <w:tab w:val="left" w:pos="880"/>
              <w:tab w:val="right" w:leader="dot" w:pos="9062"/>
            </w:tabs>
            <w:rPr>
              <w:noProof/>
              <w:sz w:val="22"/>
              <w:szCs w:val="22"/>
              <w:lang w:eastAsia="de-CH"/>
            </w:rPr>
          </w:pPr>
          <w:hyperlink w:anchor="_Toc306014180" w:history="1">
            <w:r w:rsidR="0045255B" w:rsidRPr="00421113">
              <w:rPr>
                <w:rStyle w:val="Hyperlink"/>
                <w:noProof/>
              </w:rPr>
              <w:t>3.1</w:t>
            </w:r>
            <w:r w:rsidR="0045255B">
              <w:rPr>
                <w:noProof/>
                <w:sz w:val="22"/>
                <w:szCs w:val="22"/>
                <w:lang w:eastAsia="de-CH"/>
              </w:rPr>
              <w:tab/>
            </w:r>
            <w:r w:rsidR="0045255B" w:rsidRPr="00421113">
              <w:rPr>
                <w:rStyle w:val="Hyperlink"/>
                <w:noProof/>
              </w:rPr>
              <w:t>Ziele</w:t>
            </w:r>
            <w:r w:rsidR="0045255B">
              <w:rPr>
                <w:noProof/>
                <w:webHidden/>
              </w:rPr>
              <w:tab/>
            </w:r>
            <w:r w:rsidR="0045255B">
              <w:rPr>
                <w:noProof/>
                <w:webHidden/>
              </w:rPr>
              <w:fldChar w:fldCharType="begin"/>
            </w:r>
            <w:r w:rsidR="0045255B">
              <w:rPr>
                <w:noProof/>
                <w:webHidden/>
              </w:rPr>
              <w:instrText xml:space="preserve"> PAGEREF _Toc306014180 \h </w:instrText>
            </w:r>
            <w:r w:rsidR="0045255B">
              <w:rPr>
                <w:noProof/>
                <w:webHidden/>
              </w:rPr>
            </w:r>
            <w:r w:rsidR="0045255B">
              <w:rPr>
                <w:noProof/>
                <w:webHidden/>
              </w:rPr>
              <w:fldChar w:fldCharType="separate"/>
            </w:r>
            <w:r w:rsidR="0045255B">
              <w:rPr>
                <w:noProof/>
                <w:webHidden/>
              </w:rPr>
              <w:t>3</w:t>
            </w:r>
            <w:r w:rsidR="0045255B">
              <w:rPr>
                <w:noProof/>
                <w:webHidden/>
              </w:rPr>
              <w:fldChar w:fldCharType="end"/>
            </w:r>
          </w:hyperlink>
        </w:p>
        <w:p w:rsidR="0045255B" w:rsidRDefault="006A6A6A">
          <w:pPr>
            <w:pStyle w:val="TOC2"/>
            <w:tabs>
              <w:tab w:val="left" w:pos="880"/>
              <w:tab w:val="right" w:leader="dot" w:pos="9062"/>
            </w:tabs>
            <w:rPr>
              <w:noProof/>
              <w:sz w:val="22"/>
              <w:szCs w:val="22"/>
              <w:lang w:eastAsia="de-CH"/>
            </w:rPr>
          </w:pPr>
          <w:hyperlink w:anchor="_Toc306014181" w:history="1">
            <w:r w:rsidR="0045255B" w:rsidRPr="00421113">
              <w:rPr>
                <w:rStyle w:val="Hyperlink"/>
                <w:noProof/>
              </w:rPr>
              <w:t>3.2</w:t>
            </w:r>
            <w:r w:rsidR="0045255B">
              <w:rPr>
                <w:noProof/>
                <w:sz w:val="22"/>
                <w:szCs w:val="22"/>
                <w:lang w:eastAsia="de-CH"/>
              </w:rPr>
              <w:tab/>
            </w:r>
            <w:r w:rsidR="0045255B" w:rsidRPr="00421113">
              <w:rPr>
                <w:rStyle w:val="Hyperlink"/>
                <w:noProof/>
              </w:rPr>
              <w:t>Funktionalitäten</w:t>
            </w:r>
            <w:r w:rsidR="0045255B">
              <w:rPr>
                <w:noProof/>
                <w:webHidden/>
              </w:rPr>
              <w:tab/>
            </w:r>
            <w:r w:rsidR="0045255B">
              <w:rPr>
                <w:noProof/>
                <w:webHidden/>
              </w:rPr>
              <w:fldChar w:fldCharType="begin"/>
            </w:r>
            <w:r w:rsidR="0045255B">
              <w:rPr>
                <w:noProof/>
                <w:webHidden/>
              </w:rPr>
              <w:instrText xml:space="preserve"> PAGEREF _Toc306014181 \h </w:instrText>
            </w:r>
            <w:r w:rsidR="0045255B">
              <w:rPr>
                <w:noProof/>
                <w:webHidden/>
              </w:rPr>
            </w:r>
            <w:r w:rsidR="0045255B">
              <w:rPr>
                <w:noProof/>
                <w:webHidden/>
              </w:rPr>
              <w:fldChar w:fldCharType="separate"/>
            </w:r>
            <w:r w:rsidR="0045255B">
              <w:rPr>
                <w:noProof/>
                <w:webHidden/>
              </w:rPr>
              <w:t>3</w:t>
            </w:r>
            <w:r w:rsidR="0045255B">
              <w:rPr>
                <w:noProof/>
                <w:webHidden/>
              </w:rPr>
              <w:fldChar w:fldCharType="end"/>
            </w:r>
          </w:hyperlink>
        </w:p>
        <w:p w:rsidR="0045255B" w:rsidRDefault="006A6A6A">
          <w:pPr>
            <w:pStyle w:val="TOC2"/>
            <w:tabs>
              <w:tab w:val="left" w:pos="880"/>
              <w:tab w:val="right" w:leader="dot" w:pos="9062"/>
            </w:tabs>
            <w:rPr>
              <w:noProof/>
              <w:sz w:val="22"/>
              <w:szCs w:val="22"/>
              <w:lang w:eastAsia="de-CH"/>
            </w:rPr>
          </w:pPr>
          <w:hyperlink w:anchor="_Toc306014182" w:history="1">
            <w:r w:rsidR="0045255B" w:rsidRPr="00421113">
              <w:rPr>
                <w:rStyle w:val="Hyperlink"/>
                <w:noProof/>
              </w:rPr>
              <w:t>3.3</w:t>
            </w:r>
            <w:r w:rsidR="0045255B">
              <w:rPr>
                <w:noProof/>
                <w:sz w:val="22"/>
                <w:szCs w:val="22"/>
                <w:lang w:eastAsia="de-CH"/>
              </w:rPr>
              <w:tab/>
            </w:r>
            <w:r w:rsidR="0045255B" w:rsidRPr="00421113">
              <w:rPr>
                <w:rStyle w:val="Hyperlink"/>
                <w:noProof/>
              </w:rPr>
              <w:t>Lessons Learned</w:t>
            </w:r>
            <w:r w:rsidR="0045255B">
              <w:rPr>
                <w:noProof/>
                <w:webHidden/>
              </w:rPr>
              <w:tab/>
            </w:r>
            <w:r w:rsidR="0045255B">
              <w:rPr>
                <w:noProof/>
                <w:webHidden/>
              </w:rPr>
              <w:fldChar w:fldCharType="begin"/>
            </w:r>
            <w:r w:rsidR="0045255B">
              <w:rPr>
                <w:noProof/>
                <w:webHidden/>
              </w:rPr>
              <w:instrText xml:space="preserve"> PAGEREF _Toc306014182 \h </w:instrText>
            </w:r>
            <w:r w:rsidR="0045255B">
              <w:rPr>
                <w:noProof/>
                <w:webHidden/>
              </w:rPr>
            </w:r>
            <w:r w:rsidR="0045255B">
              <w:rPr>
                <w:noProof/>
                <w:webHidden/>
              </w:rPr>
              <w:fldChar w:fldCharType="separate"/>
            </w:r>
            <w:r w:rsidR="0045255B">
              <w:rPr>
                <w:noProof/>
                <w:webHidden/>
              </w:rPr>
              <w:t>3</w:t>
            </w:r>
            <w:r w:rsidR="0045255B">
              <w:rPr>
                <w:noProof/>
                <w:webHidden/>
              </w:rPr>
              <w:fldChar w:fldCharType="end"/>
            </w:r>
          </w:hyperlink>
        </w:p>
        <w:p w:rsidR="0045255B" w:rsidRDefault="006A6A6A">
          <w:pPr>
            <w:pStyle w:val="TOC3"/>
            <w:tabs>
              <w:tab w:val="left" w:pos="1100"/>
              <w:tab w:val="right" w:leader="dot" w:pos="9062"/>
            </w:tabs>
            <w:rPr>
              <w:noProof/>
              <w:sz w:val="22"/>
            </w:rPr>
          </w:pPr>
          <w:hyperlink w:anchor="_Toc306014183" w:history="1">
            <w:r w:rsidR="0045255B" w:rsidRPr="00421113">
              <w:rPr>
                <w:rStyle w:val="Hyperlink"/>
                <w:noProof/>
              </w:rPr>
              <w:t>3.3.1</w:t>
            </w:r>
            <w:r w:rsidR="0045255B">
              <w:rPr>
                <w:noProof/>
                <w:sz w:val="22"/>
              </w:rPr>
              <w:tab/>
            </w:r>
            <w:r w:rsidR="0045255B" w:rsidRPr="00421113">
              <w:rPr>
                <w:rStyle w:val="Hyperlink"/>
                <w:noProof/>
              </w:rPr>
              <w:t>Bildumwandlung</w:t>
            </w:r>
            <w:r w:rsidR="0045255B">
              <w:rPr>
                <w:noProof/>
                <w:webHidden/>
              </w:rPr>
              <w:tab/>
            </w:r>
            <w:r w:rsidR="0045255B">
              <w:rPr>
                <w:noProof/>
                <w:webHidden/>
              </w:rPr>
              <w:fldChar w:fldCharType="begin"/>
            </w:r>
            <w:r w:rsidR="0045255B">
              <w:rPr>
                <w:noProof/>
                <w:webHidden/>
              </w:rPr>
              <w:instrText xml:space="preserve"> PAGEREF _Toc306014183 \h </w:instrText>
            </w:r>
            <w:r w:rsidR="0045255B">
              <w:rPr>
                <w:noProof/>
                <w:webHidden/>
              </w:rPr>
            </w:r>
            <w:r w:rsidR="0045255B">
              <w:rPr>
                <w:noProof/>
                <w:webHidden/>
              </w:rPr>
              <w:fldChar w:fldCharType="separate"/>
            </w:r>
            <w:r w:rsidR="0045255B">
              <w:rPr>
                <w:noProof/>
                <w:webHidden/>
              </w:rPr>
              <w:t>3</w:t>
            </w:r>
            <w:r w:rsidR="0045255B">
              <w:rPr>
                <w:noProof/>
                <w:webHidden/>
              </w:rPr>
              <w:fldChar w:fldCharType="end"/>
            </w:r>
          </w:hyperlink>
        </w:p>
        <w:p w:rsidR="0045255B" w:rsidRDefault="006A6A6A">
          <w:pPr>
            <w:pStyle w:val="TOC3"/>
            <w:tabs>
              <w:tab w:val="left" w:pos="1100"/>
              <w:tab w:val="right" w:leader="dot" w:pos="9062"/>
            </w:tabs>
            <w:rPr>
              <w:noProof/>
              <w:sz w:val="22"/>
            </w:rPr>
          </w:pPr>
          <w:hyperlink w:anchor="_Toc306014184" w:history="1">
            <w:r w:rsidR="0045255B" w:rsidRPr="00421113">
              <w:rPr>
                <w:rStyle w:val="Hyperlink"/>
                <w:noProof/>
              </w:rPr>
              <w:t>3.3.2</w:t>
            </w:r>
            <w:r w:rsidR="0045255B">
              <w:rPr>
                <w:noProof/>
                <w:sz w:val="22"/>
              </w:rPr>
              <w:tab/>
            </w:r>
            <w:r w:rsidR="0045255B" w:rsidRPr="00421113">
              <w:rPr>
                <w:rStyle w:val="Hyperlink"/>
                <w:noProof/>
              </w:rPr>
              <w:t>Performance / Hardware</w:t>
            </w:r>
            <w:r w:rsidR="0045255B">
              <w:rPr>
                <w:noProof/>
                <w:webHidden/>
              </w:rPr>
              <w:tab/>
            </w:r>
            <w:r w:rsidR="0045255B">
              <w:rPr>
                <w:noProof/>
                <w:webHidden/>
              </w:rPr>
              <w:fldChar w:fldCharType="begin"/>
            </w:r>
            <w:r w:rsidR="0045255B">
              <w:rPr>
                <w:noProof/>
                <w:webHidden/>
              </w:rPr>
              <w:instrText xml:space="preserve"> PAGEREF _Toc306014184 \h </w:instrText>
            </w:r>
            <w:r w:rsidR="0045255B">
              <w:rPr>
                <w:noProof/>
                <w:webHidden/>
              </w:rPr>
            </w:r>
            <w:r w:rsidR="0045255B">
              <w:rPr>
                <w:noProof/>
                <w:webHidden/>
              </w:rPr>
              <w:fldChar w:fldCharType="separate"/>
            </w:r>
            <w:r w:rsidR="0045255B">
              <w:rPr>
                <w:noProof/>
                <w:webHidden/>
              </w:rPr>
              <w:t>3</w:t>
            </w:r>
            <w:r w:rsidR="0045255B">
              <w:rPr>
                <w:noProof/>
                <w:webHidden/>
              </w:rPr>
              <w:fldChar w:fldCharType="end"/>
            </w:r>
          </w:hyperlink>
        </w:p>
        <w:p w:rsidR="0045255B" w:rsidRDefault="006A6A6A">
          <w:pPr>
            <w:pStyle w:val="TOC1"/>
            <w:tabs>
              <w:tab w:val="left" w:pos="440"/>
              <w:tab w:val="right" w:leader="dot" w:pos="9062"/>
            </w:tabs>
            <w:rPr>
              <w:b w:val="0"/>
              <w:noProof/>
              <w:sz w:val="22"/>
              <w:szCs w:val="22"/>
              <w:lang w:eastAsia="de-CH"/>
            </w:rPr>
          </w:pPr>
          <w:hyperlink w:anchor="_Toc306014185" w:history="1">
            <w:r w:rsidR="0045255B" w:rsidRPr="00421113">
              <w:rPr>
                <w:rStyle w:val="Hyperlink"/>
                <w:noProof/>
              </w:rPr>
              <w:t>4</w:t>
            </w:r>
            <w:r w:rsidR="0045255B">
              <w:rPr>
                <w:b w:val="0"/>
                <w:noProof/>
                <w:sz w:val="22"/>
                <w:szCs w:val="22"/>
                <w:lang w:eastAsia="de-CH"/>
              </w:rPr>
              <w:tab/>
            </w:r>
            <w:r w:rsidR="0045255B" w:rsidRPr="00421113">
              <w:rPr>
                <w:rStyle w:val="Hyperlink"/>
                <w:noProof/>
              </w:rPr>
              <w:t>Interviews</w:t>
            </w:r>
            <w:r w:rsidR="0045255B">
              <w:rPr>
                <w:noProof/>
                <w:webHidden/>
              </w:rPr>
              <w:tab/>
            </w:r>
            <w:r w:rsidR="0045255B">
              <w:rPr>
                <w:noProof/>
                <w:webHidden/>
              </w:rPr>
              <w:fldChar w:fldCharType="begin"/>
            </w:r>
            <w:r w:rsidR="0045255B">
              <w:rPr>
                <w:noProof/>
                <w:webHidden/>
              </w:rPr>
              <w:instrText xml:space="preserve"> PAGEREF _Toc306014185 \h </w:instrText>
            </w:r>
            <w:r w:rsidR="0045255B">
              <w:rPr>
                <w:noProof/>
                <w:webHidden/>
              </w:rPr>
            </w:r>
            <w:r w:rsidR="0045255B">
              <w:rPr>
                <w:noProof/>
                <w:webHidden/>
              </w:rPr>
              <w:fldChar w:fldCharType="separate"/>
            </w:r>
            <w:r w:rsidR="0045255B">
              <w:rPr>
                <w:noProof/>
                <w:webHidden/>
              </w:rPr>
              <w:t>3</w:t>
            </w:r>
            <w:r w:rsidR="0045255B">
              <w:rPr>
                <w:noProof/>
                <w:webHidden/>
              </w:rPr>
              <w:fldChar w:fldCharType="end"/>
            </w:r>
          </w:hyperlink>
        </w:p>
        <w:p w:rsidR="0045255B" w:rsidRDefault="006A6A6A">
          <w:pPr>
            <w:pStyle w:val="TOC2"/>
            <w:tabs>
              <w:tab w:val="left" w:pos="880"/>
              <w:tab w:val="right" w:leader="dot" w:pos="9062"/>
            </w:tabs>
            <w:rPr>
              <w:noProof/>
              <w:sz w:val="22"/>
              <w:szCs w:val="22"/>
              <w:lang w:eastAsia="de-CH"/>
            </w:rPr>
          </w:pPr>
          <w:hyperlink w:anchor="_Toc306014186" w:history="1">
            <w:r w:rsidR="0045255B" w:rsidRPr="00421113">
              <w:rPr>
                <w:rStyle w:val="Hyperlink"/>
                <w:noProof/>
              </w:rPr>
              <w:t>4.1</w:t>
            </w:r>
            <w:r w:rsidR="0045255B">
              <w:rPr>
                <w:noProof/>
                <w:sz w:val="22"/>
                <w:szCs w:val="22"/>
                <w:lang w:eastAsia="de-CH"/>
              </w:rPr>
              <w:tab/>
            </w:r>
            <w:r w:rsidR="0045255B" w:rsidRPr="00421113">
              <w:rPr>
                <w:rStyle w:val="Hyperlink"/>
                <w:noProof/>
              </w:rPr>
              <w:t>Fragen</w:t>
            </w:r>
            <w:r w:rsidR="0045255B">
              <w:rPr>
                <w:noProof/>
                <w:webHidden/>
              </w:rPr>
              <w:tab/>
            </w:r>
            <w:r w:rsidR="0045255B">
              <w:rPr>
                <w:noProof/>
                <w:webHidden/>
              </w:rPr>
              <w:fldChar w:fldCharType="begin"/>
            </w:r>
            <w:r w:rsidR="0045255B">
              <w:rPr>
                <w:noProof/>
                <w:webHidden/>
              </w:rPr>
              <w:instrText xml:space="preserve"> PAGEREF _Toc306014186 \h </w:instrText>
            </w:r>
            <w:r w:rsidR="0045255B">
              <w:rPr>
                <w:noProof/>
                <w:webHidden/>
              </w:rPr>
            </w:r>
            <w:r w:rsidR="0045255B">
              <w:rPr>
                <w:noProof/>
                <w:webHidden/>
              </w:rPr>
              <w:fldChar w:fldCharType="separate"/>
            </w:r>
            <w:r w:rsidR="0045255B">
              <w:rPr>
                <w:noProof/>
                <w:webHidden/>
              </w:rPr>
              <w:t>4</w:t>
            </w:r>
            <w:r w:rsidR="0045255B">
              <w:rPr>
                <w:noProof/>
                <w:webHidden/>
              </w:rPr>
              <w:fldChar w:fldCharType="end"/>
            </w:r>
          </w:hyperlink>
        </w:p>
        <w:p w:rsidR="0045255B" w:rsidRDefault="006A6A6A">
          <w:pPr>
            <w:pStyle w:val="TOC1"/>
            <w:tabs>
              <w:tab w:val="left" w:pos="440"/>
              <w:tab w:val="right" w:leader="dot" w:pos="9062"/>
            </w:tabs>
            <w:rPr>
              <w:b w:val="0"/>
              <w:noProof/>
              <w:sz w:val="22"/>
              <w:szCs w:val="22"/>
              <w:lang w:eastAsia="de-CH"/>
            </w:rPr>
          </w:pPr>
          <w:hyperlink w:anchor="_Toc306014187" w:history="1">
            <w:r w:rsidR="0045255B" w:rsidRPr="00421113">
              <w:rPr>
                <w:rStyle w:val="Hyperlink"/>
                <w:noProof/>
              </w:rPr>
              <w:t>5</w:t>
            </w:r>
            <w:r w:rsidR="0045255B">
              <w:rPr>
                <w:b w:val="0"/>
                <w:noProof/>
                <w:sz w:val="22"/>
                <w:szCs w:val="22"/>
                <w:lang w:eastAsia="de-CH"/>
              </w:rPr>
              <w:tab/>
            </w:r>
            <w:r w:rsidR="0045255B" w:rsidRPr="00421113">
              <w:rPr>
                <w:rStyle w:val="Hyperlink"/>
                <w:noProof/>
              </w:rPr>
              <w:t>Personas</w:t>
            </w:r>
            <w:r w:rsidR="0045255B">
              <w:rPr>
                <w:noProof/>
                <w:webHidden/>
              </w:rPr>
              <w:tab/>
            </w:r>
            <w:r w:rsidR="0045255B">
              <w:rPr>
                <w:noProof/>
                <w:webHidden/>
              </w:rPr>
              <w:fldChar w:fldCharType="begin"/>
            </w:r>
            <w:r w:rsidR="0045255B">
              <w:rPr>
                <w:noProof/>
                <w:webHidden/>
              </w:rPr>
              <w:instrText xml:space="preserve"> PAGEREF _Toc306014187 \h </w:instrText>
            </w:r>
            <w:r w:rsidR="0045255B">
              <w:rPr>
                <w:noProof/>
                <w:webHidden/>
              </w:rPr>
            </w:r>
            <w:r w:rsidR="0045255B">
              <w:rPr>
                <w:noProof/>
                <w:webHidden/>
              </w:rPr>
              <w:fldChar w:fldCharType="separate"/>
            </w:r>
            <w:r w:rsidR="0045255B">
              <w:rPr>
                <w:noProof/>
                <w:webHidden/>
              </w:rPr>
              <w:t>5</w:t>
            </w:r>
            <w:r w:rsidR="0045255B">
              <w:rPr>
                <w:noProof/>
                <w:webHidden/>
              </w:rPr>
              <w:fldChar w:fldCharType="end"/>
            </w:r>
          </w:hyperlink>
        </w:p>
        <w:p w:rsidR="0045255B" w:rsidRDefault="006A6A6A">
          <w:pPr>
            <w:pStyle w:val="TOC2"/>
            <w:tabs>
              <w:tab w:val="left" w:pos="880"/>
              <w:tab w:val="right" w:leader="dot" w:pos="9062"/>
            </w:tabs>
            <w:rPr>
              <w:noProof/>
              <w:sz w:val="22"/>
              <w:szCs w:val="22"/>
              <w:lang w:eastAsia="de-CH"/>
            </w:rPr>
          </w:pPr>
          <w:hyperlink w:anchor="_Toc306014188" w:history="1">
            <w:r w:rsidR="0045255B" w:rsidRPr="00421113">
              <w:rPr>
                <w:rStyle w:val="Hyperlink"/>
                <w:noProof/>
              </w:rPr>
              <w:t>5.1</w:t>
            </w:r>
            <w:r w:rsidR="0045255B">
              <w:rPr>
                <w:noProof/>
                <w:sz w:val="22"/>
                <w:szCs w:val="22"/>
                <w:lang w:eastAsia="de-CH"/>
              </w:rPr>
              <w:tab/>
            </w:r>
            <w:r w:rsidR="0045255B" w:rsidRPr="00421113">
              <w:rPr>
                <w:rStyle w:val="Hyperlink"/>
                <w:noProof/>
              </w:rPr>
              <w:t>Persona Ulrich Umsetzer</w:t>
            </w:r>
            <w:r w:rsidR="0045255B">
              <w:rPr>
                <w:noProof/>
                <w:webHidden/>
              </w:rPr>
              <w:tab/>
            </w:r>
            <w:r w:rsidR="0045255B">
              <w:rPr>
                <w:noProof/>
                <w:webHidden/>
              </w:rPr>
              <w:fldChar w:fldCharType="begin"/>
            </w:r>
            <w:r w:rsidR="0045255B">
              <w:rPr>
                <w:noProof/>
                <w:webHidden/>
              </w:rPr>
              <w:instrText xml:space="preserve"> PAGEREF _Toc306014188 \h </w:instrText>
            </w:r>
            <w:r w:rsidR="0045255B">
              <w:rPr>
                <w:noProof/>
                <w:webHidden/>
              </w:rPr>
            </w:r>
            <w:r w:rsidR="0045255B">
              <w:rPr>
                <w:noProof/>
                <w:webHidden/>
              </w:rPr>
              <w:fldChar w:fldCharType="separate"/>
            </w:r>
            <w:r w:rsidR="0045255B">
              <w:rPr>
                <w:noProof/>
                <w:webHidden/>
              </w:rPr>
              <w:t>5</w:t>
            </w:r>
            <w:r w:rsidR="0045255B">
              <w:rPr>
                <w:noProof/>
                <w:webHidden/>
              </w:rPr>
              <w:fldChar w:fldCharType="end"/>
            </w:r>
          </w:hyperlink>
        </w:p>
        <w:p w:rsidR="0045255B" w:rsidRDefault="006A6A6A">
          <w:pPr>
            <w:pStyle w:val="TOC3"/>
            <w:tabs>
              <w:tab w:val="left" w:pos="1100"/>
              <w:tab w:val="right" w:leader="dot" w:pos="9062"/>
            </w:tabs>
            <w:rPr>
              <w:noProof/>
              <w:sz w:val="22"/>
            </w:rPr>
          </w:pPr>
          <w:hyperlink w:anchor="_Toc306014189" w:history="1">
            <w:r w:rsidR="0045255B" w:rsidRPr="00421113">
              <w:rPr>
                <w:rStyle w:val="Hyperlink"/>
                <w:noProof/>
              </w:rPr>
              <w:t>5.1.1</w:t>
            </w:r>
            <w:r w:rsidR="0045255B">
              <w:rPr>
                <w:noProof/>
                <w:sz w:val="22"/>
              </w:rPr>
              <w:tab/>
            </w:r>
            <w:r w:rsidR="0045255B" w:rsidRPr="00421113">
              <w:rPr>
                <w:rStyle w:val="Hyperlink"/>
                <w:noProof/>
              </w:rPr>
              <w:t>Ist-Szenario-1</w:t>
            </w:r>
            <w:r w:rsidR="0045255B">
              <w:rPr>
                <w:noProof/>
                <w:webHidden/>
              </w:rPr>
              <w:tab/>
            </w:r>
            <w:r w:rsidR="0045255B">
              <w:rPr>
                <w:noProof/>
                <w:webHidden/>
              </w:rPr>
              <w:fldChar w:fldCharType="begin"/>
            </w:r>
            <w:r w:rsidR="0045255B">
              <w:rPr>
                <w:noProof/>
                <w:webHidden/>
              </w:rPr>
              <w:instrText xml:space="preserve"> PAGEREF _Toc306014189 \h </w:instrText>
            </w:r>
            <w:r w:rsidR="0045255B">
              <w:rPr>
                <w:noProof/>
                <w:webHidden/>
              </w:rPr>
            </w:r>
            <w:r w:rsidR="0045255B">
              <w:rPr>
                <w:noProof/>
                <w:webHidden/>
              </w:rPr>
              <w:fldChar w:fldCharType="separate"/>
            </w:r>
            <w:r w:rsidR="0045255B">
              <w:rPr>
                <w:noProof/>
                <w:webHidden/>
              </w:rPr>
              <w:t>6</w:t>
            </w:r>
            <w:r w:rsidR="0045255B">
              <w:rPr>
                <w:noProof/>
                <w:webHidden/>
              </w:rPr>
              <w:fldChar w:fldCharType="end"/>
            </w:r>
          </w:hyperlink>
        </w:p>
        <w:p w:rsidR="0045255B" w:rsidRDefault="006A6A6A">
          <w:pPr>
            <w:pStyle w:val="TOC3"/>
            <w:tabs>
              <w:tab w:val="left" w:pos="1100"/>
              <w:tab w:val="right" w:leader="dot" w:pos="9062"/>
            </w:tabs>
            <w:rPr>
              <w:noProof/>
              <w:sz w:val="22"/>
            </w:rPr>
          </w:pPr>
          <w:hyperlink w:anchor="_Toc306014190" w:history="1">
            <w:r w:rsidR="0045255B" w:rsidRPr="00421113">
              <w:rPr>
                <w:rStyle w:val="Hyperlink"/>
                <w:noProof/>
              </w:rPr>
              <w:t>5.1.2</w:t>
            </w:r>
            <w:r w:rsidR="0045255B">
              <w:rPr>
                <w:noProof/>
                <w:sz w:val="22"/>
              </w:rPr>
              <w:tab/>
            </w:r>
            <w:r w:rsidR="0045255B" w:rsidRPr="00421113">
              <w:rPr>
                <w:rStyle w:val="Hyperlink"/>
                <w:noProof/>
              </w:rPr>
              <w:t>Soll-Szenario-1</w:t>
            </w:r>
            <w:r w:rsidR="0045255B">
              <w:rPr>
                <w:noProof/>
                <w:webHidden/>
              </w:rPr>
              <w:tab/>
            </w:r>
            <w:r w:rsidR="0045255B">
              <w:rPr>
                <w:noProof/>
                <w:webHidden/>
              </w:rPr>
              <w:fldChar w:fldCharType="begin"/>
            </w:r>
            <w:r w:rsidR="0045255B">
              <w:rPr>
                <w:noProof/>
                <w:webHidden/>
              </w:rPr>
              <w:instrText xml:space="preserve"> PAGEREF _Toc306014190 \h </w:instrText>
            </w:r>
            <w:r w:rsidR="0045255B">
              <w:rPr>
                <w:noProof/>
                <w:webHidden/>
              </w:rPr>
            </w:r>
            <w:r w:rsidR="0045255B">
              <w:rPr>
                <w:noProof/>
                <w:webHidden/>
              </w:rPr>
              <w:fldChar w:fldCharType="separate"/>
            </w:r>
            <w:r w:rsidR="0045255B">
              <w:rPr>
                <w:noProof/>
                <w:webHidden/>
              </w:rPr>
              <w:t>6</w:t>
            </w:r>
            <w:r w:rsidR="0045255B">
              <w:rPr>
                <w:noProof/>
                <w:webHidden/>
              </w:rPr>
              <w:fldChar w:fldCharType="end"/>
            </w:r>
          </w:hyperlink>
        </w:p>
        <w:p w:rsidR="0045255B" w:rsidRDefault="006A6A6A">
          <w:pPr>
            <w:pStyle w:val="TOC2"/>
            <w:tabs>
              <w:tab w:val="left" w:pos="880"/>
              <w:tab w:val="right" w:leader="dot" w:pos="9062"/>
            </w:tabs>
            <w:rPr>
              <w:noProof/>
              <w:sz w:val="22"/>
              <w:szCs w:val="22"/>
              <w:lang w:eastAsia="de-CH"/>
            </w:rPr>
          </w:pPr>
          <w:hyperlink w:anchor="_Toc306014191" w:history="1">
            <w:r w:rsidR="0045255B" w:rsidRPr="00421113">
              <w:rPr>
                <w:rStyle w:val="Hyperlink"/>
                <w:noProof/>
              </w:rPr>
              <w:t>5.2</w:t>
            </w:r>
            <w:r w:rsidR="0045255B">
              <w:rPr>
                <w:noProof/>
                <w:sz w:val="22"/>
                <w:szCs w:val="22"/>
                <w:lang w:eastAsia="de-CH"/>
              </w:rPr>
              <w:tab/>
            </w:r>
            <w:r w:rsidR="0045255B" w:rsidRPr="00421113">
              <w:rPr>
                <w:rStyle w:val="Hyperlink"/>
                <w:noProof/>
              </w:rPr>
              <w:t>Persona Erik Entscheider</w:t>
            </w:r>
            <w:r w:rsidR="0045255B">
              <w:rPr>
                <w:noProof/>
                <w:webHidden/>
              </w:rPr>
              <w:tab/>
            </w:r>
            <w:r w:rsidR="0045255B">
              <w:rPr>
                <w:noProof/>
                <w:webHidden/>
              </w:rPr>
              <w:fldChar w:fldCharType="begin"/>
            </w:r>
            <w:r w:rsidR="0045255B">
              <w:rPr>
                <w:noProof/>
                <w:webHidden/>
              </w:rPr>
              <w:instrText xml:space="preserve"> PAGEREF _Toc306014191 \h </w:instrText>
            </w:r>
            <w:r w:rsidR="0045255B">
              <w:rPr>
                <w:noProof/>
                <w:webHidden/>
              </w:rPr>
            </w:r>
            <w:r w:rsidR="0045255B">
              <w:rPr>
                <w:noProof/>
                <w:webHidden/>
              </w:rPr>
              <w:fldChar w:fldCharType="separate"/>
            </w:r>
            <w:r w:rsidR="0045255B">
              <w:rPr>
                <w:noProof/>
                <w:webHidden/>
              </w:rPr>
              <w:t>6</w:t>
            </w:r>
            <w:r w:rsidR="0045255B">
              <w:rPr>
                <w:noProof/>
                <w:webHidden/>
              </w:rPr>
              <w:fldChar w:fldCharType="end"/>
            </w:r>
          </w:hyperlink>
        </w:p>
        <w:p w:rsidR="0045255B" w:rsidRDefault="006A6A6A">
          <w:pPr>
            <w:pStyle w:val="TOC3"/>
            <w:tabs>
              <w:tab w:val="left" w:pos="1100"/>
              <w:tab w:val="right" w:leader="dot" w:pos="9062"/>
            </w:tabs>
            <w:rPr>
              <w:noProof/>
              <w:sz w:val="22"/>
            </w:rPr>
          </w:pPr>
          <w:hyperlink w:anchor="_Toc306014192" w:history="1">
            <w:r w:rsidR="0045255B" w:rsidRPr="00421113">
              <w:rPr>
                <w:rStyle w:val="Hyperlink"/>
                <w:noProof/>
              </w:rPr>
              <w:t>5.2.1</w:t>
            </w:r>
            <w:r w:rsidR="0045255B">
              <w:rPr>
                <w:noProof/>
                <w:sz w:val="22"/>
              </w:rPr>
              <w:tab/>
            </w:r>
            <w:r w:rsidR="0045255B" w:rsidRPr="00421113">
              <w:rPr>
                <w:rStyle w:val="Hyperlink"/>
                <w:noProof/>
              </w:rPr>
              <w:t>Ist-Szenario-1</w:t>
            </w:r>
            <w:r w:rsidR="0045255B">
              <w:rPr>
                <w:noProof/>
                <w:webHidden/>
              </w:rPr>
              <w:tab/>
            </w:r>
            <w:r w:rsidR="0045255B">
              <w:rPr>
                <w:noProof/>
                <w:webHidden/>
              </w:rPr>
              <w:fldChar w:fldCharType="begin"/>
            </w:r>
            <w:r w:rsidR="0045255B">
              <w:rPr>
                <w:noProof/>
                <w:webHidden/>
              </w:rPr>
              <w:instrText xml:space="preserve"> PAGEREF _Toc306014192 \h </w:instrText>
            </w:r>
            <w:r w:rsidR="0045255B">
              <w:rPr>
                <w:noProof/>
                <w:webHidden/>
              </w:rPr>
            </w:r>
            <w:r w:rsidR="0045255B">
              <w:rPr>
                <w:noProof/>
                <w:webHidden/>
              </w:rPr>
              <w:fldChar w:fldCharType="separate"/>
            </w:r>
            <w:r w:rsidR="0045255B">
              <w:rPr>
                <w:noProof/>
                <w:webHidden/>
              </w:rPr>
              <w:t>7</w:t>
            </w:r>
            <w:r w:rsidR="0045255B">
              <w:rPr>
                <w:noProof/>
                <w:webHidden/>
              </w:rPr>
              <w:fldChar w:fldCharType="end"/>
            </w:r>
          </w:hyperlink>
        </w:p>
        <w:p w:rsidR="0045255B" w:rsidRDefault="006A6A6A">
          <w:pPr>
            <w:pStyle w:val="TOC3"/>
            <w:tabs>
              <w:tab w:val="left" w:pos="1100"/>
              <w:tab w:val="right" w:leader="dot" w:pos="9062"/>
            </w:tabs>
            <w:rPr>
              <w:noProof/>
              <w:sz w:val="22"/>
            </w:rPr>
          </w:pPr>
          <w:hyperlink w:anchor="_Toc306014193" w:history="1">
            <w:r w:rsidR="0045255B" w:rsidRPr="00421113">
              <w:rPr>
                <w:rStyle w:val="Hyperlink"/>
                <w:noProof/>
              </w:rPr>
              <w:t>5.2.2</w:t>
            </w:r>
            <w:r w:rsidR="0045255B">
              <w:rPr>
                <w:noProof/>
                <w:sz w:val="22"/>
              </w:rPr>
              <w:tab/>
            </w:r>
            <w:r w:rsidR="0045255B" w:rsidRPr="00421113">
              <w:rPr>
                <w:rStyle w:val="Hyperlink"/>
                <w:noProof/>
              </w:rPr>
              <w:t>Soll-Szenario-1</w:t>
            </w:r>
            <w:r w:rsidR="0045255B">
              <w:rPr>
                <w:noProof/>
                <w:webHidden/>
              </w:rPr>
              <w:tab/>
            </w:r>
            <w:r w:rsidR="0045255B">
              <w:rPr>
                <w:noProof/>
                <w:webHidden/>
              </w:rPr>
              <w:fldChar w:fldCharType="begin"/>
            </w:r>
            <w:r w:rsidR="0045255B">
              <w:rPr>
                <w:noProof/>
                <w:webHidden/>
              </w:rPr>
              <w:instrText xml:space="preserve"> PAGEREF _Toc306014193 \h </w:instrText>
            </w:r>
            <w:r w:rsidR="0045255B">
              <w:rPr>
                <w:noProof/>
                <w:webHidden/>
              </w:rPr>
            </w:r>
            <w:r w:rsidR="0045255B">
              <w:rPr>
                <w:noProof/>
                <w:webHidden/>
              </w:rPr>
              <w:fldChar w:fldCharType="separate"/>
            </w:r>
            <w:r w:rsidR="0045255B">
              <w:rPr>
                <w:noProof/>
                <w:webHidden/>
              </w:rPr>
              <w:t>7</w:t>
            </w:r>
            <w:r w:rsidR="0045255B">
              <w:rPr>
                <w:noProof/>
                <w:webHidden/>
              </w:rPr>
              <w:fldChar w:fldCharType="end"/>
            </w:r>
          </w:hyperlink>
        </w:p>
        <w:p w:rsidR="0045255B" w:rsidRDefault="006A6A6A">
          <w:pPr>
            <w:pStyle w:val="TOC2"/>
            <w:tabs>
              <w:tab w:val="left" w:pos="880"/>
              <w:tab w:val="right" w:leader="dot" w:pos="9062"/>
            </w:tabs>
            <w:rPr>
              <w:noProof/>
              <w:sz w:val="22"/>
              <w:szCs w:val="22"/>
              <w:lang w:eastAsia="de-CH"/>
            </w:rPr>
          </w:pPr>
          <w:hyperlink w:anchor="_Toc306014194" w:history="1">
            <w:r w:rsidR="0045255B" w:rsidRPr="00421113">
              <w:rPr>
                <w:rStyle w:val="Hyperlink"/>
                <w:noProof/>
              </w:rPr>
              <w:t>5.3</w:t>
            </w:r>
            <w:r w:rsidR="0045255B">
              <w:rPr>
                <w:noProof/>
                <w:sz w:val="22"/>
                <w:szCs w:val="22"/>
                <w:lang w:eastAsia="de-CH"/>
              </w:rPr>
              <w:tab/>
            </w:r>
            <w:r w:rsidR="0045255B" w:rsidRPr="00421113">
              <w:rPr>
                <w:rStyle w:val="Hyperlink"/>
                <w:noProof/>
              </w:rPr>
              <w:t>Persona Bettina Bewerberin</w:t>
            </w:r>
            <w:r w:rsidR="0045255B">
              <w:rPr>
                <w:noProof/>
                <w:webHidden/>
              </w:rPr>
              <w:tab/>
            </w:r>
            <w:r w:rsidR="0045255B">
              <w:rPr>
                <w:noProof/>
                <w:webHidden/>
              </w:rPr>
              <w:fldChar w:fldCharType="begin"/>
            </w:r>
            <w:r w:rsidR="0045255B">
              <w:rPr>
                <w:noProof/>
                <w:webHidden/>
              </w:rPr>
              <w:instrText xml:space="preserve"> PAGEREF _Toc306014194 \h </w:instrText>
            </w:r>
            <w:r w:rsidR="0045255B">
              <w:rPr>
                <w:noProof/>
                <w:webHidden/>
              </w:rPr>
            </w:r>
            <w:r w:rsidR="0045255B">
              <w:rPr>
                <w:noProof/>
                <w:webHidden/>
              </w:rPr>
              <w:fldChar w:fldCharType="separate"/>
            </w:r>
            <w:r w:rsidR="0045255B">
              <w:rPr>
                <w:noProof/>
                <w:webHidden/>
              </w:rPr>
              <w:t>8</w:t>
            </w:r>
            <w:r w:rsidR="0045255B">
              <w:rPr>
                <w:noProof/>
                <w:webHidden/>
              </w:rPr>
              <w:fldChar w:fldCharType="end"/>
            </w:r>
          </w:hyperlink>
        </w:p>
        <w:p w:rsidR="0045255B" w:rsidRDefault="006A6A6A">
          <w:pPr>
            <w:pStyle w:val="TOC3"/>
            <w:tabs>
              <w:tab w:val="left" w:pos="1100"/>
              <w:tab w:val="right" w:leader="dot" w:pos="9062"/>
            </w:tabs>
            <w:rPr>
              <w:noProof/>
              <w:sz w:val="22"/>
            </w:rPr>
          </w:pPr>
          <w:hyperlink w:anchor="_Toc306014195" w:history="1">
            <w:r w:rsidR="0045255B" w:rsidRPr="00421113">
              <w:rPr>
                <w:rStyle w:val="Hyperlink"/>
                <w:noProof/>
              </w:rPr>
              <w:t>5.3.1</w:t>
            </w:r>
            <w:r w:rsidR="0045255B">
              <w:rPr>
                <w:noProof/>
                <w:sz w:val="22"/>
              </w:rPr>
              <w:tab/>
            </w:r>
            <w:r w:rsidR="0045255B" w:rsidRPr="00421113">
              <w:rPr>
                <w:rStyle w:val="Hyperlink"/>
                <w:noProof/>
              </w:rPr>
              <w:t>Ist-Szenario-1</w:t>
            </w:r>
            <w:r w:rsidR="0045255B">
              <w:rPr>
                <w:noProof/>
                <w:webHidden/>
              </w:rPr>
              <w:tab/>
            </w:r>
            <w:r w:rsidR="0045255B">
              <w:rPr>
                <w:noProof/>
                <w:webHidden/>
              </w:rPr>
              <w:fldChar w:fldCharType="begin"/>
            </w:r>
            <w:r w:rsidR="0045255B">
              <w:rPr>
                <w:noProof/>
                <w:webHidden/>
              </w:rPr>
              <w:instrText xml:space="preserve"> PAGEREF _Toc306014195 \h </w:instrText>
            </w:r>
            <w:r w:rsidR="0045255B">
              <w:rPr>
                <w:noProof/>
                <w:webHidden/>
              </w:rPr>
            </w:r>
            <w:r w:rsidR="0045255B">
              <w:rPr>
                <w:noProof/>
                <w:webHidden/>
              </w:rPr>
              <w:fldChar w:fldCharType="separate"/>
            </w:r>
            <w:r w:rsidR="0045255B">
              <w:rPr>
                <w:noProof/>
                <w:webHidden/>
              </w:rPr>
              <w:t>8</w:t>
            </w:r>
            <w:r w:rsidR="0045255B">
              <w:rPr>
                <w:noProof/>
                <w:webHidden/>
              </w:rPr>
              <w:fldChar w:fldCharType="end"/>
            </w:r>
          </w:hyperlink>
        </w:p>
        <w:p w:rsidR="0045255B" w:rsidRDefault="006A6A6A">
          <w:pPr>
            <w:pStyle w:val="TOC3"/>
            <w:tabs>
              <w:tab w:val="left" w:pos="1100"/>
              <w:tab w:val="right" w:leader="dot" w:pos="9062"/>
            </w:tabs>
            <w:rPr>
              <w:noProof/>
              <w:sz w:val="22"/>
            </w:rPr>
          </w:pPr>
          <w:hyperlink w:anchor="_Toc306014196" w:history="1">
            <w:r w:rsidR="0045255B" w:rsidRPr="00421113">
              <w:rPr>
                <w:rStyle w:val="Hyperlink"/>
                <w:noProof/>
              </w:rPr>
              <w:t>5.3.2</w:t>
            </w:r>
            <w:r w:rsidR="0045255B">
              <w:rPr>
                <w:noProof/>
                <w:sz w:val="22"/>
              </w:rPr>
              <w:tab/>
            </w:r>
            <w:r w:rsidR="0045255B" w:rsidRPr="00421113">
              <w:rPr>
                <w:rStyle w:val="Hyperlink"/>
                <w:noProof/>
              </w:rPr>
              <w:t>Soll-Szenario-1</w:t>
            </w:r>
            <w:r w:rsidR="0045255B">
              <w:rPr>
                <w:noProof/>
                <w:webHidden/>
              </w:rPr>
              <w:tab/>
            </w:r>
            <w:r w:rsidR="0045255B">
              <w:rPr>
                <w:noProof/>
                <w:webHidden/>
              </w:rPr>
              <w:fldChar w:fldCharType="begin"/>
            </w:r>
            <w:r w:rsidR="0045255B">
              <w:rPr>
                <w:noProof/>
                <w:webHidden/>
              </w:rPr>
              <w:instrText xml:space="preserve"> PAGEREF _Toc306014196 \h </w:instrText>
            </w:r>
            <w:r w:rsidR="0045255B">
              <w:rPr>
                <w:noProof/>
                <w:webHidden/>
              </w:rPr>
            </w:r>
            <w:r w:rsidR="0045255B">
              <w:rPr>
                <w:noProof/>
                <w:webHidden/>
              </w:rPr>
              <w:fldChar w:fldCharType="separate"/>
            </w:r>
            <w:r w:rsidR="0045255B">
              <w:rPr>
                <w:noProof/>
                <w:webHidden/>
              </w:rPr>
              <w:t>8</w:t>
            </w:r>
            <w:r w:rsidR="0045255B">
              <w:rPr>
                <w:noProof/>
                <w:webHidden/>
              </w:rPr>
              <w:fldChar w:fldCharType="end"/>
            </w:r>
          </w:hyperlink>
        </w:p>
        <w:p w:rsidR="00A06B4F" w:rsidRDefault="00AF4AE0">
          <w:r>
            <w:rPr>
              <w:b/>
              <w:bCs/>
              <w:lang w:val="de-DE"/>
            </w:rPr>
            <w:fldChar w:fldCharType="end"/>
          </w:r>
        </w:p>
      </w:sdtContent>
    </w:sdt>
    <w:p w:rsidR="001C5EFC" w:rsidRDefault="001C5EFC">
      <w:pPr>
        <w:rPr>
          <w:rFonts w:asciiTheme="majorHAnsi" w:hAnsiTheme="majorHAnsi"/>
          <w:b/>
          <w:bCs/>
          <w:color w:val="4F4F59"/>
          <w:spacing w:val="15"/>
          <w:sz w:val="24"/>
          <w:szCs w:val="22"/>
          <w:highlight w:val="lightGray"/>
        </w:rPr>
      </w:pPr>
      <w:r>
        <w:rPr>
          <w:highlight w:val="lightGray"/>
        </w:rPr>
        <w:br w:type="page"/>
      </w:r>
    </w:p>
    <w:p w:rsidR="006156A4" w:rsidRDefault="00561F83" w:rsidP="00B752A7">
      <w:pPr>
        <w:pStyle w:val="Heading1"/>
      </w:pPr>
      <w:bookmarkStart w:id="4" w:name="_Toc306014178"/>
      <w:r>
        <w:lastRenderedPageBreak/>
        <w:t>Vision</w:t>
      </w:r>
      <w:bookmarkEnd w:id="4"/>
    </w:p>
    <w:p w:rsidR="00565368" w:rsidRDefault="00565368" w:rsidP="00565368">
      <w:r>
        <w:t>Wer einen Termin vereinbart, legt meist Wert darauf, pünktlich zu erscheinen. Dies führt oft dazu, dass man zu früh erscheint und schliesslich noch eine Weile auf seinen Gesprächspartner warten muss. Wie kann diese Zeit nun optimal genutzt werden?</w:t>
      </w:r>
    </w:p>
    <w:p w:rsidR="00565368" w:rsidRDefault="00565368" w:rsidP="00565368">
      <w:r>
        <w:t xml:space="preserve">Die Zühlke Engineering AG hat es sich zur Aufgabe gemacht, ihren Kunden in dieser Zeit die Firma und ihre bisher ausgeführten Projekte näher zu bringen. Daher </w:t>
      </w:r>
      <w:r w:rsidR="006F56AC">
        <w:t>sind</w:t>
      </w:r>
      <w:r>
        <w:t xml:space="preserve"> in der Eingangshalle der Zühlke Engineering AG verschiedene Stellwände mit einer kleineren Auswahl an Projekten ausgestellt. Die einzelnen Projekte werden mittels einer sogenannten Project Note dargestellt – eine A4-Seite, welche Aufschluss über die Projektaufgabe, dessen Umsetzung, den Projektpartner und den Kundennutzen des Projektes gibt. </w:t>
      </w:r>
      <w:r>
        <w:br/>
        <w:t>Durch die Präsentation einzelner Projekte kann sich der wartende Kunde ein besseres Bild über die Tätigkeiten der Firma machen. Er erfährt beispielsweise, in welchen Themenbereichen die Zühlke Engineering AG schon gearbeitet hat oder mit welchen Partnern sie dies tat. Dadurch könnten auch Anregungen für eine zusätzliche Zusammenarbeit entstehen.</w:t>
      </w:r>
      <w:r>
        <w:br/>
        <w:t>Des Weiteren gibt es die Möglichkeit</w:t>
      </w:r>
      <w:r w:rsidR="001240FB">
        <w:t>,</w:t>
      </w:r>
      <w:r>
        <w:t xml:space="preserve"> von </w:t>
      </w:r>
      <w:r w:rsidR="000C5307">
        <w:t>den aufgeführten</w:t>
      </w:r>
      <w:r>
        <w:t xml:space="preserve"> Project Notes eine Kopie mitzunehmen. Diese </w:t>
      </w:r>
      <w:r w:rsidR="000C5307">
        <w:t xml:space="preserve">Kopien </w:t>
      </w:r>
      <w:r>
        <w:t xml:space="preserve">liegen zur Mitnahme bereit oder können gegebenenfalls </w:t>
      </w:r>
      <w:r w:rsidR="000C5307">
        <w:t>am</w:t>
      </w:r>
      <w:r>
        <w:t xml:space="preserve"> Empfang </w:t>
      </w:r>
      <w:r w:rsidR="000C5307">
        <w:t>in Auftrag gegeben werden.</w:t>
      </w:r>
    </w:p>
    <w:p w:rsidR="00565368" w:rsidRDefault="00565368" w:rsidP="00565368">
      <w:r>
        <w:t xml:space="preserve">Das hauptsächliche Problem besteht darin, dass nie alle Projekte </w:t>
      </w:r>
      <w:r w:rsidR="006A537E">
        <w:t xml:space="preserve">gleichzeitig </w:t>
      </w:r>
      <w:r>
        <w:t xml:space="preserve">ausgestellt werden können. </w:t>
      </w:r>
      <w:r w:rsidR="000C5307">
        <w:t xml:space="preserve">Es ist denkbar, dass </w:t>
      </w:r>
      <w:r>
        <w:t xml:space="preserve">sich </w:t>
      </w:r>
      <w:r w:rsidR="000C5307">
        <w:t xml:space="preserve">Personen </w:t>
      </w:r>
      <w:r>
        <w:t>für Projekte</w:t>
      </w:r>
      <w:r w:rsidR="006A537E">
        <w:t xml:space="preserve"> oder Bereiche</w:t>
      </w:r>
      <w:r w:rsidR="000C5307">
        <w:t xml:space="preserve"> interessieren</w:t>
      </w:r>
      <w:r w:rsidR="006A537E">
        <w:t xml:space="preserve">, die zum </w:t>
      </w:r>
      <w:r>
        <w:t xml:space="preserve">Zeitpunkt nicht aufgeführt sind. Dies kann </w:t>
      </w:r>
      <w:r w:rsidR="007D4759">
        <w:t xml:space="preserve">von den </w:t>
      </w:r>
      <w:r w:rsidR="006A537E">
        <w:t>Kunden</w:t>
      </w:r>
      <w:r w:rsidR="007D4759">
        <w:t xml:space="preserve"> </w:t>
      </w:r>
      <w:r>
        <w:t xml:space="preserve">auch als Fehlen solcher </w:t>
      </w:r>
      <w:r w:rsidR="006A537E">
        <w:t>Projekte</w:t>
      </w:r>
      <w:r>
        <w:t xml:space="preserve"> interpretiert werden. </w:t>
      </w:r>
      <w:r w:rsidR="007D4759">
        <w:br/>
        <w:t>Ein</w:t>
      </w:r>
      <w:r w:rsidR="006A537E">
        <w:t>e</w:t>
      </w:r>
      <w:r w:rsidR="007D4759">
        <w:t xml:space="preserve"> weitere Problematik ist die Zeit, welche für das Durchschauen der Project Notes benötigt wird, wenn </w:t>
      </w:r>
      <w:r w:rsidR="006A537E">
        <w:t xml:space="preserve">z.B. </w:t>
      </w:r>
      <w:r w:rsidR="007D4759">
        <w:t>nach</w:t>
      </w:r>
      <w:r>
        <w:t xml:space="preserve"> einem bestimmten Themenbereich oder einer bestimmten Firma gesucht</w:t>
      </w:r>
      <w:r w:rsidR="007D4759">
        <w:t xml:space="preserve"> wird</w:t>
      </w:r>
      <w:r>
        <w:t>. Diese ist nur begrenzt und könnte besser genutzt werden.</w:t>
      </w:r>
    </w:p>
    <w:p w:rsidR="00565368" w:rsidRDefault="00565368" w:rsidP="00565368">
      <w:r>
        <w:t xml:space="preserve">Die Zühlke Engineering AG hat ihre Stärken unter anderem im Bereich des Produkt- und Software-Engineerings. Durch Project Flip 2.0 kann sie ihre Expertise in diesem </w:t>
      </w:r>
      <w:r w:rsidR="006A537E">
        <w:t>Gebiet</w:t>
      </w:r>
      <w:r>
        <w:t xml:space="preserve"> bestens unter Beweis stellen.</w:t>
      </w:r>
      <w:r w:rsidR="00FC2BD2">
        <w:t xml:space="preserve"> Der Microsoft Surface</w:t>
      </w:r>
      <w:r w:rsidR="004F6FE3">
        <w:t xml:space="preserve"> 2</w:t>
      </w:r>
      <w:r w:rsidR="00FC2BD2">
        <w:t xml:space="preserve">, welcher zur Realisierung einer </w:t>
      </w:r>
      <w:r w:rsidR="004F6FE3">
        <w:t>progressiven</w:t>
      </w:r>
      <w:r w:rsidR="00FC2BD2">
        <w:t xml:space="preserve"> Lösung für die bestehende Problematik eingesetzt wird, zeigt, dass die Firma innovativ und bezüglich Technologien auf dem neusten Stand ist. Zudem bietet d</w:t>
      </w:r>
      <w:r>
        <w:t xml:space="preserve">as </w:t>
      </w:r>
      <w:r w:rsidR="006A537E">
        <w:t>Endprodukt</w:t>
      </w:r>
      <w:r>
        <w:t xml:space="preserve"> eine interaktive und </w:t>
      </w:r>
      <w:r w:rsidR="00FC2BD2">
        <w:t>originelle</w:t>
      </w:r>
      <w:r>
        <w:t xml:space="preserve"> Möglichkeit, Kunden einerseits über die Zühlke Engineering AG zu informieren und andererseits zu unterhalten. Es </w:t>
      </w:r>
      <w:r w:rsidR="00397625">
        <w:t>wird</w:t>
      </w:r>
      <w:r>
        <w:t xml:space="preserve"> möglich sein</w:t>
      </w:r>
      <w:r w:rsidR="00697BEA">
        <w:t>,</w:t>
      </w:r>
      <w:r>
        <w:t xml:space="preserve"> </w:t>
      </w:r>
      <w:r w:rsidR="00697BEA">
        <w:t>während einer</w:t>
      </w:r>
      <w:r>
        <w:t xml:space="preserve"> kurzen </w:t>
      </w:r>
      <w:r w:rsidR="00697BEA">
        <w:t>Wartez</w:t>
      </w:r>
      <w:r>
        <w:t>eit einfach und auf spielerische Weise Wissen zu sammeln</w:t>
      </w:r>
      <w:r w:rsidR="00CE7694">
        <w:t xml:space="preserve"> – dies dank intuitiver</w:t>
      </w:r>
      <w:r w:rsidR="002E4D48">
        <w:t xml:space="preserve"> und</w:t>
      </w:r>
      <w:r w:rsidR="00CE7694">
        <w:t xml:space="preserve"> unproblematischer Bedienung des Gerätes</w:t>
      </w:r>
      <w:r>
        <w:t xml:space="preserve">. </w:t>
      </w:r>
      <w:r w:rsidR="002E4D48">
        <w:br/>
      </w:r>
      <w:r w:rsidR="00FE5B39">
        <w:t>Da</w:t>
      </w:r>
      <w:r>
        <w:t>s</w:t>
      </w:r>
      <w:r w:rsidR="00FE5B39">
        <w:t xml:space="preserve"> Produkt</w:t>
      </w:r>
      <w:r>
        <w:t xml:space="preserve"> </w:t>
      </w:r>
      <w:r w:rsidR="00FE5B39">
        <w:t xml:space="preserve">soll </w:t>
      </w:r>
      <w:r>
        <w:t>den Benutzer dazu animieren</w:t>
      </w:r>
      <w:r w:rsidR="00FE5B39">
        <w:t>,</w:t>
      </w:r>
      <w:r>
        <w:t xml:space="preserve"> neue Seiten der Zühlke</w:t>
      </w:r>
      <w:r w:rsidR="00FE5B39">
        <w:t xml:space="preserve"> Engineering AG zu entdecken. Zudem </w:t>
      </w:r>
      <w:r w:rsidR="00397625">
        <w:t>erlaubt es</w:t>
      </w:r>
      <w:r w:rsidR="00FE5B39">
        <w:t>,</w:t>
      </w:r>
      <w:r>
        <w:t xml:space="preserve"> in bestimmten Themenbereichen zu stöbern. Dadurch kann beispielsweise erfahren werden, mit welchen Technologien die Firma bereits gearbeitet hat oder für welchen anderen Auftraggeber die Zühlke Engineering AG erfolgreich Projekte ausgeführt hat.</w:t>
      </w:r>
      <w:r>
        <w:br/>
        <w:t xml:space="preserve">Ist man schliesslich auf die gewünschten Themen gestossen, </w:t>
      </w:r>
      <w:r w:rsidR="00397625">
        <w:t>bietet sich die Möglichkeit, die dieser Thematik untergeordneten Project Notes</w:t>
      </w:r>
      <w:r>
        <w:t xml:space="preserve"> per Email zu verschicken oder </w:t>
      </w:r>
      <w:r w:rsidR="00397625">
        <w:t xml:space="preserve">direkt </w:t>
      </w:r>
      <w:r>
        <w:t>ausdrucken</w:t>
      </w:r>
      <w:r w:rsidR="00397625">
        <w:t xml:space="preserve"> zu lassen</w:t>
      </w:r>
      <w:r>
        <w:t>.</w:t>
      </w:r>
    </w:p>
    <w:p w:rsidR="00120749" w:rsidRDefault="00120749">
      <w:r>
        <w:br w:type="page"/>
      </w:r>
    </w:p>
    <w:p w:rsidR="007A1DA1" w:rsidRDefault="00120749" w:rsidP="00120749">
      <w:pPr>
        <w:pStyle w:val="Heading1"/>
      </w:pPr>
      <w:bookmarkStart w:id="5" w:name="_Toc306014179"/>
      <w:r>
        <w:lastRenderedPageBreak/>
        <w:t>Vorgänger: Project Flip 1.0</w:t>
      </w:r>
      <w:bookmarkEnd w:id="5"/>
    </w:p>
    <w:p w:rsidR="0047055E" w:rsidRDefault="00120749" w:rsidP="00D26DB6">
      <w:r>
        <w:t>Gegen Ende</w:t>
      </w:r>
      <w:r w:rsidR="000F59F6">
        <w:t xml:space="preserve"> des Jahres</w:t>
      </w:r>
      <w:r>
        <w:t xml:space="preserve"> 2008 wurde von </w:t>
      </w:r>
      <w:r w:rsidR="000F59F6">
        <w:t xml:space="preserve">Mitarbeitern der </w:t>
      </w:r>
      <w:r>
        <w:t xml:space="preserve">Zühlke </w:t>
      </w:r>
      <w:r w:rsidR="000F59F6">
        <w:t xml:space="preserve">Engineering AG </w:t>
      </w:r>
      <w:r>
        <w:t>in einem Weiterbildungscamp die Version 1.0 des Project Flip</w:t>
      </w:r>
      <w:r w:rsidR="0062364A">
        <w:t xml:space="preserve"> entwickelt. Dabei handelt es sich um </w:t>
      </w:r>
      <w:r>
        <w:t>ein</w:t>
      </w:r>
      <w:r w:rsidR="0062364A">
        <w:t>en</w:t>
      </w:r>
      <w:r>
        <w:t xml:space="preserve"> </w:t>
      </w:r>
      <w:r w:rsidR="000F59F6">
        <w:t>P</w:t>
      </w:r>
      <w:r>
        <w:t>rototyp</w:t>
      </w:r>
      <w:r w:rsidR="0062364A">
        <w:t>, der</w:t>
      </w:r>
      <w:r w:rsidR="000F59F6">
        <w:t xml:space="preserve"> Project N</w:t>
      </w:r>
      <w:r w:rsidR="0062364A">
        <w:t>otes auf einem Tablet-PC anzeigt.</w:t>
      </w:r>
      <w:r>
        <w:t xml:space="preserve"> </w:t>
      </w:r>
    </w:p>
    <w:p w:rsidR="005A0A5D" w:rsidRDefault="005A0A5D" w:rsidP="0047055E">
      <w:r>
        <w:t>Die neu zu entwickelnden Version 2.0 u</w:t>
      </w:r>
      <w:r w:rsidR="0047055E">
        <w:t>nterschiede</w:t>
      </w:r>
      <w:r>
        <w:t>t sich in einigen Punkten</w:t>
      </w:r>
      <w:r w:rsidR="0047055E">
        <w:t xml:space="preserve"> </w:t>
      </w:r>
      <w:r>
        <w:t>wesentlich von der</w:t>
      </w:r>
      <w:r w:rsidR="0047055E">
        <w:t xml:space="preserve"> </w:t>
      </w:r>
      <w:r>
        <w:t>b</w:t>
      </w:r>
      <w:r w:rsidR="0047055E">
        <w:t>isherigen</w:t>
      </w:r>
      <w:r>
        <w:t xml:space="preserve"> Version. </w:t>
      </w:r>
    </w:p>
    <w:p w:rsidR="00120749" w:rsidRDefault="007952B7" w:rsidP="0047055E">
      <w:r>
        <w:t>Dieses Kapitel zeigt die Ziele, die Funktionalitäten und die Schwierigkeiten der ersten Version von Project Flip.</w:t>
      </w:r>
    </w:p>
    <w:p w:rsidR="008C328D" w:rsidRDefault="008C328D" w:rsidP="008C328D">
      <w:pPr>
        <w:keepNext/>
      </w:pPr>
      <w:r>
        <w:rPr>
          <w:noProof/>
          <w:lang w:eastAsia="de-CH"/>
        </w:rPr>
        <w:drawing>
          <wp:inline distT="0" distB="0" distL="0" distR="0" wp14:anchorId="68AF5B2A" wp14:editId="2A494B1A">
            <wp:extent cx="1111910" cy="1366280"/>
            <wp:effectExtent l="0" t="0" r="0" b="5715"/>
            <wp:docPr id="3" name="Picture 3" descr="\\c101.hsr.ch\lelmer\Pictures\project-fli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101.hsr.ch\lelmer\Pictures\project-flip-1.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1926" cy="1366300"/>
                    </a:xfrm>
                    <a:prstGeom prst="rect">
                      <a:avLst/>
                    </a:prstGeom>
                    <a:noFill/>
                    <a:ln>
                      <a:noFill/>
                    </a:ln>
                  </pic:spPr>
                </pic:pic>
              </a:graphicData>
            </a:graphic>
          </wp:inline>
        </w:drawing>
      </w:r>
    </w:p>
    <w:p w:rsidR="008C328D" w:rsidRDefault="008C328D" w:rsidP="008C328D">
      <w:pPr>
        <w:pStyle w:val="Caption"/>
        <w:rPr>
          <w:noProof/>
        </w:rPr>
      </w:pPr>
      <w:r>
        <w:t xml:space="preserve">Abbildung </w:t>
      </w:r>
      <w:fldSimple w:instr=" SEQ Abbildung \* ARABIC ">
        <w:r>
          <w:rPr>
            <w:noProof/>
          </w:rPr>
          <w:t>1</w:t>
        </w:r>
      </w:fldSimple>
      <w:r>
        <w:t xml:space="preserve"> - </w:t>
      </w:r>
      <w:r>
        <w:rPr>
          <w:noProof/>
        </w:rPr>
        <w:t>Filp 1.0</w:t>
      </w:r>
    </w:p>
    <w:p w:rsidR="008C328D" w:rsidRDefault="008C328D" w:rsidP="008C328D">
      <w:pPr>
        <w:pStyle w:val="Heading2"/>
      </w:pPr>
      <w:bookmarkStart w:id="6" w:name="_Toc306014180"/>
      <w:r>
        <w:t>Ziele</w:t>
      </w:r>
      <w:bookmarkEnd w:id="6"/>
    </w:p>
    <w:p w:rsidR="004011D9" w:rsidRDefault="00744301" w:rsidP="00D26DB6">
      <w:r>
        <w:t xml:space="preserve">Die </w:t>
      </w:r>
      <w:r w:rsidR="007952B7">
        <w:t xml:space="preserve">Version 1.0 </w:t>
      </w:r>
      <w:r w:rsidR="004011D9">
        <w:t xml:space="preserve">verfolgte </w:t>
      </w:r>
      <w:r>
        <w:t>zwei Hauptziele</w:t>
      </w:r>
      <w:r w:rsidR="004011D9">
        <w:t xml:space="preserve">. Das erste Bestreben </w:t>
      </w:r>
      <w:r>
        <w:t xml:space="preserve">war das </w:t>
      </w:r>
      <w:r w:rsidR="004011D9">
        <w:t>Studium der dazumal neuen Touch-Technologie. Die zweite Absicht</w:t>
      </w:r>
      <w:r w:rsidR="004B41F1">
        <w:t xml:space="preserve"> war die ansprechende Darstellung von Project Notes.</w:t>
      </w:r>
      <w:r w:rsidR="004011D9">
        <w:t xml:space="preserve"> </w:t>
      </w:r>
      <w:r w:rsidR="004B41F1">
        <w:t xml:space="preserve">Sie bietet </w:t>
      </w:r>
      <w:r w:rsidR="004011D9">
        <w:t xml:space="preserve">den Verkäufern von Zühlke Engineering AG </w:t>
      </w:r>
      <w:r w:rsidR="004B41F1">
        <w:t>eine Möglichkeit</w:t>
      </w:r>
      <w:r w:rsidR="004011D9">
        <w:t xml:space="preserve">, Project Notes an ein Verkaufsgespräch mitzunehmen und dem Kunden </w:t>
      </w:r>
      <w:r w:rsidR="004B41F1">
        <w:t xml:space="preserve">auf eine innovative Art </w:t>
      </w:r>
      <w:r w:rsidR="004011D9">
        <w:t xml:space="preserve">zu </w:t>
      </w:r>
      <w:r w:rsidR="004B41F1">
        <w:t>präsentieren</w:t>
      </w:r>
      <w:r w:rsidR="004011D9">
        <w:t xml:space="preserve">. </w:t>
      </w:r>
    </w:p>
    <w:p w:rsidR="00744301" w:rsidRDefault="004011D9" w:rsidP="00D26DB6">
      <w:r>
        <w:t xml:space="preserve">Durch die Festlegung </w:t>
      </w:r>
      <w:r w:rsidR="006B332D">
        <w:t>der oben genannten</w:t>
      </w:r>
      <w:r>
        <w:t xml:space="preserve"> Ziele</w:t>
      </w:r>
      <w:r w:rsidR="008C328D">
        <w:t xml:space="preserve"> war die A</w:t>
      </w:r>
      <w:r>
        <w:t>pplikation ganz klar auf Tablet-</w:t>
      </w:r>
      <w:r w:rsidR="008C328D">
        <w:t>PCs ausgerichtet.</w:t>
      </w:r>
    </w:p>
    <w:p w:rsidR="008C328D" w:rsidRDefault="008C328D" w:rsidP="008C328D">
      <w:pPr>
        <w:pStyle w:val="Heading2"/>
      </w:pPr>
      <w:bookmarkStart w:id="7" w:name="_Toc306014181"/>
      <w:r>
        <w:t>Funktionalitäten</w:t>
      </w:r>
      <w:bookmarkEnd w:id="7"/>
    </w:p>
    <w:p w:rsidR="00120E97" w:rsidRDefault="00120E97" w:rsidP="00120E97">
      <w:pPr>
        <w:pStyle w:val="ListParagraph"/>
        <w:numPr>
          <w:ilvl w:val="0"/>
          <w:numId w:val="9"/>
        </w:numPr>
      </w:pPr>
      <w:r>
        <w:t>Blättern, Cover Flow</w:t>
      </w:r>
    </w:p>
    <w:p w:rsidR="00120E97" w:rsidRDefault="00120E97" w:rsidP="00120E97">
      <w:pPr>
        <w:pStyle w:val="ListParagraph"/>
        <w:numPr>
          <w:ilvl w:val="0"/>
          <w:numId w:val="9"/>
        </w:numPr>
      </w:pPr>
      <w:r>
        <w:t>Select, Zoom</w:t>
      </w:r>
    </w:p>
    <w:p w:rsidR="00120E97" w:rsidRDefault="00120E97" w:rsidP="00120E97">
      <w:pPr>
        <w:pStyle w:val="ListParagraph"/>
        <w:numPr>
          <w:ilvl w:val="0"/>
          <w:numId w:val="9"/>
        </w:numPr>
      </w:pPr>
      <w:r>
        <w:t>Verschiedene Filtermöglichkeiten mit Texteingabe</w:t>
      </w:r>
    </w:p>
    <w:p w:rsidR="00120E97" w:rsidRPr="00120E97" w:rsidRDefault="00493E97" w:rsidP="00120E97">
      <w:pPr>
        <w:pStyle w:val="ListParagraph"/>
        <w:numPr>
          <w:ilvl w:val="0"/>
          <w:numId w:val="9"/>
        </w:numPr>
        <w:rPr>
          <w:lang w:val="en-US"/>
        </w:rPr>
      </w:pPr>
      <w:r>
        <w:rPr>
          <w:lang w:val="en-US"/>
        </w:rPr>
        <w:t>Em</w:t>
      </w:r>
      <w:r w:rsidR="00120E97" w:rsidRPr="00564B09">
        <w:rPr>
          <w:lang w:val="en-US"/>
        </w:rPr>
        <w:t xml:space="preserve">ail (per Outlook </w:t>
      </w:r>
      <w:r w:rsidR="00120E97">
        <w:sym w:font="Wingdings" w:char="F0E0"/>
      </w:r>
      <w:r w:rsidR="00120E97" w:rsidRPr="00564B09">
        <w:rPr>
          <w:lang w:val="en-US"/>
        </w:rPr>
        <w:t xml:space="preserve"> Tablet </w:t>
      </w:r>
      <w:r w:rsidR="00120E97" w:rsidRPr="00120E97">
        <w:rPr>
          <w:lang w:val="en-US"/>
        </w:rPr>
        <w:t>PC)</w:t>
      </w:r>
    </w:p>
    <w:p w:rsidR="009A46E9" w:rsidRDefault="00E95823" w:rsidP="00120E97">
      <w:pPr>
        <w:pStyle w:val="ListParagraph"/>
        <w:numPr>
          <w:ilvl w:val="0"/>
          <w:numId w:val="9"/>
        </w:numPr>
      </w:pPr>
      <w:r w:rsidRPr="009A46E9">
        <w:t>In externe</w:t>
      </w:r>
      <w:r w:rsidR="006B332D">
        <w:t>m</w:t>
      </w:r>
      <w:r w:rsidRPr="009A46E9">
        <w:t xml:space="preserve"> </w:t>
      </w:r>
      <w:r w:rsidR="009A46E9" w:rsidRPr="009A46E9">
        <w:t>Programm</w:t>
      </w:r>
      <w:r w:rsidRPr="009A46E9">
        <w:t xml:space="preserve"> öffnen (Adobe Reader)</w:t>
      </w:r>
    </w:p>
    <w:p w:rsidR="009A46E9" w:rsidRDefault="009A46E9" w:rsidP="009A46E9">
      <w:pPr>
        <w:pStyle w:val="Heading2"/>
      </w:pPr>
      <w:bookmarkStart w:id="8" w:name="_Toc306014182"/>
      <w:r>
        <w:t>Lessons Learned</w:t>
      </w:r>
      <w:bookmarkEnd w:id="8"/>
    </w:p>
    <w:p w:rsidR="009A46E9" w:rsidRDefault="009A46E9" w:rsidP="009A46E9">
      <w:pPr>
        <w:pStyle w:val="Heading3"/>
      </w:pPr>
      <w:bookmarkStart w:id="9" w:name="_Toc306014183"/>
      <w:r>
        <w:t>Bildumwandlung</w:t>
      </w:r>
      <w:bookmarkEnd w:id="9"/>
    </w:p>
    <w:p w:rsidR="009A46E9" w:rsidRDefault="006B332D" w:rsidP="009A46E9">
      <w:r>
        <w:t>Jede</w:t>
      </w:r>
      <w:r w:rsidR="009A46E9">
        <w:t xml:space="preserve"> Project Note</w:t>
      </w:r>
      <w:r w:rsidR="00397A07">
        <w:t>, deren Originalversion ein</w:t>
      </w:r>
      <w:r>
        <w:t xml:space="preserve"> PDF-</w:t>
      </w:r>
      <w:r w:rsidR="009A46E9">
        <w:t>Dokument</w:t>
      </w:r>
      <w:r w:rsidR="00397A07">
        <w:t xml:space="preserve"> ist</w:t>
      </w:r>
      <w:r>
        <w:t>,</w:t>
      </w:r>
      <w:r w:rsidR="009A46E9">
        <w:t xml:space="preserve"> </w:t>
      </w:r>
      <w:r>
        <w:t xml:space="preserve">wurde </w:t>
      </w:r>
      <w:r w:rsidR="009A46E9">
        <w:t>in ein Bild umgewandelt</w:t>
      </w:r>
      <w:r>
        <w:t xml:space="preserve"> und </w:t>
      </w:r>
      <w:r w:rsidR="00397A07">
        <w:t>benötigte</w:t>
      </w:r>
      <w:r>
        <w:t xml:space="preserve"> </w:t>
      </w:r>
      <w:r w:rsidR="00397A07">
        <w:t>daher</w:t>
      </w:r>
      <w:r>
        <w:t xml:space="preserve"> mehr</w:t>
      </w:r>
      <w:r w:rsidR="009A46E9">
        <w:t xml:space="preserve"> Speicherplatz. Zusätzlich </w:t>
      </w:r>
      <w:r>
        <w:t>bot</w:t>
      </w:r>
      <w:r w:rsidR="009A46E9">
        <w:t xml:space="preserve"> das</w:t>
      </w:r>
      <w:r w:rsidR="00397A07">
        <w:t xml:space="preserve"> dadurch entstandene </w:t>
      </w:r>
      <w:r w:rsidR="009A46E9">
        <w:t>Bild</w:t>
      </w:r>
      <w:r>
        <w:t xml:space="preserve"> der Project Note eine</w:t>
      </w:r>
      <w:r w:rsidR="009A46E9">
        <w:t xml:space="preserve"> schlechter</w:t>
      </w:r>
      <w:r>
        <w:t>e</w:t>
      </w:r>
      <w:r w:rsidR="009A46E9">
        <w:t xml:space="preserve"> </w:t>
      </w:r>
      <w:r>
        <w:t>Lesequalität, da die darin enthaltene</w:t>
      </w:r>
      <w:r w:rsidR="00397A07">
        <w:t>n</w:t>
      </w:r>
      <w:r>
        <w:t xml:space="preserve"> </w:t>
      </w:r>
      <w:r w:rsidR="009A46E9">
        <w:t>Bild</w:t>
      </w:r>
      <w:r>
        <w:t>er</w:t>
      </w:r>
      <w:r w:rsidR="009A46E9">
        <w:t xml:space="preserve"> und Schrift</w:t>
      </w:r>
      <w:r>
        <w:t>en</w:t>
      </w:r>
      <w:r w:rsidR="009A46E9">
        <w:t xml:space="preserve"> nicht vektorisiert waren.</w:t>
      </w:r>
    </w:p>
    <w:p w:rsidR="003D414E" w:rsidRDefault="003D414E" w:rsidP="003D414E">
      <w:pPr>
        <w:pStyle w:val="Heading3"/>
      </w:pPr>
      <w:bookmarkStart w:id="10" w:name="_Toc306014184"/>
      <w:r>
        <w:t>Performance / Hardware</w:t>
      </w:r>
      <w:bookmarkEnd w:id="10"/>
    </w:p>
    <w:p w:rsidR="003D414E" w:rsidRDefault="003D414E" w:rsidP="003D414E">
      <w:r>
        <w:t>Da die Hardware des Tablet PCs</w:t>
      </w:r>
      <w:r w:rsidRPr="009A46E9">
        <w:t xml:space="preserve"> </w:t>
      </w:r>
      <w:r>
        <w:t xml:space="preserve">auf akkuschonende Komponenten optimiert ist, stellte die Leistung des PCs ein grösseres Problem dar. Zum Beispiel flackerten die Objekte, </w:t>
      </w:r>
      <w:r w:rsidR="002539FB">
        <w:t>wenn sie</w:t>
      </w:r>
      <w:r>
        <w:t xml:space="preserve"> per Multitouch grö</w:t>
      </w:r>
      <w:r w:rsidR="002539FB">
        <w:t>sser oder kleiner gemacht wurden</w:t>
      </w:r>
      <w:r>
        <w:t>. Zusätzlich war die Auflösung des Monitors nicht optimal, was zu schlechter Lesbarkeit der Dokumente führte.</w:t>
      </w:r>
    </w:p>
    <w:p w:rsidR="0045255B" w:rsidRDefault="0045255B">
      <w:pPr>
        <w:rPr>
          <w:rFonts w:asciiTheme="majorHAnsi" w:hAnsiTheme="majorHAnsi"/>
          <w:b/>
          <w:bCs/>
          <w:color w:val="4F4F59"/>
          <w:spacing w:val="15"/>
          <w:sz w:val="24"/>
          <w:szCs w:val="22"/>
        </w:rPr>
      </w:pPr>
      <w:bookmarkStart w:id="11" w:name="_Toc306014185"/>
      <w:r>
        <w:br w:type="page"/>
      </w:r>
    </w:p>
    <w:p w:rsidR="002C357C" w:rsidRDefault="002C357C" w:rsidP="002C357C">
      <w:pPr>
        <w:pStyle w:val="Heading1"/>
      </w:pPr>
      <w:r>
        <w:lastRenderedPageBreak/>
        <w:t>Interviews</w:t>
      </w:r>
      <w:bookmarkEnd w:id="11"/>
    </w:p>
    <w:p w:rsidR="00D04E18" w:rsidRDefault="00D04E18" w:rsidP="001D1BAF">
      <w:r w:rsidRPr="00D04E18">
        <w:t>Da</w:t>
      </w:r>
      <w:r>
        <w:t>s Interview wurde mit einer der Empfangsdamen der Zühlke Engineering AG durchgeführt.</w:t>
      </w:r>
      <w:r w:rsidR="009E0418">
        <w:t xml:space="preserve"> Dies wurde getan, da es eher schwierig gewesen wäre, die wartenden Kunden zu befragen.</w:t>
      </w:r>
      <w:r w:rsidR="002A1F75">
        <w:t xml:space="preserve"> Einerseits haben die meisten wenig Zeit und andererseits wäre es mit einem grossen Zeitaufwand verbunden gewesen. </w:t>
      </w:r>
      <w:r w:rsidR="00CF609D">
        <w:t>Das Empfangsperson</w:t>
      </w:r>
      <w:r w:rsidR="00453AA3">
        <w:t>al</w:t>
      </w:r>
      <w:r w:rsidR="00CF609D">
        <w:t xml:space="preserve"> hat jedoch Zeit, die wartenden Kunden zu beobachten und </w:t>
      </w:r>
      <w:r w:rsidR="0045255B">
        <w:t>wird</w:t>
      </w:r>
      <w:r w:rsidR="00CF609D">
        <w:t xml:space="preserve"> bei Problemen auch angesprochen.</w:t>
      </w:r>
    </w:p>
    <w:p w:rsidR="00B552E2" w:rsidRPr="00D04E18" w:rsidRDefault="00B552E2" w:rsidP="00B552E2">
      <w:pPr>
        <w:pStyle w:val="Heading2"/>
      </w:pPr>
      <w:bookmarkStart w:id="12" w:name="_Toc306014186"/>
      <w:r>
        <w:t>Fragen</w:t>
      </w:r>
      <w:bookmarkEnd w:id="12"/>
    </w:p>
    <w:p w:rsidR="001D1BAF" w:rsidRPr="00A97637" w:rsidRDefault="001D1BAF" w:rsidP="001D1BAF">
      <w:pPr>
        <w:rPr>
          <w:b/>
        </w:rPr>
      </w:pPr>
      <w:r w:rsidRPr="00A97637">
        <w:rPr>
          <w:b/>
        </w:rPr>
        <w:t>F1:</w:t>
      </w:r>
      <w:r w:rsidR="008E3311" w:rsidRPr="00A97637">
        <w:rPr>
          <w:b/>
        </w:rPr>
        <w:t xml:space="preserve"> </w:t>
      </w:r>
      <w:r w:rsidRPr="00A97637">
        <w:rPr>
          <w:b/>
        </w:rPr>
        <w:t>Wie alt sind etwa die typischen Kunden?</w:t>
      </w:r>
    </w:p>
    <w:p w:rsidR="001D1BAF" w:rsidRDefault="001D1BAF" w:rsidP="001D1BAF">
      <w:r>
        <w:t>Die meisten etwa ab 35-40. Breites Spektrum.</w:t>
      </w:r>
    </w:p>
    <w:p w:rsidR="001D1BAF" w:rsidRDefault="001D1BAF" w:rsidP="001D1BAF">
      <w:r>
        <w:t>Meist Projektleiter, Standortchefs, Abteilungsleiter, CEO. Da gemeinsames Projekt.</w:t>
      </w:r>
    </w:p>
    <w:p w:rsidR="001D1BAF" w:rsidRDefault="001D1BAF" w:rsidP="001D1BAF">
      <w:r>
        <w:t>Kunden kommen durch Homepage oder Tele</w:t>
      </w:r>
      <w:r w:rsidR="0045255B">
        <w:t>fon, weil sie bei gewissen Themen</w:t>
      </w:r>
      <w:r>
        <w:t xml:space="preserve"> Hilfe/Kontakt brauchen.</w:t>
      </w:r>
    </w:p>
    <w:p w:rsidR="001D1BAF" w:rsidRDefault="001D1BAF" w:rsidP="001D1BAF">
      <w:r>
        <w:t>Erster Kontakt: Business Meeting oder Veranstaltungen und Events.</w:t>
      </w:r>
    </w:p>
    <w:p w:rsidR="001D1BAF" w:rsidRDefault="001D1BAF" w:rsidP="001D1BAF">
      <w:r>
        <w:t>Durch Events entstehen weiterer Kontakt -&gt; führt zu neuen Projekten!</w:t>
      </w:r>
    </w:p>
    <w:p w:rsidR="001D1BAF" w:rsidRDefault="001D1BAF" w:rsidP="001D1BAF">
      <w:r>
        <w:t>Bei erste</w:t>
      </w:r>
      <w:r w:rsidR="0045255B">
        <w:t>m</w:t>
      </w:r>
      <w:r>
        <w:t xml:space="preserve"> Besuch Projekte zeigen und herumführen.</w:t>
      </w:r>
    </w:p>
    <w:p w:rsidR="001D1BAF" w:rsidRDefault="001D1BAF" w:rsidP="001D1BAF"/>
    <w:p w:rsidR="001D1BAF" w:rsidRPr="00A97637" w:rsidRDefault="001D1BAF" w:rsidP="001D1BAF">
      <w:pPr>
        <w:rPr>
          <w:b/>
        </w:rPr>
      </w:pPr>
      <w:r w:rsidRPr="00A97637">
        <w:rPr>
          <w:b/>
        </w:rPr>
        <w:t>F2: Anteil Mann/Frau?</w:t>
      </w:r>
    </w:p>
    <w:p w:rsidR="001D1BAF" w:rsidRDefault="001D1BAF" w:rsidP="001D1BAF">
      <w:r>
        <w:t>3/4 Männer 1/4 Frauen.</w:t>
      </w:r>
    </w:p>
    <w:p w:rsidR="001D1BAF" w:rsidRDefault="001D1BAF" w:rsidP="001D1BAF"/>
    <w:p w:rsidR="001D1BAF" w:rsidRPr="00A97637" w:rsidRDefault="001D1BAF" w:rsidP="001D1BAF">
      <w:pPr>
        <w:rPr>
          <w:b/>
        </w:rPr>
      </w:pPr>
      <w:r w:rsidRPr="00A97637">
        <w:rPr>
          <w:b/>
        </w:rPr>
        <w:t>F3: Wie gross ist das technische Interesse der Kunden?</w:t>
      </w:r>
    </w:p>
    <w:p w:rsidR="001D1BAF" w:rsidRDefault="001D1BAF" w:rsidP="001D1BAF">
      <w:r>
        <w:t>Meist Leute die grosses technisches Wissen mitbringen.</w:t>
      </w:r>
    </w:p>
    <w:p w:rsidR="001D1BAF" w:rsidRDefault="00BC212D" w:rsidP="001D1BAF">
      <w:r>
        <w:t xml:space="preserve">Einerseits </w:t>
      </w:r>
      <w:r w:rsidR="001D1BAF">
        <w:t>Entscheider/Geldgeber</w:t>
      </w:r>
      <w:r w:rsidR="0045255B">
        <w:t>:</w:t>
      </w:r>
      <w:r w:rsidR="001D1BAF">
        <w:t xml:space="preserve"> schaut wegen Geld und Qualität</w:t>
      </w:r>
      <w:r>
        <w:t xml:space="preserve">, anderseits </w:t>
      </w:r>
      <w:r w:rsidR="001D1BAF">
        <w:t>Umsetzer</w:t>
      </w:r>
      <w:r w:rsidR="00847AC2">
        <w:t>/Projektleiter</w:t>
      </w:r>
    </w:p>
    <w:p w:rsidR="001D1BAF" w:rsidRDefault="001D1BAF" w:rsidP="001D1BAF">
      <w:r>
        <w:t>Gremium kommt zusammen, jedoch Anreise meist separat. Dann te</w:t>
      </w:r>
      <w:r w:rsidR="00BC212D">
        <w:t xml:space="preserve">ilweise längere Wartezeit. </w:t>
      </w:r>
      <w:r w:rsidR="0045255B">
        <w:t>Nur g</w:t>
      </w:r>
      <w:r w:rsidR="00BC212D">
        <w:t>esa</w:t>
      </w:r>
      <w:r w:rsidR="0045255B">
        <w:t>mte Gruppe wird</w:t>
      </w:r>
      <w:r>
        <w:t xml:space="preserve"> nach oben gelassen, ansonsten warten im Eingangsbereich</w:t>
      </w:r>
      <w:r w:rsidR="0045255B">
        <w:t xml:space="preserve"> bis alle eingetroffen</w:t>
      </w:r>
    </w:p>
    <w:p w:rsidR="001D1BAF" w:rsidRDefault="001D1BAF" w:rsidP="001D1BAF"/>
    <w:p w:rsidR="001D1BAF" w:rsidRPr="00A97637" w:rsidRDefault="001D1BAF" w:rsidP="001D1BAF">
      <w:pPr>
        <w:rPr>
          <w:b/>
        </w:rPr>
      </w:pPr>
      <w:r w:rsidRPr="00A97637">
        <w:rPr>
          <w:b/>
        </w:rPr>
        <w:t>F4: Wie lange müssen die Kunden typischerweise warten?</w:t>
      </w:r>
    </w:p>
    <w:p w:rsidR="001D1BAF" w:rsidRDefault="001D1BAF" w:rsidP="001D1BAF">
      <w:r>
        <w:t>Meistens höchstens 5 bis 10 Minuten. Aber: Gruppenmitglieder treffen z.T. zu früh ein -&gt; haben Zeit.</w:t>
      </w:r>
    </w:p>
    <w:p w:rsidR="001D1BAF" w:rsidRDefault="001D1BAF" w:rsidP="001D1BAF">
      <w:r>
        <w:t xml:space="preserve">Bei längeren </w:t>
      </w:r>
      <w:r w:rsidR="005140E0">
        <w:t>Sitzungen mit Businesslunch inklusive</w:t>
      </w:r>
      <w:r>
        <w:t xml:space="preserve"> Firma zeigen.</w:t>
      </w:r>
    </w:p>
    <w:p w:rsidR="001D1BAF" w:rsidRDefault="001D1BAF" w:rsidP="001D1BAF"/>
    <w:p w:rsidR="001D1BAF" w:rsidRPr="00A97637" w:rsidRDefault="001D1BAF" w:rsidP="001D1BAF">
      <w:pPr>
        <w:rPr>
          <w:b/>
        </w:rPr>
      </w:pPr>
      <w:r w:rsidRPr="00A97637">
        <w:rPr>
          <w:b/>
        </w:rPr>
        <w:t>F5: Wirken sie gestresst?</w:t>
      </w:r>
    </w:p>
    <w:p w:rsidR="001D1BAF" w:rsidRDefault="001D1BAF" w:rsidP="001D1BAF">
      <w:r>
        <w:t>Eher selten.</w:t>
      </w:r>
    </w:p>
    <w:p w:rsidR="001D1BAF" w:rsidRDefault="001D1BAF" w:rsidP="001D1BAF"/>
    <w:p w:rsidR="001D1BAF" w:rsidRPr="00A97637" w:rsidRDefault="001D1BAF" w:rsidP="001D1BAF">
      <w:pPr>
        <w:rPr>
          <w:b/>
        </w:rPr>
      </w:pPr>
      <w:r w:rsidRPr="00A97637">
        <w:rPr>
          <w:b/>
        </w:rPr>
        <w:t>F6: Sind einige davon am Telefon?</w:t>
      </w:r>
    </w:p>
    <w:p w:rsidR="001D1BAF" w:rsidRDefault="001D1BAF" w:rsidP="001D1BAF">
      <w:r>
        <w:t>Eher selten, die meisten haben bei Meeting</w:t>
      </w:r>
      <w:r w:rsidR="0045255B">
        <w:t>s</w:t>
      </w:r>
      <w:r>
        <w:t xml:space="preserve"> ihr Telefon abgeschaltet.</w:t>
      </w:r>
    </w:p>
    <w:p w:rsidR="001D1BAF" w:rsidRDefault="001D1BAF" w:rsidP="001D1BAF">
      <w:r>
        <w:t>Bei Meeting vermutlich schon geistig in Vorbereitung zu Meeting.</w:t>
      </w:r>
    </w:p>
    <w:p w:rsidR="001D1BAF" w:rsidRDefault="001D1BAF" w:rsidP="001D1BAF"/>
    <w:p w:rsidR="001D1BAF" w:rsidRPr="00A97637" w:rsidRDefault="001D1BAF" w:rsidP="001D1BAF">
      <w:pPr>
        <w:rPr>
          <w:b/>
        </w:rPr>
      </w:pPr>
      <w:r w:rsidRPr="00A97637">
        <w:rPr>
          <w:b/>
        </w:rPr>
        <w:t>F7: Wieviele davon setzen sich mit den Project Notes auseinander?</w:t>
      </w:r>
    </w:p>
    <w:p w:rsidR="001D1BAF" w:rsidRDefault="001D1BAF" w:rsidP="001D1BAF">
      <w:r>
        <w:t>Die meisten setzen sich mit P</w:t>
      </w:r>
      <w:r w:rsidR="00377E54">
        <w:t xml:space="preserve">roject </w:t>
      </w:r>
      <w:r>
        <w:t>N</w:t>
      </w:r>
      <w:r w:rsidR="00377E54">
        <w:t>ote</w:t>
      </w:r>
      <w:r>
        <w:t xml:space="preserve"> aus ihrem Bereich auseinander (Bsp. .NET). Nehmen auch oft etwas mit, fragen nach. Fragen ob man gewisse Bücher kaufen kann.</w:t>
      </w:r>
    </w:p>
    <w:p w:rsidR="001D1BAF" w:rsidRDefault="001D1BAF" w:rsidP="001D1BAF">
      <w:r>
        <w:t>Manchmal Nachfrage ob sie gewisses Dokument zugeschickt bekommen. Lesen es oft detailliert und gezielt.</w:t>
      </w:r>
    </w:p>
    <w:p w:rsidR="001D1BAF" w:rsidRDefault="001D1BAF" w:rsidP="001D1BAF">
      <w:r>
        <w:t>Mitnehmen des Dokuments ist auch sehr wichtig.</w:t>
      </w:r>
    </w:p>
    <w:p w:rsidR="001D1BAF" w:rsidRDefault="001D1BAF" w:rsidP="001D1BAF"/>
    <w:p w:rsidR="001D1BAF" w:rsidRPr="00A97637" w:rsidRDefault="001D1BAF" w:rsidP="001D1BAF">
      <w:pPr>
        <w:rPr>
          <w:b/>
        </w:rPr>
      </w:pPr>
      <w:r w:rsidRPr="00A97637">
        <w:rPr>
          <w:b/>
        </w:rPr>
        <w:t>F8: Wieviel Zeit verbringen sie dort?</w:t>
      </w:r>
    </w:p>
    <w:p w:rsidR="001D1BAF" w:rsidRDefault="001D1BAF" w:rsidP="001D1BAF">
      <w:r>
        <w:t>Nehmen das Gebiet, das sie interessiert.</w:t>
      </w:r>
    </w:p>
    <w:p w:rsidR="001D1BAF" w:rsidRDefault="001D1BAF" w:rsidP="001D1BAF"/>
    <w:p w:rsidR="001D1BAF" w:rsidRPr="00A97637" w:rsidRDefault="001D1BAF" w:rsidP="001D1BAF">
      <w:pPr>
        <w:rPr>
          <w:b/>
        </w:rPr>
      </w:pPr>
      <w:r w:rsidRPr="00A97637">
        <w:rPr>
          <w:b/>
        </w:rPr>
        <w:lastRenderedPageBreak/>
        <w:t>F9: Wie verhalten sie sich vor den Project Notes? (Übersicht verschaffen, nur 2-3 anschauen)</w:t>
      </w:r>
    </w:p>
    <w:p w:rsidR="001D1BAF" w:rsidRDefault="001D1BAF" w:rsidP="001D1BAF">
      <w:r>
        <w:t>Sehr interessiert in ihrem Bereich -&gt; P</w:t>
      </w:r>
      <w:r w:rsidR="00D6316D">
        <w:t xml:space="preserve">roject </w:t>
      </w:r>
      <w:r>
        <w:t>N</w:t>
      </w:r>
      <w:r w:rsidR="00D6316D">
        <w:t>ote</w:t>
      </w:r>
      <w:r>
        <w:t xml:space="preserve"> suchen und dann GENAU lesen</w:t>
      </w:r>
    </w:p>
    <w:p w:rsidR="001D1BAF" w:rsidRDefault="001D1BAF" w:rsidP="001D1BAF"/>
    <w:p w:rsidR="001D1BAF" w:rsidRPr="00A97637" w:rsidRDefault="001D1BAF" w:rsidP="001D1BAF">
      <w:pPr>
        <w:rPr>
          <w:b/>
        </w:rPr>
      </w:pPr>
      <w:r w:rsidRPr="00A97637">
        <w:rPr>
          <w:b/>
        </w:rPr>
        <w:t>F10: Wieviele sitzen ab, wieviele stehen?</w:t>
      </w:r>
    </w:p>
    <w:p w:rsidR="001D1BAF" w:rsidRDefault="001D1BAF" w:rsidP="001D1BAF">
      <w:r>
        <w:t>Die meisten lesen im Sitzen</w:t>
      </w:r>
    </w:p>
    <w:p w:rsidR="0045255B" w:rsidRDefault="0045255B" w:rsidP="001D1BAF"/>
    <w:p w:rsidR="001D1BAF" w:rsidRPr="00A97637" w:rsidRDefault="00A97637" w:rsidP="001D1BAF">
      <w:pPr>
        <w:rPr>
          <w:b/>
        </w:rPr>
      </w:pPr>
      <w:r w:rsidRPr="00A97637">
        <w:rPr>
          <w:b/>
        </w:rPr>
        <w:t>Weiteres:</w:t>
      </w:r>
    </w:p>
    <w:p w:rsidR="00F24259" w:rsidRDefault="001D1BAF" w:rsidP="001D1BAF">
      <w:r>
        <w:t>Viele schauen auch die Timeline an, Bücher über Firmengeschichte.</w:t>
      </w:r>
    </w:p>
    <w:p w:rsidR="0045255B" w:rsidRDefault="0045255B">
      <w:pPr>
        <w:rPr>
          <w:rFonts w:asciiTheme="majorHAnsi" w:hAnsiTheme="majorHAnsi"/>
          <w:b/>
          <w:bCs/>
          <w:color w:val="4F4F59"/>
          <w:spacing w:val="15"/>
          <w:sz w:val="24"/>
          <w:szCs w:val="22"/>
        </w:rPr>
      </w:pPr>
      <w:bookmarkStart w:id="13" w:name="_Toc306014187"/>
      <w:r>
        <w:br w:type="page"/>
      </w:r>
    </w:p>
    <w:p w:rsidR="00561F83" w:rsidRDefault="00561F83" w:rsidP="00561F83">
      <w:pPr>
        <w:pStyle w:val="Heading1"/>
      </w:pPr>
      <w:r>
        <w:lastRenderedPageBreak/>
        <w:t>Personas</w:t>
      </w:r>
      <w:bookmarkEnd w:id="13"/>
    </w:p>
    <w:p w:rsidR="00F52D84" w:rsidRDefault="00F52D84" w:rsidP="00F52D84">
      <w:r>
        <w:t xml:space="preserve">Aus dem Interview lassen sich primär zwei Personas erstellen. Die eine ist für die Umsetzung von Projekten zuständig (siehe </w:t>
      </w:r>
      <w:r>
        <w:fldChar w:fldCharType="begin"/>
      </w:r>
      <w:r>
        <w:instrText xml:space="preserve"> REF _Ref306005254 \r \h </w:instrText>
      </w:r>
      <w:r>
        <w:fldChar w:fldCharType="separate"/>
      </w:r>
      <w:r>
        <w:t>5.1</w:t>
      </w:r>
      <w:r>
        <w:fldChar w:fldCharType="end"/>
      </w:r>
      <w:r>
        <w:t xml:space="preserve"> </w:t>
      </w:r>
      <w:r>
        <w:fldChar w:fldCharType="begin"/>
      </w:r>
      <w:r>
        <w:instrText xml:space="preserve"> REF _Ref306005257 \h </w:instrText>
      </w:r>
      <w:r>
        <w:fldChar w:fldCharType="separate"/>
      </w:r>
      <w:r>
        <w:t>Persona Ulrich Umsetzer</w:t>
      </w:r>
      <w:r>
        <w:fldChar w:fldCharType="end"/>
      </w:r>
      <w:r w:rsidR="0045255B">
        <w:t>) und die andere ist für den</w:t>
      </w:r>
      <w:r>
        <w:t xml:space="preserve"> finanzielle</w:t>
      </w:r>
      <w:r w:rsidR="0045255B">
        <w:t>n Aspekt</w:t>
      </w:r>
      <w:r>
        <w:t xml:space="preserve"> und die Projektabsegnung verantwortlich  (siehe </w:t>
      </w:r>
      <w:r>
        <w:fldChar w:fldCharType="begin"/>
      </w:r>
      <w:r>
        <w:instrText xml:space="preserve"> REF _Ref306005270 \r \h </w:instrText>
      </w:r>
      <w:r>
        <w:fldChar w:fldCharType="separate"/>
      </w:r>
      <w:r>
        <w:t>5.2</w:t>
      </w:r>
      <w:r>
        <w:fldChar w:fldCharType="end"/>
      </w:r>
      <w:r>
        <w:t xml:space="preserve"> </w:t>
      </w:r>
      <w:r>
        <w:fldChar w:fldCharType="begin"/>
      </w:r>
      <w:r>
        <w:instrText xml:space="preserve"> REF _Ref306005273 \h </w:instrText>
      </w:r>
      <w:r>
        <w:fldChar w:fldCharType="separate"/>
      </w:r>
      <w:r>
        <w:t>Persona Erik Entscheider</w:t>
      </w:r>
      <w:r>
        <w:fldChar w:fldCharType="end"/>
      </w:r>
      <w:r w:rsidR="0045255B">
        <w:t>). Gerade die</w:t>
      </w:r>
      <w:r w:rsidR="00D33D57">
        <w:t xml:space="preserve"> erste</w:t>
      </w:r>
      <w:r w:rsidR="0045255B">
        <w:t xml:space="preserve"> Persona Ulrich Umsetzer</w:t>
      </w:r>
      <w:r>
        <w:t xml:space="preserve"> ist mehr fokussiert auf Projekte</w:t>
      </w:r>
      <w:r w:rsidR="0045255B">
        <w:t>,</w:t>
      </w:r>
      <w:r>
        <w:t xml:space="preserve"> die im gleichen Themenbereich sind</w:t>
      </w:r>
      <w:r w:rsidR="0045255B">
        <w:t>, in dem sie selbst auch tätig</w:t>
      </w:r>
      <w:r>
        <w:t xml:space="preserve"> ist.</w:t>
      </w:r>
    </w:p>
    <w:p w:rsidR="00F52D84" w:rsidRPr="00F52D84" w:rsidRDefault="00F52D84" w:rsidP="00F52D84">
      <w:r>
        <w:t>Zudem wurde von den Betreuern der Zühlke Engineering AG noch vorgeschlagen</w:t>
      </w:r>
      <w:r w:rsidR="00BD0102">
        <w:t>, dass eine dritte Persona erstellt wird. Hierbei handelt es sich um</w:t>
      </w:r>
      <w:r w:rsidR="00E768D1">
        <w:t xml:space="preserve"> Personen, die sich die Zühlke Engineering AG als </w:t>
      </w:r>
      <w:r w:rsidR="00E768D1" w:rsidRPr="00E768D1">
        <w:t>Arbeitgeber vorstellen könnten</w:t>
      </w:r>
      <w:r w:rsidR="00E768D1">
        <w:t xml:space="preserve"> und daher an der Firma interessiert sind</w:t>
      </w:r>
      <w:r w:rsidR="0045255B">
        <w:t xml:space="preserve"> (siehe </w:t>
      </w:r>
      <w:r w:rsidR="0045255B">
        <w:fldChar w:fldCharType="begin"/>
      </w:r>
      <w:r w:rsidR="0045255B">
        <w:instrText xml:space="preserve"> REF _Ref306014739 \r \h </w:instrText>
      </w:r>
      <w:r w:rsidR="0045255B">
        <w:fldChar w:fldCharType="separate"/>
      </w:r>
      <w:r w:rsidR="0045255B">
        <w:t>5.3</w:t>
      </w:r>
      <w:r w:rsidR="0045255B">
        <w:fldChar w:fldCharType="end"/>
      </w:r>
      <w:r w:rsidR="0045255B">
        <w:t xml:space="preserve"> </w:t>
      </w:r>
      <w:r w:rsidR="0045255B">
        <w:fldChar w:fldCharType="begin"/>
      </w:r>
      <w:r w:rsidR="0045255B">
        <w:instrText xml:space="preserve"> REF _Ref306014770 \h </w:instrText>
      </w:r>
      <w:r w:rsidR="0045255B">
        <w:fldChar w:fldCharType="separate"/>
      </w:r>
      <w:r w:rsidR="0045255B">
        <w:t>Persona Bettina Bewerberin</w:t>
      </w:r>
      <w:r w:rsidR="0045255B">
        <w:fldChar w:fldCharType="end"/>
      </w:r>
      <w:r w:rsidR="0045255B">
        <w:t>)</w:t>
      </w:r>
      <w:r w:rsidR="00BD0102">
        <w:t xml:space="preserve">. </w:t>
      </w:r>
      <w:r w:rsidR="00216865">
        <w:t>Gerade diese werden sich besonders b</w:t>
      </w:r>
      <w:r w:rsidR="00043880">
        <w:t>emühen</w:t>
      </w:r>
      <w:r w:rsidR="0045255B">
        <w:t>,</w:t>
      </w:r>
      <w:r w:rsidR="00E768D1">
        <w:t xml:space="preserve"> pünktlich zu erscheinen</w:t>
      </w:r>
      <w:r w:rsidR="007F50B3">
        <w:t xml:space="preserve"> und</w:t>
      </w:r>
      <w:r w:rsidR="00E768D1">
        <w:t xml:space="preserve"> somit Zeit</w:t>
      </w:r>
      <w:r w:rsidR="007F50B3">
        <w:t xml:space="preserve"> haben</w:t>
      </w:r>
      <w:r w:rsidR="00E768D1">
        <w:t>, sich mit de</w:t>
      </w:r>
      <w:r w:rsidR="007F50B3">
        <w:t>n Project Notes auf dem</w:t>
      </w:r>
      <w:r w:rsidR="00E768D1">
        <w:t xml:space="preserve"> Surface </w:t>
      </w:r>
      <w:r w:rsidR="006B142A">
        <w:t xml:space="preserve">2.0 </w:t>
      </w:r>
      <w:r w:rsidR="00E768D1">
        <w:t>auseinander zu setzen.</w:t>
      </w:r>
    </w:p>
    <w:p w:rsidR="00561F83" w:rsidRDefault="008977B9" w:rsidP="006304B7">
      <w:pPr>
        <w:pStyle w:val="Heading2"/>
      </w:pPr>
      <w:bookmarkStart w:id="14" w:name="_Ref306005254"/>
      <w:bookmarkStart w:id="15" w:name="_Ref306005257"/>
      <w:bookmarkStart w:id="16" w:name="_Toc306014188"/>
      <w:r>
        <w:t xml:space="preserve">Persona </w:t>
      </w:r>
      <w:r w:rsidR="008301D9">
        <w:t>Ulrich Umsetzer</w:t>
      </w:r>
      <w:bookmarkEnd w:id="14"/>
      <w:bookmarkEnd w:id="15"/>
      <w:bookmarkEnd w:id="16"/>
    </w:p>
    <w:tbl>
      <w:tblPr>
        <w:tblStyle w:val="TableGrid"/>
        <w:tblW w:w="0" w:type="auto"/>
        <w:tblLook w:val="04A0" w:firstRow="1" w:lastRow="0" w:firstColumn="1" w:lastColumn="0" w:noHBand="0" w:noVBand="1"/>
      </w:tblPr>
      <w:tblGrid>
        <w:gridCol w:w="2802"/>
        <w:gridCol w:w="6410"/>
      </w:tblGrid>
      <w:tr w:rsidR="00A732D9" w:rsidTr="00E844AC">
        <w:tc>
          <w:tcPr>
            <w:tcW w:w="2802" w:type="dxa"/>
          </w:tcPr>
          <w:p w:rsidR="00A732D9" w:rsidRDefault="008301D9" w:rsidP="00A732D9">
            <w:r>
              <w:t>Ulrich Umsetzer</w:t>
            </w:r>
          </w:p>
        </w:tc>
        <w:tc>
          <w:tcPr>
            <w:tcW w:w="6410" w:type="dxa"/>
          </w:tcPr>
          <w:p w:rsidR="00A732D9" w:rsidRDefault="00A732D9" w:rsidP="00A732D9"/>
        </w:tc>
      </w:tr>
      <w:tr w:rsidR="00A732D9" w:rsidTr="00E844AC">
        <w:tc>
          <w:tcPr>
            <w:tcW w:w="2802" w:type="dxa"/>
          </w:tcPr>
          <w:p w:rsidR="00A732D9" w:rsidRDefault="00185348" w:rsidP="00A732D9">
            <w:r>
              <w:rPr>
                <w:noProof/>
                <w:lang w:eastAsia="de-CH"/>
              </w:rPr>
              <w:drawing>
                <wp:inline distT="0" distB="0" distL="0" distR="0" wp14:anchorId="309FF4D9" wp14:editId="0380F1D1">
                  <wp:extent cx="1532579" cy="2057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900422584.JPG"/>
                          <pic:cNvPicPr/>
                        </pic:nvPicPr>
                        <pic:blipFill rotWithShape="1">
                          <a:blip r:embed="rId11" cstate="print">
                            <a:extLst>
                              <a:ext uri="{28A0092B-C50C-407E-A947-70E740481C1C}">
                                <a14:useLocalDpi xmlns:a14="http://schemas.microsoft.com/office/drawing/2010/main" val="0"/>
                              </a:ext>
                            </a:extLst>
                          </a:blip>
                          <a:srcRect l="47440" r="2975"/>
                          <a:stretch/>
                        </pic:blipFill>
                        <pic:spPr bwMode="auto">
                          <a:xfrm>
                            <a:off x="0" y="0"/>
                            <a:ext cx="1532073" cy="2056721"/>
                          </a:xfrm>
                          <a:prstGeom prst="rect">
                            <a:avLst/>
                          </a:prstGeom>
                          <a:ln>
                            <a:noFill/>
                          </a:ln>
                          <a:extLst>
                            <a:ext uri="{53640926-AAD7-44D8-BBD7-CCE9431645EC}">
                              <a14:shadowObscured xmlns:a14="http://schemas.microsoft.com/office/drawing/2010/main"/>
                            </a:ext>
                          </a:extLst>
                        </pic:spPr>
                      </pic:pic>
                    </a:graphicData>
                  </a:graphic>
                </wp:inline>
              </w:drawing>
            </w:r>
          </w:p>
        </w:tc>
        <w:tc>
          <w:tcPr>
            <w:tcW w:w="6410" w:type="dxa"/>
          </w:tcPr>
          <w:p w:rsidR="00A732D9" w:rsidRDefault="00A732D9" w:rsidP="00A732D9">
            <w:pPr>
              <w:rPr>
                <w:b/>
              </w:rPr>
            </w:pPr>
            <w:r w:rsidRPr="00587CD7">
              <w:rPr>
                <w:b/>
              </w:rPr>
              <w:t>Kurzprofil</w:t>
            </w:r>
          </w:p>
          <w:p w:rsidR="00C57B0E" w:rsidRDefault="00C57B0E" w:rsidP="00A732D9">
            <w:pPr>
              <w:rPr>
                <w:b/>
              </w:rPr>
            </w:pPr>
          </w:p>
          <w:p w:rsidR="004E4AA7" w:rsidRPr="004E4AA7" w:rsidRDefault="004E4AA7" w:rsidP="00A732D9">
            <w:r w:rsidRPr="004E4AA7">
              <w:t>Projektleiter</w:t>
            </w:r>
          </w:p>
          <w:p w:rsidR="00C57B0E" w:rsidRDefault="0010161A" w:rsidP="00A732D9">
            <w:r>
              <w:t>42</w:t>
            </w:r>
            <w:r w:rsidR="00C57B0E" w:rsidRPr="00C57B0E">
              <w:t xml:space="preserve"> Jahre</w:t>
            </w:r>
          </w:p>
          <w:p w:rsidR="004E4AA7" w:rsidRPr="00C57B0E" w:rsidRDefault="004E4AA7" w:rsidP="00A732D9">
            <w:r>
              <w:t>Ausgeprägtes technisches Verständnis und Computerkenntnisse</w:t>
            </w:r>
          </w:p>
        </w:tc>
      </w:tr>
      <w:tr w:rsidR="00A732D9" w:rsidTr="00E844AC">
        <w:tc>
          <w:tcPr>
            <w:tcW w:w="2802" w:type="dxa"/>
          </w:tcPr>
          <w:p w:rsidR="00A732D9" w:rsidRDefault="00A732D9" w:rsidP="00A732D9">
            <w:r>
              <w:t>Arbeitskontext (Lärm, Unterbrüche, Regeln)</w:t>
            </w:r>
          </w:p>
        </w:tc>
        <w:tc>
          <w:tcPr>
            <w:tcW w:w="6410" w:type="dxa"/>
          </w:tcPr>
          <w:p w:rsidR="00A732D9" w:rsidRDefault="008841A8" w:rsidP="002539FB">
            <w:r>
              <w:t xml:space="preserve">Bei der Arbeitsumgebung handelt es sich um die Eingangshalle der Zühlke Engineering AG. </w:t>
            </w:r>
            <w:r w:rsidR="003D6C74">
              <w:t>F</w:t>
            </w:r>
            <w:r w:rsidR="001A6AFB">
              <w:t xml:space="preserve">alls </w:t>
            </w:r>
            <w:r w:rsidR="008301D9">
              <w:t>Ulrich Umsetzer</w:t>
            </w:r>
            <w:r w:rsidR="003D6C74">
              <w:t xml:space="preserve"> dort warten muss, kann er sich Zeit nehmen</w:t>
            </w:r>
            <w:r w:rsidR="002539FB">
              <w:t>,</w:t>
            </w:r>
            <w:r w:rsidR="003D6C74">
              <w:t xml:space="preserve"> um sich einen Überblick über die vorangegangen </w:t>
            </w:r>
            <w:r w:rsidR="00D00507">
              <w:t xml:space="preserve">Projekte der Firma </w:t>
            </w:r>
            <w:r w:rsidR="002539FB">
              <w:t>zu verschaffen</w:t>
            </w:r>
            <w:r w:rsidR="00D00507">
              <w:t xml:space="preserve">. Unterbrechungen entstehen dadurch, dass er von einem Mitarbeiter abgeholt wird oder </w:t>
            </w:r>
            <w:r w:rsidR="00C04722">
              <w:t>eine Unterhaltung mit jemandem beginnt</w:t>
            </w:r>
            <w:r w:rsidR="00681C38">
              <w:t>, der ebenfalls wartet.</w:t>
            </w:r>
          </w:p>
        </w:tc>
      </w:tr>
      <w:tr w:rsidR="00A732D9" w:rsidTr="00E844AC">
        <w:tc>
          <w:tcPr>
            <w:tcW w:w="2802" w:type="dxa"/>
          </w:tcPr>
          <w:p w:rsidR="00A732D9" w:rsidRDefault="00A732D9" w:rsidP="00A732D9">
            <w:r>
              <w:t>Persönlichkeit &amp; Vorlieben</w:t>
            </w:r>
          </w:p>
        </w:tc>
        <w:tc>
          <w:tcPr>
            <w:tcW w:w="6410" w:type="dxa"/>
          </w:tcPr>
          <w:p w:rsidR="00A732D9" w:rsidRDefault="00051685" w:rsidP="00A732D9">
            <w:r>
              <w:t>Ulrich Umsetzer ist ein sehr interessiert</w:t>
            </w:r>
            <w:r w:rsidR="007A7480">
              <w:t>er und engagierter Angestellter der XY AG.</w:t>
            </w:r>
            <w:r w:rsidR="003E0CD2">
              <w:t xml:space="preserve"> </w:t>
            </w:r>
            <w:r w:rsidR="002539FB">
              <w:t>Insbesondere</w:t>
            </w:r>
            <w:r w:rsidR="003E0CD2">
              <w:t xml:space="preserve"> neue Technologien faszinieren ihn ungemein und Ulrich schätzt jede Möglichkeit</w:t>
            </w:r>
            <w:r w:rsidR="002539FB">
              <w:t>,</w:t>
            </w:r>
            <w:r w:rsidR="006B53D9">
              <w:t xml:space="preserve"> </w:t>
            </w:r>
            <w:r w:rsidR="002539FB">
              <w:t>bei der er diese Neuheiten</w:t>
            </w:r>
            <w:r w:rsidR="00EF4A8D">
              <w:t xml:space="preserve"> kennen</w:t>
            </w:r>
            <w:r w:rsidR="002539FB">
              <w:t xml:space="preserve"> </w:t>
            </w:r>
            <w:r w:rsidR="00EF4A8D">
              <w:t>lernen</w:t>
            </w:r>
            <w:r w:rsidR="002539FB">
              <w:t xml:space="preserve"> kann</w:t>
            </w:r>
            <w:r w:rsidR="00EF4A8D">
              <w:t>.</w:t>
            </w:r>
          </w:p>
          <w:p w:rsidR="000A5DC5" w:rsidRDefault="008C7E89" w:rsidP="00A1212F">
            <w:r>
              <w:t xml:space="preserve">Zudem ist Ulrich selbst </w:t>
            </w:r>
            <w:r w:rsidR="002539FB">
              <w:t xml:space="preserve">ein </w:t>
            </w:r>
            <w:r>
              <w:t>begeisterter Smar</w:t>
            </w:r>
            <w:r w:rsidR="002539FB">
              <w:t>t</w:t>
            </w:r>
            <w:r>
              <w:t>phone</w:t>
            </w:r>
            <w:r w:rsidR="00A1212F">
              <w:t>-B</w:t>
            </w:r>
            <w:r>
              <w:t xml:space="preserve">esitzer. </w:t>
            </w:r>
            <w:r w:rsidR="00494D57">
              <w:t>Er schätzt d</w:t>
            </w:r>
            <w:r>
              <w:t>ie v</w:t>
            </w:r>
            <w:r w:rsidR="00494D57">
              <w:t>ielen Gebrauchsmöglichkeiten</w:t>
            </w:r>
            <w:r w:rsidR="002539FB">
              <w:t>, welche diese Geräte bieten</w:t>
            </w:r>
            <w:r w:rsidR="00494D57">
              <w:t xml:space="preserve">. Als sehr angenehm empfindet er </w:t>
            </w:r>
            <w:r w:rsidR="002539FB">
              <w:t>ausserdem deren</w:t>
            </w:r>
            <w:r>
              <w:t xml:space="preserve"> die intuitive Handhabung</w:t>
            </w:r>
            <w:r w:rsidR="002539FB">
              <w:t>.</w:t>
            </w:r>
          </w:p>
        </w:tc>
      </w:tr>
      <w:tr w:rsidR="00A732D9" w:rsidTr="00E844AC">
        <w:tc>
          <w:tcPr>
            <w:tcW w:w="2802" w:type="dxa"/>
          </w:tcPr>
          <w:p w:rsidR="00A732D9" w:rsidRDefault="00A732D9" w:rsidP="00A732D9">
            <w:r>
              <w:t>Vorkenntnisse &amp; Lernen (Computer, Domain)</w:t>
            </w:r>
          </w:p>
        </w:tc>
        <w:tc>
          <w:tcPr>
            <w:tcW w:w="6410" w:type="dxa"/>
          </w:tcPr>
          <w:p w:rsidR="0061319E" w:rsidRDefault="00A1212F" w:rsidP="00A1212F">
            <w:r>
              <w:t>Ulrich arbeitet seit zehn</w:t>
            </w:r>
            <w:r w:rsidR="007A7480">
              <w:t xml:space="preserve"> Jahren bei der XY AG</w:t>
            </w:r>
            <w:r>
              <w:t>. Seine Aufgabe besteht in der Leitung von</w:t>
            </w:r>
            <w:r w:rsidR="004C557B">
              <w:t xml:space="preserve"> Projekte</w:t>
            </w:r>
            <w:r>
              <w:t>n</w:t>
            </w:r>
            <w:r w:rsidR="004C557B">
              <w:t xml:space="preserve"> im Bereich Produkt- und Software-Engineering. </w:t>
            </w:r>
            <w:r w:rsidR="000A62FF">
              <w:t xml:space="preserve">Er hat schon </w:t>
            </w:r>
            <w:r>
              <w:t>mehrmals</w:t>
            </w:r>
            <w:r w:rsidR="000A62FF">
              <w:t xml:space="preserve"> mit der Zühlke Engineering AG zusammengearbeitet oder hat sich</w:t>
            </w:r>
            <w:r>
              <w:t xml:space="preserve"> in gewissen Projekten von einem</w:t>
            </w:r>
            <w:r w:rsidR="000A62FF">
              <w:t xml:space="preserve"> Experten</w:t>
            </w:r>
            <w:r>
              <w:t xml:space="preserve"> der Firma</w:t>
            </w:r>
            <w:r w:rsidR="000A62FF">
              <w:t xml:space="preserve"> </w:t>
            </w:r>
            <w:r>
              <w:t>unterstützen lassen.</w:t>
            </w:r>
            <w:r w:rsidR="001229C9">
              <w:t xml:space="preserve"> Aus diesem Grund ist er immer wieder neugierig zu erfahren, mit welchen neuen T</w:t>
            </w:r>
            <w:r w:rsidR="005D23F1">
              <w:t>hemen</w:t>
            </w:r>
            <w:r w:rsidR="001229C9">
              <w:t xml:space="preserve"> sich die Zühlke Engineering AG auseinandergesetzt hat.</w:t>
            </w:r>
          </w:p>
        </w:tc>
      </w:tr>
      <w:tr w:rsidR="00A50CA9" w:rsidTr="00E844AC">
        <w:tc>
          <w:tcPr>
            <w:tcW w:w="2802" w:type="dxa"/>
          </w:tcPr>
          <w:p w:rsidR="00A50CA9" w:rsidRDefault="00A50CA9" w:rsidP="00A732D9">
            <w:r>
              <w:t>Eigenschaften / Behaviour Variables</w:t>
            </w:r>
          </w:p>
        </w:tc>
        <w:tc>
          <w:tcPr>
            <w:tcW w:w="6410" w:type="dxa"/>
          </w:tcPr>
          <w:p w:rsidR="00A50CA9" w:rsidRDefault="00390C8D" w:rsidP="00A62D09">
            <w:pPr>
              <w:pStyle w:val="ListParagraph"/>
              <w:numPr>
                <w:ilvl w:val="0"/>
                <w:numId w:val="7"/>
              </w:numPr>
            </w:pPr>
            <w:r>
              <w:t>Technische Expertise</w:t>
            </w:r>
          </w:p>
          <w:p w:rsidR="00343D96" w:rsidRDefault="00343D96" w:rsidP="00343D96">
            <w:pPr>
              <w:pStyle w:val="ListParagraph"/>
              <w:numPr>
                <w:ilvl w:val="0"/>
                <w:numId w:val="7"/>
              </w:numPr>
            </w:pPr>
            <w:r>
              <w:t xml:space="preserve">Kenntnisse in </w:t>
            </w:r>
            <w:r w:rsidRPr="00343D96">
              <w:t>Produkt- und Software-Engineering</w:t>
            </w:r>
          </w:p>
          <w:p w:rsidR="00390C8D" w:rsidRDefault="00EF164F" w:rsidP="00A62D09">
            <w:pPr>
              <w:pStyle w:val="ListParagraph"/>
              <w:numPr>
                <w:ilvl w:val="0"/>
                <w:numId w:val="7"/>
              </w:numPr>
            </w:pPr>
            <w:r>
              <w:t>Kenntnisse über mobile Applikationen</w:t>
            </w:r>
          </w:p>
          <w:p w:rsidR="00EF164F" w:rsidRDefault="00604D6F" w:rsidP="00A1212F">
            <w:pPr>
              <w:pStyle w:val="ListParagraph"/>
              <w:numPr>
                <w:ilvl w:val="0"/>
                <w:numId w:val="7"/>
              </w:numPr>
            </w:pPr>
            <w:r>
              <w:t>Smartphone</w:t>
            </w:r>
            <w:r w:rsidR="00A1212F">
              <w:t>-K</w:t>
            </w:r>
            <w:r>
              <w:t>e</w:t>
            </w:r>
            <w:r w:rsidR="008C68E6">
              <w:t>n</w:t>
            </w:r>
            <w:r>
              <w:t>ntnisse</w:t>
            </w:r>
          </w:p>
        </w:tc>
      </w:tr>
      <w:tr w:rsidR="00A50CA9" w:rsidTr="00E844AC">
        <w:tc>
          <w:tcPr>
            <w:tcW w:w="2802" w:type="dxa"/>
          </w:tcPr>
          <w:p w:rsidR="00A50CA9" w:rsidRDefault="00A50CA9" w:rsidP="00A732D9">
            <w:r>
              <w:t>Ziele</w:t>
            </w:r>
          </w:p>
        </w:tc>
        <w:tc>
          <w:tcPr>
            <w:tcW w:w="6410" w:type="dxa"/>
          </w:tcPr>
          <w:p w:rsidR="00A50CA9" w:rsidRDefault="00CB21C7" w:rsidP="00CB21C7">
            <w:pPr>
              <w:pStyle w:val="ListParagraph"/>
              <w:numPr>
                <w:ilvl w:val="0"/>
                <w:numId w:val="5"/>
              </w:numPr>
            </w:pPr>
            <w:r>
              <w:t>Zeit überbrücken</w:t>
            </w:r>
          </w:p>
          <w:p w:rsidR="00CB21C7" w:rsidRDefault="00CB21C7" w:rsidP="009952DC">
            <w:pPr>
              <w:pStyle w:val="ListParagraph"/>
              <w:numPr>
                <w:ilvl w:val="0"/>
                <w:numId w:val="5"/>
              </w:numPr>
            </w:pPr>
            <w:r>
              <w:t>Sic</w:t>
            </w:r>
            <w:r w:rsidR="009952DC">
              <w:t>h</w:t>
            </w:r>
            <w:r w:rsidR="00A9755E">
              <w:t xml:space="preserve"> über die Zühlke Engineering AG</w:t>
            </w:r>
            <w:r w:rsidR="00853B00">
              <w:t xml:space="preserve"> informieren</w:t>
            </w:r>
          </w:p>
        </w:tc>
      </w:tr>
    </w:tbl>
    <w:p w:rsidR="00A732D9" w:rsidRDefault="00826F47" w:rsidP="00826F47">
      <w:pPr>
        <w:pStyle w:val="Heading3"/>
      </w:pPr>
      <w:bookmarkStart w:id="17" w:name="_Toc306014189"/>
      <w:r>
        <w:lastRenderedPageBreak/>
        <w:t>Ist</w:t>
      </w:r>
      <w:r w:rsidR="00B03FC6">
        <w:t>-Szenario</w:t>
      </w:r>
      <w:r>
        <w:t>-1</w:t>
      </w:r>
      <w:bookmarkEnd w:id="17"/>
    </w:p>
    <w:p w:rsidR="00783E25" w:rsidRDefault="00CE54CE" w:rsidP="00862536">
      <w:r>
        <w:t xml:space="preserve">Ulrich Umsetzer hat sich mit zwei Mitarbeitern der Zühlke Engineering AG verabredet um </w:t>
      </w:r>
      <w:r w:rsidR="00D57FCA">
        <w:t>eine geplante Zusammenarbeit zu besprechen.</w:t>
      </w:r>
      <w:r w:rsidR="007B6E88">
        <w:t xml:space="preserve"> Dabei handelt es sich um ein Projekt im .Net-Bereich. </w:t>
      </w:r>
      <w:r w:rsidR="00B57D0E">
        <w:t>Ulrich erscheint pünktlich bei der Firma, erfährt aber von der Empfangsdame, dass die beiden Mitarbeiter sich etwas verspäten. Er entscheidet sich daher, die Zeit zu nutzen</w:t>
      </w:r>
      <w:r w:rsidR="00A1212F">
        <w:t>,</w:t>
      </w:r>
      <w:r w:rsidR="00B57D0E">
        <w:t xml:space="preserve"> um sich bei den ausgestellten Project Notes umzusehen. </w:t>
      </w:r>
      <w:r w:rsidR="003D6C56">
        <w:t>Dabei sucht er nach Projekten</w:t>
      </w:r>
      <w:r w:rsidR="00A1212F">
        <w:t>,</w:t>
      </w:r>
      <w:r w:rsidR="003D6C56">
        <w:t xml:space="preserve"> die ebenfalls mit .Net umgesetzt wurden.</w:t>
      </w:r>
      <w:r w:rsidR="005E6FEF">
        <w:t xml:space="preserve"> Nach kurzem Suchen stösst er auf das erste Projekt, welches diesen Kriterien entspricht. </w:t>
      </w:r>
      <w:r w:rsidR="004A4B2B">
        <w:t xml:space="preserve">Er studiert die Project Note daher aufmerksam. </w:t>
      </w:r>
    </w:p>
    <w:p w:rsidR="00862536" w:rsidRDefault="00A1212F" w:rsidP="00862536">
      <w:r>
        <w:t>Wenig später</w:t>
      </w:r>
      <w:r w:rsidR="006C788B">
        <w:t xml:space="preserve"> wird er von den beiden Mitarb</w:t>
      </w:r>
      <w:r w:rsidR="00553B92">
        <w:t>eitern der Zühlke Engineering AG</w:t>
      </w:r>
      <w:r w:rsidR="006C788B">
        <w:t xml:space="preserve"> abgeholt. </w:t>
      </w:r>
      <w:r w:rsidR="002D0C70">
        <w:t>Leider hat Ulrich in dieser Zeit die Project Note nicht zu Ende lesen können. Er würde daher gerne eine Kopie davon mitnehmen</w:t>
      </w:r>
      <w:r>
        <w:t xml:space="preserve">, </w:t>
      </w:r>
      <w:r w:rsidR="002D0C70">
        <w:t xml:space="preserve">doch gibt es nicht von allen ausgestellten Projekten Kopien. </w:t>
      </w:r>
      <w:r w:rsidR="008A49B2">
        <w:t>Ulrich bittet daher einen der beiden Mitarbeiter</w:t>
      </w:r>
      <w:r>
        <w:t>,</w:t>
      </w:r>
      <w:r w:rsidR="008A49B2">
        <w:t xml:space="preserve"> ihm diese doch zukommen zu lassen. </w:t>
      </w:r>
      <w:r w:rsidR="00620FB1">
        <w:t xml:space="preserve">Dieser willigt gerne ein </w:t>
      </w:r>
      <w:r>
        <w:t xml:space="preserve">und schlägt </w:t>
      </w:r>
      <w:r w:rsidR="00441597">
        <w:t>vor, dass er Ulrich</w:t>
      </w:r>
      <w:r w:rsidR="00620FB1">
        <w:t xml:space="preserve"> </w:t>
      </w:r>
      <w:r>
        <w:t>auch gleich mehrere Projekte aus</w:t>
      </w:r>
      <w:r w:rsidR="00620FB1">
        <w:t xml:space="preserve"> diesem Bereich zukommen lassen könnte.</w:t>
      </w:r>
    </w:p>
    <w:p w:rsidR="00494BF6" w:rsidRDefault="00587E03" w:rsidP="00862536">
      <w:r>
        <w:t>Nach der Besprechung begibt sich Ulrich zurück ins Büro</w:t>
      </w:r>
      <w:r w:rsidR="00A1212F">
        <w:t xml:space="preserve"> der Firma XY AG</w:t>
      </w:r>
      <w:r>
        <w:t>. Dort angekommen</w:t>
      </w:r>
      <w:r w:rsidR="00A1212F">
        <w:t>,</w:t>
      </w:r>
      <w:r>
        <w:t xml:space="preserve"> ruft er seine </w:t>
      </w:r>
      <w:r w:rsidR="00A1212F">
        <w:t>Em</w:t>
      </w:r>
      <w:r>
        <w:t>ails ab</w:t>
      </w:r>
      <w:r w:rsidR="00A47FAD">
        <w:t>.</w:t>
      </w:r>
      <w:r w:rsidR="006435D5">
        <w:t xml:space="preserve"> Der Zühlke Engineering AG Mitarbeiter hat ihm eine kleine Auswahl an spannenden .Net-Projekten zukommen lassen. </w:t>
      </w:r>
      <w:r w:rsidR="00326D1A">
        <w:t xml:space="preserve">Ulrich druckt zwei, die ihm </w:t>
      </w:r>
      <w:r w:rsidR="001B3F30">
        <w:t xml:space="preserve">besonders </w:t>
      </w:r>
      <w:r w:rsidR="00326D1A">
        <w:t>interessant erscheinen, aus und liest diese nun in aller Ruhe.</w:t>
      </w:r>
      <w:r w:rsidR="00A47FAD">
        <w:t xml:space="preserve"> </w:t>
      </w:r>
    </w:p>
    <w:p w:rsidR="00862536" w:rsidRDefault="00862536" w:rsidP="00862536">
      <w:pPr>
        <w:pStyle w:val="Heading3"/>
      </w:pPr>
      <w:bookmarkStart w:id="18" w:name="_Toc306014190"/>
      <w:r>
        <w:t>Soll-Szenario-1</w:t>
      </w:r>
      <w:bookmarkEnd w:id="18"/>
    </w:p>
    <w:p w:rsidR="00783E25" w:rsidRDefault="00564B09" w:rsidP="00564B09">
      <w:r>
        <w:t>Ulrich Umsetzer hat sich mit zwei Mitarbeitern der Zühlke Engineering AG verabredet um eine geplante Zusammenarbeit zu besprechen. Dabei handelt es sich um ein Projekt im .Net-Bereich. Ulrich erscheint pünktlich bei der Firma, erfährt aber von der Empfangsdame, dass die beiden Mitarbeiter sich etwas verspäten. Die Empfangsdame weist ihn zudem darauf hin, dass die Project Notes nun über den neu erworbenen Surface Tisch eingesehen werden können. Ulrich sieht dies als ideale Chance, ein solches Gerät einmal selber zu testen. Interessiert setzt er sich daher an den Tisch und beginnt sogleich nach Projekten im .Net-Bereich zu suchen. Diese findet Ulrich auch schnell und er ist b</w:t>
      </w:r>
      <w:r w:rsidR="00D0186C">
        <w:t>e</w:t>
      </w:r>
      <w:r>
        <w:t xml:space="preserve">eindruckt über die grosse Auswahl an Projekten. Ulrich sucht sich davon einige interessante aus und beginnt diese zu lesen. </w:t>
      </w:r>
    </w:p>
    <w:p w:rsidR="00564B09" w:rsidRDefault="00084DB8" w:rsidP="00564B09">
      <w:r>
        <w:t xml:space="preserve">Wenig später </w:t>
      </w:r>
      <w:r w:rsidR="00564B09">
        <w:t>wird er von den beiden Mitarbeitern der Zühlke Engineering AG abgeholt. Nun würde Ulrich die Artikel aber gerne doch genauer studieren. Er nutzt daher die Möglichkeit, dass die P</w:t>
      </w:r>
      <w:r w:rsidR="00493E97">
        <w:t>roject Notes auch an eine Emaila</w:t>
      </w:r>
      <w:r w:rsidR="006619A7">
        <w:t>dresse verschickt werden können:</w:t>
      </w:r>
    </w:p>
    <w:p w:rsidR="005706ED" w:rsidRDefault="00390F10" w:rsidP="005706ED">
      <w:pPr>
        <w:pStyle w:val="ListParagraph"/>
        <w:numPr>
          <w:ilvl w:val="0"/>
          <w:numId w:val="11"/>
        </w:numPr>
      </w:pPr>
      <w:r>
        <w:t>Ulrich</w:t>
      </w:r>
      <w:r w:rsidR="00017D4C">
        <w:t xml:space="preserve"> gibt seine Emailad</w:t>
      </w:r>
      <w:r w:rsidR="0087506C">
        <w:t>resse mit Hilfe einer</w:t>
      </w:r>
      <w:r w:rsidR="00017D4C">
        <w:t xml:space="preserve"> Tastatur </w:t>
      </w:r>
      <w:r w:rsidR="0087506C">
        <w:t xml:space="preserve">auf dem Bildschirm </w:t>
      </w:r>
      <w:r w:rsidR="00017D4C">
        <w:t>ein.</w:t>
      </w:r>
    </w:p>
    <w:p w:rsidR="0087506C" w:rsidRDefault="00390F10" w:rsidP="005706ED">
      <w:pPr>
        <w:pStyle w:val="ListParagraph"/>
        <w:numPr>
          <w:ilvl w:val="0"/>
          <w:numId w:val="11"/>
        </w:numPr>
      </w:pPr>
      <w:r>
        <w:t>Ulrich</w:t>
      </w:r>
      <w:r w:rsidR="004C5C65">
        <w:t xml:space="preserve"> legt seine Visitenkarte auf den Tisch. Diese wird automatisc</w:t>
      </w:r>
      <w:r w:rsidR="00480284">
        <w:t xml:space="preserve">h vom Surface erkannt und </w:t>
      </w:r>
      <w:r w:rsidR="00493E97">
        <w:t xml:space="preserve">die Project Notes werden </w:t>
      </w:r>
      <w:r w:rsidR="00480284">
        <w:t>an die</w:t>
      </w:r>
      <w:r w:rsidR="004C5C65">
        <w:t xml:space="preserve"> </w:t>
      </w:r>
      <w:r w:rsidR="00493E97">
        <w:t xml:space="preserve">auf der Karte </w:t>
      </w:r>
      <w:r w:rsidR="004C5C65">
        <w:t>aufge</w:t>
      </w:r>
      <w:r w:rsidR="009C1635">
        <w:t>führte</w:t>
      </w:r>
      <w:r w:rsidR="004C5C65">
        <w:t xml:space="preserve"> Emailadresse verschickt.</w:t>
      </w:r>
    </w:p>
    <w:p w:rsidR="006619A7" w:rsidRDefault="00E143CA" w:rsidP="005706ED">
      <w:pPr>
        <w:pStyle w:val="ListParagraph"/>
        <w:numPr>
          <w:ilvl w:val="0"/>
          <w:numId w:val="11"/>
        </w:numPr>
      </w:pPr>
      <w:r>
        <w:t>Ulrich</w:t>
      </w:r>
      <w:r w:rsidR="006619A7">
        <w:t xml:space="preserve"> bekommt anfangs von der Sekretärin ein getaggtes </w:t>
      </w:r>
      <w:r w:rsidR="001E5BC6">
        <w:t>Objekt</w:t>
      </w:r>
      <w:r w:rsidR="009C1635">
        <w:t>,</w:t>
      </w:r>
      <w:r w:rsidR="001E5BC6">
        <w:t xml:space="preserve"> welches z</w:t>
      </w:r>
      <w:r w:rsidR="009C1635">
        <w:t>u seiner Identifizierung dient. Legt er dieses auf Surface Tisch</w:t>
      </w:r>
      <w:r w:rsidR="00892A85">
        <w:t>,</w:t>
      </w:r>
      <w:r w:rsidR="009C1635">
        <w:t xml:space="preserve"> so</w:t>
      </w:r>
      <w:r w:rsidR="00892A85">
        <w:t xml:space="preserve"> werden die ausgewählten</w:t>
      </w:r>
      <w:r w:rsidR="001C1630">
        <w:t xml:space="preserve"> Project Notes </w:t>
      </w:r>
      <w:r w:rsidR="009C1635">
        <w:t xml:space="preserve">zusammen mit seiner Identifikation </w:t>
      </w:r>
      <w:r w:rsidR="001C1630">
        <w:t xml:space="preserve">an </w:t>
      </w:r>
      <w:r w:rsidR="009C1635">
        <w:t>den</w:t>
      </w:r>
      <w:r w:rsidR="001C1630">
        <w:t xml:space="preserve"> </w:t>
      </w:r>
      <w:r w:rsidR="00F22C08">
        <w:t>Empf</w:t>
      </w:r>
      <w:r w:rsidR="001C1630">
        <w:t>ang</w:t>
      </w:r>
      <w:r w:rsidR="00892A85">
        <w:t xml:space="preserve"> übermittelt.</w:t>
      </w:r>
      <w:r w:rsidR="009C1635">
        <w:t xml:space="preserve"> Da man sich zu Beginn </w:t>
      </w:r>
      <w:r w:rsidR="00621C61">
        <w:t>beim Empfang</w:t>
      </w:r>
      <w:r w:rsidR="009C1635">
        <w:t xml:space="preserve"> der Zühlke Engineering AG</w:t>
      </w:r>
      <w:r w:rsidR="00621C61">
        <w:t xml:space="preserve"> ausweisen muss, kann die  Emailadresse von Ulrich aus</w:t>
      </w:r>
      <w:r w:rsidR="00BE4484">
        <w:t>ge</w:t>
      </w:r>
      <w:r w:rsidR="00621C61">
        <w:t xml:space="preserve">lesen </w:t>
      </w:r>
      <w:r w:rsidR="00B860CC">
        <w:t xml:space="preserve">und </w:t>
      </w:r>
      <w:r w:rsidR="00621C61">
        <w:t xml:space="preserve">die Project Notes </w:t>
      </w:r>
      <w:r w:rsidR="0000108A">
        <w:t>ver</w:t>
      </w:r>
      <w:r w:rsidR="000B3ACD">
        <w:t>schickt</w:t>
      </w:r>
      <w:r w:rsidR="008D3275">
        <w:t xml:space="preserve"> werden</w:t>
      </w:r>
      <w:r w:rsidR="00621C61">
        <w:t>.</w:t>
      </w:r>
    </w:p>
    <w:p w:rsidR="00564B09" w:rsidRDefault="00564B09" w:rsidP="00564B09">
      <w:r>
        <w:t>Nach der Besprechung begibt sich Ulrich zurück ins Büro</w:t>
      </w:r>
      <w:r w:rsidR="00D0186C">
        <w:t xml:space="preserve"> der Firma XY AG</w:t>
      </w:r>
      <w:r>
        <w:t>. Dort angekommen ruft er seine</w:t>
      </w:r>
      <w:r w:rsidR="00493E97">
        <w:t xml:space="preserve"> Em</w:t>
      </w:r>
      <w:r>
        <w:t xml:space="preserve">ails ab. Sogleich entdeckt er das </w:t>
      </w:r>
      <w:r w:rsidR="00493E97">
        <w:t>Em</w:t>
      </w:r>
      <w:r>
        <w:t xml:space="preserve">ail mit den Project Notes, welches er sich von der Zühlke Engineering AG aus geschickt hat. Ulrich druckt sich zwei, die ihm </w:t>
      </w:r>
      <w:r w:rsidR="005D297A">
        <w:t xml:space="preserve">besonders </w:t>
      </w:r>
      <w:r>
        <w:t xml:space="preserve">interessant erscheinen, aus und liest diese nun in aller Ruhe. </w:t>
      </w:r>
    </w:p>
    <w:p w:rsidR="009C1C69" w:rsidRDefault="009C1C69" w:rsidP="009C1C69">
      <w:pPr>
        <w:pStyle w:val="Heading2"/>
      </w:pPr>
      <w:bookmarkStart w:id="19" w:name="_Ref306005265"/>
      <w:bookmarkStart w:id="20" w:name="_Ref306005270"/>
      <w:bookmarkStart w:id="21" w:name="_Ref306005273"/>
      <w:bookmarkStart w:id="22" w:name="_Toc306014191"/>
      <w:r>
        <w:t xml:space="preserve">Persona </w:t>
      </w:r>
      <w:r w:rsidR="008301D9">
        <w:t>Erik Entscheider</w:t>
      </w:r>
      <w:bookmarkEnd w:id="19"/>
      <w:bookmarkEnd w:id="20"/>
      <w:bookmarkEnd w:id="21"/>
      <w:bookmarkEnd w:id="22"/>
    </w:p>
    <w:tbl>
      <w:tblPr>
        <w:tblStyle w:val="TableGrid"/>
        <w:tblW w:w="0" w:type="auto"/>
        <w:tblLook w:val="04A0" w:firstRow="1" w:lastRow="0" w:firstColumn="1" w:lastColumn="0" w:noHBand="0" w:noVBand="1"/>
      </w:tblPr>
      <w:tblGrid>
        <w:gridCol w:w="2802"/>
        <w:gridCol w:w="6426"/>
      </w:tblGrid>
      <w:tr w:rsidR="009C1C69" w:rsidTr="00E844AC">
        <w:tc>
          <w:tcPr>
            <w:tcW w:w="2802" w:type="dxa"/>
          </w:tcPr>
          <w:p w:rsidR="009C1C69" w:rsidRDefault="00133BC9" w:rsidP="008813D6">
            <w:r>
              <w:t>Erik Entscheider</w:t>
            </w:r>
          </w:p>
        </w:tc>
        <w:tc>
          <w:tcPr>
            <w:tcW w:w="6426" w:type="dxa"/>
          </w:tcPr>
          <w:p w:rsidR="009C1C69" w:rsidRDefault="009C1C69" w:rsidP="008813D6"/>
        </w:tc>
      </w:tr>
      <w:tr w:rsidR="009C1C69" w:rsidTr="00E844AC">
        <w:tc>
          <w:tcPr>
            <w:tcW w:w="2802" w:type="dxa"/>
          </w:tcPr>
          <w:p w:rsidR="009C1C69" w:rsidRDefault="005D1E9A" w:rsidP="008813D6">
            <w:r>
              <w:rPr>
                <w:noProof/>
                <w:lang w:eastAsia="de-CH"/>
              </w:rPr>
              <w:lastRenderedPageBreak/>
              <w:drawing>
                <wp:inline distT="0" distB="0" distL="0" distR="0" wp14:anchorId="04C98F42" wp14:editId="43899086">
                  <wp:extent cx="1638300" cy="17415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900422777.JPG"/>
                          <pic:cNvPicPr/>
                        </pic:nvPicPr>
                        <pic:blipFill rotWithShape="1">
                          <a:blip r:embed="rId12" cstate="print">
                            <a:extLst>
                              <a:ext uri="{28A0092B-C50C-407E-A947-70E740481C1C}">
                                <a14:useLocalDpi xmlns:a14="http://schemas.microsoft.com/office/drawing/2010/main" val="0"/>
                              </a:ext>
                            </a:extLst>
                          </a:blip>
                          <a:srcRect l="5930"/>
                          <a:stretch/>
                        </pic:blipFill>
                        <pic:spPr bwMode="auto">
                          <a:xfrm>
                            <a:off x="0" y="0"/>
                            <a:ext cx="1638300" cy="1741575"/>
                          </a:xfrm>
                          <a:prstGeom prst="rect">
                            <a:avLst/>
                          </a:prstGeom>
                          <a:ln>
                            <a:noFill/>
                          </a:ln>
                          <a:extLst>
                            <a:ext uri="{53640926-AAD7-44D8-BBD7-CCE9431645EC}">
                              <a14:shadowObscured xmlns:a14="http://schemas.microsoft.com/office/drawing/2010/main"/>
                            </a:ext>
                          </a:extLst>
                        </pic:spPr>
                      </pic:pic>
                    </a:graphicData>
                  </a:graphic>
                </wp:inline>
              </w:drawing>
            </w:r>
          </w:p>
        </w:tc>
        <w:tc>
          <w:tcPr>
            <w:tcW w:w="6426" w:type="dxa"/>
          </w:tcPr>
          <w:p w:rsidR="009C1C69" w:rsidRDefault="009C1C69" w:rsidP="008813D6">
            <w:pPr>
              <w:rPr>
                <w:b/>
              </w:rPr>
            </w:pPr>
            <w:r w:rsidRPr="00587CD7">
              <w:rPr>
                <w:b/>
              </w:rPr>
              <w:t>Kurzprofil</w:t>
            </w:r>
          </w:p>
          <w:p w:rsidR="009C1C69" w:rsidRDefault="009C1C69" w:rsidP="008813D6">
            <w:pPr>
              <w:rPr>
                <w:b/>
              </w:rPr>
            </w:pPr>
          </w:p>
          <w:p w:rsidR="000B4D01" w:rsidRPr="000B4D01" w:rsidRDefault="000B4D01" w:rsidP="008813D6">
            <w:r w:rsidRPr="000B4D01">
              <w:t>Abteilungsleiter</w:t>
            </w:r>
          </w:p>
          <w:p w:rsidR="009C1C69" w:rsidRDefault="005D1E9A" w:rsidP="008813D6">
            <w:r>
              <w:t>54</w:t>
            </w:r>
            <w:r w:rsidR="009C1C69" w:rsidRPr="00C57B0E">
              <w:t xml:space="preserve"> Jahre</w:t>
            </w:r>
          </w:p>
          <w:p w:rsidR="000B4D01" w:rsidRPr="00C57B0E" w:rsidRDefault="000B4D01" w:rsidP="008813D6">
            <w:r>
              <w:t xml:space="preserve">Grundlegendes technisches Verständnis und </w:t>
            </w:r>
            <w:r w:rsidR="00105D64">
              <w:t xml:space="preserve">gute </w:t>
            </w:r>
            <w:r>
              <w:t>Computerkenntnisse</w:t>
            </w:r>
          </w:p>
        </w:tc>
      </w:tr>
      <w:tr w:rsidR="009C1C69" w:rsidTr="00E844AC">
        <w:tc>
          <w:tcPr>
            <w:tcW w:w="2802" w:type="dxa"/>
          </w:tcPr>
          <w:p w:rsidR="009C1C69" w:rsidRDefault="009C1C69" w:rsidP="008813D6">
            <w:r>
              <w:t>Arbeitskontext (Lärm, Unterbrüche, Regeln)</w:t>
            </w:r>
          </w:p>
        </w:tc>
        <w:tc>
          <w:tcPr>
            <w:tcW w:w="6426" w:type="dxa"/>
          </w:tcPr>
          <w:p w:rsidR="009C1C69" w:rsidRDefault="009C1C69" w:rsidP="008813D6">
            <w:r>
              <w:t xml:space="preserve">Bei der Arbeitsumgebung handelt es sich um die Eingangshalle der Zühlke Engineering AG. Falls </w:t>
            </w:r>
            <w:r w:rsidR="00133BC9">
              <w:t>Erik Entscheider</w:t>
            </w:r>
            <w:r>
              <w:t xml:space="preserve"> dort warten muss, kann er sich Zeit nehmen</w:t>
            </w:r>
            <w:r w:rsidR="00D0186C">
              <w:t>,</w:t>
            </w:r>
            <w:r>
              <w:t xml:space="preserve"> </w:t>
            </w:r>
            <w:r w:rsidR="00D0186C">
              <w:t>um sich einen Überblick über die vorangegangen Projekte der Firma zu verschaffen</w:t>
            </w:r>
            <w:r>
              <w:t>. Unterbrechungen entstehen dadurch, dass er von einem Mitarbeiter abgeholt wird oder eine Unterhaltung mit jemandem beginnt, der ebenfalls wartet.</w:t>
            </w:r>
          </w:p>
        </w:tc>
      </w:tr>
      <w:tr w:rsidR="009C1C69" w:rsidTr="00E844AC">
        <w:tc>
          <w:tcPr>
            <w:tcW w:w="2802" w:type="dxa"/>
          </w:tcPr>
          <w:p w:rsidR="009C1C69" w:rsidRDefault="009C1C69" w:rsidP="008813D6">
            <w:r>
              <w:t>Persönlichkeit &amp; Vorlieben</w:t>
            </w:r>
          </w:p>
        </w:tc>
        <w:tc>
          <w:tcPr>
            <w:tcW w:w="6426" w:type="dxa"/>
          </w:tcPr>
          <w:p w:rsidR="009C1C69" w:rsidRDefault="00626D52" w:rsidP="00D0186C">
            <w:r>
              <w:t>Erik verschafft sich immer gerne einen Überblick über die Firmen</w:t>
            </w:r>
            <w:r w:rsidR="00D0186C">
              <w:t>,</w:t>
            </w:r>
            <w:r>
              <w:t xml:space="preserve"> mit welchen er zusammenarbeiten möchte. Daher ist es für ihn sehr wichtig herauszufind</w:t>
            </w:r>
            <w:r w:rsidR="001742BC">
              <w:t>en, wie vie</w:t>
            </w:r>
            <w:r w:rsidR="00D0186C">
              <w:t>l Fachwissen diese Firmen</w:t>
            </w:r>
            <w:r w:rsidR="001742BC">
              <w:t xml:space="preserve"> in gewissen Bereichen</w:t>
            </w:r>
            <w:r>
              <w:t xml:space="preserve"> </w:t>
            </w:r>
            <w:r w:rsidR="001742BC">
              <w:t>mitbringen</w:t>
            </w:r>
            <w:r>
              <w:t>.</w:t>
            </w:r>
            <w:r w:rsidR="004543E5">
              <w:t xml:space="preserve"> Zudem sind erfolgreich abgeschlossene Projekte mit namhaften Firmen für i</w:t>
            </w:r>
            <w:r w:rsidR="00D22DA8">
              <w:t>hn immer ein Zeichen von</w:t>
            </w:r>
            <w:r w:rsidR="004543E5">
              <w:t xml:space="preserve"> Kompetenz.</w:t>
            </w:r>
          </w:p>
        </w:tc>
      </w:tr>
      <w:tr w:rsidR="009C1C69" w:rsidTr="00E844AC">
        <w:tc>
          <w:tcPr>
            <w:tcW w:w="2802" w:type="dxa"/>
          </w:tcPr>
          <w:p w:rsidR="009C1C69" w:rsidRDefault="009C1C69" w:rsidP="008813D6">
            <w:r>
              <w:t>Vorkenntnisse &amp; Lernen (Computer, Domain)</w:t>
            </w:r>
          </w:p>
        </w:tc>
        <w:tc>
          <w:tcPr>
            <w:tcW w:w="6426" w:type="dxa"/>
          </w:tcPr>
          <w:p w:rsidR="009C1C69" w:rsidRDefault="00DA5444" w:rsidP="008813D6">
            <w:r>
              <w:t xml:space="preserve">Erik ist seit vielen Jahren Abteilungsleiter bei der XY AG. </w:t>
            </w:r>
            <w:r w:rsidR="000321E8">
              <w:t>Er klärt für verschiedene Projekte ab, inwiefern eine Zusammenarbeit oder Aus</w:t>
            </w:r>
            <w:r w:rsidR="00D476C6">
              <w:t xml:space="preserve">lagerung der Arbeit </w:t>
            </w:r>
            <w:r w:rsidR="009617A3">
              <w:t>Sinn macht.</w:t>
            </w:r>
          </w:p>
          <w:p w:rsidR="000A6FE6" w:rsidRDefault="00410559" w:rsidP="000A6FE6">
            <w:r>
              <w:t>Durch sein</w:t>
            </w:r>
            <w:r w:rsidR="00150DB3">
              <w:t>en</w:t>
            </w:r>
            <w:r>
              <w:t xml:space="preserve"> Beruf ist er ebenfalls technisch sehr bewandert und interessiert.</w:t>
            </w:r>
          </w:p>
        </w:tc>
      </w:tr>
      <w:tr w:rsidR="009C1C69" w:rsidTr="00E844AC">
        <w:tc>
          <w:tcPr>
            <w:tcW w:w="2802" w:type="dxa"/>
          </w:tcPr>
          <w:p w:rsidR="009C1C69" w:rsidRDefault="009C1C69" w:rsidP="008813D6">
            <w:r>
              <w:t>Eigenschaften / Behaviour Variables</w:t>
            </w:r>
          </w:p>
        </w:tc>
        <w:tc>
          <w:tcPr>
            <w:tcW w:w="6426" w:type="dxa"/>
          </w:tcPr>
          <w:p w:rsidR="009C1C69" w:rsidRDefault="000E1838" w:rsidP="008813D6">
            <w:pPr>
              <w:pStyle w:val="ListParagraph"/>
              <w:numPr>
                <w:ilvl w:val="0"/>
                <w:numId w:val="7"/>
              </w:numPr>
            </w:pPr>
            <w:r>
              <w:t>Technische Expertise</w:t>
            </w:r>
          </w:p>
          <w:p w:rsidR="00E818A8" w:rsidRDefault="00E818A8" w:rsidP="00D0186C">
            <w:pPr>
              <w:pStyle w:val="ListParagraph"/>
              <w:numPr>
                <w:ilvl w:val="0"/>
                <w:numId w:val="7"/>
              </w:numPr>
            </w:pPr>
            <w:r>
              <w:t>Smartphone</w:t>
            </w:r>
            <w:r w:rsidR="00D0186C">
              <w:t>-K</w:t>
            </w:r>
            <w:r>
              <w:t>en</w:t>
            </w:r>
            <w:r w:rsidR="008C68E6">
              <w:t>n</w:t>
            </w:r>
            <w:r>
              <w:t>tnisse</w:t>
            </w:r>
          </w:p>
        </w:tc>
      </w:tr>
      <w:tr w:rsidR="009C1C69" w:rsidTr="00E844AC">
        <w:tc>
          <w:tcPr>
            <w:tcW w:w="2802" w:type="dxa"/>
          </w:tcPr>
          <w:p w:rsidR="009C1C69" w:rsidRDefault="009C1C69" w:rsidP="008813D6">
            <w:r>
              <w:t>Ziele</w:t>
            </w:r>
          </w:p>
        </w:tc>
        <w:tc>
          <w:tcPr>
            <w:tcW w:w="6426" w:type="dxa"/>
          </w:tcPr>
          <w:p w:rsidR="009C1C69" w:rsidRDefault="00E238E1" w:rsidP="00E238E1">
            <w:pPr>
              <w:pStyle w:val="ListParagraph"/>
              <w:numPr>
                <w:ilvl w:val="0"/>
                <w:numId w:val="6"/>
              </w:numPr>
            </w:pPr>
            <w:r>
              <w:t>Zeit überbrücken</w:t>
            </w:r>
          </w:p>
          <w:p w:rsidR="00567E56" w:rsidRDefault="00567E56" w:rsidP="00E238E1">
            <w:pPr>
              <w:pStyle w:val="ListParagraph"/>
              <w:numPr>
                <w:ilvl w:val="0"/>
                <w:numId w:val="6"/>
              </w:numPr>
            </w:pPr>
            <w:r>
              <w:t>Sich über die Zühlke Engineering AG informieren</w:t>
            </w:r>
          </w:p>
        </w:tc>
      </w:tr>
    </w:tbl>
    <w:p w:rsidR="0014017A" w:rsidRDefault="0014017A" w:rsidP="0014017A">
      <w:pPr>
        <w:pStyle w:val="Heading3"/>
      </w:pPr>
      <w:bookmarkStart w:id="23" w:name="_Toc305165274"/>
      <w:bookmarkStart w:id="24" w:name="_Toc306014192"/>
      <w:r>
        <w:t>Ist-Szenario-1</w:t>
      </w:r>
      <w:bookmarkEnd w:id="23"/>
      <w:bookmarkEnd w:id="24"/>
    </w:p>
    <w:p w:rsidR="00783E25" w:rsidRDefault="0019732C" w:rsidP="0014017A">
      <w:r>
        <w:t xml:space="preserve">Erik Entscheider sucht </w:t>
      </w:r>
      <w:r w:rsidR="0014017A">
        <w:t>einen Partner für eine Software Lösung. Neben anderen Bewerbern würde sich auch die Zühlke Engineering AG bestens dazu eignen. Aus diesem Grund wurde Erik auf ein erstes Treffen eingeladen. Er trifft etwas verfrüht bei der Firma ein und wird daher gebeten</w:t>
      </w:r>
      <w:r w:rsidR="00D0186C">
        <w:t>,</w:t>
      </w:r>
      <w:r w:rsidR="0014017A">
        <w:t xml:space="preserve"> noch einen Moment zu warten. Er</w:t>
      </w:r>
      <w:r>
        <w:t>ik</w:t>
      </w:r>
      <w:r w:rsidR="0014017A">
        <w:t xml:space="preserve"> nutzt diese Zeit</w:t>
      </w:r>
      <w:r w:rsidR="00D0186C">
        <w:t>,</w:t>
      </w:r>
      <w:r w:rsidR="0014017A">
        <w:t xml:space="preserve"> um sich weitere Informationen über Zühlke Engineering AG anzueignen. Nun ist es für Erik immer äusserst interessant zu sehen, mit welchen Firmen schon </w:t>
      </w:r>
      <w:r>
        <w:t>eine Zusammenarbeit stattgefunden hat</w:t>
      </w:r>
      <w:r w:rsidR="0014017A">
        <w:t xml:space="preserve"> oder wie umfänglich das Wissen</w:t>
      </w:r>
      <w:r>
        <w:t xml:space="preserve"> einer Firma</w:t>
      </w:r>
      <w:r w:rsidR="0014017A">
        <w:t xml:space="preserve"> in bestimmten Bereichen ist. Daher überfliegt er die ausgestellten Project Notes</w:t>
      </w:r>
      <w:r>
        <w:t>,</w:t>
      </w:r>
      <w:r w:rsidR="0014017A">
        <w:t xml:space="preserve"> um nach solchen Informationen zu suchen. Dabei entdeckt er einige interessante</w:t>
      </w:r>
      <w:r w:rsidR="00783E25">
        <w:t xml:space="preserve"> Projekte mit namhaften Firmen und auch solchen in ihm interessant erscheinenden Themenbereichen.</w:t>
      </w:r>
    </w:p>
    <w:p w:rsidR="00783E25" w:rsidRDefault="00783E25" w:rsidP="0014017A">
      <w:r>
        <w:t>Kurze Zeit später wird Erik von seinem Gesprächspartner in der Eingangshalle abgeholt. Damit er die Project Notes nach seinem Gespräch bei der Zühlke Engineering AG noch genauer durchlesen kann, nimmt er je eine Kopie mit.</w:t>
      </w:r>
    </w:p>
    <w:p w:rsidR="0014017A" w:rsidRDefault="0014017A" w:rsidP="0014017A">
      <w:pPr>
        <w:pStyle w:val="Heading3"/>
      </w:pPr>
      <w:bookmarkStart w:id="25" w:name="_Toc305165275"/>
      <w:bookmarkStart w:id="26" w:name="_Toc306014193"/>
      <w:r>
        <w:t>Soll-Szenario-1</w:t>
      </w:r>
      <w:bookmarkEnd w:id="25"/>
      <w:bookmarkEnd w:id="26"/>
    </w:p>
    <w:p w:rsidR="00783E25" w:rsidRDefault="0019732C" w:rsidP="0014017A">
      <w:r>
        <w:t>Erik Entscheider sucht</w:t>
      </w:r>
      <w:r w:rsidR="0014017A">
        <w:t xml:space="preserve"> einen Partner für eine Software Lösung. Neben anderen Bewerbern würde sich auch die Zühlke Engineering AG bestens dazu eignen. Aus diesem Grund wurde Erik auf ein erstes Treffen eingeladen. Er trifft etwas verfrüht bei der Firma ein und wird daher gebeten noch</w:t>
      </w:r>
      <w:r w:rsidR="00D0186C">
        <w:t>,</w:t>
      </w:r>
      <w:r w:rsidR="0014017A">
        <w:t xml:space="preserve"> einen Moment zu warten. Er</w:t>
      </w:r>
      <w:r>
        <w:t>ik</w:t>
      </w:r>
      <w:r w:rsidR="0014017A">
        <w:t xml:space="preserve"> nutzt diese Zeit</w:t>
      </w:r>
      <w:r w:rsidR="00D0186C">
        <w:t>,</w:t>
      </w:r>
      <w:r w:rsidR="0014017A">
        <w:t xml:space="preserve"> um sich weiteres Wissen über Zühlke Engineering AG anzueignen. Dabei wird er von der Empfangsperson darauf hingewiesen, dass er Informationen zu abgeschlossenen Projekten über den neu erworbenen Surface Tisch einsehen kann. Gespannt setzt sich Erik vor den Tisch. Anfänglich </w:t>
      </w:r>
      <w:r>
        <w:t>verschafft</w:t>
      </w:r>
      <w:r w:rsidR="0014017A">
        <w:t xml:space="preserve"> er </w:t>
      </w:r>
      <w:r>
        <w:t xml:space="preserve">sich </w:t>
      </w:r>
      <w:r w:rsidR="0014017A">
        <w:t xml:space="preserve">einen groben </w:t>
      </w:r>
      <w:r w:rsidR="0014017A">
        <w:lastRenderedPageBreak/>
        <w:t xml:space="preserve">Überblick über die verschiedenen Themenbereiche, in denen die Zühlke Engineering AG tätigt ist. Danach </w:t>
      </w:r>
      <w:r w:rsidR="00D0186C">
        <w:t>sieht</w:t>
      </w:r>
      <w:r w:rsidR="0014017A">
        <w:t xml:space="preserve"> er sich die verschiedenen Firmen </w:t>
      </w:r>
      <w:r w:rsidR="00D0186C">
        <w:t>an</w:t>
      </w:r>
      <w:r w:rsidR="00783E25">
        <w:t xml:space="preserve"> und stösst</w:t>
      </w:r>
      <w:r w:rsidR="00946B75">
        <w:t xml:space="preserve"> so</w:t>
      </w:r>
      <w:r w:rsidR="00783E25">
        <w:t xml:space="preserve"> auf einige sehr spannende Projekte.</w:t>
      </w:r>
    </w:p>
    <w:p w:rsidR="009C1C69" w:rsidRDefault="00783E25" w:rsidP="00946B75">
      <w:r>
        <w:t xml:space="preserve">Gerade in diesem Augenblick wird Erik von seinem Gesprächspartner in der Eingangshalle abgeholt. Erik entdeckte aber bereits zuvor, dass die Project Notes auch ausgedruckt werden können. Dies will er sich zu Nutzen machen und druckt die </w:t>
      </w:r>
      <w:r w:rsidR="00946B75">
        <w:t>Project Notes, die er bereits vorsorglich zum Drucken markiert hat, aus.</w:t>
      </w:r>
    </w:p>
    <w:p w:rsidR="00830AD1" w:rsidRDefault="003F0682" w:rsidP="00830AD1">
      <w:pPr>
        <w:pStyle w:val="Heading2"/>
      </w:pPr>
      <w:bookmarkStart w:id="27" w:name="_Toc306014194"/>
      <w:bookmarkStart w:id="28" w:name="_Ref306014739"/>
      <w:bookmarkStart w:id="29" w:name="_Ref306014742"/>
      <w:bookmarkStart w:id="30" w:name="_Ref306014770"/>
      <w:r>
        <w:t>Persona Bettina</w:t>
      </w:r>
      <w:r w:rsidR="00830AD1">
        <w:t xml:space="preserve"> Bewerber</w:t>
      </w:r>
      <w:r w:rsidR="00993E2B">
        <w:t>in</w:t>
      </w:r>
      <w:bookmarkEnd w:id="27"/>
      <w:bookmarkEnd w:id="28"/>
      <w:bookmarkEnd w:id="29"/>
      <w:bookmarkEnd w:id="30"/>
    </w:p>
    <w:tbl>
      <w:tblPr>
        <w:tblStyle w:val="TableGrid"/>
        <w:tblW w:w="9270" w:type="dxa"/>
        <w:tblLayout w:type="fixed"/>
        <w:tblLook w:val="04A0" w:firstRow="1" w:lastRow="0" w:firstColumn="1" w:lastColumn="0" w:noHBand="0" w:noVBand="1"/>
      </w:tblPr>
      <w:tblGrid>
        <w:gridCol w:w="2802"/>
        <w:gridCol w:w="6468"/>
      </w:tblGrid>
      <w:tr w:rsidR="00830AD1" w:rsidTr="00D33D57">
        <w:tc>
          <w:tcPr>
            <w:tcW w:w="2802" w:type="dxa"/>
          </w:tcPr>
          <w:p w:rsidR="00830AD1" w:rsidRDefault="007C7E0B" w:rsidP="00853A8B">
            <w:r>
              <w:t>B</w:t>
            </w:r>
            <w:r w:rsidR="00FC532E">
              <w:t>ettina</w:t>
            </w:r>
            <w:r>
              <w:t xml:space="preserve"> Bewerber</w:t>
            </w:r>
            <w:r w:rsidR="00993E2B">
              <w:t>in</w:t>
            </w:r>
          </w:p>
        </w:tc>
        <w:tc>
          <w:tcPr>
            <w:tcW w:w="6468" w:type="dxa"/>
          </w:tcPr>
          <w:p w:rsidR="00830AD1" w:rsidRDefault="00830AD1" w:rsidP="00853A8B"/>
        </w:tc>
      </w:tr>
      <w:tr w:rsidR="00830AD1" w:rsidTr="00D33D57">
        <w:tc>
          <w:tcPr>
            <w:tcW w:w="2802" w:type="dxa"/>
          </w:tcPr>
          <w:p w:rsidR="00830AD1" w:rsidRDefault="001E1871" w:rsidP="00853A8B">
            <w:r>
              <w:rPr>
                <w:noProof/>
                <w:lang w:eastAsia="de-CH"/>
              </w:rPr>
              <w:drawing>
                <wp:inline distT="0" distB="0" distL="0" distR="0" wp14:anchorId="25D6EA06" wp14:editId="40DCC1B8">
                  <wp:extent cx="1688944" cy="1743076"/>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900443455.JPG"/>
                          <pic:cNvPicPr/>
                        </pic:nvPicPr>
                        <pic:blipFill rotWithShape="1">
                          <a:blip r:embed="rId13" cstate="print">
                            <a:extLst>
                              <a:ext uri="{28A0092B-C50C-407E-A947-70E740481C1C}">
                                <a14:useLocalDpi xmlns:a14="http://schemas.microsoft.com/office/drawing/2010/main" val="0"/>
                              </a:ext>
                            </a:extLst>
                          </a:blip>
                          <a:srcRect l="21178" r="14342"/>
                          <a:stretch/>
                        </pic:blipFill>
                        <pic:spPr bwMode="auto">
                          <a:xfrm>
                            <a:off x="0" y="0"/>
                            <a:ext cx="1691099" cy="1745300"/>
                          </a:xfrm>
                          <a:prstGeom prst="rect">
                            <a:avLst/>
                          </a:prstGeom>
                          <a:ln>
                            <a:noFill/>
                          </a:ln>
                          <a:extLst>
                            <a:ext uri="{53640926-AAD7-44D8-BBD7-CCE9431645EC}">
                              <a14:shadowObscured xmlns:a14="http://schemas.microsoft.com/office/drawing/2010/main"/>
                            </a:ext>
                          </a:extLst>
                        </pic:spPr>
                      </pic:pic>
                    </a:graphicData>
                  </a:graphic>
                </wp:inline>
              </w:drawing>
            </w:r>
          </w:p>
        </w:tc>
        <w:tc>
          <w:tcPr>
            <w:tcW w:w="6468" w:type="dxa"/>
          </w:tcPr>
          <w:p w:rsidR="00830AD1" w:rsidRDefault="00830AD1" w:rsidP="00853A8B">
            <w:pPr>
              <w:rPr>
                <w:b/>
              </w:rPr>
            </w:pPr>
            <w:r w:rsidRPr="00587CD7">
              <w:rPr>
                <w:b/>
              </w:rPr>
              <w:t>Kurzprofil</w:t>
            </w:r>
          </w:p>
          <w:p w:rsidR="00830AD1" w:rsidRDefault="00830AD1" w:rsidP="00853A8B">
            <w:pPr>
              <w:rPr>
                <w:b/>
              </w:rPr>
            </w:pPr>
          </w:p>
          <w:p w:rsidR="00830AD1" w:rsidRPr="004E4AA7" w:rsidRDefault="00950F66" w:rsidP="00853A8B">
            <w:r>
              <w:t>Hochschulabsolvent</w:t>
            </w:r>
            <w:r w:rsidR="00FD69D3">
              <w:t>in</w:t>
            </w:r>
            <w:r w:rsidR="00FD7A35">
              <w:t xml:space="preserve"> eines Informatik-Studiums</w:t>
            </w:r>
          </w:p>
          <w:p w:rsidR="00830AD1" w:rsidRDefault="00C50673" w:rsidP="00853A8B">
            <w:r>
              <w:t>26</w:t>
            </w:r>
            <w:r w:rsidR="00830AD1" w:rsidRPr="00C57B0E">
              <w:t xml:space="preserve"> Jahre</w:t>
            </w:r>
          </w:p>
          <w:p w:rsidR="00830AD1" w:rsidRPr="00C57B0E" w:rsidRDefault="00830AD1" w:rsidP="00853A8B">
            <w:r>
              <w:t>Ausgeprägtes technisches Verständnis und Computerkenntnisse</w:t>
            </w:r>
          </w:p>
        </w:tc>
      </w:tr>
      <w:tr w:rsidR="00830AD1" w:rsidTr="00D33D57">
        <w:tc>
          <w:tcPr>
            <w:tcW w:w="2802" w:type="dxa"/>
          </w:tcPr>
          <w:p w:rsidR="00830AD1" w:rsidRDefault="00830AD1" w:rsidP="00853A8B">
            <w:r>
              <w:t>Arbeitskontext (Lärm, Unterbrüche, Regeln)</w:t>
            </w:r>
          </w:p>
        </w:tc>
        <w:tc>
          <w:tcPr>
            <w:tcW w:w="6468" w:type="dxa"/>
          </w:tcPr>
          <w:p w:rsidR="00830AD1" w:rsidRDefault="00830AD1" w:rsidP="001D2960">
            <w:r>
              <w:t xml:space="preserve">Bei der Arbeitsumgebung handelt es sich um die Eingangshalle der Zühlke Engineering AG. Falls </w:t>
            </w:r>
            <w:r w:rsidR="00231761">
              <w:t>Bettina Bewerber</w:t>
            </w:r>
            <w:r w:rsidR="007E4E6C">
              <w:t>in</w:t>
            </w:r>
            <w:r w:rsidR="001D2960">
              <w:t xml:space="preserve"> dort warten muss, kann sie</w:t>
            </w:r>
            <w:r>
              <w:t xml:space="preserve"> sich Zeit nehmen, um sich einen Überblick über die vorangegangen Projekte der Firma zu verschaffen. Unterbrechungen e</w:t>
            </w:r>
            <w:r w:rsidR="001D2960">
              <w:t>ntstehen dadurch, dass sie</w:t>
            </w:r>
            <w:r>
              <w:t xml:space="preserve"> von einem Mitarbeiter abgeholt wird oder eine Unterhaltung mit jemandem beginnt, der ebenfalls wartet.</w:t>
            </w:r>
          </w:p>
        </w:tc>
      </w:tr>
      <w:tr w:rsidR="00830AD1" w:rsidTr="00D33D57">
        <w:tc>
          <w:tcPr>
            <w:tcW w:w="2802" w:type="dxa"/>
          </w:tcPr>
          <w:p w:rsidR="00830AD1" w:rsidRDefault="00830AD1" w:rsidP="00853A8B">
            <w:r>
              <w:t>Persönlichkeit &amp; Vorlieben</w:t>
            </w:r>
          </w:p>
        </w:tc>
        <w:tc>
          <w:tcPr>
            <w:tcW w:w="6468" w:type="dxa"/>
          </w:tcPr>
          <w:p w:rsidR="00830AD1" w:rsidRDefault="00E44D38" w:rsidP="00D948C0">
            <w:r>
              <w:t xml:space="preserve">Bettina </w:t>
            </w:r>
            <w:r w:rsidR="00DA58DE">
              <w:t>sucht nach</w:t>
            </w:r>
            <w:r>
              <w:t xml:space="preserve"> einem erfolgreichen Hochschulabschluss nun eine Stelle. </w:t>
            </w:r>
            <w:r w:rsidR="00D948C0">
              <w:t>Sie möchte sich über ihre</w:t>
            </w:r>
            <w:r w:rsidR="001D2960">
              <w:t>n</w:t>
            </w:r>
            <w:r w:rsidR="00D948C0">
              <w:t xml:space="preserve"> </w:t>
            </w:r>
            <w:r w:rsidR="00DA58DE">
              <w:t>vielleicht zukünftigen Arbeitsgeber e</w:t>
            </w:r>
            <w:r w:rsidR="00FD7A35">
              <w:t>in möglichst gutes Bild machen.</w:t>
            </w:r>
          </w:p>
        </w:tc>
      </w:tr>
      <w:tr w:rsidR="00830AD1" w:rsidTr="00D33D57">
        <w:tc>
          <w:tcPr>
            <w:tcW w:w="2802" w:type="dxa"/>
          </w:tcPr>
          <w:p w:rsidR="00830AD1" w:rsidRDefault="00830AD1" w:rsidP="00853A8B">
            <w:r>
              <w:t>Vorkenntnisse &amp; Lernen (Computer, Domain)</w:t>
            </w:r>
          </w:p>
        </w:tc>
        <w:tc>
          <w:tcPr>
            <w:tcW w:w="6468" w:type="dxa"/>
          </w:tcPr>
          <w:p w:rsidR="00830AD1" w:rsidRDefault="00B9655D" w:rsidP="00853A8B">
            <w:r>
              <w:t xml:space="preserve">Dank ihrer </w:t>
            </w:r>
            <w:r w:rsidR="00795564">
              <w:t xml:space="preserve">Ausbildung hat Bettina ein gut ausgeprägtes technisches Verständnis. </w:t>
            </w:r>
          </w:p>
        </w:tc>
      </w:tr>
      <w:tr w:rsidR="00830AD1" w:rsidTr="00D33D57">
        <w:tc>
          <w:tcPr>
            <w:tcW w:w="2802" w:type="dxa"/>
          </w:tcPr>
          <w:p w:rsidR="00830AD1" w:rsidRDefault="00830AD1" w:rsidP="00853A8B">
            <w:r>
              <w:t>Eigenschaften / Behaviour Variables</w:t>
            </w:r>
          </w:p>
        </w:tc>
        <w:tc>
          <w:tcPr>
            <w:tcW w:w="6468" w:type="dxa"/>
          </w:tcPr>
          <w:p w:rsidR="00830AD1" w:rsidRDefault="00830AD1" w:rsidP="00853A8B">
            <w:pPr>
              <w:pStyle w:val="ListParagraph"/>
              <w:numPr>
                <w:ilvl w:val="0"/>
                <w:numId w:val="7"/>
              </w:numPr>
            </w:pPr>
            <w:r>
              <w:t>Technische Expertise</w:t>
            </w:r>
          </w:p>
          <w:p w:rsidR="00830AD1" w:rsidRDefault="00830AD1" w:rsidP="00853A8B">
            <w:pPr>
              <w:pStyle w:val="ListParagraph"/>
              <w:numPr>
                <w:ilvl w:val="0"/>
                <w:numId w:val="7"/>
              </w:numPr>
            </w:pPr>
            <w:r>
              <w:t xml:space="preserve">Kenntnisse in </w:t>
            </w:r>
            <w:r w:rsidRPr="00343D96">
              <w:t>Produkt- und Software-Engineering</w:t>
            </w:r>
          </w:p>
          <w:p w:rsidR="00830AD1" w:rsidRDefault="00830AD1" w:rsidP="00853A8B">
            <w:pPr>
              <w:pStyle w:val="ListParagraph"/>
              <w:numPr>
                <w:ilvl w:val="0"/>
                <w:numId w:val="7"/>
              </w:numPr>
            </w:pPr>
            <w:r>
              <w:t>Smartphone-Kenntnisse</w:t>
            </w:r>
          </w:p>
        </w:tc>
      </w:tr>
      <w:tr w:rsidR="00830AD1" w:rsidTr="00D33D57">
        <w:tc>
          <w:tcPr>
            <w:tcW w:w="2802" w:type="dxa"/>
          </w:tcPr>
          <w:p w:rsidR="00830AD1" w:rsidRDefault="00830AD1" w:rsidP="00853A8B">
            <w:r>
              <w:t>Ziele</w:t>
            </w:r>
          </w:p>
        </w:tc>
        <w:tc>
          <w:tcPr>
            <w:tcW w:w="6468" w:type="dxa"/>
          </w:tcPr>
          <w:p w:rsidR="00830AD1" w:rsidRDefault="00830AD1" w:rsidP="00853A8B">
            <w:pPr>
              <w:pStyle w:val="ListParagraph"/>
              <w:numPr>
                <w:ilvl w:val="0"/>
                <w:numId w:val="5"/>
              </w:numPr>
            </w:pPr>
            <w:r>
              <w:t>Zeit überbrücken</w:t>
            </w:r>
          </w:p>
          <w:p w:rsidR="00830AD1" w:rsidRDefault="00830AD1" w:rsidP="00853A8B">
            <w:pPr>
              <w:pStyle w:val="ListParagraph"/>
              <w:numPr>
                <w:ilvl w:val="0"/>
                <w:numId w:val="5"/>
              </w:numPr>
            </w:pPr>
            <w:r>
              <w:t>Sich über die Zühlke Engineering AG informieren</w:t>
            </w:r>
          </w:p>
        </w:tc>
      </w:tr>
    </w:tbl>
    <w:p w:rsidR="00830AD1" w:rsidRDefault="00D209BB" w:rsidP="00D209BB">
      <w:pPr>
        <w:pStyle w:val="Heading3"/>
      </w:pPr>
      <w:bookmarkStart w:id="31" w:name="_Toc306014195"/>
      <w:r>
        <w:t>Ist-Szenario-1</w:t>
      </w:r>
      <w:bookmarkEnd w:id="31"/>
    </w:p>
    <w:p w:rsidR="00AC4BAF" w:rsidRPr="00AC4BAF" w:rsidRDefault="007105F6" w:rsidP="00AC4BAF">
      <w:r>
        <w:t>Bettina</w:t>
      </w:r>
      <w:r w:rsidR="00D83926">
        <w:t xml:space="preserve"> Bewerber</w:t>
      </w:r>
      <w:r w:rsidR="002F6177">
        <w:t>in</w:t>
      </w:r>
      <w:r w:rsidR="00D83926">
        <w:t xml:space="preserve"> </w:t>
      </w:r>
      <w:r w:rsidR="00F975DC">
        <w:t xml:space="preserve">hat bei der Zühlke Engineering AG ein Vorstellunggespräch. </w:t>
      </w:r>
      <w:r w:rsidR="00DB2D9C">
        <w:t xml:space="preserve">Aus diesem Grund </w:t>
      </w:r>
      <w:r w:rsidR="00616426">
        <w:t>ist sie extra e</w:t>
      </w:r>
      <w:r w:rsidR="00BB4E0E">
        <w:t>twas früher erschienen</w:t>
      </w:r>
      <w:r w:rsidR="00E33741">
        <w:t>.</w:t>
      </w:r>
      <w:r w:rsidR="00F6084A">
        <w:t xml:space="preserve"> Bettina</w:t>
      </w:r>
      <w:r w:rsidR="00E33741">
        <w:t xml:space="preserve"> wird </w:t>
      </w:r>
      <w:r w:rsidR="00F6084A">
        <w:t>nach ihrer Anmeldung beim</w:t>
      </w:r>
      <w:r w:rsidR="00E33741">
        <w:t xml:space="preserve"> Empfang darauf hingewiesen, dass </w:t>
      </w:r>
      <w:r w:rsidR="00311B58">
        <w:t xml:space="preserve">sie </w:t>
      </w:r>
      <w:r w:rsidR="0079388D">
        <w:t xml:space="preserve">sich ja in der Zwischenzeit die ausgestellten Project Notes ansehen könnte. </w:t>
      </w:r>
      <w:r w:rsidR="00C01E26">
        <w:t>Dies sieht Bettina als Ansporn um weiteres über die Zühlke Engineering AG zu erfahren.</w:t>
      </w:r>
      <w:r w:rsidR="00EF1780">
        <w:t xml:space="preserve"> Sie stöbert daher interessiert durch die verschiedenen Project Notes. </w:t>
      </w:r>
      <w:r w:rsidR="00CC7F9C">
        <w:t xml:space="preserve">Dabei </w:t>
      </w:r>
      <w:r w:rsidR="0000781E">
        <w:t>be</w:t>
      </w:r>
      <w:r w:rsidR="00CC7F9C">
        <w:t>schränkt sie sich nicht</w:t>
      </w:r>
      <w:r w:rsidR="00321D07">
        <w:t xml:space="preserve"> auf </w:t>
      </w:r>
      <w:r w:rsidR="008C030D">
        <w:t xml:space="preserve">ein </w:t>
      </w:r>
      <w:r w:rsidR="00321D07">
        <w:t>bestimmte</w:t>
      </w:r>
      <w:r w:rsidR="008C030D">
        <w:t>s Thema</w:t>
      </w:r>
      <w:r w:rsidR="00E768D1">
        <w:t>,</w:t>
      </w:r>
      <w:r w:rsidR="00321D07">
        <w:t xml:space="preserve"> sondern bewegt sich von einer</w:t>
      </w:r>
      <w:r w:rsidR="003D7CD8">
        <w:t xml:space="preserve"> interessanten</w:t>
      </w:r>
      <w:r w:rsidR="00E2359C">
        <w:t xml:space="preserve"> Project Note</w:t>
      </w:r>
      <w:r w:rsidR="00321D07">
        <w:t xml:space="preserve"> zur nächsten.</w:t>
      </w:r>
      <w:r w:rsidR="0085272C">
        <w:t xml:space="preserve"> Nach einiger Zeit </w:t>
      </w:r>
      <w:r w:rsidR="00073056">
        <w:t>wird sie von ihrem Gesprächspartner abgeholt.</w:t>
      </w:r>
    </w:p>
    <w:p w:rsidR="00763B54" w:rsidRDefault="00763B54" w:rsidP="00763B54">
      <w:pPr>
        <w:pStyle w:val="Heading3"/>
      </w:pPr>
      <w:bookmarkStart w:id="32" w:name="_Toc306014196"/>
      <w:r>
        <w:t>Soll-Szenario-1</w:t>
      </w:r>
      <w:bookmarkEnd w:id="32"/>
    </w:p>
    <w:p w:rsidR="00AC4BAF" w:rsidRPr="00AC4BAF" w:rsidRDefault="004C2117" w:rsidP="00AC4BAF">
      <w:r>
        <w:t>Bettina Bewerberin hat bei der Zühlke Engineering AG ein Vorstellunggespräch. Aus diesem Grund ist sie extra etwas früher erschienen. Bettina wird nach ihrer Anmeldung beim Empfang darauf hingewiesen, dass sie ja in dieser Zeit den neu erworbenen Surface</w:t>
      </w:r>
      <w:r w:rsidR="00456106">
        <w:t xml:space="preserve"> 2.0 Tisch ausprobieren könnte. </w:t>
      </w:r>
      <w:r w:rsidR="006D782E">
        <w:t xml:space="preserve">Mit diesem könne </w:t>
      </w:r>
      <w:r w:rsidR="00E768D1">
        <w:t xml:space="preserve">sie </w:t>
      </w:r>
      <w:r w:rsidR="006D782E">
        <w:t>sich über die verschiedenen Projekte der Zühlke Engineering AG informieren.</w:t>
      </w:r>
      <w:r w:rsidR="00A95DC5">
        <w:t xml:space="preserve"> Bettina setzt diesen Vorschlag</w:t>
      </w:r>
      <w:r w:rsidR="00017002">
        <w:t xml:space="preserve"> sogleich in die Tat</w:t>
      </w:r>
      <w:r w:rsidR="00E768D1">
        <w:t xml:space="preserve"> um und beginnt </w:t>
      </w:r>
      <w:r w:rsidR="00932AF8">
        <w:t xml:space="preserve">die verschiedenen Project Notes zu </w:t>
      </w:r>
      <w:r w:rsidR="00E768D1">
        <w:t>durch</w:t>
      </w:r>
      <w:r w:rsidR="00932AF8">
        <w:t xml:space="preserve">stöbern. </w:t>
      </w:r>
      <w:r w:rsidR="00D44321">
        <w:t>Dabei entdeckt sie immer wieder neue interessante Projekte und bewegt sich von einer</w:t>
      </w:r>
      <w:r w:rsidR="00E768D1">
        <w:t xml:space="preserve"> Project</w:t>
      </w:r>
      <w:r w:rsidR="00D44321">
        <w:t xml:space="preserve"> Note zur nächsten. </w:t>
      </w:r>
      <w:r w:rsidR="00590F8C">
        <w:t xml:space="preserve">Sie </w:t>
      </w:r>
      <w:r w:rsidR="005D7415">
        <w:t>be</w:t>
      </w:r>
      <w:r w:rsidR="007B4EE8">
        <w:t>schränkt sich dabei nicht auf ein bestimmtes Thema</w:t>
      </w:r>
      <w:r w:rsidR="00D2183F">
        <w:t>.</w:t>
      </w:r>
      <w:r w:rsidR="0085272C">
        <w:t xml:space="preserve"> Nach einiger Zeit </w:t>
      </w:r>
      <w:bookmarkStart w:id="33" w:name="_GoBack"/>
      <w:bookmarkEnd w:id="33"/>
      <w:r w:rsidR="003705F1">
        <w:t>wird sie von ihrem Gesprächspartner abgeholt.</w:t>
      </w:r>
    </w:p>
    <w:sectPr w:rsidR="00AC4BAF" w:rsidRPr="00AC4BAF" w:rsidSect="008E328B">
      <w:headerReference w:type="default" r:id="rId14"/>
      <w:footerReference w:type="default" r:id="rId1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6A6A" w:rsidRDefault="006A6A6A" w:rsidP="008F2373">
      <w:pPr>
        <w:spacing w:after="0"/>
      </w:pPr>
      <w:r>
        <w:separator/>
      </w:r>
    </w:p>
  </w:endnote>
  <w:endnote w:type="continuationSeparator" w:id="0">
    <w:p w:rsidR="006A6A6A" w:rsidRDefault="006A6A6A"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A94526">
    <w:pPr>
      <w:pStyle w:val="Footer"/>
    </w:pPr>
    <w:r>
      <w:t>Project Flip 2.0 - Vision</w:t>
    </w:r>
    <w:r w:rsidR="008F2373" w:rsidRPr="005E2896">
      <w:tab/>
    </w:r>
    <w:r w:rsidR="00AF4AE0">
      <w:fldChar w:fldCharType="begin"/>
    </w:r>
    <w:r w:rsidR="002E65A6">
      <w:instrText xml:space="preserve"> DATE  \@ "d. MMMM yyyy"  \* MERGEFORMAT </w:instrText>
    </w:r>
    <w:r w:rsidR="00AF4AE0">
      <w:fldChar w:fldCharType="separate"/>
    </w:r>
    <w:r w:rsidR="0085272C">
      <w:rPr>
        <w:noProof/>
      </w:rPr>
      <w:t>11. Oktober 2011</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85272C" w:rsidRPr="0085272C">
      <w:rPr>
        <w:b/>
        <w:noProof/>
        <w:lang w:val="de-DE"/>
      </w:rPr>
      <w:t>9</w:t>
    </w:r>
    <w:r w:rsidR="00AF4AE0">
      <w:rPr>
        <w:b/>
      </w:rPr>
      <w:fldChar w:fldCharType="end"/>
    </w:r>
    <w:r w:rsidR="008F2373">
      <w:rPr>
        <w:lang w:val="de-DE"/>
      </w:rPr>
      <w:t xml:space="preserve"> von </w:t>
    </w:r>
    <w:fldSimple w:instr="NUMPAGES  \* Arabic  \* MERGEFORMAT">
      <w:r w:rsidR="0085272C" w:rsidRPr="0085272C">
        <w:rPr>
          <w:b/>
          <w:noProof/>
          <w:lang w:val="de-DE"/>
        </w:rPr>
        <w:t>9</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6A6A" w:rsidRDefault="006A6A6A" w:rsidP="008F2373">
      <w:pPr>
        <w:spacing w:after="0"/>
      </w:pPr>
      <w:r>
        <w:separator/>
      </w:r>
    </w:p>
  </w:footnote>
  <w:footnote w:type="continuationSeparator" w:id="0">
    <w:p w:rsidR="006A6A6A" w:rsidRDefault="006A6A6A"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EA10FA">
    <w:pPr>
      <w:pStyle w:val="Header"/>
    </w:pPr>
    <w:r>
      <w:rPr>
        <w:b/>
        <w:bCs/>
        <w:noProof/>
        <w:lang w:eastAsia="de-CH"/>
      </w:rPr>
      <w:drawing>
        <wp:anchor distT="0" distB="0" distL="114300" distR="114300" simplePos="0" relativeHeight="251659264" behindDoc="1" locked="0" layoutInCell="1" allowOverlap="1" wp14:anchorId="568F4232" wp14:editId="50EB4BC9">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F01B6"/>
    <w:multiLevelType w:val="hybridMultilevel"/>
    <w:tmpl w:val="738AD600"/>
    <w:lvl w:ilvl="0" w:tplc="37BEDF3A">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1C96B06"/>
    <w:multiLevelType w:val="hybridMultilevel"/>
    <w:tmpl w:val="191E02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474574B0"/>
    <w:multiLevelType w:val="hybridMultilevel"/>
    <w:tmpl w:val="B2FE57A4"/>
    <w:lvl w:ilvl="0" w:tplc="37BEDF3A">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50B16709"/>
    <w:multiLevelType w:val="hybridMultilevel"/>
    <w:tmpl w:val="188891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5D734833"/>
    <w:multiLevelType w:val="hybridMultilevel"/>
    <w:tmpl w:val="26AE39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E1B2E5B"/>
    <w:multiLevelType w:val="hybridMultilevel"/>
    <w:tmpl w:val="8CAE8D08"/>
    <w:lvl w:ilvl="0" w:tplc="08070019">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1"/>
  </w:num>
  <w:num w:numId="3">
    <w:abstractNumId w:val="8"/>
  </w:num>
  <w:num w:numId="4">
    <w:abstractNumId w:val="4"/>
  </w:num>
  <w:num w:numId="5">
    <w:abstractNumId w:val="6"/>
  </w:num>
  <w:num w:numId="6">
    <w:abstractNumId w:val="3"/>
  </w:num>
  <w:num w:numId="7">
    <w:abstractNumId w:val="7"/>
  </w:num>
  <w:num w:numId="8">
    <w:abstractNumId w:val="4"/>
    <w:lvlOverride w:ilvl="0">
      <w:startOverride w:val="3"/>
    </w:lvlOverride>
    <w:lvlOverride w:ilvl="1">
      <w:startOverride w:val="2"/>
    </w:lvlOverride>
    <w:lvlOverride w:ilvl="2">
      <w:startOverride w:val="2"/>
    </w:lvlOverride>
  </w:num>
  <w:num w:numId="9">
    <w:abstractNumId w:val="0"/>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F5A"/>
    <w:rsid w:val="0000108A"/>
    <w:rsid w:val="00002921"/>
    <w:rsid w:val="0000781E"/>
    <w:rsid w:val="00017002"/>
    <w:rsid w:val="00017D4C"/>
    <w:rsid w:val="000321E8"/>
    <w:rsid w:val="000325C6"/>
    <w:rsid w:val="00043880"/>
    <w:rsid w:val="000445C1"/>
    <w:rsid w:val="00051685"/>
    <w:rsid w:val="00072DFE"/>
    <w:rsid w:val="00073056"/>
    <w:rsid w:val="00082121"/>
    <w:rsid w:val="00084DB8"/>
    <w:rsid w:val="00086F43"/>
    <w:rsid w:val="000917AE"/>
    <w:rsid w:val="00093D19"/>
    <w:rsid w:val="00097AB6"/>
    <w:rsid w:val="000A2C34"/>
    <w:rsid w:val="000A329E"/>
    <w:rsid w:val="000A5DC5"/>
    <w:rsid w:val="000A62FF"/>
    <w:rsid w:val="000A6FE6"/>
    <w:rsid w:val="000B1192"/>
    <w:rsid w:val="000B1504"/>
    <w:rsid w:val="000B3ACD"/>
    <w:rsid w:val="000B4D01"/>
    <w:rsid w:val="000B658F"/>
    <w:rsid w:val="000B6C05"/>
    <w:rsid w:val="000C5307"/>
    <w:rsid w:val="000C62AC"/>
    <w:rsid w:val="000E1838"/>
    <w:rsid w:val="000E71F7"/>
    <w:rsid w:val="000F4EDA"/>
    <w:rsid w:val="000F55F4"/>
    <w:rsid w:val="000F59F6"/>
    <w:rsid w:val="000F63F8"/>
    <w:rsid w:val="000F682A"/>
    <w:rsid w:val="0010161A"/>
    <w:rsid w:val="00105D64"/>
    <w:rsid w:val="00110581"/>
    <w:rsid w:val="00117BD1"/>
    <w:rsid w:val="00120749"/>
    <w:rsid w:val="00120E97"/>
    <w:rsid w:val="001229C9"/>
    <w:rsid w:val="001240FB"/>
    <w:rsid w:val="00133BC9"/>
    <w:rsid w:val="00135795"/>
    <w:rsid w:val="0014017A"/>
    <w:rsid w:val="00150DB3"/>
    <w:rsid w:val="00152AAA"/>
    <w:rsid w:val="001609C2"/>
    <w:rsid w:val="001716A7"/>
    <w:rsid w:val="0017206B"/>
    <w:rsid w:val="00172752"/>
    <w:rsid w:val="001742BC"/>
    <w:rsid w:val="00184CD1"/>
    <w:rsid w:val="00185348"/>
    <w:rsid w:val="00185F5A"/>
    <w:rsid w:val="0019732C"/>
    <w:rsid w:val="001A6AFB"/>
    <w:rsid w:val="001B3F30"/>
    <w:rsid w:val="001C1630"/>
    <w:rsid w:val="001C5EFC"/>
    <w:rsid w:val="001D17F5"/>
    <w:rsid w:val="001D1BAF"/>
    <w:rsid w:val="001D285E"/>
    <w:rsid w:val="001D2960"/>
    <w:rsid w:val="001E1871"/>
    <w:rsid w:val="001E5BC6"/>
    <w:rsid w:val="001F1125"/>
    <w:rsid w:val="001F2A8C"/>
    <w:rsid w:val="001F61F8"/>
    <w:rsid w:val="00210B8D"/>
    <w:rsid w:val="00216865"/>
    <w:rsid w:val="00223137"/>
    <w:rsid w:val="002252D2"/>
    <w:rsid w:val="00225791"/>
    <w:rsid w:val="00231761"/>
    <w:rsid w:val="002539FB"/>
    <w:rsid w:val="0026560F"/>
    <w:rsid w:val="00274D07"/>
    <w:rsid w:val="002840DC"/>
    <w:rsid w:val="002A1F75"/>
    <w:rsid w:val="002B6D39"/>
    <w:rsid w:val="002C357C"/>
    <w:rsid w:val="002C359E"/>
    <w:rsid w:val="002D0C70"/>
    <w:rsid w:val="002D257F"/>
    <w:rsid w:val="002E16A4"/>
    <w:rsid w:val="002E4D48"/>
    <w:rsid w:val="002E65A6"/>
    <w:rsid w:val="002F264F"/>
    <w:rsid w:val="002F28DD"/>
    <w:rsid w:val="002F6177"/>
    <w:rsid w:val="00311B58"/>
    <w:rsid w:val="00312736"/>
    <w:rsid w:val="003162CA"/>
    <w:rsid w:val="00321D07"/>
    <w:rsid w:val="00326D1A"/>
    <w:rsid w:val="00343D96"/>
    <w:rsid w:val="00343ED0"/>
    <w:rsid w:val="00353578"/>
    <w:rsid w:val="003705F1"/>
    <w:rsid w:val="00377E54"/>
    <w:rsid w:val="00390A58"/>
    <w:rsid w:val="00390C8D"/>
    <w:rsid w:val="00390F10"/>
    <w:rsid w:val="00393A55"/>
    <w:rsid w:val="00397625"/>
    <w:rsid w:val="00397A07"/>
    <w:rsid w:val="003A0ADD"/>
    <w:rsid w:val="003A5C55"/>
    <w:rsid w:val="003C3BB7"/>
    <w:rsid w:val="003D21BF"/>
    <w:rsid w:val="003D2E84"/>
    <w:rsid w:val="003D414E"/>
    <w:rsid w:val="003D5244"/>
    <w:rsid w:val="003D6C56"/>
    <w:rsid w:val="003D6C74"/>
    <w:rsid w:val="003D7CD8"/>
    <w:rsid w:val="003E0CD2"/>
    <w:rsid w:val="003E40FB"/>
    <w:rsid w:val="003F0682"/>
    <w:rsid w:val="004011D9"/>
    <w:rsid w:val="00410559"/>
    <w:rsid w:val="00425757"/>
    <w:rsid w:val="00441597"/>
    <w:rsid w:val="00442134"/>
    <w:rsid w:val="0045255B"/>
    <w:rsid w:val="00453AA3"/>
    <w:rsid w:val="004543E5"/>
    <w:rsid w:val="00456106"/>
    <w:rsid w:val="0047055E"/>
    <w:rsid w:val="00480284"/>
    <w:rsid w:val="00487763"/>
    <w:rsid w:val="00493E97"/>
    <w:rsid w:val="00494BF6"/>
    <w:rsid w:val="00494D57"/>
    <w:rsid w:val="00496465"/>
    <w:rsid w:val="004A4B2B"/>
    <w:rsid w:val="004B41F1"/>
    <w:rsid w:val="004B7057"/>
    <w:rsid w:val="004C2117"/>
    <w:rsid w:val="004C557B"/>
    <w:rsid w:val="004C5C65"/>
    <w:rsid w:val="004D0A08"/>
    <w:rsid w:val="004E4AA7"/>
    <w:rsid w:val="004F6FE3"/>
    <w:rsid w:val="004F75DF"/>
    <w:rsid w:val="005074BE"/>
    <w:rsid w:val="00511D98"/>
    <w:rsid w:val="00513C22"/>
    <w:rsid w:val="005140E0"/>
    <w:rsid w:val="00523945"/>
    <w:rsid w:val="00530B69"/>
    <w:rsid w:val="005532E5"/>
    <w:rsid w:val="00553B92"/>
    <w:rsid w:val="00560405"/>
    <w:rsid w:val="00561F83"/>
    <w:rsid w:val="00562B93"/>
    <w:rsid w:val="00564B09"/>
    <w:rsid w:val="00565368"/>
    <w:rsid w:val="00567E56"/>
    <w:rsid w:val="005706ED"/>
    <w:rsid w:val="0057078B"/>
    <w:rsid w:val="00581515"/>
    <w:rsid w:val="00587CD7"/>
    <w:rsid w:val="00587E03"/>
    <w:rsid w:val="00590F8C"/>
    <w:rsid w:val="00593843"/>
    <w:rsid w:val="005A007E"/>
    <w:rsid w:val="005A07D2"/>
    <w:rsid w:val="005A0A5D"/>
    <w:rsid w:val="005B081C"/>
    <w:rsid w:val="005C3C11"/>
    <w:rsid w:val="005D1E9A"/>
    <w:rsid w:val="005D23F1"/>
    <w:rsid w:val="005D297A"/>
    <w:rsid w:val="005D7415"/>
    <w:rsid w:val="005E1D61"/>
    <w:rsid w:val="005E2896"/>
    <w:rsid w:val="005E6C04"/>
    <w:rsid w:val="005E6FEF"/>
    <w:rsid w:val="00604D6F"/>
    <w:rsid w:val="0061319E"/>
    <w:rsid w:val="006156A4"/>
    <w:rsid w:val="00616426"/>
    <w:rsid w:val="00620FB1"/>
    <w:rsid w:val="00621C61"/>
    <w:rsid w:val="0062364A"/>
    <w:rsid w:val="00626D52"/>
    <w:rsid w:val="006304B7"/>
    <w:rsid w:val="0063395E"/>
    <w:rsid w:val="006435D5"/>
    <w:rsid w:val="00647A19"/>
    <w:rsid w:val="00651262"/>
    <w:rsid w:val="00651384"/>
    <w:rsid w:val="006619A7"/>
    <w:rsid w:val="006631A0"/>
    <w:rsid w:val="006649BE"/>
    <w:rsid w:val="006653EE"/>
    <w:rsid w:val="0067173D"/>
    <w:rsid w:val="00681C38"/>
    <w:rsid w:val="0068440F"/>
    <w:rsid w:val="00687113"/>
    <w:rsid w:val="0069131A"/>
    <w:rsid w:val="006939B6"/>
    <w:rsid w:val="00694684"/>
    <w:rsid w:val="00695F14"/>
    <w:rsid w:val="00697BEA"/>
    <w:rsid w:val="006A537E"/>
    <w:rsid w:val="006A6A6A"/>
    <w:rsid w:val="006B142A"/>
    <w:rsid w:val="006B20A1"/>
    <w:rsid w:val="006B332D"/>
    <w:rsid w:val="006B53D9"/>
    <w:rsid w:val="006C6507"/>
    <w:rsid w:val="006C788B"/>
    <w:rsid w:val="006D2EC5"/>
    <w:rsid w:val="006D782E"/>
    <w:rsid w:val="006E68B7"/>
    <w:rsid w:val="006F2116"/>
    <w:rsid w:val="006F2255"/>
    <w:rsid w:val="006F56AC"/>
    <w:rsid w:val="00707101"/>
    <w:rsid w:val="007105F6"/>
    <w:rsid w:val="0071364C"/>
    <w:rsid w:val="00744301"/>
    <w:rsid w:val="00745849"/>
    <w:rsid w:val="0075029B"/>
    <w:rsid w:val="007537D1"/>
    <w:rsid w:val="00760240"/>
    <w:rsid w:val="00763B54"/>
    <w:rsid w:val="00764AEF"/>
    <w:rsid w:val="0078069A"/>
    <w:rsid w:val="00783E25"/>
    <w:rsid w:val="0079388D"/>
    <w:rsid w:val="007952B7"/>
    <w:rsid w:val="00795564"/>
    <w:rsid w:val="007A12CF"/>
    <w:rsid w:val="007A158A"/>
    <w:rsid w:val="007A1DA1"/>
    <w:rsid w:val="007A30FA"/>
    <w:rsid w:val="007A5DC8"/>
    <w:rsid w:val="007A7480"/>
    <w:rsid w:val="007B442E"/>
    <w:rsid w:val="007B4EE8"/>
    <w:rsid w:val="007B6E88"/>
    <w:rsid w:val="007C7E0B"/>
    <w:rsid w:val="007D3796"/>
    <w:rsid w:val="007D405F"/>
    <w:rsid w:val="007D4331"/>
    <w:rsid w:val="007D4759"/>
    <w:rsid w:val="007E4E6C"/>
    <w:rsid w:val="007F421E"/>
    <w:rsid w:val="007F50B3"/>
    <w:rsid w:val="008020E1"/>
    <w:rsid w:val="008041FD"/>
    <w:rsid w:val="00820C94"/>
    <w:rsid w:val="0082602B"/>
    <w:rsid w:val="00826F47"/>
    <w:rsid w:val="008301D9"/>
    <w:rsid w:val="00830AD1"/>
    <w:rsid w:val="00842871"/>
    <w:rsid w:val="00847AC2"/>
    <w:rsid w:val="0085272C"/>
    <w:rsid w:val="00853B00"/>
    <w:rsid w:val="00855410"/>
    <w:rsid w:val="008554EE"/>
    <w:rsid w:val="00855CB5"/>
    <w:rsid w:val="00861A5D"/>
    <w:rsid w:val="00862536"/>
    <w:rsid w:val="00870C31"/>
    <w:rsid w:val="008722E3"/>
    <w:rsid w:val="0087506C"/>
    <w:rsid w:val="008841A8"/>
    <w:rsid w:val="00887085"/>
    <w:rsid w:val="00892A85"/>
    <w:rsid w:val="008977B9"/>
    <w:rsid w:val="008A49B2"/>
    <w:rsid w:val="008A4CB1"/>
    <w:rsid w:val="008A4E18"/>
    <w:rsid w:val="008B5D54"/>
    <w:rsid w:val="008C030D"/>
    <w:rsid w:val="008C328D"/>
    <w:rsid w:val="008C54BF"/>
    <w:rsid w:val="008C68E6"/>
    <w:rsid w:val="008C7E89"/>
    <w:rsid w:val="008D3275"/>
    <w:rsid w:val="008D3E25"/>
    <w:rsid w:val="008D5183"/>
    <w:rsid w:val="008D6C84"/>
    <w:rsid w:val="008E328B"/>
    <w:rsid w:val="008E3311"/>
    <w:rsid w:val="008F0279"/>
    <w:rsid w:val="008F2373"/>
    <w:rsid w:val="008F580F"/>
    <w:rsid w:val="009030F0"/>
    <w:rsid w:val="00932AF8"/>
    <w:rsid w:val="0094005A"/>
    <w:rsid w:val="00946B75"/>
    <w:rsid w:val="00950F66"/>
    <w:rsid w:val="00952B86"/>
    <w:rsid w:val="00954D75"/>
    <w:rsid w:val="009617A3"/>
    <w:rsid w:val="00970596"/>
    <w:rsid w:val="00976450"/>
    <w:rsid w:val="00977E7A"/>
    <w:rsid w:val="00993E2B"/>
    <w:rsid w:val="009952DC"/>
    <w:rsid w:val="009962A5"/>
    <w:rsid w:val="009A46E9"/>
    <w:rsid w:val="009B7ACC"/>
    <w:rsid w:val="009B7E62"/>
    <w:rsid w:val="009C1635"/>
    <w:rsid w:val="009C1C69"/>
    <w:rsid w:val="009E0418"/>
    <w:rsid w:val="009E3BD5"/>
    <w:rsid w:val="009E7B61"/>
    <w:rsid w:val="00A02530"/>
    <w:rsid w:val="00A06B4F"/>
    <w:rsid w:val="00A113FA"/>
    <w:rsid w:val="00A1212F"/>
    <w:rsid w:val="00A141BE"/>
    <w:rsid w:val="00A16F6B"/>
    <w:rsid w:val="00A206C8"/>
    <w:rsid w:val="00A27218"/>
    <w:rsid w:val="00A350C9"/>
    <w:rsid w:val="00A45E1E"/>
    <w:rsid w:val="00A47FAD"/>
    <w:rsid w:val="00A50CA9"/>
    <w:rsid w:val="00A53880"/>
    <w:rsid w:val="00A611DF"/>
    <w:rsid w:val="00A62D09"/>
    <w:rsid w:val="00A732D9"/>
    <w:rsid w:val="00A86196"/>
    <w:rsid w:val="00A933BA"/>
    <w:rsid w:val="00A94526"/>
    <w:rsid w:val="00A95DC5"/>
    <w:rsid w:val="00A9755E"/>
    <w:rsid w:val="00A97637"/>
    <w:rsid w:val="00AA31AA"/>
    <w:rsid w:val="00AA52B8"/>
    <w:rsid w:val="00AB51D5"/>
    <w:rsid w:val="00AB6A1C"/>
    <w:rsid w:val="00AC1CE9"/>
    <w:rsid w:val="00AC1FDC"/>
    <w:rsid w:val="00AC40CC"/>
    <w:rsid w:val="00AC4BAF"/>
    <w:rsid w:val="00AD7067"/>
    <w:rsid w:val="00AE119D"/>
    <w:rsid w:val="00AF191A"/>
    <w:rsid w:val="00AF4AE0"/>
    <w:rsid w:val="00AF4E74"/>
    <w:rsid w:val="00AF7DD4"/>
    <w:rsid w:val="00B0244E"/>
    <w:rsid w:val="00B038C9"/>
    <w:rsid w:val="00B03FC6"/>
    <w:rsid w:val="00B10239"/>
    <w:rsid w:val="00B1324E"/>
    <w:rsid w:val="00B3209B"/>
    <w:rsid w:val="00B552E2"/>
    <w:rsid w:val="00B57D0E"/>
    <w:rsid w:val="00B6506E"/>
    <w:rsid w:val="00B65CB5"/>
    <w:rsid w:val="00B712B5"/>
    <w:rsid w:val="00B752A7"/>
    <w:rsid w:val="00B860CC"/>
    <w:rsid w:val="00B9655D"/>
    <w:rsid w:val="00BA3B30"/>
    <w:rsid w:val="00BB1425"/>
    <w:rsid w:val="00BB4E0E"/>
    <w:rsid w:val="00BC212D"/>
    <w:rsid w:val="00BC7E93"/>
    <w:rsid w:val="00BD0102"/>
    <w:rsid w:val="00BE4484"/>
    <w:rsid w:val="00BE6DFC"/>
    <w:rsid w:val="00BF1750"/>
    <w:rsid w:val="00BF3C66"/>
    <w:rsid w:val="00BF77BF"/>
    <w:rsid w:val="00C01E26"/>
    <w:rsid w:val="00C04722"/>
    <w:rsid w:val="00C14F5B"/>
    <w:rsid w:val="00C22202"/>
    <w:rsid w:val="00C37257"/>
    <w:rsid w:val="00C47BE9"/>
    <w:rsid w:val="00C50673"/>
    <w:rsid w:val="00C57B0E"/>
    <w:rsid w:val="00C62131"/>
    <w:rsid w:val="00C6748C"/>
    <w:rsid w:val="00C74BF5"/>
    <w:rsid w:val="00C765DF"/>
    <w:rsid w:val="00C81D64"/>
    <w:rsid w:val="00C858B5"/>
    <w:rsid w:val="00C85D28"/>
    <w:rsid w:val="00C85E69"/>
    <w:rsid w:val="00C9533A"/>
    <w:rsid w:val="00C9646A"/>
    <w:rsid w:val="00C970DF"/>
    <w:rsid w:val="00CA57BF"/>
    <w:rsid w:val="00CB0412"/>
    <w:rsid w:val="00CB21C7"/>
    <w:rsid w:val="00CB37C8"/>
    <w:rsid w:val="00CB385F"/>
    <w:rsid w:val="00CC4E38"/>
    <w:rsid w:val="00CC50E0"/>
    <w:rsid w:val="00CC5DC9"/>
    <w:rsid w:val="00CC7F9C"/>
    <w:rsid w:val="00CD1AC9"/>
    <w:rsid w:val="00CD4261"/>
    <w:rsid w:val="00CD42C7"/>
    <w:rsid w:val="00CE4F11"/>
    <w:rsid w:val="00CE533D"/>
    <w:rsid w:val="00CE54CE"/>
    <w:rsid w:val="00CE7694"/>
    <w:rsid w:val="00CF609D"/>
    <w:rsid w:val="00CF76C5"/>
    <w:rsid w:val="00D00507"/>
    <w:rsid w:val="00D0186C"/>
    <w:rsid w:val="00D01A0A"/>
    <w:rsid w:val="00D04E18"/>
    <w:rsid w:val="00D072D8"/>
    <w:rsid w:val="00D1407B"/>
    <w:rsid w:val="00D209BB"/>
    <w:rsid w:val="00D2183F"/>
    <w:rsid w:val="00D22DA8"/>
    <w:rsid w:val="00D26DB6"/>
    <w:rsid w:val="00D33485"/>
    <w:rsid w:val="00D33D57"/>
    <w:rsid w:val="00D44321"/>
    <w:rsid w:val="00D476C6"/>
    <w:rsid w:val="00D514DC"/>
    <w:rsid w:val="00D57FCA"/>
    <w:rsid w:val="00D6316D"/>
    <w:rsid w:val="00D659A3"/>
    <w:rsid w:val="00D73BE6"/>
    <w:rsid w:val="00D83926"/>
    <w:rsid w:val="00D948C0"/>
    <w:rsid w:val="00DA3AF8"/>
    <w:rsid w:val="00DA5444"/>
    <w:rsid w:val="00DA58DE"/>
    <w:rsid w:val="00DB2D9C"/>
    <w:rsid w:val="00DC3E55"/>
    <w:rsid w:val="00DD5461"/>
    <w:rsid w:val="00DF08A1"/>
    <w:rsid w:val="00E06381"/>
    <w:rsid w:val="00E10D87"/>
    <w:rsid w:val="00E13BEF"/>
    <w:rsid w:val="00E143CA"/>
    <w:rsid w:val="00E22264"/>
    <w:rsid w:val="00E2359C"/>
    <w:rsid w:val="00E238E1"/>
    <w:rsid w:val="00E33741"/>
    <w:rsid w:val="00E33FF8"/>
    <w:rsid w:val="00E34B3C"/>
    <w:rsid w:val="00E41884"/>
    <w:rsid w:val="00E44D38"/>
    <w:rsid w:val="00E45FB1"/>
    <w:rsid w:val="00E51C66"/>
    <w:rsid w:val="00E54950"/>
    <w:rsid w:val="00E55A1E"/>
    <w:rsid w:val="00E562AA"/>
    <w:rsid w:val="00E66A96"/>
    <w:rsid w:val="00E711E0"/>
    <w:rsid w:val="00E768D1"/>
    <w:rsid w:val="00E818A8"/>
    <w:rsid w:val="00E844AC"/>
    <w:rsid w:val="00E860CF"/>
    <w:rsid w:val="00E86807"/>
    <w:rsid w:val="00E87169"/>
    <w:rsid w:val="00E95823"/>
    <w:rsid w:val="00E973FA"/>
    <w:rsid w:val="00EA10FA"/>
    <w:rsid w:val="00EA692B"/>
    <w:rsid w:val="00EE2AB1"/>
    <w:rsid w:val="00EF164F"/>
    <w:rsid w:val="00EF1780"/>
    <w:rsid w:val="00EF4A8D"/>
    <w:rsid w:val="00F14135"/>
    <w:rsid w:val="00F17F12"/>
    <w:rsid w:val="00F21003"/>
    <w:rsid w:val="00F22C08"/>
    <w:rsid w:val="00F24259"/>
    <w:rsid w:val="00F2503B"/>
    <w:rsid w:val="00F37EE6"/>
    <w:rsid w:val="00F42E13"/>
    <w:rsid w:val="00F52D84"/>
    <w:rsid w:val="00F559D6"/>
    <w:rsid w:val="00F6084A"/>
    <w:rsid w:val="00F615AF"/>
    <w:rsid w:val="00F62850"/>
    <w:rsid w:val="00F74A13"/>
    <w:rsid w:val="00F819D1"/>
    <w:rsid w:val="00F81D6C"/>
    <w:rsid w:val="00F84A8C"/>
    <w:rsid w:val="00F9181E"/>
    <w:rsid w:val="00F975DC"/>
    <w:rsid w:val="00FA57F9"/>
    <w:rsid w:val="00FA6C98"/>
    <w:rsid w:val="00FB7E05"/>
    <w:rsid w:val="00FC1827"/>
    <w:rsid w:val="00FC2BD2"/>
    <w:rsid w:val="00FC532E"/>
    <w:rsid w:val="00FC564C"/>
    <w:rsid w:val="00FD6902"/>
    <w:rsid w:val="00FD69D3"/>
    <w:rsid w:val="00FD7A35"/>
    <w:rsid w:val="00FE5B39"/>
    <w:rsid w:val="00FE6B36"/>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Shading">
    <w:name w:val="Light Shading"/>
    <w:basedOn w:val="TableNormal"/>
    <w:uiPriority w:val="60"/>
    <w:rsid w:val="00587CD7"/>
    <w:pPr>
      <w:spacing w:after="0"/>
    </w:pPr>
    <w:rPr>
      <w:color w:val="000000" w:themeColor="text1" w:themeShade="BF"/>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bCs/>
      </w:rPr>
      <w:tblPr/>
      <w:tcPr>
        <w:tcBorders>
          <w:top w:val="nil"/>
          <w:left w:val="nil"/>
          <w:bottom w:val="nil"/>
          <w:right w:val="nil"/>
          <w:insideH w:val="nil"/>
          <w:insideV w:val="nil"/>
          <w:tl2br w:val="nil"/>
          <w:tr2bl w:val="nil"/>
        </w:tcBorders>
      </w:tcPr>
    </w:tblStylePr>
    <w:tblStylePr w:type="lastRow">
      <w:pPr>
        <w:spacing w:before="0" w:after="0" w:line="240" w:lineRule="auto"/>
      </w:pPr>
      <w:rPr>
        <w:b/>
        <w:bCs/>
      </w:rPr>
      <w:tblPr/>
      <w:tcPr>
        <w:tcBorders>
          <w:top w:val="nil"/>
          <w:left w:val="nil"/>
          <w:bottom w:val="nil"/>
          <w:right w:val="nil"/>
          <w:insideH w:val="nil"/>
          <w:insideV w:val="nil"/>
          <w:tl2br w:val="nil"/>
          <w:tr2bl w:val="nil"/>
        </w:tcBorders>
      </w:tcPr>
    </w:tblStylePr>
    <w:tblStylePr w:type="firstCol">
      <w:rPr>
        <w:b/>
        <w:bCs/>
      </w:rPr>
    </w:tblStylePr>
    <w:tblStylePr w:type="lastCol">
      <w:rPr>
        <w:b/>
        <w:bCs/>
      </w:rPr>
      <w:tblPr/>
      <w:tcPr>
        <w:tcBorders>
          <w:top w:val="nil"/>
          <w:left w:val="nil"/>
          <w:bottom w:val="nil"/>
          <w:right w:val="nil"/>
          <w:insideH w:val="nil"/>
          <w:insideV w:val="nil"/>
          <w:tl2br w:val="nil"/>
          <w:tr2bl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Shading">
    <w:name w:val="Light Shading"/>
    <w:basedOn w:val="TableNormal"/>
    <w:uiPriority w:val="60"/>
    <w:rsid w:val="00587CD7"/>
    <w:pPr>
      <w:spacing w:after="0"/>
    </w:pPr>
    <w:rPr>
      <w:color w:val="000000" w:themeColor="text1" w:themeShade="BF"/>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bCs/>
      </w:rPr>
      <w:tblPr/>
      <w:tcPr>
        <w:tcBorders>
          <w:top w:val="nil"/>
          <w:left w:val="nil"/>
          <w:bottom w:val="nil"/>
          <w:right w:val="nil"/>
          <w:insideH w:val="nil"/>
          <w:insideV w:val="nil"/>
          <w:tl2br w:val="nil"/>
          <w:tr2bl w:val="nil"/>
        </w:tcBorders>
      </w:tcPr>
    </w:tblStylePr>
    <w:tblStylePr w:type="lastRow">
      <w:pPr>
        <w:spacing w:before="0" w:after="0" w:line="240" w:lineRule="auto"/>
      </w:pPr>
      <w:rPr>
        <w:b/>
        <w:bCs/>
      </w:rPr>
      <w:tblPr/>
      <w:tcPr>
        <w:tcBorders>
          <w:top w:val="nil"/>
          <w:left w:val="nil"/>
          <w:bottom w:val="nil"/>
          <w:right w:val="nil"/>
          <w:insideH w:val="nil"/>
          <w:insideV w:val="nil"/>
          <w:tl2br w:val="nil"/>
          <w:tr2bl w:val="nil"/>
        </w:tcBorders>
      </w:tcPr>
    </w:tblStylePr>
    <w:tblStylePr w:type="firstCol">
      <w:rPr>
        <w:b/>
        <w:bCs/>
      </w:rPr>
    </w:tblStylePr>
    <w:tblStylePr w:type="lastCol">
      <w:rPr>
        <w:b/>
        <w:bCs/>
      </w:rPr>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708859">
      <w:bodyDiv w:val="1"/>
      <w:marLeft w:val="0"/>
      <w:marRight w:val="0"/>
      <w:marTop w:val="0"/>
      <w:marBottom w:val="0"/>
      <w:divBdr>
        <w:top w:val="none" w:sz="0" w:space="0" w:color="auto"/>
        <w:left w:val="none" w:sz="0" w:space="0" w:color="auto"/>
        <w:bottom w:val="none" w:sz="0" w:space="0" w:color="auto"/>
        <w:right w:val="none" w:sz="0" w:space="0" w:color="auto"/>
      </w:divBdr>
    </w:div>
    <w:div w:id="127424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5.%20Semester\Studienarbeitarbeit\Project%20Flip%202.0\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363F2D-C115-4535-9FA8-17DA1CFA7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10</Pages>
  <Words>3103</Words>
  <Characters>19552</Characters>
  <Application>Microsoft Office Word</Application>
  <DocSecurity>0</DocSecurity>
  <Lines>162</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Vorstudie</vt:lpstr>
      <vt:lpstr>Vision</vt:lpstr>
    </vt:vector>
  </TitlesOfParts>
  <Company>Studienarbeit</Company>
  <LinksUpToDate>false</LinksUpToDate>
  <CharactersWithSpaces>22610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Vorstudie</dc:title>
  <dc:subject>Vision, Personas &amp; Szenarien</dc:subject>
  <dc:creator>Christina</dc:creator>
  <cp:lastModifiedBy>HSR</cp:lastModifiedBy>
  <cp:revision>377</cp:revision>
  <dcterms:created xsi:type="dcterms:W3CDTF">2011-09-23T08:16:00Z</dcterms:created>
  <dcterms:modified xsi:type="dcterms:W3CDTF">2011-10-11T13:52:00Z</dcterms:modified>
</cp:coreProperties>
</file>