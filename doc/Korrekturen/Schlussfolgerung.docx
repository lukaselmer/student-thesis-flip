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539DEE29" w14:textId="77777777" w:rsidR="008E328B" w:rsidRDefault="008E328B"/>
        <w:p w14:paraId="6CC66C90"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1259EA75" w14:textId="77777777">
            <w:tc>
              <w:tcPr>
                <w:tcW w:w="7672" w:type="dxa"/>
                <w:tcMar>
                  <w:top w:w="216" w:type="dxa"/>
                  <w:left w:w="115" w:type="dxa"/>
                  <w:bottom w:w="216" w:type="dxa"/>
                  <w:right w:w="115" w:type="dxa"/>
                </w:tcMar>
              </w:tcPr>
              <w:p w14:paraId="133FD011" w14:textId="77777777" w:rsidR="001F2A8C" w:rsidRDefault="001F2A8C" w:rsidP="001F2A8C">
                <w:pPr>
                  <w:pStyle w:val="NoSpacing"/>
                  <w:rPr>
                    <w:color w:val="4F81BD" w:themeColor="accent1"/>
                  </w:rPr>
                </w:pPr>
              </w:p>
              <w:p w14:paraId="121DEA7B" w14:textId="77777777"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14:paraId="20B91D0B" w14:textId="77777777"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4D64A2">
                  <w:rPr>
                    <w:noProof/>
                    <w:color w:val="4F4F59"/>
                  </w:rPr>
                  <w:t>19. Dezember 2011</w:t>
                </w:r>
                <w:r w:rsidRPr="000B1504">
                  <w:rPr>
                    <w:color w:val="4F4F59"/>
                  </w:rPr>
                  <w:fldChar w:fldCharType="end"/>
                </w:r>
              </w:p>
              <w:p w14:paraId="789BF6D9" w14:textId="77777777" w:rsidR="008E328B" w:rsidRDefault="008E328B">
                <w:pPr>
                  <w:pStyle w:val="NoSpacing"/>
                  <w:rPr>
                    <w:color w:val="4F81BD" w:themeColor="accent1"/>
                  </w:rPr>
                </w:pPr>
              </w:p>
            </w:tc>
          </w:tr>
        </w:tbl>
        <w:p w14:paraId="1E84354A" w14:textId="77777777"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14:paraId="1AC88AA2" w14:textId="77777777" w:rsidTr="00954D75">
            <w:tc>
              <w:tcPr>
                <w:tcW w:w="7442" w:type="dxa"/>
                <w:tcMar>
                  <w:top w:w="216" w:type="dxa"/>
                  <w:left w:w="115" w:type="dxa"/>
                  <w:bottom w:w="216" w:type="dxa"/>
                  <w:right w:w="115" w:type="dxa"/>
                </w:tcMar>
              </w:tcPr>
              <w:p w14:paraId="50FD26DB" w14:textId="77777777" w:rsidR="00C9533A" w:rsidRDefault="004D64A2"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14:paraId="03394ED1" w14:textId="77777777"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1A7B31FC" w14:textId="77777777" w:rsidR="00C9533A" w:rsidRDefault="00DB346F" w:rsidP="00DB346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Schlussfolgerung</w:t>
                    </w:r>
                  </w:p>
                </w:sdtContent>
              </w:sdt>
            </w:tc>
          </w:tr>
          <w:tr w:rsidR="00C9533A" w14:paraId="0B18F3D9" w14:textId="77777777"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4891593A" w14:textId="77777777" w:rsidR="00C9533A" w:rsidRDefault="001D4E0B" w:rsidP="001D4E0B">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574F73EB" w14:textId="77777777" w:rsidR="00C62131" w:rsidRDefault="00C62131" w:rsidP="00C62131">
          <w:pPr>
            <w:jc w:val="center"/>
            <w:rPr>
              <w:b/>
              <w:bCs/>
            </w:rPr>
          </w:pPr>
        </w:p>
        <w:p w14:paraId="1E1EDF08" w14:textId="77777777" w:rsidR="00C62131" w:rsidRDefault="00C62131" w:rsidP="00C62131">
          <w:pPr>
            <w:jc w:val="center"/>
            <w:rPr>
              <w:b/>
              <w:bCs/>
            </w:rPr>
          </w:pPr>
        </w:p>
        <w:p w14:paraId="215EF586" w14:textId="77777777" w:rsidR="00C62131" w:rsidRDefault="00C62131" w:rsidP="00EA10FA">
          <w:pPr>
            <w:jc w:val="right"/>
            <w:rPr>
              <w:b/>
              <w:bCs/>
            </w:rPr>
          </w:pPr>
        </w:p>
        <w:p w14:paraId="52FDD152" w14:textId="77777777" w:rsidR="00C62131" w:rsidRDefault="00C62131" w:rsidP="00C62131">
          <w:pPr>
            <w:jc w:val="center"/>
            <w:rPr>
              <w:b/>
              <w:bCs/>
            </w:rPr>
          </w:pPr>
        </w:p>
        <w:p w14:paraId="6E54271B" w14:textId="77777777" w:rsidR="00C62131" w:rsidRDefault="00C62131" w:rsidP="00C62131">
          <w:pPr>
            <w:jc w:val="center"/>
            <w:rPr>
              <w:b/>
              <w:bCs/>
            </w:rPr>
          </w:pPr>
        </w:p>
        <w:p w14:paraId="2D6D1B5D" w14:textId="77777777" w:rsidR="00C62131" w:rsidRDefault="00C62131" w:rsidP="00C62131">
          <w:pPr>
            <w:jc w:val="center"/>
            <w:rPr>
              <w:b/>
              <w:bCs/>
            </w:rPr>
          </w:pPr>
        </w:p>
        <w:p w14:paraId="4DBF8FA2" w14:textId="77777777" w:rsidR="008E328B" w:rsidRDefault="00C62131" w:rsidP="00C62131">
          <w:pPr>
            <w:ind w:firstLine="993"/>
          </w:pPr>
          <w:r>
            <w:rPr>
              <w:b/>
              <w:bCs/>
              <w:noProof/>
              <w:lang w:val="en-US"/>
            </w:rPr>
            <w:drawing>
              <wp:inline distT="0" distB="0" distL="0" distR="0" wp14:anchorId="70B32907" wp14:editId="2439DA12">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14:paraId="48F61351" w14:textId="77777777" w:rsidR="00A53880" w:rsidRDefault="0075029B" w:rsidP="00E711E0">
      <w:pPr>
        <w:pStyle w:val="Heading1"/>
      </w:pPr>
      <w:bookmarkStart w:id="0" w:name="_Toc311790891"/>
      <w:r>
        <w:lastRenderedPageBreak/>
        <w:t>Dokumentinformationen</w:t>
      </w:r>
      <w:bookmarkEnd w:id="0"/>
    </w:p>
    <w:p w14:paraId="234FDF9F" w14:textId="77777777" w:rsidR="00B038C9" w:rsidRDefault="00E711E0" w:rsidP="00B038C9">
      <w:pPr>
        <w:pStyle w:val="Heading2"/>
      </w:pPr>
      <w:bookmarkStart w:id="1" w:name="_Toc311790892"/>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14:paraId="1B6DC394" w14:textId="77777777" w:rsidTr="00E330DE">
        <w:trPr>
          <w:cnfStyle w:val="100000000000" w:firstRow="1" w:lastRow="0" w:firstColumn="0" w:lastColumn="0" w:oddVBand="0" w:evenVBand="0" w:oddHBand="0" w:evenHBand="0" w:firstRowFirstColumn="0" w:firstRowLastColumn="0" w:lastRowFirstColumn="0" w:lastRowLastColumn="0"/>
        </w:trPr>
        <w:tc>
          <w:tcPr>
            <w:tcW w:w="1138" w:type="dxa"/>
          </w:tcPr>
          <w:p w14:paraId="4A429E65" w14:textId="77777777" w:rsidR="00887085" w:rsidRDefault="00887085" w:rsidP="005E1B49">
            <w:r>
              <w:t>Datum</w:t>
            </w:r>
          </w:p>
        </w:tc>
        <w:tc>
          <w:tcPr>
            <w:tcW w:w="993" w:type="dxa"/>
          </w:tcPr>
          <w:p w14:paraId="78C3550A" w14:textId="77777777" w:rsidR="00887085" w:rsidRDefault="00887085" w:rsidP="005E1B49">
            <w:r>
              <w:t>Version</w:t>
            </w:r>
          </w:p>
        </w:tc>
        <w:tc>
          <w:tcPr>
            <w:tcW w:w="4674" w:type="dxa"/>
          </w:tcPr>
          <w:p w14:paraId="78A2645B" w14:textId="77777777" w:rsidR="00887085" w:rsidRDefault="00887085" w:rsidP="005E1B49">
            <w:r>
              <w:t>Änderung</w:t>
            </w:r>
          </w:p>
        </w:tc>
        <w:tc>
          <w:tcPr>
            <w:tcW w:w="2303" w:type="dxa"/>
          </w:tcPr>
          <w:p w14:paraId="08F0DD7D" w14:textId="77777777" w:rsidR="00887085" w:rsidRDefault="00887085" w:rsidP="005E1B49">
            <w:r>
              <w:t>Autor</w:t>
            </w:r>
          </w:p>
        </w:tc>
      </w:tr>
      <w:tr w:rsidR="005A71BC" w:rsidRPr="00F9181E" w14:paraId="1294AB91" w14:textId="77777777" w:rsidTr="00490E70">
        <w:trPr>
          <w:cnfStyle w:val="000000100000" w:firstRow="0" w:lastRow="0" w:firstColumn="0" w:lastColumn="0" w:oddVBand="0" w:evenVBand="0" w:oddHBand="1" w:evenHBand="0" w:firstRowFirstColumn="0" w:firstRowLastColumn="0" w:lastRowFirstColumn="0" w:lastRowLastColumn="0"/>
        </w:trPr>
        <w:tc>
          <w:tcPr>
            <w:tcW w:w="1138" w:type="dxa"/>
          </w:tcPr>
          <w:p w14:paraId="5CF4BCF6" w14:textId="77777777" w:rsidR="005A71BC" w:rsidRPr="00F9181E" w:rsidRDefault="005A71BC" w:rsidP="00490E70">
            <w:pPr>
              <w:rPr>
                <w:b/>
              </w:rPr>
            </w:pPr>
            <w:r>
              <w:t>14.12</w:t>
            </w:r>
            <w:r w:rsidRPr="00F9181E">
              <w:t>.2011</w:t>
            </w:r>
          </w:p>
        </w:tc>
        <w:tc>
          <w:tcPr>
            <w:tcW w:w="993" w:type="dxa"/>
          </w:tcPr>
          <w:p w14:paraId="34020C0C" w14:textId="77777777" w:rsidR="005A71BC" w:rsidRPr="00F9181E" w:rsidRDefault="005A71BC" w:rsidP="00490E70">
            <w:r w:rsidRPr="00F9181E">
              <w:t>1.0</w:t>
            </w:r>
          </w:p>
        </w:tc>
        <w:tc>
          <w:tcPr>
            <w:tcW w:w="4674" w:type="dxa"/>
          </w:tcPr>
          <w:p w14:paraId="4D950AAA" w14:textId="77777777" w:rsidR="005A71BC" w:rsidRPr="00F9181E" w:rsidRDefault="005A71BC" w:rsidP="00490E70">
            <w:r w:rsidRPr="00F9181E">
              <w:t>Erste Version des Dokuments</w:t>
            </w:r>
          </w:p>
        </w:tc>
        <w:tc>
          <w:tcPr>
            <w:tcW w:w="2303" w:type="dxa"/>
          </w:tcPr>
          <w:p w14:paraId="69C70195" w14:textId="77777777" w:rsidR="005A71BC" w:rsidRPr="00F9181E" w:rsidRDefault="005A71BC" w:rsidP="00490E70">
            <w:r>
              <w:t>cheidt</w:t>
            </w:r>
          </w:p>
        </w:tc>
      </w:tr>
      <w:tr w:rsidR="00887085" w:rsidRPr="00F9181E" w14:paraId="19454CC6" w14:textId="77777777" w:rsidTr="00E330DE">
        <w:trPr>
          <w:cnfStyle w:val="000000010000" w:firstRow="0" w:lastRow="0" w:firstColumn="0" w:lastColumn="0" w:oddVBand="0" w:evenVBand="0" w:oddHBand="0" w:evenHBand="1" w:firstRowFirstColumn="0" w:firstRowLastColumn="0" w:lastRowFirstColumn="0" w:lastRowLastColumn="0"/>
        </w:trPr>
        <w:tc>
          <w:tcPr>
            <w:tcW w:w="1138" w:type="dxa"/>
          </w:tcPr>
          <w:p w14:paraId="6C868582" w14:textId="77777777" w:rsidR="00887085" w:rsidRPr="00F9181E" w:rsidRDefault="005A71BC" w:rsidP="005E1B49">
            <w:pPr>
              <w:rPr>
                <w:b/>
              </w:rPr>
            </w:pPr>
            <w:r>
              <w:t>15</w:t>
            </w:r>
            <w:r w:rsidR="001D4E0B">
              <w:t>.12</w:t>
            </w:r>
            <w:r w:rsidR="00887085" w:rsidRPr="00F9181E">
              <w:t>.2011</w:t>
            </w:r>
          </w:p>
        </w:tc>
        <w:tc>
          <w:tcPr>
            <w:tcW w:w="993" w:type="dxa"/>
          </w:tcPr>
          <w:p w14:paraId="7FBCB007" w14:textId="77777777" w:rsidR="00887085" w:rsidRPr="00F9181E" w:rsidRDefault="005A71BC" w:rsidP="005E1B49">
            <w:r>
              <w:t>1.1</w:t>
            </w:r>
          </w:p>
        </w:tc>
        <w:tc>
          <w:tcPr>
            <w:tcW w:w="4674" w:type="dxa"/>
          </w:tcPr>
          <w:p w14:paraId="04B9FAA7" w14:textId="77777777" w:rsidR="00887085" w:rsidRPr="00F9181E" w:rsidRDefault="005A71BC" w:rsidP="005E1B49">
            <w:r>
              <w:t>Review</w:t>
            </w:r>
          </w:p>
        </w:tc>
        <w:tc>
          <w:tcPr>
            <w:tcW w:w="2303" w:type="dxa"/>
          </w:tcPr>
          <w:p w14:paraId="6DD180C1" w14:textId="77777777" w:rsidR="00887085" w:rsidRPr="00F9181E" w:rsidRDefault="005A71BC" w:rsidP="005E1B49">
            <w:r>
              <w:t>dtreichl</w:t>
            </w:r>
          </w:p>
        </w:tc>
      </w:tr>
    </w:tbl>
    <w:bookmarkStart w:id="2" w:name="_Toc311790893"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14:paraId="129F07B2" w14:textId="77777777" w:rsidR="00A06B4F" w:rsidRDefault="00A06B4F" w:rsidP="00A06B4F">
          <w:pPr>
            <w:pStyle w:val="Heading2"/>
          </w:pPr>
          <w:r>
            <w:rPr>
              <w:lang w:val="de-DE"/>
            </w:rPr>
            <w:t>Inhaltsverzeichnis</w:t>
          </w:r>
          <w:bookmarkEnd w:id="2"/>
        </w:p>
        <w:p w14:paraId="79F7013E" w14:textId="77777777" w:rsidR="001D2F52"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790891" w:history="1">
            <w:r w:rsidR="001D2F52" w:rsidRPr="00E45F91">
              <w:rPr>
                <w:rStyle w:val="Hyperlink"/>
                <w:noProof/>
              </w:rPr>
              <w:t>1</w:t>
            </w:r>
            <w:r w:rsidR="001D2F52">
              <w:rPr>
                <w:b w:val="0"/>
                <w:noProof/>
                <w:sz w:val="22"/>
                <w:szCs w:val="22"/>
                <w:lang w:eastAsia="de-CH"/>
              </w:rPr>
              <w:tab/>
            </w:r>
            <w:r w:rsidR="001D2F52" w:rsidRPr="00E45F91">
              <w:rPr>
                <w:rStyle w:val="Hyperlink"/>
                <w:noProof/>
              </w:rPr>
              <w:t>Dokumentinformationen</w:t>
            </w:r>
            <w:r w:rsidR="001D2F52">
              <w:rPr>
                <w:noProof/>
                <w:webHidden/>
              </w:rPr>
              <w:tab/>
            </w:r>
            <w:r w:rsidR="001D2F52">
              <w:rPr>
                <w:noProof/>
                <w:webHidden/>
              </w:rPr>
              <w:fldChar w:fldCharType="begin"/>
            </w:r>
            <w:r w:rsidR="001D2F52">
              <w:rPr>
                <w:noProof/>
                <w:webHidden/>
              </w:rPr>
              <w:instrText xml:space="preserve"> PAGEREF _Toc311790891 \h </w:instrText>
            </w:r>
            <w:r w:rsidR="001D2F52">
              <w:rPr>
                <w:noProof/>
                <w:webHidden/>
              </w:rPr>
            </w:r>
            <w:r w:rsidR="001D2F52">
              <w:rPr>
                <w:noProof/>
                <w:webHidden/>
              </w:rPr>
              <w:fldChar w:fldCharType="separate"/>
            </w:r>
            <w:r w:rsidR="001D2F52">
              <w:rPr>
                <w:noProof/>
                <w:webHidden/>
              </w:rPr>
              <w:t>1</w:t>
            </w:r>
            <w:r w:rsidR="001D2F52">
              <w:rPr>
                <w:noProof/>
                <w:webHidden/>
              </w:rPr>
              <w:fldChar w:fldCharType="end"/>
            </w:r>
          </w:hyperlink>
        </w:p>
        <w:p w14:paraId="13F78F9A" w14:textId="77777777" w:rsidR="001D2F52" w:rsidRDefault="004D64A2">
          <w:pPr>
            <w:pStyle w:val="TOC2"/>
            <w:tabs>
              <w:tab w:val="left" w:pos="880"/>
              <w:tab w:val="right" w:leader="dot" w:pos="9062"/>
            </w:tabs>
            <w:rPr>
              <w:noProof/>
              <w:sz w:val="22"/>
              <w:szCs w:val="22"/>
              <w:lang w:eastAsia="de-CH"/>
            </w:rPr>
          </w:pPr>
          <w:hyperlink w:anchor="_Toc311790892" w:history="1">
            <w:r w:rsidR="001D2F52" w:rsidRPr="00E45F91">
              <w:rPr>
                <w:rStyle w:val="Hyperlink"/>
                <w:noProof/>
              </w:rPr>
              <w:t>1.1</w:t>
            </w:r>
            <w:r w:rsidR="001D2F52">
              <w:rPr>
                <w:noProof/>
                <w:sz w:val="22"/>
                <w:szCs w:val="22"/>
                <w:lang w:eastAsia="de-CH"/>
              </w:rPr>
              <w:tab/>
            </w:r>
            <w:r w:rsidR="001D2F52" w:rsidRPr="00E45F91">
              <w:rPr>
                <w:rStyle w:val="Hyperlink"/>
                <w:noProof/>
              </w:rPr>
              <w:t>Änderungsgeschichte</w:t>
            </w:r>
            <w:r w:rsidR="001D2F52">
              <w:rPr>
                <w:noProof/>
                <w:webHidden/>
              </w:rPr>
              <w:tab/>
            </w:r>
            <w:r w:rsidR="001D2F52">
              <w:rPr>
                <w:noProof/>
                <w:webHidden/>
              </w:rPr>
              <w:fldChar w:fldCharType="begin"/>
            </w:r>
            <w:r w:rsidR="001D2F52">
              <w:rPr>
                <w:noProof/>
                <w:webHidden/>
              </w:rPr>
              <w:instrText xml:space="preserve"> PAGEREF _Toc311790892 \h </w:instrText>
            </w:r>
            <w:r w:rsidR="001D2F52">
              <w:rPr>
                <w:noProof/>
                <w:webHidden/>
              </w:rPr>
            </w:r>
            <w:r w:rsidR="001D2F52">
              <w:rPr>
                <w:noProof/>
                <w:webHidden/>
              </w:rPr>
              <w:fldChar w:fldCharType="separate"/>
            </w:r>
            <w:r w:rsidR="001D2F52">
              <w:rPr>
                <w:noProof/>
                <w:webHidden/>
              </w:rPr>
              <w:t>1</w:t>
            </w:r>
            <w:r w:rsidR="001D2F52">
              <w:rPr>
                <w:noProof/>
                <w:webHidden/>
              </w:rPr>
              <w:fldChar w:fldCharType="end"/>
            </w:r>
          </w:hyperlink>
        </w:p>
        <w:p w14:paraId="1B4CC5F6" w14:textId="77777777" w:rsidR="001D2F52" w:rsidRDefault="004D64A2">
          <w:pPr>
            <w:pStyle w:val="TOC2"/>
            <w:tabs>
              <w:tab w:val="left" w:pos="880"/>
              <w:tab w:val="right" w:leader="dot" w:pos="9062"/>
            </w:tabs>
            <w:rPr>
              <w:noProof/>
              <w:sz w:val="22"/>
              <w:szCs w:val="22"/>
              <w:lang w:eastAsia="de-CH"/>
            </w:rPr>
          </w:pPr>
          <w:hyperlink w:anchor="_Toc311790893" w:history="1">
            <w:r w:rsidR="001D2F52" w:rsidRPr="00E45F91">
              <w:rPr>
                <w:rStyle w:val="Hyperlink"/>
                <w:noProof/>
              </w:rPr>
              <w:t>1.2</w:t>
            </w:r>
            <w:r w:rsidR="001D2F52">
              <w:rPr>
                <w:noProof/>
                <w:sz w:val="22"/>
                <w:szCs w:val="22"/>
                <w:lang w:eastAsia="de-CH"/>
              </w:rPr>
              <w:tab/>
            </w:r>
            <w:r w:rsidR="001D2F52" w:rsidRPr="00E45F91">
              <w:rPr>
                <w:rStyle w:val="Hyperlink"/>
                <w:noProof/>
                <w:lang w:val="de-DE"/>
              </w:rPr>
              <w:t>Inhaltsverzeichnis</w:t>
            </w:r>
            <w:r w:rsidR="001D2F52">
              <w:rPr>
                <w:noProof/>
                <w:webHidden/>
              </w:rPr>
              <w:tab/>
            </w:r>
            <w:r w:rsidR="001D2F52">
              <w:rPr>
                <w:noProof/>
                <w:webHidden/>
              </w:rPr>
              <w:fldChar w:fldCharType="begin"/>
            </w:r>
            <w:r w:rsidR="001D2F52">
              <w:rPr>
                <w:noProof/>
                <w:webHidden/>
              </w:rPr>
              <w:instrText xml:space="preserve"> PAGEREF _Toc311790893 \h </w:instrText>
            </w:r>
            <w:r w:rsidR="001D2F52">
              <w:rPr>
                <w:noProof/>
                <w:webHidden/>
              </w:rPr>
            </w:r>
            <w:r w:rsidR="001D2F52">
              <w:rPr>
                <w:noProof/>
                <w:webHidden/>
              </w:rPr>
              <w:fldChar w:fldCharType="separate"/>
            </w:r>
            <w:r w:rsidR="001D2F52">
              <w:rPr>
                <w:noProof/>
                <w:webHidden/>
              </w:rPr>
              <w:t>1</w:t>
            </w:r>
            <w:r w:rsidR="001D2F52">
              <w:rPr>
                <w:noProof/>
                <w:webHidden/>
              </w:rPr>
              <w:fldChar w:fldCharType="end"/>
            </w:r>
          </w:hyperlink>
        </w:p>
        <w:p w14:paraId="6B533EFD" w14:textId="77777777" w:rsidR="001D2F52" w:rsidRDefault="004D64A2">
          <w:pPr>
            <w:pStyle w:val="TOC1"/>
            <w:tabs>
              <w:tab w:val="left" w:pos="440"/>
              <w:tab w:val="right" w:leader="dot" w:pos="9062"/>
            </w:tabs>
            <w:rPr>
              <w:b w:val="0"/>
              <w:noProof/>
              <w:sz w:val="22"/>
              <w:szCs w:val="22"/>
              <w:lang w:eastAsia="de-CH"/>
            </w:rPr>
          </w:pPr>
          <w:hyperlink w:anchor="_Toc311790894" w:history="1">
            <w:r w:rsidR="001D2F52" w:rsidRPr="00E45F91">
              <w:rPr>
                <w:rStyle w:val="Hyperlink"/>
                <w:noProof/>
              </w:rPr>
              <w:t>2</w:t>
            </w:r>
            <w:r w:rsidR="001D2F52">
              <w:rPr>
                <w:b w:val="0"/>
                <w:noProof/>
                <w:sz w:val="22"/>
                <w:szCs w:val="22"/>
                <w:lang w:eastAsia="de-CH"/>
              </w:rPr>
              <w:tab/>
            </w:r>
            <w:r w:rsidR="001D2F52" w:rsidRPr="00E45F91">
              <w:rPr>
                <w:rStyle w:val="Hyperlink"/>
                <w:noProof/>
              </w:rPr>
              <w:t>Ergebnisse</w:t>
            </w:r>
            <w:r w:rsidR="001D2F52">
              <w:rPr>
                <w:noProof/>
                <w:webHidden/>
              </w:rPr>
              <w:tab/>
            </w:r>
            <w:r w:rsidR="001D2F52">
              <w:rPr>
                <w:noProof/>
                <w:webHidden/>
              </w:rPr>
              <w:fldChar w:fldCharType="begin"/>
            </w:r>
            <w:r w:rsidR="001D2F52">
              <w:rPr>
                <w:noProof/>
                <w:webHidden/>
              </w:rPr>
              <w:instrText xml:space="preserve"> PAGEREF _Toc311790894 \h </w:instrText>
            </w:r>
            <w:r w:rsidR="001D2F52">
              <w:rPr>
                <w:noProof/>
                <w:webHidden/>
              </w:rPr>
            </w:r>
            <w:r w:rsidR="001D2F52">
              <w:rPr>
                <w:noProof/>
                <w:webHidden/>
              </w:rPr>
              <w:fldChar w:fldCharType="separate"/>
            </w:r>
            <w:r w:rsidR="001D2F52">
              <w:rPr>
                <w:noProof/>
                <w:webHidden/>
              </w:rPr>
              <w:t>2</w:t>
            </w:r>
            <w:r w:rsidR="001D2F52">
              <w:rPr>
                <w:noProof/>
                <w:webHidden/>
              </w:rPr>
              <w:fldChar w:fldCharType="end"/>
            </w:r>
          </w:hyperlink>
        </w:p>
        <w:p w14:paraId="73A45AD4" w14:textId="77777777" w:rsidR="001D2F52" w:rsidRDefault="004D64A2">
          <w:pPr>
            <w:pStyle w:val="TOC2"/>
            <w:tabs>
              <w:tab w:val="left" w:pos="880"/>
              <w:tab w:val="right" w:leader="dot" w:pos="9062"/>
            </w:tabs>
            <w:rPr>
              <w:noProof/>
              <w:sz w:val="22"/>
              <w:szCs w:val="22"/>
              <w:lang w:eastAsia="de-CH"/>
            </w:rPr>
          </w:pPr>
          <w:hyperlink w:anchor="_Toc311790895" w:history="1">
            <w:r w:rsidR="001D2F52" w:rsidRPr="00E45F91">
              <w:rPr>
                <w:rStyle w:val="Hyperlink"/>
                <w:noProof/>
              </w:rPr>
              <w:t>2.1</w:t>
            </w:r>
            <w:r w:rsidR="001D2F52">
              <w:rPr>
                <w:noProof/>
                <w:sz w:val="22"/>
                <w:szCs w:val="22"/>
                <w:lang w:eastAsia="de-CH"/>
              </w:rPr>
              <w:tab/>
            </w:r>
            <w:r w:rsidR="001D2F52" w:rsidRPr="00E45F91">
              <w:rPr>
                <w:rStyle w:val="Hyperlink"/>
                <w:noProof/>
              </w:rPr>
              <w:t>Vergleich zur bestehenden Lösung</w:t>
            </w:r>
            <w:r w:rsidR="001D2F52">
              <w:rPr>
                <w:noProof/>
                <w:webHidden/>
              </w:rPr>
              <w:tab/>
            </w:r>
            <w:r w:rsidR="001D2F52">
              <w:rPr>
                <w:noProof/>
                <w:webHidden/>
              </w:rPr>
              <w:fldChar w:fldCharType="begin"/>
            </w:r>
            <w:r w:rsidR="001D2F52">
              <w:rPr>
                <w:noProof/>
                <w:webHidden/>
              </w:rPr>
              <w:instrText xml:space="preserve"> PAGEREF _Toc311790895 \h </w:instrText>
            </w:r>
            <w:r w:rsidR="001D2F52">
              <w:rPr>
                <w:noProof/>
                <w:webHidden/>
              </w:rPr>
            </w:r>
            <w:r w:rsidR="001D2F52">
              <w:rPr>
                <w:noProof/>
                <w:webHidden/>
              </w:rPr>
              <w:fldChar w:fldCharType="separate"/>
            </w:r>
            <w:r w:rsidR="001D2F52">
              <w:rPr>
                <w:noProof/>
                <w:webHidden/>
              </w:rPr>
              <w:t>3</w:t>
            </w:r>
            <w:r w:rsidR="001D2F52">
              <w:rPr>
                <w:noProof/>
                <w:webHidden/>
              </w:rPr>
              <w:fldChar w:fldCharType="end"/>
            </w:r>
          </w:hyperlink>
        </w:p>
        <w:p w14:paraId="033D7F04" w14:textId="77777777" w:rsidR="001D2F52" w:rsidRDefault="004D64A2">
          <w:pPr>
            <w:pStyle w:val="TOC1"/>
            <w:tabs>
              <w:tab w:val="left" w:pos="440"/>
              <w:tab w:val="right" w:leader="dot" w:pos="9062"/>
            </w:tabs>
            <w:rPr>
              <w:b w:val="0"/>
              <w:noProof/>
              <w:sz w:val="22"/>
              <w:szCs w:val="22"/>
              <w:lang w:eastAsia="de-CH"/>
            </w:rPr>
          </w:pPr>
          <w:hyperlink w:anchor="_Toc311790896" w:history="1">
            <w:r w:rsidR="001D2F52" w:rsidRPr="00E45F91">
              <w:rPr>
                <w:rStyle w:val="Hyperlink"/>
                <w:noProof/>
              </w:rPr>
              <w:t>3</w:t>
            </w:r>
            <w:r w:rsidR="001D2F52">
              <w:rPr>
                <w:b w:val="0"/>
                <w:noProof/>
                <w:sz w:val="22"/>
                <w:szCs w:val="22"/>
                <w:lang w:eastAsia="de-CH"/>
              </w:rPr>
              <w:tab/>
            </w:r>
            <w:r w:rsidR="001D2F52" w:rsidRPr="00E45F91">
              <w:rPr>
                <w:rStyle w:val="Hyperlink"/>
                <w:noProof/>
              </w:rPr>
              <w:t>Ausblick</w:t>
            </w:r>
            <w:r w:rsidR="001D2F52">
              <w:rPr>
                <w:noProof/>
                <w:webHidden/>
              </w:rPr>
              <w:tab/>
            </w:r>
            <w:r w:rsidR="001D2F52">
              <w:rPr>
                <w:noProof/>
                <w:webHidden/>
              </w:rPr>
              <w:fldChar w:fldCharType="begin"/>
            </w:r>
            <w:r w:rsidR="001D2F52">
              <w:rPr>
                <w:noProof/>
                <w:webHidden/>
              </w:rPr>
              <w:instrText xml:space="preserve"> PAGEREF _Toc311790896 \h </w:instrText>
            </w:r>
            <w:r w:rsidR="001D2F52">
              <w:rPr>
                <w:noProof/>
                <w:webHidden/>
              </w:rPr>
            </w:r>
            <w:r w:rsidR="001D2F52">
              <w:rPr>
                <w:noProof/>
                <w:webHidden/>
              </w:rPr>
              <w:fldChar w:fldCharType="separate"/>
            </w:r>
            <w:r w:rsidR="001D2F52">
              <w:rPr>
                <w:noProof/>
                <w:webHidden/>
              </w:rPr>
              <w:t>4</w:t>
            </w:r>
            <w:r w:rsidR="001D2F52">
              <w:rPr>
                <w:noProof/>
                <w:webHidden/>
              </w:rPr>
              <w:fldChar w:fldCharType="end"/>
            </w:r>
          </w:hyperlink>
        </w:p>
        <w:p w14:paraId="693E63A3" w14:textId="77777777" w:rsidR="00A06B4F" w:rsidRDefault="00AF4AE0">
          <w:r>
            <w:rPr>
              <w:b/>
              <w:bCs/>
              <w:lang w:val="de-DE"/>
            </w:rPr>
            <w:fldChar w:fldCharType="end"/>
          </w:r>
        </w:p>
      </w:sdtContent>
    </w:sdt>
    <w:p w14:paraId="19816459" w14:textId="77777777" w:rsidR="00942A1E" w:rsidRDefault="00942A1E">
      <w:pPr>
        <w:rPr>
          <w:rFonts w:asciiTheme="majorHAnsi" w:hAnsiTheme="majorHAnsi"/>
          <w:b/>
          <w:bCs/>
          <w:color w:val="4F4F59"/>
          <w:spacing w:val="15"/>
          <w:sz w:val="24"/>
          <w:szCs w:val="22"/>
        </w:rPr>
      </w:pPr>
      <w:r>
        <w:br w:type="page"/>
      </w:r>
    </w:p>
    <w:p w14:paraId="13F365AE" w14:textId="77777777" w:rsidR="006156A4" w:rsidRDefault="00F2357F" w:rsidP="00993E01">
      <w:pPr>
        <w:pStyle w:val="Heading1"/>
      </w:pPr>
      <w:bookmarkStart w:id="3" w:name="_Toc311790894"/>
      <w:r>
        <w:lastRenderedPageBreak/>
        <w:t>Ergebnisse</w:t>
      </w:r>
      <w:bookmarkEnd w:id="3"/>
    </w:p>
    <w:p w14:paraId="7B90724A" w14:textId="77777777" w:rsidR="00F2200C" w:rsidRDefault="005C7C6B" w:rsidP="00C10A22">
      <w:r>
        <w:t>Folgende Anforderungen wurden zu Beginn der Arbeit von der Zühlke Engineering AG gestellt</w:t>
      </w:r>
      <w:r w:rsidR="00E03297">
        <w:t xml:space="preserve"> (Siehe</w:t>
      </w:r>
      <w:r w:rsidR="00DB4DA2">
        <w:t xml:space="preserve"> dazu</w:t>
      </w:r>
      <w:r w:rsidR="00E03297">
        <w:t xml:space="preserve"> Todo: Aufgabenstellung verlinken)</w:t>
      </w:r>
      <w:r>
        <w:t>:</w:t>
      </w:r>
    </w:p>
    <w:p w14:paraId="6F7D75EB" w14:textId="77777777" w:rsidR="00514643" w:rsidRPr="000F3752" w:rsidRDefault="00514643" w:rsidP="000F3752">
      <w:pPr>
        <w:pStyle w:val="ListParagraph"/>
        <w:numPr>
          <w:ilvl w:val="0"/>
          <w:numId w:val="6"/>
        </w:numPr>
        <w:rPr>
          <w:b/>
        </w:rPr>
      </w:pPr>
      <w:r w:rsidRPr="000F3752">
        <w:rPr>
          <w:b/>
        </w:rPr>
        <w:t>Das PF2 stellt Project Notes ansprechend dar und erlaubt eine intuitive Navigation</w:t>
      </w:r>
      <w:r w:rsidR="007E3AAF">
        <w:rPr>
          <w:b/>
        </w:rPr>
        <w:t>. (Prio 1)</w:t>
      </w:r>
      <w:r w:rsidR="000F3752">
        <w:rPr>
          <w:b/>
        </w:rPr>
        <w:br/>
      </w:r>
      <w:r w:rsidR="000F3752" w:rsidRPr="000F3752">
        <w:t>Die P</w:t>
      </w:r>
      <w:r w:rsidR="000F3752">
        <w:t xml:space="preserve">roject Notes können dank </w:t>
      </w:r>
      <w:r w:rsidR="00240932">
        <w:t>ihrem</w:t>
      </w:r>
      <w:r w:rsidR="000F3752">
        <w:t xml:space="preserve"> vektorisierte</w:t>
      </w:r>
      <w:r w:rsidR="00240932">
        <w:t>n</w:t>
      </w:r>
      <w:r w:rsidR="000F3752">
        <w:t xml:space="preserve"> </w:t>
      </w:r>
      <w:r w:rsidR="00497F7B">
        <w:t>Format</w:t>
      </w:r>
      <w:r w:rsidR="000F3752">
        <w:t xml:space="preserve"> beliebig vergrössert werden und </w:t>
      </w:r>
      <w:r w:rsidR="00240932">
        <w:t>sind</w:t>
      </w:r>
      <w:r w:rsidR="000F3752">
        <w:t xml:space="preserve"> daher gut auf einem Bildschirm </w:t>
      </w:r>
      <w:r w:rsidR="00240932">
        <w:t>lesbar</w:t>
      </w:r>
      <w:r w:rsidR="000F3752">
        <w:t xml:space="preserve">. </w:t>
      </w:r>
      <w:r w:rsidR="00240932">
        <w:t>Die Darstellung der einzelnen</w:t>
      </w:r>
      <w:r w:rsidR="00E9467D">
        <w:t xml:space="preserve"> Project Note</w:t>
      </w:r>
      <w:r w:rsidR="001F566C">
        <w:t>s</w:t>
      </w:r>
      <w:r w:rsidR="00E9467D">
        <w:t xml:space="preserve"> in der Übersicht orientiert sich stark am Design der effektiven Project Note</w:t>
      </w:r>
      <w:r w:rsidR="00BF7275">
        <w:t>s</w:t>
      </w:r>
      <w:r w:rsidR="00240932">
        <w:t xml:space="preserve">, der </w:t>
      </w:r>
      <w:r w:rsidR="00E9467D">
        <w:t xml:space="preserve">Bildausschnitt </w:t>
      </w:r>
      <w:r w:rsidR="00240932">
        <w:t>dient zusätzlich zur</w:t>
      </w:r>
      <w:r w:rsidR="00E9467D">
        <w:t xml:space="preserve"> </w:t>
      </w:r>
      <w:r w:rsidR="00240932">
        <w:t>einfacheren</w:t>
      </w:r>
      <w:r w:rsidR="00E9467D">
        <w:t xml:space="preserve"> </w:t>
      </w:r>
      <w:r w:rsidR="00240932">
        <w:t>U</w:t>
      </w:r>
      <w:r w:rsidR="00E9467D">
        <w:t>ntersch</w:t>
      </w:r>
      <w:r w:rsidR="00240932">
        <w:t>ei</w:t>
      </w:r>
      <w:r w:rsidR="00E9467D">
        <w:t>d</w:t>
      </w:r>
      <w:r w:rsidR="00240932">
        <w:t>ung</w:t>
      </w:r>
      <w:r w:rsidR="004A34F7">
        <w:t xml:space="preserve"> der einzelnen Elemente in</w:t>
      </w:r>
      <w:r w:rsidR="00E9467D">
        <w:t xml:space="preserve"> </w:t>
      </w:r>
      <w:r w:rsidR="00240932">
        <w:t>der Liste</w:t>
      </w:r>
      <w:r w:rsidR="00E9467D">
        <w:t>.</w:t>
      </w:r>
      <w:r w:rsidR="001F566C">
        <w:t xml:space="preserve"> </w:t>
      </w:r>
      <w:r w:rsidR="002972EE">
        <w:br/>
        <w:t>Die Navigation orientiert sich an klassischen, einfachen und wohlbekannten Konzepten und ist daher einfach verständlich.</w:t>
      </w:r>
      <w:r w:rsidR="007D1318">
        <w:t xml:space="preserve"> Objekte</w:t>
      </w:r>
      <w:r w:rsidR="004A34F7">
        <w:t>,</w:t>
      </w:r>
      <w:r w:rsidR="007D1318">
        <w:t xml:space="preserve"> mit welchen interagiert werden kann</w:t>
      </w:r>
      <w:r w:rsidR="004A34F7">
        <w:t>,</w:t>
      </w:r>
      <w:r w:rsidR="007D1318">
        <w:t xml:space="preserve"> werden optisch von der </w:t>
      </w:r>
      <w:r w:rsidR="004A34F7">
        <w:t>übrigen</w:t>
      </w:r>
      <w:r w:rsidR="007D1318">
        <w:t xml:space="preserve"> Applikation abgehoben.</w:t>
      </w:r>
    </w:p>
    <w:p w14:paraId="3B21AE16" w14:textId="77777777" w:rsidR="00B552AB" w:rsidRPr="000F3752" w:rsidRDefault="00B552AB" w:rsidP="00514643">
      <w:pPr>
        <w:rPr>
          <w:b/>
        </w:rPr>
      </w:pPr>
    </w:p>
    <w:p w14:paraId="16204342" w14:textId="77777777" w:rsidR="00514643" w:rsidRPr="000F3752" w:rsidRDefault="00514643" w:rsidP="000F3752">
      <w:pPr>
        <w:pStyle w:val="ListParagraph"/>
        <w:numPr>
          <w:ilvl w:val="0"/>
          <w:numId w:val="6"/>
        </w:numPr>
        <w:rPr>
          <w:b/>
        </w:rPr>
      </w:pPr>
      <w:r w:rsidRPr="000F3752">
        <w:rPr>
          <w:b/>
        </w:rPr>
        <w:t>Das PF2 erlaubt intuitive Suche und Filterung der Project Notes (Volltext, Branche, Kunde, Technologie etc.)</w:t>
      </w:r>
      <w:r w:rsidR="000774A1">
        <w:rPr>
          <w:b/>
        </w:rPr>
        <w:t xml:space="preserve"> (Prio 1)</w:t>
      </w:r>
      <w:r w:rsidR="004B387F">
        <w:rPr>
          <w:b/>
        </w:rPr>
        <w:br/>
      </w:r>
      <w:r w:rsidR="0053643D">
        <w:t>Die Filterung erfolgt nach den Informationen</w:t>
      </w:r>
      <w:r w:rsidR="003E4DB0">
        <w:t>,</w:t>
      </w:r>
      <w:r w:rsidR="0053643D">
        <w:t xml:space="preserve"> welche aus den </w:t>
      </w:r>
      <w:r w:rsidR="003E4DB0">
        <w:t xml:space="preserve">zahlreichen </w:t>
      </w:r>
      <w:r w:rsidR="0053643D">
        <w:t xml:space="preserve">Metadaten extrahiert wurden. </w:t>
      </w:r>
      <w:r w:rsidR="00B763D2">
        <w:t>Um den Nutzer aber nicht mit einer riesigen Anzahl von Begriffen zu überforde</w:t>
      </w:r>
      <w:r w:rsidR="00614398">
        <w:t xml:space="preserve">rn, wurden verschiedene Begriffe zu einem Überbegriff </w:t>
      </w:r>
      <w:r w:rsidR="00FA2F51">
        <w:t>zusammengefasst</w:t>
      </w:r>
      <w:r w:rsidR="00771928">
        <w:t xml:space="preserve">. Diese </w:t>
      </w:r>
      <w:r w:rsidR="00FA2F51">
        <w:t xml:space="preserve">Angaben </w:t>
      </w:r>
      <w:r w:rsidR="00771928">
        <w:t>k</w:t>
      </w:r>
      <w:r w:rsidR="00FA2F51">
        <w:t>ö</w:t>
      </w:r>
      <w:r w:rsidR="00771928">
        <w:t>nn</w:t>
      </w:r>
      <w:r w:rsidR="00FA2F51">
        <w:t>en</w:t>
      </w:r>
      <w:r w:rsidR="00771928">
        <w:t xml:space="preserve"> einfach über eine Mapping D</w:t>
      </w:r>
      <w:r w:rsidR="00B45568">
        <w:t>atei angepasst werden.</w:t>
      </w:r>
      <w:r w:rsidR="00FC0C32">
        <w:br/>
        <w:t>Die Filterkriterien können aus einer Liste ausgewählt und dem Filter hinzugefügt werden.</w:t>
      </w:r>
      <w:r w:rsidR="00AD626A">
        <w:br/>
        <w:t>Die Volltextsuche wurde nicht umgesetzt, da diese als weniger wichtig eingestuft wurde im Vergleich zu anderen Anforderungen.</w:t>
      </w:r>
    </w:p>
    <w:p w14:paraId="6EC0F678" w14:textId="77777777" w:rsidR="00B552AB" w:rsidRDefault="00B552AB" w:rsidP="00514643">
      <w:pPr>
        <w:rPr>
          <w:b/>
        </w:rPr>
      </w:pPr>
    </w:p>
    <w:p w14:paraId="7BBC3BF9" w14:textId="77777777" w:rsidR="00F825A7" w:rsidRPr="000F3752" w:rsidRDefault="00F825A7" w:rsidP="00514643">
      <w:pPr>
        <w:rPr>
          <w:b/>
        </w:rPr>
      </w:pPr>
      <w:r>
        <w:t xml:space="preserve">Nach Beginn des Projektes wurde bekannt, dass </w:t>
      </w:r>
      <w:r w:rsidR="00805B8A">
        <w:t>sich der Erscheinungstermin der</w:t>
      </w:r>
      <w:r>
        <w:t xml:space="preserve"> Hardware </w:t>
      </w:r>
      <w:r w:rsidR="00805B8A">
        <w:t>verschiebt und diese erst ab Februar des kommenden Jahres</w:t>
      </w:r>
      <w:r w:rsidR="00FA2F51">
        <w:t xml:space="preserve"> 2012</w:t>
      </w:r>
      <w:r w:rsidR="00805B8A">
        <w:t xml:space="preserve"> verfügbar sein wird</w:t>
      </w:r>
      <w:r>
        <w:t>. Da</w:t>
      </w:r>
      <w:r w:rsidR="00F951B4">
        <w:t xml:space="preserve">durch konnten die nachfolgenden </w:t>
      </w:r>
      <w:r w:rsidR="00FA2F51">
        <w:t>Anforderungen</w:t>
      </w:r>
      <w:r w:rsidR="00F951B4">
        <w:t xml:space="preserve"> nicht wie gewünscht umgesetzt werden.</w:t>
      </w:r>
    </w:p>
    <w:p w14:paraId="7F55AC53" w14:textId="77777777" w:rsidR="00514643" w:rsidRPr="000F3752" w:rsidRDefault="00514643" w:rsidP="000F3752">
      <w:pPr>
        <w:pStyle w:val="ListParagraph"/>
        <w:numPr>
          <w:ilvl w:val="0"/>
          <w:numId w:val="6"/>
        </w:numPr>
        <w:rPr>
          <w:b/>
        </w:rPr>
      </w:pPr>
      <w:r w:rsidRPr="000F3752">
        <w:rPr>
          <w:b/>
        </w:rPr>
        <w:t>Das PF2 greift die Project Notes direkt aus dem Zühlke Intranet ab („No Maintenance“)</w:t>
      </w:r>
      <w:r w:rsidR="00157F6D">
        <w:rPr>
          <w:b/>
        </w:rPr>
        <w:t xml:space="preserve"> (Prio 2)</w:t>
      </w:r>
      <w:r w:rsidR="00307C22">
        <w:rPr>
          <w:b/>
        </w:rPr>
        <w:br/>
      </w:r>
      <w:r w:rsidR="003305A2">
        <w:t>D</w:t>
      </w:r>
      <w:r w:rsidR="00BE6F5E">
        <w:t>ie Anbindung an den Share Point der Z</w:t>
      </w:r>
      <w:r w:rsidR="00D42BF1">
        <w:t>ühlke Engineering AG</w:t>
      </w:r>
      <w:r w:rsidR="00FA2F51">
        <w:t xml:space="preserve"> wurde</w:t>
      </w:r>
      <w:r w:rsidR="00D42BF1">
        <w:t xml:space="preserve"> nicht umgesetzt.</w:t>
      </w:r>
      <w:r w:rsidR="00FA2F51">
        <w:t xml:space="preserve"> </w:t>
      </w:r>
      <w:r w:rsidR="00B53A36">
        <w:t xml:space="preserve">Dafür wurde eine </w:t>
      </w:r>
      <w:r w:rsidR="00FA2F51">
        <w:t>Server-A</w:t>
      </w:r>
      <w:r w:rsidR="00B53A36">
        <w:t xml:space="preserve">nbindung </w:t>
      </w:r>
      <w:r w:rsidR="00FA2F51">
        <w:t>realisiert, über diese</w:t>
      </w:r>
      <w:r w:rsidR="00B53A36">
        <w:t xml:space="preserve"> die Project Notes</w:t>
      </w:r>
      <w:r w:rsidR="00FA2F51">
        <w:t xml:space="preserve"> automatisch</w:t>
      </w:r>
      <w:r w:rsidR="00B53A36">
        <w:t xml:space="preserve"> herunter</w:t>
      </w:r>
      <w:r w:rsidR="00FA2F51">
        <w:t>geladen</w:t>
      </w:r>
      <w:r w:rsidR="00B53A36">
        <w:t xml:space="preserve"> und in ein XPS</w:t>
      </w:r>
      <w:r w:rsidR="00FA2F51">
        <w:t>-</w:t>
      </w:r>
      <w:r w:rsidR="00B53A36">
        <w:t>Dokument um</w:t>
      </w:r>
      <w:r w:rsidR="00FA2F51">
        <w:t>ge</w:t>
      </w:r>
      <w:r w:rsidR="00B53A36">
        <w:t>wandelt</w:t>
      </w:r>
      <w:r w:rsidR="00FA2F51">
        <w:t xml:space="preserve"> werden können</w:t>
      </w:r>
      <w:r w:rsidR="00B53A36">
        <w:t>.</w:t>
      </w:r>
      <w:r w:rsidR="001661D4">
        <w:br/>
      </w:r>
      <w:r w:rsidR="00C77AE2">
        <w:t>Für die Weiterentwicklung</w:t>
      </w:r>
      <w:r w:rsidR="00544058">
        <w:t xml:space="preserve"> des Projektes</w:t>
      </w:r>
      <w:r w:rsidR="00C77AE2">
        <w:t xml:space="preserve"> steht ein Interface zu Verfügung</w:t>
      </w:r>
      <w:r w:rsidR="001661D4">
        <w:t>, welches</w:t>
      </w:r>
      <w:r w:rsidR="00544058">
        <w:t xml:space="preserve"> </w:t>
      </w:r>
      <w:r w:rsidR="00C3531D">
        <w:t>de</w:t>
      </w:r>
      <w:r w:rsidR="00544058">
        <w:t xml:space="preserve">r Implementation der </w:t>
      </w:r>
      <w:r w:rsidR="00E42C6C">
        <w:t>Share Point-</w:t>
      </w:r>
      <w:r w:rsidR="001661D4">
        <w:t>Anbindung</w:t>
      </w:r>
      <w:r w:rsidR="00544058">
        <w:t xml:space="preserve"> dienen soll</w:t>
      </w:r>
      <w:r w:rsidR="001661D4">
        <w:t>.</w:t>
      </w:r>
    </w:p>
    <w:p w14:paraId="14C0E983" w14:textId="77777777" w:rsidR="00B552AB" w:rsidRPr="000F3752" w:rsidRDefault="00B552AB" w:rsidP="00514643">
      <w:pPr>
        <w:rPr>
          <w:b/>
        </w:rPr>
      </w:pPr>
    </w:p>
    <w:p w14:paraId="47CAF5B8" w14:textId="77777777" w:rsidR="00514643" w:rsidRPr="000F3752" w:rsidRDefault="00514643" w:rsidP="000F3752">
      <w:pPr>
        <w:pStyle w:val="ListParagraph"/>
        <w:numPr>
          <w:ilvl w:val="0"/>
          <w:numId w:val="6"/>
        </w:numPr>
        <w:rPr>
          <w:b/>
        </w:rPr>
      </w:pPr>
      <w:r w:rsidRPr="000F3752">
        <w:rPr>
          <w:b/>
        </w:rPr>
        <w:t>Das PF2 erlaubt das Verschicken von Project Notes (Email / Post).</w:t>
      </w:r>
      <w:r w:rsidR="007E592C">
        <w:rPr>
          <w:b/>
        </w:rPr>
        <w:t xml:space="preserve"> (Prio</w:t>
      </w:r>
      <w:r w:rsidR="00E8220A">
        <w:rPr>
          <w:b/>
        </w:rPr>
        <w:t xml:space="preserve"> </w:t>
      </w:r>
      <w:r w:rsidR="007E592C">
        <w:rPr>
          <w:b/>
        </w:rPr>
        <w:t>2)</w:t>
      </w:r>
      <w:r w:rsidR="0008781A">
        <w:rPr>
          <w:b/>
        </w:rPr>
        <w:br/>
      </w:r>
      <w:r w:rsidR="00E42C6C">
        <w:t>In</w:t>
      </w:r>
      <w:r w:rsidR="00E1502F">
        <w:t xml:space="preserve"> der Vorstudie wurde dieser Punkt in Betracht bezogen und </w:t>
      </w:r>
      <w:r w:rsidR="00E42C6C">
        <w:t>die</w:t>
      </w:r>
      <w:r w:rsidR="00EA4640">
        <w:t xml:space="preserve"> Möglichkeiten</w:t>
      </w:r>
      <w:r w:rsidR="00E42C6C">
        <w:t xml:space="preserve"> für dessen Umsetzung </w:t>
      </w:r>
      <w:r w:rsidR="00EA4640">
        <w:t xml:space="preserve"> dokumentiert.</w:t>
      </w:r>
      <w:r w:rsidR="004E18E0">
        <w:t xml:space="preserve"> Dazu wurden auch entsp</w:t>
      </w:r>
      <w:r w:rsidR="003B6F97">
        <w:t>rechende User Stories definiert</w:t>
      </w:r>
      <w:r w:rsidR="00E42C6C">
        <w:t>,</w:t>
      </w:r>
      <w:r w:rsidR="003B6F97">
        <w:t xml:space="preserve"> aber nicht umgesetzt.</w:t>
      </w:r>
    </w:p>
    <w:p w14:paraId="50417759" w14:textId="77777777" w:rsidR="00B552AB" w:rsidRPr="000F3752" w:rsidRDefault="00B552AB" w:rsidP="00514643">
      <w:pPr>
        <w:rPr>
          <w:b/>
        </w:rPr>
      </w:pPr>
    </w:p>
    <w:p w14:paraId="7A8C738F" w14:textId="77777777" w:rsidR="00E95E7A" w:rsidRPr="003D5B7B" w:rsidRDefault="00514643" w:rsidP="00E95E7A">
      <w:pPr>
        <w:pStyle w:val="ListParagraph"/>
        <w:numPr>
          <w:ilvl w:val="0"/>
          <w:numId w:val="6"/>
        </w:numPr>
        <w:rPr>
          <w:b/>
        </w:rPr>
      </w:pPr>
      <w:r w:rsidRPr="000F3752">
        <w:rPr>
          <w:b/>
        </w:rPr>
        <w:t>Das PF2 erlaubt eine Registrierung. Diese kann über Visitenkarten-Scan, Handy oder andere</w:t>
      </w:r>
      <w:r w:rsidR="00B552AB" w:rsidRPr="000F3752">
        <w:rPr>
          <w:b/>
        </w:rPr>
        <w:t xml:space="preserve"> Mechanismen stattfinden.</w:t>
      </w:r>
      <w:r w:rsidR="00B6779D">
        <w:rPr>
          <w:b/>
        </w:rPr>
        <w:t xml:space="preserve"> (Prio 2)</w:t>
      </w:r>
      <w:r w:rsidR="003B6F97">
        <w:rPr>
          <w:b/>
        </w:rPr>
        <w:br/>
      </w:r>
      <w:r w:rsidR="00E42C6C">
        <w:t>In der Vorstudie wurde dieser Punkt in Betracht bezogen und die Möglichkeiten für dessen Umsetzung  dokumentiert. Dazu wurden auch entsprechende User Stories definiert, aber nicht umgesetzt.</w:t>
      </w:r>
    </w:p>
    <w:p w14:paraId="793A3A2B" w14:textId="77777777" w:rsidR="00D03391" w:rsidRPr="00D03391" w:rsidRDefault="00D03391" w:rsidP="00D03391">
      <w:pPr>
        <w:pStyle w:val="ListParagraph"/>
        <w:rPr>
          <w:b/>
        </w:rPr>
      </w:pPr>
    </w:p>
    <w:p w14:paraId="49D68253" w14:textId="77777777" w:rsidR="00182B0B" w:rsidRDefault="00A522D6" w:rsidP="00D03391">
      <w:r>
        <w:t>Die Teammitglieder sammelten</w:t>
      </w:r>
      <w:r w:rsidR="00D03391">
        <w:t xml:space="preserve"> durch </w:t>
      </w:r>
      <w:r>
        <w:t>die Entwicklung der Project Flip 2.0 -</w:t>
      </w:r>
      <w:r w:rsidR="00D03391">
        <w:t xml:space="preserve"> Applikation erste</w:t>
      </w:r>
      <w:r>
        <w:t>, äusserst lehrreiche</w:t>
      </w:r>
      <w:r w:rsidR="00D03391">
        <w:t xml:space="preserve"> </w:t>
      </w:r>
      <w:r>
        <w:t>Erfahrungen mit WPF, .NET und dem</w:t>
      </w:r>
      <w:r w:rsidR="00D03391">
        <w:t xml:space="preserve"> Surface</w:t>
      </w:r>
      <w:r>
        <w:t xml:space="preserve"> 2.0 SDK</w:t>
      </w:r>
      <w:r w:rsidR="00D03391">
        <w:t xml:space="preserve">. </w:t>
      </w:r>
      <w:r>
        <w:t>T</w:t>
      </w:r>
      <w:r w:rsidR="00D03391">
        <w:t xml:space="preserve">rotz Einarbeitungszeit </w:t>
      </w:r>
      <w:r>
        <w:t xml:space="preserve">ist es </w:t>
      </w:r>
      <w:r w:rsidR="00D03391">
        <w:t>gelungen</w:t>
      </w:r>
      <w:r>
        <w:t>,</w:t>
      </w:r>
      <w:r w:rsidR="00D03391">
        <w:t xml:space="preserve"> einen </w:t>
      </w:r>
      <w:r w:rsidR="00D03391" w:rsidRPr="004F5875">
        <w:t>funktionstüchtige</w:t>
      </w:r>
      <w:r w:rsidR="00D03391">
        <w:t>n und ansprechenden Prototyp zu entwickeln.</w:t>
      </w:r>
      <w:r w:rsidR="00E73A32">
        <w:t xml:space="preserve"> Zudem </w:t>
      </w:r>
      <w:r>
        <w:t>konnten</w:t>
      </w:r>
      <w:r w:rsidR="00E73A32">
        <w:t xml:space="preserve"> die Anforderungen mit der höchsten Priorität </w:t>
      </w:r>
      <w:r w:rsidR="003C2349">
        <w:t>um</w:t>
      </w:r>
      <w:r>
        <w:t>ge</w:t>
      </w:r>
      <w:r w:rsidR="003C2349">
        <w:t>setz</w:t>
      </w:r>
      <w:r>
        <w:t>t werden</w:t>
      </w:r>
      <w:r w:rsidR="00E73A32">
        <w:t>.</w:t>
      </w:r>
    </w:p>
    <w:p w14:paraId="455289FC" w14:textId="77777777" w:rsidR="00182B0B" w:rsidRDefault="009446BA" w:rsidP="00D03391">
      <w:r>
        <w:t>Die Qualität der Anwendung wurde</w:t>
      </w:r>
      <w:r w:rsidR="00897E14">
        <w:t xml:space="preserve"> während der Entwicklung</w:t>
      </w:r>
      <w:r>
        <w:t xml:space="preserve"> immer wieder durch Testpersonen, welche den</w:t>
      </w:r>
      <w:r w:rsidR="00897E14">
        <w:t xml:space="preserve"> </w:t>
      </w:r>
      <w:r>
        <w:t>evaluierten Nutzerprofilen entsprechen</w:t>
      </w:r>
      <w:r w:rsidR="003F6EA8">
        <w:t>,</w:t>
      </w:r>
      <w:r>
        <w:t xml:space="preserve"> verifiziert.</w:t>
      </w:r>
    </w:p>
    <w:p w14:paraId="0A846E9A" w14:textId="77777777" w:rsidR="00807F40" w:rsidRDefault="00807F40" w:rsidP="00807F40">
      <w:r>
        <w:t>Absc</w:t>
      </w:r>
      <w:r w:rsidR="00223B2E">
        <w:t>hliessend ist zu bemerken, dass</w:t>
      </w:r>
      <w:r w:rsidR="00CB6F15">
        <w:t xml:space="preserve"> </w:t>
      </w:r>
      <w:r>
        <w:t>Proje</w:t>
      </w:r>
      <w:r w:rsidR="000C6642">
        <w:t>c</w:t>
      </w:r>
      <w:r>
        <w:t xml:space="preserve">t </w:t>
      </w:r>
      <w:r w:rsidR="000C6642">
        <w:t xml:space="preserve">Flip 2.0 </w:t>
      </w:r>
      <w:r>
        <w:t>eine</w:t>
      </w:r>
      <w:r w:rsidR="00897E14">
        <w:t xml:space="preserve"> solide,</w:t>
      </w:r>
      <w:r>
        <w:t xml:space="preserve"> gut ausbaubare Grundlage für die Weiterentwicklung</w:t>
      </w:r>
      <w:r w:rsidR="001B6430">
        <w:t xml:space="preserve"> zur vollwertigen</w:t>
      </w:r>
      <w:r>
        <w:t xml:space="preserve"> Applikation bildet.</w:t>
      </w:r>
      <w:r w:rsidR="001C1C3A">
        <w:t xml:space="preserve"> </w:t>
      </w:r>
      <w:r w:rsidR="00223B2E">
        <w:t>Ferner</w:t>
      </w:r>
      <w:r w:rsidR="001C1C3A">
        <w:t xml:space="preserve"> wurde aufgezeigt</w:t>
      </w:r>
      <w:r w:rsidR="00F82BFE">
        <w:t xml:space="preserve">, dass </w:t>
      </w:r>
      <w:r w:rsidR="00897E14">
        <w:t xml:space="preserve">sich </w:t>
      </w:r>
      <w:r w:rsidR="00F82BFE">
        <w:t>die Projekte der Zühlke Engineering AG durch eine Surface 2 Applikation bestens visualisieren lassen.</w:t>
      </w:r>
    </w:p>
    <w:p w14:paraId="1593CC8F" w14:textId="77777777" w:rsidR="00807F40" w:rsidRDefault="00807F40" w:rsidP="00D03391"/>
    <w:p w14:paraId="621B4FC8" w14:textId="77777777" w:rsidR="001B24A5" w:rsidRDefault="001B24A5" w:rsidP="00BB0712">
      <w:pPr>
        <w:pStyle w:val="Heading2"/>
      </w:pPr>
      <w:bookmarkStart w:id="4" w:name="_Toc311790895"/>
      <w:r>
        <w:lastRenderedPageBreak/>
        <w:t>Vergleich zur bestehenden Lösung</w:t>
      </w:r>
      <w:bookmarkEnd w:id="4"/>
    </w:p>
    <w:p w14:paraId="4CD09096" w14:textId="77777777" w:rsidR="003E0175" w:rsidRDefault="000D0210" w:rsidP="003E0175">
      <w:r>
        <w:t>Zurzeit stehen die Project Notes im Wartebereich in Papierform zur Verfügung.</w:t>
      </w:r>
      <w:r w:rsidR="00B70BFC">
        <w:t xml:space="preserve"> </w:t>
      </w:r>
      <w:r w:rsidR="00BF55CB">
        <w:t>Die Nutzung</w:t>
      </w:r>
      <w:r w:rsidR="00536863">
        <w:t xml:space="preserve"> einer</w:t>
      </w:r>
      <w:r w:rsidR="00BA5FBE">
        <w:t xml:space="preserve"> Surface Applikation</w:t>
      </w:r>
      <w:r w:rsidR="00536863">
        <w:t xml:space="preserve"> für deren Präsentation</w:t>
      </w:r>
      <w:r w:rsidR="00BA5FBE">
        <w:t xml:space="preserve"> bietet die folgenden Vorteile:</w:t>
      </w:r>
    </w:p>
    <w:p w14:paraId="784797AA" w14:textId="77777777" w:rsidR="00CE6ECA" w:rsidRDefault="00965EF4" w:rsidP="00CE6ECA">
      <w:pPr>
        <w:pStyle w:val="ListParagraph"/>
        <w:numPr>
          <w:ilvl w:val="0"/>
          <w:numId w:val="7"/>
        </w:numPr>
      </w:pPr>
      <w:r>
        <w:t>Auf technikbegeisterte Personen wirkt eine neue Technologie immer anziehend.</w:t>
      </w:r>
      <w:r w:rsidR="008E1D5F">
        <w:t xml:space="preserve"> </w:t>
      </w:r>
      <w:r w:rsidR="000C5F77">
        <w:t>So können Personen</w:t>
      </w:r>
      <w:r w:rsidR="00C66B67">
        <w:t>,</w:t>
      </w:r>
      <w:r w:rsidR="000C5F77">
        <w:t xml:space="preserve"> die </w:t>
      </w:r>
      <w:r w:rsidR="003977F6">
        <w:t>zuvor</w:t>
      </w:r>
      <w:r w:rsidR="000C5F77">
        <w:t xml:space="preserve"> </w:t>
      </w:r>
      <w:r w:rsidR="006A0A34">
        <w:t>keinen Anreiz sahen, sich</w:t>
      </w:r>
      <w:r w:rsidR="000C5F77">
        <w:t xml:space="preserve"> mit</w:t>
      </w:r>
      <w:r w:rsidR="00536863">
        <w:t xml:space="preserve"> </w:t>
      </w:r>
      <w:r w:rsidR="006A0A34">
        <w:t xml:space="preserve">den </w:t>
      </w:r>
      <w:r w:rsidR="00536863">
        <w:t>Projekten der</w:t>
      </w:r>
      <w:r w:rsidR="000C5F77">
        <w:t xml:space="preserve"> Zühlke Engineering AG auseinander</w:t>
      </w:r>
      <w:r w:rsidR="006A0A34">
        <w:t>zusetz</w:t>
      </w:r>
      <w:r w:rsidR="000C5F77">
        <w:t>en</w:t>
      </w:r>
      <w:r w:rsidR="006A0A34">
        <w:t>,</w:t>
      </w:r>
      <w:r w:rsidR="000C5F77">
        <w:t xml:space="preserve"> </w:t>
      </w:r>
      <w:r w:rsidR="008D3874">
        <w:t>dadurch</w:t>
      </w:r>
      <w:r w:rsidR="008B34F1">
        <w:t xml:space="preserve"> </w:t>
      </w:r>
      <w:r w:rsidR="00F91D24">
        <w:t>motiviert werden</w:t>
      </w:r>
      <w:r w:rsidR="008D3874">
        <w:t>,</w:t>
      </w:r>
      <w:r w:rsidR="00F91D24">
        <w:t xml:space="preserve"> dies doch zu tun.</w:t>
      </w:r>
    </w:p>
    <w:p w14:paraId="6D925868" w14:textId="77777777" w:rsidR="003E0E3F" w:rsidRDefault="003E0E3F" w:rsidP="00CE6ECA">
      <w:pPr>
        <w:pStyle w:val="ListParagraph"/>
        <w:numPr>
          <w:ilvl w:val="0"/>
          <w:numId w:val="7"/>
        </w:numPr>
      </w:pPr>
      <w:r>
        <w:t>Es sind immer alle bestehenden Projekte verfügbar</w:t>
      </w:r>
      <w:r w:rsidR="006A0A34">
        <w:t>.</w:t>
      </w:r>
    </w:p>
    <w:p w14:paraId="22566D2B" w14:textId="77777777" w:rsidR="00D71E41" w:rsidRDefault="00D71E41" w:rsidP="00CE6ECA">
      <w:pPr>
        <w:pStyle w:val="ListParagraph"/>
        <w:numPr>
          <w:ilvl w:val="0"/>
          <w:numId w:val="7"/>
        </w:numPr>
      </w:pPr>
      <w:r>
        <w:t>Es ist einfach</w:t>
      </w:r>
      <w:r w:rsidR="006A0A34">
        <w:t>,</w:t>
      </w:r>
      <w:r>
        <w:t xml:space="preserve"> nach spezif</w:t>
      </w:r>
      <w:r w:rsidR="00883D60">
        <w:t>ischen Inhalten oder Themen zu s</w:t>
      </w:r>
      <w:r>
        <w:t>uchen</w:t>
      </w:r>
      <w:r w:rsidR="006A0A34">
        <w:t>.</w:t>
      </w:r>
    </w:p>
    <w:p w14:paraId="68A6C6F0" w14:textId="77777777" w:rsidR="00962641" w:rsidRDefault="00962641" w:rsidP="00CE6ECA">
      <w:pPr>
        <w:pStyle w:val="ListParagraph"/>
        <w:numPr>
          <w:ilvl w:val="0"/>
          <w:numId w:val="7"/>
        </w:numPr>
      </w:pPr>
      <w:r>
        <w:t>Durch die Anzeige der Projektinformationen (Metadaten)</w:t>
      </w:r>
      <w:r w:rsidR="006A0A34">
        <w:t>,</w:t>
      </w:r>
      <w:r>
        <w:t xml:space="preserve"> können Nutzer auf andere, neue Themen </w:t>
      </w:r>
      <w:r w:rsidR="002E1120">
        <w:t>und damit verknüpfte Projekte</w:t>
      </w:r>
      <w:r w:rsidR="006A0A34">
        <w:t xml:space="preserve"> aufmerksam gemacht werden.</w:t>
      </w:r>
    </w:p>
    <w:p w14:paraId="612AC77E" w14:textId="77777777" w:rsidR="003F79BE" w:rsidRDefault="003F79BE" w:rsidP="00CE6ECA">
      <w:pPr>
        <w:pStyle w:val="ListParagraph"/>
        <w:numPr>
          <w:ilvl w:val="0"/>
          <w:numId w:val="7"/>
        </w:numPr>
      </w:pPr>
      <w:r>
        <w:t xml:space="preserve">Eine </w:t>
      </w:r>
      <w:r w:rsidR="00C859CC">
        <w:t xml:space="preserve">einfache und ansprechende Applikation </w:t>
      </w:r>
      <w:r w:rsidR="006A0A34">
        <w:t>animiert den Benutzer</w:t>
      </w:r>
      <w:r w:rsidR="00ED167F">
        <w:t>, diese zu entdecken und gleichzeitig etwas über die Firma zu lernen.</w:t>
      </w:r>
    </w:p>
    <w:p w14:paraId="4134129A" w14:textId="77777777" w:rsidR="00B34786" w:rsidRDefault="00B34786" w:rsidP="00CE6ECA">
      <w:pPr>
        <w:pStyle w:val="ListParagraph"/>
        <w:numPr>
          <w:ilvl w:val="0"/>
          <w:numId w:val="7"/>
        </w:numPr>
      </w:pPr>
      <w:r>
        <w:t>Die Zühlke Engineering AG ist unter anderem im Bereich So</w:t>
      </w:r>
      <w:r w:rsidR="006A0A34">
        <w:t>ftware-Engineering tätig. D</w:t>
      </w:r>
      <w:r>
        <w:t xml:space="preserve">urch eine Surface 2 Applikation kann sie beweisen, dass auch neue Technologien mit </w:t>
      </w:r>
      <w:r w:rsidR="00B25EF8">
        <w:t>Leichtigkeit gemeistert werden.</w:t>
      </w:r>
    </w:p>
    <w:p w14:paraId="05BA7205" w14:textId="77777777" w:rsidR="00DD24D3" w:rsidRDefault="006A0A34" w:rsidP="00CE6ECA">
      <w:pPr>
        <w:pStyle w:val="ListParagraph"/>
        <w:numPr>
          <w:ilvl w:val="0"/>
          <w:numId w:val="7"/>
        </w:numPr>
      </w:pPr>
      <w:r>
        <w:t xml:space="preserve">Den </w:t>
      </w:r>
      <w:r w:rsidR="00C941F3">
        <w:t>Kunden kann ein</w:t>
      </w:r>
      <w:r w:rsidR="00DD24D3">
        <w:t xml:space="preserve"> mögliches Einsatzgebiet des Surface 2, nämlich als Au</w:t>
      </w:r>
      <w:r w:rsidR="00A81625">
        <w:t>s</w:t>
      </w:r>
      <w:r w:rsidR="00DD24D3">
        <w:t>stellungsobjekt, aufgezeigt werden</w:t>
      </w:r>
      <w:r>
        <w:t>.</w:t>
      </w:r>
    </w:p>
    <w:p w14:paraId="5CB4D5A6" w14:textId="77777777" w:rsidR="00942A1E" w:rsidRDefault="00942A1E">
      <w:pPr>
        <w:rPr>
          <w:rFonts w:asciiTheme="majorHAnsi" w:hAnsiTheme="majorHAnsi"/>
          <w:b/>
          <w:bCs/>
          <w:color w:val="4F4F59"/>
          <w:spacing w:val="15"/>
          <w:sz w:val="24"/>
          <w:szCs w:val="22"/>
        </w:rPr>
      </w:pPr>
      <w:r>
        <w:br w:type="page"/>
      </w:r>
    </w:p>
    <w:p w14:paraId="2075251D" w14:textId="77777777" w:rsidR="002B5E28" w:rsidRDefault="002B5E28" w:rsidP="005C3645">
      <w:pPr>
        <w:pStyle w:val="Heading1"/>
      </w:pPr>
      <w:bookmarkStart w:id="5" w:name="_Toc311790896"/>
      <w:r>
        <w:lastRenderedPageBreak/>
        <w:t>Lessons Learned</w:t>
      </w:r>
    </w:p>
    <w:p w14:paraId="491D7AEA" w14:textId="77777777" w:rsidR="00DD23C6" w:rsidRDefault="00DD23C6" w:rsidP="00DD23C6">
      <w:pPr>
        <w:pStyle w:val="Heading2"/>
      </w:pPr>
      <w:r>
        <w:t>Methoden und Technologien</w:t>
      </w:r>
    </w:p>
    <w:p w14:paraId="0B013163" w14:textId="77777777" w:rsidR="00356E42" w:rsidRDefault="00DD23C6" w:rsidP="00DD23C6">
      <w:r>
        <w:t xml:space="preserve">Zu Beginn </w:t>
      </w:r>
      <w:r w:rsidR="00D07471">
        <w:t>von Project Flip 2.0</w:t>
      </w:r>
      <w:r>
        <w:t xml:space="preserve"> wurde eine grobe Projektplanung</w:t>
      </w:r>
      <w:r w:rsidR="00A66C8C">
        <w:t xml:space="preserve"> im Redmine (Projekplanungstool und Ticketingsystem)</w:t>
      </w:r>
      <w:r>
        <w:t xml:space="preserve"> gemacht, in der die wichtigsten Aspekte beschrieben wurden</w:t>
      </w:r>
      <w:r w:rsidR="00D07471">
        <w:t xml:space="preserve"> und alle Kalenderdaten festgehalten wurden</w:t>
      </w:r>
      <w:r w:rsidR="00356E42">
        <w:t>.</w:t>
      </w:r>
    </w:p>
    <w:p w14:paraId="47D0564A" w14:textId="77777777" w:rsidR="00162FB1" w:rsidRDefault="00DD23C6" w:rsidP="00DD23C6">
      <w:r>
        <w:t>Wä</w:t>
      </w:r>
      <w:r w:rsidR="00D07471">
        <w:t>hrend des</w:t>
      </w:r>
      <w:r>
        <w:t xml:space="preserve"> </w:t>
      </w:r>
      <w:r w:rsidR="00D07471">
        <w:t xml:space="preserve">Projektes </w:t>
      </w:r>
      <w:r>
        <w:t xml:space="preserve">wurde </w:t>
      </w:r>
      <w:r w:rsidR="00E41D61">
        <w:t xml:space="preserve">dann </w:t>
      </w:r>
      <w:r>
        <w:t>stark agil nach Scrum gearbeitet. Die 14 Wochen Dauer des Projektes wurde in 7 Sprints zerlegt, in denen man sich auf gewisse Punkte konzentrierte.</w:t>
      </w:r>
    </w:p>
    <w:p w14:paraId="1E8B3EFC" w14:textId="77777777" w:rsidR="00162FB1" w:rsidRDefault="00162FB1" w:rsidP="00DD23C6">
      <w:r>
        <w:t>Zu Beginn jedes Sprints wurde die Planung für den Sprint durchgeführt, was sich als riesigen Vorteil erwies, denn so konnten die Anforderungen viel genauer aufgefasst werden.</w:t>
      </w:r>
    </w:p>
    <w:p w14:paraId="5EFC04D0" w14:textId="77777777" w:rsidR="00162FB1" w:rsidRDefault="00E41D61" w:rsidP="00DD23C6">
      <w:r>
        <w:t>War ein Feature für einen Sprint geplant, aber noch nicht fertig, wurde es in den nächsten Sprint verschoben, sodass der Abgabetermin eines Sprints immer eingehalten werden konnte.</w:t>
      </w:r>
    </w:p>
    <w:p w14:paraId="05519368" w14:textId="77777777" w:rsidR="007223A0" w:rsidRDefault="007223A0" w:rsidP="00DD23C6">
      <w:r>
        <w:t>Da Usability für das Projekt ein sehr wichtiger Punkt war, wurde benutzerorientiert entwickelt. So wurde vor dem Programmieren der Lösung viel Zeit in Personas, Szenarien und einen Papierprototypen investiert und viele neue Lösungen ausprobiert, was sehr interessant war.</w:t>
      </w:r>
    </w:p>
    <w:p w14:paraId="2590A937" w14:textId="77777777" w:rsidR="00D172C9" w:rsidRDefault="00D172C9" w:rsidP="00DD23C6">
      <w:r>
        <w:t xml:space="preserve">Um die Codequalität zu gewährleisten und die Applikation einfacher weiterzuentwickeln, wurde sie in verschiedene kleine Teilprojekte aufgeteilt. Diese wurden dann auch mit Unit Tests </w:t>
      </w:r>
      <w:commentRangeStart w:id="6"/>
      <w:r>
        <w:t>stark überdeckt</w:t>
      </w:r>
      <w:commentRangeEnd w:id="6"/>
      <w:r w:rsidR="004D64A2">
        <w:rPr>
          <w:rStyle w:val="CommentReference"/>
        </w:rPr>
        <w:commentReference w:id="6"/>
      </w:r>
      <w:r>
        <w:t xml:space="preserve">, zwischen 80% und 95%. Dies erwies sich als grossen Vorteil, da </w:t>
      </w:r>
      <w:r w:rsidR="00F54554">
        <w:t>so schnell Probleme erkannt wurden, wenn etwas nicht wie gewünscht funktionierte.</w:t>
      </w:r>
    </w:p>
    <w:p w14:paraId="39B871CE" w14:textId="77777777" w:rsidR="005A3FA0" w:rsidRDefault="005A3FA0" w:rsidP="00DD23C6">
      <w:r>
        <w:t xml:space="preserve">Da die Microsoft Welt für alle Studenten noch unbekannt war, waren die Schätzungen nicht immer einfach. Das war ein weiterer Grund, um Scrum einzusetzen, denn so konnte der Umfang bei jedem Sprint </w:t>
      </w:r>
      <w:r w:rsidR="00805E04">
        <w:t>angepasst werden und alle Mitglieder wurden dazu gezwungen, bei Problemen externe Hilfe zu suchen.</w:t>
      </w:r>
    </w:p>
    <w:p w14:paraId="73F2C8F8" w14:textId="77777777" w:rsidR="00D172C9" w:rsidRDefault="00D172C9" w:rsidP="00DD23C6">
      <w:r>
        <w:t xml:space="preserve">Die .NET / WPF Technologie ist </w:t>
      </w:r>
      <w:r w:rsidR="00833507">
        <w:t>zweifellos sehr gross</w:t>
      </w:r>
      <w:r w:rsidR="00CD5BE0">
        <w:t xml:space="preserve">, </w:t>
      </w:r>
      <w:r w:rsidR="00833507">
        <w:t>mächtig</w:t>
      </w:r>
      <w:r w:rsidR="00CD5BE0">
        <w:t xml:space="preserve"> und interessant</w:t>
      </w:r>
      <w:r>
        <w:t xml:space="preserve">. Dies hat sich während des Projektes </w:t>
      </w:r>
      <w:r w:rsidR="00CD5BE0">
        <w:t xml:space="preserve">aber </w:t>
      </w:r>
      <w:r>
        <w:t xml:space="preserve">nicht immer </w:t>
      </w:r>
      <w:r w:rsidR="00CD5BE0">
        <w:t xml:space="preserve">nur </w:t>
      </w:r>
      <w:r>
        <w:t>positiv auf die Arbeit ausgewirkt, denn für gewisse Probleme wurde viel Zeit investiert, um ein kurzen und einfachen Befehl zu finden.</w:t>
      </w:r>
      <w:r w:rsidR="00381CBC">
        <w:t xml:space="preserve"> WPF war auch in Bezug auf Performance nicht immer einfach.</w:t>
      </w:r>
    </w:p>
    <w:p w14:paraId="4414C9D4" w14:textId="77777777" w:rsidR="00381CBC" w:rsidRDefault="007223A0" w:rsidP="00DD23C6">
      <w:r>
        <w:t xml:space="preserve">Leider war der Zeitrahmen der Arbeit beschränkt und es konnte nicht alles so implementiert werden, wie wir es gerne gewollt hätten und es uns </w:t>
      </w:r>
      <w:r w:rsidR="004D7B6D">
        <w:t>beim</w:t>
      </w:r>
      <w:r>
        <w:t xml:space="preserve"> Papierprototyp vorgestellt hatten. Zum Beispiel hatten wir keine Zeit mehr, die Gesten zu implementieren, und auch für die Animationen stand nicht so viel Zeit zur Verfügung, wie wir es gerne gehabt hätten.</w:t>
      </w:r>
    </w:p>
    <w:p w14:paraId="6C8FAE0B" w14:textId="77777777" w:rsidR="004270C3" w:rsidRDefault="00C70AE3" w:rsidP="00DD23C6">
      <w:r>
        <w:t>Sehr schön war das Gefühl, ein starkes</w:t>
      </w:r>
      <w:r w:rsidR="0060263A">
        <w:t>, motiviertes</w:t>
      </w:r>
      <w:r>
        <w:t xml:space="preserve"> Team mit vi</w:t>
      </w:r>
      <w:r w:rsidR="00045CAE">
        <w:t>el Wissen hinter sich zu haben.</w:t>
      </w:r>
      <w:r w:rsidR="00212A56">
        <w:t xml:space="preserve"> So konnten wir während der vollen Projektdauer</w:t>
      </w:r>
      <w:r w:rsidR="004270C3">
        <w:t xml:space="preserve"> bei Unklarheiten um Rat</w:t>
      </w:r>
      <w:r w:rsidR="00212A56">
        <w:t xml:space="preserve"> </w:t>
      </w:r>
      <w:r w:rsidR="004270C3">
        <w:t>fragen</w:t>
      </w:r>
      <w:r w:rsidR="00212A56">
        <w:t>, ohne viel Zeit zu verlieren.</w:t>
      </w:r>
    </w:p>
    <w:p w14:paraId="5F14C8A4" w14:textId="77777777" w:rsidR="00C70AE3" w:rsidRDefault="00045CAE" w:rsidP="00DD23C6">
      <w:r>
        <w:t xml:space="preserve">Ganz speziell unterstützt haben uns </w:t>
      </w:r>
      <w:r w:rsidR="00C70AE3">
        <w:t>Markus Stolze</w:t>
      </w:r>
      <w:r>
        <w:t xml:space="preserve"> (</w:t>
      </w:r>
      <w:r w:rsidR="00C70AE3">
        <w:t>IFS</w:t>
      </w:r>
      <w:r w:rsidR="00A936DC">
        <w:t>, HSR</w:t>
      </w:r>
      <w:r>
        <w:t>), Christian Moser und</w:t>
      </w:r>
      <w:r w:rsidR="00C70AE3">
        <w:t xml:space="preserve"> Marco Balz</w:t>
      </w:r>
      <w:r w:rsidR="00640CA7">
        <w:t>a</w:t>
      </w:r>
      <w:r w:rsidR="00C70AE3">
        <w:t>rini</w:t>
      </w:r>
      <w:r>
        <w:t xml:space="preserve"> (</w:t>
      </w:r>
      <w:r w:rsidR="00C70AE3">
        <w:t>Zühlke Engineering</w:t>
      </w:r>
      <w:r>
        <w:t xml:space="preserve"> AG).</w:t>
      </w:r>
      <w:r w:rsidR="00844809">
        <w:t xml:space="preserve"> An dieser Stelle einen ganz herzlichen Dank an diese Personen.</w:t>
      </w:r>
    </w:p>
    <w:p w14:paraId="3B62241B" w14:textId="77777777" w:rsidR="003E7945" w:rsidRDefault="003E7945" w:rsidP="00DB6C1D">
      <w:pPr>
        <w:pStyle w:val="Heading2"/>
      </w:pPr>
      <w:r>
        <w:t>Aufwandanalyse</w:t>
      </w:r>
    </w:p>
    <w:p w14:paraId="3F0FE232" w14:textId="77777777" w:rsidR="00797695" w:rsidRDefault="00797695" w:rsidP="00797695">
      <w:r>
        <w:t>Das Projekt war lief über ein Semester von 14 Wochen. Für das Modul werden 8 ETCS pro Student vergeben, pro Punkt wird mit einem Aufwand von etwa 30 Stunden gerechnet. Also standen uns Total etwa 3 * 8 * 30 = 720 Stunden zur Verfügung.</w:t>
      </w:r>
    </w:p>
    <w:p w14:paraId="5F656F74" w14:textId="77777777" w:rsidR="001C48E7" w:rsidRDefault="009F509B" w:rsidP="00797695">
      <w:r>
        <w:t>Natürlich mussten wir damit rechnen, dass mit einer neuen Technologie der Zeitrahmen e</w:t>
      </w:r>
      <w:r w:rsidR="001C48E7">
        <w:t>in wenig gesprengt werden muss. Deshalb wurde zu den 7 Sprints ein zusätzlicher Sprint 0 eingeführt, in dem wir uns bereits ein wenig in die neue Technologie einarbeiten konnten.</w:t>
      </w:r>
    </w:p>
    <w:p w14:paraId="5171A66E" w14:textId="77777777" w:rsidR="00797695" w:rsidRDefault="009F509B" w:rsidP="00797695">
      <w:r>
        <w:t>Der investierte Aufwand war aber kontinuierlich immer etwa gleich hoch und konstant etwas über der vorgegebenen Zeit.</w:t>
      </w:r>
      <w:r w:rsidR="0089730A">
        <w:t xml:space="preserve"> Nachfolgend eine kurze Übersicht über die einzelnen Sprints:</w:t>
      </w:r>
    </w:p>
    <w:tbl>
      <w:tblPr>
        <w:tblStyle w:val="MediumShading1-Accent1"/>
        <w:tblW w:w="0" w:type="auto"/>
        <w:tblLook w:val="04A0" w:firstRow="1" w:lastRow="0" w:firstColumn="1" w:lastColumn="0" w:noHBand="0" w:noVBand="1"/>
      </w:tblPr>
      <w:tblGrid>
        <w:gridCol w:w="817"/>
        <w:gridCol w:w="1134"/>
      </w:tblGrid>
      <w:tr w:rsidR="001C48E7" w:rsidRPr="0089730A" w14:paraId="4A482DF8" w14:textId="77777777" w:rsidTr="001C48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14:paraId="100ABC61" w14:textId="77777777" w:rsidR="0089730A" w:rsidRPr="0089730A" w:rsidRDefault="001C48E7">
            <w:r>
              <w:t>Sprint</w:t>
            </w:r>
          </w:p>
        </w:tc>
        <w:tc>
          <w:tcPr>
            <w:tcW w:w="1134" w:type="dxa"/>
            <w:noWrap/>
            <w:hideMark/>
          </w:tcPr>
          <w:p w14:paraId="06E996BB" w14:textId="77777777" w:rsidR="0089730A" w:rsidRPr="0089730A" w:rsidRDefault="001C48E7" w:rsidP="001C48E7">
            <w:pPr>
              <w:jc w:val="right"/>
              <w:cnfStyle w:val="100000000000" w:firstRow="1" w:lastRow="0" w:firstColumn="0" w:lastColumn="0" w:oddVBand="0" w:evenVBand="0" w:oddHBand="0" w:evenHBand="0" w:firstRowFirstColumn="0" w:firstRowLastColumn="0" w:lastRowFirstColumn="0" w:lastRowLastColumn="0"/>
            </w:pPr>
            <w:r>
              <w:t>Aufwand in Stunden</w:t>
            </w:r>
          </w:p>
        </w:tc>
      </w:tr>
      <w:tr w:rsidR="001C48E7" w:rsidRPr="0089730A" w14:paraId="2CDBDF1B" w14:textId="77777777" w:rsidTr="001C48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14:paraId="4E18591C" w14:textId="77777777" w:rsidR="0089730A" w:rsidRPr="0089730A" w:rsidRDefault="0089730A" w:rsidP="001C48E7">
            <w:r w:rsidRPr="0089730A">
              <w:t>0</w:t>
            </w:r>
          </w:p>
        </w:tc>
        <w:tc>
          <w:tcPr>
            <w:tcW w:w="1134" w:type="dxa"/>
            <w:noWrap/>
            <w:hideMark/>
          </w:tcPr>
          <w:p w14:paraId="171F7518" w14:textId="77777777" w:rsidR="0089730A" w:rsidRPr="0089730A" w:rsidRDefault="0089730A" w:rsidP="001C48E7">
            <w:pPr>
              <w:jc w:val="right"/>
              <w:cnfStyle w:val="000000100000" w:firstRow="0" w:lastRow="0" w:firstColumn="0" w:lastColumn="0" w:oddVBand="0" w:evenVBand="0" w:oddHBand="1" w:evenHBand="0" w:firstRowFirstColumn="0" w:firstRowLastColumn="0" w:lastRowFirstColumn="0" w:lastRowLastColumn="0"/>
            </w:pPr>
            <w:r w:rsidRPr="0089730A">
              <w:t>19,00</w:t>
            </w:r>
          </w:p>
        </w:tc>
      </w:tr>
      <w:tr w:rsidR="001C48E7" w:rsidRPr="0089730A" w14:paraId="7B3C2E09" w14:textId="77777777" w:rsidTr="001C48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14:paraId="0A0AC9EE" w14:textId="77777777" w:rsidR="0089730A" w:rsidRPr="0089730A" w:rsidRDefault="0089730A">
            <w:r w:rsidRPr="0089730A">
              <w:t>1</w:t>
            </w:r>
          </w:p>
        </w:tc>
        <w:tc>
          <w:tcPr>
            <w:tcW w:w="1134" w:type="dxa"/>
            <w:noWrap/>
            <w:hideMark/>
          </w:tcPr>
          <w:p w14:paraId="5AF16F00" w14:textId="77777777" w:rsidR="0089730A" w:rsidRPr="0089730A" w:rsidRDefault="0089730A" w:rsidP="001C48E7">
            <w:pPr>
              <w:jc w:val="right"/>
              <w:cnfStyle w:val="000000010000" w:firstRow="0" w:lastRow="0" w:firstColumn="0" w:lastColumn="0" w:oddVBand="0" w:evenVBand="0" w:oddHBand="0" w:evenHBand="1" w:firstRowFirstColumn="0" w:firstRowLastColumn="0" w:lastRowFirstColumn="0" w:lastRowLastColumn="0"/>
            </w:pPr>
            <w:r w:rsidRPr="0089730A">
              <w:t>126,50</w:t>
            </w:r>
          </w:p>
        </w:tc>
      </w:tr>
      <w:tr w:rsidR="001C48E7" w:rsidRPr="0089730A" w14:paraId="7F61D6C8" w14:textId="77777777" w:rsidTr="001C48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14:paraId="4EBF03B5" w14:textId="77777777" w:rsidR="0089730A" w:rsidRPr="0089730A" w:rsidRDefault="0089730A">
            <w:r w:rsidRPr="0089730A">
              <w:t>2</w:t>
            </w:r>
          </w:p>
        </w:tc>
        <w:tc>
          <w:tcPr>
            <w:tcW w:w="1134" w:type="dxa"/>
            <w:noWrap/>
            <w:hideMark/>
          </w:tcPr>
          <w:p w14:paraId="10FE1B16" w14:textId="77777777" w:rsidR="0089730A" w:rsidRPr="0089730A" w:rsidRDefault="0089730A" w:rsidP="001C48E7">
            <w:pPr>
              <w:jc w:val="right"/>
              <w:cnfStyle w:val="000000100000" w:firstRow="0" w:lastRow="0" w:firstColumn="0" w:lastColumn="0" w:oddVBand="0" w:evenVBand="0" w:oddHBand="1" w:evenHBand="0" w:firstRowFirstColumn="0" w:firstRowLastColumn="0" w:lastRowFirstColumn="0" w:lastRowLastColumn="0"/>
            </w:pPr>
            <w:r w:rsidRPr="0089730A">
              <w:t>111,00</w:t>
            </w:r>
          </w:p>
        </w:tc>
      </w:tr>
      <w:tr w:rsidR="001C48E7" w:rsidRPr="0089730A" w14:paraId="7765AA52" w14:textId="77777777" w:rsidTr="001C48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14:paraId="6779B4E9" w14:textId="77777777" w:rsidR="0089730A" w:rsidRPr="0089730A" w:rsidRDefault="0089730A">
            <w:r w:rsidRPr="0089730A">
              <w:lastRenderedPageBreak/>
              <w:t>3</w:t>
            </w:r>
          </w:p>
        </w:tc>
        <w:tc>
          <w:tcPr>
            <w:tcW w:w="1134" w:type="dxa"/>
            <w:noWrap/>
            <w:hideMark/>
          </w:tcPr>
          <w:p w14:paraId="431E2B08" w14:textId="77777777" w:rsidR="0089730A" w:rsidRPr="0089730A" w:rsidRDefault="0089730A" w:rsidP="001C48E7">
            <w:pPr>
              <w:jc w:val="right"/>
              <w:cnfStyle w:val="000000010000" w:firstRow="0" w:lastRow="0" w:firstColumn="0" w:lastColumn="0" w:oddVBand="0" w:evenVBand="0" w:oddHBand="0" w:evenHBand="1" w:firstRowFirstColumn="0" w:firstRowLastColumn="0" w:lastRowFirstColumn="0" w:lastRowLastColumn="0"/>
            </w:pPr>
            <w:r w:rsidRPr="0089730A">
              <w:t>103,50</w:t>
            </w:r>
          </w:p>
        </w:tc>
      </w:tr>
      <w:tr w:rsidR="001C48E7" w:rsidRPr="0089730A" w14:paraId="5D1CBA59" w14:textId="77777777" w:rsidTr="001C48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14:paraId="1243F285" w14:textId="77777777" w:rsidR="0089730A" w:rsidRPr="0089730A" w:rsidRDefault="0089730A">
            <w:r w:rsidRPr="0089730A">
              <w:t>4</w:t>
            </w:r>
          </w:p>
        </w:tc>
        <w:tc>
          <w:tcPr>
            <w:tcW w:w="1134" w:type="dxa"/>
            <w:noWrap/>
            <w:hideMark/>
          </w:tcPr>
          <w:p w14:paraId="53BB8CFD" w14:textId="77777777" w:rsidR="0089730A" w:rsidRPr="0089730A" w:rsidRDefault="0089730A" w:rsidP="001C48E7">
            <w:pPr>
              <w:jc w:val="right"/>
              <w:cnfStyle w:val="000000100000" w:firstRow="0" w:lastRow="0" w:firstColumn="0" w:lastColumn="0" w:oddVBand="0" w:evenVBand="0" w:oddHBand="1" w:evenHBand="0" w:firstRowFirstColumn="0" w:firstRowLastColumn="0" w:lastRowFirstColumn="0" w:lastRowLastColumn="0"/>
            </w:pPr>
            <w:r w:rsidRPr="0089730A">
              <w:t>119,75</w:t>
            </w:r>
          </w:p>
        </w:tc>
      </w:tr>
      <w:tr w:rsidR="001C48E7" w:rsidRPr="0089730A" w14:paraId="429D9255" w14:textId="77777777" w:rsidTr="001C48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14:paraId="3225CC83" w14:textId="77777777" w:rsidR="0089730A" w:rsidRPr="0089730A" w:rsidRDefault="0089730A">
            <w:r w:rsidRPr="0089730A">
              <w:t>5</w:t>
            </w:r>
          </w:p>
        </w:tc>
        <w:tc>
          <w:tcPr>
            <w:tcW w:w="1134" w:type="dxa"/>
            <w:noWrap/>
            <w:hideMark/>
          </w:tcPr>
          <w:p w14:paraId="6F2391CF" w14:textId="77777777" w:rsidR="0089730A" w:rsidRPr="0089730A" w:rsidRDefault="0089730A" w:rsidP="001C48E7">
            <w:pPr>
              <w:jc w:val="right"/>
              <w:cnfStyle w:val="000000010000" w:firstRow="0" w:lastRow="0" w:firstColumn="0" w:lastColumn="0" w:oddVBand="0" w:evenVBand="0" w:oddHBand="0" w:evenHBand="1" w:firstRowFirstColumn="0" w:firstRowLastColumn="0" w:lastRowFirstColumn="0" w:lastRowLastColumn="0"/>
            </w:pPr>
            <w:r w:rsidRPr="0089730A">
              <w:t>120,25</w:t>
            </w:r>
          </w:p>
        </w:tc>
      </w:tr>
      <w:tr w:rsidR="001C48E7" w:rsidRPr="0089730A" w14:paraId="203782B9" w14:textId="77777777" w:rsidTr="001C48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14:paraId="3203A284" w14:textId="77777777" w:rsidR="0089730A" w:rsidRPr="0089730A" w:rsidRDefault="0089730A">
            <w:r w:rsidRPr="0089730A">
              <w:t>6</w:t>
            </w:r>
          </w:p>
        </w:tc>
        <w:tc>
          <w:tcPr>
            <w:tcW w:w="1134" w:type="dxa"/>
            <w:noWrap/>
            <w:hideMark/>
          </w:tcPr>
          <w:p w14:paraId="507E8169" w14:textId="77777777" w:rsidR="0089730A" w:rsidRPr="0089730A" w:rsidRDefault="0089730A" w:rsidP="001C48E7">
            <w:pPr>
              <w:jc w:val="right"/>
              <w:cnfStyle w:val="000000100000" w:firstRow="0" w:lastRow="0" w:firstColumn="0" w:lastColumn="0" w:oddVBand="0" w:evenVBand="0" w:oddHBand="1" w:evenHBand="0" w:firstRowFirstColumn="0" w:firstRowLastColumn="0" w:lastRowFirstColumn="0" w:lastRowLastColumn="0"/>
            </w:pPr>
            <w:r w:rsidRPr="0089730A">
              <w:t>127,25</w:t>
            </w:r>
          </w:p>
        </w:tc>
      </w:tr>
      <w:tr w:rsidR="001C48E7" w:rsidRPr="0089730A" w14:paraId="1365251B" w14:textId="77777777" w:rsidTr="001C48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14:paraId="0C9EA410" w14:textId="77777777" w:rsidR="0089730A" w:rsidRPr="0089730A" w:rsidRDefault="0089730A">
            <w:r w:rsidRPr="0089730A">
              <w:t>7</w:t>
            </w:r>
          </w:p>
        </w:tc>
        <w:tc>
          <w:tcPr>
            <w:tcW w:w="1134" w:type="dxa"/>
            <w:noWrap/>
            <w:hideMark/>
          </w:tcPr>
          <w:p w14:paraId="3D08BDC6" w14:textId="77777777" w:rsidR="0089730A" w:rsidRPr="0089730A" w:rsidRDefault="006663D3" w:rsidP="001C48E7">
            <w:pPr>
              <w:jc w:val="right"/>
              <w:cnfStyle w:val="000000010000" w:firstRow="0" w:lastRow="0" w:firstColumn="0" w:lastColumn="0" w:oddVBand="0" w:evenVBand="0" w:oddHBand="0" w:evenHBand="1" w:firstRowFirstColumn="0" w:firstRowLastColumn="0" w:lastRowFirstColumn="0" w:lastRowLastColumn="0"/>
            </w:pPr>
            <w:r>
              <w:t>TODO: Anpassen!</w:t>
            </w:r>
          </w:p>
        </w:tc>
      </w:tr>
      <w:tr w:rsidR="001C48E7" w:rsidRPr="0089730A" w14:paraId="629BA34A" w14:textId="77777777" w:rsidTr="001C48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14:paraId="2A4D3DEC" w14:textId="77777777" w:rsidR="0089730A" w:rsidRPr="0089730A" w:rsidRDefault="001C48E7">
            <w:r>
              <w:t>Total</w:t>
            </w:r>
          </w:p>
        </w:tc>
        <w:tc>
          <w:tcPr>
            <w:tcW w:w="1134" w:type="dxa"/>
            <w:noWrap/>
            <w:hideMark/>
          </w:tcPr>
          <w:p w14:paraId="704D5AA7" w14:textId="77777777" w:rsidR="0089730A" w:rsidRPr="0089730A" w:rsidRDefault="00AE1C32" w:rsidP="001C48E7">
            <w:pPr>
              <w:jc w:val="right"/>
              <w:cnfStyle w:val="000000100000" w:firstRow="0" w:lastRow="0" w:firstColumn="0" w:lastColumn="0" w:oddVBand="0" w:evenVBand="0" w:oddHBand="1" w:evenHBand="0" w:firstRowFirstColumn="0" w:firstRowLastColumn="0" w:lastRowFirstColumn="0" w:lastRowLastColumn="0"/>
            </w:pPr>
            <w:r>
              <w:t>TODO</w:t>
            </w:r>
            <w:r w:rsidR="006E069E">
              <w:t>:</w:t>
            </w:r>
            <w:r>
              <w:t xml:space="preserve"> Anpassen!</w:t>
            </w:r>
          </w:p>
        </w:tc>
      </w:tr>
    </w:tbl>
    <w:p w14:paraId="07D43A02" w14:textId="77777777" w:rsidR="0089730A" w:rsidRDefault="0089730A" w:rsidP="00797695"/>
    <w:p w14:paraId="73C21652" w14:textId="77777777" w:rsidR="0089730A" w:rsidRPr="00797695" w:rsidRDefault="001707F5" w:rsidP="00797695">
      <w:r>
        <w:t>TODO</w:t>
      </w:r>
      <w:r w:rsidR="00D3334F">
        <w:t>: More</w:t>
      </w:r>
      <w:r w:rsidR="00964A44">
        <w:t>, Charts, …</w:t>
      </w:r>
    </w:p>
    <w:p w14:paraId="77DF3F72" w14:textId="77777777" w:rsidR="00DD23C6" w:rsidRPr="00DD23C6" w:rsidRDefault="00DB6C1D" w:rsidP="00DD23C6">
      <w:pPr>
        <w:pStyle w:val="Heading2"/>
      </w:pPr>
      <w:r>
        <w:t>Persönliche Berichte</w:t>
      </w:r>
    </w:p>
    <w:p w14:paraId="4A91FBC3" w14:textId="77777777" w:rsidR="00DB6C1D" w:rsidRDefault="00DB6C1D" w:rsidP="00DB6C1D">
      <w:pPr>
        <w:pStyle w:val="Heading3"/>
      </w:pPr>
      <w:r>
        <w:t>Lukas Elmer</w:t>
      </w:r>
    </w:p>
    <w:p w14:paraId="5D7451B6" w14:textId="77777777" w:rsidR="00DD23C6" w:rsidRDefault="00356E42" w:rsidP="00DD23C6">
      <w:r>
        <w:t>Ein sehr interessanter</w:t>
      </w:r>
      <w:r w:rsidR="00DD23C6">
        <w:t xml:space="preserve"> Aspekt</w:t>
      </w:r>
      <w:r>
        <w:t xml:space="preserve"> an Scrum ist für mich</w:t>
      </w:r>
      <w:r w:rsidR="00DD23C6">
        <w:t>, dass das Produkt zwar noch nicht fertig entwickelt ist, jedoch ein voll funktionsfähiger, stabiler und getesteter Prototyp entwickelt ist. Diesen könnte man bereits so benutzen, wie er jetzt ist, es ist einfach noch nicht die ganze Funktionalität vorhanden.</w:t>
      </w:r>
    </w:p>
    <w:p w14:paraId="526FA635" w14:textId="77777777" w:rsidR="00DD23C6" w:rsidRDefault="00DD23C6" w:rsidP="00DD23C6">
      <w:r>
        <w:t>In einem nächsten Projekt würden wir wieder zweiwöchentliche Sprints ansetzen, also etwa 32h pro Person pro Sprint. Wenn also zu 100% an einem Projekt gearbeitet wird, können wöchentliche Sprints durchgeführt werden.</w:t>
      </w:r>
    </w:p>
    <w:p w14:paraId="20481918" w14:textId="77777777" w:rsidR="00430860" w:rsidRDefault="00430860" w:rsidP="00DD23C6">
      <w:r>
        <w:t xml:space="preserve">TODO: </w:t>
      </w:r>
      <w:r w:rsidR="007A56BB">
        <w:t>More</w:t>
      </w:r>
    </w:p>
    <w:p w14:paraId="08F77F65" w14:textId="77777777" w:rsidR="00DB6C1D" w:rsidRDefault="00DB6C1D" w:rsidP="00DB6C1D">
      <w:pPr>
        <w:pStyle w:val="Heading3"/>
      </w:pPr>
      <w:r>
        <w:t>Christina Heidt</w:t>
      </w:r>
    </w:p>
    <w:p w14:paraId="19DEF8B8" w14:textId="77777777" w:rsidR="00DB6C1D" w:rsidRPr="002C12F2" w:rsidRDefault="00DB6C1D" w:rsidP="00DB6C1D">
      <w:r>
        <w:t>TODO</w:t>
      </w:r>
    </w:p>
    <w:p w14:paraId="19F87912" w14:textId="77777777" w:rsidR="00DB6C1D" w:rsidRDefault="00DB6C1D" w:rsidP="00DB6C1D">
      <w:pPr>
        <w:pStyle w:val="Heading3"/>
      </w:pPr>
      <w:r>
        <w:t>Delia Treichler</w:t>
      </w:r>
    </w:p>
    <w:p w14:paraId="6C49734A" w14:textId="77777777" w:rsidR="00964A44" w:rsidRDefault="00DB6C1D" w:rsidP="00DB6C1D">
      <w:r>
        <w:t>TODO</w:t>
      </w:r>
    </w:p>
    <w:p w14:paraId="58D8D039" w14:textId="77777777" w:rsidR="00964A44" w:rsidRDefault="00964A44">
      <w:r>
        <w:br w:type="page"/>
      </w:r>
    </w:p>
    <w:p w14:paraId="10B8FBBE" w14:textId="77777777" w:rsidR="005C3645" w:rsidRDefault="00CA3AF2" w:rsidP="005C3645">
      <w:pPr>
        <w:pStyle w:val="Heading1"/>
      </w:pPr>
      <w:r>
        <w:lastRenderedPageBreak/>
        <w:t>Ausblick</w:t>
      </w:r>
      <w:bookmarkEnd w:id="5"/>
    </w:p>
    <w:p w14:paraId="239E641E" w14:textId="77777777" w:rsidR="00DA4A90" w:rsidRDefault="00DA4A90" w:rsidP="00DA4A90">
      <w:r>
        <w:t xml:space="preserve">Bevor Project Flip 2.0 effektiv eingesetzt werden kann, müssen </w:t>
      </w:r>
      <w:r w:rsidR="00D05C6B">
        <w:t>nachfolgend aufgelistete</w:t>
      </w:r>
      <w:r w:rsidR="008C3341">
        <w:t xml:space="preserve"> Anforderungen umgesetzt werden:</w:t>
      </w:r>
    </w:p>
    <w:p w14:paraId="0E73A04D" w14:textId="77777777" w:rsidR="007E04D4" w:rsidRPr="00DA4A90" w:rsidRDefault="007E04D4" w:rsidP="00DA4A90">
      <w:pPr>
        <w:pStyle w:val="ListParagraph"/>
        <w:numPr>
          <w:ilvl w:val="0"/>
          <w:numId w:val="8"/>
        </w:numPr>
      </w:pPr>
      <w:r>
        <w:t>Die Anbindung an den S</w:t>
      </w:r>
      <w:r w:rsidR="00A73E5F">
        <w:t>hare Point muss umgesetzt werden. Dazu steht ein Interface zu Verfügung, welches dementsprechend implementiert werden muss.</w:t>
      </w:r>
    </w:p>
    <w:p w14:paraId="04D975CE" w14:textId="77777777" w:rsidR="0048120A" w:rsidRDefault="00837626" w:rsidP="00C27767">
      <w:pPr>
        <w:pStyle w:val="ListParagraph"/>
        <w:numPr>
          <w:ilvl w:val="0"/>
          <w:numId w:val="8"/>
        </w:numPr>
      </w:pPr>
      <w:r>
        <w:t>Die Verwendung von Gesten</w:t>
      </w:r>
      <w:r w:rsidR="000D0634">
        <w:t xml:space="preserve"> soll umgesetzt werden.</w:t>
      </w:r>
      <w:r w:rsidR="003F2E7D">
        <w:br/>
      </w:r>
      <w:r w:rsidR="00E91E86">
        <w:t>Im Usability Test zeigte sich, dass die Test</w:t>
      </w:r>
      <w:r w:rsidR="000D0634">
        <w:t>personen intuitiv Gesten benutz</w:t>
      </w:r>
      <w:r w:rsidR="00E91E86">
        <w:t>en</w:t>
      </w:r>
      <w:r w:rsidR="006D6A65">
        <w:t xml:space="preserve"> </w:t>
      </w:r>
      <w:r w:rsidR="000D0634">
        <w:t xml:space="preserve">wollten, </w:t>
      </w:r>
      <w:r w:rsidR="006D6A65">
        <w:t>um</w:t>
      </w:r>
    </w:p>
    <w:p w14:paraId="25890C6C" w14:textId="77777777" w:rsidR="00A17F44" w:rsidRDefault="003F5990" w:rsidP="00C27767">
      <w:pPr>
        <w:pStyle w:val="ListParagraph"/>
        <w:numPr>
          <w:ilvl w:val="1"/>
          <w:numId w:val="8"/>
        </w:numPr>
      </w:pPr>
      <w:r>
        <w:t>das Filterkriterium in und wieder aus dem Filter ziehen zu können</w:t>
      </w:r>
    </w:p>
    <w:p w14:paraId="15AE41A3" w14:textId="77777777" w:rsidR="00EA2887" w:rsidRDefault="00EA2887" w:rsidP="00C27767">
      <w:pPr>
        <w:pStyle w:val="ListParagraph"/>
        <w:numPr>
          <w:ilvl w:val="1"/>
          <w:numId w:val="8"/>
        </w:numPr>
      </w:pPr>
      <w:r>
        <w:t>die Project Note zu vergrössern und verkleiner</w:t>
      </w:r>
      <w:r w:rsidR="0038552B">
        <w:t>n</w:t>
      </w:r>
    </w:p>
    <w:p w14:paraId="5918B8BE" w14:textId="77777777" w:rsidR="007E2352" w:rsidRDefault="007E2352" w:rsidP="007E2352">
      <w:pPr>
        <w:pStyle w:val="ListParagraph"/>
        <w:numPr>
          <w:ilvl w:val="0"/>
          <w:numId w:val="8"/>
        </w:numPr>
      </w:pPr>
      <w:r>
        <w:t>Die Performance ist zu verbessern.</w:t>
      </w:r>
      <w:r w:rsidR="000D0634">
        <w:t xml:space="preserve"> Es dauert</w:t>
      </w:r>
      <w:r w:rsidR="002A350F">
        <w:t xml:space="preserve"> einen Augenblick</w:t>
      </w:r>
      <w:r w:rsidR="000D0634">
        <w:t>,</w:t>
      </w:r>
      <w:r w:rsidR="002A350F">
        <w:t xml:space="preserve"> um die </w:t>
      </w:r>
      <w:r w:rsidR="000D0634">
        <w:t>veränderte Liste von</w:t>
      </w:r>
      <w:r w:rsidR="002A350F">
        <w:t xml:space="preserve"> Project Notes anzuzeigen, wenn ein Filter ge</w:t>
      </w:r>
      <w:r w:rsidR="00717D54">
        <w:t>setzt oder wieder entfernt wird.</w:t>
      </w:r>
      <w:r w:rsidR="002D7EED">
        <w:t xml:space="preserve"> </w:t>
      </w:r>
      <w:r w:rsidR="000D0634">
        <w:t>Eine Performance-Verbesserung</w:t>
      </w:r>
      <w:r w:rsidR="002D7EED">
        <w:t xml:space="preserve"> könnte durch das Virtualisieren des Panels in der Übersicht </w:t>
      </w:r>
      <w:r w:rsidR="000D0634">
        <w:t xml:space="preserve">erreicht </w:t>
      </w:r>
      <w:r w:rsidR="002D7EED">
        <w:t>werden.</w:t>
      </w:r>
    </w:p>
    <w:p w14:paraId="24744983" w14:textId="77777777" w:rsidR="006D1559" w:rsidRDefault="006D1559" w:rsidP="007E2352">
      <w:pPr>
        <w:pStyle w:val="ListParagraph"/>
        <w:numPr>
          <w:ilvl w:val="0"/>
          <w:numId w:val="8"/>
        </w:numPr>
      </w:pPr>
      <w:r>
        <w:t xml:space="preserve">Wie </w:t>
      </w:r>
      <w:r w:rsidR="007C5B92">
        <w:t>in der</w:t>
      </w:r>
      <w:r>
        <w:t xml:space="preserve"> </w:t>
      </w:r>
      <w:r w:rsidR="00774950">
        <w:t>Aufgabenstellung</w:t>
      </w:r>
      <w:r w:rsidR="000D0634">
        <w:t xml:space="preserve"> (siehe Todo: Verweis auf Aufgabenstellung)</w:t>
      </w:r>
      <w:r>
        <w:t xml:space="preserve"> ersichtlich ist</w:t>
      </w:r>
      <w:r w:rsidR="007C5B92">
        <w:t>,</w:t>
      </w:r>
      <w:r>
        <w:t xml:space="preserve"> </w:t>
      </w:r>
      <w:r w:rsidR="007C5B92">
        <w:t xml:space="preserve">ist </w:t>
      </w:r>
      <w:r w:rsidR="00A730C9">
        <w:t>eine Volltextsuche zu implementieren.</w:t>
      </w:r>
    </w:p>
    <w:p w14:paraId="1C34DD11" w14:textId="77777777" w:rsidR="00DF740F" w:rsidRDefault="00E617C5" w:rsidP="007E2352">
      <w:pPr>
        <w:pStyle w:val="ListParagraph"/>
        <w:numPr>
          <w:ilvl w:val="0"/>
          <w:numId w:val="8"/>
        </w:numPr>
      </w:pPr>
      <w:r>
        <w:t>Die Farben</w:t>
      </w:r>
      <w:r w:rsidR="007C5B92">
        <w:t xml:space="preserve"> der Applikation</w:t>
      </w:r>
      <w:r>
        <w:t xml:space="preserve"> können auf dem Surface 2 eine ganz andere Wirkung haben als an einem normalen Monitor. Diese sind daher zu </w:t>
      </w:r>
      <w:r w:rsidR="007C5B92">
        <w:t>über</w:t>
      </w:r>
      <w:r>
        <w:t>prüfen.</w:t>
      </w:r>
    </w:p>
    <w:p w14:paraId="33118AAD" w14:textId="77777777" w:rsidR="00AF0652" w:rsidRDefault="007C5B92" w:rsidP="007E2352">
      <w:pPr>
        <w:pStyle w:val="ListParagraph"/>
        <w:numPr>
          <w:ilvl w:val="0"/>
          <w:numId w:val="8"/>
        </w:numPr>
      </w:pPr>
      <w:r>
        <w:t>Eine</w:t>
      </w:r>
      <w:r w:rsidR="00AF0652">
        <w:t xml:space="preserve"> Project Note kann auf ein bestimmtes Maximum vergrössert werden. Dies</w:t>
      </w:r>
      <w:r>
        <w:t>e Angabe</w:t>
      </w:r>
      <w:r w:rsidR="00AF0652">
        <w:t xml:space="preserve"> muss ebenfalls auf der Hardware </w:t>
      </w:r>
      <w:r w:rsidR="004E1780">
        <w:t>verifiziert</w:t>
      </w:r>
      <w:r w:rsidR="00C268F1">
        <w:t xml:space="preserve"> werden.</w:t>
      </w:r>
    </w:p>
    <w:p w14:paraId="4301DCD9" w14:textId="77777777" w:rsidR="006F1175" w:rsidRDefault="0097154E" w:rsidP="007E2352">
      <w:pPr>
        <w:pStyle w:val="ListParagraph"/>
        <w:numPr>
          <w:ilvl w:val="0"/>
          <w:numId w:val="8"/>
        </w:numPr>
      </w:pPr>
      <w:r>
        <w:t>Für ei</w:t>
      </w:r>
      <w:r w:rsidR="007C5B92">
        <w:t>nen besseren Programmfluss müss</w:t>
      </w:r>
      <w:r>
        <w:t xml:space="preserve">en </w:t>
      </w:r>
      <w:r w:rsidR="007C5B92">
        <w:t>die bestehenden Animationen</w:t>
      </w:r>
      <w:r>
        <w:t xml:space="preserve"> generell erweitert werden.</w:t>
      </w:r>
      <w:r w:rsidR="009B19CA">
        <w:t xml:space="preserve"> Zu priorisieren sind</w:t>
      </w:r>
    </w:p>
    <w:p w14:paraId="39824E0B" w14:textId="77777777" w:rsidR="009B19CA" w:rsidRDefault="00321580" w:rsidP="009B19CA">
      <w:pPr>
        <w:pStyle w:val="ListParagraph"/>
        <w:numPr>
          <w:ilvl w:val="1"/>
          <w:numId w:val="8"/>
        </w:numPr>
      </w:pPr>
      <w:r>
        <w:t>Animation für das Herein- und Herausziehen des Filter</w:t>
      </w:r>
      <w:r w:rsidR="007C5B92">
        <w:t>kriterium</w:t>
      </w:r>
      <w:r>
        <w:t>s</w:t>
      </w:r>
      <w:r w:rsidR="007C5B92">
        <w:br/>
        <w:t>Wird</w:t>
      </w:r>
      <w:r>
        <w:t xml:space="preserve"> </w:t>
      </w:r>
      <w:r w:rsidR="007C5B92">
        <w:t>im Menü</w:t>
      </w:r>
      <w:r>
        <w:t xml:space="preserve"> ein Filterkriterium </w:t>
      </w:r>
      <w:r w:rsidR="007C5B92">
        <w:t>angetippt wird, so soll dieses in einen freien Slot</w:t>
      </w:r>
      <w:r>
        <w:t xml:space="preserve"> des Filter</w:t>
      </w:r>
      <w:r w:rsidR="00272947">
        <w:t>s</w:t>
      </w:r>
      <w:r>
        <w:t xml:space="preserve"> fliegen</w:t>
      </w:r>
      <w:r w:rsidR="007C5B92">
        <w:t>,</w:t>
      </w:r>
      <w:r>
        <w:t xml:space="preserve"> </w:t>
      </w:r>
      <w:r w:rsidR="007C5B92">
        <w:t>um dem Nutzer anzuzeigen, dass</w:t>
      </w:r>
      <w:r>
        <w:t xml:space="preserve"> die Filterkriterien auch in den Slot </w:t>
      </w:r>
      <w:r w:rsidR="007C5B92">
        <w:t>gezogen werden können</w:t>
      </w:r>
      <w:r>
        <w:t>.</w:t>
      </w:r>
      <w:r w:rsidR="007C5B92">
        <w:t xml:space="preserve"> (Siehe </w:t>
      </w:r>
      <w:r w:rsidR="00A52BF4">
        <w:t>Auflistungsp</w:t>
      </w:r>
      <w:r w:rsidR="007C5B92">
        <w:t>unkt 2, Verwendung von Gesten)</w:t>
      </w:r>
    </w:p>
    <w:p w14:paraId="56F8D456" w14:textId="77777777" w:rsidR="006C5B19" w:rsidRDefault="00A52BF4" w:rsidP="009B19CA">
      <w:pPr>
        <w:pStyle w:val="ListParagraph"/>
        <w:numPr>
          <w:ilvl w:val="1"/>
          <w:numId w:val="8"/>
        </w:numPr>
      </w:pPr>
      <w:r>
        <w:t xml:space="preserve">Die </w:t>
      </w:r>
      <w:r w:rsidR="006C5B19">
        <w:t>Projektinformationen (Metadaten) sollen bei der Auswahl einer Project Note</w:t>
      </w:r>
      <w:r>
        <w:t xml:space="preserve"> aus der Übersicht mit einer Animation</w:t>
      </w:r>
      <w:r w:rsidR="006C5B19">
        <w:t xml:space="preserve"> erscheinen. Zudem soll </w:t>
      </w:r>
      <w:r>
        <w:t>auch</w:t>
      </w:r>
      <w:r w:rsidR="006C5B19">
        <w:t xml:space="preserve"> beim Navigieren durch die</w:t>
      </w:r>
      <w:r>
        <w:t xml:space="preserve"> </w:t>
      </w:r>
      <w:r w:rsidR="006C5B19">
        <w:t>Project Notes</w:t>
      </w:r>
      <w:r w:rsidR="00046EAD">
        <w:t xml:space="preserve"> in der Detailansicht</w:t>
      </w:r>
      <w:r w:rsidR="006C5B19">
        <w:t xml:space="preserve"> </w:t>
      </w:r>
      <w:r>
        <w:t>eine Animation für die Anzeige der Projektdaten verwendet werden</w:t>
      </w:r>
      <w:r w:rsidR="00046EAD">
        <w:t xml:space="preserve">. So ist </w:t>
      </w:r>
      <w:r w:rsidR="006C5B19">
        <w:t xml:space="preserve">für den Nutzer ersichtlich, dass </w:t>
      </w:r>
      <w:r w:rsidR="00046EAD">
        <w:t>die Projektinformationen</w:t>
      </w:r>
      <w:r w:rsidR="006C5B19">
        <w:t xml:space="preserve"> </w:t>
      </w:r>
      <w:r w:rsidR="00046EAD">
        <w:t xml:space="preserve">pro </w:t>
      </w:r>
      <w:r w:rsidR="005B0A90">
        <w:t>Project Note</w:t>
      </w:r>
      <w:r w:rsidR="006C5B19">
        <w:t xml:space="preserve"> ändern.</w:t>
      </w:r>
    </w:p>
    <w:p w14:paraId="22F6C701" w14:textId="77777777" w:rsidR="00415C8D" w:rsidRDefault="00040826" w:rsidP="00415C8D">
      <w:pPr>
        <w:pStyle w:val="ListParagraph"/>
        <w:numPr>
          <w:ilvl w:val="1"/>
          <w:numId w:val="8"/>
        </w:numPr>
      </w:pPr>
      <w:r>
        <w:t>Wird eine Project Note in der Übersicht ausgewählt, so soll sich diese</w:t>
      </w:r>
      <w:r w:rsidR="005D318D">
        <w:t xml:space="preserve"> von ihrer Position in der Liste zur</w:t>
      </w:r>
      <w:r>
        <w:t xml:space="preserve"> Mitte</w:t>
      </w:r>
      <w:r w:rsidR="00646BD0">
        <w:t xml:space="preserve"> des Bildschirms</w:t>
      </w:r>
      <w:r>
        <w:t xml:space="preserve"> hin</w:t>
      </w:r>
      <w:r w:rsidR="005D318D">
        <w:t xml:space="preserve"> vergrössern</w:t>
      </w:r>
      <w:r>
        <w:t>.</w:t>
      </w:r>
      <w:r w:rsidR="00646BD0">
        <w:t xml:space="preserve"> Dies macht dem Benutzer deutlich, welche Project Note angetippt wurde. (Die Animation, welche in diesem Prototyp umgesetzt ist, startet die Vergrösserung der Project Note immer in der Mitte des Bildschirmes, unabhängig von der Position der ausgewählten Project Note.)</w:t>
      </w:r>
    </w:p>
    <w:p w14:paraId="703D2A15" w14:textId="77777777" w:rsidR="001C1955" w:rsidRDefault="001C1955" w:rsidP="001C1955">
      <w:pPr>
        <w:pStyle w:val="ListParagraph"/>
        <w:numPr>
          <w:ilvl w:val="0"/>
          <w:numId w:val="8"/>
        </w:numPr>
      </w:pPr>
      <w:r>
        <w:t>Das Betriebskonzept</w:t>
      </w:r>
      <w:r w:rsidR="00C128B6">
        <w:t xml:space="preserve"> steht in</w:t>
      </w:r>
      <w:r w:rsidR="002A2054">
        <w:t xml:space="preserve"> Grund</w:t>
      </w:r>
      <w:r w:rsidR="00C128B6">
        <w:t>zügen</w:t>
      </w:r>
      <w:r w:rsidR="002A2054">
        <w:t xml:space="preserve"> zu</w:t>
      </w:r>
      <w:r w:rsidR="00C128B6">
        <w:t>r</w:t>
      </w:r>
      <w:r w:rsidR="002A2054">
        <w:t xml:space="preserve"> Verfügung und</w:t>
      </w:r>
      <w:r>
        <w:t xml:space="preserve"> ist auszuarbeiten</w:t>
      </w:r>
      <w:r w:rsidR="000D0634">
        <w:t>.</w:t>
      </w:r>
    </w:p>
    <w:p w14:paraId="758454B9" w14:textId="77777777" w:rsidR="007D437F" w:rsidRPr="007D437F" w:rsidRDefault="001C1955" w:rsidP="007D437F">
      <w:pPr>
        <w:pStyle w:val="ListParagraph"/>
        <w:numPr>
          <w:ilvl w:val="0"/>
          <w:numId w:val="8"/>
        </w:numPr>
      </w:pPr>
      <w:r>
        <w:t>Die Installa</w:t>
      </w:r>
      <w:r w:rsidR="000C1154">
        <w:t>tionsanleitung</w:t>
      </w:r>
      <w:r w:rsidR="00C128B6">
        <w:t xml:space="preserve"> steht in Grundzügen </w:t>
      </w:r>
      <w:r w:rsidR="000C1154">
        <w:t>zu</w:t>
      </w:r>
      <w:r w:rsidR="00C128B6">
        <w:t>r</w:t>
      </w:r>
      <w:r w:rsidR="000C1154">
        <w:t xml:space="preserve"> Verfügung und ist auszuarbeiten</w:t>
      </w:r>
      <w:r w:rsidR="000D0634">
        <w:t>.</w:t>
      </w:r>
      <w:r w:rsidR="007D437F">
        <w:t xml:space="preserve"> </w:t>
      </w:r>
    </w:p>
    <w:sectPr w:rsidR="007D437F" w:rsidRPr="007D437F"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arkus Stolze" w:date="2011-12-19T00:10:00Z" w:initials="MS">
    <w:p w14:paraId="5A6FA700" w14:textId="77777777" w:rsidR="004D64A2" w:rsidRDefault="004D64A2">
      <w:pPr>
        <w:pStyle w:val="CommentText"/>
      </w:pPr>
      <w:r>
        <w:rPr>
          <w:rStyle w:val="CommentReference"/>
        </w:rPr>
        <w:annotationRef/>
      </w:r>
      <w:r>
        <w:t>FOrmulierung</w:t>
      </w:r>
      <w:bookmarkStart w:id="7" w:name="_GoBack"/>
      <w:bookmarkEnd w:id="7"/>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863FAD" w14:textId="77777777" w:rsidR="00E32FB4" w:rsidRDefault="00E32FB4" w:rsidP="008F2373">
      <w:pPr>
        <w:spacing w:after="0"/>
      </w:pPr>
      <w:r>
        <w:separator/>
      </w:r>
    </w:p>
  </w:endnote>
  <w:endnote w:type="continuationSeparator" w:id="0">
    <w:p w14:paraId="3103FA3C" w14:textId="77777777" w:rsidR="00E32FB4" w:rsidRDefault="00E32FB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5FF6F" w14:textId="77777777" w:rsidR="008F2373" w:rsidRDefault="00D072D8">
    <w:pPr>
      <w:pStyle w:val="Footer"/>
    </w:pPr>
    <w:r>
      <w:t>Project Flip 2.0 -</w:t>
    </w:r>
    <w:r w:rsidR="0028714D">
      <w:t xml:space="preserve"> Schlussfolgerung</w:t>
    </w:r>
    <w:r w:rsidR="008F2373" w:rsidRPr="005E2896">
      <w:tab/>
    </w:r>
    <w:r w:rsidR="00AF4AE0">
      <w:fldChar w:fldCharType="begin"/>
    </w:r>
    <w:r w:rsidR="002E65A6">
      <w:instrText xml:space="preserve"> DATE  \@ "d. MMMM yyyy"  \* MERGEFORMAT </w:instrText>
    </w:r>
    <w:r w:rsidR="00AF4AE0">
      <w:fldChar w:fldCharType="separate"/>
    </w:r>
    <w:r w:rsidR="004D64A2">
      <w:rPr>
        <w:noProof/>
      </w:rPr>
      <w:t>19.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4D64A2" w:rsidRPr="004D64A2">
      <w:rPr>
        <w:b/>
        <w:noProof/>
        <w:lang w:val="de-DE"/>
      </w:rPr>
      <w:t>4</w:t>
    </w:r>
    <w:r w:rsidR="00AF4AE0">
      <w:rPr>
        <w:b/>
      </w:rPr>
      <w:fldChar w:fldCharType="end"/>
    </w:r>
    <w:r w:rsidR="008F2373">
      <w:rPr>
        <w:lang w:val="de-DE"/>
      </w:rPr>
      <w:t xml:space="preserve"> von </w:t>
    </w:r>
    <w:r w:rsidR="004D64A2">
      <w:fldChar w:fldCharType="begin"/>
    </w:r>
    <w:r w:rsidR="004D64A2">
      <w:instrText>NUMPAGES  \* Arabic  \* MERGEFORMAT</w:instrText>
    </w:r>
    <w:r w:rsidR="004D64A2">
      <w:fldChar w:fldCharType="separate"/>
    </w:r>
    <w:r w:rsidR="004D64A2" w:rsidRPr="004D64A2">
      <w:rPr>
        <w:b/>
        <w:noProof/>
        <w:lang w:val="de-DE"/>
      </w:rPr>
      <w:t>6</w:t>
    </w:r>
    <w:r w:rsidR="004D64A2">
      <w:rPr>
        <w:b/>
        <w:noProof/>
        <w:lang w:val="de-D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AC9625" w14:textId="77777777" w:rsidR="00E32FB4" w:rsidRDefault="00E32FB4" w:rsidP="008F2373">
      <w:pPr>
        <w:spacing w:after="0"/>
      </w:pPr>
      <w:r>
        <w:separator/>
      </w:r>
    </w:p>
  </w:footnote>
  <w:footnote w:type="continuationSeparator" w:id="0">
    <w:p w14:paraId="6BC147C3" w14:textId="77777777" w:rsidR="00E32FB4" w:rsidRDefault="00E32FB4" w:rsidP="008F237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94269" w14:textId="77777777" w:rsidR="008F2373" w:rsidRDefault="00EA10FA">
    <w:pPr>
      <w:pStyle w:val="Header"/>
    </w:pPr>
    <w:r>
      <w:rPr>
        <w:b/>
        <w:bCs/>
        <w:noProof/>
        <w:lang w:val="en-US"/>
      </w:rPr>
      <w:drawing>
        <wp:anchor distT="0" distB="0" distL="114300" distR="114300" simplePos="0" relativeHeight="251659264" behindDoc="1" locked="0" layoutInCell="1" allowOverlap="1" wp14:anchorId="474FC6E4" wp14:editId="5A8DF5F6">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9DA06C3"/>
    <w:multiLevelType w:val="hybridMultilevel"/>
    <w:tmpl w:val="44BC77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18B0FE4"/>
    <w:multiLevelType w:val="hybridMultilevel"/>
    <w:tmpl w:val="B0764F5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5E7C01BE"/>
    <w:multiLevelType w:val="hybridMultilevel"/>
    <w:tmpl w:val="131440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7D4964"/>
    <w:multiLevelType w:val="hybridMultilevel"/>
    <w:tmpl w:val="82D2349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0B"/>
    <w:rsid w:val="00040826"/>
    <w:rsid w:val="00045CAE"/>
    <w:rsid w:val="00046EAD"/>
    <w:rsid w:val="00047DCE"/>
    <w:rsid w:val="00052127"/>
    <w:rsid w:val="000774A1"/>
    <w:rsid w:val="0008781A"/>
    <w:rsid w:val="000917AE"/>
    <w:rsid w:val="00097AB6"/>
    <w:rsid w:val="000A2C34"/>
    <w:rsid w:val="000A344A"/>
    <w:rsid w:val="000B1504"/>
    <w:rsid w:val="000B658F"/>
    <w:rsid w:val="000C0BC0"/>
    <w:rsid w:val="000C1154"/>
    <w:rsid w:val="000C5F77"/>
    <w:rsid w:val="000C6642"/>
    <w:rsid w:val="000D0210"/>
    <w:rsid w:val="000D0634"/>
    <w:rsid w:val="000E71F7"/>
    <w:rsid w:val="000E72B4"/>
    <w:rsid w:val="000F29FA"/>
    <w:rsid w:val="000F3752"/>
    <w:rsid w:val="0010187B"/>
    <w:rsid w:val="0010210C"/>
    <w:rsid w:val="001112C6"/>
    <w:rsid w:val="00157F6D"/>
    <w:rsid w:val="001609C2"/>
    <w:rsid w:val="00162FB1"/>
    <w:rsid w:val="001661D4"/>
    <w:rsid w:val="001707F5"/>
    <w:rsid w:val="00182B0B"/>
    <w:rsid w:val="001B24A5"/>
    <w:rsid w:val="001B6430"/>
    <w:rsid w:val="001C1955"/>
    <w:rsid w:val="001C1C3A"/>
    <w:rsid w:val="001C48E7"/>
    <w:rsid w:val="001D17F5"/>
    <w:rsid w:val="001D2F52"/>
    <w:rsid w:val="001D4E0B"/>
    <w:rsid w:val="001F1125"/>
    <w:rsid w:val="001F2A8C"/>
    <w:rsid w:val="001F566C"/>
    <w:rsid w:val="001F61F8"/>
    <w:rsid w:val="001F7A9D"/>
    <w:rsid w:val="00212A56"/>
    <w:rsid w:val="00214A09"/>
    <w:rsid w:val="00223137"/>
    <w:rsid w:val="00223B2E"/>
    <w:rsid w:val="00225791"/>
    <w:rsid w:val="00237EA3"/>
    <w:rsid w:val="00237FE3"/>
    <w:rsid w:val="00240932"/>
    <w:rsid w:val="0026560F"/>
    <w:rsid w:val="00272947"/>
    <w:rsid w:val="00272D5F"/>
    <w:rsid w:val="0027781C"/>
    <w:rsid w:val="002840DC"/>
    <w:rsid w:val="0028714D"/>
    <w:rsid w:val="00293FD9"/>
    <w:rsid w:val="002972EE"/>
    <w:rsid w:val="002A2054"/>
    <w:rsid w:val="002A350F"/>
    <w:rsid w:val="002B1350"/>
    <w:rsid w:val="002B5E28"/>
    <w:rsid w:val="002B6D39"/>
    <w:rsid w:val="002C12F2"/>
    <w:rsid w:val="002D1FA4"/>
    <w:rsid w:val="002D7EED"/>
    <w:rsid w:val="002E1120"/>
    <w:rsid w:val="002E16A4"/>
    <w:rsid w:val="002E65A6"/>
    <w:rsid w:val="002F28DD"/>
    <w:rsid w:val="00307C22"/>
    <w:rsid w:val="00321580"/>
    <w:rsid w:val="003305A2"/>
    <w:rsid w:val="00353578"/>
    <w:rsid w:val="00356E42"/>
    <w:rsid w:val="0037646E"/>
    <w:rsid w:val="00381CBC"/>
    <w:rsid w:val="0038552B"/>
    <w:rsid w:val="00395547"/>
    <w:rsid w:val="00395721"/>
    <w:rsid w:val="003977F6"/>
    <w:rsid w:val="003A0ADD"/>
    <w:rsid w:val="003A5C55"/>
    <w:rsid w:val="003A5F53"/>
    <w:rsid w:val="003B6F97"/>
    <w:rsid w:val="003C2349"/>
    <w:rsid w:val="003C3BB7"/>
    <w:rsid w:val="003D5B7B"/>
    <w:rsid w:val="003E0175"/>
    <w:rsid w:val="003E0E3F"/>
    <w:rsid w:val="003E178C"/>
    <w:rsid w:val="003E40FB"/>
    <w:rsid w:val="003E4DB0"/>
    <w:rsid w:val="003E7945"/>
    <w:rsid w:val="003F2E7D"/>
    <w:rsid w:val="003F5990"/>
    <w:rsid w:val="003F6EA8"/>
    <w:rsid w:val="003F79BE"/>
    <w:rsid w:val="00405E83"/>
    <w:rsid w:val="00415C8D"/>
    <w:rsid w:val="004169EE"/>
    <w:rsid w:val="00424F8A"/>
    <w:rsid w:val="004270C3"/>
    <w:rsid w:val="00430860"/>
    <w:rsid w:val="004619E7"/>
    <w:rsid w:val="0048120A"/>
    <w:rsid w:val="0049227B"/>
    <w:rsid w:val="00496465"/>
    <w:rsid w:val="00497F7B"/>
    <w:rsid w:val="004A34F7"/>
    <w:rsid w:val="004B387F"/>
    <w:rsid w:val="004D64A2"/>
    <w:rsid w:val="004D7B6D"/>
    <w:rsid w:val="004E1780"/>
    <w:rsid w:val="004E18E0"/>
    <w:rsid w:val="004E56D0"/>
    <w:rsid w:val="004F4A4F"/>
    <w:rsid w:val="00500E28"/>
    <w:rsid w:val="005058A5"/>
    <w:rsid w:val="00514643"/>
    <w:rsid w:val="00526633"/>
    <w:rsid w:val="0053154D"/>
    <w:rsid w:val="0053643D"/>
    <w:rsid w:val="00536863"/>
    <w:rsid w:val="00544058"/>
    <w:rsid w:val="005532E5"/>
    <w:rsid w:val="00557464"/>
    <w:rsid w:val="00560405"/>
    <w:rsid w:val="0058716B"/>
    <w:rsid w:val="005A2885"/>
    <w:rsid w:val="005A3FA0"/>
    <w:rsid w:val="005A71BC"/>
    <w:rsid w:val="005B081C"/>
    <w:rsid w:val="005B0A90"/>
    <w:rsid w:val="005B7A64"/>
    <w:rsid w:val="005C3645"/>
    <w:rsid w:val="005C6E4D"/>
    <w:rsid w:val="005C7C6B"/>
    <w:rsid w:val="005D318D"/>
    <w:rsid w:val="005D4019"/>
    <w:rsid w:val="005E1D61"/>
    <w:rsid w:val="005E2896"/>
    <w:rsid w:val="005E3310"/>
    <w:rsid w:val="005E6C04"/>
    <w:rsid w:val="006025A5"/>
    <w:rsid w:val="0060263A"/>
    <w:rsid w:val="00614398"/>
    <w:rsid w:val="006156A4"/>
    <w:rsid w:val="00637985"/>
    <w:rsid w:val="00640CA7"/>
    <w:rsid w:val="00646BD0"/>
    <w:rsid w:val="00651384"/>
    <w:rsid w:val="006663D3"/>
    <w:rsid w:val="0068440F"/>
    <w:rsid w:val="00687113"/>
    <w:rsid w:val="006939B6"/>
    <w:rsid w:val="0069495D"/>
    <w:rsid w:val="00695F14"/>
    <w:rsid w:val="006A0A34"/>
    <w:rsid w:val="006C5B19"/>
    <w:rsid w:val="006C6507"/>
    <w:rsid w:val="006D1559"/>
    <w:rsid w:val="006D6A65"/>
    <w:rsid w:val="006E069E"/>
    <w:rsid w:val="006E3BCB"/>
    <w:rsid w:val="006F1175"/>
    <w:rsid w:val="006F2255"/>
    <w:rsid w:val="00717D54"/>
    <w:rsid w:val="007223A0"/>
    <w:rsid w:val="0075029B"/>
    <w:rsid w:val="007537D1"/>
    <w:rsid w:val="00771928"/>
    <w:rsid w:val="00774950"/>
    <w:rsid w:val="00793574"/>
    <w:rsid w:val="00796FFD"/>
    <w:rsid w:val="00797695"/>
    <w:rsid w:val="007A158A"/>
    <w:rsid w:val="007A4F3D"/>
    <w:rsid w:val="007A56BB"/>
    <w:rsid w:val="007B442E"/>
    <w:rsid w:val="007C5B92"/>
    <w:rsid w:val="007D1318"/>
    <w:rsid w:val="007D405F"/>
    <w:rsid w:val="007D437F"/>
    <w:rsid w:val="007E04D4"/>
    <w:rsid w:val="007E2352"/>
    <w:rsid w:val="007E3AAF"/>
    <w:rsid w:val="007E592C"/>
    <w:rsid w:val="007F68C2"/>
    <w:rsid w:val="007F7CF5"/>
    <w:rsid w:val="00805B8A"/>
    <w:rsid w:val="00805E04"/>
    <w:rsid w:val="00807F40"/>
    <w:rsid w:val="00816873"/>
    <w:rsid w:val="00833507"/>
    <w:rsid w:val="00837626"/>
    <w:rsid w:val="00844809"/>
    <w:rsid w:val="00870C31"/>
    <w:rsid w:val="008722E3"/>
    <w:rsid w:val="0087759C"/>
    <w:rsid w:val="00883D60"/>
    <w:rsid w:val="00887085"/>
    <w:rsid w:val="0089730A"/>
    <w:rsid w:val="00897E14"/>
    <w:rsid w:val="008A4E18"/>
    <w:rsid w:val="008B34F1"/>
    <w:rsid w:val="008C3341"/>
    <w:rsid w:val="008C54BF"/>
    <w:rsid w:val="008D2AF0"/>
    <w:rsid w:val="008D3874"/>
    <w:rsid w:val="008E1D5F"/>
    <w:rsid w:val="008E328B"/>
    <w:rsid w:val="008F2373"/>
    <w:rsid w:val="009030F0"/>
    <w:rsid w:val="009403BE"/>
    <w:rsid w:val="00942253"/>
    <w:rsid w:val="00942A1E"/>
    <w:rsid w:val="009446BA"/>
    <w:rsid w:val="00952B86"/>
    <w:rsid w:val="00952EF9"/>
    <w:rsid w:val="00954D75"/>
    <w:rsid w:val="00962641"/>
    <w:rsid w:val="00964320"/>
    <w:rsid w:val="00964A44"/>
    <w:rsid w:val="00965EF4"/>
    <w:rsid w:val="0097154E"/>
    <w:rsid w:val="00976450"/>
    <w:rsid w:val="00993E01"/>
    <w:rsid w:val="00994EF6"/>
    <w:rsid w:val="009962A5"/>
    <w:rsid w:val="009B19CA"/>
    <w:rsid w:val="009C10F5"/>
    <w:rsid w:val="009F509B"/>
    <w:rsid w:val="00A06B4F"/>
    <w:rsid w:val="00A17F44"/>
    <w:rsid w:val="00A21F97"/>
    <w:rsid w:val="00A272C4"/>
    <w:rsid w:val="00A40588"/>
    <w:rsid w:val="00A479CE"/>
    <w:rsid w:val="00A522D6"/>
    <w:rsid w:val="00A52BF4"/>
    <w:rsid w:val="00A53880"/>
    <w:rsid w:val="00A55646"/>
    <w:rsid w:val="00A611DF"/>
    <w:rsid w:val="00A66C8C"/>
    <w:rsid w:val="00A730C9"/>
    <w:rsid w:val="00A73E5F"/>
    <w:rsid w:val="00A81625"/>
    <w:rsid w:val="00A936DC"/>
    <w:rsid w:val="00AA3F3D"/>
    <w:rsid w:val="00AA6B5D"/>
    <w:rsid w:val="00AB51D5"/>
    <w:rsid w:val="00AB7BB7"/>
    <w:rsid w:val="00AC40CC"/>
    <w:rsid w:val="00AD626A"/>
    <w:rsid w:val="00AE119D"/>
    <w:rsid w:val="00AE1C32"/>
    <w:rsid w:val="00AE7183"/>
    <w:rsid w:val="00AF0652"/>
    <w:rsid w:val="00AF4AE0"/>
    <w:rsid w:val="00AF4E74"/>
    <w:rsid w:val="00AF7DD4"/>
    <w:rsid w:val="00B038C9"/>
    <w:rsid w:val="00B10239"/>
    <w:rsid w:val="00B1235B"/>
    <w:rsid w:val="00B1324E"/>
    <w:rsid w:val="00B25EF8"/>
    <w:rsid w:val="00B34786"/>
    <w:rsid w:val="00B359A4"/>
    <w:rsid w:val="00B45568"/>
    <w:rsid w:val="00B53A36"/>
    <w:rsid w:val="00B552AB"/>
    <w:rsid w:val="00B6362D"/>
    <w:rsid w:val="00B6779D"/>
    <w:rsid w:val="00B70BFC"/>
    <w:rsid w:val="00B712B5"/>
    <w:rsid w:val="00B763D2"/>
    <w:rsid w:val="00B84931"/>
    <w:rsid w:val="00B97A98"/>
    <w:rsid w:val="00BA5FBE"/>
    <w:rsid w:val="00BB0712"/>
    <w:rsid w:val="00BB1425"/>
    <w:rsid w:val="00BB6882"/>
    <w:rsid w:val="00BE4B1B"/>
    <w:rsid w:val="00BE6DFC"/>
    <w:rsid w:val="00BE6F5E"/>
    <w:rsid w:val="00BF1750"/>
    <w:rsid w:val="00BF55CB"/>
    <w:rsid w:val="00BF7275"/>
    <w:rsid w:val="00C10A22"/>
    <w:rsid w:val="00C128B6"/>
    <w:rsid w:val="00C14F5B"/>
    <w:rsid w:val="00C22202"/>
    <w:rsid w:val="00C268F1"/>
    <w:rsid w:val="00C27767"/>
    <w:rsid w:val="00C3531D"/>
    <w:rsid w:val="00C47BE9"/>
    <w:rsid w:val="00C56DBC"/>
    <w:rsid w:val="00C62131"/>
    <w:rsid w:val="00C66B67"/>
    <w:rsid w:val="00C70AE3"/>
    <w:rsid w:val="00C74BF5"/>
    <w:rsid w:val="00C765DF"/>
    <w:rsid w:val="00C77AE2"/>
    <w:rsid w:val="00C858B5"/>
    <w:rsid w:val="00C859CC"/>
    <w:rsid w:val="00C85D28"/>
    <w:rsid w:val="00C941F3"/>
    <w:rsid w:val="00C9533A"/>
    <w:rsid w:val="00CA3AF2"/>
    <w:rsid w:val="00CB0412"/>
    <w:rsid w:val="00CB5F02"/>
    <w:rsid w:val="00CB6F15"/>
    <w:rsid w:val="00CD3BB5"/>
    <w:rsid w:val="00CD42C7"/>
    <w:rsid w:val="00CD5BE0"/>
    <w:rsid w:val="00CE533D"/>
    <w:rsid w:val="00CE6ECA"/>
    <w:rsid w:val="00D03391"/>
    <w:rsid w:val="00D05C6B"/>
    <w:rsid w:val="00D072D8"/>
    <w:rsid w:val="00D07471"/>
    <w:rsid w:val="00D1407B"/>
    <w:rsid w:val="00D172C9"/>
    <w:rsid w:val="00D22341"/>
    <w:rsid w:val="00D3334F"/>
    <w:rsid w:val="00D42BF1"/>
    <w:rsid w:val="00D60A32"/>
    <w:rsid w:val="00D71C35"/>
    <w:rsid w:val="00D71E41"/>
    <w:rsid w:val="00DA471B"/>
    <w:rsid w:val="00DA4A90"/>
    <w:rsid w:val="00DA5106"/>
    <w:rsid w:val="00DA72C2"/>
    <w:rsid w:val="00DB01A8"/>
    <w:rsid w:val="00DB346F"/>
    <w:rsid w:val="00DB4DA2"/>
    <w:rsid w:val="00DB6C1D"/>
    <w:rsid w:val="00DD23C6"/>
    <w:rsid w:val="00DD24D3"/>
    <w:rsid w:val="00DE51BA"/>
    <w:rsid w:val="00DE6CD9"/>
    <w:rsid w:val="00DF1938"/>
    <w:rsid w:val="00DF740F"/>
    <w:rsid w:val="00E03297"/>
    <w:rsid w:val="00E13BEF"/>
    <w:rsid w:val="00E1502F"/>
    <w:rsid w:val="00E22264"/>
    <w:rsid w:val="00E32FB4"/>
    <w:rsid w:val="00E330DE"/>
    <w:rsid w:val="00E41D61"/>
    <w:rsid w:val="00E42C6C"/>
    <w:rsid w:val="00E617C5"/>
    <w:rsid w:val="00E711E0"/>
    <w:rsid w:val="00E73A32"/>
    <w:rsid w:val="00E8220A"/>
    <w:rsid w:val="00E860CF"/>
    <w:rsid w:val="00E87169"/>
    <w:rsid w:val="00E91E86"/>
    <w:rsid w:val="00E9467D"/>
    <w:rsid w:val="00E95E7A"/>
    <w:rsid w:val="00EA0E6B"/>
    <w:rsid w:val="00EA10FA"/>
    <w:rsid w:val="00EA2887"/>
    <w:rsid w:val="00EA4640"/>
    <w:rsid w:val="00ED167F"/>
    <w:rsid w:val="00ED5DAE"/>
    <w:rsid w:val="00EE2AB1"/>
    <w:rsid w:val="00F21003"/>
    <w:rsid w:val="00F2200C"/>
    <w:rsid w:val="00F2357F"/>
    <w:rsid w:val="00F37EE6"/>
    <w:rsid w:val="00F42E13"/>
    <w:rsid w:val="00F54554"/>
    <w:rsid w:val="00F559D6"/>
    <w:rsid w:val="00F615AF"/>
    <w:rsid w:val="00F825A7"/>
    <w:rsid w:val="00F82BFE"/>
    <w:rsid w:val="00F9181E"/>
    <w:rsid w:val="00F91D24"/>
    <w:rsid w:val="00F951B4"/>
    <w:rsid w:val="00F97917"/>
    <w:rsid w:val="00F97F11"/>
    <w:rsid w:val="00FA2F51"/>
    <w:rsid w:val="00FB60EC"/>
    <w:rsid w:val="00FB7E05"/>
    <w:rsid w:val="00FC0C32"/>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1F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CommentReference">
    <w:name w:val="annotation reference"/>
    <w:basedOn w:val="DefaultParagraphFont"/>
    <w:uiPriority w:val="99"/>
    <w:semiHidden/>
    <w:unhideWhenUsed/>
    <w:rsid w:val="004D64A2"/>
    <w:rPr>
      <w:sz w:val="18"/>
      <w:szCs w:val="18"/>
    </w:rPr>
  </w:style>
  <w:style w:type="paragraph" w:styleId="CommentText">
    <w:name w:val="annotation text"/>
    <w:basedOn w:val="Normal"/>
    <w:link w:val="CommentTextChar"/>
    <w:uiPriority w:val="99"/>
    <w:semiHidden/>
    <w:unhideWhenUsed/>
    <w:rsid w:val="004D64A2"/>
    <w:rPr>
      <w:sz w:val="24"/>
      <w:szCs w:val="24"/>
    </w:rPr>
  </w:style>
  <w:style w:type="character" w:customStyle="1" w:styleId="CommentTextChar">
    <w:name w:val="Comment Text Char"/>
    <w:basedOn w:val="DefaultParagraphFont"/>
    <w:link w:val="CommentText"/>
    <w:uiPriority w:val="99"/>
    <w:semiHidden/>
    <w:rsid w:val="004D64A2"/>
    <w:rPr>
      <w:sz w:val="24"/>
      <w:szCs w:val="24"/>
    </w:rPr>
  </w:style>
  <w:style w:type="paragraph" w:styleId="CommentSubject">
    <w:name w:val="annotation subject"/>
    <w:basedOn w:val="CommentText"/>
    <w:next w:val="CommentText"/>
    <w:link w:val="CommentSubjectChar"/>
    <w:uiPriority w:val="99"/>
    <w:semiHidden/>
    <w:unhideWhenUsed/>
    <w:rsid w:val="004D64A2"/>
    <w:rPr>
      <w:b/>
      <w:bCs/>
      <w:sz w:val="20"/>
      <w:szCs w:val="20"/>
    </w:rPr>
  </w:style>
  <w:style w:type="character" w:customStyle="1" w:styleId="CommentSubjectChar">
    <w:name w:val="Comment Subject Char"/>
    <w:basedOn w:val="CommentTextChar"/>
    <w:link w:val="CommentSubject"/>
    <w:uiPriority w:val="99"/>
    <w:semiHidden/>
    <w:rsid w:val="004D64A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CommentReference">
    <w:name w:val="annotation reference"/>
    <w:basedOn w:val="DefaultParagraphFont"/>
    <w:uiPriority w:val="99"/>
    <w:semiHidden/>
    <w:unhideWhenUsed/>
    <w:rsid w:val="004D64A2"/>
    <w:rPr>
      <w:sz w:val="18"/>
      <w:szCs w:val="18"/>
    </w:rPr>
  </w:style>
  <w:style w:type="paragraph" w:styleId="CommentText">
    <w:name w:val="annotation text"/>
    <w:basedOn w:val="Normal"/>
    <w:link w:val="CommentTextChar"/>
    <w:uiPriority w:val="99"/>
    <w:semiHidden/>
    <w:unhideWhenUsed/>
    <w:rsid w:val="004D64A2"/>
    <w:rPr>
      <w:sz w:val="24"/>
      <w:szCs w:val="24"/>
    </w:rPr>
  </w:style>
  <w:style w:type="character" w:customStyle="1" w:styleId="CommentTextChar">
    <w:name w:val="Comment Text Char"/>
    <w:basedOn w:val="DefaultParagraphFont"/>
    <w:link w:val="CommentText"/>
    <w:uiPriority w:val="99"/>
    <w:semiHidden/>
    <w:rsid w:val="004D64A2"/>
    <w:rPr>
      <w:sz w:val="24"/>
      <w:szCs w:val="24"/>
    </w:rPr>
  </w:style>
  <w:style w:type="paragraph" w:styleId="CommentSubject">
    <w:name w:val="annotation subject"/>
    <w:basedOn w:val="CommentText"/>
    <w:next w:val="CommentText"/>
    <w:link w:val="CommentSubjectChar"/>
    <w:uiPriority w:val="99"/>
    <w:semiHidden/>
    <w:unhideWhenUsed/>
    <w:rsid w:val="004D64A2"/>
    <w:rPr>
      <w:b/>
      <w:bCs/>
      <w:sz w:val="20"/>
      <w:szCs w:val="20"/>
    </w:rPr>
  </w:style>
  <w:style w:type="character" w:customStyle="1" w:styleId="CommentSubjectChar">
    <w:name w:val="Comment Subject Char"/>
    <w:basedOn w:val="CommentTextChar"/>
    <w:link w:val="CommentSubject"/>
    <w:uiPriority w:val="99"/>
    <w:semiHidden/>
    <w:rsid w:val="004D64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07255">
      <w:bodyDiv w:val="1"/>
      <w:marLeft w:val="0"/>
      <w:marRight w:val="0"/>
      <w:marTop w:val="0"/>
      <w:marBottom w:val="0"/>
      <w:divBdr>
        <w:top w:val="none" w:sz="0" w:space="0" w:color="auto"/>
        <w:left w:val="none" w:sz="0" w:space="0" w:color="auto"/>
        <w:bottom w:val="none" w:sz="0" w:space="0" w:color="auto"/>
        <w:right w:val="none" w:sz="0" w:space="0" w:color="auto"/>
      </w:divBdr>
    </w:div>
    <w:div w:id="725034434">
      <w:bodyDiv w:val="1"/>
      <w:marLeft w:val="0"/>
      <w:marRight w:val="0"/>
      <w:marTop w:val="0"/>
      <w:marBottom w:val="0"/>
      <w:divBdr>
        <w:top w:val="none" w:sz="0" w:space="0" w:color="auto"/>
        <w:left w:val="none" w:sz="0" w:space="0" w:color="auto"/>
        <w:bottom w:val="none" w:sz="0" w:space="0" w:color="auto"/>
        <w:right w:val="none" w:sz="0" w:space="0" w:color="auto"/>
      </w:divBdr>
    </w:div>
    <w:div w:id="905915822">
      <w:bodyDiv w:val="1"/>
      <w:marLeft w:val="0"/>
      <w:marRight w:val="0"/>
      <w:marTop w:val="0"/>
      <w:marBottom w:val="0"/>
      <w:divBdr>
        <w:top w:val="none" w:sz="0" w:space="0" w:color="auto"/>
        <w:left w:val="none" w:sz="0" w:space="0" w:color="auto"/>
        <w:bottom w:val="none" w:sz="0" w:space="0" w:color="auto"/>
        <w:right w:val="none" w:sz="0" w:space="0" w:color="auto"/>
      </w:divBdr>
      <w:divsChild>
        <w:div w:id="1997801267">
          <w:marLeft w:val="0"/>
          <w:marRight w:val="0"/>
          <w:marTop w:val="0"/>
          <w:marBottom w:val="0"/>
          <w:divBdr>
            <w:top w:val="none" w:sz="0" w:space="0" w:color="auto"/>
            <w:left w:val="none" w:sz="0" w:space="0" w:color="auto"/>
            <w:bottom w:val="none" w:sz="0" w:space="0" w:color="auto"/>
            <w:right w:val="none" w:sz="0" w:space="0" w:color="auto"/>
          </w:divBdr>
          <w:divsChild>
            <w:div w:id="1723557665">
              <w:marLeft w:val="0"/>
              <w:marRight w:val="0"/>
              <w:marTop w:val="0"/>
              <w:marBottom w:val="0"/>
              <w:divBdr>
                <w:top w:val="none" w:sz="0" w:space="0" w:color="auto"/>
                <w:left w:val="none" w:sz="0" w:space="0" w:color="auto"/>
                <w:bottom w:val="none" w:sz="0" w:space="0" w:color="auto"/>
                <w:right w:val="none" w:sz="0" w:space="0" w:color="auto"/>
              </w:divBdr>
              <w:divsChild>
                <w:div w:id="6616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90380-D408-AA49-91FC-AC5EEA1FD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\Flip Project 2.0\doc\templates\template.dotx</Template>
  <TotalTime>3</TotalTime>
  <Pages>7</Pages>
  <Words>1862</Words>
  <Characters>10617</Characters>
  <Application>Microsoft Macintosh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Schlussfolgerung</vt:lpstr>
      <vt:lpstr>Dokumenttitel</vt:lpstr>
    </vt:vector>
  </TitlesOfParts>
  <Company>Studienarbeit</Company>
  <LinksUpToDate>false</LinksUpToDate>
  <CharactersWithSpaces>12455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Schlussfolgerung</dc:title>
  <dc:creator>HSR</dc:creator>
  <cp:lastModifiedBy>Markus Stolze</cp:lastModifiedBy>
  <cp:revision>270</cp:revision>
  <dcterms:created xsi:type="dcterms:W3CDTF">2011-12-14T15:43:00Z</dcterms:created>
  <dcterms:modified xsi:type="dcterms:W3CDTF">2011-12-18T23:10:00Z</dcterms:modified>
</cp:coreProperties>
</file>