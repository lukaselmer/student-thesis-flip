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738558B" w14:textId="77777777" w:rsidR="008E328B" w:rsidRDefault="008E328B"/>
        <w:p w14:paraId="57369507" w14:textId="77777777"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 w14:paraId="6CF1AC8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001E15" w14:textId="77777777"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14:paraId="738F0516" w14:textId="77777777"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14:paraId="50C307B0" w14:textId="77777777"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6D38CF">
                  <w:rPr>
                    <w:noProof/>
                    <w:color w:val="4F4F59"/>
                  </w:rPr>
                  <w:t>19.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14:paraId="650ADDF3" w14:textId="77777777"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E73F363" w14:textId="77777777"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14:paraId="4AC89204" w14:textId="77777777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14CCFB2" w14:textId="77777777" w:rsidR="00C9533A" w:rsidRDefault="006D38C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14:paraId="27AD73C8" w14:textId="77777777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967FB2" w14:textId="77777777"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14:paraId="545B4C8D" w14:textId="77777777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3F8843" w14:textId="77777777"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4D94B1BC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5C736471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51E13983" w14:textId="77777777" w:rsidR="00C62131" w:rsidRDefault="00C62131" w:rsidP="00EA10FA">
          <w:pPr>
            <w:jc w:val="right"/>
            <w:rPr>
              <w:b/>
              <w:bCs/>
            </w:rPr>
          </w:pPr>
        </w:p>
        <w:p w14:paraId="48683719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6116921F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39F09983" w14:textId="77777777" w:rsidR="00C62131" w:rsidRDefault="00C62131" w:rsidP="00C62131">
          <w:pPr>
            <w:jc w:val="center"/>
            <w:rPr>
              <w:b/>
              <w:bCs/>
            </w:rPr>
          </w:pPr>
        </w:p>
        <w:p w14:paraId="5E3DFFCB" w14:textId="77777777" w:rsidR="008E328B" w:rsidRDefault="00C62131" w:rsidP="00C62131">
          <w:pPr>
            <w:ind w:firstLine="993"/>
          </w:pPr>
          <w:r>
            <w:rPr>
              <w:b/>
              <w:bCs/>
              <w:noProof/>
              <w:lang w:val="en-US"/>
            </w:rPr>
            <w:drawing>
              <wp:inline distT="0" distB="0" distL="0" distR="0" wp14:anchorId="53E44AB7" wp14:editId="78133907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14:paraId="0B8AFA59" w14:textId="77777777"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14:paraId="6DB2D583" w14:textId="77777777"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14:paraId="01D1F020" w14:textId="77777777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14:paraId="00B5F0BD" w14:textId="77777777"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14:paraId="5EE136BC" w14:textId="77777777"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14:paraId="00FDAD5B" w14:textId="77777777"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14:paraId="1EF03FF2" w14:textId="77777777" w:rsidR="00887085" w:rsidRDefault="00887085" w:rsidP="005E1B49">
            <w:r>
              <w:t>Autor</w:t>
            </w:r>
          </w:p>
        </w:tc>
      </w:tr>
      <w:tr w:rsidR="00A55919" w:rsidRPr="00F9181E" w14:paraId="6FD9B2F8" w14:textId="77777777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14:paraId="6DF5A5FF" w14:textId="77777777"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14:paraId="03EE09D6" w14:textId="77777777"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14:paraId="5DFC0F9C" w14:textId="77777777"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14:paraId="29EFCEB5" w14:textId="77777777" w:rsidR="00A55919" w:rsidRPr="00F9181E" w:rsidRDefault="00A55919" w:rsidP="00B758D5">
            <w:r>
              <w:t>cheidt</w:t>
            </w:r>
          </w:p>
        </w:tc>
      </w:tr>
      <w:tr w:rsidR="00887085" w:rsidRPr="00F9181E" w14:paraId="072CEE8B" w14:textId="77777777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14:paraId="0DB3BD4C" w14:textId="77777777"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14:paraId="4371C0FC" w14:textId="77777777"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14:paraId="7E055C1C" w14:textId="77777777"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14:paraId="2EAB92D6" w14:textId="77777777" w:rsidR="00887085" w:rsidRPr="00F9181E" w:rsidRDefault="00A55919" w:rsidP="005E1B49">
            <w:r>
              <w:t>dtreichl</w:t>
            </w:r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C7F2F5" w14:textId="77777777"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14:paraId="4EC07E24" w14:textId="77777777"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14:paraId="49B3FC73" w14:textId="77777777" w:rsidR="00C44AD2" w:rsidRDefault="006D38C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14:paraId="18E8ABA9" w14:textId="77777777" w:rsidR="00C44AD2" w:rsidRDefault="006D38C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14:paraId="310E2ABE" w14:textId="77777777" w:rsidR="00C44AD2" w:rsidRDefault="006D38C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14:paraId="078A8548" w14:textId="77777777"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14:paraId="6827CEDB" w14:textId="77777777"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14:paraId="5A378E22" w14:textId="77777777" w:rsidR="006156A4" w:rsidRDefault="002C74B8" w:rsidP="002C74B8">
      <w:pPr>
        <w:pStyle w:val="Heading1"/>
      </w:pPr>
      <w:bookmarkStart w:id="3" w:name="_Toc311790983"/>
      <w:commentRangeStart w:id="4"/>
      <w:r>
        <w:lastRenderedPageBreak/>
        <w:t>Einleitung</w:t>
      </w:r>
      <w:bookmarkEnd w:id="3"/>
      <w:commentRangeEnd w:id="4"/>
      <w:r w:rsidR="006D38CF">
        <w:rPr>
          <w:rStyle w:val="CommentReference"/>
          <w:rFonts w:asciiTheme="minorHAnsi" w:hAnsiTheme="minorHAnsi"/>
          <w:b w:val="0"/>
          <w:bCs w:val="0"/>
          <w:color w:val="auto"/>
          <w:spacing w:val="0"/>
        </w:rPr>
        <w:commentReference w:id="4"/>
      </w:r>
    </w:p>
    <w:p w14:paraId="2054A1BE" w14:textId="77777777" w:rsidR="0074143D" w:rsidRDefault="00746CE5" w:rsidP="0074143D">
      <w:r>
        <w:t>Der technische Bericht beginnt mit der Vorstudie (Todo: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14:paraId="69CDC55F" w14:textId="77777777"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Personas war, </w:t>
      </w:r>
      <w:r w:rsidR="001249CC">
        <w:t>dokumentiert</w:t>
      </w:r>
      <w:r>
        <w:t>.</w:t>
      </w:r>
      <w:r w:rsidR="001249CC">
        <w:t xml:space="preserve"> Die Personas</w:t>
      </w:r>
      <w:r w:rsidR="00B83435">
        <w:t xml:space="preserve"> und die dazu gehörigen Szenarien </w:t>
      </w:r>
      <w:r w:rsidR="00D83CF1">
        <w:t>werden daraufhin vorgestellt.</w:t>
      </w:r>
    </w:p>
    <w:p w14:paraId="1619B511" w14:textId="77777777" w:rsidR="001B311A" w:rsidRDefault="00BA30E9" w:rsidP="0074143D">
      <w:r>
        <w:t>Das Kapitel Anforderungen</w:t>
      </w:r>
      <w:r w:rsidR="00840F51">
        <w:t xml:space="preserve"> (Todo: Verlinkung)</w:t>
      </w:r>
      <w:r w:rsidR="00114DC5">
        <w:t xml:space="preserve"> geht kurz auf die grundsätzlichen Angaben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>Design Constraints und Accessibility im Zusammenhang mit der Nutzung des Surface</w:t>
      </w:r>
      <w:r w:rsidR="00615C0D">
        <w:t>.</w:t>
      </w:r>
    </w:p>
    <w:p w14:paraId="734401B3" w14:textId="77777777" w:rsidR="009844B8" w:rsidRDefault="0054127C" w:rsidP="0074143D">
      <w:r>
        <w:t xml:space="preserve">Im Kapitel Domain Analyse </w:t>
      </w:r>
      <w:r w:rsidR="0050177A">
        <w:t xml:space="preserve">(Todo: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Graphical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Surface</w:t>
      </w:r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14:paraId="13021688" w14:textId="77777777" w:rsidR="00EE0A25" w:rsidRDefault="00EE0A25" w:rsidP="0074143D">
      <w:r>
        <w:t>Das Kapitel Entwurf (T</w:t>
      </w:r>
      <w:r w:rsidR="00AC0951">
        <w:t xml:space="preserve">odo: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Assemblies und Namespaces.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14:paraId="52272577" w14:textId="77777777" w:rsidR="00E418B9" w:rsidRDefault="00011624" w:rsidP="0074143D">
      <w:r>
        <w:t>Im Teil Projek</w:t>
      </w:r>
      <w:r w:rsidR="00E418B9">
        <w:t>tmanagement (Todo: Verlinkung)</w:t>
      </w:r>
      <w:r w:rsidR="007B6568">
        <w:t xml:space="preserve"> w</w:t>
      </w:r>
      <w:r w:rsidR="00140909">
        <w:t xml:space="preserve">ird der Projektplan </w:t>
      </w:r>
      <w:r w:rsidR="00AC0951">
        <w:t>dargelegt</w:t>
      </w:r>
      <w:r w:rsidR="00140909">
        <w:t xml:space="preserve"> und die Projektorganisation umschrieben</w:t>
      </w:r>
      <w:r w:rsidR="008F2CBB">
        <w:t>.</w:t>
      </w:r>
      <w:r w:rsidR="00937A63">
        <w:t xml:space="preserve"> Des Weiteren werden die Risiken und das gewählte Vorgehensmodell aufgezeigt</w:t>
      </w:r>
      <w:r w:rsidR="00AC0951">
        <w:t>.</w:t>
      </w:r>
    </w:p>
    <w:p w14:paraId="42D519B3" w14:textId="77777777" w:rsidR="00C968FD" w:rsidRDefault="00DB4B95" w:rsidP="0074143D">
      <w:r>
        <w:t>Das Kapitel</w:t>
      </w:r>
      <w:r w:rsidR="006F697C">
        <w:t xml:space="preserve"> Realisierung und Test (Todo: Verlinkung)</w:t>
      </w:r>
      <w:r w:rsidR="00846AC6">
        <w:t xml:space="preserve"> </w:t>
      </w:r>
      <w:r w:rsidR="00AC0951">
        <w:t>dokumentiert</w:t>
      </w:r>
      <w:r w:rsidR="00846AC6">
        <w:t xml:space="preserve"> die Unit und System </w:t>
      </w:r>
      <w:r w:rsidR="006F697C">
        <w:t>Tests auf.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Us</w:t>
      </w:r>
      <w:r w:rsidR="00721DE5">
        <w:t xml:space="preserve">ability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Todo: …..</w:t>
      </w:r>
    </w:p>
    <w:p w14:paraId="0447CF35" w14:textId="77777777" w:rsidR="00F620A1" w:rsidRDefault="00D96217" w:rsidP="0074143D">
      <w:r>
        <w:t xml:space="preserve">Das letzte Kapitel </w:t>
      </w:r>
      <w:r w:rsidR="00667C61">
        <w:t>Schlussfolgerung</w:t>
      </w:r>
      <w:r>
        <w:t xml:space="preserve"> (Todo: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14:paraId="51E4DC4D" w14:textId="77777777" w:rsidR="000C0B61" w:rsidRPr="0074143D" w:rsidRDefault="000C0B61" w:rsidP="0074143D"/>
    <w:sectPr w:rsidR="000C0B61" w:rsidRPr="0074143D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Markus Stolze" w:date="2011-12-19T00:07:00Z" w:initials="MS">
    <w:p w14:paraId="147FA6A0" w14:textId="77777777" w:rsidR="006D38CF" w:rsidRDefault="006D38CF">
      <w:pPr>
        <w:pStyle w:val="CommentText"/>
      </w:pPr>
      <w:r>
        <w:rPr>
          <w:rStyle w:val="CommentReference"/>
        </w:rPr>
        <w:annotationRef/>
      </w:r>
      <w:r>
        <w:t>OK</w:t>
      </w:r>
      <w:bookmarkStart w:id="5" w:name="_GoBack"/>
      <w:bookmarkEnd w:id="5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31744" w14:textId="77777777" w:rsidR="00B757B4" w:rsidRDefault="00B757B4" w:rsidP="008F2373">
      <w:pPr>
        <w:spacing w:after="0"/>
      </w:pPr>
      <w:r>
        <w:separator/>
      </w:r>
    </w:p>
  </w:endnote>
  <w:endnote w:type="continuationSeparator" w:id="0">
    <w:p w14:paraId="4D0F406A" w14:textId="77777777" w:rsidR="00B757B4" w:rsidRDefault="00B757B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A464B" w14:textId="77777777"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D38CF">
      <w:rPr>
        <w:noProof/>
      </w:rPr>
      <w:t>19.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D38CF" w:rsidRPr="006D38CF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D38CF" w:rsidRPr="006D38CF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FD24B" w14:textId="77777777" w:rsidR="00B757B4" w:rsidRDefault="00B757B4" w:rsidP="008F2373">
      <w:pPr>
        <w:spacing w:after="0"/>
      </w:pPr>
      <w:r>
        <w:separator/>
      </w:r>
    </w:p>
  </w:footnote>
  <w:footnote w:type="continuationSeparator" w:id="0">
    <w:p w14:paraId="66D127A0" w14:textId="77777777" w:rsidR="00B757B4" w:rsidRDefault="00B757B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3EEF" w14:textId="77777777" w:rsidR="008F2373" w:rsidRDefault="00EA10FA">
    <w:pPr>
      <w:pStyle w:val="Header"/>
    </w:pPr>
    <w:r>
      <w:rPr>
        <w:b/>
        <w:bCs/>
        <w:noProof/>
        <w:lang w:val="en-US"/>
      </w:rPr>
      <w:drawing>
        <wp:anchor distT="0" distB="0" distL="114300" distR="114300" simplePos="0" relativeHeight="251659264" behindDoc="1" locked="0" layoutInCell="1" allowOverlap="1" wp14:anchorId="19CDC47E" wp14:editId="05F7E64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B24F9"/>
    <w:rsid w:val="003C3BB7"/>
    <w:rsid w:val="003E40FB"/>
    <w:rsid w:val="003F1C72"/>
    <w:rsid w:val="00496465"/>
    <w:rsid w:val="0050177A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D38CF"/>
    <w:rsid w:val="006F2255"/>
    <w:rsid w:val="006F697C"/>
    <w:rsid w:val="00721DE5"/>
    <w:rsid w:val="0074143D"/>
    <w:rsid w:val="00746CE5"/>
    <w:rsid w:val="0075029B"/>
    <w:rsid w:val="007537D1"/>
    <w:rsid w:val="007A158A"/>
    <w:rsid w:val="007B442E"/>
    <w:rsid w:val="007B6568"/>
    <w:rsid w:val="007D405F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27E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38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8C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8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8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38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8C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8C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8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4BA3C-3D4E-DA48-9BCF-D390340D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\Flip Project 2.0\doc\templates\template.dotx</Template>
  <TotalTime>1</TotalTime>
  <Pages>3</Pages>
  <Words>446</Words>
  <Characters>2547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Markus Stolze</cp:lastModifiedBy>
  <cp:revision>79</cp:revision>
  <dcterms:created xsi:type="dcterms:W3CDTF">2011-12-15T15:56:00Z</dcterms:created>
  <dcterms:modified xsi:type="dcterms:W3CDTF">2011-12-18T23:07:00Z</dcterms:modified>
</cp:coreProperties>
</file>