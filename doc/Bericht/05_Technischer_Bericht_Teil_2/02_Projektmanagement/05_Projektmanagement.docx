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D31A22">
                  <w:rPr>
                    <w:noProof/>
                    <w:color w:val="4F4F59"/>
                  </w:rPr>
                  <w:t>22.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107832"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F0D1A" w:rsidP="005E397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E4572" w:rsidP="009E4572">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1FA54B8F" wp14:editId="235061D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820638"/>
      <w:r>
        <w:lastRenderedPageBreak/>
        <w:t>Dokumentinformationen</w:t>
      </w:r>
      <w:bookmarkEnd w:id="0"/>
    </w:p>
    <w:p w:rsidR="00B038C9" w:rsidRDefault="00E711E0" w:rsidP="00B038C9">
      <w:pPr>
        <w:pStyle w:val="Heading2"/>
      </w:pPr>
      <w:bookmarkStart w:id="1" w:name="_Toc311820639"/>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5F6B5A">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1933C2">
            <w:r>
              <w:t>Datum</w:t>
            </w:r>
          </w:p>
        </w:tc>
        <w:tc>
          <w:tcPr>
            <w:tcW w:w="993" w:type="dxa"/>
          </w:tcPr>
          <w:p w:rsidR="00887085" w:rsidRDefault="00887085" w:rsidP="001933C2">
            <w:r>
              <w:t>Version</w:t>
            </w:r>
          </w:p>
        </w:tc>
        <w:tc>
          <w:tcPr>
            <w:tcW w:w="4674" w:type="dxa"/>
          </w:tcPr>
          <w:p w:rsidR="00887085" w:rsidRDefault="00887085" w:rsidP="001933C2">
            <w:r>
              <w:t>Änderung</w:t>
            </w:r>
          </w:p>
        </w:tc>
        <w:tc>
          <w:tcPr>
            <w:tcW w:w="2303" w:type="dxa"/>
          </w:tcPr>
          <w:p w:rsidR="00887085" w:rsidRDefault="00887085" w:rsidP="001933C2">
            <w:r>
              <w:t>Autor</w:t>
            </w:r>
          </w:p>
        </w:tc>
      </w:tr>
      <w:tr w:rsidR="00887085"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E3972" w:rsidP="001933C2">
            <w:pPr>
              <w:rPr>
                <w:b/>
              </w:rPr>
            </w:pPr>
            <w:r>
              <w:t>23.09</w:t>
            </w:r>
            <w:r w:rsidR="00887085" w:rsidRPr="00F9181E">
              <w:t>.2011</w:t>
            </w:r>
          </w:p>
        </w:tc>
        <w:tc>
          <w:tcPr>
            <w:tcW w:w="993" w:type="dxa"/>
          </w:tcPr>
          <w:p w:rsidR="00887085" w:rsidRPr="00F9181E" w:rsidRDefault="00887085" w:rsidP="001933C2">
            <w:r w:rsidRPr="00F9181E">
              <w:t>1.0</w:t>
            </w:r>
          </w:p>
        </w:tc>
        <w:tc>
          <w:tcPr>
            <w:tcW w:w="4674" w:type="dxa"/>
          </w:tcPr>
          <w:p w:rsidR="00887085" w:rsidRPr="00F9181E" w:rsidRDefault="00887085" w:rsidP="001933C2">
            <w:r w:rsidRPr="00F9181E">
              <w:t>Erste Version des Dokuments</w:t>
            </w:r>
          </w:p>
        </w:tc>
        <w:tc>
          <w:tcPr>
            <w:tcW w:w="2303" w:type="dxa"/>
          </w:tcPr>
          <w:p w:rsidR="00887085" w:rsidRPr="00F9181E" w:rsidRDefault="009E4572" w:rsidP="005E3972">
            <w:r>
              <w:t>d</w:t>
            </w:r>
            <w:r w:rsidR="005E3972">
              <w:t>treichl</w:t>
            </w:r>
          </w:p>
        </w:tc>
      </w:tr>
      <w:tr w:rsidR="00C339DF" w:rsidRPr="00F9181E" w:rsidTr="005F6B5A">
        <w:trPr>
          <w:cnfStyle w:val="000000010000" w:firstRow="0" w:lastRow="0" w:firstColumn="0" w:lastColumn="0" w:oddVBand="0" w:evenVBand="0" w:oddHBand="0" w:evenHBand="1" w:firstRowFirstColumn="0" w:firstRowLastColumn="0" w:lastRowFirstColumn="0" w:lastRowLastColumn="0"/>
        </w:trPr>
        <w:tc>
          <w:tcPr>
            <w:tcW w:w="1138" w:type="dxa"/>
          </w:tcPr>
          <w:p w:rsidR="00C339DF" w:rsidRDefault="00C339DF" w:rsidP="00FC5193">
            <w:pPr>
              <w:rPr>
                <w:b/>
              </w:rPr>
            </w:pPr>
            <w:r>
              <w:t>30.09.2011</w:t>
            </w:r>
          </w:p>
        </w:tc>
        <w:tc>
          <w:tcPr>
            <w:tcW w:w="993" w:type="dxa"/>
          </w:tcPr>
          <w:p w:rsidR="00C339DF" w:rsidRPr="00F9181E" w:rsidRDefault="00C339DF" w:rsidP="00FC5193">
            <w:r>
              <w:t>1.1</w:t>
            </w:r>
          </w:p>
        </w:tc>
        <w:tc>
          <w:tcPr>
            <w:tcW w:w="4674" w:type="dxa"/>
          </w:tcPr>
          <w:p w:rsidR="00C339DF" w:rsidRPr="00F9181E" w:rsidRDefault="00C339DF" w:rsidP="00FC5193">
            <w:r>
              <w:t>Kapitel Vorgehensmodell</w:t>
            </w:r>
          </w:p>
        </w:tc>
        <w:tc>
          <w:tcPr>
            <w:tcW w:w="2303" w:type="dxa"/>
          </w:tcPr>
          <w:p w:rsidR="00C339DF" w:rsidRDefault="00C339DF" w:rsidP="00FC5193">
            <w:r>
              <w:t>dtreichl</w:t>
            </w:r>
          </w:p>
        </w:tc>
      </w:tr>
      <w:tr w:rsidR="009E4572"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9E4572" w:rsidRDefault="009E4572" w:rsidP="001933C2">
            <w:pPr>
              <w:rPr>
                <w:b/>
              </w:rPr>
            </w:pPr>
            <w:r>
              <w:t>30.09.2011</w:t>
            </w:r>
          </w:p>
        </w:tc>
        <w:tc>
          <w:tcPr>
            <w:tcW w:w="993" w:type="dxa"/>
          </w:tcPr>
          <w:p w:rsidR="009E4572" w:rsidRPr="00F9181E" w:rsidRDefault="00C339DF" w:rsidP="001933C2">
            <w:r>
              <w:t>1.2</w:t>
            </w:r>
          </w:p>
        </w:tc>
        <w:tc>
          <w:tcPr>
            <w:tcW w:w="4674" w:type="dxa"/>
          </w:tcPr>
          <w:p w:rsidR="009E4572" w:rsidRPr="00F9181E" w:rsidRDefault="009E4572" w:rsidP="001933C2">
            <w:r>
              <w:t>Review</w:t>
            </w:r>
          </w:p>
        </w:tc>
        <w:tc>
          <w:tcPr>
            <w:tcW w:w="2303" w:type="dxa"/>
          </w:tcPr>
          <w:p w:rsidR="009E4572" w:rsidRDefault="009E4572" w:rsidP="005E3972">
            <w:r>
              <w:t>cheidt</w:t>
            </w:r>
          </w:p>
        </w:tc>
      </w:tr>
      <w:tr w:rsidR="00F3746D" w:rsidRPr="00F9181E" w:rsidTr="005F6B5A">
        <w:trPr>
          <w:cnfStyle w:val="000000010000" w:firstRow="0" w:lastRow="0" w:firstColumn="0" w:lastColumn="0" w:oddVBand="0" w:evenVBand="0" w:oddHBand="0" w:evenHBand="1" w:firstRowFirstColumn="0" w:firstRowLastColumn="0" w:lastRowFirstColumn="0" w:lastRowLastColumn="0"/>
        </w:trPr>
        <w:tc>
          <w:tcPr>
            <w:tcW w:w="1138" w:type="dxa"/>
          </w:tcPr>
          <w:p w:rsidR="00F3746D" w:rsidRDefault="00F3746D" w:rsidP="00C83E9D">
            <w:pPr>
              <w:rPr>
                <w:b/>
              </w:rPr>
            </w:pPr>
            <w:r>
              <w:t>02.10.2011</w:t>
            </w:r>
          </w:p>
        </w:tc>
        <w:tc>
          <w:tcPr>
            <w:tcW w:w="993" w:type="dxa"/>
          </w:tcPr>
          <w:p w:rsidR="00F3746D" w:rsidRPr="00F9181E" w:rsidRDefault="00F3746D" w:rsidP="00C83E9D">
            <w:r>
              <w:t>1.3</w:t>
            </w:r>
          </w:p>
        </w:tc>
        <w:tc>
          <w:tcPr>
            <w:tcW w:w="4674" w:type="dxa"/>
          </w:tcPr>
          <w:p w:rsidR="00F3746D" w:rsidRPr="00F9181E" w:rsidRDefault="00F3746D" w:rsidP="00C83E9D">
            <w:r>
              <w:t>Ergänzungen Kapitel Vorgehensmodell</w:t>
            </w:r>
          </w:p>
        </w:tc>
        <w:tc>
          <w:tcPr>
            <w:tcW w:w="2303" w:type="dxa"/>
          </w:tcPr>
          <w:p w:rsidR="00F3746D" w:rsidRDefault="00F3746D" w:rsidP="00C83E9D">
            <w:r>
              <w:t>dtreichl</w:t>
            </w:r>
          </w:p>
        </w:tc>
      </w:tr>
      <w:tr w:rsidR="00F3746D"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F3746D" w:rsidRDefault="00F3746D" w:rsidP="00C83E9D">
            <w:pPr>
              <w:rPr>
                <w:b/>
              </w:rPr>
            </w:pPr>
            <w:r>
              <w:t>14.10.2011</w:t>
            </w:r>
          </w:p>
        </w:tc>
        <w:tc>
          <w:tcPr>
            <w:tcW w:w="993" w:type="dxa"/>
          </w:tcPr>
          <w:p w:rsidR="00F3746D" w:rsidRPr="00F9181E" w:rsidRDefault="00F3746D" w:rsidP="00C83E9D">
            <w:r>
              <w:t>1.4</w:t>
            </w:r>
          </w:p>
        </w:tc>
        <w:tc>
          <w:tcPr>
            <w:tcW w:w="4674" w:type="dxa"/>
          </w:tcPr>
          <w:p w:rsidR="00F3746D" w:rsidRPr="00F9181E" w:rsidRDefault="00F3746D" w:rsidP="00C83E9D">
            <w:r>
              <w:t>Anpassung Projektplan</w:t>
            </w:r>
            <w:r w:rsidR="008B5A75">
              <w:t xml:space="preserve"> Sprint 3</w:t>
            </w:r>
          </w:p>
        </w:tc>
        <w:tc>
          <w:tcPr>
            <w:tcW w:w="2303" w:type="dxa"/>
          </w:tcPr>
          <w:p w:rsidR="00F3746D" w:rsidRDefault="00F3746D" w:rsidP="00C83E9D">
            <w:r>
              <w:t>dtreichl</w:t>
            </w:r>
          </w:p>
        </w:tc>
      </w:tr>
      <w:tr w:rsidR="008C0308" w:rsidRPr="00F9181E" w:rsidTr="005F6B5A">
        <w:trPr>
          <w:cnfStyle w:val="000000010000" w:firstRow="0" w:lastRow="0" w:firstColumn="0" w:lastColumn="0" w:oddVBand="0" w:evenVBand="0" w:oddHBand="0" w:evenHBand="1" w:firstRowFirstColumn="0" w:firstRowLastColumn="0" w:lastRowFirstColumn="0" w:lastRowLastColumn="0"/>
        </w:trPr>
        <w:tc>
          <w:tcPr>
            <w:tcW w:w="1138" w:type="dxa"/>
          </w:tcPr>
          <w:p w:rsidR="008C0308" w:rsidRDefault="008C0308" w:rsidP="004D40AE">
            <w:pPr>
              <w:rPr>
                <w:b/>
              </w:rPr>
            </w:pPr>
            <w:r>
              <w:t>31.10.2011</w:t>
            </w:r>
          </w:p>
        </w:tc>
        <w:tc>
          <w:tcPr>
            <w:tcW w:w="993" w:type="dxa"/>
          </w:tcPr>
          <w:p w:rsidR="008C0308" w:rsidRPr="00F9181E" w:rsidRDefault="008C0308" w:rsidP="004D40AE">
            <w:r>
              <w:t>1.5</w:t>
            </w:r>
          </w:p>
        </w:tc>
        <w:tc>
          <w:tcPr>
            <w:tcW w:w="4674" w:type="dxa"/>
          </w:tcPr>
          <w:p w:rsidR="008C0308" w:rsidRPr="00F9181E" w:rsidRDefault="008C0308" w:rsidP="004D40AE">
            <w:r>
              <w:t>Anpassung Projektplan Sprint 4</w:t>
            </w:r>
          </w:p>
        </w:tc>
        <w:tc>
          <w:tcPr>
            <w:tcW w:w="2303" w:type="dxa"/>
          </w:tcPr>
          <w:p w:rsidR="008C0308" w:rsidRDefault="008C0308" w:rsidP="004D40AE">
            <w:r>
              <w:t>dtreichl</w:t>
            </w:r>
          </w:p>
        </w:tc>
      </w:tr>
      <w:tr w:rsidR="008C0308"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8C0308" w:rsidRDefault="008C0308" w:rsidP="004D40AE">
            <w:pPr>
              <w:rPr>
                <w:b/>
              </w:rPr>
            </w:pPr>
            <w:r>
              <w:t>14.11.2011</w:t>
            </w:r>
          </w:p>
        </w:tc>
        <w:tc>
          <w:tcPr>
            <w:tcW w:w="993" w:type="dxa"/>
          </w:tcPr>
          <w:p w:rsidR="008C0308" w:rsidRPr="00F9181E" w:rsidRDefault="008C0308" w:rsidP="004D40AE">
            <w:r>
              <w:t>1.6</w:t>
            </w:r>
          </w:p>
        </w:tc>
        <w:tc>
          <w:tcPr>
            <w:tcW w:w="4674" w:type="dxa"/>
          </w:tcPr>
          <w:p w:rsidR="008C0308" w:rsidRPr="00F9181E" w:rsidRDefault="008C0308" w:rsidP="004D40AE">
            <w:r>
              <w:t>Anpassung Projektplan Sprint 5</w:t>
            </w:r>
          </w:p>
        </w:tc>
        <w:tc>
          <w:tcPr>
            <w:tcW w:w="2303" w:type="dxa"/>
          </w:tcPr>
          <w:p w:rsidR="008C0308" w:rsidRDefault="008C0308" w:rsidP="004D40AE">
            <w:r>
              <w:t>dtreichl</w:t>
            </w:r>
          </w:p>
        </w:tc>
      </w:tr>
      <w:tr w:rsidR="00F4400C" w:rsidRPr="00F9181E" w:rsidTr="005F6B5A">
        <w:trPr>
          <w:cnfStyle w:val="000000010000" w:firstRow="0" w:lastRow="0" w:firstColumn="0" w:lastColumn="0" w:oddVBand="0" w:evenVBand="0" w:oddHBand="0" w:evenHBand="1" w:firstRowFirstColumn="0" w:firstRowLastColumn="0" w:lastRowFirstColumn="0" w:lastRowLastColumn="0"/>
        </w:trPr>
        <w:tc>
          <w:tcPr>
            <w:tcW w:w="1138" w:type="dxa"/>
          </w:tcPr>
          <w:p w:rsidR="00F4400C" w:rsidRDefault="008C0308" w:rsidP="00F3746D">
            <w:pPr>
              <w:rPr>
                <w:b/>
              </w:rPr>
            </w:pPr>
            <w:r>
              <w:t>28.11</w:t>
            </w:r>
            <w:r w:rsidR="00F4400C">
              <w:t>.2011</w:t>
            </w:r>
          </w:p>
        </w:tc>
        <w:tc>
          <w:tcPr>
            <w:tcW w:w="993" w:type="dxa"/>
          </w:tcPr>
          <w:p w:rsidR="00F4400C" w:rsidRPr="00F9181E" w:rsidRDefault="008C0308" w:rsidP="007C2598">
            <w:r>
              <w:t>1.7</w:t>
            </w:r>
          </w:p>
        </w:tc>
        <w:tc>
          <w:tcPr>
            <w:tcW w:w="4674" w:type="dxa"/>
          </w:tcPr>
          <w:p w:rsidR="00F4400C" w:rsidRPr="00F9181E" w:rsidRDefault="00F3746D" w:rsidP="007C2598">
            <w:r>
              <w:t>Anpassung Projektplan</w:t>
            </w:r>
            <w:r w:rsidR="008C0308">
              <w:t xml:space="preserve"> Sprint 6</w:t>
            </w:r>
          </w:p>
        </w:tc>
        <w:tc>
          <w:tcPr>
            <w:tcW w:w="2303" w:type="dxa"/>
          </w:tcPr>
          <w:p w:rsidR="00F4400C" w:rsidRDefault="00F4400C" w:rsidP="007C2598">
            <w:r>
              <w:t>dtreichl</w:t>
            </w:r>
          </w:p>
        </w:tc>
      </w:tr>
      <w:tr w:rsidR="005F6B5A"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5F6B5A" w:rsidRDefault="005F6B5A" w:rsidP="00F3746D">
            <w:r>
              <w:t>16.12.2011</w:t>
            </w:r>
          </w:p>
        </w:tc>
        <w:tc>
          <w:tcPr>
            <w:tcW w:w="993" w:type="dxa"/>
          </w:tcPr>
          <w:p w:rsidR="005F6B5A" w:rsidRDefault="005F6B5A" w:rsidP="007C2598">
            <w:r>
              <w:t>1.8</w:t>
            </w:r>
          </w:p>
        </w:tc>
        <w:tc>
          <w:tcPr>
            <w:tcW w:w="4674" w:type="dxa"/>
          </w:tcPr>
          <w:p w:rsidR="005F6B5A" w:rsidRDefault="005F6B5A" w:rsidP="007C2598">
            <w:r>
              <w:t>Anpassung Projektplan Sprint 7</w:t>
            </w:r>
          </w:p>
        </w:tc>
        <w:tc>
          <w:tcPr>
            <w:tcW w:w="2303" w:type="dxa"/>
          </w:tcPr>
          <w:p w:rsidR="005F6B5A" w:rsidRDefault="005F6B5A" w:rsidP="007C2598">
            <w:r>
              <w:t>cheidt</w:t>
            </w:r>
          </w:p>
        </w:tc>
      </w:tr>
    </w:tbl>
    <w:bookmarkStart w:id="2" w:name="_Toc31182064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D25006"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820638" w:history="1">
            <w:r w:rsidR="00D25006" w:rsidRPr="001555E5">
              <w:rPr>
                <w:rStyle w:val="Hyperlink"/>
                <w:noProof/>
              </w:rPr>
              <w:t>1</w:t>
            </w:r>
            <w:r w:rsidR="00D25006">
              <w:rPr>
                <w:b w:val="0"/>
                <w:noProof/>
                <w:sz w:val="22"/>
                <w:szCs w:val="22"/>
                <w:lang w:eastAsia="de-CH"/>
              </w:rPr>
              <w:tab/>
            </w:r>
            <w:r w:rsidR="00D25006" w:rsidRPr="001555E5">
              <w:rPr>
                <w:rStyle w:val="Hyperlink"/>
                <w:noProof/>
              </w:rPr>
              <w:t>Dokumentinformationen</w:t>
            </w:r>
            <w:r w:rsidR="00D25006">
              <w:rPr>
                <w:noProof/>
                <w:webHidden/>
              </w:rPr>
              <w:tab/>
            </w:r>
            <w:r w:rsidR="00D25006">
              <w:rPr>
                <w:noProof/>
                <w:webHidden/>
              </w:rPr>
              <w:fldChar w:fldCharType="begin"/>
            </w:r>
            <w:r w:rsidR="00D25006">
              <w:rPr>
                <w:noProof/>
                <w:webHidden/>
              </w:rPr>
              <w:instrText xml:space="preserve"> PAGEREF _Toc311820638 \h </w:instrText>
            </w:r>
            <w:r w:rsidR="00D25006">
              <w:rPr>
                <w:noProof/>
                <w:webHidden/>
              </w:rPr>
            </w:r>
            <w:r w:rsidR="00D25006">
              <w:rPr>
                <w:noProof/>
                <w:webHidden/>
              </w:rPr>
              <w:fldChar w:fldCharType="separate"/>
            </w:r>
            <w:r w:rsidR="00D25006">
              <w:rPr>
                <w:noProof/>
                <w:webHidden/>
              </w:rPr>
              <w:t>1</w:t>
            </w:r>
            <w:r w:rsidR="00D25006">
              <w:rPr>
                <w:noProof/>
                <w:webHidden/>
              </w:rPr>
              <w:fldChar w:fldCharType="end"/>
            </w:r>
          </w:hyperlink>
        </w:p>
        <w:p w:rsidR="00D25006" w:rsidRDefault="00107832">
          <w:pPr>
            <w:pStyle w:val="TOC2"/>
            <w:tabs>
              <w:tab w:val="left" w:pos="880"/>
              <w:tab w:val="right" w:leader="dot" w:pos="9062"/>
            </w:tabs>
            <w:rPr>
              <w:noProof/>
              <w:sz w:val="22"/>
              <w:szCs w:val="22"/>
              <w:lang w:eastAsia="de-CH"/>
            </w:rPr>
          </w:pPr>
          <w:hyperlink w:anchor="_Toc311820639" w:history="1">
            <w:r w:rsidR="00D25006" w:rsidRPr="001555E5">
              <w:rPr>
                <w:rStyle w:val="Hyperlink"/>
                <w:noProof/>
              </w:rPr>
              <w:t>1.1</w:t>
            </w:r>
            <w:r w:rsidR="00D25006">
              <w:rPr>
                <w:noProof/>
                <w:sz w:val="22"/>
                <w:szCs w:val="22"/>
                <w:lang w:eastAsia="de-CH"/>
              </w:rPr>
              <w:tab/>
            </w:r>
            <w:r w:rsidR="00D25006" w:rsidRPr="001555E5">
              <w:rPr>
                <w:rStyle w:val="Hyperlink"/>
                <w:noProof/>
              </w:rPr>
              <w:t>Änderungsgeschichte</w:t>
            </w:r>
            <w:r w:rsidR="00D25006">
              <w:rPr>
                <w:noProof/>
                <w:webHidden/>
              </w:rPr>
              <w:tab/>
            </w:r>
            <w:r w:rsidR="00D25006">
              <w:rPr>
                <w:noProof/>
                <w:webHidden/>
              </w:rPr>
              <w:fldChar w:fldCharType="begin"/>
            </w:r>
            <w:r w:rsidR="00D25006">
              <w:rPr>
                <w:noProof/>
                <w:webHidden/>
              </w:rPr>
              <w:instrText xml:space="preserve"> PAGEREF _Toc311820639 \h </w:instrText>
            </w:r>
            <w:r w:rsidR="00D25006">
              <w:rPr>
                <w:noProof/>
                <w:webHidden/>
              </w:rPr>
            </w:r>
            <w:r w:rsidR="00D25006">
              <w:rPr>
                <w:noProof/>
                <w:webHidden/>
              </w:rPr>
              <w:fldChar w:fldCharType="separate"/>
            </w:r>
            <w:r w:rsidR="00D25006">
              <w:rPr>
                <w:noProof/>
                <w:webHidden/>
              </w:rPr>
              <w:t>1</w:t>
            </w:r>
            <w:r w:rsidR="00D25006">
              <w:rPr>
                <w:noProof/>
                <w:webHidden/>
              </w:rPr>
              <w:fldChar w:fldCharType="end"/>
            </w:r>
          </w:hyperlink>
        </w:p>
        <w:p w:rsidR="00D25006" w:rsidRDefault="00107832">
          <w:pPr>
            <w:pStyle w:val="TOC2"/>
            <w:tabs>
              <w:tab w:val="left" w:pos="880"/>
              <w:tab w:val="right" w:leader="dot" w:pos="9062"/>
            </w:tabs>
            <w:rPr>
              <w:noProof/>
              <w:sz w:val="22"/>
              <w:szCs w:val="22"/>
              <w:lang w:eastAsia="de-CH"/>
            </w:rPr>
          </w:pPr>
          <w:hyperlink w:anchor="_Toc311820640" w:history="1">
            <w:r w:rsidR="00D25006" w:rsidRPr="001555E5">
              <w:rPr>
                <w:rStyle w:val="Hyperlink"/>
                <w:noProof/>
              </w:rPr>
              <w:t>1.2</w:t>
            </w:r>
            <w:r w:rsidR="00D25006">
              <w:rPr>
                <w:noProof/>
                <w:sz w:val="22"/>
                <w:szCs w:val="22"/>
                <w:lang w:eastAsia="de-CH"/>
              </w:rPr>
              <w:tab/>
            </w:r>
            <w:r w:rsidR="00D25006" w:rsidRPr="001555E5">
              <w:rPr>
                <w:rStyle w:val="Hyperlink"/>
                <w:noProof/>
                <w:lang w:val="de-DE"/>
              </w:rPr>
              <w:t>Inhaltsverzeichnis</w:t>
            </w:r>
            <w:r w:rsidR="00D25006">
              <w:rPr>
                <w:noProof/>
                <w:webHidden/>
              </w:rPr>
              <w:tab/>
            </w:r>
            <w:r w:rsidR="00D25006">
              <w:rPr>
                <w:noProof/>
                <w:webHidden/>
              </w:rPr>
              <w:fldChar w:fldCharType="begin"/>
            </w:r>
            <w:r w:rsidR="00D25006">
              <w:rPr>
                <w:noProof/>
                <w:webHidden/>
              </w:rPr>
              <w:instrText xml:space="preserve"> PAGEREF _Toc311820640 \h </w:instrText>
            </w:r>
            <w:r w:rsidR="00D25006">
              <w:rPr>
                <w:noProof/>
                <w:webHidden/>
              </w:rPr>
            </w:r>
            <w:r w:rsidR="00D25006">
              <w:rPr>
                <w:noProof/>
                <w:webHidden/>
              </w:rPr>
              <w:fldChar w:fldCharType="separate"/>
            </w:r>
            <w:r w:rsidR="00D25006">
              <w:rPr>
                <w:noProof/>
                <w:webHidden/>
              </w:rPr>
              <w:t>1</w:t>
            </w:r>
            <w:r w:rsidR="00D25006">
              <w:rPr>
                <w:noProof/>
                <w:webHidden/>
              </w:rPr>
              <w:fldChar w:fldCharType="end"/>
            </w:r>
          </w:hyperlink>
        </w:p>
        <w:p w:rsidR="00D25006" w:rsidRDefault="00107832">
          <w:pPr>
            <w:pStyle w:val="TOC1"/>
            <w:tabs>
              <w:tab w:val="left" w:pos="440"/>
              <w:tab w:val="right" w:leader="dot" w:pos="9062"/>
            </w:tabs>
            <w:rPr>
              <w:b w:val="0"/>
              <w:noProof/>
              <w:sz w:val="22"/>
              <w:szCs w:val="22"/>
              <w:lang w:eastAsia="de-CH"/>
            </w:rPr>
          </w:pPr>
          <w:hyperlink w:anchor="_Toc311820641" w:history="1">
            <w:r w:rsidR="00D25006" w:rsidRPr="001555E5">
              <w:rPr>
                <w:rStyle w:val="Hyperlink"/>
                <w:noProof/>
              </w:rPr>
              <w:t>2</w:t>
            </w:r>
            <w:r w:rsidR="00D25006">
              <w:rPr>
                <w:b w:val="0"/>
                <w:noProof/>
                <w:sz w:val="22"/>
                <w:szCs w:val="22"/>
                <w:lang w:eastAsia="de-CH"/>
              </w:rPr>
              <w:tab/>
            </w:r>
            <w:r w:rsidR="00D25006" w:rsidRPr="001555E5">
              <w:rPr>
                <w:rStyle w:val="Hyperlink"/>
                <w:noProof/>
              </w:rPr>
              <w:t>Projektplan</w:t>
            </w:r>
            <w:r w:rsidR="00D25006">
              <w:rPr>
                <w:noProof/>
                <w:webHidden/>
              </w:rPr>
              <w:tab/>
            </w:r>
            <w:r w:rsidR="00D25006">
              <w:rPr>
                <w:noProof/>
                <w:webHidden/>
              </w:rPr>
              <w:fldChar w:fldCharType="begin"/>
            </w:r>
            <w:r w:rsidR="00D25006">
              <w:rPr>
                <w:noProof/>
                <w:webHidden/>
              </w:rPr>
              <w:instrText xml:space="preserve"> PAGEREF _Toc311820641 \h </w:instrText>
            </w:r>
            <w:r w:rsidR="00D25006">
              <w:rPr>
                <w:noProof/>
                <w:webHidden/>
              </w:rPr>
            </w:r>
            <w:r w:rsidR="00D25006">
              <w:rPr>
                <w:noProof/>
                <w:webHidden/>
              </w:rPr>
              <w:fldChar w:fldCharType="separate"/>
            </w:r>
            <w:r w:rsidR="00D25006">
              <w:rPr>
                <w:noProof/>
                <w:webHidden/>
              </w:rPr>
              <w:t>2</w:t>
            </w:r>
            <w:r w:rsidR="00D25006">
              <w:rPr>
                <w:noProof/>
                <w:webHidden/>
              </w:rPr>
              <w:fldChar w:fldCharType="end"/>
            </w:r>
          </w:hyperlink>
        </w:p>
        <w:p w:rsidR="00D25006" w:rsidRDefault="00107832">
          <w:pPr>
            <w:pStyle w:val="TOC2"/>
            <w:tabs>
              <w:tab w:val="left" w:pos="880"/>
              <w:tab w:val="right" w:leader="dot" w:pos="9062"/>
            </w:tabs>
            <w:rPr>
              <w:noProof/>
              <w:sz w:val="22"/>
              <w:szCs w:val="22"/>
              <w:lang w:eastAsia="de-CH"/>
            </w:rPr>
          </w:pPr>
          <w:hyperlink w:anchor="_Toc311820642" w:history="1">
            <w:r w:rsidR="00D25006" w:rsidRPr="001555E5">
              <w:rPr>
                <w:rStyle w:val="Hyperlink"/>
                <w:noProof/>
              </w:rPr>
              <w:t>2.1</w:t>
            </w:r>
            <w:r w:rsidR="00D25006">
              <w:rPr>
                <w:noProof/>
                <w:sz w:val="22"/>
                <w:szCs w:val="22"/>
                <w:lang w:eastAsia="de-CH"/>
              </w:rPr>
              <w:tab/>
            </w:r>
            <w:r w:rsidR="00D25006" w:rsidRPr="001555E5">
              <w:rPr>
                <w:rStyle w:val="Hyperlink"/>
                <w:noProof/>
              </w:rPr>
              <w:t>Prototyp</w:t>
            </w:r>
            <w:r w:rsidR="00D25006">
              <w:rPr>
                <w:noProof/>
                <w:webHidden/>
              </w:rPr>
              <w:tab/>
            </w:r>
            <w:r w:rsidR="00D25006">
              <w:rPr>
                <w:noProof/>
                <w:webHidden/>
              </w:rPr>
              <w:fldChar w:fldCharType="begin"/>
            </w:r>
            <w:r w:rsidR="00D25006">
              <w:rPr>
                <w:noProof/>
                <w:webHidden/>
              </w:rPr>
              <w:instrText xml:space="preserve"> PAGEREF _Toc311820642 \h </w:instrText>
            </w:r>
            <w:r w:rsidR="00D25006">
              <w:rPr>
                <w:noProof/>
                <w:webHidden/>
              </w:rPr>
            </w:r>
            <w:r w:rsidR="00D25006">
              <w:rPr>
                <w:noProof/>
                <w:webHidden/>
              </w:rPr>
              <w:fldChar w:fldCharType="separate"/>
            </w:r>
            <w:r w:rsidR="00D25006">
              <w:rPr>
                <w:noProof/>
                <w:webHidden/>
              </w:rPr>
              <w:t>2</w:t>
            </w:r>
            <w:r w:rsidR="00D25006">
              <w:rPr>
                <w:noProof/>
                <w:webHidden/>
              </w:rPr>
              <w:fldChar w:fldCharType="end"/>
            </w:r>
          </w:hyperlink>
        </w:p>
        <w:p w:rsidR="00D25006" w:rsidRDefault="00107832">
          <w:pPr>
            <w:pStyle w:val="TOC2"/>
            <w:tabs>
              <w:tab w:val="left" w:pos="880"/>
              <w:tab w:val="right" w:leader="dot" w:pos="9062"/>
            </w:tabs>
            <w:rPr>
              <w:noProof/>
              <w:sz w:val="22"/>
              <w:szCs w:val="22"/>
              <w:lang w:eastAsia="de-CH"/>
            </w:rPr>
          </w:pPr>
          <w:hyperlink w:anchor="_Toc311820643" w:history="1">
            <w:r w:rsidR="00D25006" w:rsidRPr="001555E5">
              <w:rPr>
                <w:rStyle w:val="Hyperlink"/>
                <w:noProof/>
              </w:rPr>
              <w:t>2.2</w:t>
            </w:r>
            <w:r w:rsidR="00D25006">
              <w:rPr>
                <w:noProof/>
                <w:sz w:val="22"/>
                <w:szCs w:val="22"/>
                <w:lang w:eastAsia="de-CH"/>
              </w:rPr>
              <w:tab/>
            </w:r>
            <w:r w:rsidR="00D25006" w:rsidRPr="001555E5">
              <w:rPr>
                <w:rStyle w:val="Hyperlink"/>
                <w:noProof/>
              </w:rPr>
              <w:t>Releases</w:t>
            </w:r>
            <w:r w:rsidR="00D25006">
              <w:rPr>
                <w:noProof/>
                <w:webHidden/>
              </w:rPr>
              <w:tab/>
            </w:r>
            <w:r w:rsidR="00D25006">
              <w:rPr>
                <w:noProof/>
                <w:webHidden/>
              </w:rPr>
              <w:fldChar w:fldCharType="begin"/>
            </w:r>
            <w:r w:rsidR="00D25006">
              <w:rPr>
                <w:noProof/>
                <w:webHidden/>
              </w:rPr>
              <w:instrText xml:space="preserve"> PAGEREF _Toc311820643 \h </w:instrText>
            </w:r>
            <w:r w:rsidR="00D25006">
              <w:rPr>
                <w:noProof/>
                <w:webHidden/>
              </w:rPr>
            </w:r>
            <w:r w:rsidR="00D25006">
              <w:rPr>
                <w:noProof/>
                <w:webHidden/>
              </w:rPr>
              <w:fldChar w:fldCharType="separate"/>
            </w:r>
            <w:r w:rsidR="00D25006">
              <w:rPr>
                <w:noProof/>
                <w:webHidden/>
              </w:rPr>
              <w:t>2</w:t>
            </w:r>
            <w:r w:rsidR="00D25006">
              <w:rPr>
                <w:noProof/>
                <w:webHidden/>
              </w:rPr>
              <w:fldChar w:fldCharType="end"/>
            </w:r>
          </w:hyperlink>
        </w:p>
        <w:p w:rsidR="00D25006" w:rsidRDefault="00107832">
          <w:pPr>
            <w:pStyle w:val="TOC2"/>
            <w:tabs>
              <w:tab w:val="left" w:pos="880"/>
              <w:tab w:val="right" w:leader="dot" w:pos="9062"/>
            </w:tabs>
            <w:rPr>
              <w:noProof/>
              <w:sz w:val="22"/>
              <w:szCs w:val="22"/>
              <w:lang w:eastAsia="de-CH"/>
            </w:rPr>
          </w:pPr>
          <w:hyperlink w:anchor="_Toc311820644" w:history="1">
            <w:r w:rsidR="00D25006" w:rsidRPr="001555E5">
              <w:rPr>
                <w:rStyle w:val="Hyperlink"/>
                <w:noProof/>
              </w:rPr>
              <w:t>2.3</w:t>
            </w:r>
            <w:r w:rsidR="00D25006">
              <w:rPr>
                <w:noProof/>
                <w:sz w:val="22"/>
                <w:szCs w:val="22"/>
                <w:lang w:eastAsia="de-CH"/>
              </w:rPr>
              <w:tab/>
            </w:r>
            <w:r w:rsidR="00D25006" w:rsidRPr="001555E5">
              <w:rPr>
                <w:rStyle w:val="Hyperlink"/>
                <w:noProof/>
              </w:rPr>
              <w:t>Milestones</w:t>
            </w:r>
            <w:r w:rsidR="00D25006">
              <w:rPr>
                <w:noProof/>
                <w:webHidden/>
              </w:rPr>
              <w:tab/>
            </w:r>
            <w:r w:rsidR="00D25006">
              <w:rPr>
                <w:noProof/>
                <w:webHidden/>
              </w:rPr>
              <w:fldChar w:fldCharType="begin"/>
            </w:r>
            <w:r w:rsidR="00D25006">
              <w:rPr>
                <w:noProof/>
                <w:webHidden/>
              </w:rPr>
              <w:instrText xml:space="preserve"> PAGEREF _Toc311820644 \h </w:instrText>
            </w:r>
            <w:r w:rsidR="00D25006">
              <w:rPr>
                <w:noProof/>
                <w:webHidden/>
              </w:rPr>
            </w:r>
            <w:r w:rsidR="00D25006">
              <w:rPr>
                <w:noProof/>
                <w:webHidden/>
              </w:rPr>
              <w:fldChar w:fldCharType="separate"/>
            </w:r>
            <w:r w:rsidR="00D25006">
              <w:rPr>
                <w:noProof/>
                <w:webHidden/>
              </w:rPr>
              <w:t>2</w:t>
            </w:r>
            <w:r w:rsidR="00D25006">
              <w:rPr>
                <w:noProof/>
                <w:webHidden/>
              </w:rPr>
              <w:fldChar w:fldCharType="end"/>
            </w:r>
          </w:hyperlink>
        </w:p>
        <w:p w:rsidR="00D25006" w:rsidRDefault="00107832">
          <w:pPr>
            <w:pStyle w:val="TOC2"/>
            <w:tabs>
              <w:tab w:val="left" w:pos="880"/>
              <w:tab w:val="right" w:leader="dot" w:pos="9062"/>
            </w:tabs>
            <w:rPr>
              <w:noProof/>
              <w:sz w:val="22"/>
              <w:szCs w:val="22"/>
              <w:lang w:eastAsia="de-CH"/>
            </w:rPr>
          </w:pPr>
          <w:hyperlink w:anchor="_Toc311820645" w:history="1">
            <w:r w:rsidR="00D25006" w:rsidRPr="001555E5">
              <w:rPr>
                <w:rStyle w:val="Hyperlink"/>
                <w:noProof/>
              </w:rPr>
              <w:t>2.4</w:t>
            </w:r>
            <w:r w:rsidR="00D25006">
              <w:rPr>
                <w:noProof/>
                <w:sz w:val="22"/>
                <w:szCs w:val="22"/>
                <w:lang w:eastAsia="de-CH"/>
              </w:rPr>
              <w:tab/>
            </w:r>
            <w:r w:rsidR="00D25006" w:rsidRPr="001555E5">
              <w:rPr>
                <w:rStyle w:val="Hyperlink"/>
                <w:noProof/>
              </w:rPr>
              <w:t>Zeitplan und Zeiterfassung</w:t>
            </w:r>
            <w:r w:rsidR="00D25006">
              <w:rPr>
                <w:noProof/>
                <w:webHidden/>
              </w:rPr>
              <w:tab/>
            </w:r>
            <w:r w:rsidR="00D25006">
              <w:rPr>
                <w:noProof/>
                <w:webHidden/>
              </w:rPr>
              <w:fldChar w:fldCharType="begin"/>
            </w:r>
            <w:r w:rsidR="00D25006">
              <w:rPr>
                <w:noProof/>
                <w:webHidden/>
              </w:rPr>
              <w:instrText xml:space="preserve"> PAGEREF _Toc311820645 \h </w:instrText>
            </w:r>
            <w:r w:rsidR="00D25006">
              <w:rPr>
                <w:noProof/>
                <w:webHidden/>
              </w:rPr>
            </w:r>
            <w:r w:rsidR="00D25006">
              <w:rPr>
                <w:noProof/>
                <w:webHidden/>
              </w:rPr>
              <w:fldChar w:fldCharType="separate"/>
            </w:r>
            <w:r w:rsidR="00D25006">
              <w:rPr>
                <w:noProof/>
                <w:webHidden/>
              </w:rPr>
              <w:t>3</w:t>
            </w:r>
            <w:r w:rsidR="00D25006">
              <w:rPr>
                <w:noProof/>
                <w:webHidden/>
              </w:rPr>
              <w:fldChar w:fldCharType="end"/>
            </w:r>
          </w:hyperlink>
        </w:p>
        <w:p w:rsidR="00D25006" w:rsidRDefault="00107832">
          <w:pPr>
            <w:pStyle w:val="TOC2"/>
            <w:tabs>
              <w:tab w:val="left" w:pos="880"/>
              <w:tab w:val="right" w:leader="dot" w:pos="9062"/>
            </w:tabs>
            <w:rPr>
              <w:noProof/>
              <w:sz w:val="22"/>
              <w:szCs w:val="22"/>
              <w:lang w:eastAsia="de-CH"/>
            </w:rPr>
          </w:pPr>
          <w:hyperlink w:anchor="_Toc311820646" w:history="1">
            <w:r w:rsidR="00D25006" w:rsidRPr="001555E5">
              <w:rPr>
                <w:rStyle w:val="Hyperlink"/>
                <w:noProof/>
              </w:rPr>
              <w:t>2.5</w:t>
            </w:r>
            <w:r w:rsidR="00D25006">
              <w:rPr>
                <w:noProof/>
                <w:sz w:val="22"/>
                <w:szCs w:val="22"/>
                <w:lang w:eastAsia="de-CH"/>
              </w:rPr>
              <w:tab/>
            </w:r>
            <w:r w:rsidR="00D25006" w:rsidRPr="001555E5">
              <w:rPr>
                <w:rStyle w:val="Hyperlink"/>
                <w:noProof/>
              </w:rPr>
              <w:t>Aufwandschätzung</w:t>
            </w:r>
            <w:r w:rsidR="00D25006">
              <w:rPr>
                <w:noProof/>
                <w:webHidden/>
              </w:rPr>
              <w:tab/>
            </w:r>
            <w:r w:rsidR="00D25006">
              <w:rPr>
                <w:noProof/>
                <w:webHidden/>
              </w:rPr>
              <w:fldChar w:fldCharType="begin"/>
            </w:r>
            <w:r w:rsidR="00D25006">
              <w:rPr>
                <w:noProof/>
                <w:webHidden/>
              </w:rPr>
              <w:instrText xml:space="preserve"> PAGEREF _Toc311820646 \h </w:instrText>
            </w:r>
            <w:r w:rsidR="00D25006">
              <w:rPr>
                <w:noProof/>
                <w:webHidden/>
              </w:rPr>
            </w:r>
            <w:r w:rsidR="00D25006">
              <w:rPr>
                <w:noProof/>
                <w:webHidden/>
              </w:rPr>
              <w:fldChar w:fldCharType="separate"/>
            </w:r>
            <w:r w:rsidR="00D25006">
              <w:rPr>
                <w:noProof/>
                <w:webHidden/>
              </w:rPr>
              <w:t>3</w:t>
            </w:r>
            <w:r w:rsidR="00D25006">
              <w:rPr>
                <w:noProof/>
                <w:webHidden/>
              </w:rPr>
              <w:fldChar w:fldCharType="end"/>
            </w:r>
          </w:hyperlink>
        </w:p>
        <w:p w:rsidR="00D25006" w:rsidRDefault="00107832">
          <w:pPr>
            <w:pStyle w:val="TOC1"/>
            <w:tabs>
              <w:tab w:val="left" w:pos="440"/>
              <w:tab w:val="right" w:leader="dot" w:pos="9062"/>
            </w:tabs>
            <w:rPr>
              <w:b w:val="0"/>
              <w:noProof/>
              <w:sz w:val="22"/>
              <w:szCs w:val="22"/>
              <w:lang w:eastAsia="de-CH"/>
            </w:rPr>
          </w:pPr>
          <w:hyperlink w:anchor="_Toc311820647" w:history="1">
            <w:r w:rsidR="00D25006" w:rsidRPr="001555E5">
              <w:rPr>
                <w:rStyle w:val="Hyperlink"/>
                <w:noProof/>
              </w:rPr>
              <w:t>3</w:t>
            </w:r>
            <w:r w:rsidR="00D25006">
              <w:rPr>
                <w:b w:val="0"/>
                <w:noProof/>
                <w:sz w:val="22"/>
                <w:szCs w:val="22"/>
                <w:lang w:eastAsia="de-CH"/>
              </w:rPr>
              <w:tab/>
            </w:r>
            <w:r w:rsidR="00D25006" w:rsidRPr="001555E5">
              <w:rPr>
                <w:rStyle w:val="Hyperlink"/>
                <w:noProof/>
              </w:rPr>
              <w:t>Projektorganisation</w:t>
            </w:r>
            <w:r w:rsidR="00D25006">
              <w:rPr>
                <w:noProof/>
                <w:webHidden/>
              </w:rPr>
              <w:tab/>
            </w:r>
            <w:r w:rsidR="00D25006">
              <w:rPr>
                <w:noProof/>
                <w:webHidden/>
              </w:rPr>
              <w:fldChar w:fldCharType="begin"/>
            </w:r>
            <w:r w:rsidR="00D25006">
              <w:rPr>
                <w:noProof/>
                <w:webHidden/>
              </w:rPr>
              <w:instrText xml:space="preserve"> PAGEREF _Toc311820647 \h </w:instrText>
            </w:r>
            <w:r w:rsidR="00D25006">
              <w:rPr>
                <w:noProof/>
                <w:webHidden/>
              </w:rPr>
            </w:r>
            <w:r w:rsidR="00D25006">
              <w:rPr>
                <w:noProof/>
                <w:webHidden/>
              </w:rPr>
              <w:fldChar w:fldCharType="separate"/>
            </w:r>
            <w:r w:rsidR="00D25006">
              <w:rPr>
                <w:noProof/>
                <w:webHidden/>
              </w:rPr>
              <w:t>4</w:t>
            </w:r>
            <w:r w:rsidR="00D25006">
              <w:rPr>
                <w:noProof/>
                <w:webHidden/>
              </w:rPr>
              <w:fldChar w:fldCharType="end"/>
            </w:r>
          </w:hyperlink>
        </w:p>
        <w:p w:rsidR="00D25006" w:rsidRDefault="00107832">
          <w:pPr>
            <w:pStyle w:val="TOC2"/>
            <w:tabs>
              <w:tab w:val="left" w:pos="880"/>
              <w:tab w:val="right" w:leader="dot" w:pos="9062"/>
            </w:tabs>
            <w:rPr>
              <w:noProof/>
              <w:sz w:val="22"/>
              <w:szCs w:val="22"/>
              <w:lang w:eastAsia="de-CH"/>
            </w:rPr>
          </w:pPr>
          <w:hyperlink w:anchor="_Toc311820648" w:history="1">
            <w:r w:rsidR="00D25006" w:rsidRPr="001555E5">
              <w:rPr>
                <w:rStyle w:val="Hyperlink"/>
                <w:noProof/>
              </w:rPr>
              <w:t>3.1</w:t>
            </w:r>
            <w:r w:rsidR="00D25006">
              <w:rPr>
                <w:noProof/>
                <w:sz w:val="22"/>
                <w:szCs w:val="22"/>
                <w:lang w:eastAsia="de-CH"/>
              </w:rPr>
              <w:tab/>
            </w:r>
            <w:r w:rsidR="00D25006" w:rsidRPr="001555E5">
              <w:rPr>
                <w:rStyle w:val="Hyperlink"/>
                <w:noProof/>
              </w:rPr>
              <w:t>Team</w:t>
            </w:r>
            <w:r w:rsidR="00D25006">
              <w:rPr>
                <w:noProof/>
                <w:webHidden/>
              </w:rPr>
              <w:tab/>
            </w:r>
            <w:r w:rsidR="00D25006">
              <w:rPr>
                <w:noProof/>
                <w:webHidden/>
              </w:rPr>
              <w:fldChar w:fldCharType="begin"/>
            </w:r>
            <w:r w:rsidR="00D25006">
              <w:rPr>
                <w:noProof/>
                <w:webHidden/>
              </w:rPr>
              <w:instrText xml:space="preserve"> PAGEREF _Toc311820648 \h </w:instrText>
            </w:r>
            <w:r w:rsidR="00D25006">
              <w:rPr>
                <w:noProof/>
                <w:webHidden/>
              </w:rPr>
            </w:r>
            <w:r w:rsidR="00D25006">
              <w:rPr>
                <w:noProof/>
                <w:webHidden/>
              </w:rPr>
              <w:fldChar w:fldCharType="separate"/>
            </w:r>
            <w:r w:rsidR="00D25006">
              <w:rPr>
                <w:noProof/>
                <w:webHidden/>
              </w:rPr>
              <w:t>4</w:t>
            </w:r>
            <w:r w:rsidR="00D25006">
              <w:rPr>
                <w:noProof/>
                <w:webHidden/>
              </w:rPr>
              <w:fldChar w:fldCharType="end"/>
            </w:r>
          </w:hyperlink>
        </w:p>
        <w:p w:rsidR="00D25006" w:rsidRDefault="00107832">
          <w:pPr>
            <w:pStyle w:val="TOC3"/>
            <w:tabs>
              <w:tab w:val="left" w:pos="1100"/>
              <w:tab w:val="right" w:leader="dot" w:pos="9062"/>
            </w:tabs>
            <w:rPr>
              <w:noProof/>
              <w:sz w:val="22"/>
            </w:rPr>
          </w:pPr>
          <w:hyperlink w:anchor="_Toc311820649" w:history="1">
            <w:r w:rsidR="00D25006" w:rsidRPr="001555E5">
              <w:rPr>
                <w:rStyle w:val="Hyperlink"/>
                <w:noProof/>
              </w:rPr>
              <w:t>3.1.1</w:t>
            </w:r>
            <w:r w:rsidR="00D25006">
              <w:rPr>
                <w:noProof/>
                <w:sz w:val="22"/>
              </w:rPr>
              <w:tab/>
            </w:r>
            <w:r w:rsidR="00D25006" w:rsidRPr="001555E5">
              <w:rPr>
                <w:rStyle w:val="Hyperlink"/>
                <w:noProof/>
              </w:rPr>
              <w:t>Lukas Elmer (Abk. lelmer)</w:t>
            </w:r>
            <w:r w:rsidR="00D25006">
              <w:rPr>
                <w:noProof/>
                <w:webHidden/>
              </w:rPr>
              <w:tab/>
            </w:r>
            <w:r w:rsidR="00D25006">
              <w:rPr>
                <w:noProof/>
                <w:webHidden/>
              </w:rPr>
              <w:fldChar w:fldCharType="begin"/>
            </w:r>
            <w:r w:rsidR="00D25006">
              <w:rPr>
                <w:noProof/>
                <w:webHidden/>
              </w:rPr>
              <w:instrText xml:space="preserve"> PAGEREF _Toc311820649 \h </w:instrText>
            </w:r>
            <w:r w:rsidR="00D25006">
              <w:rPr>
                <w:noProof/>
                <w:webHidden/>
              </w:rPr>
            </w:r>
            <w:r w:rsidR="00D25006">
              <w:rPr>
                <w:noProof/>
                <w:webHidden/>
              </w:rPr>
              <w:fldChar w:fldCharType="separate"/>
            </w:r>
            <w:r w:rsidR="00D25006">
              <w:rPr>
                <w:noProof/>
                <w:webHidden/>
              </w:rPr>
              <w:t>4</w:t>
            </w:r>
            <w:r w:rsidR="00D25006">
              <w:rPr>
                <w:noProof/>
                <w:webHidden/>
              </w:rPr>
              <w:fldChar w:fldCharType="end"/>
            </w:r>
          </w:hyperlink>
        </w:p>
        <w:p w:rsidR="00D25006" w:rsidRDefault="00107832">
          <w:pPr>
            <w:pStyle w:val="TOC3"/>
            <w:tabs>
              <w:tab w:val="left" w:pos="1100"/>
              <w:tab w:val="right" w:leader="dot" w:pos="9062"/>
            </w:tabs>
            <w:rPr>
              <w:noProof/>
              <w:sz w:val="22"/>
            </w:rPr>
          </w:pPr>
          <w:hyperlink w:anchor="_Toc311820650" w:history="1">
            <w:r w:rsidR="00D25006" w:rsidRPr="001555E5">
              <w:rPr>
                <w:rStyle w:val="Hyperlink"/>
                <w:noProof/>
              </w:rPr>
              <w:t>3.1.2</w:t>
            </w:r>
            <w:r w:rsidR="00D25006">
              <w:rPr>
                <w:noProof/>
                <w:sz w:val="22"/>
              </w:rPr>
              <w:tab/>
            </w:r>
            <w:r w:rsidR="00D25006" w:rsidRPr="001555E5">
              <w:rPr>
                <w:rStyle w:val="Hyperlink"/>
                <w:noProof/>
              </w:rPr>
              <w:t>Christina Heidt (Abk. cheidt)</w:t>
            </w:r>
            <w:r w:rsidR="00D25006">
              <w:rPr>
                <w:noProof/>
                <w:webHidden/>
              </w:rPr>
              <w:tab/>
            </w:r>
            <w:r w:rsidR="00D25006">
              <w:rPr>
                <w:noProof/>
                <w:webHidden/>
              </w:rPr>
              <w:fldChar w:fldCharType="begin"/>
            </w:r>
            <w:r w:rsidR="00D25006">
              <w:rPr>
                <w:noProof/>
                <w:webHidden/>
              </w:rPr>
              <w:instrText xml:space="preserve"> PAGEREF _Toc311820650 \h </w:instrText>
            </w:r>
            <w:r w:rsidR="00D25006">
              <w:rPr>
                <w:noProof/>
                <w:webHidden/>
              </w:rPr>
            </w:r>
            <w:r w:rsidR="00D25006">
              <w:rPr>
                <w:noProof/>
                <w:webHidden/>
              </w:rPr>
              <w:fldChar w:fldCharType="separate"/>
            </w:r>
            <w:r w:rsidR="00D25006">
              <w:rPr>
                <w:noProof/>
                <w:webHidden/>
              </w:rPr>
              <w:t>4</w:t>
            </w:r>
            <w:r w:rsidR="00D25006">
              <w:rPr>
                <w:noProof/>
                <w:webHidden/>
              </w:rPr>
              <w:fldChar w:fldCharType="end"/>
            </w:r>
          </w:hyperlink>
        </w:p>
        <w:p w:rsidR="00D25006" w:rsidRDefault="00107832">
          <w:pPr>
            <w:pStyle w:val="TOC3"/>
            <w:tabs>
              <w:tab w:val="left" w:pos="1100"/>
              <w:tab w:val="right" w:leader="dot" w:pos="9062"/>
            </w:tabs>
            <w:rPr>
              <w:noProof/>
              <w:sz w:val="22"/>
            </w:rPr>
          </w:pPr>
          <w:hyperlink w:anchor="_Toc311820651" w:history="1">
            <w:r w:rsidR="00D25006" w:rsidRPr="001555E5">
              <w:rPr>
                <w:rStyle w:val="Hyperlink"/>
                <w:noProof/>
              </w:rPr>
              <w:t>3.1.3</w:t>
            </w:r>
            <w:r w:rsidR="00D25006">
              <w:rPr>
                <w:noProof/>
                <w:sz w:val="22"/>
              </w:rPr>
              <w:tab/>
            </w:r>
            <w:r w:rsidR="00D25006" w:rsidRPr="001555E5">
              <w:rPr>
                <w:rStyle w:val="Hyperlink"/>
                <w:noProof/>
              </w:rPr>
              <w:t>Delia Treichler (Abk. dtreichl)</w:t>
            </w:r>
            <w:r w:rsidR="00D25006">
              <w:rPr>
                <w:noProof/>
                <w:webHidden/>
              </w:rPr>
              <w:tab/>
            </w:r>
            <w:r w:rsidR="00D25006">
              <w:rPr>
                <w:noProof/>
                <w:webHidden/>
              </w:rPr>
              <w:fldChar w:fldCharType="begin"/>
            </w:r>
            <w:r w:rsidR="00D25006">
              <w:rPr>
                <w:noProof/>
                <w:webHidden/>
              </w:rPr>
              <w:instrText xml:space="preserve"> PAGEREF _Toc311820651 \h </w:instrText>
            </w:r>
            <w:r w:rsidR="00D25006">
              <w:rPr>
                <w:noProof/>
                <w:webHidden/>
              </w:rPr>
            </w:r>
            <w:r w:rsidR="00D25006">
              <w:rPr>
                <w:noProof/>
                <w:webHidden/>
              </w:rPr>
              <w:fldChar w:fldCharType="separate"/>
            </w:r>
            <w:r w:rsidR="00D25006">
              <w:rPr>
                <w:noProof/>
                <w:webHidden/>
              </w:rPr>
              <w:t>4</w:t>
            </w:r>
            <w:r w:rsidR="00D25006">
              <w:rPr>
                <w:noProof/>
                <w:webHidden/>
              </w:rPr>
              <w:fldChar w:fldCharType="end"/>
            </w:r>
          </w:hyperlink>
        </w:p>
        <w:p w:rsidR="00D25006" w:rsidRDefault="00107832">
          <w:pPr>
            <w:pStyle w:val="TOC1"/>
            <w:tabs>
              <w:tab w:val="left" w:pos="440"/>
              <w:tab w:val="right" w:leader="dot" w:pos="9062"/>
            </w:tabs>
            <w:rPr>
              <w:b w:val="0"/>
              <w:noProof/>
              <w:sz w:val="22"/>
              <w:szCs w:val="22"/>
              <w:lang w:eastAsia="de-CH"/>
            </w:rPr>
          </w:pPr>
          <w:hyperlink w:anchor="_Toc311820652" w:history="1">
            <w:r w:rsidR="00D25006" w:rsidRPr="001555E5">
              <w:rPr>
                <w:rStyle w:val="Hyperlink"/>
                <w:noProof/>
              </w:rPr>
              <w:t>4</w:t>
            </w:r>
            <w:r w:rsidR="00D25006">
              <w:rPr>
                <w:b w:val="0"/>
                <w:noProof/>
                <w:sz w:val="22"/>
                <w:szCs w:val="22"/>
                <w:lang w:eastAsia="de-CH"/>
              </w:rPr>
              <w:tab/>
            </w:r>
            <w:r w:rsidR="00D25006" w:rsidRPr="001555E5">
              <w:rPr>
                <w:rStyle w:val="Hyperlink"/>
                <w:noProof/>
              </w:rPr>
              <w:t>Risiken</w:t>
            </w:r>
            <w:r w:rsidR="00D25006">
              <w:rPr>
                <w:noProof/>
                <w:webHidden/>
              </w:rPr>
              <w:tab/>
            </w:r>
            <w:r w:rsidR="00D25006">
              <w:rPr>
                <w:noProof/>
                <w:webHidden/>
              </w:rPr>
              <w:fldChar w:fldCharType="begin"/>
            </w:r>
            <w:r w:rsidR="00D25006">
              <w:rPr>
                <w:noProof/>
                <w:webHidden/>
              </w:rPr>
              <w:instrText xml:space="preserve"> PAGEREF _Toc311820652 \h </w:instrText>
            </w:r>
            <w:r w:rsidR="00D25006">
              <w:rPr>
                <w:noProof/>
                <w:webHidden/>
              </w:rPr>
            </w:r>
            <w:r w:rsidR="00D25006">
              <w:rPr>
                <w:noProof/>
                <w:webHidden/>
              </w:rPr>
              <w:fldChar w:fldCharType="separate"/>
            </w:r>
            <w:r w:rsidR="00D25006">
              <w:rPr>
                <w:noProof/>
                <w:webHidden/>
              </w:rPr>
              <w:t>5</w:t>
            </w:r>
            <w:r w:rsidR="00D25006">
              <w:rPr>
                <w:noProof/>
                <w:webHidden/>
              </w:rPr>
              <w:fldChar w:fldCharType="end"/>
            </w:r>
          </w:hyperlink>
        </w:p>
        <w:p w:rsidR="00D25006" w:rsidRDefault="00107832">
          <w:pPr>
            <w:pStyle w:val="TOC1"/>
            <w:tabs>
              <w:tab w:val="left" w:pos="440"/>
              <w:tab w:val="right" w:leader="dot" w:pos="9062"/>
            </w:tabs>
            <w:rPr>
              <w:b w:val="0"/>
              <w:noProof/>
              <w:sz w:val="22"/>
              <w:szCs w:val="22"/>
              <w:lang w:eastAsia="de-CH"/>
            </w:rPr>
          </w:pPr>
          <w:hyperlink w:anchor="_Toc311820653" w:history="1">
            <w:r w:rsidR="00D25006" w:rsidRPr="001555E5">
              <w:rPr>
                <w:rStyle w:val="Hyperlink"/>
                <w:noProof/>
              </w:rPr>
              <w:t>5</w:t>
            </w:r>
            <w:r w:rsidR="00D25006">
              <w:rPr>
                <w:b w:val="0"/>
                <w:noProof/>
                <w:sz w:val="22"/>
                <w:szCs w:val="22"/>
                <w:lang w:eastAsia="de-CH"/>
              </w:rPr>
              <w:tab/>
            </w:r>
            <w:r w:rsidR="00D25006" w:rsidRPr="001555E5">
              <w:rPr>
                <w:rStyle w:val="Hyperlink"/>
                <w:noProof/>
              </w:rPr>
              <w:t>Vorgehensmodell</w:t>
            </w:r>
            <w:r w:rsidR="00D25006">
              <w:rPr>
                <w:noProof/>
                <w:webHidden/>
              </w:rPr>
              <w:tab/>
            </w:r>
            <w:r w:rsidR="00D25006">
              <w:rPr>
                <w:noProof/>
                <w:webHidden/>
              </w:rPr>
              <w:fldChar w:fldCharType="begin"/>
            </w:r>
            <w:r w:rsidR="00D25006">
              <w:rPr>
                <w:noProof/>
                <w:webHidden/>
              </w:rPr>
              <w:instrText xml:space="preserve"> PAGEREF _Toc311820653 \h </w:instrText>
            </w:r>
            <w:r w:rsidR="00D25006">
              <w:rPr>
                <w:noProof/>
                <w:webHidden/>
              </w:rPr>
            </w:r>
            <w:r w:rsidR="00D25006">
              <w:rPr>
                <w:noProof/>
                <w:webHidden/>
              </w:rPr>
              <w:fldChar w:fldCharType="separate"/>
            </w:r>
            <w:r w:rsidR="00D25006">
              <w:rPr>
                <w:noProof/>
                <w:webHidden/>
              </w:rPr>
              <w:t>6</w:t>
            </w:r>
            <w:r w:rsidR="00D25006">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Heading1"/>
      </w:pPr>
      <w:bookmarkStart w:id="3" w:name="_Toc311820641"/>
      <w:r>
        <w:lastRenderedPageBreak/>
        <w:t>Projektplan</w:t>
      </w:r>
      <w:bookmarkEnd w:id="3"/>
    </w:p>
    <w:p w:rsidR="00B52FEB" w:rsidRDefault="00B52FEB" w:rsidP="00B52FEB">
      <w:r>
        <w:t>Das Management des Projektes Project Flip 2.0 geschieht im Redmine (</w:t>
      </w:r>
      <w:r w:rsidRPr="009E3461">
        <w:t>https://redmine.elmermx.ch/</w:t>
      </w:r>
      <w:r>
        <w:t>).</w:t>
      </w:r>
    </w:p>
    <w:p w:rsidR="009E3461" w:rsidRDefault="009E3461" w:rsidP="009E3461">
      <w:pPr>
        <w:pStyle w:val="Heading2"/>
      </w:pPr>
      <w:bookmarkStart w:id="4" w:name="_Toc311820642"/>
      <w:r>
        <w:t>Prototyp</w:t>
      </w:r>
      <w:bookmarkEnd w:id="4"/>
    </w:p>
    <w:p w:rsidR="009E3461" w:rsidRPr="009E3461" w:rsidRDefault="00F10C48" w:rsidP="009E3461">
      <w:r>
        <w:t>Mit dem Prototyp wurde sichergestellt, dass es möglich ist</w:t>
      </w:r>
      <w:r w:rsidR="000C4901">
        <w:t>,</w:t>
      </w:r>
      <w:r>
        <w:t xml:space="preserve"> die Project Notes in ve</w:t>
      </w:r>
      <w:r w:rsidR="00F2580D">
        <w:t>ktorisierter Form darzustelle</w:t>
      </w:r>
      <w:r w:rsidR="00CD2D98">
        <w:t>n.</w:t>
      </w:r>
      <w:r w:rsidR="00F2580D">
        <w:t xml:space="preserve"> </w:t>
      </w:r>
      <w:r w:rsidR="007B733C">
        <w:t>Zudem wurde die grundlegend</w:t>
      </w:r>
      <w:r w:rsidR="00595FCA">
        <w:t>e Architektur damit festgelegt.</w:t>
      </w:r>
    </w:p>
    <w:p w:rsidR="0030781F" w:rsidRDefault="0030781F" w:rsidP="009E3461">
      <w:pPr>
        <w:pStyle w:val="Heading2"/>
      </w:pPr>
      <w:bookmarkStart w:id="5" w:name="_Toc311820643"/>
      <w:r>
        <w:t>Releases</w:t>
      </w:r>
      <w:bookmarkEnd w:id="5"/>
    </w:p>
    <w:p w:rsidR="00620431" w:rsidRDefault="000A2465" w:rsidP="00B96C3F">
      <w:r>
        <w:t>Da das Projekt nach d</w:t>
      </w:r>
      <w:r w:rsidR="00620431">
        <w:t xml:space="preserve">em Vorgehensmodell Scrum (siehe Unterkapitel </w:t>
      </w:r>
      <w:r w:rsidR="00620431">
        <w:fldChar w:fldCharType="begin"/>
      </w:r>
      <w:r w:rsidR="00620431">
        <w:instrText xml:space="preserve"> REF _Ref304898017 \r \h </w:instrText>
      </w:r>
      <w:r w:rsidR="00833A12">
        <w:instrText xml:space="preserve"> \* MERGEFORMAT </w:instrText>
      </w:r>
      <w:r w:rsidR="00620431">
        <w:fldChar w:fldCharType="separate"/>
      </w:r>
      <w:r w:rsidR="00620431">
        <w:t>5</w:t>
      </w:r>
      <w:r w:rsidR="00620431">
        <w:fldChar w:fldCharType="end"/>
      </w:r>
      <w:r w:rsidR="00620431">
        <w:t xml:space="preserve"> </w:t>
      </w:r>
      <w:r w:rsidR="00620431">
        <w:fldChar w:fldCharType="begin"/>
      </w:r>
      <w:r w:rsidR="00620431">
        <w:instrText xml:space="preserve"> REF _Ref304898023 \h </w:instrText>
      </w:r>
      <w:r w:rsidR="00833A12">
        <w:instrText xml:space="preserve"> \* MERGEFORMAT </w:instrText>
      </w:r>
      <w:r w:rsidR="00620431">
        <w:fldChar w:fldCharType="separate"/>
      </w:r>
      <w:r w:rsidR="00620431">
        <w:t>Vorgehensmodell</w:t>
      </w:r>
      <w:r w:rsidR="00620431">
        <w:fldChar w:fldCharType="end"/>
      </w:r>
      <w:r w:rsidR="00620431">
        <w:t xml:space="preserve">) durchgeführt wird, </w:t>
      </w:r>
      <w:r w:rsidR="00833A12">
        <w:t xml:space="preserve"> gibt es nur zu Projektende einen Release.</w:t>
      </w:r>
    </w:p>
    <w:p w:rsidR="00833A12" w:rsidRDefault="00833A12" w:rsidP="00B96C3F">
      <w:r>
        <w:t>Während des Projekts wird immer am Ende eines Sprints ein voll lauffähiger Prototyp vorliegen.</w:t>
      </w:r>
    </w:p>
    <w:p w:rsidR="000A5B21" w:rsidRPr="00B96C3F" w:rsidRDefault="00B96C3F" w:rsidP="00B96C3F">
      <w:r>
        <w:t>Folgende</w:t>
      </w:r>
      <w:r w:rsidR="00620431">
        <w:t>r</w:t>
      </w:r>
      <w:r>
        <w:t xml:space="preserve"> Release </w:t>
      </w:r>
      <w:r w:rsidR="00620431">
        <w:t>ist</w:t>
      </w:r>
      <w:r>
        <w:t xml:space="preserve">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r>
              <w:t>Version</w:t>
            </w:r>
          </w:p>
        </w:tc>
        <w:tc>
          <w:tcPr>
            <w:tcW w:w="1922"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pPr>
              <w:rPr>
                <w:b w:val="0"/>
              </w:rPr>
            </w:pPr>
            <w:r>
              <w:rPr>
                <w:b w:val="0"/>
              </w:rPr>
              <w:t>1.0</w:t>
            </w:r>
          </w:p>
        </w:tc>
        <w:tc>
          <w:tcPr>
            <w:tcW w:w="1922" w:type="dxa"/>
          </w:tcPr>
          <w:p w:rsidR="00223D84" w:rsidRDefault="00223D84" w:rsidP="001933C2">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223D84" w:rsidRDefault="00AD3BA3" w:rsidP="001933C2">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223D84" w:rsidRDefault="00B96C3F" w:rsidP="001933C2">
            <w:pPr>
              <w:cnfStyle w:val="000000100000" w:firstRow="0" w:lastRow="0" w:firstColumn="0" w:lastColumn="0" w:oddVBand="0" w:evenVBand="0" w:oddHBand="1" w:evenHBand="0" w:firstRowFirstColumn="0" w:firstRowLastColumn="0" w:lastRowFirstColumn="0" w:lastRowLastColumn="0"/>
            </w:pPr>
            <w:r>
              <w:t>23.12.2011</w:t>
            </w:r>
          </w:p>
        </w:tc>
      </w:tr>
    </w:tbl>
    <w:p w:rsidR="006156A4" w:rsidRPr="006156A4" w:rsidRDefault="0030781F" w:rsidP="009E3461">
      <w:pPr>
        <w:pStyle w:val="Heading2"/>
      </w:pPr>
      <w:bookmarkStart w:id="6" w:name="_Toc311820644"/>
      <w:r>
        <w:t>Milestones</w:t>
      </w:r>
      <w:bookmarkEnd w:id="6"/>
    </w:p>
    <w:p w:rsidR="008722E3" w:rsidRDefault="00B52FEB" w:rsidP="008722E3">
      <w:r>
        <w:t>Ein Milestone ereignet sich jew</w:t>
      </w:r>
      <w:r w:rsidR="00FE3A3D">
        <w:t>eils am Ende eines Sprints. Die Sprints wie</w:t>
      </w:r>
      <w:r>
        <w:t xml:space="preserve"> auch die Mileston</w:t>
      </w:r>
      <w:r w:rsidR="00FE3A3D">
        <w:t>es sind im Redmine dokumentiert.</w:t>
      </w:r>
    </w:p>
    <w:p w:rsidR="00B52FEB" w:rsidRDefault="00B52FEB" w:rsidP="008722E3">
      <w:r>
        <w:t>Nachfolgend eine Übersicht über die Milestones, für genauere Angaben wird auf das Redmine verwiesen.</w:t>
      </w:r>
      <w:r w:rsidR="009B004B">
        <w:t xml:space="preserve"> Die detaillierte Planung der jeweiligen Sprints erfolgt schrittweise nach dem Vorgehensmodell Scrum (siehe Unterkapitel </w:t>
      </w:r>
      <w:r w:rsidR="009B004B">
        <w:fldChar w:fldCharType="begin"/>
      </w:r>
      <w:r w:rsidR="009B004B">
        <w:instrText xml:space="preserve"> REF _Ref304898017 \r \h </w:instrText>
      </w:r>
      <w:r w:rsidR="009B004B">
        <w:fldChar w:fldCharType="separate"/>
      </w:r>
      <w:r w:rsidR="009B004B">
        <w:t>5</w:t>
      </w:r>
      <w:r w:rsidR="009B004B">
        <w:fldChar w:fldCharType="end"/>
      </w:r>
      <w:r w:rsidR="009B004B">
        <w:t xml:space="preserve"> </w:t>
      </w:r>
      <w:r w:rsidR="009B004B">
        <w:fldChar w:fldCharType="begin"/>
      </w:r>
      <w:r w:rsidR="009B004B">
        <w:instrText xml:space="preserve"> REF _Ref304898023 \h </w:instrText>
      </w:r>
      <w:r w:rsidR="009B004B">
        <w:fldChar w:fldCharType="separate"/>
      </w:r>
      <w:r w:rsidR="009B004B">
        <w:t>Vorgehensmodell</w:t>
      </w:r>
      <w:r w:rsidR="009B004B">
        <w:fldChar w:fldCharType="end"/>
      </w:r>
      <w:r w:rsidR="009B004B">
        <w:t>).</w:t>
      </w:r>
    </w:p>
    <w:tbl>
      <w:tblPr>
        <w:tblStyle w:val="MediumShading1-Acc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F0372E" w:rsidP="001933C2">
            <w:r>
              <w:t>Sprint 1</w:t>
            </w:r>
          </w:p>
        </w:tc>
        <w:tc>
          <w:tcPr>
            <w:tcW w:w="4820"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Termine</w:t>
            </w:r>
          </w:p>
        </w:tc>
      </w:tr>
      <w:tr w:rsidR="00E555E5" w:rsidRPr="00D407C7"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Entwicklungsumgebung einrichten, Einarbeitung</w:t>
            </w:r>
          </w:p>
          <w:p w:rsidR="00F0372E" w:rsidRDefault="00FE3A3D"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Interviews</w:t>
            </w:r>
            <w:r w:rsidR="006451B5">
              <w:t xml:space="preserve">, </w:t>
            </w:r>
            <w:r w:rsidR="00F0372E">
              <w:t>Kundenanalyse</w:t>
            </w:r>
          </w:p>
          <w:p w:rsidR="00F0372E"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Vision, Persona, Szenarien V0</w:t>
            </w:r>
          </w:p>
          <w:p w:rsidR="00E555E5" w:rsidRPr="00F9181E" w:rsidRDefault="00D17780"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Architektur-</w:t>
            </w:r>
            <w:r w:rsidR="00E555E5">
              <w:t>Prototyp</w:t>
            </w:r>
          </w:p>
        </w:tc>
        <w:tc>
          <w:tcPr>
            <w:tcW w:w="2659" w:type="dxa"/>
          </w:tcPr>
          <w:p w:rsidR="00E555E5" w:rsidRPr="00A479FC"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19.09.11 Kickoff-Meeting</w:t>
            </w:r>
          </w:p>
          <w:p w:rsidR="00FE3A3D"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26.09.11 Wochenreview</w:t>
            </w:r>
          </w:p>
          <w:p w:rsidR="00FE3A3D" w:rsidRPr="00A479FC" w:rsidRDefault="00F0372E" w:rsidP="001D763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03.10.11</w:t>
            </w:r>
            <w:r w:rsidR="00A44EDC">
              <w:rPr>
                <w:lang w:val="en-US"/>
              </w:rPr>
              <w:t xml:space="preserve"> </w:t>
            </w:r>
            <w:r>
              <w:rPr>
                <w:lang w:val="en-US"/>
              </w:rPr>
              <w:t>Review</w:t>
            </w:r>
            <w:r w:rsidR="00FE3A3D" w:rsidRPr="00A479FC">
              <w:rPr>
                <w:lang w:val="en-US"/>
              </w:rPr>
              <w:t xml:space="preserve"> Sprint 1</w:t>
            </w:r>
          </w:p>
        </w:tc>
      </w:tr>
    </w:tbl>
    <w:p w:rsidR="00B52FEB" w:rsidRPr="00A479FC" w:rsidRDefault="00B52FEB"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2</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0372E">
            <w:pPr>
              <w:rPr>
                <w:b w:val="0"/>
              </w:rPr>
            </w:pPr>
            <w:r>
              <w:rPr>
                <w:b w:val="0"/>
              </w:rPr>
              <w:t>03.10</w:t>
            </w:r>
            <w:r w:rsidRPr="00F9181E">
              <w:rPr>
                <w:b w:val="0"/>
              </w:rPr>
              <w:t>.2011</w:t>
            </w:r>
            <w:r w:rsidR="00F0372E">
              <w:rPr>
                <w:b w:val="0"/>
              </w:rPr>
              <w:t xml:space="preserve"> - 17</w:t>
            </w:r>
            <w:r>
              <w:rPr>
                <w:b w:val="0"/>
              </w:rPr>
              <w:t>.10.2011</w:t>
            </w:r>
          </w:p>
        </w:tc>
        <w:tc>
          <w:tcPr>
            <w:tcW w:w="4820" w:type="dxa"/>
          </w:tcPr>
          <w:p w:rsidR="006451B5"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Vision, Persona, Szenarien V1</w:t>
            </w:r>
          </w:p>
          <w:p w:rsidR="00F0372E"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User Stories</w:t>
            </w:r>
          </w:p>
          <w:p w:rsidR="006451B5"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Creative Workshop</w:t>
            </w:r>
          </w:p>
          <w:p w:rsidR="00FE3A3D" w:rsidRPr="00F9181E"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Papierprototyp</w:t>
            </w:r>
          </w:p>
        </w:tc>
        <w:tc>
          <w:tcPr>
            <w:tcW w:w="2659" w:type="dxa"/>
          </w:tcPr>
          <w:p w:rsidR="00FE3A3D" w:rsidRDefault="00FE3A3D" w:rsidP="001933C2">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C55E12">
            <w:pPr>
              <w:cnfStyle w:val="000000100000" w:firstRow="0" w:lastRow="0" w:firstColumn="0" w:lastColumn="0" w:oddVBand="0" w:evenVBand="0" w:oddHBand="1" w:evenHBand="0" w:firstRowFirstColumn="0" w:firstRowLastColumn="0" w:lastRowFirstColumn="0" w:lastRowLastColumn="0"/>
            </w:pPr>
            <w:r>
              <w:t xml:space="preserve">17.10.11 </w:t>
            </w:r>
            <w:r w:rsidR="00F0372E">
              <w:t>Review</w:t>
            </w:r>
            <w:r>
              <w:t xml:space="preserve"> Sprint 2</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3</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1D7632"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FE3A3D">
            <w:pPr>
              <w:rPr>
                <w:b w:val="0"/>
              </w:rPr>
            </w:pPr>
            <w:r>
              <w:rPr>
                <w:b w:val="0"/>
              </w:rPr>
              <w:t>17</w:t>
            </w:r>
            <w:r w:rsidR="00FE3A3D">
              <w:rPr>
                <w:b w:val="0"/>
              </w:rPr>
              <w:t>.10</w:t>
            </w:r>
            <w:r w:rsidR="00FE3A3D" w:rsidRPr="00F9181E">
              <w:rPr>
                <w:b w:val="0"/>
              </w:rPr>
              <w:t>.2011</w:t>
            </w:r>
            <w:r>
              <w:rPr>
                <w:b w:val="0"/>
              </w:rPr>
              <w:t xml:space="preserve"> - 31.10</w:t>
            </w:r>
            <w:r w:rsidR="00FE3A3D">
              <w:rPr>
                <w:b w:val="0"/>
              </w:rPr>
              <w:t>.2011</w:t>
            </w:r>
          </w:p>
        </w:tc>
        <w:tc>
          <w:tcPr>
            <w:tcW w:w="4820" w:type="dxa"/>
          </w:tcPr>
          <w:p w:rsidR="00FE3A3D" w:rsidRDefault="001D7632"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Must User Stories mit Priorität 1 implementiert und getestet</w:t>
            </w:r>
          </w:p>
          <w:p w:rsidR="00FE3A3D" w:rsidRPr="00F9181E" w:rsidRDefault="001D7632" w:rsidP="001933C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Nichtfunktionale Anforderungen</w:t>
            </w:r>
          </w:p>
        </w:tc>
        <w:tc>
          <w:tcPr>
            <w:tcW w:w="2659" w:type="dxa"/>
          </w:tcPr>
          <w:p w:rsidR="00FE3A3D" w:rsidRPr="001D7632" w:rsidRDefault="00C55E12" w:rsidP="001933C2">
            <w:pPr>
              <w:cnfStyle w:val="000000100000" w:firstRow="0" w:lastRow="0" w:firstColumn="0" w:lastColumn="0" w:oddVBand="0" w:evenVBand="0" w:oddHBand="1" w:evenHBand="0" w:firstRowFirstColumn="0" w:firstRowLastColumn="0" w:lastRowFirstColumn="0" w:lastRowLastColumn="0"/>
              <w:rPr>
                <w:lang w:val="en-US"/>
              </w:rPr>
            </w:pPr>
            <w:r w:rsidRPr="001D7632">
              <w:rPr>
                <w:lang w:val="en-US"/>
              </w:rPr>
              <w:t>24</w:t>
            </w:r>
            <w:r w:rsidR="00FE3A3D" w:rsidRPr="001D7632">
              <w:rPr>
                <w:lang w:val="en-US"/>
              </w:rPr>
              <w:t xml:space="preserve">.10.11 </w:t>
            </w:r>
            <w:r w:rsidR="001D7632" w:rsidRPr="00F10C48">
              <w:rPr>
                <w:lang w:val="en-GB"/>
              </w:rPr>
              <w:t>Wochenreview</w:t>
            </w:r>
            <w:r w:rsidR="001D7632" w:rsidRPr="001D7632">
              <w:rPr>
                <w:lang w:val="en-US"/>
              </w:rPr>
              <w:t xml:space="preserve"> </w:t>
            </w:r>
          </w:p>
          <w:p w:rsidR="00FE3A3D" w:rsidRPr="001D7632" w:rsidRDefault="00C55E12" w:rsidP="001D7632">
            <w:pPr>
              <w:cnfStyle w:val="000000100000" w:firstRow="0" w:lastRow="0" w:firstColumn="0" w:lastColumn="0" w:oddVBand="0" w:evenVBand="0" w:oddHBand="1" w:evenHBand="0" w:firstRowFirstColumn="0" w:firstRowLastColumn="0" w:lastRowFirstColumn="0" w:lastRowLastColumn="0"/>
              <w:rPr>
                <w:lang w:val="en-US"/>
              </w:rPr>
            </w:pPr>
            <w:r w:rsidRPr="001D7632">
              <w:rPr>
                <w:lang w:val="en-US"/>
              </w:rPr>
              <w:t>31.10</w:t>
            </w:r>
            <w:r w:rsidR="00FE3A3D" w:rsidRPr="001D7632">
              <w:rPr>
                <w:lang w:val="en-US"/>
              </w:rPr>
              <w:t>.11</w:t>
            </w:r>
            <w:r w:rsidR="001D7632">
              <w:rPr>
                <w:lang w:val="en-US"/>
              </w:rPr>
              <w:t xml:space="preserve"> </w:t>
            </w:r>
            <w:r w:rsidR="00F0372E" w:rsidRPr="001D7632">
              <w:rPr>
                <w:lang w:val="en-US"/>
              </w:rPr>
              <w:t>Review</w:t>
            </w:r>
            <w:r w:rsidR="00FE3A3D" w:rsidRPr="001D7632">
              <w:rPr>
                <w:lang w:val="en-US"/>
              </w:rPr>
              <w:t xml:space="preserve"> Sprint 3</w:t>
            </w:r>
          </w:p>
        </w:tc>
      </w:tr>
    </w:tbl>
    <w:p w:rsidR="00FE3A3D" w:rsidRPr="001D7632" w:rsidRDefault="00FE3A3D"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4</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D407C7"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1933C2">
            <w:pPr>
              <w:rPr>
                <w:b w:val="0"/>
              </w:rPr>
            </w:pPr>
            <w:r>
              <w:rPr>
                <w:b w:val="0"/>
              </w:rPr>
              <w:t>31.10</w:t>
            </w:r>
            <w:r w:rsidR="00FE3A3D" w:rsidRPr="00F9181E">
              <w:rPr>
                <w:b w:val="0"/>
              </w:rPr>
              <w:t>.2011</w:t>
            </w:r>
            <w:r>
              <w:rPr>
                <w:b w:val="0"/>
              </w:rPr>
              <w:t xml:space="preserve"> - 14.11</w:t>
            </w:r>
            <w:r w:rsidR="00FE3A3D">
              <w:rPr>
                <w:b w:val="0"/>
              </w:rPr>
              <w:t>.2011</w:t>
            </w:r>
          </w:p>
        </w:tc>
        <w:tc>
          <w:tcPr>
            <w:tcW w:w="4820" w:type="dxa"/>
          </w:tcPr>
          <w:p w:rsidR="00CC0890"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Für diesen Sprint geplante User Stories implementiert und getestet</w:t>
            </w:r>
          </w:p>
          <w:p w:rsidR="00FE3A3D" w:rsidRPr="00F9181E"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Layout definiert</w:t>
            </w:r>
          </w:p>
        </w:tc>
        <w:tc>
          <w:tcPr>
            <w:tcW w:w="2659" w:type="dxa"/>
          </w:tcPr>
          <w:p w:rsidR="00CC0890" w:rsidRDefault="00CC0890" w:rsidP="001933C2">
            <w:pPr>
              <w:cnfStyle w:val="000000100000" w:firstRow="0" w:lastRow="0" w:firstColumn="0" w:lastColumn="0" w:oddVBand="0" w:evenVBand="0" w:oddHBand="1" w:evenHBand="0" w:firstRowFirstColumn="0" w:firstRowLastColumn="0" w:lastRowFirstColumn="0" w:lastRowLastColumn="0"/>
              <w:rPr>
                <w:lang w:val="en-GB"/>
              </w:rPr>
            </w:pPr>
            <w:r>
              <w:rPr>
                <w:lang w:val="en-GB"/>
              </w:rPr>
              <w:t>04.11.11 Codereview mit Christian Moser</w:t>
            </w:r>
          </w:p>
          <w:p w:rsidR="00C55E12"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07.11.11 Wochenreview</w:t>
            </w:r>
          </w:p>
          <w:p w:rsidR="00FE3A3D"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11</w:t>
            </w:r>
            <w:r w:rsidR="00FE3A3D" w:rsidRPr="00F10C48">
              <w:rPr>
                <w:lang w:val="en-GB"/>
              </w:rPr>
              <w:t xml:space="preserve">.11.11 </w:t>
            </w:r>
            <w:r w:rsidR="00844C57">
              <w:rPr>
                <w:lang w:val="en-GB"/>
              </w:rPr>
              <w:t>Demo</w:t>
            </w:r>
            <w:r w:rsidR="00CC0890">
              <w:rPr>
                <w:lang w:val="en-GB"/>
              </w:rPr>
              <w:t xml:space="preserve">nstration </w:t>
            </w:r>
            <w:r w:rsidR="00844C57">
              <w:rPr>
                <w:lang w:val="en-GB"/>
              </w:rPr>
              <w:t>Must User Stories</w:t>
            </w:r>
            <w:r w:rsidR="00CC0890">
              <w:rPr>
                <w:lang w:val="en-GB"/>
              </w:rPr>
              <w:t>, Schlieren</w:t>
            </w:r>
          </w:p>
          <w:p w:rsidR="00FE3A3D"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14</w:t>
            </w:r>
            <w:r w:rsidR="00CC0890">
              <w:rPr>
                <w:lang w:val="en-GB"/>
              </w:rPr>
              <w:t>.11</w:t>
            </w:r>
            <w:r w:rsidR="00FE3A3D" w:rsidRPr="00F10C48">
              <w:rPr>
                <w:lang w:val="en-GB"/>
              </w:rPr>
              <w:t xml:space="preserve">.11 </w:t>
            </w:r>
            <w:r w:rsidRPr="00F10C48">
              <w:rPr>
                <w:lang w:val="en-GB"/>
              </w:rPr>
              <w:t>Review</w:t>
            </w:r>
            <w:r w:rsidR="00FE3A3D" w:rsidRPr="00F10C48">
              <w:rPr>
                <w:lang w:val="en-GB"/>
              </w:rPr>
              <w:t xml:space="preserve"> Sprint 4</w:t>
            </w:r>
          </w:p>
        </w:tc>
      </w:tr>
    </w:tbl>
    <w:p w:rsidR="00F0372E" w:rsidRPr="00F10C48" w:rsidRDefault="00F0372E" w:rsidP="00F0372E">
      <w:pPr>
        <w:rPr>
          <w:lang w:val="en-GB"/>
        </w:rPr>
      </w:pPr>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5</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F0372E">
            <w:pPr>
              <w:rPr>
                <w:b w:val="0"/>
              </w:rPr>
            </w:pPr>
            <w:r>
              <w:rPr>
                <w:b w:val="0"/>
              </w:rPr>
              <w:t>14.11</w:t>
            </w:r>
            <w:r w:rsidRPr="00F9181E">
              <w:rPr>
                <w:b w:val="0"/>
              </w:rPr>
              <w:t>.2011</w:t>
            </w:r>
            <w:r>
              <w:rPr>
                <w:b w:val="0"/>
              </w:rPr>
              <w:t xml:space="preserve"> - </w:t>
            </w:r>
            <w:r>
              <w:rPr>
                <w:b w:val="0"/>
              </w:rPr>
              <w:lastRenderedPageBreak/>
              <w:t>28.11.2011</w:t>
            </w:r>
          </w:p>
        </w:tc>
        <w:tc>
          <w:tcPr>
            <w:tcW w:w="4820" w:type="dxa"/>
          </w:tcPr>
          <w:p w:rsidR="00F0372E" w:rsidRPr="00F9181E" w:rsidRDefault="00CC0890" w:rsidP="001933C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lastRenderedPageBreak/>
              <w:t xml:space="preserve">Für diesen Sprint geplante User Stories implementiert </w:t>
            </w:r>
            <w:r>
              <w:lastRenderedPageBreak/>
              <w:t>und getestet</w:t>
            </w:r>
          </w:p>
        </w:tc>
        <w:tc>
          <w:tcPr>
            <w:tcW w:w="2659" w:type="dxa"/>
          </w:tcPr>
          <w:p w:rsidR="00CC0890" w:rsidRDefault="00CC0890" w:rsidP="001933C2">
            <w:pPr>
              <w:cnfStyle w:val="000000100000" w:firstRow="0" w:lastRow="0" w:firstColumn="0" w:lastColumn="0" w:oddVBand="0" w:evenVBand="0" w:oddHBand="1" w:evenHBand="0" w:firstRowFirstColumn="0" w:firstRowLastColumn="0" w:lastRowFirstColumn="0" w:lastRowLastColumn="0"/>
            </w:pPr>
            <w:r>
              <w:lastRenderedPageBreak/>
              <w:t xml:space="preserve">25.11.11 Vorgezogene Demo </w:t>
            </w:r>
            <w:r>
              <w:lastRenderedPageBreak/>
              <w:t>der User Stories für Zühlke</w:t>
            </w:r>
          </w:p>
          <w:p w:rsidR="00F0372E" w:rsidRDefault="00F0372E" w:rsidP="001933C2">
            <w:pPr>
              <w:cnfStyle w:val="000000100000" w:firstRow="0" w:lastRow="0" w:firstColumn="0" w:lastColumn="0" w:oddVBand="0" w:evenVBand="0" w:oddHBand="1" w:evenHBand="0" w:firstRowFirstColumn="0" w:firstRowLastColumn="0" w:lastRowFirstColumn="0" w:lastRowLastColumn="0"/>
            </w:pPr>
            <w:r>
              <w:t>28.11.11 Review Sprint 5</w:t>
            </w:r>
          </w:p>
        </w:tc>
      </w:tr>
    </w:tbl>
    <w:p w:rsidR="00F0372E" w:rsidRDefault="00F0372E" w:rsidP="00F0372E"/>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6</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D407C7"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28.11</w:t>
            </w:r>
            <w:r w:rsidRPr="00F9181E">
              <w:rPr>
                <w:b w:val="0"/>
              </w:rPr>
              <w:t>.2011</w:t>
            </w:r>
            <w:r>
              <w:rPr>
                <w:b w:val="0"/>
              </w:rPr>
              <w:t xml:space="preserve"> - 12.12.2011</w:t>
            </w:r>
          </w:p>
        </w:tc>
        <w:tc>
          <w:tcPr>
            <w:tcW w:w="4820" w:type="dxa"/>
          </w:tcPr>
          <w:p w:rsidR="00CC0890"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Für diesen Sprint geplante User Stories implementiert und getestet</w:t>
            </w:r>
          </w:p>
          <w:p w:rsidR="00F0372E"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Dokumentationen geschrieben</w:t>
            </w:r>
          </w:p>
          <w:p w:rsidR="00393234" w:rsidRPr="00F9181E" w:rsidRDefault="00393234"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Codereview</w:t>
            </w:r>
          </w:p>
        </w:tc>
        <w:tc>
          <w:tcPr>
            <w:tcW w:w="2659" w:type="dxa"/>
          </w:tcPr>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0</w:t>
            </w:r>
            <w:r w:rsidR="00A24257">
              <w:rPr>
                <w:lang w:val="en-GB"/>
              </w:rPr>
              <w:t>5</w:t>
            </w:r>
            <w:r w:rsidRPr="00F10C48">
              <w:rPr>
                <w:lang w:val="en-GB"/>
              </w:rPr>
              <w:t>.12.11 Wochenreview</w:t>
            </w:r>
          </w:p>
          <w:p w:rsidR="00F0372E" w:rsidRPr="00F10C48" w:rsidRDefault="00A24257" w:rsidP="001933C2">
            <w:pPr>
              <w:cnfStyle w:val="000000100000" w:firstRow="0" w:lastRow="0" w:firstColumn="0" w:lastColumn="0" w:oddVBand="0" w:evenVBand="0" w:oddHBand="1" w:evenHBand="0" w:firstRowFirstColumn="0" w:firstRowLastColumn="0" w:lastRowFirstColumn="0" w:lastRowLastColumn="0"/>
              <w:rPr>
                <w:lang w:val="en-GB"/>
              </w:rPr>
            </w:pPr>
            <w:r>
              <w:rPr>
                <w:lang w:val="en-GB"/>
              </w:rPr>
              <w:t>09</w:t>
            </w:r>
            <w:r w:rsidR="00F0372E" w:rsidRPr="00F10C48">
              <w:rPr>
                <w:lang w:val="en-GB"/>
              </w:rPr>
              <w:t xml:space="preserve">.12.11 </w:t>
            </w:r>
            <w:r>
              <w:rPr>
                <w:lang w:val="en-GB"/>
              </w:rPr>
              <w:t>Demonstration der Software, Schlieren</w:t>
            </w:r>
          </w:p>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12.12.11 </w:t>
            </w:r>
            <w:r w:rsidR="00A24257" w:rsidRPr="00F10C48">
              <w:rPr>
                <w:lang w:val="en-GB"/>
              </w:rPr>
              <w:t>Wochenreview</w:t>
            </w:r>
          </w:p>
        </w:tc>
      </w:tr>
    </w:tbl>
    <w:p w:rsidR="00F0372E" w:rsidRPr="00F10C48" w:rsidRDefault="00F0372E" w:rsidP="00F0372E">
      <w:pPr>
        <w:rPr>
          <w:lang w:val="en-GB"/>
        </w:rPr>
      </w:pPr>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7</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12.12</w:t>
            </w:r>
            <w:r w:rsidRPr="00F9181E">
              <w:rPr>
                <w:b w:val="0"/>
              </w:rPr>
              <w:t>.2011</w:t>
            </w:r>
            <w:r>
              <w:rPr>
                <w:b w:val="0"/>
              </w:rPr>
              <w:t xml:space="preserve"> - 23.12.2011</w:t>
            </w:r>
          </w:p>
        </w:tc>
        <w:tc>
          <w:tcPr>
            <w:tcW w:w="4820" w:type="dxa"/>
          </w:tcPr>
          <w:p w:rsidR="00F0372E"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Management Summary, Abstract geschrieben</w:t>
            </w:r>
          </w:p>
          <w:p w:rsidR="00B8734A"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Video gedreht</w:t>
            </w:r>
          </w:p>
          <w:p w:rsidR="00B8734A" w:rsidRPr="00F9181E"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Projekt abgeschlossen</w:t>
            </w:r>
          </w:p>
        </w:tc>
        <w:tc>
          <w:tcPr>
            <w:tcW w:w="2659" w:type="dxa"/>
          </w:tcPr>
          <w:p w:rsidR="00F0372E" w:rsidRDefault="00F0372E" w:rsidP="001933C2">
            <w:pPr>
              <w:cnfStyle w:val="000000100000" w:firstRow="0" w:lastRow="0" w:firstColumn="0" w:lastColumn="0" w:oddVBand="0" w:evenVBand="0" w:oddHBand="1" w:evenHBand="0" w:firstRowFirstColumn="0" w:firstRowLastColumn="0" w:lastRowFirstColumn="0" w:lastRowLastColumn="0"/>
            </w:pPr>
            <w:r>
              <w:t>19.12.11 Wochenreview</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23.12.11 Projektabgabe</w:t>
            </w:r>
          </w:p>
        </w:tc>
      </w:tr>
    </w:tbl>
    <w:p w:rsidR="005E3972" w:rsidRDefault="0030781F" w:rsidP="00F0372E">
      <w:pPr>
        <w:pStyle w:val="Heading2"/>
      </w:pPr>
      <w:bookmarkStart w:id="7" w:name="_Toc311820645"/>
      <w:r>
        <w:t xml:space="preserve">Zeitplan und </w:t>
      </w:r>
      <w:r w:rsidRPr="00F0372E">
        <w:t>Zeiterfassung</w:t>
      </w:r>
      <w:bookmarkEnd w:id="7"/>
    </w:p>
    <w:p w:rsidR="00FB3DC7" w:rsidRDefault="00FB3DC7" w:rsidP="00B52FEB">
      <w:r>
        <w:t>Die einzelnen Arbeitspakete</w:t>
      </w:r>
      <w:r w:rsidR="00B52FEB">
        <w:t xml:space="preserve"> (Tickets) sind den jeweiligen Sprints zugeordnet. </w:t>
      </w:r>
      <w:r w:rsidR="000C4901">
        <w:t>Das Projekt ist in sieben</w:t>
      </w:r>
      <w:r>
        <w:t xml:space="preserve"> Sprints unterteilt. Das Ende eines Sprints entspricht jeweils einem Milestone. </w:t>
      </w:r>
    </w:p>
    <w:p w:rsidR="00FC439F" w:rsidRDefault="00CB2DA1" w:rsidP="00FC439F">
      <w:r>
        <w:t>Die komplette Zeitplanung und die Zeiterfassung werden auf d</w:t>
      </w:r>
      <w:r w:rsidR="00D31A22">
        <w:t>em Redmine-Server durchgeführt.</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Die Reportfunktion bietet einen Überblick über den geplanten und tatsächlichen Zeitaufwand vermitteln. Zudem ist es möglich, den Arbeitsaufwand mittels einer cvs-Datei zu exportieren und z.B. in Excel anschaulich darzustellen.</w:t>
      </w:r>
    </w:p>
    <w:p w:rsidR="009F745A" w:rsidRDefault="009F745A" w:rsidP="009F745A">
      <w:pPr>
        <w:pStyle w:val="Heading2"/>
      </w:pPr>
      <w:bookmarkStart w:id="8" w:name="_Toc311820646"/>
      <w:r>
        <w:t>Aufwandschätzung</w:t>
      </w:r>
      <w:bookmarkEnd w:id="8"/>
    </w:p>
    <w:p w:rsidR="009F745A" w:rsidRDefault="009F745A" w:rsidP="00FC439F">
      <w:r>
        <w:t>Die Aufwandschätzung ergibt sich durch den geschätzten Aufwand pro Ticket im Redmine.</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9" w:name="_Toc311820647"/>
      <w:r>
        <w:lastRenderedPageBreak/>
        <w:t>Projektorganisation</w:t>
      </w:r>
      <w:bookmarkEnd w:id="9"/>
    </w:p>
    <w:p w:rsidR="005E3972" w:rsidRDefault="005E3972" w:rsidP="005E3972">
      <w:pPr>
        <w:pStyle w:val="Heading2"/>
      </w:pPr>
      <w:bookmarkStart w:id="10" w:name="_Toc311820648"/>
      <w:r>
        <w:t>Team</w:t>
      </w:r>
      <w:bookmarkEnd w:id="10"/>
    </w:p>
    <w:p w:rsidR="005E3972" w:rsidRDefault="005E3972" w:rsidP="00EE4135">
      <w:pPr>
        <w:pStyle w:val="Heading3"/>
      </w:pPr>
      <w:bookmarkStart w:id="11" w:name="_Toc286936096"/>
      <w:bookmarkStart w:id="12" w:name="_Toc287278360"/>
      <w:bookmarkStart w:id="13" w:name="_Toc294608293"/>
      <w:bookmarkStart w:id="14" w:name="_Toc311820649"/>
      <w:r>
        <w:rPr>
          <w:noProof/>
          <w:lang w:eastAsia="de-CH"/>
        </w:rPr>
        <w:drawing>
          <wp:anchor distT="0" distB="0" distL="114300" distR="114300" simplePos="0" relativeHeight="251659264" behindDoc="0" locked="0" layoutInCell="1" allowOverlap="1" wp14:anchorId="748C68F1" wp14:editId="49A2EAFF">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Lukas Elmer (Abk. lelmer)</w:t>
      </w:r>
      <w:bookmarkEnd w:id="11"/>
      <w:bookmarkEnd w:id="12"/>
      <w:bookmarkEnd w:id="13"/>
      <w:bookmarkEnd w:id="14"/>
    </w:p>
    <w:p w:rsidR="005E3972" w:rsidRDefault="005E3972" w:rsidP="00FE3A3D">
      <w:pPr>
        <w:ind w:left="2381" w:hanging="2381"/>
      </w:pPr>
      <w:r w:rsidRPr="000F77AF">
        <w:t>Kenntnisse</w:t>
      </w:r>
      <w:r w:rsidRPr="0012301E">
        <w:t xml:space="preserve"> in:  </w:t>
      </w:r>
      <w:r w:rsidRPr="0012301E">
        <w:tab/>
        <w:t xml:space="preserve">Ruby on Rails, PHP, Python / Django, Typo3, Wordpress, Java, </w:t>
      </w:r>
      <w:r w:rsidR="00FE3A3D">
        <w:br/>
      </w:r>
      <w:r w:rsidRPr="0012301E">
        <w:t>XHTML,</w:t>
      </w:r>
      <w:r w:rsidR="00FE3A3D">
        <w:t xml:space="preserve"> </w:t>
      </w:r>
      <w:r w:rsidRPr="0012301E">
        <w:t>JavaScript, C++, Ubuntu Server</w:t>
      </w:r>
    </w:p>
    <w:p w:rsidR="005E3972" w:rsidRPr="00F7437B" w:rsidRDefault="00FE3A3D" w:rsidP="00FE3A3D">
      <w:pPr>
        <w:ind w:left="2381" w:hanging="2381"/>
      </w:pPr>
      <w:r>
        <w:t>Rolle/</w:t>
      </w:r>
      <w:bookmarkStart w:id="15" w:name="_Toc286936097"/>
      <w:r w:rsidR="005E3972">
        <w:t>Verantwortlichkeiten:</w:t>
      </w:r>
      <w:r w:rsidR="005E3972">
        <w:tab/>
      </w:r>
      <w:r w:rsidR="007370EA">
        <w:t>Architektur, Libraries,</w:t>
      </w:r>
      <w:r w:rsidR="005E3972">
        <w:t xml:space="preserve"> Serverunterhalt</w:t>
      </w:r>
      <w:r w:rsidR="007370EA">
        <w:t xml:space="preserve"> </w:t>
      </w:r>
      <w:r w:rsidR="00D407C7">
        <w:t>von Redmine</w:t>
      </w:r>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t>lukas.elmer</w:t>
      </w:r>
    </w:p>
    <w:p w:rsidR="005E3972" w:rsidRDefault="005E3972" w:rsidP="00EE4135">
      <w:pPr>
        <w:pStyle w:val="Heading3"/>
      </w:pPr>
      <w:bookmarkStart w:id="16" w:name="_Toc287278361"/>
      <w:bookmarkStart w:id="17" w:name="_Toc294608294"/>
      <w:bookmarkStart w:id="18" w:name="_Toc311820650"/>
      <w:r>
        <w:rPr>
          <w:noProof/>
          <w:lang w:eastAsia="de-CH"/>
        </w:rPr>
        <w:drawing>
          <wp:anchor distT="0" distB="0" distL="114300" distR="114300" simplePos="0" relativeHeight="251660288" behindDoc="0" locked="0" layoutInCell="1" allowOverlap="1" wp14:anchorId="0A1E25D0" wp14:editId="419D42A0">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cheidt)</w:t>
      </w:r>
      <w:bookmarkEnd w:id="15"/>
      <w:bookmarkEnd w:id="16"/>
      <w:bookmarkEnd w:id="17"/>
      <w:bookmarkEnd w:id="18"/>
    </w:p>
    <w:p w:rsidR="005E3972" w:rsidRDefault="005E3972" w:rsidP="00FE3A3D">
      <w:pPr>
        <w:ind w:left="2381" w:hanging="2381"/>
      </w:pPr>
      <w:r>
        <w:t xml:space="preserve">Kenntnisse in: </w:t>
      </w:r>
      <w:r>
        <w:tab/>
        <w:t>Java, HTML/CSS, C++, Photoshop</w:t>
      </w:r>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t>christina_heidt</w:t>
      </w:r>
    </w:p>
    <w:p w:rsidR="005E3972" w:rsidRDefault="005E3972" w:rsidP="00EE4135">
      <w:pPr>
        <w:pStyle w:val="Heading3"/>
      </w:pPr>
      <w:bookmarkStart w:id="19" w:name="_Toc294608296"/>
      <w:bookmarkStart w:id="20" w:name="_Toc311820651"/>
      <w:r w:rsidRPr="00EE4135">
        <w:rPr>
          <w:noProof/>
          <w:lang w:eastAsia="de-CH"/>
        </w:rPr>
        <w:drawing>
          <wp:anchor distT="0" distB="0" distL="114300" distR="114300" simplePos="0" relativeHeight="251662336" behindDoc="0" locked="0" layoutInCell="1" allowOverlap="1" wp14:anchorId="4911D874" wp14:editId="4CA9BC4C">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Treichler (Abk. dtreichl)</w:t>
      </w:r>
      <w:bookmarkEnd w:id="19"/>
      <w:bookmarkEnd w:id="20"/>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r w:rsidRPr="0070556A">
        <w:rPr>
          <w:lang w:val="fr-CH"/>
        </w:rPr>
        <w:t>Mailadresse:</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t>de-lia</w:t>
      </w:r>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Heading1"/>
      </w:pPr>
      <w:bookmarkStart w:id="21" w:name="_Ref305340545"/>
      <w:bookmarkStart w:id="22" w:name="_Ref305340551"/>
      <w:bookmarkStart w:id="23" w:name="_Toc311820652"/>
      <w:r>
        <w:lastRenderedPageBreak/>
        <w:t>Risiken</w:t>
      </w:r>
      <w:bookmarkEnd w:id="21"/>
      <w:bookmarkEnd w:id="22"/>
      <w:bookmarkEnd w:id="23"/>
    </w:p>
    <w:p w:rsidR="005E3972" w:rsidRDefault="0030781F" w:rsidP="005E3972">
      <w:r>
        <w:t>Das R</w:t>
      </w:r>
      <w:r w:rsidR="00D31A22">
        <w:t>isikomanagement befindet sich im Anhang.</w:t>
      </w:r>
      <w:bookmarkStart w:id="24" w:name="_GoBack"/>
      <w:bookmarkEnd w:id="24"/>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25" w:name="_Ref304898017"/>
      <w:bookmarkStart w:id="26" w:name="_Ref304898023"/>
      <w:bookmarkStart w:id="27" w:name="_Toc311820653"/>
      <w:r>
        <w:lastRenderedPageBreak/>
        <w:t>Vorgehensmodell</w:t>
      </w:r>
      <w:bookmarkEnd w:id="25"/>
      <w:bookmarkEnd w:id="26"/>
      <w:bookmarkEnd w:id="27"/>
    </w:p>
    <w:p w:rsidR="004B2AD9" w:rsidRDefault="00A11602" w:rsidP="005E3972">
      <w:r>
        <w:t>F</w:t>
      </w:r>
      <w:r w:rsidR="004B2AD9" w:rsidRPr="004B2AD9">
        <w:t xml:space="preserve">ür das Projekt Project Flip 2.0 wird hauptsächlich der </w:t>
      </w:r>
      <w:r w:rsidR="004B2AD9">
        <w:t xml:space="preserve">Ansatz von Scrum verfolgt, weil </w:t>
      </w:r>
      <w:r>
        <w:t>dieses Vorgehensmodell</w:t>
      </w:r>
      <w:r w:rsidR="004B2AD9" w:rsidRPr="004B2AD9">
        <w:t xml:space="preserve"> </w:t>
      </w:r>
      <w:r w:rsidR="000F39C2">
        <w:t>auf die Eigen</w:t>
      </w:r>
      <w:r w:rsidR="004B2AD9" w:rsidRPr="004B2AD9">
        <w:t xml:space="preserve">organisation der einzelnen </w:t>
      </w:r>
      <w:r w:rsidR="004B2AD9">
        <w:t>Teammitglieder ausgerichtet und äusserst produk</w:t>
      </w:r>
      <w:r w:rsidR="0022505E">
        <w:t>tiv ist, da Overhead so weit wie</w:t>
      </w:r>
      <w:r w:rsidR="004B2AD9">
        <w:t xml:space="preserve"> möglich reduziert wird.</w:t>
      </w:r>
    </w:p>
    <w:p w:rsidR="004B2AD9" w:rsidRDefault="004B2AD9" w:rsidP="005E3972">
      <w:r>
        <w:t xml:space="preserve">Die nachfolgende Tabelle zeigt auf, welche Elemente </w:t>
      </w:r>
      <w:r w:rsidR="00DE3266">
        <w:t>(Rollen, Meetings und Artefakte</w:t>
      </w:r>
      <w:r>
        <w:t>) von Scrum im Projekt Project Flip 2.0 wie gehandhabt werden.</w:t>
      </w:r>
    </w:p>
    <w:tbl>
      <w:tblPr>
        <w:tblStyle w:val="MediumShading1-Accent1"/>
        <w:tblW w:w="0" w:type="auto"/>
        <w:tblInd w:w="108" w:type="dxa"/>
        <w:tblLook w:val="04A0" w:firstRow="1" w:lastRow="0" w:firstColumn="1" w:lastColumn="0" w:noHBand="0" w:noVBand="1"/>
      </w:tblPr>
      <w:tblGrid>
        <w:gridCol w:w="1985"/>
        <w:gridCol w:w="7195"/>
      </w:tblGrid>
      <w:tr w:rsidR="004B2AD9" w:rsidTr="004B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Default="00397694" w:rsidP="004B2AD9">
            <w:r>
              <w:t>Scrum-</w:t>
            </w:r>
            <w:r w:rsidR="004B2AD9">
              <w:t>Element</w:t>
            </w:r>
          </w:p>
        </w:tc>
        <w:tc>
          <w:tcPr>
            <w:tcW w:w="7195" w:type="dxa"/>
          </w:tcPr>
          <w:p w:rsidR="004B2AD9" w:rsidRPr="004B2AD9" w:rsidRDefault="004B2AD9" w:rsidP="001933C2">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A11602" w:rsidRPr="00F9181E" w:rsidTr="007C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11602" w:rsidRPr="004B3594" w:rsidRDefault="00A11602" w:rsidP="007C2598">
            <w:r w:rsidRPr="004B3594">
              <w:t>Rollen</w:t>
            </w:r>
          </w:p>
        </w:tc>
        <w:tc>
          <w:tcPr>
            <w:tcW w:w="7195" w:type="dxa"/>
          </w:tcPr>
          <w:p w:rsidR="00A11602" w:rsidRDefault="00A11602" w:rsidP="007C2598">
            <w:pPr>
              <w:cnfStyle w:val="000000100000" w:firstRow="0" w:lastRow="0" w:firstColumn="0" w:lastColumn="0" w:oddVBand="0" w:evenVBand="0" w:oddHBand="1" w:evenHBand="0" w:firstRowFirstColumn="0" w:firstRowLastColumn="0" w:lastRowFirstColumn="0" w:lastRowLastColumn="0"/>
            </w:pPr>
          </w:p>
        </w:tc>
      </w:tr>
      <w:tr w:rsidR="00397694" w:rsidRPr="00F9181E"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97694" w:rsidRPr="00A11602" w:rsidRDefault="00A11602" w:rsidP="001933C2">
            <w:pPr>
              <w:rPr>
                <w:b w:val="0"/>
              </w:rPr>
            </w:pPr>
            <w:r w:rsidRPr="00A11602">
              <w:rPr>
                <w:b w:val="0"/>
              </w:rPr>
              <w:t>Product Owner, Scrum Master</w:t>
            </w:r>
          </w:p>
        </w:tc>
        <w:tc>
          <w:tcPr>
            <w:tcW w:w="7195" w:type="dxa"/>
          </w:tcPr>
          <w:p w:rsidR="00397694" w:rsidRDefault="00397694" w:rsidP="00A11602">
            <w:pPr>
              <w:cnfStyle w:val="000000010000" w:firstRow="0" w:lastRow="0" w:firstColumn="0" w:lastColumn="0" w:oddVBand="0" w:evenVBand="0" w:oddHBand="0" w:evenHBand="1" w:firstRowFirstColumn="0" w:firstRowLastColumn="0" w:lastRowFirstColumn="0" w:lastRowLastColumn="0"/>
            </w:pPr>
            <w:r>
              <w:t>Die</w:t>
            </w:r>
            <w:r w:rsidR="00A11602">
              <w:t xml:space="preserve">se Rollen </w:t>
            </w:r>
            <w:r w:rsidR="00AE21AF">
              <w:t>können</w:t>
            </w:r>
            <w:r w:rsidR="00A11602">
              <w:t xml:space="preserve"> personalbedingt</w:t>
            </w:r>
            <w:r w:rsidR="00AE21AF">
              <w:t xml:space="preserve"> nicht besetzt werden</w:t>
            </w:r>
            <w:r>
              <w:t>. Die Aufgaben</w:t>
            </w:r>
            <w:r w:rsidR="00AE21AF">
              <w:t xml:space="preserve"> des Product Owners und des Scrum Masters</w:t>
            </w:r>
            <w:r>
              <w:t xml:space="preserve"> werden vom Entwicklungsteam übernommen.</w:t>
            </w:r>
          </w:p>
        </w:tc>
      </w:tr>
      <w:tr w:rsidR="004B3594" w:rsidRPr="003976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r>
              <w:t>Meetings</w:t>
            </w:r>
          </w:p>
        </w:tc>
        <w:tc>
          <w:tcPr>
            <w:tcW w:w="7195" w:type="dxa"/>
          </w:tcPr>
          <w:p w:rsidR="004B3594" w:rsidRPr="00397694" w:rsidRDefault="004B3594" w:rsidP="001933C2">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Sprint Planung</w:t>
            </w:r>
          </w:p>
        </w:tc>
        <w:tc>
          <w:tcPr>
            <w:tcW w:w="7195" w:type="dxa"/>
          </w:tcPr>
          <w:p w:rsidR="004B3594" w:rsidRPr="004B3594" w:rsidRDefault="004B3594" w:rsidP="004B3594">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darauf folgenden Sprints wird zu Ende des gegenwärtigen Sprints durchgeführt.</w:t>
            </w:r>
          </w:p>
        </w:tc>
      </w:tr>
      <w:tr w:rsidR="004B3594" w:rsidRPr="004B35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Daily Scrum</w:t>
            </w:r>
          </w:p>
        </w:tc>
        <w:tc>
          <w:tcPr>
            <w:tcW w:w="7195" w:type="dxa"/>
          </w:tcPr>
          <w:p w:rsidR="004B3594" w:rsidRPr="004B3594" w:rsidRDefault="004B3594" w:rsidP="001933C2">
            <w:pPr>
              <w:cnfStyle w:val="000000100000" w:firstRow="0" w:lastRow="0" w:firstColumn="0" w:lastColumn="0" w:oddVBand="0" w:evenVBand="0" w:oddHBand="1" w:evenHBand="0" w:firstRowFirstColumn="0" w:firstRowLastColumn="0" w:lastRowFirstColumn="0" w:lastRowLastColumn="0"/>
            </w:pPr>
            <w:r w:rsidRPr="004B3594">
              <w:t>Das Meeting wird jeweils montags</w:t>
            </w:r>
            <w:r>
              <w:t xml:space="preserve"> und freitags durchgeführt (es wird kein Protokoll geführt).</w:t>
            </w: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r>
              <w:rPr>
                <w:b w:val="0"/>
                <w:lang w:val="en-US"/>
              </w:rPr>
              <w:t>Sprint Review</w:t>
            </w:r>
          </w:p>
        </w:tc>
        <w:tc>
          <w:tcPr>
            <w:tcW w:w="7195" w:type="dxa"/>
          </w:tcPr>
          <w:p w:rsidR="004B3594" w:rsidRPr="00D407C7" w:rsidRDefault="00B00548" w:rsidP="001933C2">
            <w:pPr>
              <w:cnfStyle w:val="000000010000" w:firstRow="0" w:lastRow="0" w:firstColumn="0" w:lastColumn="0" w:oddVBand="0" w:evenVBand="0" w:oddHBand="0" w:evenHBand="1" w:firstRowFirstColumn="0" w:firstRowLastColumn="0" w:lastRowFirstColumn="0" w:lastRowLastColumn="0"/>
            </w:pPr>
            <w:r w:rsidRPr="00D407C7">
              <w:t>Das Review Meeting findet jeweils am letzten Tag des aktuellen Sprints statt.</w:t>
            </w:r>
          </w:p>
        </w:tc>
      </w:tr>
      <w:tr w:rsidR="004B2AD9"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3E78D7" w:rsidP="001933C2">
            <w:r w:rsidRPr="004B3594">
              <w:t>Artefakte</w:t>
            </w:r>
          </w:p>
        </w:tc>
        <w:tc>
          <w:tcPr>
            <w:tcW w:w="7195" w:type="dxa"/>
          </w:tcPr>
          <w:p w:rsidR="004B3594" w:rsidRPr="00397694" w:rsidRDefault="004B3594" w:rsidP="004B3594">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Product Backlog</w:t>
            </w:r>
          </w:p>
        </w:tc>
        <w:tc>
          <w:tcPr>
            <w:tcW w:w="7195" w:type="dxa"/>
          </w:tcPr>
          <w:p w:rsidR="004B3594" w:rsidRDefault="004B3594" w:rsidP="004B2AD9">
            <w:pPr>
              <w:cnfStyle w:val="000000010000" w:firstRow="0" w:lastRow="0" w:firstColumn="0" w:lastColumn="0" w:oddVBand="0" w:evenVBand="0" w:oddHBand="0" w:evenHBand="1" w:firstRowFirstColumn="0" w:firstRowLastColumn="0" w:lastRowFirstColumn="0" w:lastRowLastColumn="0"/>
            </w:pPr>
            <w:r>
              <w:t>Die Anforderungen an das Produkt sind als Tickets im Redmine erfasst. Die Schätzung des Aufwands geschieht für jede Anforderung auf dem entsprechenden Ticket nach dem Modell Planning Poker.</w:t>
            </w:r>
          </w:p>
        </w:tc>
      </w:tr>
      <w:tr w:rsidR="004B3594"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Sprint Backlog</w:t>
            </w:r>
          </w:p>
        </w:tc>
        <w:tc>
          <w:tcPr>
            <w:tcW w:w="7195" w:type="dxa"/>
          </w:tcPr>
          <w:p w:rsidR="004B3594" w:rsidRDefault="004B3594" w:rsidP="004B3594">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im Redmine als Ticket, welche dem jeweiligen Sprint zugeordnet sind. Der Restaufwand, der für eine einzelne Aufgabe noch benötigt wird, ist über die Differenz der geschätzten und bisher gebuchten Zeit ersichtlich.</w:t>
            </w:r>
            <w:r>
              <w:br/>
              <w:t>Gleichzeitig dient das Redmine als Ersatz für das Taskboard.</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r w:rsidRPr="004B3594">
              <w:rPr>
                <w:b w:val="0"/>
                <w:lang w:val="en-US"/>
              </w:rPr>
              <w:t>Burndown-Charts</w:t>
            </w:r>
          </w:p>
        </w:tc>
        <w:tc>
          <w:tcPr>
            <w:tcW w:w="7195" w:type="dxa"/>
          </w:tcPr>
          <w:p w:rsidR="004B3594" w:rsidRPr="00397694" w:rsidRDefault="00B00548" w:rsidP="004B3594">
            <w:pPr>
              <w:cnfStyle w:val="000000010000" w:firstRow="0" w:lastRow="0" w:firstColumn="0" w:lastColumn="0" w:oddVBand="0" w:evenVBand="0" w:oddHBand="0" w:evenHBand="1" w:firstRowFirstColumn="0" w:firstRowLastColumn="0" w:lastRowFirstColumn="0" w:lastRowLastColumn="0"/>
            </w:pPr>
            <w:r>
              <w:t>Das Gantt-Diagramm, welches sich im Redmine anzeigen lässt, erübrigt ein</w:t>
            </w:r>
            <w:r w:rsidR="00FC5193">
              <w:t>en</w:t>
            </w:r>
            <w:r>
              <w:t xml:space="preserve"> Burndown-Chart.</w:t>
            </w:r>
          </w:p>
        </w:tc>
      </w:tr>
      <w:tr w:rsidR="002831C4" w:rsidRPr="00397694" w:rsidTr="00081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831C4" w:rsidRPr="004B3594" w:rsidRDefault="002831C4" w:rsidP="0008103C">
            <w:pPr>
              <w:rPr>
                <w:b w:val="0"/>
                <w:lang w:val="en-US"/>
              </w:rPr>
            </w:pPr>
            <w:r w:rsidRPr="004B3594">
              <w:rPr>
                <w:b w:val="0"/>
                <w:lang w:val="en-US"/>
              </w:rPr>
              <w:t>Impediment Backlog</w:t>
            </w:r>
          </w:p>
        </w:tc>
        <w:tc>
          <w:tcPr>
            <w:tcW w:w="7195" w:type="dxa"/>
          </w:tcPr>
          <w:p w:rsidR="002831C4" w:rsidRPr="00397694" w:rsidRDefault="002831C4" w:rsidP="0008103C">
            <w:pPr>
              <w:cnfStyle w:val="000000100000" w:firstRow="0" w:lastRow="0" w:firstColumn="0" w:lastColumn="0" w:oddVBand="0" w:evenVBand="0" w:oddHBand="1" w:evenHBand="0" w:firstRowFirstColumn="0" w:firstRowLastColumn="0" w:lastRowFirstColumn="0" w:lastRowLastColumn="0"/>
            </w:pPr>
            <w:r>
              <w:t>Im Redmine Wiki besteht eine Seite zur Eintragung von Hindernissen und Problemen des Projektes.</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2831C4" w:rsidP="004B3594">
            <w:pPr>
              <w:rPr>
                <w:b w:val="0"/>
                <w:lang w:val="en-US"/>
              </w:rPr>
            </w:pPr>
            <w:r>
              <w:rPr>
                <w:b w:val="0"/>
                <w:lang w:val="en-US"/>
              </w:rPr>
              <w:t>Releaseplan</w:t>
            </w:r>
          </w:p>
        </w:tc>
        <w:tc>
          <w:tcPr>
            <w:tcW w:w="7195" w:type="dxa"/>
          </w:tcPr>
          <w:p w:rsidR="004B3594" w:rsidRPr="00397694" w:rsidRDefault="002831C4" w:rsidP="004B3594">
            <w:pPr>
              <w:cnfStyle w:val="000000010000" w:firstRow="0" w:lastRow="0" w:firstColumn="0" w:lastColumn="0" w:oddVBand="0" w:evenVBand="0" w:oddHBand="0" w:evenHBand="1" w:firstRowFirstColumn="0" w:firstRowLastColumn="0" w:lastRowFirstColumn="0" w:lastRowLastColumn="0"/>
            </w:pPr>
            <w:r>
              <w:t xml:space="preserve">Die Tickets im Redmine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4</w:t>
            </w:r>
            <w:r>
              <w:fldChar w:fldCharType="end"/>
            </w:r>
            <w:r>
              <w:t xml:space="preserve"> </w:t>
            </w:r>
            <w:r>
              <w:fldChar w:fldCharType="begin"/>
            </w:r>
            <w:r>
              <w:instrText xml:space="preserve"> REF _Ref305340551 \h </w:instrText>
            </w:r>
            <w:r>
              <w:fldChar w:fldCharType="separate"/>
            </w:r>
            <w:r>
              <w:t>Risiken</w:t>
            </w:r>
            <w:r>
              <w:fldChar w:fldCharType="end"/>
            </w:r>
            <w:r>
              <w:t>.</w:t>
            </w:r>
          </w:p>
        </w:tc>
      </w:tr>
    </w:tbl>
    <w:p w:rsidR="004B2AD9" w:rsidRPr="00D407C7" w:rsidRDefault="004B2AD9" w:rsidP="005E3972"/>
    <w:p w:rsidR="004B4775" w:rsidRPr="00AE21AF" w:rsidRDefault="00D27658" w:rsidP="005E3972">
      <w:r>
        <w:t>Das Verfassen formaler Dokumente sowie die Erstellung eines</w:t>
      </w:r>
      <w:r w:rsidR="004B4775">
        <w:t xml:space="preserve"> </w:t>
      </w:r>
      <w:r>
        <w:t>Architekturprototyps</w:t>
      </w:r>
      <w:r w:rsidR="004B4775">
        <w:t xml:space="preserve"> </w:t>
      </w:r>
      <w:r>
        <w:t>sind dem</w:t>
      </w:r>
      <w:r w:rsidR="004B4775">
        <w:t xml:space="preserve"> Vorgehensmodell RUP entnommen.</w:t>
      </w:r>
    </w:p>
    <w:sectPr w:rsidR="004B4775" w:rsidRPr="00AE21AF"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832" w:rsidRDefault="00107832" w:rsidP="008F2373">
      <w:pPr>
        <w:spacing w:after="0"/>
      </w:pPr>
      <w:r>
        <w:separator/>
      </w:r>
    </w:p>
  </w:endnote>
  <w:endnote w:type="continuationSeparator" w:id="0">
    <w:p w:rsidR="00107832" w:rsidRDefault="0010783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Footer"/>
    </w:pPr>
    <w:r>
      <w:t>Project Flip 2.0 - Projektmanagement</w:t>
    </w:r>
    <w:r w:rsidRPr="005E2896">
      <w:tab/>
    </w:r>
    <w:r>
      <w:fldChar w:fldCharType="begin"/>
    </w:r>
    <w:r>
      <w:instrText xml:space="preserve"> DATE  \@ "d. MMMM yyyy"  \* MERGEFORMAT </w:instrText>
    </w:r>
    <w:r>
      <w:fldChar w:fldCharType="separate"/>
    </w:r>
    <w:r w:rsidR="00D31A22">
      <w:rPr>
        <w:noProof/>
      </w:rPr>
      <w:t>22.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D31A22" w:rsidRPr="00D31A22">
      <w:rPr>
        <w:b/>
        <w:noProof/>
        <w:lang w:val="de-DE"/>
      </w:rPr>
      <w:t>5</w:t>
    </w:r>
    <w:r>
      <w:rPr>
        <w:b/>
      </w:rPr>
      <w:fldChar w:fldCharType="end"/>
    </w:r>
    <w:r>
      <w:rPr>
        <w:lang w:val="de-DE"/>
      </w:rPr>
      <w:t xml:space="preserve"> von </w:t>
    </w:r>
    <w:fldSimple w:instr="NUMPAGES  \* Arabic  \* MERGEFORMAT">
      <w:r w:rsidR="00D31A22" w:rsidRPr="00D31A22">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832" w:rsidRDefault="00107832" w:rsidP="008F2373">
      <w:pPr>
        <w:spacing w:after="0"/>
      </w:pPr>
      <w:r>
        <w:separator/>
      </w:r>
    </w:p>
  </w:footnote>
  <w:footnote w:type="continuationSeparator" w:id="0">
    <w:p w:rsidR="00107832" w:rsidRDefault="0010783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2C6F"/>
    <w:multiLevelType w:val="hybridMultilevel"/>
    <w:tmpl w:val="44524A4A"/>
    <w:lvl w:ilvl="0" w:tplc="3B8CEDCC">
      <w:start w:val="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1F1CA1"/>
    <w:multiLevelType w:val="hybridMultilevel"/>
    <w:tmpl w:val="F70AC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4"/>
  </w:num>
  <w:num w:numId="5">
    <w:abstractNumId w:val="4"/>
    <w:lvlOverride w:ilvl="0">
      <w:startOverride w:val="23"/>
    </w:lvlOverride>
    <w:lvlOverride w:ilvl="1">
      <w:startOverride w:val="12"/>
    </w:lvlOverride>
    <w:lvlOverride w:ilvl="2">
      <w:startOverride w:val="1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465"/>
    <w:rsid w:val="000A2C34"/>
    <w:rsid w:val="000A5B21"/>
    <w:rsid w:val="000B1504"/>
    <w:rsid w:val="000B658F"/>
    <w:rsid w:val="000C4901"/>
    <w:rsid w:val="000E71F7"/>
    <w:rsid w:val="000F39C2"/>
    <w:rsid w:val="001062E6"/>
    <w:rsid w:val="00107832"/>
    <w:rsid w:val="001609C2"/>
    <w:rsid w:val="001823D4"/>
    <w:rsid w:val="001933C2"/>
    <w:rsid w:val="001D17F5"/>
    <w:rsid w:val="001D7632"/>
    <w:rsid w:val="001F1125"/>
    <w:rsid w:val="001F2A8C"/>
    <w:rsid w:val="001F3262"/>
    <w:rsid w:val="001F61F8"/>
    <w:rsid w:val="00201FD7"/>
    <w:rsid w:val="00223137"/>
    <w:rsid w:val="00223D84"/>
    <w:rsid w:val="0022505E"/>
    <w:rsid w:val="00225791"/>
    <w:rsid w:val="0026560F"/>
    <w:rsid w:val="002831C4"/>
    <w:rsid w:val="002840DC"/>
    <w:rsid w:val="002B6D39"/>
    <w:rsid w:val="002E16A4"/>
    <w:rsid w:val="002E65A6"/>
    <w:rsid w:val="002F28DD"/>
    <w:rsid w:val="0030781F"/>
    <w:rsid w:val="003223C3"/>
    <w:rsid w:val="00353578"/>
    <w:rsid w:val="003857E8"/>
    <w:rsid w:val="00393234"/>
    <w:rsid w:val="00397694"/>
    <w:rsid w:val="003A0ADD"/>
    <w:rsid w:val="003A5C55"/>
    <w:rsid w:val="003C3BB7"/>
    <w:rsid w:val="003D2C75"/>
    <w:rsid w:val="003E40FB"/>
    <w:rsid w:val="003E78D7"/>
    <w:rsid w:val="00487913"/>
    <w:rsid w:val="00496465"/>
    <w:rsid w:val="004B2AD9"/>
    <w:rsid w:val="004B3594"/>
    <w:rsid w:val="004B4775"/>
    <w:rsid w:val="004E6D4B"/>
    <w:rsid w:val="00503026"/>
    <w:rsid w:val="005532E5"/>
    <w:rsid w:val="00560405"/>
    <w:rsid w:val="00595FCA"/>
    <w:rsid w:val="005B081C"/>
    <w:rsid w:val="005E1D61"/>
    <w:rsid w:val="005E2896"/>
    <w:rsid w:val="005E3972"/>
    <w:rsid w:val="005E6C04"/>
    <w:rsid w:val="005E6C3C"/>
    <w:rsid w:val="005F6B5A"/>
    <w:rsid w:val="00614792"/>
    <w:rsid w:val="006156A4"/>
    <w:rsid w:val="00620431"/>
    <w:rsid w:val="006451B5"/>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B733C"/>
    <w:rsid w:val="007D405F"/>
    <w:rsid w:val="00833A12"/>
    <w:rsid w:val="00844C57"/>
    <w:rsid w:val="00870C31"/>
    <w:rsid w:val="008722E3"/>
    <w:rsid w:val="00887085"/>
    <w:rsid w:val="008A4E18"/>
    <w:rsid w:val="008B5A75"/>
    <w:rsid w:val="008C0308"/>
    <w:rsid w:val="008C54BF"/>
    <w:rsid w:val="008E328B"/>
    <w:rsid w:val="008F2373"/>
    <w:rsid w:val="009030F0"/>
    <w:rsid w:val="0094366A"/>
    <w:rsid w:val="00952B86"/>
    <w:rsid w:val="00954D75"/>
    <w:rsid w:val="00976450"/>
    <w:rsid w:val="009962A5"/>
    <w:rsid w:val="009A2DD3"/>
    <w:rsid w:val="009B004B"/>
    <w:rsid w:val="009E3461"/>
    <w:rsid w:val="009E4572"/>
    <w:rsid w:val="009F745A"/>
    <w:rsid w:val="00A06B4F"/>
    <w:rsid w:val="00A11602"/>
    <w:rsid w:val="00A12D95"/>
    <w:rsid w:val="00A24257"/>
    <w:rsid w:val="00A31806"/>
    <w:rsid w:val="00A44EDC"/>
    <w:rsid w:val="00A479FC"/>
    <w:rsid w:val="00A53880"/>
    <w:rsid w:val="00A611DF"/>
    <w:rsid w:val="00A6658F"/>
    <w:rsid w:val="00AA344A"/>
    <w:rsid w:val="00AB51D5"/>
    <w:rsid w:val="00AC40CC"/>
    <w:rsid w:val="00AD3BA3"/>
    <w:rsid w:val="00AE119D"/>
    <w:rsid w:val="00AE21AF"/>
    <w:rsid w:val="00AF0D1A"/>
    <w:rsid w:val="00AF4AE0"/>
    <w:rsid w:val="00AF4E74"/>
    <w:rsid w:val="00AF7DD4"/>
    <w:rsid w:val="00B00548"/>
    <w:rsid w:val="00B038C9"/>
    <w:rsid w:val="00B10239"/>
    <w:rsid w:val="00B1324E"/>
    <w:rsid w:val="00B306DC"/>
    <w:rsid w:val="00B52FEB"/>
    <w:rsid w:val="00B646BB"/>
    <w:rsid w:val="00B712B5"/>
    <w:rsid w:val="00B8734A"/>
    <w:rsid w:val="00B96C3F"/>
    <w:rsid w:val="00BA0F92"/>
    <w:rsid w:val="00BB1425"/>
    <w:rsid w:val="00BE6DFC"/>
    <w:rsid w:val="00BF1750"/>
    <w:rsid w:val="00C14F5B"/>
    <w:rsid w:val="00C22202"/>
    <w:rsid w:val="00C339DF"/>
    <w:rsid w:val="00C47BE9"/>
    <w:rsid w:val="00C55E12"/>
    <w:rsid w:val="00C62131"/>
    <w:rsid w:val="00C74BF5"/>
    <w:rsid w:val="00C765DF"/>
    <w:rsid w:val="00C858B5"/>
    <w:rsid w:val="00C85D28"/>
    <w:rsid w:val="00C9533A"/>
    <w:rsid w:val="00CB0412"/>
    <w:rsid w:val="00CB2DA1"/>
    <w:rsid w:val="00CC0890"/>
    <w:rsid w:val="00CC52E7"/>
    <w:rsid w:val="00CD2D98"/>
    <w:rsid w:val="00CD42C7"/>
    <w:rsid w:val="00CE533D"/>
    <w:rsid w:val="00CF6015"/>
    <w:rsid w:val="00D072D8"/>
    <w:rsid w:val="00D1407B"/>
    <w:rsid w:val="00D17780"/>
    <w:rsid w:val="00D25006"/>
    <w:rsid w:val="00D27658"/>
    <w:rsid w:val="00D31A22"/>
    <w:rsid w:val="00D407C7"/>
    <w:rsid w:val="00D8615A"/>
    <w:rsid w:val="00DE3266"/>
    <w:rsid w:val="00DF016D"/>
    <w:rsid w:val="00E13BEF"/>
    <w:rsid w:val="00E16F4E"/>
    <w:rsid w:val="00E22264"/>
    <w:rsid w:val="00E33C99"/>
    <w:rsid w:val="00E555E5"/>
    <w:rsid w:val="00E711E0"/>
    <w:rsid w:val="00E85A7F"/>
    <w:rsid w:val="00E860CF"/>
    <w:rsid w:val="00E87169"/>
    <w:rsid w:val="00EA10FA"/>
    <w:rsid w:val="00ED2ED3"/>
    <w:rsid w:val="00EE1063"/>
    <w:rsid w:val="00EE2AB1"/>
    <w:rsid w:val="00EE4135"/>
    <w:rsid w:val="00F0372E"/>
    <w:rsid w:val="00F10C48"/>
    <w:rsid w:val="00F21003"/>
    <w:rsid w:val="00F2580D"/>
    <w:rsid w:val="00F3746D"/>
    <w:rsid w:val="00F37EE6"/>
    <w:rsid w:val="00F42E13"/>
    <w:rsid w:val="00F4400C"/>
    <w:rsid w:val="00F559D6"/>
    <w:rsid w:val="00F615AF"/>
    <w:rsid w:val="00F9181E"/>
    <w:rsid w:val="00FB3DC7"/>
    <w:rsid w:val="00FB7E05"/>
    <w:rsid w:val="00FC439F"/>
    <w:rsid w:val="00FC5193"/>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3D4F0-70A4-48E5-9504-E064C9F21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1202</Words>
  <Characters>7579</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HSR</cp:lastModifiedBy>
  <cp:revision>63</cp:revision>
  <dcterms:created xsi:type="dcterms:W3CDTF">2011-09-23T10:37:00Z</dcterms:created>
  <dcterms:modified xsi:type="dcterms:W3CDTF">2011-12-22T12:26:00Z</dcterms:modified>
</cp:coreProperties>
</file>