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0137F9">
                  <w:rPr>
                    <w:noProof/>
                    <w:color w:val="4F4F59"/>
                  </w:rPr>
                  <w:t>22.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655CD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A55919" w:rsidP="00A5591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Einleitung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A744D" w:rsidP="00CA744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3EA6287" wp14:editId="41D29E2C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790980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790981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A55919" w:rsidRPr="00F9181E" w:rsidTr="00B7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A55919" w:rsidRPr="00F9181E" w:rsidRDefault="00A55919" w:rsidP="00B758D5">
            <w:pPr>
              <w:rPr>
                <w:b/>
              </w:rPr>
            </w:pPr>
            <w:r>
              <w:t>15</w:t>
            </w:r>
            <w:r w:rsidRPr="00F9181E">
              <w:t>.</w:t>
            </w:r>
            <w:r>
              <w:t>12</w:t>
            </w:r>
            <w:r w:rsidRPr="00F9181E">
              <w:t>.2011</w:t>
            </w:r>
          </w:p>
        </w:tc>
        <w:tc>
          <w:tcPr>
            <w:tcW w:w="993" w:type="dxa"/>
          </w:tcPr>
          <w:p w:rsidR="00A55919" w:rsidRPr="00F9181E" w:rsidRDefault="00A55919" w:rsidP="00B758D5">
            <w:r w:rsidRPr="00F9181E">
              <w:t>1.0</w:t>
            </w:r>
          </w:p>
        </w:tc>
        <w:tc>
          <w:tcPr>
            <w:tcW w:w="4674" w:type="dxa"/>
          </w:tcPr>
          <w:p w:rsidR="00A55919" w:rsidRPr="00F9181E" w:rsidRDefault="00A55919" w:rsidP="00B758D5">
            <w:r w:rsidRPr="00F9181E">
              <w:t>Erste Version des Dokuments</w:t>
            </w:r>
          </w:p>
        </w:tc>
        <w:tc>
          <w:tcPr>
            <w:tcW w:w="2303" w:type="dxa"/>
          </w:tcPr>
          <w:p w:rsidR="00A55919" w:rsidRPr="00F9181E" w:rsidRDefault="00A55919" w:rsidP="00B758D5">
            <w:proofErr w:type="spellStart"/>
            <w:r>
              <w:t>cheidt</w:t>
            </w:r>
            <w:proofErr w:type="spellEnd"/>
          </w:p>
        </w:tc>
      </w:tr>
      <w:tr w:rsidR="00887085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A55919" w:rsidP="00CA744D">
            <w:pPr>
              <w:rPr>
                <w:b/>
              </w:rPr>
            </w:pPr>
            <w:r>
              <w:t>16</w:t>
            </w:r>
            <w:r w:rsidR="00887085" w:rsidRPr="00F9181E">
              <w:t>.</w:t>
            </w:r>
            <w:r w:rsidR="00CA744D"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A55919" w:rsidP="005E1B49">
            <w:r>
              <w:t>1.1</w:t>
            </w:r>
          </w:p>
        </w:tc>
        <w:tc>
          <w:tcPr>
            <w:tcW w:w="4674" w:type="dxa"/>
          </w:tcPr>
          <w:p w:rsidR="00887085" w:rsidRPr="00F9181E" w:rsidRDefault="00A55919" w:rsidP="005E1B49">
            <w:r>
              <w:t>Review</w:t>
            </w:r>
          </w:p>
        </w:tc>
        <w:tc>
          <w:tcPr>
            <w:tcW w:w="2303" w:type="dxa"/>
          </w:tcPr>
          <w:p w:rsidR="00887085" w:rsidRPr="00F9181E" w:rsidRDefault="00A55919" w:rsidP="005E1B49">
            <w:proofErr w:type="spellStart"/>
            <w:r>
              <w:t>dtreichl</w:t>
            </w:r>
            <w:proofErr w:type="spellEnd"/>
          </w:p>
        </w:tc>
      </w:tr>
      <w:tr w:rsidR="00E23B5D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E23B5D" w:rsidRDefault="00E23B5D" w:rsidP="00CA744D">
            <w:r>
              <w:t>21.12.2011</w:t>
            </w:r>
          </w:p>
        </w:tc>
        <w:tc>
          <w:tcPr>
            <w:tcW w:w="993" w:type="dxa"/>
          </w:tcPr>
          <w:p w:rsidR="00E23B5D" w:rsidRDefault="00E23B5D" w:rsidP="005E1B49">
            <w:r>
              <w:t>1.2</w:t>
            </w:r>
          </w:p>
        </w:tc>
        <w:tc>
          <w:tcPr>
            <w:tcW w:w="4674" w:type="dxa"/>
          </w:tcPr>
          <w:p w:rsidR="00E23B5D" w:rsidRDefault="00E23B5D" w:rsidP="005E1B49">
            <w:r>
              <w:t>Korrekturen</w:t>
            </w:r>
          </w:p>
        </w:tc>
        <w:tc>
          <w:tcPr>
            <w:tcW w:w="2303" w:type="dxa"/>
          </w:tcPr>
          <w:p w:rsidR="00E23B5D" w:rsidRDefault="00E23B5D" w:rsidP="005E1B49">
            <w:proofErr w:type="spellStart"/>
            <w:r>
              <w:t>dtreichl</w:t>
            </w:r>
            <w:proofErr w:type="spellEnd"/>
          </w:p>
        </w:tc>
      </w:tr>
    </w:tbl>
    <w:bookmarkStart w:id="2" w:name="_Toc311790982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C44AD2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790980" w:history="1">
            <w:r w:rsidR="00C44AD2" w:rsidRPr="00810EEE">
              <w:rPr>
                <w:rStyle w:val="Hyperlink"/>
                <w:noProof/>
              </w:rPr>
              <w:t>1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Dokumentinformationen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_Toc311790980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B655C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1" w:history="1">
            <w:r w:rsidR="00C44AD2" w:rsidRPr="00810EEE">
              <w:rPr>
                <w:rStyle w:val="Hyperlink"/>
                <w:noProof/>
              </w:rPr>
              <w:t>1.1</w:t>
            </w:r>
            <w:r w:rsidR="00C44AD2">
              <w:rPr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Änderungsgeschichte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_Toc311790981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B655C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2" w:history="1">
            <w:r w:rsidR="00C44AD2" w:rsidRPr="00810EEE">
              <w:rPr>
                <w:rStyle w:val="Hyperlink"/>
                <w:noProof/>
              </w:rPr>
              <w:t>1.2</w:t>
            </w:r>
            <w:r w:rsidR="00C44AD2">
              <w:rPr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  <w:lang w:val="de-DE"/>
              </w:rPr>
              <w:t>Inhaltsverzeichnis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_Toc311790982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B655CD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790983" w:history="1">
            <w:r w:rsidR="00C44AD2" w:rsidRPr="00810EEE">
              <w:rPr>
                <w:rStyle w:val="Hyperlink"/>
                <w:noProof/>
              </w:rPr>
              <w:t>2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Einleitung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_Toc311790983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2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C44AD2" w:rsidRDefault="00C44AD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6156A4" w:rsidRDefault="002C74B8" w:rsidP="002C74B8">
      <w:pPr>
        <w:pStyle w:val="Heading1"/>
      </w:pPr>
      <w:bookmarkStart w:id="3" w:name="_Toc311790983"/>
      <w:r>
        <w:lastRenderedPageBreak/>
        <w:t>Einleitung</w:t>
      </w:r>
      <w:bookmarkEnd w:id="3"/>
    </w:p>
    <w:p w:rsidR="0079258D" w:rsidRDefault="00746CE5" w:rsidP="0079258D">
      <w:r>
        <w:t xml:space="preserve">Der technische Bericht beginnt </w:t>
      </w:r>
      <w:r w:rsidR="0079258D">
        <w:t>mit dem Projektmanagement (</w:t>
      </w:r>
      <w:proofErr w:type="spellStart"/>
      <w:r w:rsidR="0079258D">
        <w:t>Todo</w:t>
      </w:r>
      <w:proofErr w:type="spellEnd"/>
      <w:r w:rsidR="0079258D">
        <w:t>: Verlinkung), in welchem der Projektplan dargelegt und die Projektorganisation umschrieben wird. Des Weiteren werden die Risiken und das gewählte Vorgehensmodell aufgezeigt.</w:t>
      </w:r>
    </w:p>
    <w:p w:rsidR="0074143D" w:rsidRDefault="00146803" w:rsidP="0074143D">
      <w:r>
        <w:t>Das nächste Kapitel enthält die</w:t>
      </w:r>
      <w:r w:rsidR="00746CE5">
        <w:t xml:space="preserve"> Vorstudie (</w:t>
      </w:r>
      <w:proofErr w:type="spellStart"/>
      <w:r w:rsidR="00746CE5">
        <w:t>Todo</w:t>
      </w:r>
      <w:proofErr w:type="spellEnd"/>
      <w:r w:rsidR="00746CE5">
        <w:t>: Verlinkung).</w:t>
      </w:r>
      <w:r w:rsidR="007F5338">
        <w:t xml:space="preserve"> Diese zeigt die Vision auf, welche die existierende und die gewünschte Lösung umschreibt.</w:t>
      </w:r>
      <w:r w:rsidR="00876989">
        <w:t xml:space="preserve"> Zudem wird der Vorgänger, Project Flip 1.0, beschrieben und die </w:t>
      </w:r>
      <w:r w:rsidR="001249CC">
        <w:t>aus diesem Projekt</w:t>
      </w:r>
      <w:r w:rsidR="00876989">
        <w:t xml:space="preserve"> gezogenen Schlüsse aufgelistet.</w:t>
      </w:r>
    </w:p>
    <w:p w:rsidR="00AD7003" w:rsidRDefault="00AD7003" w:rsidP="0074143D">
      <w:r>
        <w:t xml:space="preserve">Danach </w:t>
      </w:r>
      <w:r w:rsidR="001249CC">
        <w:t>ist</w:t>
      </w:r>
      <w:r>
        <w:t xml:space="preserve"> das Interview, welches </w:t>
      </w:r>
      <w:r w:rsidR="001249CC">
        <w:t xml:space="preserve">die </w:t>
      </w:r>
      <w:r>
        <w:t xml:space="preserve">Grundlage zur Erstellung der </w:t>
      </w:r>
      <w:proofErr w:type="spellStart"/>
      <w:r>
        <w:t>Personas</w:t>
      </w:r>
      <w:proofErr w:type="spellEnd"/>
      <w:r>
        <w:t xml:space="preserve"> war, </w:t>
      </w:r>
      <w:r w:rsidR="001249CC">
        <w:t>dokumentiert</w:t>
      </w:r>
      <w:r>
        <w:t>.</w:t>
      </w:r>
      <w:r w:rsidR="001249CC">
        <w:t xml:space="preserve"> Die </w:t>
      </w:r>
      <w:proofErr w:type="spellStart"/>
      <w:r w:rsidR="001249CC">
        <w:t>Personas</w:t>
      </w:r>
      <w:proofErr w:type="spellEnd"/>
      <w:r w:rsidR="00B83435">
        <w:t xml:space="preserve"> und die dazu gehörigen Szenarien </w:t>
      </w:r>
      <w:r w:rsidR="00D83CF1">
        <w:t>werden daraufhin vorgestellt.</w:t>
      </w:r>
    </w:p>
    <w:p w:rsidR="001B311A" w:rsidRDefault="00BA30E9" w:rsidP="0074143D">
      <w:r>
        <w:t>Das Kapitel Anforderungen</w:t>
      </w:r>
      <w:r w:rsidR="00840F51">
        <w:t xml:space="preserve"> (</w:t>
      </w:r>
      <w:proofErr w:type="spellStart"/>
      <w:r w:rsidR="00840F51">
        <w:t>Todo</w:t>
      </w:r>
      <w:proofErr w:type="spellEnd"/>
      <w:r w:rsidR="00840F51">
        <w:t>: Verlinkung)</w:t>
      </w:r>
      <w:r w:rsidR="00114DC5">
        <w:t xml:space="preserve"> geht kurz auf die</w:t>
      </w:r>
      <w:r w:rsidR="00525FC9">
        <w:t xml:space="preserve"> im Projekt</w:t>
      </w:r>
      <w:r w:rsidR="00114DC5">
        <w:t xml:space="preserve"> </w:t>
      </w:r>
      <w:r w:rsidR="00B1072D">
        <w:t>verwendeten Tools</w:t>
      </w:r>
      <w:r w:rsidR="00114DC5">
        <w:t xml:space="preserve"> ein. Danach</w:t>
      </w:r>
      <w:r>
        <w:t xml:space="preserve"> umschreibt</w:t>
      </w:r>
      <w:r w:rsidR="00A520D8">
        <w:t xml:space="preserve"> es</w:t>
      </w:r>
      <w:r>
        <w:t xml:space="preserve"> die funktionalen und nichtfunktionalen Anforderungen</w:t>
      </w:r>
      <w:r w:rsidR="00AC7185">
        <w:t>,</w:t>
      </w:r>
      <w:r w:rsidR="001136A5">
        <w:t xml:space="preserve"> </w:t>
      </w:r>
      <w:r w:rsidR="001249CC">
        <w:t xml:space="preserve">Design </w:t>
      </w:r>
      <w:proofErr w:type="spellStart"/>
      <w:r w:rsidR="001249CC">
        <w:t>Constraints</w:t>
      </w:r>
      <w:proofErr w:type="spellEnd"/>
      <w:r w:rsidR="001249CC">
        <w:t xml:space="preserve"> und </w:t>
      </w:r>
      <w:proofErr w:type="spellStart"/>
      <w:r w:rsidR="001249CC">
        <w:t>Accessibility</w:t>
      </w:r>
      <w:proofErr w:type="spellEnd"/>
      <w:r w:rsidR="001249CC">
        <w:t xml:space="preserve"> im Zusammenhang mit der Nutzung des </w:t>
      </w:r>
      <w:proofErr w:type="spellStart"/>
      <w:r w:rsidR="001249CC">
        <w:t>Surface</w:t>
      </w:r>
      <w:proofErr w:type="spellEnd"/>
      <w:r w:rsidR="00615C0D">
        <w:t>.</w:t>
      </w:r>
    </w:p>
    <w:p w:rsidR="009844B8" w:rsidRDefault="0054127C" w:rsidP="0074143D">
      <w:r>
        <w:t xml:space="preserve">Im Kapitel Domain Analyse </w:t>
      </w:r>
      <w:r w:rsidR="0050177A">
        <w:t>(</w:t>
      </w:r>
      <w:proofErr w:type="spellStart"/>
      <w:r w:rsidR="0050177A">
        <w:t>Todo</w:t>
      </w:r>
      <w:proofErr w:type="spellEnd"/>
      <w:r w:rsidR="0050177A">
        <w:t xml:space="preserve">: Verlinkung) </w:t>
      </w:r>
      <w:r>
        <w:t xml:space="preserve">werden zu Beginn die Daten und das zugehörige Domain Model </w:t>
      </w:r>
      <w:r w:rsidR="003F1C72">
        <w:t>beschrieben</w:t>
      </w:r>
      <w:r>
        <w:t xml:space="preserve">. </w:t>
      </w:r>
      <w:r w:rsidR="00A71454">
        <w:t>Auch wird der Prozess zur Entstehung einer Project Note erklärt.</w:t>
      </w:r>
      <w:r w:rsidR="0050177A">
        <w:t xml:space="preserve"> Danach wird auf das </w:t>
      </w:r>
      <w:proofErr w:type="spellStart"/>
      <w:r w:rsidR="0050177A">
        <w:t>Graphical</w:t>
      </w:r>
      <w:proofErr w:type="spellEnd"/>
      <w:r w:rsidR="0050177A">
        <w:t xml:space="preserve"> User Interface (GUI) eingegange</w:t>
      </w:r>
      <w:r w:rsidR="005536DA">
        <w:t>n.</w:t>
      </w:r>
      <w:r w:rsidR="000B157A">
        <w:t xml:space="preserve"> </w:t>
      </w:r>
      <w:r w:rsidR="003F1C72">
        <w:t xml:space="preserve">Dafür wurde ein </w:t>
      </w:r>
      <w:r w:rsidR="000B157A">
        <w:t>Creative Workshop</w:t>
      </w:r>
      <w:r w:rsidR="003F1C72">
        <w:t xml:space="preserve"> durchgeführt</w:t>
      </w:r>
      <w:r w:rsidR="000B157A">
        <w:t>, die daraus entstande</w:t>
      </w:r>
      <w:r w:rsidR="003F1C72">
        <w:t>nen Ideen führten zu den dokumentierten Papier-</w:t>
      </w:r>
      <w:r w:rsidR="000B157A">
        <w:t>Prototypen.</w:t>
      </w:r>
      <w:r w:rsidR="00C15165">
        <w:t xml:space="preserve"> </w:t>
      </w:r>
      <w:r w:rsidR="003F1C72">
        <w:t>Im Anschluss daran</w:t>
      </w:r>
      <w:r w:rsidR="00C15165">
        <w:t xml:space="preserve"> werden die Design Entscheide und das externe Design vorgestellt.</w:t>
      </w:r>
      <w:r w:rsidR="00CF138A">
        <w:t xml:space="preserve"> </w:t>
      </w:r>
      <w:r w:rsidR="003F1C72">
        <w:t>Schliesslich</w:t>
      </w:r>
      <w:r w:rsidR="00CF138A">
        <w:t xml:space="preserve"> wird aufgelistet</w:t>
      </w:r>
      <w:r w:rsidR="003F1C72">
        <w:t>,</w:t>
      </w:r>
      <w:r w:rsidR="00CF138A">
        <w:t xml:space="preserve"> welche</w:t>
      </w:r>
      <w:r w:rsidR="003F1C72">
        <w:t xml:space="preserve"> </w:t>
      </w:r>
      <w:proofErr w:type="spellStart"/>
      <w:r w:rsidR="003F1C72">
        <w:t>Surface</w:t>
      </w:r>
      <w:proofErr w:type="spellEnd"/>
      <w:r w:rsidR="00CF138A">
        <w:t xml:space="preserve"> Guidelines sich nicht mi</w:t>
      </w:r>
      <w:r w:rsidR="003F1C72">
        <w:t>t den Projektanforderungen deck</w:t>
      </w:r>
      <w:r w:rsidR="00CF138A">
        <w:t>en und daher verletzt wurden.</w:t>
      </w:r>
    </w:p>
    <w:p w:rsidR="00EE0A25" w:rsidRDefault="00EE0A25" w:rsidP="0074143D">
      <w:r>
        <w:t>Das Kapitel Entwurf (</w:t>
      </w:r>
      <w:proofErr w:type="spellStart"/>
      <w:r>
        <w:t>T</w:t>
      </w:r>
      <w:r w:rsidR="00AC0951">
        <w:t>odo</w:t>
      </w:r>
      <w:proofErr w:type="spellEnd"/>
      <w:r w:rsidR="00AC0951">
        <w:t xml:space="preserve">: Verlinkung) widmet sich einleitend </w:t>
      </w:r>
      <w:r>
        <w:t>den Design Entscheiden</w:t>
      </w:r>
      <w:r w:rsidR="00C76C51">
        <w:t>. Daraufhin wird die gewählte Architektur umschrieben.</w:t>
      </w:r>
      <w:r w:rsidR="00046F60">
        <w:t xml:space="preserve"> Dazu gehören auch die </w:t>
      </w:r>
      <w:proofErr w:type="spellStart"/>
      <w:r w:rsidR="00046F60">
        <w:t>Assemblies</w:t>
      </w:r>
      <w:proofErr w:type="spellEnd"/>
      <w:r w:rsidR="00046F60">
        <w:t xml:space="preserve"> und </w:t>
      </w:r>
      <w:proofErr w:type="spellStart"/>
      <w:r w:rsidR="00046F60">
        <w:t>Namespaces</w:t>
      </w:r>
      <w:proofErr w:type="spellEnd"/>
      <w:r w:rsidR="00046F60">
        <w:t>.</w:t>
      </w:r>
      <w:r w:rsidR="00F44CEF">
        <w:t xml:space="preserve"> Anschliessend wird </w:t>
      </w:r>
      <w:r w:rsidR="00AC0951">
        <w:t xml:space="preserve">auf </w:t>
      </w:r>
      <w:r w:rsidR="00F44CEF">
        <w:t>das User Inter</w:t>
      </w:r>
      <w:r w:rsidR="00041131">
        <w:t>face Design eingegangen.</w:t>
      </w:r>
      <w:r w:rsidR="008262CC">
        <w:t xml:space="preserve"> </w:t>
      </w:r>
      <w:r w:rsidR="00AC0951">
        <w:t>Danach</w:t>
      </w:r>
      <w:r w:rsidR="008262CC">
        <w:t xml:space="preserve"> </w:t>
      </w:r>
      <w:r w:rsidR="00EA41C8">
        <w:t xml:space="preserve">werden die Prozesse und Threads </w:t>
      </w:r>
      <w:r w:rsidR="00B81F42">
        <w:t>beschrieben und zum Schluss die verwendeten Patterns aufgelistet</w:t>
      </w:r>
      <w:r w:rsidR="00EA41C8">
        <w:t>.</w:t>
      </w:r>
    </w:p>
    <w:p w:rsidR="00087D85" w:rsidRDefault="00087D85" w:rsidP="0074143D">
      <w:r>
        <w:t xml:space="preserve">Im Kapitel </w:t>
      </w:r>
      <w:proofErr w:type="spellStart"/>
      <w:r>
        <w:t>Perspective</w:t>
      </w:r>
      <w:proofErr w:type="spellEnd"/>
      <w:r>
        <w:t xml:space="preserve"> Wall Prototype (TODO) ist dokumentiert, wie der Prototyp für eine 3D-Ansicht der Project Notes Übersicht erstellt wurde.</w:t>
      </w:r>
    </w:p>
    <w:p w:rsidR="00C968FD" w:rsidRDefault="0079258D" w:rsidP="0074143D">
      <w:r>
        <w:t xml:space="preserve">Im nachfolgenden </w:t>
      </w:r>
      <w:r w:rsidR="00DB4B95">
        <w:t>Kapitel</w:t>
      </w:r>
      <w:r w:rsidR="006F697C">
        <w:t xml:space="preserve"> Realisierung und Test (</w:t>
      </w:r>
      <w:proofErr w:type="spellStart"/>
      <w:r w:rsidR="006F697C">
        <w:t>Todo</w:t>
      </w:r>
      <w:proofErr w:type="spellEnd"/>
      <w:r w:rsidR="006F697C">
        <w:t>: Verlinkung)</w:t>
      </w:r>
      <w:r w:rsidR="00846AC6">
        <w:t xml:space="preserve"> </w:t>
      </w:r>
      <w:r>
        <w:t xml:space="preserve">sind </w:t>
      </w:r>
      <w:r w:rsidR="00846AC6">
        <w:t xml:space="preserve">die Unit und System </w:t>
      </w:r>
      <w:r w:rsidR="006F697C">
        <w:t xml:space="preserve">Tests </w:t>
      </w:r>
      <w:r>
        <w:t>dokumentiert</w:t>
      </w:r>
      <w:r w:rsidR="006F697C">
        <w:t>.</w:t>
      </w:r>
      <w:r w:rsidR="00195D2F">
        <w:t xml:space="preserve"> </w:t>
      </w:r>
      <w:r w:rsidR="00AC0951">
        <w:t>Dann</w:t>
      </w:r>
      <w:r w:rsidR="00195D2F">
        <w:t xml:space="preserve"> wird auf die</w:t>
      </w:r>
      <w:r w:rsidR="00270256">
        <w:t xml:space="preserve"> durchgeführten</w:t>
      </w:r>
      <w:r w:rsidR="00195D2F">
        <w:t xml:space="preserve"> </w:t>
      </w:r>
      <w:proofErr w:type="spellStart"/>
      <w:r w:rsidR="00195D2F">
        <w:t>Us</w:t>
      </w:r>
      <w:r w:rsidR="00721DE5">
        <w:t>ability</w:t>
      </w:r>
      <w:proofErr w:type="spellEnd"/>
      <w:r w:rsidR="00721DE5">
        <w:t xml:space="preserve"> Tests </w:t>
      </w:r>
      <w:r w:rsidR="00C31C37">
        <w:t xml:space="preserve">und deren Auswertung </w:t>
      </w:r>
      <w:r w:rsidR="00721DE5">
        <w:t>eingegangen.</w:t>
      </w:r>
      <w:r w:rsidR="00D558AF">
        <w:t xml:space="preserve"> A</w:t>
      </w:r>
      <w:r w:rsidR="00B01702">
        <w:t>n</w:t>
      </w:r>
      <w:r w:rsidR="00D558AF">
        <w:t>schliessend wird die Betriebs- und Installations</w:t>
      </w:r>
      <w:r w:rsidR="00E53654">
        <w:t>dokumentation umschrieben</w:t>
      </w:r>
      <w:r w:rsidR="000137F9">
        <w:t>.</w:t>
      </w:r>
      <w:bookmarkStart w:id="4" w:name="_GoBack"/>
      <w:bookmarkEnd w:id="4"/>
    </w:p>
    <w:p w:rsidR="00F620A1" w:rsidRDefault="00D96217" w:rsidP="0074143D">
      <w:r>
        <w:t xml:space="preserve">Das letzte Kapitel </w:t>
      </w:r>
      <w:r w:rsidR="00667C61">
        <w:t>Schlussfolgerung</w:t>
      </w:r>
      <w:r>
        <w:t xml:space="preserve"> (</w:t>
      </w:r>
      <w:proofErr w:type="spellStart"/>
      <w:r>
        <w:t>Todo</w:t>
      </w:r>
      <w:proofErr w:type="spellEnd"/>
      <w:r>
        <w:t>: Verlinkung)</w:t>
      </w:r>
      <w:r w:rsidR="00667C61">
        <w:t xml:space="preserve"> widmet sich den </w:t>
      </w:r>
      <w:r>
        <w:t xml:space="preserve">mit der Arbeit </w:t>
      </w:r>
      <w:r w:rsidR="00667C61">
        <w:t>erzielten Ergebnisse und dem Ausblick für die Weiterentwicklung</w:t>
      </w:r>
      <w:r>
        <w:t xml:space="preserve"> des Projektes</w:t>
      </w:r>
      <w:r w:rsidR="00667C61">
        <w:t>.</w:t>
      </w:r>
    </w:p>
    <w:p w:rsidR="000C0B61" w:rsidRPr="0074143D" w:rsidRDefault="000C0B61" w:rsidP="0074143D"/>
    <w:sectPr w:rsidR="000C0B61" w:rsidRPr="0074143D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5CD" w:rsidRDefault="00B655CD" w:rsidP="008F2373">
      <w:pPr>
        <w:spacing w:after="0"/>
      </w:pPr>
      <w:r>
        <w:separator/>
      </w:r>
    </w:p>
  </w:endnote>
  <w:endnote w:type="continuationSeparator" w:id="0">
    <w:p w:rsidR="00B655CD" w:rsidRDefault="00B655C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A27C7">
    <w:pPr>
      <w:pStyle w:val="Footer"/>
    </w:pPr>
    <w:r>
      <w:t>Project Flip 2.0 - 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0137F9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137F9" w:rsidRPr="000137F9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B655CD">
      <w:fldChar w:fldCharType="begin"/>
    </w:r>
    <w:r w:rsidR="00B655CD">
      <w:instrText>NUMPAGES  \* Arabic  \* MERGEFORMAT</w:instrText>
    </w:r>
    <w:r w:rsidR="00B655CD">
      <w:fldChar w:fldCharType="separate"/>
    </w:r>
    <w:r w:rsidR="000137F9" w:rsidRPr="000137F9">
      <w:rPr>
        <w:b/>
        <w:noProof/>
        <w:lang w:val="de-DE"/>
      </w:rPr>
      <w:t>2</w:t>
    </w:r>
    <w:r w:rsidR="00B655C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5CD" w:rsidRDefault="00B655CD" w:rsidP="008F2373">
      <w:pPr>
        <w:spacing w:after="0"/>
      </w:pPr>
      <w:r>
        <w:separator/>
      </w:r>
    </w:p>
  </w:footnote>
  <w:footnote w:type="continuationSeparator" w:id="0">
    <w:p w:rsidR="00B655CD" w:rsidRDefault="00B655C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9E"/>
    <w:rsid w:val="00011624"/>
    <w:rsid w:val="000137F9"/>
    <w:rsid w:val="00041131"/>
    <w:rsid w:val="00046F60"/>
    <w:rsid w:val="00087D85"/>
    <w:rsid w:val="000917AE"/>
    <w:rsid w:val="00097AB6"/>
    <w:rsid w:val="000A2C34"/>
    <w:rsid w:val="000B1504"/>
    <w:rsid w:val="000B157A"/>
    <w:rsid w:val="000B658F"/>
    <w:rsid w:val="000C0B61"/>
    <w:rsid w:val="000E71F7"/>
    <w:rsid w:val="001136A5"/>
    <w:rsid w:val="00114DC5"/>
    <w:rsid w:val="001249CC"/>
    <w:rsid w:val="00140909"/>
    <w:rsid w:val="00146803"/>
    <w:rsid w:val="001609C2"/>
    <w:rsid w:val="00195D2F"/>
    <w:rsid w:val="001B311A"/>
    <w:rsid w:val="001D17F5"/>
    <w:rsid w:val="001F1125"/>
    <w:rsid w:val="001F2A8C"/>
    <w:rsid w:val="001F61F8"/>
    <w:rsid w:val="00223137"/>
    <w:rsid w:val="00225791"/>
    <w:rsid w:val="0026560F"/>
    <w:rsid w:val="00270256"/>
    <w:rsid w:val="002840DC"/>
    <w:rsid w:val="002B6D39"/>
    <w:rsid w:val="002C74B8"/>
    <w:rsid w:val="002E16A4"/>
    <w:rsid w:val="002E4FB1"/>
    <w:rsid w:val="002E65A6"/>
    <w:rsid w:val="002F28DD"/>
    <w:rsid w:val="003069D3"/>
    <w:rsid w:val="003515C8"/>
    <w:rsid w:val="00353578"/>
    <w:rsid w:val="00392122"/>
    <w:rsid w:val="003A0ADD"/>
    <w:rsid w:val="003A5C55"/>
    <w:rsid w:val="003A640F"/>
    <w:rsid w:val="003B24F9"/>
    <w:rsid w:val="003C3BB7"/>
    <w:rsid w:val="003E40FB"/>
    <w:rsid w:val="003F1C72"/>
    <w:rsid w:val="00496465"/>
    <w:rsid w:val="0050177A"/>
    <w:rsid w:val="00525FC9"/>
    <w:rsid w:val="0054127C"/>
    <w:rsid w:val="005532E5"/>
    <w:rsid w:val="005536DA"/>
    <w:rsid w:val="00560405"/>
    <w:rsid w:val="005A27C7"/>
    <w:rsid w:val="005B081C"/>
    <w:rsid w:val="005E1D61"/>
    <w:rsid w:val="005E2896"/>
    <w:rsid w:val="005E3310"/>
    <w:rsid w:val="005E4067"/>
    <w:rsid w:val="005E6C04"/>
    <w:rsid w:val="006156A4"/>
    <w:rsid w:val="00615C0D"/>
    <w:rsid w:val="00651384"/>
    <w:rsid w:val="00667C61"/>
    <w:rsid w:val="0068440F"/>
    <w:rsid w:val="00687113"/>
    <w:rsid w:val="006939B6"/>
    <w:rsid w:val="00695F14"/>
    <w:rsid w:val="006C6507"/>
    <w:rsid w:val="006F2255"/>
    <w:rsid w:val="006F697C"/>
    <w:rsid w:val="00721DE5"/>
    <w:rsid w:val="0074143D"/>
    <w:rsid w:val="00746CE5"/>
    <w:rsid w:val="0075029B"/>
    <w:rsid w:val="007537D1"/>
    <w:rsid w:val="0079258D"/>
    <w:rsid w:val="007A158A"/>
    <w:rsid w:val="007B442E"/>
    <w:rsid w:val="007B6568"/>
    <w:rsid w:val="007D405F"/>
    <w:rsid w:val="007F3457"/>
    <w:rsid w:val="007F5338"/>
    <w:rsid w:val="008262CC"/>
    <w:rsid w:val="00840F51"/>
    <w:rsid w:val="00846AC6"/>
    <w:rsid w:val="00870C31"/>
    <w:rsid w:val="00870F32"/>
    <w:rsid w:val="008722E3"/>
    <w:rsid w:val="00876989"/>
    <w:rsid w:val="00887085"/>
    <w:rsid w:val="008A4E18"/>
    <w:rsid w:val="008C54BF"/>
    <w:rsid w:val="008E328B"/>
    <w:rsid w:val="008E53B9"/>
    <w:rsid w:val="008F2373"/>
    <w:rsid w:val="008F2CBB"/>
    <w:rsid w:val="009030F0"/>
    <w:rsid w:val="00937A63"/>
    <w:rsid w:val="00952B86"/>
    <w:rsid w:val="00954D75"/>
    <w:rsid w:val="0097009E"/>
    <w:rsid w:val="00976450"/>
    <w:rsid w:val="009844B8"/>
    <w:rsid w:val="009962A5"/>
    <w:rsid w:val="00A06B4F"/>
    <w:rsid w:val="00A3113C"/>
    <w:rsid w:val="00A520D8"/>
    <w:rsid w:val="00A53880"/>
    <w:rsid w:val="00A55919"/>
    <w:rsid w:val="00A611DF"/>
    <w:rsid w:val="00A71454"/>
    <w:rsid w:val="00AB51D5"/>
    <w:rsid w:val="00AC0951"/>
    <w:rsid w:val="00AC40CC"/>
    <w:rsid w:val="00AC7185"/>
    <w:rsid w:val="00AD7003"/>
    <w:rsid w:val="00AE119D"/>
    <w:rsid w:val="00AF4AE0"/>
    <w:rsid w:val="00AF4E74"/>
    <w:rsid w:val="00AF7DD4"/>
    <w:rsid w:val="00B01702"/>
    <w:rsid w:val="00B038C9"/>
    <w:rsid w:val="00B10239"/>
    <w:rsid w:val="00B1072D"/>
    <w:rsid w:val="00B1324E"/>
    <w:rsid w:val="00B655CD"/>
    <w:rsid w:val="00B712B5"/>
    <w:rsid w:val="00B757B4"/>
    <w:rsid w:val="00B81F42"/>
    <w:rsid w:val="00B83435"/>
    <w:rsid w:val="00B972CA"/>
    <w:rsid w:val="00BA30E9"/>
    <w:rsid w:val="00BB1425"/>
    <w:rsid w:val="00BE6DFC"/>
    <w:rsid w:val="00BF1750"/>
    <w:rsid w:val="00C14F5B"/>
    <w:rsid w:val="00C15165"/>
    <w:rsid w:val="00C22202"/>
    <w:rsid w:val="00C31C37"/>
    <w:rsid w:val="00C41DC8"/>
    <w:rsid w:val="00C44AD2"/>
    <w:rsid w:val="00C47BE9"/>
    <w:rsid w:val="00C62131"/>
    <w:rsid w:val="00C74BF5"/>
    <w:rsid w:val="00C765DF"/>
    <w:rsid w:val="00C76C51"/>
    <w:rsid w:val="00C858B5"/>
    <w:rsid w:val="00C85D28"/>
    <w:rsid w:val="00C9533A"/>
    <w:rsid w:val="00C968FD"/>
    <w:rsid w:val="00CA744D"/>
    <w:rsid w:val="00CB0412"/>
    <w:rsid w:val="00CC3BEC"/>
    <w:rsid w:val="00CD42C7"/>
    <w:rsid w:val="00CD5C06"/>
    <w:rsid w:val="00CE533D"/>
    <w:rsid w:val="00CF138A"/>
    <w:rsid w:val="00D072D8"/>
    <w:rsid w:val="00D1407B"/>
    <w:rsid w:val="00D558AF"/>
    <w:rsid w:val="00D75A9A"/>
    <w:rsid w:val="00D83CF1"/>
    <w:rsid w:val="00D93CBA"/>
    <w:rsid w:val="00D96217"/>
    <w:rsid w:val="00DB4B95"/>
    <w:rsid w:val="00E13BEF"/>
    <w:rsid w:val="00E22264"/>
    <w:rsid w:val="00E23B5D"/>
    <w:rsid w:val="00E330DE"/>
    <w:rsid w:val="00E418B9"/>
    <w:rsid w:val="00E53654"/>
    <w:rsid w:val="00E711E0"/>
    <w:rsid w:val="00E820E8"/>
    <w:rsid w:val="00E860CF"/>
    <w:rsid w:val="00E87169"/>
    <w:rsid w:val="00EA10FA"/>
    <w:rsid w:val="00EA41C8"/>
    <w:rsid w:val="00EE0A25"/>
    <w:rsid w:val="00EE2AB1"/>
    <w:rsid w:val="00F21003"/>
    <w:rsid w:val="00F302CB"/>
    <w:rsid w:val="00F37EE6"/>
    <w:rsid w:val="00F42E13"/>
    <w:rsid w:val="00F44CEF"/>
    <w:rsid w:val="00F559D6"/>
    <w:rsid w:val="00F615AF"/>
    <w:rsid w:val="00F620A1"/>
    <w:rsid w:val="00F9181E"/>
    <w:rsid w:val="00F967A4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EA0F4-BFD7-4AA5-8A8A-80874364B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440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HSR</dc:creator>
  <cp:lastModifiedBy>HSR</cp:lastModifiedBy>
  <cp:revision>85</cp:revision>
  <dcterms:created xsi:type="dcterms:W3CDTF">2011-12-15T15:56:00Z</dcterms:created>
  <dcterms:modified xsi:type="dcterms:W3CDTF">2011-12-22T16:18:00Z</dcterms:modified>
</cp:coreProperties>
</file>