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830EF0">
                  <w:rPr>
                    <w:noProof/>
                    <w:color w:val="4F4F59"/>
                  </w:rPr>
                  <w:t>10. Oktober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3A2994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B5307" w:rsidP="000B5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Domainanalyse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0B5307" w:rsidP="000B5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Daten &amp; GUI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2793BBE3" wp14:editId="699BBAB8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287347253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5D662F" w:rsidP="005E1B49">
            <w:pPr>
              <w:rPr>
                <w:b w:val="0"/>
              </w:rPr>
            </w:pPr>
            <w:r>
              <w:rPr>
                <w:b w:val="0"/>
              </w:rPr>
              <w:t>07.10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5D662F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cheidt</w:t>
            </w:r>
            <w:proofErr w:type="spellEnd"/>
          </w:p>
        </w:tc>
      </w:tr>
    </w:tbl>
    <w:bookmarkStart w:id="2" w:name="_Toc28734725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13DB2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3A299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13DB2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3A299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13DB2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3A2994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13DB2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3A299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13DB2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3A2994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13DB2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200AE8" w:rsidP="006156A4">
      <w:pPr>
        <w:pStyle w:val="Heading1"/>
      </w:pPr>
      <w:r>
        <w:t>Daten</w:t>
      </w:r>
    </w:p>
    <w:p w:rsidR="00200AE8" w:rsidRDefault="00200AE8" w:rsidP="00200AE8"/>
    <w:p w:rsidR="00200AE8" w:rsidRDefault="00200AE8" w:rsidP="00200AE8">
      <w:pPr>
        <w:pStyle w:val="Heading1"/>
      </w:pPr>
      <w:proofErr w:type="spellStart"/>
      <w:r>
        <w:t>Graphical</w:t>
      </w:r>
      <w:proofErr w:type="spellEnd"/>
      <w:r>
        <w:t xml:space="preserve"> User Interface (GUI)</w:t>
      </w:r>
    </w:p>
    <w:p w:rsidR="00830EF0" w:rsidRDefault="00D15A6C" w:rsidP="00D15A6C">
      <w:pPr>
        <w:pStyle w:val="Heading2"/>
      </w:pPr>
      <w:proofErr w:type="spellStart"/>
      <w:r>
        <w:t>Surface</w:t>
      </w:r>
      <w:proofErr w:type="spellEnd"/>
      <w:r>
        <w:t xml:space="preserve"> 2.0 Guidelines</w:t>
      </w:r>
    </w:p>
    <w:p w:rsidR="00F92A89" w:rsidRDefault="00F92A89" w:rsidP="00D60DEB">
      <w:r w:rsidRPr="00E27203">
        <w:t xml:space="preserve">Guidelines dich nicht eingehalten </w:t>
      </w:r>
      <w:r w:rsidR="00E27203">
        <w:t>we</w:t>
      </w:r>
      <w:r w:rsidRPr="00E27203">
        <w:t>rden:</w:t>
      </w:r>
    </w:p>
    <w:p w:rsidR="00E27203" w:rsidRPr="00E27203" w:rsidRDefault="00E27203" w:rsidP="00E27203">
      <w:pPr>
        <w:rPr>
          <w:lang w:val="en-US"/>
        </w:rPr>
      </w:pPr>
      <w:r w:rsidRPr="00E27203">
        <w:rPr>
          <w:lang w:val="en-US"/>
        </w:rPr>
        <w:t>Section 3.1:</w:t>
      </w:r>
      <w:r>
        <w:rPr>
          <w:lang w:val="en-US"/>
        </w:rPr>
        <w:t xml:space="preserve"> </w:t>
      </w:r>
      <w:r w:rsidRPr="00E27203">
        <w:rPr>
          <w:lang w:val="en-US"/>
        </w:rPr>
        <w:t>INTERACTION DESIGN GUIDELINES</w:t>
      </w:r>
    </w:p>
    <w:p w:rsidR="00D60DEB" w:rsidRDefault="00F92A89" w:rsidP="00D60DEB">
      <w:pPr>
        <w:rPr>
          <w:lang w:val="en-US"/>
        </w:rPr>
      </w:pPr>
      <w:r w:rsidRPr="00F92A89">
        <w:rPr>
          <w:lang w:val="en-US"/>
        </w:rPr>
        <w:t>1. Create experiences for several people to use at the same time</w:t>
      </w:r>
      <w:bookmarkStart w:id="3" w:name="_GoBack"/>
      <w:bookmarkEnd w:id="3"/>
    </w:p>
    <w:p w:rsidR="00F92A89" w:rsidRPr="00F92A89" w:rsidRDefault="00F92A89" w:rsidP="00D60DEB">
      <w:pPr>
        <w:rPr>
          <w:lang w:val="en-US"/>
        </w:rPr>
      </w:pPr>
    </w:p>
    <w:sectPr w:rsidR="00F92A89" w:rsidRPr="00F92A89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994" w:rsidRDefault="003A2994" w:rsidP="008F2373">
      <w:pPr>
        <w:spacing w:after="0"/>
      </w:pPr>
      <w:r>
        <w:separator/>
      </w:r>
    </w:p>
  </w:endnote>
  <w:endnote w:type="continuationSeparator" w:id="0">
    <w:p w:rsidR="003A2994" w:rsidRDefault="003A299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10138">
    <w:pPr>
      <w:pStyle w:val="Footer"/>
    </w:pPr>
    <w:r>
      <w:t>Project Flip 2.0 – Domain Analyse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830EF0">
      <w:rPr>
        <w:noProof/>
      </w:rPr>
      <w:t>10. Oktober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E27203" w:rsidRPr="00E27203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3A2994">
      <w:fldChar w:fldCharType="begin"/>
    </w:r>
    <w:r w:rsidR="003A2994">
      <w:instrText>NUMPAGES  \* Arabic  \* MERGEFORMAT</w:instrText>
    </w:r>
    <w:r w:rsidR="003A2994">
      <w:fldChar w:fldCharType="separate"/>
    </w:r>
    <w:r w:rsidR="00E27203" w:rsidRPr="00E27203">
      <w:rPr>
        <w:b/>
        <w:noProof/>
        <w:lang w:val="de-DE"/>
      </w:rPr>
      <w:t>1</w:t>
    </w:r>
    <w:r w:rsidR="003A2994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994" w:rsidRDefault="003A2994" w:rsidP="008F2373">
      <w:pPr>
        <w:spacing w:after="0"/>
      </w:pPr>
      <w:r>
        <w:separator/>
      </w:r>
    </w:p>
  </w:footnote>
  <w:footnote w:type="continuationSeparator" w:id="0">
    <w:p w:rsidR="003A2994" w:rsidRDefault="003A299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04481"/>
    <w:multiLevelType w:val="hybridMultilevel"/>
    <w:tmpl w:val="7E0C02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B2"/>
    <w:rsid w:val="000005B8"/>
    <w:rsid w:val="00013DB2"/>
    <w:rsid w:val="00020D75"/>
    <w:rsid w:val="00035574"/>
    <w:rsid w:val="000569DF"/>
    <w:rsid w:val="00067393"/>
    <w:rsid w:val="00073AA1"/>
    <w:rsid w:val="000917AE"/>
    <w:rsid w:val="00097AB6"/>
    <w:rsid w:val="000A2C34"/>
    <w:rsid w:val="000B1504"/>
    <w:rsid w:val="000B5307"/>
    <w:rsid w:val="000B658F"/>
    <w:rsid w:val="000C02D9"/>
    <w:rsid w:val="000C289E"/>
    <w:rsid w:val="000E71F7"/>
    <w:rsid w:val="001609C2"/>
    <w:rsid w:val="00182D7E"/>
    <w:rsid w:val="00187813"/>
    <w:rsid w:val="001D17F5"/>
    <w:rsid w:val="001E2D5C"/>
    <w:rsid w:val="001E5794"/>
    <w:rsid w:val="001F1125"/>
    <w:rsid w:val="001F2A8C"/>
    <w:rsid w:val="001F61F8"/>
    <w:rsid w:val="00200AE8"/>
    <w:rsid w:val="00205566"/>
    <w:rsid w:val="0022246C"/>
    <w:rsid w:val="00223137"/>
    <w:rsid w:val="00225791"/>
    <w:rsid w:val="00236398"/>
    <w:rsid w:val="00245314"/>
    <w:rsid w:val="0024616B"/>
    <w:rsid w:val="0026560F"/>
    <w:rsid w:val="002840DC"/>
    <w:rsid w:val="002A1E77"/>
    <w:rsid w:val="002B66E2"/>
    <w:rsid w:val="002B6D39"/>
    <w:rsid w:val="002D76AC"/>
    <w:rsid w:val="002E16A4"/>
    <w:rsid w:val="002E65A6"/>
    <w:rsid w:val="002F28DD"/>
    <w:rsid w:val="00353578"/>
    <w:rsid w:val="00370640"/>
    <w:rsid w:val="003A0ADD"/>
    <w:rsid w:val="003A2994"/>
    <w:rsid w:val="003A5C55"/>
    <w:rsid w:val="003A761F"/>
    <w:rsid w:val="003C3BB7"/>
    <w:rsid w:val="003E40FB"/>
    <w:rsid w:val="0040629D"/>
    <w:rsid w:val="00421409"/>
    <w:rsid w:val="00474901"/>
    <w:rsid w:val="004759E7"/>
    <w:rsid w:val="00496465"/>
    <w:rsid w:val="004A6B75"/>
    <w:rsid w:val="005532E5"/>
    <w:rsid w:val="005564F4"/>
    <w:rsid w:val="00560405"/>
    <w:rsid w:val="00561D53"/>
    <w:rsid w:val="005B081C"/>
    <w:rsid w:val="005C04F6"/>
    <w:rsid w:val="005D662F"/>
    <w:rsid w:val="005E1D61"/>
    <w:rsid w:val="005E2896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433C9"/>
    <w:rsid w:val="0075029B"/>
    <w:rsid w:val="007537D1"/>
    <w:rsid w:val="007A158A"/>
    <w:rsid w:val="007A3547"/>
    <w:rsid w:val="007A4361"/>
    <w:rsid w:val="007A4F9C"/>
    <w:rsid w:val="007B442E"/>
    <w:rsid w:val="007D405F"/>
    <w:rsid w:val="00830EF0"/>
    <w:rsid w:val="00860BB5"/>
    <w:rsid w:val="00870C31"/>
    <w:rsid w:val="008722E3"/>
    <w:rsid w:val="00887085"/>
    <w:rsid w:val="008A4E18"/>
    <w:rsid w:val="008B0270"/>
    <w:rsid w:val="008C28FC"/>
    <w:rsid w:val="008C54BF"/>
    <w:rsid w:val="008D2615"/>
    <w:rsid w:val="008E328B"/>
    <w:rsid w:val="008F2373"/>
    <w:rsid w:val="009030F0"/>
    <w:rsid w:val="0090344C"/>
    <w:rsid w:val="00952B86"/>
    <w:rsid w:val="00954D75"/>
    <w:rsid w:val="0097448C"/>
    <w:rsid w:val="00976450"/>
    <w:rsid w:val="00995C9D"/>
    <w:rsid w:val="009962A5"/>
    <w:rsid w:val="009B7FDE"/>
    <w:rsid w:val="009F2EA0"/>
    <w:rsid w:val="00A06B4F"/>
    <w:rsid w:val="00A53880"/>
    <w:rsid w:val="00A603FA"/>
    <w:rsid w:val="00A611DF"/>
    <w:rsid w:val="00AB51D5"/>
    <w:rsid w:val="00AC40CC"/>
    <w:rsid w:val="00AE119D"/>
    <w:rsid w:val="00AE675E"/>
    <w:rsid w:val="00AF4AE0"/>
    <w:rsid w:val="00AF4E74"/>
    <w:rsid w:val="00AF7DD4"/>
    <w:rsid w:val="00B038C9"/>
    <w:rsid w:val="00B06A32"/>
    <w:rsid w:val="00B10239"/>
    <w:rsid w:val="00B1324E"/>
    <w:rsid w:val="00B17362"/>
    <w:rsid w:val="00B57BA8"/>
    <w:rsid w:val="00B712B5"/>
    <w:rsid w:val="00BB1425"/>
    <w:rsid w:val="00BD6B24"/>
    <w:rsid w:val="00BE6DFC"/>
    <w:rsid w:val="00BF1750"/>
    <w:rsid w:val="00C14F5B"/>
    <w:rsid w:val="00C22202"/>
    <w:rsid w:val="00C35C44"/>
    <w:rsid w:val="00C47BE9"/>
    <w:rsid w:val="00C62131"/>
    <w:rsid w:val="00C74BF5"/>
    <w:rsid w:val="00C765DF"/>
    <w:rsid w:val="00C858B5"/>
    <w:rsid w:val="00C85D28"/>
    <w:rsid w:val="00C86044"/>
    <w:rsid w:val="00C9533A"/>
    <w:rsid w:val="00CB0412"/>
    <w:rsid w:val="00CD42C7"/>
    <w:rsid w:val="00CE533D"/>
    <w:rsid w:val="00CF4D2A"/>
    <w:rsid w:val="00D072D8"/>
    <w:rsid w:val="00D10138"/>
    <w:rsid w:val="00D1407B"/>
    <w:rsid w:val="00D15A6C"/>
    <w:rsid w:val="00D35DD9"/>
    <w:rsid w:val="00D60DEB"/>
    <w:rsid w:val="00DC5675"/>
    <w:rsid w:val="00DD50D4"/>
    <w:rsid w:val="00DE6FFA"/>
    <w:rsid w:val="00E13BEF"/>
    <w:rsid w:val="00E22264"/>
    <w:rsid w:val="00E27203"/>
    <w:rsid w:val="00E345B6"/>
    <w:rsid w:val="00E463F9"/>
    <w:rsid w:val="00E711E0"/>
    <w:rsid w:val="00E860CF"/>
    <w:rsid w:val="00E87169"/>
    <w:rsid w:val="00EA10FA"/>
    <w:rsid w:val="00EB44CB"/>
    <w:rsid w:val="00ED6239"/>
    <w:rsid w:val="00EE2AB1"/>
    <w:rsid w:val="00F21003"/>
    <w:rsid w:val="00F25E3D"/>
    <w:rsid w:val="00F37EE6"/>
    <w:rsid w:val="00F42E13"/>
    <w:rsid w:val="00F559D6"/>
    <w:rsid w:val="00F57FE2"/>
    <w:rsid w:val="00F615AF"/>
    <w:rsid w:val="00F84B8A"/>
    <w:rsid w:val="00F9181E"/>
    <w:rsid w:val="00F92A89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B5AC9-5E4B-46A6-AC01-177224802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146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Domainanalyse</vt:lpstr>
      <vt:lpstr>Dokumenttitel</vt:lpstr>
    </vt:vector>
  </TitlesOfParts>
  <Company>Studienarbeit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>Daten &amp; GUI</dc:subject>
  <dc:creator>HSR</dc:creator>
  <cp:lastModifiedBy>HSR</cp:lastModifiedBy>
  <cp:revision>65</cp:revision>
  <dcterms:created xsi:type="dcterms:W3CDTF">2011-10-07T14:33:00Z</dcterms:created>
  <dcterms:modified xsi:type="dcterms:W3CDTF">2011-10-10T15:13:00Z</dcterms:modified>
</cp:coreProperties>
</file>