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9E28B5">
                  <w:rPr>
                    <w:noProof/>
                    <w:color w:val="4F4F59"/>
                  </w:rPr>
                  <w:t>22.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411DB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93BA9" w:rsidP="00993BA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93BA9" w:rsidP="00993BA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5C0FE10" wp14:editId="77DF6DF9">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792481"/>
      <w:r>
        <w:lastRenderedPageBreak/>
        <w:t>Dokumentinformationen</w:t>
      </w:r>
      <w:bookmarkEnd w:id="0"/>
    </w:p>
    <w:p w:rsidR="00B038C9" w:rsidRDefault="00E711E0" w:rsidP="00B038C9">
      <w:pPr>
        <w:pStyle w:val="Heading2"/>
      </w:pPr>
      <w:bookmarkStart w:id="1" w:name="_Toc311792482"/>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34762F" w:rsidRPr="00F9181E" w:rsidTr="00B758D5">
        <w:trPr>
          <w:cnfStyle w:val="000000100000" w:firstRow="0" w:lastRow="0" w:firstColumn="0" w:lastColumn="0" w:oddVBand="0" w:evenVBand="0" w:oddHBand="1" w:evenHBand="0" w:firstRowFirstColumn="0" w:firstRowLastColumn="0" w:lastRowFirstColumn="0" w:lastRowLastColumn="0"/>
        </w:trPr>
        <w:tc>
          <w:tcPr>
            <w:tcW w:w="1138" w:type="dxa"/>
          </w:tcPr>
          <w:p w:rsidR="0034762F" w:rsidRPr="00F9181E" w:rsidRDefault="0034762F" w:rsidP="00B758D5">
            <w:pPr>
              <w:rPr>
                <w:b/>
              </w:rPr>
            </w:pPr>
            <w:r>
              <w:t>13.12</w:t>
            </w:r>
            <w:r w:rsidRPr="00F9181E">
              <w:t>.2011</w:t>
            </w:r>
          </w:p>
        </w:tc>
        <w:tc>
          <w:tcPr>
            <w:tcW w:w="993" w:type="dxa"/>
          </w:tcPr>
          <w:p w:rsidR="0034762F" w:rsidRPr="00F9181E" w:rsidRDefault="0034762F" w:rsidP="00B758D5">
            <w:r w:rsidRPr="00F9181E">
              <w:t>1.0</w:t>
            </w:r>
          </w:p>
        </w:tc>
        <w:tc>
          <w:tcPr>
            <w:tcW w:w="4674" w:type="dxa"/>
          </w:tcPr>
          <w:p w:rsidR="0034762F" w:rsidRPr="00F9181E" w:rsidRDefault="0034762F" w:rsidP="00B758D5">
            <w:r w:rsidRPr="00F9181E">
              <w:t>Erste Version des Dokuments</w:t>
            </w:r>
          </w:p>
        </w:tc>
        <w:tc>
          <w:tcPr>
            <w:tcW w:w="2303" w:type="dxa"/>
          </w:tcPr>
          <w:p w:rsidR="0034762F" w:rsidRPr="00F9181E" w:rsidRDefault="0034762F" w:rsidP="00B758D5">
            <w:proofErr w:type="spellStart"/>
            <w:r>
              <w:t>cheidt</w:t>
            </w:r>
            <w:proofErr w:type="spellEnd"/>
          </w:p>
        </w:tc>
      </w:tr>
      <w:tr w:rsidR="0088708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0E3964" w:rsidP="005E1B49">
            <w:pPr>
              <w:rPr>
                <w:b/>
              </w:rPr>
            </w:pPr>
            <w:r>
              <w:t>18</w:t>
            </w:r>
            <w:r w:rsidR="00993BA9">
              <w:t>.12</w:t>
            </w:r>
            <w:r w:rsidR="00887085" w:rsidRPr="00F9181E">
              <w:t>.2011</w:t>
            </w:r>
          </w:p>
        </w:tc>
        <w:tc>
          <w:tcPr>
            <w:tcW w:w="993" w:type="dxa"/>
          </w:tcPr>
          <w:p w:rsidR="00887085" w:rsidRPr="00F9181E" w:rsidRDefault="0034762F" w:rsidP="005E1B49">
            <w:r>
              <w:t>1.1</w:t>
            </w:r>
          </w:p>
        </w:tc>
        <w:tc>
          <w:tcPr>
            <w:tcW w:w="4674" w:type="dxa"/>
          </w:tcPr>
          <w:p w:rsidR="00887085" w:rsidRPr="00F9181E" w:rsidRDefault="0034762F" w:rsidP="005E1B49">
            <w:r>
              <w:t>Review</w:t>
            </w:r>
          </w:p>
        </w:tc>
        <w:tc>
          <w:tcPr>
            <w:tcW w:w="2303" w:type="dxa"/>
          </w:tcPr>
          <w:p w:rsidR="00887085" w:rsidRPr="00F9181E" w:rsidRDefault="0034762F" w:rsidP="005E1B49">
            <w:proofErr w:type="spellStart"/>
            <w:r>
              <w:t>dtreichl</w:t>
            </w:r>
            <w:proofErr w:type="spellEnd"/>
          </w:p>
        </w:tc>
      </w:tr>
      <w:tr w:rsidR="00242E94"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242E94" w:rsidRDefault="00242E94" w:rsidP="005E1B49">
            <w:r>
              <w:t>20.12.2011</w:t>
            </w:r>
          </w:p>
        </w:tc>
        <w:tc>
          <w:tcPr>
            <w:tcW w:w="993" w:type="dxa"/>
          </w:tcPr>
          <w:p w:rsidR="00242E94" w:rsidRDefault="00242E94" w:rsidP="005E1B49">
            <w:r>
              <w:t>1.2</w:t>
            </w:r>
          </w:p>
        </w:tc>
        <w:tc>
          <w:tcPr>
            <w:tcW w:w="4674" w:type="dxa"/>
          </w:tcPr>
          <w:p w:rsidR="00242E94" w:rsidRDefault="00242E94" w:rsidP="005E1B49">
            <w:r>
              <w:t>Korrekturen Besprechung, Bilder</w:t>
            </w:r>
          </w:p>
        </w:tc>
        <w:tc>
          <w:tcPr>
            <w:tcW w:w="2303" w:type="dxa"/>
          </w:tcPr>
          <w:p w:rsidR="00242E94" w:rsidRDefault="00242E94" w:rsidP="005E1B49">
            <w:proofErr w:type="spellStart"/>
            <w:r>
              <w:t>cheidt</w:t>
            </w:r>
            <w:proofErr w:type="spellEnd"/>
          </w:p>
        </w:tc>
      </w:tr>
    </w:tbl>
    <w:bookmarkStart w:id="2" w:name="_Toc311792483"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34762F"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92481" w:history="1">
            <w:r w:rsidR="0034762F" w:rsidRPr="00B77D5D">
              <w:rPr>
                <w:rStyle w:val="Hyperlink"/>
                <w:noProof/>
              </w:rPr>
              <w:t>1</w:t>
            </w:r>
            <w:r w:rsidR="0034762F">
              <w:rPr>
                <w:b w:val="0"/>
                <w:noProof/>
                <w:sz w:val="22"/>
                <w:szCs w:val="22"/>
                <w:lang w:eastAsia="de-CH"/>
              </w:rPr>
              <w:tab/>
            </w:r>
            <w:r w:rsidR="0034762F" w:rsidRPr="00B77D5D">
              <w:rPr>
                <w:rStyle w:val="Hyperlink"/>
                <w:noProof/>
              </w:rPr>
              <w:t>Dokumentinformationen</w:t>
            </w:r>
            <w:r w:rsidR="0034762F">
              <w:rPr>
                <w:noProof/>
                <w:webHidden/>
              </w:rPr>
              <w:tab/>
            </w:r>
            <w:r w:rsidR="0034762F">
              <w:rPr>
                <w:noProof/>
                <w:webHidden/>
              </w:rPr>
              <w:fldChar w:fldCharType="begin"/>
            </w:r>
            <w:r w:rsidR="0034762F">
              <w:rPr>
                <w:noProof/>
                <w:webHidden/>
              </w:rPr>
              <w:instrText xml:space="preserve"> PAGEREF _Toc311792481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411DB2">
          <w:pPr>
            <w:pStyle w:val="TOC2"/>
            <w:tabs>
              <w:tab w:val="left" w:pos="880"/>
              <w:tab w:val="right" w:leader="dot" w:pos="9062"/>
            </w:tabs>
            <w:rPr>
              <w:noProof/>
              <w:sz w:val="22"/>
              <w:szCs w:val="22"/>
              <w:lang w:eastAsia="de-CH"/>
            </w:rPr>
          </w:pPr>
          <w:hyperlink w:anchor="_Toc311792482" w:history="1">
            <w:r w:rsidR="0034762F" w:rsidRPr="00B77D5D">
              <w:rPr>
                <w:rStyle w:val="Hyperlink"/>
                <w:noProof/>
              </w:rPr>
              <w:t>1.1</w:t>
            </w:r>
            <w:r w:rsidR="0034762F">
              <w:rPr>
                <w:noProof/>
                <w:sz w:val="22"/>
                <w:szCs w:val="22"/>
                <w:lang w:eastAsia="de-CH"/>
              </w:rPr>
              <w:tab/>
            </w:r>
            <w:r w:rsidR="0034762F" w:rsidRPr="00B77D5D">
              <w:rPr>
                <w:rStyle w:val="Hyperlink"/>
                <w:noProof/>
              </w:rPr>
              <w:t>Änderungsgeschichte</w:t>
            </w:r>
            <w:r w:rsidR="0034762F">
              <w:rPr>
                <w:noProof/>
                <w:webHidden/>
              </w:rPr>
              <w:tab/>
            </w:r>
            <w:r w:rsidR="0034762F">
              <w:rPr>
                <w:noProof/>
                <w:webHidden/>
              </w:rPr>
              <w:fldChar w:fldCharType="begin"/>
            </w:r>
            <w:r w:rsidR="0034762F">
              <w:rPr>
                <w:noProof/>
                <w:webHidden/>
              </w:rPr>
              <w:instrText xml:space="preserve"> PAGEREF _Toc311792482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411DB2">
          <w:pPr>
            <w:pStyle w:val="TOC2"/>
            <w:tabs>
              <w:tab w:val="left" w:pos="880"/>
              <w:tab w:val="right" w:leader="dot" w:pos="9062"/>
            </w:tabs>
            <w:rPr>
              <w:noProof/>
              <w:sz w:val="22"/>
              <w:szCs w:val="22"/>
              <w:lang w:eastAsia="de-CH"/>
            </w:rPr>
          </w:pPr>
          <w:hyperlink w:anchor="_Toc311792483" w:history="1">
            <w:r w:rsidR="0034762F" w:rsidRPr="00B77D5D">
              <w:rPr>
                <w:rStyle w:val="Hyperlink"/>
                <w:noProof/>
              </w:rPr>
              <w:t>1.2</w:t>
            </w:r>
            <w:r w:rsidR="0034762F">
              <w:rPr>
                <w:noProof/>
                <w:sz w:val="22"/>
                <w:szCs w:val="22"/>
                <w:lang w:eastAsia="de-CH"/>
              </w:rPr>
              <w:tab/>
            </w:r>
            <w:r w:rsidR="0034762F" w:rsidRPr="00B77D5D">
              <w:rPr>
                <w:rStyle w:val="Hyperlink"/>
                <w:noProof/>
                <w:lang w:val="de-DE"/>
              </w:rPr>
              <w:t>Inhaltsverzeichnis</w:t>
            </w:r>
            <w:r w:rsidR="0034762F">
              <w:rPr>
                <w:noProof/>
                <w:webHidden/>
              </w:rPr>
              <w:tab/>
            </w:r>
            <w:r w:rsidR="0034762F">
              <w:rPr>
                <w:noProof/>
                <w:webHidden/>
              </w:rPr>
              <w:fldChar w:fldCharType="begin"/>
            </w:r>
            <w:r w:rsidR="0034762F">
              <w:rPr>
                <w:noProof/>
                <w:webHidden/>
              </w:rPr>
              <w:instrText xml:space="preserve"> PAGEREF _Toc311792483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411DB2">
          <w:pPr>
            <w:pStyle w:val="TOC1"/>
            <w:tabs>
              <w:tab w:val="left" w:pos="440"/>
              <w:tab w:val="right" w:leader="dot" w:pos="9062"/>
            </w:tabs>
            <w:rPr>
              <w:b w:val="0"/>
              <w:noProof/>
              <w:sz w:val="22"/>
              <w:szCs w:val="22"/>
              <w:lang w:eastAsia="de-CH"/>
            </w:rPr>
          </w:pPr>
          <w:hyperlink w:anchor="_Toc311792484" w:history="1">
            <w:r w:rsidR="0034762F" w:rsidRPr="00B77D5D">
              <w:rPr>
                <w:rStyle w:val="Hyperlink"/>
                <w:noProof/>
              </w:rPr>
              <w:t>2</w:t>
            </w:r>
            <w:r w:rsidR="0034762F">
              <w:rPr>
                <w:b w:val="0"/>
                <w:noProof/>
                <w:sz w:val="22"/>
                <w:szCs w:val="22"/>
                <w:lang w:eastAsia="de-CH"/>
              </w:rPr>
              <w:tab/>
            </w:r>
            <w:r w:rsidR="0034762F" w:rsidRPr="00B77D5D">
              <w:rPr>
                <w:rStyle w:val="Hyperlink"/>
                <w:noProof/>
              </w:rPr>
              <w:t>Ausgangslage</w:t>
            </w:r>
            <w:r w:rsidR="0034762F">
              <w:rPr>
                <w:noProof/>
                <w:webHidden/>
              </w:rPr>
              <w:tab/>
            </w:r>
            <w:r w:rsidR="0034762F">
              <w:rPr>
                <w:noProof/>
                <w:webHidden/>
              </w:rPr>
              <w:fldChar w:fldCharType="begin"/>
            </w:r>
            <w:r w:rsidR="0034762F">
              <w:rPr>
                <w:noProof/>
                <w:webHidden/>
              </w:rPr>
              <w:instrText xml:space="preserve"> PAGEREF _Toc311792484 \h </w:instrText>
            </w:r>
            <w:r w:rsidR="0034762F">
              <w:rPr>
                <w:noProof/>
                <w:webHidden/>
              </w:rPr>
            </w:r>
            <w:r w:rsidR="0034762F">
              <w:rPr>
                <w:noProof/>
                <w:webHidden/>
              </w:rPr>
              <w:fldChar w:fldCharType="separate"/>
            </w:r>
            <w:r w:rsidR="0034762F">
              <w:rPr>
                <w:noProof/>
                <w:webHidden/>
              </w:rPr>
              <w:t>2</w:t>
            </w:r>
            <w:r w:rsidR="0034762F">
              <w:rPr>
                <w:noProof/>
                <w:webHidden/>
              </w:rPr>
              <w:fldChar w:fldCharType="end"/>
            </w:r>
          </w:hyperlink>
        </w:p>
        <w:p w:rsidR="0034762F" w:rsidRDefault="00411DB2">
          <w:pPr>
            <w:pStyle w:val="TOC1"/>
            <w:tabs>
              <w:tab w:val="left" w:pos="440"/>
              <w:tab w:val="right" w:leader="dot" w:pos="9062"/>
            </w:tabs>
            <w:rPr>
              <w:b w:val="0"/>
              <w:noProof/>
              <w:sz w:val="22"/>
              <w:szCs w:val="22"/>
              <w:lang w:eastAsia="de-CH"/>
            </w:rPr>
          </w:pPr>
          <w:hyperlink w:anchor="_Toc311792485" w:history="1">
            <w:r w:rsidR="0034762F" w:rsidRPr="00B77D5D">
              <w:rPr>
                <w:rStyle w:val="Hyperlink"/>
                <w:noProof/>
              </w:rPr>
              <w:t>3</w:t>
            </w:r>
            <w:r w:rsidR="0034762F">
              <w:rPr>
                <w:b w:val="0"/>
                <w:noProof/>
                <w:sz w:val="22"/>
                <w:szCs w:val="22"/>
                <w:lang w:eastAsia="de-CH"/>
              </w:rPr>
              <w:tab/>
            </w:r>
            <w:r w:rsidR="0034762F" w:rsidRPr="00B77D5D">
              <w:rPr>
                <w:rStyle w:val="Hyperlink"/>
                <w:noProof/>
              </w:rPr>
              <w:t>Vorgehen &amp; Technologien</w:t>
            </w:r>
            <w:r w:rsidR="0034762F">
              <w:rPr>
                <w:noProof/>
                <w:webHidden/>
              </w:rPr>
              <w:tab/>
            </w:r>
            <w:r w:rsidR="0034762F">
              <w:rPr>
                <w:noProof/>
                <w:webHidden/>
              </w:rPr>
              <w:fldChar w:fldCharType="begin"/>
            </w:r>
            <w:r w:rsidR="0034762F">
              <w:rPr>
                <w:noProof/>
                <w:webHidden/>
              </w:rPr>
              <w:instrText xml:space="preserve"> PAGEREF _Toc311792485 \h </w:instrText>
            </w:r>
            <w:r w:rsidR="0034762F">
              <w:rPr>
                <w:noProof/>
                <w:webHidden/>
              </w:rPr>
            </w:r>
            <w:r w:rsidR="0034762F">
              <w:rPr>
                <w:noProof/>
                <w:webHidden/>
              </w:rPr>
              <w:fldChar w:fldCharType="separate"/>
            </w:r>
            <w:r w:rsidR="0034762F">
              <w:rPr>
                <w:noProof/>
                <w:webHidden/>
              </w:rPr>
              <w:t>3</w:t>
            </w:r>
            <w:r w:rsidR="0034762F">
              <w:rPr>
                <w:noProof/>
                <w:webHidden/>
              </w:rPr>
              <w:fldChar w:fldCharType="end"/>
            </w:r>
          </w:hyperlink>
        </w:p>
        <w:p w:rsidR="0034762F" w:rsidRDefault="00411DB2">
          <w:pPr>
            <w:pStyle w:val="TOC1"/>
            <w:tabs>
              <w:tab w:val="left" w:pos="440"/>
              <w:tab w:val="right" w:leader="dot" w:pos="9062"/>
            </w:tabs>
            <w:rPr>
              <w:b w:val="0"/>
              <w:noProof/>
              <w:sz w:val="22"/>
              <w:szCs w:val="22"/>
              <w:lang w:eastAsia="de-CH"/>
            </w:rPr>
          </w:pPr>
          <w:hyperlink w:anchor="_Toc311792486" w:history="1">
            <w:r w:rsidR="0034762F" w:rsidRPr="00B77D5D">
              <w:rPr>
                <w:rStyle w:val="Hyperlink"/>
                <w:noProof/>
              </w:rPr>
              <w:t>4</w:t>
            </w:r>
            <w:r w:rsidR="0034762F">
              <w:rPr>
                <w:b w:val="0"/>
                <w:noProof/>
                <w:sz w:val="22"/>
                <w:szCs w:val="22"/>
                <w:lang w:eastAsia="de-CH"/>
              </w:rPr>
              <w:tab/>
            </w:r>
            <w:r w:rsidR="0034762F" w:rsidRPr="00B77D5D">
              <w:rPr>
                <w:rStyle w:val="Hyperlink"/>
                <w:noProof/>
              </w:rPr>
              <w:t>Ergebnisse</w:t>
            </w:r>
            <w:r w:rsidR="0034762F">
              <w:rPr>
                <w:noProof/>
                <w:webHidden/>
              </w:rPr>
              <w:tab/>
            </w:r>
            <w:r w:rsidR="0034762F">
              <w:rPr>
                <w:noProof/>
                <w:webHidden/>
              </w:rPr>
              <w:fldChar w:fldCharType="begin"/>
            </w:r>
            <w:r w:rsidR="0034762F">
              <w:rPr>
                <w:noProof/>
                <w:webHidden/>
              </w:rPr>
              <w:instrText xml:space="preserve"> PAGEREF _Toc311792486 \h </w:instrText>
            </w:r>
            <w:r w:rsidR="0034762F">
              <w:rPr>
                <w:noProof/>
                <w:webHidden/>
              </w:rPr>
            </w:r>
            <w:r w:rsidR="0034762F">
              <w:rPr>
                <w:noProof/>
                <w:webHidden/>
              </w:rPr>
              <w:fldChar w:fldCharType="separate"/>
            </w:r>
            <w:r w:rsidR="0034762F">
              <w:rPr>
                <w:noProof/>
                <w:webHidden/>
              </w:rPr>
              <w:t>4</w:t>
            </w:r>
            <w:r w:rsidR="0034762F">
              <w:rPr>
                <w:noProof/>
                <w:webHidden/>
              </w:rPr>
              <w:fldChar w:fldCharType="end"/>
            </w:r>
          </w:hyperlink>
        </w:p>
        <w:p w:rsidR="0034762F" w:rsidRDefault="00411DB2">
          <w:pPr>
            <w:pStyle w:val="TOC1"/>
            <w:tabs>
              <w:tab w:val="left" w:pos="440"/>
              <w:tab w:val="right" w:leader="dot" w:pos="9062"/>
            </w:tabs>
            <w:rPr>
              <w:b w:val="0"/>
              <w:noProof/>
              <w:sz w:val="22"/>
              <w:szCs w:val="22"/>
              <w:lang w:eastAsia="de-CH"/>
            </w:rPr>
          </w:pPr>
          <w:hyperlink w:anchor="_Toc311792487" w:history="1">
            <w:r w:rsidR="0034762F" w:rsidRPr="00B77D5D">
              <w:rPr>
                <w:rStyle w:val="Hyperlink"/>
                <w:noProof/>
              </w:rPr>
              <w:t>5</w:t>
            </w:r>
            <w:r w:rsidR="0034762F">
              <w:rPr>
                <w:b w:val="0"/>
                <w:noProof/>
                <w:sz w:val="22"/>
                <w:szCs w:val="22"/>
                <w:lang w:eastAsia="de-CH"/>
              </w:rPr>
              <w:tab/>
            </w:r>
            <w:r w:rsidR="0034762F" w:rsidRPr="00B77D5D">
              <w:rPr>
                <w:rStyle w:val="Hyperlink"/>
                <w:noProof/>
              </w:rPr>
              <w:t>Ausblick</w:t>
            </w:r>
            <w:r w:rsidR="0034762F">
              <w:rPr>
                <w:noProof/>
                <w:webHidden/>
              </w:rPr>
              <w:tab/>
            </w:r>
            <w:r w:rsidR="0034762F">
              <w:rPr>
                <w:noProof/>
                <w:webHidden/>
              </w:rPr>
              <w:fldChar w:fldCharType="begin"/>
            </w:r>
            <w:r w:rsidR="0034762F">
              <w:rPr>
                <w:noProof/>
                <w:webHidden/>
              </w:rPr>
              <w:instrText xml:space="preserve"> PAGEREF _Toc311792487 \h </w:instrText>
            </w:r>
            <w:r w:rsidR="0034762F">
              <w:rPr>
                <w:noProof/>
                <w:webHidden/>
              </w:rPr>
            </w:r>
            <w:r w:rsidR="0034762F">
              <w:rPr>
                <w:noProof/>
                <w:webHidden/>
              </w:rPr>
              <w:fldChar w:fldCharType="separate"/>
            </w:r>
            <w:r w:rsidR="0034762F">
              <w:rPr>
                <w:noProof/>
                <w:webHidden/>
              </w:rPr>
              <w:t>5</w:t>
            </w:r>
            <w:r w:rsidR="0034762F">
              <w:rPr>
                <w:noProof/>
                <w:webHidden/>
              </w:rPr>
              <w:fldChar w:fldCharType="end"/>
            </w:r>
          </w:hyperlink>
        </w:p>
        <w:p w:rsidR="00A06B4F" w:rsidRDefault="00AF4AE0">
          <w:r>
            <w:rPr>
              <w:b/>
              <w:bCs/>
              <w:lang w:val="de-DE"/>
            </w:rPr>
            <w:fldChar w:fldCharType="end"/>
          </w:r>
        </w:p>
      </w:sdtContent>
    </w:sdt>
    <w:p w:rsidR="0034762F" w:rsidRDefault="0034762F">
      <w:pPr>
        <w:rPr>
          <w:rFonts w:asciiTheme="majorHAnsi" w:hAnsiTheme="majorHAnsi"/>
          <w:b/>
          <w:bCs/>
          <w:color w:val="4F4F59"/>
          <w:spacing w:val="15"/>
          <w:sz w:val="24"/>
          <w:szCs w:val="22"/>
        </w:rPr>
      </w:pPr>
      <w:r>
        <w:br w:type="page"/>
      </w:r>
    </w:p>
    <w:p w:rsidR="006156A4" w:rsidRDefault="0049647E" w:rsidP="0049647E">
      <w:pPr>
        <w:pStyle w:val="Heading1"/>
      </w:pPr>
      <w:bookmarkStart w:id="3" w:name="_Toc311792484"/>
      <w:r>
        <w:lastRenderedPageBreak/>
        <w:t>Ausgangslage</w:t>
      </w:r>
      <w:bookmarkEnd w:id="3"/>
    </w:p>
    <w:p w:rsidR="00C14703" w:rsidRDefault="00C14703" w:rsidP="00C14703">
      <w:r>
        <w:t>Wer einen Termin vereinbart, legt meist Wert darauf, pünktlich zu erscheinen. Dies führt oft dazu, dass man zu früh erscheint und schliesslich noch eine Weile auf seinen Gesprächspartner warten muss. Wie kann diese Zeit nun optimal genutzt werden?</w:t>
      </w:r>
    </w:p>
    <w:p w:rsidR="00C14703" w:rsidRDefault="0027554A" w:rsidP="00C14703">
      <w:bookmarkStart w:id="4" w:name="OLE_LINK1"/>
      <w:bookmarkStart w:id="5" w:name="OLE_LINK2"/>
      <w:r>
        <w:rPr>
          <w:noProof/>
          <w:lang w:eastAsia="de-CH"/>
        </w:rPr>
        <w:drawing>
          <wp:anchor distT="0" distB="0" distL="114300" distR="114300" simplePos="0" relativeHeight="251658240" behindDoc="0" locked="0" layoutInCell="1" allowOverlap="1" wp14:anchorId="32F20EBD" wp14:editId="0B2C3E02">
            <wp:simplePos x="0" y="0"/>
            <wp:positionH relativeFrom="column">
              <wp:posOffset>3843655</wp:posOffset>
            </wp:positionH>
            <wp:positionV relativeFrom="paragraph">
              <wp:posOffset>15875</wp:posOffset>
            </wp:positionV>
            <wp:extent cx="2057400" cy="2435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s.png"/>
                    <pic:cNvPicPr/>
                  </pic:nvPicPr>
                  <pic:blipFill>
                    <a:blip r:embed="rId10">
                      <a:extLst>
                        <a:ext uri="{28A0092B-C50C-407E-A947-70E740481C1C}">
                          <a14:useLocalDpi xmlns:a14="http://schemas.microsoft.com/office/drawing/2010/main" val="0"/>
                        </a:ext>
                      </a:extLst>
                    </a:blip>
                    <a:stretch>
                      <a:fillRect/>
                    </a:stretch>
                  </pic:blipFill>
                  <pic:spPr>
                    <a:xfrm>
                      <a:off x="0" y="0"/>
                      <a:ext cx="2057400" cy="243586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3F0D9C55" wp14:editId="08334BDD">
                <wp:simplePos x="0" y="0"/>
                <wp:positionH relativeFrom="column">
                  <wp:posOffset>3843655</wp:posOffset>
                </wp:positionH>
                <wp:positionV relativeFrom="paragraph">
                  <wp:posOffset>2508885</wp:posOffset>
                </wp:positionV>
                <wp:extent cx="20574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a:effectLst/>
                      </wps:spPr>
                      <wps:txbx>
                        <w:txbxContent>
                          <w:p w:rsidR="0027554A" w:rsidRPr="00256CB7" w:rsidRDefault="0027554A" w:rsidP="0027554A">
                            <w:pPr>
                              <w:pStyle w:val="Caption"/>
                              <w:rPr>
                                <w:noProof/>
                                <w:sz w:val="20"/>
                                <w:szCs w:val="20"/>
                              </w:rPr>
                            </w:pPr>
                            <w:bookmarkStart w:id="6" w:name="_Ref312152140"/>
                            <w:r>
                              <w:t xml:space="preserve">Abbildung </w:t>
                            </w:r>
                            <w:fldSimple w:instr=" SEQ Abbildung \* ARABIC ">
                              <w:r w:rsidR="002706E2">
                                <w:rPr>
                                  <w:noProof/>
                                </w:rPr>
                                <w:t>1</w:t>
                              </w:r>
                            </w:fldSimple>
                            <w:r>
                              <w:t xml:space="preserve"> - Project Notes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02.65pt;margin-top:197.55pt;width:1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" stroked="f">
                <v:textbox style="mso-fit-shape-to-text:t" inset="0,0,0,0">
                  <w:txbxContent>
                    <w:p w:rsidR="0027554A" w:rsidRPr="00256CB7" w:rsidRDefault="0027554A" w:rsidP="0027554A">
                      <w:pPr>
                        <w:pStyle w:val="Caption"/>
                        <w:rPr>
                          <w:noProof/>
                          <w:sz w:val="20"/>
                          <w:szCs w:val="20"/>
                        </w:rPr>
                      </w:pPr>
                      <w:bookmarkStart w:id="7" w:name="_Ref312152140"/>
                      <w:r>
                        <w:t xml:space="preserve">Abbildung </w:t>
                      </w:r>
                      <w:fldSimple w:instr=" SEQ Abbildung \* ARABIC ">
                        <w:r w:rsidR="002706E2">
                          <w:rPr>
                            <w:noProof/>
                          </w:rPr>
                          <w:t>1</w:t>
                        </w:r>
                      </w:fldSimple>
                      <w:r>
                        <w:t xml:space="preserve"> - Project Notes</w:t>
                      </w:r>
                      <w:bookmarkEnd w:id="7"/>
                    </w:p>
                  </w:txbxContent>
                </v:textbox>
                <w10:wrap type="square"/>
              </v:shape>
            </w:pict>
          </mc:Fallback>
        </mc:AlternateContent>
      </w:r>
      <w:r w:rsidR="00C14703">
        <w:t xml:space="preserve">Die </w:t>
      </w:r>
      <w:proofErr w:type="spellStart"/>
      <w:r w:rsidR="00C14703">
        <w:t>Zühlke</w:t>
      </w:r>
      <w:proofErr w:type="spellEnd"/>
      <w:r w:rsidR="00C14703">
        <w:t xml:space="preserve"> Engineering AG hat es sich zur Aufgabe gemacht, ihren Kunden in dieser Zeit die Firma und ihre bisher ausgeführten Projekte näher zu bringen.</w:t>
      </w:r>
      <w:bookmarkEnd w:id="4"/>
      <w:bookmarkEnd w:id="5"/>
      <w:r w:rsidR="00C14703">
        <w:t xml:space="preserve"> Daher sind in der Eingangshalle der </w:t>
      </w:r>
      <w:proofErr w:type="spellStart"/>
      <w:r w:rsidR="00C14703">
        <w:t>Zühlke</w:t>
      </w:r>
      <w:proofErr w:type="spellEnd"/>
      <w:r w:rsidR="00C14703">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rsidR="00531A96">
        <w:t xml:space="preserve"> (siehe </w:t>
      </w:r>
      <w:r w:rsidR="00531A96">
        <w:fldChar w:fldCharType="begin"/>
      </w:r>
      <w:r w:rsidR="00531A96">
        <w:instrText xml:space="preserve"> REF _Ref312152140 \h </w:instrText>
      </w:r>
      <w:r w:rsidR="00531A96">
        <w:fldChar w:fldCharType="separate"/>
      </w:r>
      <w:r w:rsidR="00531A96">
        <w:t xml:space="preserve">Abbildung </w:t>
      </w:r>
      <w:r w:rsidR="00531A96">
        <w:rPr>
          <w:noProof/>
        </w:rPr>
        <w:t>1</w:t>
      </w:r>
      <w:r w:rsidR="00531A96">
        <w:t xml:space="preserve"> - Project Notes</w:t>
      </w:r>
      <w:r w:rsidR="00531A96">
        <w:fldChar w:fldCharType="end"/>
      </w:r>
      <w:r w:rsidR="00531A96">
        <w:t>)</w:t>
      </w:r>
      <w:r w:rsidR="00C14703">
        <w:t>.</w:t>
      </w:r>
      <w:r w:rsidR="00C14703">
        <w:br/>
      </w:r>
      <w:bookmarkStart w:id="7" w:name="OLE_LINK3"/>
      <w:bookmarkStart w:id="8" w:name="OLE_LINK4"/>
      <w:r w:rsidR="00C14703">
        <w:t xml:space="preserve">Durch die Präsentation einzelner Projekte kann sich der wartende Kunde ein besseres Bild über die Tätigkeiten der Firma machen. Er erfährt beispielsweise, in welchen Themenbereichen die </w:t>
      </w:r>
      <w:proofErr w:type="spellStart"/>
      <w:r w:rsidR="00C14703">
        <w:t>Zühlke</w:t>
      </w:r>
      <w:proofErr w:type="spellEnd"/>
      <w:r w:rsidR="00C14703">
        <w:t xml:space="preserve"> Engineering AG schon gearbeitet hat oder mit welchen Partnern sie dies tat. Dadurch könnten auch Anregungen für eine zusätzliche Zusammenarbeit entstehen.</w:t>
      </w:r>
      <w:bookmarkEnd w:id="7"/>
      <w:bookmarkEnd w:id="8"/>
      <w:r w:rsidR="00C14703">
        <w:br/>
        <w:t>Des Weiteren gibt es die Möglichkeit, von den aufgeführten Project Notes eine Kopie mitzunehmen. Diese Kopien liegen zur Mitnahme bereit oder können gegebenenfalls am Empfang in Auftrag gegeben werden.</w:t>
      </w:r>
    </w:p>
    <w:p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95141F" w:rsidRDefault="0095141F">
      <w:pPr>
        <w:rPr>
          <w:rFonts w:asciiTheme="majorHAnsi" w:hAnsiTheme="majorHAnsi"/>
          <w:b/>
          <w:bCs/>
          <w:color w:val="4F4F59"/>
          <w:spacing w:val="15"/>
          <w:sz w:val="24"/>
          <w:szCs w:val="22"/>
        </w:rPr>
      </w:pPr>
      <w:bookmarkStart w:id="9" w:name="_Toc311792485"/>
      <w:r>
        <w:br w:type="page"/>
      </w:r>
    </w:p>
    <w:p w:rsidR="0049647E" w:rsidRDefault="0049647E" w:rsidP="0049647E">
      <w:pPr>
        <w:pStyle w:val="Heading1"/>
      </w:pPr>
      <w:r>
        <w:lastRenderedPageBreak/>
        <w:t>Vorgehen &amp; Technologien</w:t>
      </w:r>
      <w:bookmarkEnd w:id="9"/>
    </w:p>
    <w:p w:rsidR="00471136" w:rsidRPr="00471136" w:rsidRDefault="00F3159F" w:rsidP="00471136">
      <w:r>
        <w:rPr>
          <w:noProof/>
          <w:lang w:eastAsia="de-CH"/>
        </w:rPr>
        <w:drawing>
          <wp:anchor distT="0" distB="0" distL="114300" distR="114300" simplePos="0" relativeHeight="251661312" behindDoc="0" locked="0" layoutInCell="1" allowOverlap="1" wp14:anchorId="1B55EB86" wp14:editId="4A392E93">
            <wp:simplePos x="0" y="0"/>
            <wp:positionH relativeFrom="column">
              <wp:posOffset>3529330</wp:posOffset>
            </wp:positionH>
            <wp:positionV relativeFrom="paragraph">
              <wp:posOffset>33020</wp:posOffset>
            </wp:positionV>
            <wp:extent cx="2057400" cy="17621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ace2.jpg"/>
                    <pic:cNvPicPr/>
                  </pic:nvPicPr>
                  <pic:blipFill rotWithShape="1">
                    <a:blip r:embed="rId11" cstate="print">
                      <a:extLst>
                        <a:ext uri="{28A0092B-C50C-407E-A947-70E740481C1C}">
                          <a14:useLocalDpi xmlns:a14="http://schemas.microsoft.com/office/drawing/2010/main" val="0"/>
                        </a:ext>
                      </a:extLst>
                    </a:blip>
                    <a:srcRect l="9652" r="6950"/>
                    <a:stretch/>
                  </pic:blipFill>
                  <pic:spPr bwMode="auto">
                    <a:xfrm>
                      <a:off x="0" y="0"/>
                      <a:ext cx="2057400" cy="1762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1136">
        <w:t xml:space="preserve">Für diese Arbeit war der Microsoft </w:t>
      </w:r>
      <w:proofErr w:type="spellStart"/>
      <w:r w:rsidR="00471136">
        <w:t>Surface</w:t>
      </w:r>
      <w:proofErr w:type="spellEnd"/>
      <w:r w:rsidR="00471136">
        <w:t xml:space="preserve"> 2</w:t>
      </w:r>
      <w:r w:rsidR="001C7ED4">
        <w:rPr>
          <w:rStyle w:val="FootnoteReference"/>
        </w:rPr>
        <w:footnoteReference w:id="1"/>
      </w:r>
      <w:r w:rsidR="00471136">
        <w:t xml:space="preserve"> </w:t>
      </w:r>
      <w:r w:rsidR="00A200B8">
        <w:t xml:space="preserve">(siehe </w:t>
      </w:r>
      <w:r w:rsidR="00A200B8">
        <w:fldChar w:fldCharType="begin"/>
      </w:r>
      <w:r w:rsidR="00A200B8">
        <w:instrText xml:space="preserve"> REF _Ref312152170 \h </w:instrText>
      </w:r>
      <w:r w:rsidR="00A200B8">
        <w:fldChar w:fldCharType="separate"/>
      </w:r>
      <w:r w:rsidR="00A200B8">
        <w:t xml:space="preserve">Abbildung </w:t>
      </w:r>
      <w:r w:rsidR="00A200B8">
        <w:rPr>
          <w:noProof/>
        </w:rPr>
        <w:t>2</w:t>
      </w:r>
      <w:r w:rsidR="00A200B8">
        <w:t xml:space="preserve"> - Microsoft </w:t>
      </w:r>
      <w:proofErr w:type="spellStart"/>
      <w:r w:rsidR="00A200B8">
        <w:t>Surface</w:t>
      </w:r>
      <w:proofErr w:type="spellEnd"/>
      <w:r w:rsidR="00A200B8">
        <w:t xml:space="preserve"> 2</w:t>
      </w:r>
      <w:r w:rsidR="00A200B8">
        <w:fldChar w:fldCharType="end"/>
      </w:r>
      <w:r w:rsidR="00A200B8">
        <w:t xml:space="preserve">) </w:t>
      </w:r>
      <w:r w:rsidR="00471136">
        <w:t xml:space="preserve">als </w:t>
      </w:r>
      <w:r w:rsidR="00BE7FF0">
        <w:t>Hardware</w:t>
      </w:r>
      <w:r w:rsidR="00471136">
        <w:t xml:space="preserve"> schon fest vorgegeben. </w:t>
      </w:r>
      <w:r w:rsidR="00510CD4">
        <w:t>Dadurch</w:t>
      </w:r>
      <w:r w:rsidR="00983C47">
        <w:t xml:space="preserve"> war</w:t>
      </w:r>
      <w:r w:rsidR="00ED4A19">
        <w:t xml:space="preserve"> auch</w:t>
      </w:r>
      <w:r w:rsidR="00983C47">
        <w:t xml:space="preserve"> die Technologie schon von Anfang an auf .NET und WPF beschränkt.</w:t>
      </w:r>
    </w:p>
    <w:p w:rsidR="009163B1" w:rsidRDefault="005055B1" w:rsidP="00EF06D5">
      <w:r>
        <w:t xml:space="preserve">Als Ausgangslage diente Project Flip 1.0, welches für ein Dell Multi-Touch </w:t>
      </w:r>
      <w:proofErr w:type="spellStart"/>
      <w:r>
        <w:t>Tablet</w:t>
      </w:r>
      <w:proofErr w:type="spellEnd"/>
      <w:r>
        <w:t xml:space="preserve"> implementiert wurde. Dieses Projekt war jedoch primär darauf ausgelegt, bei Kundengesprächen einfacher auf Projekte zugreifen zu können. Die in diesem Projekt erworbenen Erkenntnisse konnten aber für Project Flip 2.0 wichtige Informationen liefern. Um die daraus erkannten Probleme umgehen zu können, wurde für Project Flip 2.0 gleich zu Beginn ein Prototyp ausgearbeitet.</w:t>
      </w:r>
      <w:r w:rsidR="009163B1">
        <w:t xml:space="preserve"> </w:t>
      </w:r>
    </w:p>
    <w:p w:rsidR="00EF06D5" w:rsidRDefault="00F3159F" w:rsidP="00EF06D5">
      <w:r>
        <w:rPr>
          <w:noProof/>
          <w:lang w:eastAsia="de-CH"/>
        </w:rPr>
        <mc:AlternateContent>
          <mc:Choice Requires="wps">
            <w:drawing>
              <wp:anchor distT="0" distB="0" distL="114300" distR="114300" simplePos="0" relativeHeight="251663360" behindDoc="0" locked="0" layoutInCell="1" allowOverlap="1" wp14:anchorId="3E33A626" wp14:editId="5E79D273">
                <wp:simplePos x="0" y="0"/>
                <wp:positionH relativeFrom="column">
                  <wp:posOffset>3586480</wp:posOffset>
                </wp:positionH>
                <wp:positionV relativeFrom="paragraph">
                  <wp:posOffset>83185</wp:posOffset>
                </wp:positionV>
                <wp:extent cx="18002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a:effectLst/>
                      </wps:spPr>
                      <wps:txbx>
                        <w:txbxContent>
                          <w:p w:rsidR="002706E2" w:rsidRPr="00A341CB" w:rsidRDefault="002706E2" w:rsidP="002706E2">
                            <w:pPr>
                              <w:pStyle w:val="Caption"/>
                              <w:rPr>
                                <w:noProof/>
                                <w:sz w:val="20"/>
                                <w:szCs w:val="20"/>
                              </w:rPr>
                            </w:pPr>
                            <w:bookmarkStart w:id="10" w:name="_Ref312152170"/>
                            <w:r>
                              <w:t xml:space="preserve">Abbildung </w:t>
                            </w:r>
                            <w:r w:rsidR="00411DB2">
                              <w:fldChar w:fldCharType="begin"/>
                            </w:r>
                            <w:r w:rsidR="00411DB2">
                              <w:instrText xml:space="preserve"> SEQ Abbildung \* ARABIC </w:instrText>
                            </w:r>
                            <w:r w:rsidR="00411DB2">
                              <w:fldChar w:fldCharType="separate"/>
                            </w:r>
                            <w:r>
                              <w:rPr>
                                <w:noProof/>
                              </w:rPr>
                              <w:t>2</w:t>
                            </w:r>
                            <w:r w:rsidR="00411DB2">
                              <w:rPr>
                                <w:noProof/>
                              </w:rPr>
                              <w:fldChar w:fldCharType="end"/>
                            </w:r>
                            <w:r>
                              <w:t xml:space="preserve"> -</w:t>
                            </w:r>
                            <w:r w:rsidR="00B90C38">
                              <w:t xml:space="preserve"> </w:t>
                            </w:r>
                            <w:r>
                              <w:t xml:space="preserve">Microsoft </w:t>
                            </w:r>
                            <w:proofErr w:type="spellStart"/>
                            <w:r>
                              <w:t>Surface</w:t>
                            </w:r>
                            <w:proofErr w:type="spellEnd"/>
                            <w:r>
                              <w:t xml:space="preserve"> 2</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7" type="#_x0000_t202" style="position:absolute;margin-left:282.4pt;margin-top:6.55pt;width:141.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" stroked="f">
                <v:textbox style="mso-fit-shape-to-text:t" inset="0,0,0,0">
                  <w:txbxContent>
                    <w:p w:rsidR="002706E2" w:rsidRPr="00A341CB" w:rsidRDefault="002706E2" w:rsidP="002706E2">
                      <w:pPr>
                        <w:pStyle w:val="Caption"/>
                        <w:rPr>
                          <w:noProof/>
                          <w:sz w:val="20"/>
                          <w:szCs w:val="20"/>
                        </w:rPr>
                      </w:pPr>
                      <w:bookmarkStart w:id="13" w:name="_Ref312152170"/>
                      <w:r>
                        <w:t xml:space="preserve">Abbildung </w:t>
                      </w:r>
                      <w:r w:rsidR="00CA218D">
                        <w:fldChar w:fldCharType="begin"/>
                      </w:r>
                      <w:r w:rsidR="00CA218D">
                        <w:instrText xml:space="preserve"> SEQ Abbildung \* ARABIC </w:instrText>
                      </w:r>
                      <w:r w:rsidR="00CA218D">
                        <w:fldChar w:fldCharType="separate"/>
                      </w:r>
                      <w:r>
                        <w:rPr>
                          <w:noProof/>
                        </w:rPr>
                        <w:t>2</w:t>
                      </w:r>
                      <w:r w:rsidR="00CA218D">
                        <w:rPr>
                          <w:noProof/>
                        </w:rPr>
                        <w:fldChar w:fldCharType="end"/>
                      </w:r>
                      <w:r>
                        <w:t xml:space="preserve"> -</w:t>
                      </w:r>
                      <w:r w:rsidR="00B90C38">
                        <w:t xml:space="preserve"> </w:t>
                      </w:r>
                      <w:r>
                        <w:t xml:space="preserve">Microsoft </w:t>
                      </w:r>
                      <w:proofErr w:type="spellStart"/>
                      <w:r>
                        <w:t>Surface</w:t>
                      </w:r>
                      <w:proofErr w:type="spellEnd"/>
                      <w:r>
                        <w:t xml:space="preserve"> 2</w:t>
                      </w:r>
                      <w:bookmarkEnd w:id="13"/>
                    </w:p>
                  </w:txbxContent>
                </v:textbox>
                <w10:wrap type="square"/>
              </v:shape>
            </w:pict>
          </mc:Fallback>
        </mc:AlternateContent>
      </w:r>
      <w:r w:rsidR="00087835">
        <w:t xml:space="preserve">Im </w:t>
      </w:r>
      <w:r w:rsidR="000D7D06">
        <w:t xml:space="preserve">Fokus dieser Applikation liegt </w:t>
      </w:r>
      <w:r w:rsidR="00B35BBE">
        <w:t>klar der Nutzer.</w:t>
      </w:r>
      <w:r w:rsidR="00CB4C57">
        <w:t xml:space="preserve"> Deshalb wurden anfangs Befragungen zum Verhalten und </w:t>
      </w:r>
      <w:r w:rsidR="000D7D06">
        <w:t xml:space="preserve">den </w:t>
      </w:r>
      <w:r w:rsidR="00CB4C57">
        <w:t xml:space="preserve">Gewohnheiten der </w:t>
      </w:r>
      <w:r w:rsidR="009E28B5">
        <w:t>Kunden</w:t>
      </w:r>
      <w:r w:rsidR="000D7D06">
        <w:t xml:space="preserve"> der </w:t>
      </w:r>
      <w:proofErr w:type="spellStart"/>
      <w:r w:rsidR="00CB4C57">
        <w:t>Zühlke</w:t>
      </w:r>
      <w:proofErr w:type="spellEnd"/>
      <w:r w:rsidR="00CB4C57">
        <w:t xml:space="preserve"> Engineering</w:t>
      </w:r>
      <w:r w:rsidR="00B86B8B">
        <w:t xml:space="preserve"> AG</w:t>
      </w:r>
      <w:r w:rsidR="00CB4C57">
        <w:t xml:space="preserve">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Zudem musste bedacht werden, dass die </w:t>
      </w:r>
      <w:r w:rsidR="000D7D06">
        <w:t>Nutzung</w:t>
      </w:r>
      <w:r w:rsidR="00EF06D5">
        <w:t xml:space="preserve"> der Applikation</w:t>
      </w:r>
      <w:r w:rsidR="000D7D06">
        <w:t xml:space="preserve"> durch Kunden</w:t>
      </w:r>
      <w:r w:rsidR="00EF06D5">
        <w:t xml:space="preserve"> immer nur von kurzer Dauer ist. Aus diesem Grund offeriert die Applikation nur eine begrenzte Anzahl von Funktionen</w:t>
      </w:r>
      <w:r w:rsidR="00DA6250">
        <w:t xml:space="preserve">. Diese umfassen das Stöbern nach </w:t>
      </w:r>
      <w:r w:rsidR="00E331C2">
        <w:t>Project Notes</w:t>
      </w:r>
      <w:r w:rsidR="00DA6250">
        <w:t>, dass Filtern nach verschiedenen Kriterien und schliesslich das Lesen einer Project Note.</w:t>
      </w:r>
    </w:p>
    <w:p w:rsidR="003740E5" w:rsidRDefault="000D7D06" w:rsidP="008A08F2">
      <w:r>
        <w:t>Nach der Auswertung der Interviews und Beobachtungen</w:t>
      </w:r>
      <w:r w:rsidR="00123300">
        <w:t xml:space="preserve"> wurden verschiedene Möglichkeiten </w:t>
      </w:r>
      <w:r w:rsidR="00926B0D">
        <w:t>der</w:t>
      </w:r>
      <w:r w:rsidR="00574BD3">
        <w:t xml:space="preserve"> Informationsvisualisierung in P</w:t>
      </w:r>
      <w:r w:rsidR="00291E5D">
        <w:t>apierform aufgezeichnet</w:t>
      </w:r>
      <w:r w:rsidR="004F187F">
        <w:t>. Diese</w:t>
      </w:r>
      <w:r>
        <w:t xml:space="preserve"> Prototypen</w:t>
      </w:r>
      <w:r w:rsidR="004F187F">
        <w:t xml:space="preserve"> wurden </w:t>
      </w:r>
      <w:r w:rsidR="00291E5D">
        <w:t>mit</w:t>
      </w:r>
      <w:r w:rsidR="00574BD3">
        <w:t xml:space="preserve"> </w:t>
      </w:r>
      <w:r>
        <w:t xml:space="preserve">Testpersonen, die </w:t>
      </w:r>
      <w:r w:rsidR="003740E5">
        <w:t>den</w:t>
      </w:r>
      <w:r>
        <w:t xml:space="preserve"> Nutzerprofil</w:t>
      </w:r>
      <w:r w:rsidR="003740E5">
        <w:t>en</w:t>
      </w:r>
      <w:r>
        <w:t xml:space="preserve"> entsprechen,</w:t>
      </w:r>
      <w:r w:rsidR="00574BD3">
        <w:t xml:space="preserve"> </w:t>
      </w:r>
      <w:bookmarkStart w:id="11" w:name="_GoBack"/>
      <w:bookmarkEnd w:id="11"/>
      <w:r>
        <w:t>getestet und die Ergebnisse ausgewertet.</w:t>
      </w:r>
      <w:r w:rsidR="003A5DD8">
        <w:t xml:space="preserve"> </w:t>
      </w:r>
      <w:r w:rsidR="00BC3742">
        <w:t xml:space="preserve">Anschliessend wurde mit der Implementierung der </w:t>
      </w:r>
      <w:r w:rsidR="00911C02">
        <w:t>Funktionalitäten begonnen.</w:t>
      </w:r>
    </w:p>
    <w:p w:rsidR="00D90C1B" w:rsidRDefault="000603CB" w:rsidP="008A08F2">
      <w:r>
        <w:t xml:space="preserve">Zu jeder Project Note existieren Metadaten, welche die Project Note mit verschiedenen Begriffen umschreibt. </w:t>
      </w:r>
      <w:r w:rsidR="004A6DD6">
        <w:t>Diese wurden für den Filter als Einschränkungskriterien a</w:t>
      </w:r>
      <w:r w:rsidR="00F71932">
        <w:t>us den Project Notes extrahiert.</w:t>
      </w:r>
      <w:r w:rsidR="00A64B58">
        <w:t xml:space="preserve"> </w:t>
      </w:r>
      <w:r>
        <w:t xml:space="preserve">Da diese sehr umfangreich sind, </w:t>
      </w:r>
      <w:r w:rsidR="00E205A5">
        <w:t>würde der Nutzer aber schnell die Übersicht verlieren.</w:t>
      </w:r>
      <w:r w:rsidR="004B1302">
        <w:t xml:space="preserve"> Daher </w:t>
      </w:r>
      <w:r w:rsidR="003740E5">
        <w:t>sollen</w:t>
      </w:r>
      <w:r w:rsidR="004B1302">
        <w:t xml:space="preserve"> ähnl</w:t>
      </w:r>
      <w:r w:rsidR="002F3A12">
        <w:t>iche Begriffe zu einem zusammen</w:t>
      </w:r>
      <w:r w:rsidR="003740E5">
        <w:t>ge</w:t>
      </w:r>
      <w:r w:rsidR="004B1302">
        <w:t>fass</w:t>
      </w:r>
      <w:r w:rsidR="003740E5">
        <w:t>t und so der</w:t>
      </w:r>
      <w:r w:rsidR="004B1302">
        <w:t xml:space="preserve"> Umfang reduzier</w:t>
      </w:r>
      <w:r w:rsidR="003740E5">
        <w:t>t werden.</w:t>
      </w:r>
      <w:r w:rsidR="0031765C">
        <w:t xml:space="preserve"> </w:t>
      </w:r>
      <w:r w:rsidR="003740E5">
        <w:t>Es</w:t>
      </w:r>
      <w:r w:rsidR="00E205A5">
        <w:t xml:space="preserve"> </w:t>
      </w:r>
      <w:r>
        <w:t>wurde eine Möglichkeit erarbeitet, die Metadaten dynamisch zu aggregieren und einfach zu warten.</w:t>
      </w:r>
      <w:r w:rsidR="00B86697">
        <w:t xml:space="preserve"> Dazu wurde eine Variante gewählt</w:t>
      </w:r>
      <w:r w:rsidR="003740E5">
        <w:t>,</w:t>
      </w:r>
      <w:r w:rsidR="00B86697">
        <w:t xml:space="preserve"> bei welcher über ein Textdokument die verschiedene</w:t>
      </w:r>
      <w:r w:rsidR="009C5D1C">
        <w:t>n</w:t>
      </w:r>
      <w:r w:rsidR="00B86697">
        <w:t xml:space="preserve"> Begriffe auf einen Begriff </w:t>
      </w:r>
      <w:r w:rsidR="003740E5">
        <w:t>abgebildet</w:t>
      </w:r>
      <w:r w:rsidR="00B86697">
        <w:t xml:space="preserve"> werden können.</w:t>
      </w:r>
      <w:r w:rsidR="003740E5">
        <w:t xml:space="preserve"> Die Datei</w:t>
      </w:r>
      <w:r w:rsidR="005304BA">
        <w:t xml:space="preserve"> kann </w:t>
      </w:r>
      <w:r w:rsidR="003740E5">
        <w:t>auch problemlos v</w:t>
      </w:r>
      <w:r w:rsidR="005304BA">
        <w:t>on projektaussenstehe</w:t>
      </w:r>
      <w:r w:rsidR="000D702B">
        <w:t>nden Personen bearbeitet werden</w:t>
      </w:r>
      <w:r w:rsidR="003740E5">
        <w:t>, was</w:t>
      </w:r>
      <w:r w:rsidR="000D702B">
        <w:t xml:space="preserve"> die Wartbarkeit sicher</w:t>
      </w:r>
      <w:r w:rsidR="003740E5">
        <w:t>t</w:t>
      </w:r>
      <w:r w:rsidR="000D702B">
        <w:t>.</w:t>
      </w:r>
    </w:p>
    <w:p w:rsidR="003C059C" w:rsidRDefault="002745DF" w:rsidP="008A08F2">
      <w:r>
        <w:t xml:space="preserve">Die </w:t>
      </w:r>
      <w:proofErr w:type="spellStart"/>
      <w:r>
        <w:t>Zühlke</w:t>
      </w:r>
      <w:proofErr w:type="spellEnd"/>
      <w:r>
        <w:t xml:space="preserve"> Engineering AG ver</w:t>
      </w:r>
      <w:r w:rsidR="00D739CC">
        <w:t>fügt über ein Corporate Design</w:t>
      </w:r>
      <w:r w:rsidR="00516C7D">
        <w:t>,</w:t>
      </w:r>
      <w:r w:rsidR="00D739CC">
        <w:t xml:space="preserve"> welches</w:t>
      </w:r>
      <w:r>
        <w:t xml:space="preserve"> Farb- und Schriftpaletten</w:t>
      </w:r>
      <w:r w:rsidR="00D739CC">
        <w:t xml:space="preserve"> umfasst</w:t>
      </w:r>
      <w:r>
        <w:t>.</w:t>
      </w:r>
      <w:r w:rsidR="00C2402D">
        <w:t xml:space="preserve"> Diese wurden verwendet</w:t>
      </w:r>
      <w:r w:rsidR="00516C7D">
        <w:t>,</w:t>
      </w:r>
      <w:r w:rsidR="00C2402D">
        <w:t xml:space="preserve"> um ein externes Design zu erstellen.</w:t>
      </w:r>
      <w:r w:rsidR="003C352A">
        <w:t xml:space="preserve"> Einers</w:t>
      </w:r>
      <w:r w:rsidR="008530FB">
        <w:t>eits wurde so ein Rahmen für die</w:t>
      </w:r>
      <w:r w:rsidR="001C780D">
        <w:t xml:space="preserve"> Umsetzung der</w:t>
      </w:r>
      <w:r w:rsidR="003C352A">
        <w:t xml:space="preserve"> Benutzeroberfläche </w:t>
      </w:r>
      <w:r w:rsidR="001C780D">
        <w:t>gesetzt</w:t>
      </w:r>
      <w:r w:rsidR="003C352A">
        <w:t xml:space="preserve"> und andererseits ist die </w:t>
      </w:r>
      <w:r w:rsidR="00362242">
        <w:t>Anwendung</w:t>
      </w:r>
      <w:r w:rsidR="003C352A">
        <w:t xml:space="preserve"> </w:t>
      </w:r>
      <w:r w:rsidR="001C780D">
        <w:t>so</w:t>
      </w:r>
      <w:r w:rsidR="003C352A">
        <w:t xml:space="preserve"> auf den ersten Blick </w:t>
      </w:r>
      <w:r w:rsidR="001C780D">
        <w:t>als eine</w:t>
      </w:r>
      <w:r w:rsidR="003C352A">
        <w:t xml:space="preserve"> </w:t>
      </w:r>
      <w:proofErr w:type="spellStart"/>
      <w:r w:rsidR="003C352A">
        <w:t>Zühlk</w:t>
      </w:r>
      <w:r w:rsidR="00AD540A">
        <w:t>e</w:t>
      </w:r>
      <w:proofErr w:type="spellEnd"/>
      <w:r w:rsidR="00AD540A">
        <w:t xml:space="preserve"> Engineering AG Applikation erkennbar.</w:t>
      </w:r>
    </w:p>
    <w:p w:rsidR="00CA04D1" w:rsidRDefault="00CA04D1" w:rsidP="008A08F2">
      <w:r>
        <w:t xml:space="preserve">Des Weiteren setzte sich das Team mit fortgeschrittenen Visualisierungskonzepten auseinander, indem sie in Grundzügen eine </w:t>
      </w:r>
      <w:proofErr w:type="spellStart"/>
      <w:r>
        <w:t>Perspective</w:t>
      </w:r>
      <w:proofErr w:type="spellEnd"/>
      <w:r>
        <w:t xml:space="preserve"> Wall programmierte. Da die Fertigstellung einer solchen Lösung jedoch den Projektaufwand überschritten hätte, konnte sie nicht in das Projekt integriert werden.</w:t>
      </w:r>
    </w:p>
    <w:p w:rsidR="00A63011" w:rsidRDefault="00DC6AB0" w:rsidP="008A08F2">
      <w:r>
        <w:t>Um die Interaktion</w:t>
      </w:r>
      <w:r w:rsidR="00571241">
        <w:t xml:space="preserve"> mit dem Microsoft </w:t>
      </w:r>
      <w:proofErr w:type="spellStart"/>
      <w:r w:rsidR="00571241">
        <w:t>Surface</w:t>
      </w:r>
      <w:proofErr w:type="spellEnd"/>
      <w:r w:rsidR="00571241">
        <w:t xml:space="preserve"> 2</w:t>
      </w:r>
      <w:r>
        <w:t xml:space="preserve"> und das Verständnis für den Programmverlauf zu vereinfachen,</w:t>
      </w:r>
      <w:r w:rsidR="000E56F7">
        <w:t xml:space="preserve"> </w:t>
      </w:r>
      <w:r w:rsidR="00571241">
        <w:t>kommen</w:t>
      </w:r>
      <w:r w:rsidR="00C475D2">
        <w:t>,</w:t>
      </w:r>
      <w:r w:rsidR="00430F22">
        <w:t xml:space="preserve"> </w:t>
      </w:r>
      <w:r>
        <w:t>neben den funktionalen Anforderungen</w:t>
      </w:r>
      <w:r w:rsidR="00C475D2">
        <w:t>,</w:t>
      </w:r>
      <w:r>
        <w:t xml:space="preserve"> auch </w:t>
      </w:r>
      <w:r w:rsidR="00D26AE6">
        <w:t xml:space="preserve">den </w:t>
      </w:r>
      <w:r>
        <w:t xml:space="preserve">Animationen und </w:t>
      </w:r>
      <w:r w:rsidR="00430F22">
        <w:t>der</w:t>
      </w:r>
      <w:r w:rsidR="00301B17">
        <w:t xml:space="preserve"> Verwendung von Gesten </w:t>
      </w:r>
      <w:r w:rsidR="004541E1">
        <w:t>eine grosse Bedeutung zu.</w:t>
      </w:r>
      <w:r w:rsidR="006160DC">
        <w:t xml:space="preserve"> </w:t>
      </w:r>
      <w:r w:rsidR="0091062F">
        <w:t xml:space="preserve">Diese </w:t>
      </w:r>
      <w:r w:rsidR="00716F61">
        <w:t>sind Begeisterungsfaktoren und sollen den Nutzern die Bedienung so angenehm wie möglich gestalten.</w:t>
      </w:r>
      <w:r w:rsidR="00571241">
        <w:t xml:space="preserve"> </w:t>
      </w:r>
      <w:r w:rsidR="00A63011">
        <w:t xml:space="preserve">Daher wurde </w:t>
      </w:r>
      <w:r w:rsidR="00571241">
        <w:t>in</w:t>
      </w:r>
      <w:r w:rsidR="00A63011">
        <w:t xml:space="preserve"> diese</w:t>
      </w:r>
      <w:r w:rsidR="00571241">
        <w:t>m</w:t>
      </w:r>
      <w:r w:rsidR="00A63011">
        <w:t xml:space="preserve"> Projekt </w:t>
      </w:r>
      <w:r w:rsidR="00571241">
        <w:t>für die Umsetzung dieser Faktoren Zeit eingeräumt. Der zeitliche Aufwand war grösser als erwartet</w:t>
      </w:r>
      <w:r w:rsidR="007F097A">
        <w:t>.</w:t>
      </w:r>
      <w:r w:rsidR="00770D35">
        <w:t xml:space="preserve"> Da</w:t>
      </w:r>
      <w:r w:rsidR="00B16C06">
        <w:t>her mussten gewisse gewünschte Funktionen vereinfacht gelöst werden.</w:t>
      </w:r>
    </w:p>
    <w:p w:rsidR="006F6863" w:rsidRDefault="006F6863" w:rsidP="008A08F2">
      <w:r>
        <w:t>Abschliessend wurden mit verschiedenen Testpersonen</w:t>
      </w:r>
      <w:r w:rsidR="00571241" w:rsidRPr="00571241">
        <w:t xml:space="preserve"> </w:t>
      </w:r>
      <w:proofErr w:type="spellStart"/>
      <w:r w:rsidR="00571241">
        <w:t>Usability</w:t>
      </w:r>
      <w:proofErr w:type="spellEnd"/>
      <w:r w:rsidR="00571241">
        <w:t xml:space="preserve"> Tests</w:t>
      </w:r>
      <w:r>
        <w:t xml:space="preserve"> durchgeführt</w:t>
      </w:r>
      <w:r w:rsidR="00571241">
        <w:t>,</w:t>
      </w:r>
      <w:r>
        <w:t xml:space="preserve"> um die Benutzeroberfläche zu prüfen. Die </w:t>
      </w:r>
      <w:r w:rsidR="00D60503">
        <w:t>von den Testpersonen erhaltenen Anregungen</w:t>
      </w:r>
      <w:r>
        <w:t xml:space="preserve"> konnten </w:t>
      </w:r>
      <w:r w:rsidR="00D60503">
        <w:t>gegen Ende</w:t>
      </w:r>
      <w:r>
        <w:t xml:space="preserve"> des Projektes noch umgesetzt werden.</w:t>
      </w:r>
    </w:p>
    <w:p w:rsidR="0095141F" w:rsidRDefault="0095141F">
      <w:pPr>
        <w:rPr>
          <w:rFonts w:asciiTheme="majorHAnsi" w:hAnsiTheme="majorHAnsi"/>
          <w:b/>
          <w:bCs/>
          <w:color w:val="4F4F59"/>
          <w:spacing w:val="15"/>
          <w:sz w:val="24"/>
          <w:szCs w:val="22"/>
        </w:rPr>
      </w:pPr>
      <w:bookmarkStart w:id="12" w:name="_Toc311792486"/>
      <w:r>
        <w:br w:type="page"/>
      </w:r>
    </w:p>
    <w:p w:rsidR="007A46D0" w:rsidRDefault="007A46D0" w:rsidP="007A46D0">
      <w:pPr>
        <w:pStyle w:val="Heading1"/>
      </w:pPr>
      <w:r>
        <w:lastRenderedPageBreak/>
        <w:t>Ergebnisse</w:t>
      </w:r>
      <w:bookmarkEnd w:id="12"/>
    </w:p>
    <w:p w:rsidR="001731C0" w:rsidRDefault="001731C0" w:rsidP="00316A2F">
      <w:r>
        <w:t xml:space="preserve">Obwohl für alle Teammitglieder WPF und .NET Neuland darstellten, ist es gelungen, einen </w:t>
      </w:r>
      <w:r w:rsidRPr="004F5875">
        <w:t>funktionstüchtige</w:t>
      </w:r>
      <w:r>
        <w:t xml:space="preserve">n und ansprechenden Prototyp zu entwickeln. Das Endprodukt bietet eine interaktive und originelle Möglichkeit, Kunden einerseits über die </w:t>
      </w:r>
      <w:proofErr w:type="spellStart"/>
      <w:r>
        <w:t>Zühlke</w:t>
      </w:r>
      <w:proofErr w:type="spellEnd"/>
      <w:r>
        <w:t xml:space="preserve"> Engineering AG zu informieren und andererseits zu unterhalten. </w:t>
      </w:r>
      <w:r>
        <w:br/>
        <w:t xml:space="preserve">Der Prototyp </w:t>
      </w:r>
      <w:r w:rsidR="00D60503">
        <w:t xml:space="preserve">erfüllt </w:t>
      </w:r>
      <w:r w:rsidR="00316A2F">
        <w:t>die wichtigsten Anforderungen</w:t>
      </w:r>
      <w:r>
        <w:t xml:space="preserve"> an das Projekt</w:t>
      </w:r>
      <w:r w:rsidR="00316A2F">
        <w:t>. Diese umfassen eine ansprechende</w:t>
      </w:r>
      <w:r w:rsidR="00D60503">
        <w:t xml:space="preserve"> Darstellung der Project Notes,</w:t>
      </w:r>
      <w:r w:rsidR="00316A2F">
        <w:t xml:space="preserve"> eine intuitive Navigation</w:t>
      </w:r>
      <w:r w:rsidR="007F1229">
        <w:t xml:space="preserve"> und </w:t>
      </w:r>
      <w:r w:rsidR="00480D38">
        <w:t>Suche</w:t>
      </w:r>
      <w:r w:rsidR="007F3740">
        <w:t xml:space="preserve"> sowie die</w:t>
      </w:r>
      <w:r w:rsidR="00480D38">
        <w:t xml:space="preserve"> Filterung der Project Notes nach verschiedenen Kriterien.</w:t>
      </w:r>
      <w:r>
        <w:t xml:space="preserve"> </w:t>
      </w:r>
      <w:r>
        <w:br/>
        <w:t>Die einf</w:t>
      </w:r>
      <w:r w:rsidR="00AD58EE">
        <w:t>ache Nutzung der Applikation wurde</w:t>
      </w:r>
      <w:r>
        <w:t xml:space="preserve"> durch das Testen der Benutzeroberfläche durch Testpersonen sichergestellt.</w:t>
      </w:r>
      <w:r>
        <w:br/>
        <w:t>Neben dem Client-Teil wurde auch eine Anbindung an den Server umgesetzt, über welche die Project Notes heruntergeladen werden können.</w:t>
      </w:r>
    </w:p>
    <w:p w:rsidR="001731C0" w:rsidRDefault="005A3624" w:rsidP="00A66B98">
      <w:r>
        <w:t xml:space="preserve">Die Vorteile zur </w:t>
      </w:r>
      <w:r w:rsidR="00464A09">
        <w:t>existierenden</w:t>
      </w:r>
      <w:r>
        <w:t xml:space="preserve"> Lösung bestehen darin, dass</w:t>
      </w:r>
      <w:r w:rsidR="003F0287">
        <w:t xml:space="preserve"> </w:t>
      </w:r>
      <w:r w:rsidR="001731C0">
        <w:t xml:space="preserve">nicht nur eine beschränkte Anzahl von Projekten sondern alle vorhandenen Project Notes </w:t>
      </w:r>
      <w:r w:rsidR="003F0287">
        <w:t>verfügbar sind</w:t>
      </w:r>
      <w:r w:rsidR="001731C0">
        <w:t xml:space="preserve">. Zudem wird die Möglichkeit geboten, </w:t>
      </w:r>
      <w:r w:rsidR="009121DB">
        <w:t xml:space="preserve">nach spezifischen Inhalten </w:t>
      </w:r>
      <w:r w:rsidR="001731C0">
        <w:t>zu suchen</w:t>
      </w:r>
      <w:r w:rsidR="009121DB">
        <w:t>.</w:t>
      </w:r>
      <w:r w:rsidR="00E5685A">
        <w:t xml:space="preserve"> </w:t>
      </w:r>
    </w:p>
    <w:p w:rsidR="0034762F" w:rsidRPr="00D96AE2" w:rsidRDefault="00135984">
      <w:r>
        <w:t xml:space="preserve">Project Flip 2.0 </w:t>
      </w:r>
      <w:r w:rsidR="001731C0">
        <w:t xml:space="preserve">bildet eine solide, </w:t>
      </w:r>
      <w:r>
        <w:t>gut</w:t>
      </w:r>
      <w:r w:rsidR="001731C0">
        <w:t xml:space="preserve"> ausbaubare</w:t>
      </w:r>
      <w:r>
        <w:t xml:space="preserve"> Grundlage für die Weiterentwicklung zur</w:t>
      </w:r>
      <w:r w:rsidR="001731C0">
        <w:t xml:space="preserve"> vollwertigen Applikation</w:t>
      </w:r>
      <w:r>
        <w:t>.</w:t>
      </w:r>
      <w:r w:rsidR="004B2E22">
        <w:t xml:space="preserve"> Da der </w:t>
      </w:r>
      <w:proofErr w:type="spellStart"/>
      <w:r w:rsidR="004B2E22">
        <w:t>Surface</w:t>
      </w:r>
      <w:proofErr w:type="spellEnd"/>
      <w:r w:rsidR="004B2E22">
        <w:t xml:space="preserve"> 2 zum Zeitpunkt des Projektes noch nicht erhältlich war, ist die Installation und Inbetriebnahme der Applikation auf dem Gerät</w:t>
      </w:r>
      <w:r w:rsidR="00A87DF8">
        <w:t xml:space="preserve"> durch die </w:t>
      </w:r>
      <w:proofErr w:type="spellStart"/>
      <w:r w:rsidR="00A87DF8">
        <w:t>Zühlke</w:t>
      </w:r>
      <w:proofErr w:type="spellEnd"/>
      <w:r w:rsidR="00A87DF8">
        <w:t xml:space="preserve"> Engineering AG</w:t>
      </w:r>
      <w:r w:rsidR="004B2E22">
        <w:t xml:space="preserve"> noch ausstehend.</w:t>
      </w:r>
      <w:r w:rsidR="004B2E22">
        <w:br/>
      </w:r>
    </w:p>
    <w:p w:rsidR="0095141F" w:rsidRDefault="0095141F">
      <w:pPr>
        <w:rPr>
          <w:rFonts w:asciiTheme="majorHAnsi" w:hAnsiTheme="majorHAnsi"/>
          <w:b/>
          <w:bCs/>
          <w:color w:val="4F4F59"/>
          <w:spacing w:val="15"/>
          <w:sz w:val="24"/>
          <w:szCs w:val="22"/>
        </w:rPr>
      </w:pPr>
      <w:bookmarkStart w:id="13" w:name="_Toc311792487"/>
      <w:r>
        <w:br w:type="page"/>
      </w:r>
    </w:p>
    <w:p w:rsidR="007A46D0" w:rsidRDefault="007A46D0" w:rsidP="007A46D0">
      <w:pPr>
        <w:pStyle w:val="Heading1"/>
      </w:pPr>
      <w:r>
        <w:lastRenderedPageBreak/>
        <w:t>Ausblick</w:t>
      </w:r>
      <w:bookmarkEnd w:id="13"/>
    </w:p>
    <w:p w:rsidR="000F1F10" w:rsidRDefault="00EB5484" w:rsidP="00662919">
      <w:r>
        <w:t>Project Flip 2.0 befindet sich noch im Entwicklungsstadium.</w:t>
      </w:r>
      <w:r w:rsidR="000F1F10">
        <w:t xml:space="preserve"> Bevor die Applikation</w:t>
      </w:r>
      <w:r w:rsidR="00503F00">
        <w:t xml:space="preserve"> effektiv zum Einsatz kommen kann, müssen</w:t>
      </w:r>
      <w:r w:rsidR="000F1F10">
        <w:t xml:space="preserve"> noch einige Arbeiten vorgenommen </w:t>
      </w:r>
      <w:r w:rsidR="00503F00">
        <w:t>werden.</w:t>
      </w:r>
      <w:r w:rsidR="00BC7BB2">
        <w:t xml:space="preserve"> Der wichtigste Punkt ist dabei die Anbindung an das Intranet der </w:t>
      </w:r>
      <w:proofErr w:type="spellStart"/>
      <w:r w:rsidR="00BC7BB2">
        <w:t>Zühlke</w:t>
      </w:r>
      <w:proofErr w:type="spellEnd"/>
      <w:r w:rsidR="00BC7BB2">
        <w:t xml:space="preserve"> Engineering AG. </w:t>
      </w:r>
      <w:r w:rsidR="000F1F10">
        <w:t xml:space="preserve">Weiter </w:t>
      </w:r>
      <w:r w:rsidR="000240C3">
        <w:t>stellten</w:t>
      </w:r>
      <w:r w:rsidR="000F1F10">
        <w:t xml:space="preserve"> die Animationen in diesem Projekt</w:t>
      </w:r>
      <w:r w:rsidR="000240C3">
        <w:t xml:space="preserve"> eine Herausforderung</w:t>
      </w:r>
      <w:r w:rsidR="000F1F10">
        <w:t xml:space="preserve"> dar und müss</w:t>
      </w:r>
      <w:r w:rsidR="000240C3">
        <w:t>en noch weiter ausgebaut werden. Gesten werden infolge des begrenz</w:t>
      </w:r>
      <w:r w:rsidR="000F1F10">
        <w:t>t</w:t>
      </w:r>
      <w:r w:rsidR="000240C3">
        <w:t xml:space="preserve">en </w:t>
      </w:r>
      <w:r w:rsidR="000F1F10">
        <w:t>Projektz</w:t>
      </w:r>
      <w:r w:rsidR="000240C3">
        <w:t>eitrahmen</w:t>
      </w:r>
      <w:r w:rsidR="000F1F10">
        <w:t>s noch nicht unterstützt. Auch dies</w:t>
      </w:r>
      <w:r w:rsidR="000240C3">
        <w:t>e</w:t>
      </w:r>
      <w:r w:rsidR="000F1F10">
        <w:t xml:space="preserve"> </w:t>
      </w:r>
      <w:r w:rsidR="000240C3">
        <w:t>müssten bei der Weiterentwicklung des Projekt</w:t>
      </w:r>
      <w:r w:rsidR="000F1F10">
        <w:t>e</w:t>
      </w:r>
      <w:r w:rsidR="000240C3">
        <w:t xml:space="preserve">s noch </w:t>
      </w:r>
      <w:r w:rsidR="000F1F10">
        <w:t>implementiert</w:t>
      </w:r>
      <w:r w:rsidR="000240C3">
        <w:t xml:space="preserve"> werden.</w:t>
      </w:r>
      <w:r w:rsidR="00BF6141">
        <w:t xml:space="preserve"> </w:t>
      </w:r>
    </w:p>
    <w:p w:rsidR="001731C0" w:rsidRDefault="000F1F10" w:rsidP="00662919">
      <w:r>
        <w:t xml:space="preserve">Der Prototyp erfüllt nur die wichtigsten Anforderungen an das Projekt. Weitere Anforderungen an die Software sind die Anbindung an das Intranet der </w:t>
      </w:r>
      <w:proofErr w:type="spellStart"/>
      <w:r>
        <w:t>Zühlke</w:t>
      </w:r>
      <w:proofErr w:type="spellEnd"/>
      <w:r>
        <w:t xml:space="preserve"> und das Verschicken der Project Notes via Email. Dazu wäre auch das Scannen von Visitenkarten und die Verarbeitung der so gewonnen Daten denkbar. Auch eine Volltextsuche w</w:t>
      </w:r>
      <w:r w:rsidR="0095141F">
        <w:t>ürde sich als sinnvoll erweisen.</w:t>
      </w:r>
      <w:r w:rsidR="0095141F">
        <w:br/>
      </w:r>
      <w:r>
        <w:t xml:space="preserve">Diese Anforderungen konnten nicht umgesetzt werden. Ein Grund dafür ist </w:t>
      </w:r>
      <w:r w:rsidR="00D96AE2">
        <w:t xml:space="preserve">auch </w:t>
      </w:r>
      <w:r>
        <w:t xml:space="preserve">die Verschiebung des Erscheinungsdatums des Microsoft </w:t>
      </w:r>
      <w:proofErr w:type="spellStart"/>
      <w:r>
        <w:t>Surface</w:t>
      </w:r>
      <w:proofErr w:type="spellEnd"/>
      <w:r>
        <w:t xml:space="preserve"> 2 auf Februar 2012.</w:t>
      </w:r>
    </w:p>
    <w:p w:rsidR="001731C0" w:rsidRPr="00662919" w:rsidRDefault="001731C0" w:rsidP="00662919"/>
    <w:sectPr w:rsidR="001731C0" w:rsidRPr="00662919"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DB2" w:rsidRDefault="00411DB2" w:rsidP="008F2373">
      <w:pPr>
        <w:spacing w:after="0"/>
      </w:pPr>
      <w:r>
        <w:separator/>
      </w:r>
    </w:p>
  </w:endnote>
  <w:endnote w:type="continuationSeparator" w:id="0">
    <w:p w:rsidR="00411DB2" w:rsidRDefault="00411DB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14703">
    <w:pPr>
      <w:pStyle w:val="Footer"/>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9E28B5">
      <w:rPr>
        <w:noProof/>
      </w:rPr>
      <w:t>22.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829AE" w:rsidRPr="001829AE">
      <w:rPr>
        <w:b/>
        <w:noProof/>
        <w:lang w:val="de-DE"/>
      </w:rPr>
      <w:t>4</w:t>
    </w:r>
    <w:r w:rsidR="00AF4AE0">
      <w:rPr>
        <w:b/>
      </w:rPr>
      <w:fldChar w:fldCharType="end"/>
    </w:r>
    <w:r w:rsidR="008F2373">
      <w:rPr>
        <w:lang w:val="de-DE"/>
      </w:rPr>
      <w:t xml:space="preserve"> von </w:t>
    </w:r>
    <w:fldSimple w:instr="NUMPAGES  \* Arabic  \* MERGEFORMAT">
      <w:r w:rsidR="001829AE" w:rsidRPr="001829AE">
        <w:rPr>
          <w:b/>
          <w:noProof/>
          <w:lang w:val="de-DE"/>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DB2" w:rsidRDefault="00411DB2" w:rsidP="008F2373">
      <w:pPr>
        <w:spacing w:after="0"/>
      </w:pPr>
      <w:r>
        <w:separator/>
      </w:r>
    </w:p>
  </w:footnote>
  <w:footnote w:type="continuationSeparator" w:id="0">
    <w:p w:rsidR="00411DB2" w:rsidRDefault="00411DB2" w:rsidP="008F2373">
      <w:pPr>
        <w:spacing w:after="0"/>
      </w:pPr>
      <w:r>
        <w:continuationSeparator/>
      </w:r>
    </w:p>
  </w:footnote>
  <w:footnote w:id="1">
    <w:p w:rsidR="001C7ED4" w:rsidRPr="00CD0BE2" w:rsidRDefault="001C7ED4" w:rsidP="001C7ED4">
      <w:r>
        <w:rPr>
          <w:rStyle w:val="FootnoteReference"/>
        </w:rPr>
        <w:footnoteRef/>
      </w:r>
      <w:r w:rsidRPr="00CD0BE2">
        <w:t xml:space="preserve"> </w:t>
      </w:r>
      <w:r w:rsidR="004D6636" w:rsidRPr="00CD0BE2">
        <w:t>Bildq</w:t>
      </w:r>
      <w:r w:rsidRPr="00CD0BE2">
        <w:t xml:space="preserve">uelle: </w:t>
      </w:r>
      <w:r w:rsidR="00CD0BE2" w:rsidRPr="00D6500D">
        <w:t>http://www.samsunglfd.com/upload/product/img/Surface[1294390605622product].jpg</w:t>
      </w:r>
      <w:r w:rsidR="00CD0BE2" w:rsidRPr="00CD0BE2">
        <w:t>, letzter Zugriff: 20</w:t>
      </w:r>
      <w:r w:rsidR="00CD0BE2">
        <w:t>.12.2011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02158"/>
    <w:rsid w:val="00004484"/>
    <w:rsid w:val="000049E3"/>
    <w:rsid w:val="00005E98"/>
    <w:rsid w:val="00017A26"/>
    <w:rsid w:val="000240C3"/>
    <w:rsid w:val="00040B0F"/>
    <w:rsid w:val="00051528"/>
    <w:rsid w:val="000547D4"/>
    <w:rsid w:val="00054AC3"/>
    <w:rsid w:val="000603CB"/>
    <w:rsid w:val="00072C68"/>
    <w:rsid w:val="00074D37"/>
    <w:rsid w:val="00076F22"/>
    <w:rsid w:val="00080B7F"/>
    <w:rsid w:val="00087835"/>
    <w:rsid w:val="000917AE"/>
    <w:rsid w:val="00096000"/>
    <w:rsid w:val="00097AB6"/>
    <w:rsid w:val="000A097F"/>
    <w:rsid w:val="000A2C34"/>
    <w:rsid w:val="000B1504"/>
    <w:rsid w:val="000B658F"/>
    <w:rsid w:val="000C52CF"/>
    <w:rsid w:val="000D702B"/>
    <w:rsid w:val="000D7D06"/>
    <w:rsid w:val="000E3964"/>
    <w:rsid w:val="000E56F7"/>
    <w:rsid w:val="000E71F7"/>
    <w:rsid w:val="000F1F10"/>
    <w:rsid w:val="000F29DF"/>
    <w:rsid w:val="000F5C3E"/>
    <w:rsid w:val="00105223"/>
    <w:rsid w:val="00123300"/>
    <w:rsid w:val="001264B2"/>
    <w:rsid w:val="00135984"/>
    <w:rsid w:val="00151FA3"/>
    <w:rsid w:val="001609C2"/>
    <w:rsid w:val="00162230"/>
    <w:rsid w:val="00162956"/>
    <w:rsid w:val="001731C0"/>
    <w:rsid w:val="0017462E"/>
    <w:rsid w:val="00177F58"/>
    <w:rsid w:val="001829AE"/>
    <w:rsid w:val="001A66B6"/>
    <w:rsid w:val="001B5DA2"/>
    <w:rsid w:val="001C1AB2"/>
    <w:rsid w:val="001C780D"/>
    <w:rsid w:val="001C7ED4"/>
    <w:rsid w:val="001D17F5"/>
    <w:rsid w:val="001E0526"/>
    <w:rsid w:val="001F1125"/>
    <w:rsid w:val="001F2A8C"/>
    <w:rsid w:val="001F2F62"/>
    <w:rsid w:val="001F61F8"/>
    <w:rsid w:val="002215D3"/>
    <w:rsid w:val="00223137"/>
    <w:rsid w:val="002234C2"/>
    <w:rsid w:val="00225791"/>
    <w:rsid w:val="00230358"/>
    <w:rsid w:val="00242E94"/>
    <w:rsid w:val="00244E67"/>
    <w:rsid w:val="00250447"/>
    <w:rsid w:val="00252CEF"/>
    <w:rsid w:val="00261AEB"/>
    <w:rsid w:val="0026560F"/>
    <w:rsid w:val="002706E2"/>
    <w:rsid w:val="002745DF"/>
    <w:rsid w:val="0027554A"/>
    <w:rsid w:val="002840DC"/>
    <w:rsid w:val="00291E5D"/>
    <w:rsid w:val="002A5887"/>
    <w:rsid w:val="002B6D39"/>
    <w:rsid w:val="002D4BC0"/>
    <w:rsid w:val="002E16A4"/>
    <w:rsid w:val="002E358B"/>
    <w:rsid w:val="002E65A6"/>
    <w:rsid w:val="002F28DD"/>
    <w:rsid w:val="002F3A12"/>
    <w:rsid w:val="002F7BB4"/>
    <w:rsid w:val="00301184"/>
    <w:rsid w:val="00301B17"/>
    <w:rsid w:val="00316A2F"/>
    <w:rsid w:val="0031765C"/>
    <w:rsid w:val="003203F3"/>
    <w:rsid w:val="00326CCF"/>
    <w:rsid w:val="00331C62"/>
    <w:rsid w:val="00332E34"/>
    <w:rsid w:val="00333880"/>
    <w:rsid w:val="00345C10"/>
    <w:rsid w:val="0034762F"/>
    <w:rsid w:val="00353578"/>
    <w:rsid w:val="00362242"/>
    <w:rsid w:val="003740E5"/>
    <w:rsid w:val="00384920"/>
    <w:rsid w:val="003A0ADD"/>
    <w:rsid w:val="003A0C7E"/>
    <w:rsid w:val="003A4B82"/>
    <w:rsid w:val="003A5C55"/>
    <w:rsid w:val="003A5DD8"/>
    <w:rsid w:val="003C059C"/>
    <w:rsid w:val="003C352A"/>
    <w:rsid w:val="003C3BB7"/>
    <w:rsid w:val="003D1A1F"/>
    <w:rsid w:val="003E0117"/>
    <w:rsid w:val="003E40FB"/>
    <w:rsid w:val="003F0287"/>
    <w:rsid w:val="00403E4F"/>
    <w:rsid w:val="00411DB2"/>
    <w:rsid w:val="0042045C"/>
    <w:rsid w:val="00423B30"/>
    <w:rsid w:val="004243E3"/>
    <w:rsid w:val="00430F22"/>
    <w:rsid w:val="00431E83"/>
    <w:rsid w:val="00442155"/>
    <w:rsid w:val="004541E1"/>
    <w:rsid w:val="00464A09"/>
    <w:rsid w:val="00471136"/>
    <w:rsid w:val="00480D38"/>
    <w:rsid w:val="00484DA2"/>
    <w:rsid w:val="00496465"/>
    <w:rsid w:val="0049647E"/>
    <w:rsid w:val="004A5FDF"/>
    <w:rsid w:val="004A6DD6"/>
    <w:rsid w:val="004B0634"/>
    <w:rsid w:val="004B1302"/>
    <w:rsid w:val="004B2E22"/>
    <w:rsid w:val="004D6636"/>
    <w:rsid w:val="004E763A"/>
    <w:rsid w:val="004F187F"/>
    <w:rsid w:val="004F669B"/>
    <w:rsid w:val="00503F00"/>
    <w:rsid w:val="005055B1"/>
    <w:rsid w:val="00510CD4"/>
    <w:rsid w:val="00516C7D"/>
    <w:rsid w:val="00520BE9"/>
    <w:rsid w:val="005304BA"/>
    <w:rsid w:val="00531A96"/>
    <w:rsid w:val="005419E0"/>
    <w:rsid w:val="00546BC2"/>
    <w:rsid w:val="005532E5"/>
    <w:rsid w:val="00560405"/>
    <w:rsid w:val="0056054B"/>
    <w:rsid w:val="00571241"/>
    <w:rsid w:val="00574BD3"/>
    <w:rsid w:val="005A1582"/>
    <w:rsid w:val="005A3624"/>
    <w:rsid w:val="005A44D9"/>
    <w:rsid w:val="005B081C"/>
    <w:rsid w:val="005C284B"/>
    <w:rsid w:val="005E1D61"/>
    <w:rsid w:val="005E2896"/>
    <w:rsid w:val="005E3310"/>
    <w:rsid w:val="005E6C04"/>
    <w:rsid w:val="00611C05"/>
    <w:rsid w:val="006156A4"/>
    <w:rsid w:val="006160DC"/>
    <w:rsid w:val="0061734B"/>
    <w:rsid w:val="00626CEB"/>
    <w:rsid w:val="00651384"/>
    <w:rsid w:val="00662919"/>
    <w:rsid w:val="0068440F"/>
    <w:rsid w:val="00687113"/>
    <w:rsid w:val="00692ABF"/>
    <w:rsid w:val="006939B6"/>
    <w:rsid w:val="00695F14"/>
    <w:rsid w:val="00696D8B"/>
    <w:rsid w:val="006A21C6"/>
    <w:rsid w:val="006C6507"/>
    <w:rsid w:val="006C6C3A"/>
    <w:rsid w:val="006F2255"/>
    <w:rsid w:val="006F5C21"/>
    <w:rsid w:val="006F6863"/>
    <w:rsid w:val="00716F61"/>
    <w:rsid w:val="0074759E"/>
    <w:rsid w:val="0075029B"/>
    <w:rsid w:val="007537D1"/>
    <w:rsid w:val="00765997"/>
    <w:rsid w:val="00770D35"/>
    <w:rsid w:val="00773F09"/>
    <w:rsid w:val="007762A1"/>
    <w:rsid w:val="007A158A"/>
    <w:rsid w:val="007A46D0"/>
    <w:rsid w:val="007B1F01"/>
    <w:rsid w:val="007B3075"/>
    <w:rsid w:val="007B442E"/>
    <w:rsid w:val="007C3515"/>
    <w:rsid w:val="007D405F"/>
    <w:rsid w:val="007E5CE4"/>
    <w:rsid w:val="007F097A"/>
    <w:rsid w:val="007F1229"/>
    <w:rsid w:val="007F3740"/>
    <w:rsid w:val="0080137C"/>
    <w:rsid w:val="0080185D"/>
    <w:rsid w:val="00832669"/>
    <w:rsid w:val="008530FB"/>
    <w:rsid w:val="00870C31"/>
    <w:rsid w:val="008722E3"/>
    <w:rsid w:val="008748C5"/>
    <w:rsid w:val="00874949"/>
    <w:rsid w:val="00887085"/>
    <w:rsid w:val="008A0857"/>
    <w:rsid w:val="008A08F2"/>
    <w:rsid w:val="008A4E18"/>
    <w:rsid w:val="008B5839"/>
    <w:rsid w:val="008C1C33"/>
    <w:rsid w:val="008C54BF"/>
    <w:rsid w:val="008D0B0A"/>
    <w:rsid w:val="008E328B"/>
    <w:rsid w:val="008E5A32"/>
    <w:rsid w:val="008F2373"/>
    <w:rsid w:val="009030F0"/>
    <w:rsid w:val="00907C1A"/>
    <w:rsid w:val="0091062F"/>
    <w:rsid w:val="00911C02"/>
    <w:rsid w:val="009121DB"/>
    <w:rsid w:val="0091334D"/>
    <w:rsid w:val="009163B1"/>
    <w:rsid w:val="009222F1"/>
    <w:rsid w:val="00926B0D"/>
    <w:rsid w:val="009355E5"/>
    <w:rsid w:val="0094314D"/>
    <w:rsid w:val="00943E47"/>
    <w:rsid w:val="0095141F"/>
    <w:rsid w:val="00952B86"/>
    <w:rsid w:val="00954BED"/>
    <w:rsid w:val="00954D75"/>
    <w:rsid w:val="0096177C"/>
    <w:rsid w:val="00976450"/>
    <w:rsid w:val="00977D90"/>
    <w:rsid w:val="00980FAA"/>
    <w:rsid w:val="00983C47"/>
    <w:rsid w:val="009849B0"/>
    <w:rsid w:val="00993BA9"/>
    <w:rsid w:val="009962A5"/>
    <w:rsid w:val="009C5D1C"/>
    <w:rsid w:val="009E28B5"/>
    <w:rsid w:val="009F307C"/>
    <w:rsid w:val="00A06B4F"/>
    <w:rsid w:val="00A200B8"/>
    <w:rsid w:val="00A211A4"/>
    <w:rsid w:val="00A53880"/>
    <w:rsid w:val="00A56E0A"/>
    <w:rsid w:val="00A611DF"/>
    <w:rsid w:val="00A63011"/>
    <w:rsid w:val="00A64B58"/>
    <w:rsid w:val="00A66B98"/>
    <w:rsid w:val="00A765B7"/>
    <w:rsid w:val="00A87DF8"/>
    <w:rsid w:val="00A95976"/>
    <w:rsid w:val="00AB51D5"/>
    <w:rsid w:val="00AC40CC"/>
    <w:rsid w:val="00AD39BE"/>
    <w:rsid w:val="00AD540A"/>
    <w:rsid w:val="00AD58EE"/>
    <w:rsid w:val="00AD7FAB"/>
    <w:rsid w:val="00AE119D"/>
    <w:rsid w:val="00AF4AE0"/>
    <w:rsid w:val="00AF4E74"/>
    <w:rsid w:val="00AF7DD4"/>
    <w:rsid w:val="00B038C9"/>
    <w:rsid w:val="00B10239"/>
    <w:rsid w:val="00B1324E"/>
    <w:rsid w:val="00B16C06"/>
    <w:rsid w:val="00B23C97"/>
    <w:rsid w:val="00B35BBE"/>
    <w:rsid w:val="00B445A2"/>
    <w:rsid w:val="00B672E0"/>
    <w:rsid w:val="00B712B5"/>
    <w:rsid w:val="00B81B81"/>
    <w:rsid w:val="00B82A8C"/>
    <w:rsid w:val="00B83D9F"/>
    <w:rsid w:val="00B86697"/>
    <w:rsid w:val="00B86B8B"/>
    <w:rsid w:val="00B90C38"/>
    <w:rsid w:val="00BA67B2"/>
    <w:rsid w:val="00BB1425"/>
    <w:rsid w:val="00BB19DF"/>
    <w:rsid w:val="00BC3742"/>
    <w:rsid w:val="00BC7BB2"/>
    <w:rsid w:val="00BD1713"/>
    <w:rsid w:val="00BE0CBB"/>
    <w:rsid w:val="00BE62E3"/>
    <w:rsid w:val="00BE6DFC"/>
    <w:rsid w:val="00BE7FF0"/>
    <w:rsid w:val="00BF1750"/>
    <w:rsid w:val="00BF6141"/>
    <w:rsid w:val="00C02E7E"/>
    <w:rsid w:val="00C14703"/>
    <w:rsid w:val="00C14F5B"/>
    <w:rsid w:val="00C22202"/>
    <w:rsid w:val="00C2402D"/>
    <w:rsid w:val="00C3579E"/>
    <w:rsid w:val="00C4128E"/>
    <w:rsid w:val="00C475D2"/>
    <w:rsid w:val="00C47BE9"/>
    <w:rsid w:val="00C55F75"/>
    <w:rsid w:val="00C62131"/>
    <w:rsid w:val="00C663F0"/>
    <w:rsid w:val="00C74BF5"/>
    <w:rsid w:val="00C754AF"/>
    <w:rsid w:val="00C765DF"/>
    <w:rsid w:val="00C858B5"/>
    <w:rsid w:val="00C85D28"/>
    <w:rsid w:val="00C9533A"/>
    <w:rsid w:val="00C96A5C"/>
    <w:rsid w:val="00CA04D1"/>
    <w:rsid w:val="00CA218D"/>
    <w:rsid w:val="00CB0412"/>
    <w:rsid w:val="00CB4C57"/>
    <w:rsid w:val="00CD0BE2"/>
    <w:rsid w:val="00CD42C7"/>
    <w:rsid w:val="00CE533D"/>
    <w:rsid w:val="00CF5FC1"/>
    <w:rsid w:val="00D072D8"/>
    <w:rsid w:val="00D1407B"/>
    <w:rsid w:val="00D1534B"/>
    <w:rsid w:val="00D26AE6"/>
    <w:rsid w:val="00D41AAD"/>
    <w:rsid w:val="00D42C47"/>
    <w:rsid w:val="00D60503"/>
    <w:rsid w:val="00D6500D"/>
    <w:rsid w:val="00D739CC"/>
    <w:rsid w:val="00D90C1B"/>
    <w:rsid w:val="00D92008"/>
    <w:rsid w:val="00D94923"/>
    <w:rsid w:val="00D96AE2"/>
    <w:rsid w:val="00DA24BA"/>
    <w:rsid w:val="00DA3721"/>
    <w:rsid w:val="00DA6250"/>
    <w:rsid w:val="00DB6E69"/>
    <w:rsid w:val="00DC2E19"/>
    <w:rsid w:val="00DC6AB0"/>
    <w:rsid w:val="00DF3603"/>
    <w:rsid w:val="00E13BEF"/>
    <w:rsid w:val="00E205A5"/>
    <w:rsid w:val="00E22264"/>
    <w:rsid w:val="00E257F0"/>
    <w:rsid w:val="00E330DE"/>
    <w:rsid w:val="00E331C2"/>
    <w:rsid w:val="00E5685A"/>
    <w:rsid w:val="00E711E0"/>
    <w:rsid w:val="00E77977"/>
    <w:rsid w:val="00E77C84"/>
    <w:rsid w:val="00E83705"/>
    <w:rsid w:val="00E860CF"/>
    <w:rsid w:val="00E87169"/>
    <w:rsid w:val="00E94391"/>
    <w:rsid w:val="00EA10FA"/>
    <w:rsid w:val="00EB5484"/>
    <w:rsid w:val="00ED4A19"/>
    <w:rsid w:val="00EE2894"/>
    <w:rsid w:val="00EE2AB1"/>
    <w:rsid w:val="00EF06D5"/>
    <w:rsid w:val="00F130FC"/>
    <w:rsid w:val="00F21003"/>
    <w:rsid w:val="00F3159F"/>
    <w:rsid w:val="00F37EE6"/>
    <w:rsid w:val="00F41A60"/>
    <w:rsid w:val="00F42E13"/>
    <w:rsid w:val="00F559D6"/>
    <w:rsid w:val="00F615AF"/>
    <w:rsid w:val="00F71932"/>
    <w:rsid w:val="00F73D75"/>
    <w:rsid w:val="00F828A3"/>
    <w:rsid w:val="00F9181E"/>
    <w:rsid w:val="00F9456C"/>
    <w:rsid w:val="00FA3A97"/>
    <w:rsid w:val="00FA42A3"/>
    <w:rsid w:val="00FB7E05"/>
    <w:rsid w:val="00FC024B"/>
    <w:rsid w:val="00FC564C"/>
    <w:rsid w:val="00FC7299"/>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FA42A3"/>
    <w:pPr>
      <w:spacing w:after="0"/>
    </w:pPr>
  </w:style>
  <w:style w:type="character" w:customStyle="1" w:styleId="FootnoteTextChar">
    <w:name w:val="Footnote Text Char"/>
    <w:basedOn w:val="DefaultParagraphFont"/>
    <w:link w:val="FootnoteText"/>
    <w:uiPriority w:val="99"/>
    <w:semiHidden/>
    <w:rsid w:val="00FA42A3"/>
    <w:rPr>
      <w:sz w:val="20"/>
      <w:szCs w:val="20"/>
    </w:rPr>
  </w:style>
  <w:style w:type="character" w:styleId="FootnoteReference">
    <w:name w:val="footnote reference"/>
    <w:basedOn w:val="DefaultParagraphFont"/>
    <w:uiPriority w:val="99"/>
    <w:semiHidden/>
    <w:unhideWhenUsed/>
    <w:rsid w:val="00FA42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FA42A3"/>
    <w:pPr>
      <w:spacing w:after="0"/>
    </w:pPr>
  </w:style>
  <w:style w:type="character" w:customStyle="1" w:styleId="FootnoteTextChar">
    <w:name w:val="Footnote Text Char"/>
    <w:basedOn w:val="DefaultParagraphFont"/>
    <w:link w:val="FootnoteText"/>
    <w:uiPriority w:val="99"/>
    <w:semiHidden/>
    <w:rsid w:val="00FA42A3"/>
    <w:rPr>
      <w:sz w:val="20"/>
      <w:szCs w:val="20"/>
    </w:rPr>
  </w:style>
  <w:style w:type="character" w:styleId="FootnoteReference">
    <w:name w:val="footnote reference"/>
    <w:basedOn w:val="DefaultParagraphFont"/>
    <w:uiPriority w:val="99"/>
    <w:semiHidden/>
    <w:unhideWhenUsed/>
    <w:rsid w:val="00FA42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1B753-2879-4164-A08B-AED1D185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1256</Words>
  <Characters>7914</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Extended Management Summary</vt:lpstr>
      <vt:lpstr>Extended Management Summary</vt:lpstr>
    </vt:vector>
  </TitlesOfParts>
  <Company>Studienarbeit</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HSR</cp:lastModifiedBy>
  <cp:revision>255</cp:revision>
  <dcterms:created xsi:type="dcterms:W3CDTF">2011-12-13T14:20:00Z</dcterms:created>
  <dcterms:modified xsi:type="dcterms:W3CDTF">2011-12-22T12:25:00Z</dcterms:modified>
</cp:coreProperties>
</file>