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53E03">
                  <w:rPr>
                    <w:noProof/>
                    <w:color w:val="4F4F59"/>
                  </w:rPr>
                  <w:t>20.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F4E67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F4E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F4E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F4E6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F4E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5F4E6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B53E03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 w:rsidRPr="00EC0AE8">
              <w:t>Begriff</w:t>
            </w:r>
          </w:p>
        </w:tc>
        <w:tc>
          <w:tcPr>
            <w:tcW w:w="7123" w:type="dxa"/>
          </w:tcPr>
          <w:p w:rsidR="00B53E03" w:rsidRPr="00EC0AE8" w:rsidRDefault="00B53E03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B53E03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B758D5">
            <w:r>
              <w:t>.NET</w:t>
            </w:r>
          </w:p>
        </w:tc>
        <w:tc>
          <w:tcPr>
            <w:tcW w:w="7123" w:type="dxa"/>
          </w:tcPr>
          <w:p w:rsidR="00B53E03" w:rsidRDefault="00B53E03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Software-Plattform der Microsoft Corporation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Accessibility</w:t>
            </w:r>
            <w:proofErr w:type="spellEnd"/>
          </w:p>
        </w:tc>
        <w:tc>
          <w:tcPr>
            <w:tcW w:w="7123" w:type="dxa"/>
          </w:tcPr>
          <w:p w:rsidR="00B53E03" w:rsidRDefault="00B53E03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Assembly</w:t>
            </w:r>
            <w:proofErr w:type="spellEnd"/>
          </w:p>
        </w:tc>
        <w:tc>
          <w:tcPr>
            <w:tcW w:w="7123" w:type="dxa"/>
          </w:tcPr>
          <w:p w:rsidR="00B53E03" w:rsidRDefault="00B53E03" w:rsidP="0034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Assemblies</w:t>
            </w:r>
            <w:proofErr w:type="spellEnd"/>
            <w:r>
              <w:t xml:space="preserve"> werden übersetzte Klassen als ausführbare Dateien bereitgestellt.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Code Behind</w:t>
            </w:r>
          </w:p>
        </w:tc>
        <w:tc>
          <w:tcPr>
            <w:tcW w:w="7123" w:type="dxa"/>
          </w:tcPr>
          <w:p w:rsidR="00B53E03" w:rsidRDefault="00B53E03" w:rsidP="00116A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Dabei handelt es sich um die CS-Datei, welche zu einer View (.</w:t>
            </w:r>
            <w:proofErr w:type="spellStart"/>
            <w:r>
              <w:t>xaml</w:t>
            </w:r>
            <w:proofErr w:type="spellEnd"/>
            <w:r>
              <w:t>) Datei gehört. Darin enthaltene Funktionen können nur schwer oder gar nicht getestet werden.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Creative Workshop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Workshop, mit welchem Ideen gesammelt werden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Eager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7123" w:type="dxa"/>
          </w:tcPr>
          <w:p w:rsidR="00B53E03" w:rsidRDefault="00B53E03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Verbundene Daten werden geladen bevor sie gebraucht werden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Flyweight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 Deutsch </w:t>
            </w:r>
            <w:r w:rsidRPr="00E505B3">
              <w:t>Fliegengewicht</w:t>
            </w:r>
            <w:r>
              <w:t>. Entwurfsmuster, das angewendet wird, wenn eine grosse Anzahl von Objekten verwendet wird, welche die gleichen Informationen beinhalten.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7123" w:type="dxa"/>
          </w:tcPr>
          <w:p w:rsidR="00B53E03" w:rsidRDefault="00B53E03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Milestone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multithreading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Möglichkeit, Prozesse ohne Konflikte parallel abzuwickeln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Namespace</w:t>
            </w:r>
          </w:p>
        </w:tc>
        <w:tc>
          <w:tcPr>
            <w:tcW w:w="7123" w:type="dxa"/>
          </w:tcPr>
          <w:p w:rsidR="00B53E03" w:rsidRDefault="00B53E03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 Deutsch Namensraum. Struktur für Objekte, diese können über eindeutigen Pfadnamen angesprochen werden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Overhead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Mehraufwand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Papierprototyp</w:t>
            </w:r>
          </w:p>
        </w:tc>
        <w:tc>
          <w:tcPr>
            <w:tcW w:w="7123" w:type="dxa"/>
          </w:tcPr>
          <w:p w:rsidR="00B53E03" w:rsidRPr="00F9181E" w:rsidRDefault="00B53E03" w:rsidP="00C5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das Design einer zu erst</w:t>
            </w:r>
            <w:bookmarkStart w:id="5" w:name="_GoBack"/>
            <w:bookmarkEnd w:id="5"/>
            <w:r>
              <w:t>ellenden Software auf Papier und wird zum Testen der Software erstellt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Visualisierungstechnik um eine grosse Anzahl an Informationen darzustellen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>
              <w:t>Project Note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Rastergrafik</w:t>
            </w:r>
          </w:p>
        </w:tc>
        <w:tc>
          <w:tcPr>
            <w:tcW w:w="7123" w:type="dxa"/>
          </w:tcPr>
          <w:p w:rsidR="00B53E03" w:rsidRDefault="00B53E03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>
              <w:t>RUP</w:t>
            </w:r>
          </w:p>
        </w:tc>
        <w:tc>
          <w:tcPr>
            <w:tcW w:w="7123" w:type="dxa"/>
          </w:tcPr>
          <w:p w:rsidR="00B53E03" w:rsidRPr="00F9181E" w:rsidRDefault="00B53E03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CA471B">
            <w:proofErr w:type="spellStart"/>
            <w:r>
              <w:t>Sharepoint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Serverprodukt der Microsoft Corporation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 xml:space="preserve">Single </w:t>
            </w:r>
            <w:proofErr w:type="spellStart"/>
            <w:r>
              <w:t>tab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Kurzes, einmaliges Antippen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Computer in Form einer Tischplatte der Microsoft Corporation, bei dem sämtliche Eingaben mit der Hand gemacht werden (Touch-Tisch)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Swipe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Wischbewegung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tragbarer Computer, welcher per Eingabestift oder Finger bedient werden kann. 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B53E03" w:rsidRDefault="00B53E03" w:rsidP="0094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Methode, bei welcher zuerst die Tests und dann die zu testenden Komponenten implementiert werden.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proofErr w:type="spellStart"/>
            <w:r>
              <w:t>ThreadPool</w:t>
            </w:r>
            <w:proofErr w:type="spellEnd"/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Stellt Arbeitsaufgaben bereit, verarbeitet asynchrone Ein-/Ausgabe, wartet im Auftrag anderer Threads und verarbeitet Zeitgeber.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User Story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</w:t>
            </w:r>
          </w:p>
        </w:tc>
      </w:tr>
      <w:tr w:rsidR="00B53E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Vektorgrafik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Vektorgrafik wird durch Linien/Kurven, Linienstärken und Farben beschrieben. Vektorgrafiken sind beliebig skalierbar.</w:t>
            </w:r>
          </w:p>
        </w:tc>
      </w:tr>
      <w:tr w:rsidR="00B53E03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XPS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Dateiformat der Microsoft Corporation</w:t>
            </w: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B53E03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 w:rsidRPr="00EC0AE8">
              <w:t>Begriff</w:t>
            </w:r>
          </w:p>
        </w:tc>
        <w:tc>
          <w:tcPr>
            <w:tcW w:w="7123" w:type="dxa"/>
          </w:tcPr>
          <w:p w:rsidR="00B53E03" w:rsidRPr="00EC0AE8" w:rsidRDefault="00B53E03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B53E03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lastRenderedPageBreak/>
              <w:t>GUI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B53E03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MVVM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Model View </w:t>
            </w:r>
            <w:proofErr w:type="spellStart"/>
            <w:r>
              <w:t>ViewModel</w:t>
            </w:r>
            <w:proofErr w:type="spellEnd"/>
          </w:p>
        </w:tc>
      </w:tr>
      <w:tr w:rsidR="00B53E03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 w:rsidRPr="000F3752">
              <w:t>PF2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Flip 2.0</w:t>
            </w:r>
          </w:p>
        </w:tc>
      </w:tr>
      <w:tr w:rsidR="00B53E03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PN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Note</w:t>
            </w:r>
          </w:p>
        </w:tc>
      </w:tr>
      <w:tr w:rsidR="00B53E03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>
              <w:t>RUP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B53E03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Default="00B53E03" w:rsidP="00FE111E">
            <w:r>
              <w:t>SDK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 Kit</w:t>
            </w:r>
          </w:p>
        </w:tc>
      </w:tr>
      <w:tr w:rsidR="00B53E03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3C134F">
            <w:r>
              <w:t>TDD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B53E03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0F3752" w:rsidRDefault="00B53E03" w:rsidP="00FE111E">
            <w:r>
              <w:t>WPF</w:t>
            </w:r>
          </w:p>
        </w:tc>
        <w:tc>
          <w:tcPr>
            <w:tcW w:w="7123" w:type="dxa"/>
          </w:tcPr>
          <w:p w:rsidR="00B53E03" w:rsidRDefault="00B53E0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B53E03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53E03" w:rsidRPr="00EC0AE8" w:rsidRDefault="00B53E03" w:rsidP="00FE111E">
            <w:r>
              <w:t>XPS</w:t>
            </w:r>
          </w:p>
        </w:tc>
        <w:tc>
          <w:tcPr>
            <w:tcW w:w="7123" w:type="dxa"/>
          </w:tcPr>
          <w:p w:rsidR="00B53E03" w:rsidRPr="00F9181E" w:rsidRDefault="00B53E03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67" w:rsidRDefault="005F4E67" w:rsidP="008F2373">
      <w:pPr>
        <w:spacing w:after="0"/>
      </w:pPr>
      <w:r>
        <w:separator/>
      </w:r>
    </w:p>
  </w:endnote>
  <w:endnote w:type="continuationSeparator" w:id="0">
    <w:p w:rsidR="005F4E67" w:rsidRDefault="005F4E6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53E03">
      <w:rPr>
        <w:noProof/>
      </w:rPr>
      <w:t>20.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53E03" w:rsidRPr="00B53E03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F4E67">
      <w:fldChar w:fldCharType="begin"/>
    </w:r>
    <w:r w:rsidR="005F4E67">
      <w:instrText>NUMPAGES  \* Arabic  \* MERGEFORMAT</w:instrText>
    </w:r>
    <w:r w:rsidR="005F4E67">
      <w:fldChar w:fldCharType="separate"/>
    </w:r>
    <w:r w:rsidR="00B53E03" w:rsidRPr="00B53E03">
      <w:rPr>
        <w:b/>
        <w:noProof/>
        <w:lang w:val="de-DE"/>
      </w:rPr>
      <w:t>3</w:t>
    </w:r>
    <w:r w:rsidR="005F4E6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67" w:rsidRDefault="005F4E67" w:rsidP="008F2373">
      <w:pPr>
        <w:spacing w:after="0"/>
      </w:pPr>
      <w:r>
        <w:separator/>
      </w:r>
    </w:p>
  </w:footnote>
  <w:footnote w:type="continuationSeparator" w:id="0">
    <w:p w:rsidR="005F4E67" w:rsidRDefault="005F4E6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04FA0"/>
    <w:rsid w:val="00005962"/>
    <w:rsid w:val="000917AE"/>
    <w:rsid w:val="000946C9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149B1"/>
    <w:rsid w:val="00116ABC"/>
    <w:rsid w:val="001531C0"/>
    <w:rsid w:val="001609C2"/>
    <w:rsid w:val="0017607B"/>
    <w:rsid w:val="00185F0F"/>
    <w:rsid w:val="001A503F"/>
    <w:rsid w:val="001A62C7"/>
    <w:rsid w:val="001D17F5"/>
    <w:rsid w:val="001D4D22"/>
    <w:rsid w:val="001E1265"/>
    <w:rsid w:val="001E21B5"/>
    <w:rsid w:val="001F1125"/>
    <w:rsid w:val="001F2A8C"/>
    <w:rsid w:val="001F61F8"/>
    <w:rsid w:val="001F7B7C"/>
    <w:rsid w:val="00217084"/>
    <w:rsid w:val="00223137"/>
    <w:rsid w:val="00225791"/>
    <w:rsid w:val="0025753E"/>
    <w:rsid w:val="0026560F"/>
    <w:rsid w:val="002840DC"/>
    <w:rsid w:val="002B2E96"/>
    <w:rsid w:val="002B6D39"/>
    <w:rsid w:val="002D1642"/>
    <w:rsid w:val="002D4937"/>
    <w:rsid w:val="002E16A4"/>
    <w:rsid w:val="002E41B2"/>
    <w:rsid w:val="002E65A6"/>
    <w:rsid w:val="002F28DD"/>
    <w:rsid w:val="00312722"/>
    <w:rsid w:val="00320FBE"/>
    <w:rsid w:val="003417F5"/>
    <w:rsid w:val="00343572"/>
    <w:rsid w:val="003455AC"/>
    <w:rsid w:val="00353578"/>
    <w:rsid w:val="003A0ADD"/>
    <w:rsid w:val="003A5C55"/>
    <w:rsid w:val="003C0747"/>
    <w:rsid w:val="003C134F"/>
    <w:rsid w:val="003C3BB7"/>
    <w:rsid w:val="003E40FB"/>
    <w:rsid w:val="00462C47"/>
    <w:rsid w:val="00496465"/>
    <w:rsid w:val="004D0957"/>
    <w:rsid w:val="004E5D9B"/>
    <w:rsid w:val="005118F3"/>
    <w:rsid w:val="00521B87"/>
    <w:rsid w:val="00536010"/>
    <w:rsid w:val="00541B29"/>
    <w:rsid w:val="005517F8"/>
    <w:rsid w:val="005532E5"/>
    <w:rsid w:val="00560405"/>
    <w:rsid w:val="00561E93"/>
    <w:rsid w:val="005743B3"/>
    <w:rsid w:val="00577463"/>
    <w:rsid w:val="0059036B"/>
    <w:rsid w:val="005B081C"/>
    <w:rsid w:val="005B7EC6"/>
    <w:rsid w:val="005C177D"/>
    <w:rsid w:val="005E1D61"/>
    <w:rsid w:val="005E2896"/>
    <w:rsid w:val="005E6C04"/>
    <w:rsid w:val="005F4E67"/>
    <w:rsid w:val="005F5812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A2852"/>
    <w:rsid w:val="006C6507"/>
    <w:rsid w:val="006E3BE2"/>
    <w:rsid w:val="006F2255"/>
    <w:rsid w:val="00737C00"/>
    <w:rsid w:val="0074164F"/>
    <w:rsid w:val="0075029B"/>
    <w:rsid w:val="00751C63"/>
    <w:rsid w:val="007537D1"/>
    <w:rsid w:val="007A158A"/>
    <w:rsid w:val="007A1639"/>
    <w:rsid w:val="007B442E"/>
    <w:rsid w:val="007D225D"/>
    <w:rsid w:val="007D3B34"/>
    <w:rsid w:val="007D405F"/>
    <w:rsid w:val="008077C4"/>
    <w:rsid w:val="00827583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E66F5"/>
    <w:rsid w:val="008F2373"/>
    <w:rsid w:val="009030F0"/>
    <w:rsid w:val="00923B80"/>
    <w:rsid w:val="0092754B"/>
    <w:rsid w:val="00934D02"/>
    <w:rsid w:val="00943485"/>
    <w:rsid w:val="00944193"/>
    <w:rsid w:val="00952B86"/>
    <w:rsid w:val="00954D75"/>
    <w:rsid w:val="00976450"/>
    <w:rsid w:val="009800F7"/>
    <w:rsid w:val="009908E8"/>
    <w:rsid w:val="009962A5"/>
    <w:rsid w:val="009D61E2"/>
    <w:rsid w:val="009D7392"/>
    <w:rsid w:val="00A06B4F"/>
    <w:rsid w:val="00A07683"/>
    <w:rsid w:val="00A40176"/>
    <w:rsid w:val="00A40FBA"/>
    <w:rsid w:val="00A466AC"/>
    <w:rsid w:val="00A53880"/>
    <w:rsid w:val="00A611DF"/>
    <w:rsid w:val="00A624ED"/>
    <w:rsid w:val="00AA3A05"/>
    <w:rsid w:val="00AB51D5"/>
    <w:rsid w:val="00AC0CE1"/>
    <w:rsid w:val="00AC40CC"/>
    <w:rsid w:val="00AE119D"/>
    <w:rsid w:val="00AE7DF9"/>
    <w:rsid w:val="00AF095D"/>
    <w:rsid w:val="00AF4AE0"/>
    <w:rsid w:val="00AF4E74"/>
    <w:rsid w:val="00AF7DD4"/>
    <w:rsid w:val="00B038C9"/>
    <w:rsid w:val="00B03DAA"/>
    <w:rsid w:val="00B10239"/>
    <w:rsid w:val="00B1324E"/>
    <w:rsid w:val="00B4608E"/>
    <w:rsid w:val="00B53E03"/>
    <w:rsid w:val="00B54D02"/>
    <w:rsid w:val="00B66088"/>
    <w:rsid w:val="00B675F4"/>
    <w:rsid w:val="00B712B5"/>
    <w:rsid w:val="00B82E16"/>
    <w:rsid w:val="00B91A53"/>
    <w:rsid w:val="00BB1425"/>
    <w:rsid w:val="00BE6DFC"/>
    <w:rsid w:val="00BF1750"/>
    <w:rsid w:val="00C14F5B"/>
    <w:rsid w:val="00C1670D"/>
    <w:rsid w:val="00C22202"/>
    <w:rsid w:val="00C403D9"/>
    <w:rsid w:val="00C43305"/>
    <w:rsid w:val="00C47BE9"/>
    <w:rsid w:val="00C5430A"/>
    <w:rsid w:val="00C62131"/>
    <w:rsid w:val="00C74BF5"/>
    <w:rsid w:val="00C765DF"/>
    <w:rsid w:val="00C858B5"/>
    <w:rsid w:val="00C85D28"/>
    <w:rsid w:val="00C9214F"/>
    <w:rsid w:val="00C9533A"/>
    <w:rsid w:val="00CA471B"/>
    <w:rsid w:val="00CB0412"/>
    <w:rsid w:val="00CD0EB1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76ADF"/>
    <w:rsid w:val="00DB06F8"/>
    <w:rsid w:val="00DB346D"/>
    <w:rsid w:val="00DE1EDF"/>
    <w:rsid w:val="00E13BEF"/>
    <w:rsid w:val="00E22264"/>
    <w:rsid w:val="00E22D4E"/>
    <w:rsid w:val="00E2341E"/>
    <w:rsid w:val="00E505B3"/>
    <w:rsid w:val="00E711E0"/>
    <w:rsid w:val="00E7343D"/>
    <w:rsid w:val="00E860CF"/>
    <w:rsid w:val="00E87169"/>
    <w:rsid w:val="00EA10FA"/>
    <w:rsid w:val="00EC0AE8"/>
    <w:rsid w:val="00EE2AB1"/>
    <w:rsid w:val="00F05592"/>
    <w:rsid w:val="00F05C96"/>
    <w:rsid w:val="00F17B08"/>
    <w:rsid w:val="00F21003"/>
    <w:rsid w:val="00F27FF9"/>
    <w:rsid w:val="00F3257F"/>
    <w:rsid w:val="00F33339"/>
    <w:rsid w:val="00F37EE6"/>
    <w:rsid w:val="00F42B82"/>
    <w:rsid w:val="00F42E13"/>
    <w:rsid w:val="00F51170"/>
    <w:rsid w:val="00F5204E"/>
    <w:rsid w:val="00F52AA3"/>
    <w:rsid w:val="00F559D6"/>
    <w:rsid w:val="00F615AF"/>
    <w:rsid w:val="00F74EE8"/>
    <w:rsid w:val="00F9181E"/>
    <w:rsid w:val="00FA41AC"/>
    <w:rsid w:val="00FB7E05"/>
    <w:rsid w:val="00FC564C"/>
    <w:rsid w:val="00FD4C6E"/>
    <w:rsid w:val="00FE6E02"/>
    <w:rsid w:val="00FF0892"/>
    <w:rsid w:val="00FF52E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22BE7-C412-4F56-B014-A6270F1B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564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102</cp:revision>
  <dcterms:created xsi:type="dcterms:W3CDTF">2011-09-21T09:25:00Z</dcterms:created>
  <dcterms:modified xsi:type="dcterms:W3CDTF">2011-12-20T07:03:00Z</dcterms:modified>
</cp:coreProperties>
</file>