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17" w:rsidRDefault="00E05E17" w:rsidP="00E05E17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  <w:p w:rsidR="00E05E17" w:rsidRPr="000B1504" w:rsidRDefault="0002307E" w:rsidP="00855CBE">
            <w:pPr>
              <w:pStyle w:val="NoSpacing"/>
              <w:rPr>
                <w:color w:val="4F4F59"/>
              </w:rPr>
            </w:pPr>
            <w:r>
              <w:rPr>
                <w:color w:val="4F4F59"/>
              </w:rPr>
              <w:t>Elmer Lukas, Heidt Christina,</w:t>
            </w:r>
            <w:r w:rsidR="00E05E17" w:rsidRPr="000B1504">
              <w:rPr>
                <w:color w:val="4F4F59"/>
              </w:rPr>
              <w:t xml:space="preserve"> </w:t>
            </w:r>
            <w:proofErr w:type="spellStart"/>
            <w:r w:rsidR="00E05E17" w:rsidRPr="000B1504">
              <w:rPr>
                <w:color w:val="4F4F59"/>
              </w:rPr>
              <w:t>Treichler</w:t>
            </w:r>
            <w:proofErr w:type="spellEnd"/>
            <w:r w:rsidR="00E05E17" w:rsidRPr="000B1504">
              <w:rPr>
                <w:color w:val="4F4F59"/>
              </w:rPr>
              <w:t xml:space="preserve"> Delia</w:t>
            </w:r>
          </w:p>
          <w:p w:rsidR="00E05E17" w:rsidRPr="000B1504" w:rsidRDefault="00E05E17" w:rsidP="00855CBE">
            <w:pPr>
              <w:pStyle w:val="NoSpacing"/>
              <w:rPr>
                <w:color w:val="4F4F59"/>
              </w:rPr>
            </w:pPr>
            <w:r w:rsidRPr="000B1504">
              <w:rPr>
                <w:color w:val="4F4F59"/>
              </w:rPr>
              <w:fldChar w:fldCharType="begin"/>
            </w:r>
            <w:r w:rsidRPr="000B1504">
              <w:rPr>
                <w:color w:val="4F4F59"/>
              </w:rPr>
              <w:instrText xml:space="preserve"> DATE  \@ "d. MMMM yyyy"  \* MERGEFORMAT </w:instrText>
            </w:r>
            <w:r w:rsidRPr="000B1504">
              <w:rPr>
                <w:color w:val="4F4F59"/>
              </w:rPr>
              <w:fldChar w:fldCharType="separate"/>
            </w:r>
            <w:r w:rsidR="009A1A85">
              <w:rPr>
                <w:noProof/>
                <w:color w:val="4F4F59"/>
              </w:rPr>
              <w:t>22. Dezember 2011</w:t>
            </w:r>
            <w:r w:rsidRPr="000B1504">
              <w:rPr>
                <w:color w:val="4F4F59"/>
              </w:rPr>
              <w:fldChar w:fldCharType="end"/>
            </w:r>
          </w:p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</w:tc>
      </w:tr>
    </w:tbl>
    <w:p w:rsidR="00E05E17" w:rsidRDefault="00E05E17" w:rsidP="00E05E17"/>
    <w:tbl>
      <w:tblPr>
        <w:tblpPr w:leftFromText="187" w:rightFromText="187" w:vertAnchor="page" w:horzAnchor="margin" w:tblpXSpec="center" w:tblpY="9001"/>
        <w:tblW w:w="4000" w:type="pct"/>
        <w:tblBorders>
          <w:left w:val="single" w:sz="18" w:space="0" w:color="5C5C71"/>
        </w:tblBorders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CD5CAB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CD5CAB">
              <w:rPr>
                <w:rFonts w:asciiTheme="majorHAnsi" w:eastAsiaTheme="majorEastAsia" w:hAnsiTheme="majorHAnsi" w:cstheme="majorBidi"/>
                <w:sz w:val="44"/>
                <w:szCs w:val="44"/>
              </w:rPr>
              <w:t>Studienarbeit</w:t>
            </w:r>
          </w:p>
        </w:tc>
      </w:tr>
      <w:tr w:rsidR="00E05E17" w:rsidTr="00855CBE">
        <w:tc>
          <w:tcPr>
            <w:tcW w:w="7442" w:type="dxa"/>
          </w:tcPr>
          <w:p w:rsidR="00E05E17" w:rsidRDefault="00DC0DA4" w:rsidP="00855CBE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5C5C71"/>
                <w:sz w:val="80"/>
                <w:szCs w:val="80"/>
              </w:rPr>
              <w:t>Anhang C</w:t>
            </w:r>
          </w:p>
        </w:tc>
      </w:tr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DA7451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FD1923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Sitzungsprotokolle</w:t>
            </w:r>
          </w:p>
          <w:p w:rsidR="00BA7F70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Risikomanagement</w:t>
            </w:r>
          </w:p>
          <w:p w:rsidR="00BA7F70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User Stories</w:t>
            </w:r>
          </w:p>
          <w:p w:rsidR="00537FF4" w:rsidRDefault="00537FF4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 xml:space="preserve">Ausgefüllte Fragebögen </w:t>
            </w:r>
            <w:proofErr w:type="spellStart"/>
            <w:r>
              <w:rPr>
                <w:rFonts w:asciiTheme="majorHAnsi" w:hAnsiTheme="majorHAnsi"/>
                <w:sz w:val="44"/>
                <w:szCs w:val="44"/>
              </w:rPr>
              <w:t>Usability</w:t>
            </w:r>
            <w:proofErr w:type="spellEnd"/>
            <w:r>
              <w:rPr>
                <w:rFonts w:asciiTheme="majorHAnsi" w:hAnsiTheme="majorHAnsi"/>
                <w:sz w:val="44"/>
                <w:szCs w:val="44"/>
              </w:rPr>
              <w:t xml:space="preserve"> Test</w:t>
            </w:r>
          </w:p>
          <w:p w:rsidR="00537FF4" w:rsidRPr="00537FF4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proofErr w:type="spellStart"/>
            <w:r>
              <w:rPr>
                <w:rFonts w:asciiTheme="majorHAnsi" w:hAnsiTheme="majorHAnsi"/>
                <w:sz w:val="44"/>
                <w:szCs w:val="44"/>
              </w:rPr>
              <w:t>Redmine</w:t>
            </w:r>
            <w:proofErr w:type="spellEnd"/>
            <w:r>
              <w:rPr>
                <w:rFonts w:asciiTheme="majorHAnsi" w:hAnsiTheme="majorHAnsi"/>
                <w:sz w:val="44"/>
                <w:szCs w:val="44"/>
              </w:rPr>
              <w:t xml:space="preserve"> Tickets</w:t>
            </w:r>
          </w:p>
        </w:tc>
      </w:tr>
    </w:tbl>
    <w:p w:rsidR="00E05E17" w:rsidRDefault="00E05E17" w:rsidP="00E05E17">
      <w:pPr>
        <w:rPr>
          <w:b/>
          <w:bCs/>
        </w:rPr>
      </w:pPr>
      <w:r>
        <w:rPr>
          <w:b/>
          <w:bCs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648F866" wp14:editId="086E2F6F">
            <wp:simplePos x="0" y="0"/>
            <wp:positionH relativeFrom="column">
              <wp:posOffset>500380</wp:posOffset>
            </wp:positionH>
            <wp:positionV relativeFrom="paragraph">
              <wp:posOffset>1269474</wp:posOffset>
            </wp:positionV>
            <wp:extent cx="3459480" cy="2507615"/>
            <wp:effectExtent l="0" t="0" r="7620" b="6985"/>
            <wp:wrapNone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345948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6A4" w:rsidRPr="00DA7451" w:rsidRDefault="006156A4" w:rsidP="00DA7451">
      <w:pPr>
        <w:spacing w:after="0"/>
        <w:rPr>
          <w:b/>
          <w:bCs/>
        </w:rPr>
      </w:pPr>
      <w:bookmarkStart w:id="0" w:name="_GoBack"/>
      <w:bookmarkEnd w:id="0"/>
    </w:p>
    <w:sectPr w:rsidR="006156A4" w:rsidRPr="00DA7451" w:rsidSect="00DA74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93C" w:rsidRDefault="0097493C" w:rsidP="008F2373">
      <w:pPr>
        <w:spacing w:after="0"/>
      </w:pPr>
      <w:r>
        <w:separator/>
      </w:r>
    </w:p>
  </w:endnote>
  <w:endnote w:type="continuationSeparator" w:id="0">
    <w:p w:rsidR="0097493C" w:rsidRDefault="0097493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</w:t>
    </w:r>
    <w:r w:rsidR="00DA7451">
      <w:t>-</w:t>
    </w:r>
    <w:r>
      <w:t xml:space="preserve"> </w:t>
    </w:r>
    <w:r w:rsidR="00BA7F70">
      <w:t>Anhang C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9A1A85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A1A85" w:rsidRPr="009A1A8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97493C">
      <w:fldChar w:fldCharType="begin"/>
    </w:r>
    <w:r w:rsidR="0097493C">
      <w:instrText>NUMPAGES  \* Arabic  \* MERGEFORMAT</w:instrText>
    </w:r>
    <w:r w:rsidR="0097493C">
      <w:fldChar w:fldCharType="separate"/>
    </w:r>
    <w:r w:rsidR="009A1A85" w:rsidRPr="009A1A85">
      <w:rPr>
        <w:b/>
        <w:noProof/>
        <w:lang w:val="de-DE"/>
      </w:rPr>
      <w:t>1</w:t>
    </w:r>
    <w:r w:rsidR="0097493C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93C" w:rsidRDefault="0097493C" w:rsidP="008F2373">
      <w:pPr>
        <w:spacing w:after="0"/>
      </w:pPr>
      <w:r>
        <w:separator/>
      </w:r>
    </w:p>
  </w:footnote>
  <w:footnote w:type="continuationSeparator" w:id="0">
    <w:p w:rsidR="0097493C" w:rsidRDefault="0097493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089731" wp14:editId="329D0B2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7"/>
    <w:rsid w:val="0002307E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14E38"/>
    <w:rsid w:val="00223137"/>
    <w:rsid w:val="00225791"/>
    <w:rsid w:val="0026560F"/>
    <w:rsid w:val="002840DC"/>
    <w:rsid w:val="002B6D39"/>
    <w:rsid w:val="002C28C6"/>
    <w:rsid w:val="002E16A4"/>
    <w:rsid w:val="002E5F69"/>
    <w:rsid w:val="002E65A6"/>
    <w:rsid w:val="002F28DD"/>
    <w:rsid w:val="00353578"/>
    <w:rsid w:val="003A0ADD"/>
    <w:rsid w:val="003A5C55"/>
    <w:rsid w:val="003C3BB7"/>
    <w:rsid w:val="003E40FB"/>
    <w:rsid w:val="00482331"/>
    <w:rsid w:val="00496465"/>
    <w:rsid w:val="00537FF4"/>
    <w:rsid w:val="005532E5"/>
    <w:rsid w:val="00560405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B7C85"/>
    <w:rsid w:val="006C6507"/>
    <w:rsid w:val="006F2255"/>
    <w:rsid w:val="0075029B"/>
    <w:rsid w:val="007537D1"/>
    <w:rsid w:val="00774BF4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493C"/>
    <w:rsid w:val="00976450"/>
    <w:rsid w:val="009962A5"/>
    <w:rsid w:val="009A1A8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A7F70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A7451"/>
    <w:rsid w:val="00DC0DA4"/>
    <w:rsid w:val="00E05E17"/>
    <w:rsid w:val="00E13BEF"/>
    <w:rsid w:val="00E22264"/>
    <w:rsid w:val="00E330DE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D192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18BAE-33AE-4E4B-A988-97A9F6317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9</cp:revision>
  <cp:lastPrinted>2011-12-22T18:52:00Z</cp:lastPrinted>
  <dcterms:created xsi:type="dcterms:W3CDTF">2011-12-22T10:11:00Z</dcterms:created>
  <dcterms:modified xsi:type="dcterms:W3CDTF">2011-12-22T18:52:00Z</dcterms:modified>
</cp:coreProperties>
</file>