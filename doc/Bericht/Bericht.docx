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27569906"/>
        <w:docPartObj>
          <w:docPartGallery w:val="Cover Pages"/>
          <w:docPartUnique/>
        </w:docPartObj>
      </w:sdtPr>
      <w:sdtEndPr>
        <w:rPr>
          <w:b/>
          <w:bCs/>
        </w:rPr>
      </w:sdtEndPr>
      <w:sdtContent>
        <w:p w:rsidR="008E328B" w:rsidRDefault="008E328B"/>
        <w:p w:rsidR="008E328B" w:rsidRDefault="008E328B"/>
        <w:tbl>
          <w:tblPr>
            <w:tblpPr w:leftFromText="141" w:rightFromText="141" w:vertAnchor="text" w:tblpX="86" w:tblpY="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46"/>
          </w:tblGrid>
          <w:tr w:rsidR="00E05E17" w:rsidRPr="003F1CD9" w:rsidTr="00722926">
            <w:trPr>
              <w:trHeight w:val="865"/>
            </w:trPr>
            <w:tc>
              <w:tcPr>
                <w:tcW w:w="3546" w:type="dxa"/>
                <w:tcBorders>
                  <w:top w:val="nil"/>
                  <w:left w:val="nil"/>
                  <w:bottom w:val="nil"/>
                  <w:right w:val="nil"/>
                </w:tcBorders>
              </w:tcPr>
              <w:p w:rsidR="00E05E17" w:rsidRPr="003F1CD9" w:rsidRDefault="00E05E17" w:rsidP="00E05E17">
                <w:pPr>
                  <w:ind w:left="-284"/>
                </w:pPr>
                <w:r>
                  <w:rPr>
                    <w:noProof/>
                    <w:lang w:eastAsia="de-CH"/>
                  </w:rPr>
                  <w:drawing>
                    <wp:inline distT="0" distB="0" distL="0" distR="0" wp14:anchorId="32BE2970" wp14:editId="44487159">
                      <wp:extent cx="2333625" cy="914400"/>
                      <wp:effectExtent l="0" t="0" r="9525" b="0"/>
                      <wp:docPr id="4" name="Bild 1" descr="HSR_Logo_RGB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SR_Logo_RGB_3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3625" cy="914400"/>
                              </a:xfrm>
                              <a:prstGeom prst="rect">
                                <a:avLst/>
                              </a:prstGeom>
                              <a:noFill/>
                              <a:ln>
                                <a:noFill/>
                              </a:ln>
                            </pic:spPr>
                          </pic:pic>
                        </a:graphicData>
                      </a:graphic>
                    </wp:inline>
                  </w:drawing>
                </w:r>
              </w:p>
            </w:tc>
          </w:tr>
        </w:tbl>
        <w:p w:rsidR="00E05E17" w:rsidRDefault="00E05E17" w:rsidP="00E05E17">
          <w:pPr>
            <w:jc w:val="right"/>
          </w:pPr>
          <w:r>
            <w:rPr>
              <w:noProof/>
              <w:lang w:eastAsia="de-CH"/>
            </w:rPr>
            <w:drawing>
              <wp:inline distT="0" distB="0" distL="0" distR="0" wp14:anchorId="2A313DFF" wp14:editId="3E24313C">
                <wp:extent cx="930165" cy="930165"/>
                <wp:effectExtent l="0" t="0" r="3810" b="3810"/>
                <wp:docPr id="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ehlke_logo_hir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33142" cy="933142"/>
                        </a:xfrm>
                        <a:prstGeom prst="rect">
                          <a:avLst/>
                        </a:prstGeom>
                      </pic:spPr>
                    </pic:pic>
                  </a:graphicData>
                </a:graphic>
              </wp:inline>
            </w:drawing>
          </w:r>
          <w:r>
            <w:br w:type="textWrapping" w:clear="all"/>
          </w:r>
        </w:p>
        <w:p w:rsidR="00E05E17" w:rsidRDefault="00E05E17" w:rsidP="00E05E17">
          <w:pPr>
            <w:jc w:val="right"/>
          </w:pPr>
        </w:p>
        <w:p w:rsidR="00E05E17" w:rsidRDefault="00E05E17" w:rsidP="00E05E17">
          <w:pPr>
            <w:jc w:val="center"/>
            <w:rPr>
              <w:b/>
              <w:sz w:val="28"/>
              <w:szCs w:val="28"/>
            </w:rPr>
          </w:pPr>
          <w:r>
            <w:rPr>
              <w:b/>
              <w:noProof/>
              <w:sz w:val="28"/>
              <w:szCs w:val="28"/>
              <w:lang w:eastAsia="de-CH"/>
            </w:rPr>
            <w:drawing>
              <wp:inline distT="0" distB="0" distL="0" distR="0" wp14:anchorId="0D819D39" wp14:editId="40793FB1">
                <wp:extent cx="3729789" cy="2626331"/>
                <wp:effectExtent l="0" t="0" r="4445" b="3175"/>
                <wp:docPr id="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41856" cy="2634828"/>
                        </a:xfrm>
                        <a:prstGeom prst="rect">
                          <a:avLst/>
                        </a:prstGeom>
                      </pic:spPr>
                    </pic:pic>
                  </a:graphicData>
                </a:graphic>
              </wp:inline>
            </w:drawing>
          </w:r>
        </w:p>
        <w:p w:rsidR="00E05E17" w:rsidRPr="003D57EE" w:rsidRDefault="00E05E17" w:rsidP="00E05E17">
          <w:pPr>
            <w:jc w:val="center"/>
            <w:rPr>
              <w:b/>
              <w:sz w:val="28"/>
              <w:szCs w:val="28"/>
            </w:rPr>
          </w:pPr>
        </w:p>
        <w:p w:rsidR="00E05E17" w:rsidRPr="00234CEA" w:rsidRDefault="00E05E17" w:rsidP="00E05E17">
          <w:pPr>
            <w:jc w:val="center"/>
            <w:rPr>
              <w:rFonts w:asciiTheme="majorHAnsi" w:hAnsiTheme="majorHAnsi"/>
              <w:sz w:val="72"/>
              <w:szCs w:val="72"/>
            </w:rPr>
          </w:pPr>
          <w:r w:rsidRPr="00234CEA">
            <w:rPr>
              <w:rFonts w:asciiTheme="majorHAnsi" w:hAnsiTheme="majorHAnsi"/>
              <w:sz w:val="72"/>
              <w:szCs w:val="72"/>
            </w:rPr>
            <w:t>Studienarbeit</w:t>
          </w:r>
        </w:p>
        <w:p w:rsidR="00E05E17" w:rsidRPr="00234CEA" w:rsidRDefault="00E05E17" w:rsidP="00E05E17">
          <w:pPr>
            <w:spacing w:after="0"/>
            <w:jc w:val="center"/>
            <w:rPr>
              <w:rFonts w:asciiTheme="majorHAnsi" w:hAnsiTheme="majorHAnsi"/>
              <w:sz w:val="40"/>
              <w:szCs w:val="40"/>
            </w:rPr>
          </w:pPr>
          <w:r w:rsidRPr="00234CEA">
            <w:rPr>
              <w:rFonts w:asciiTheme="majorHAnsi" w:hAnsiTheme="majorHAnsi"/>
              <w:sz w:val="40"/>
              <w:szCs w:val="40"/>
            </w:rPr>
            <w:t>Abteilung Informatik</w:t>
          </w:r>
        </w:p>
        <w:p w:rsidR="00E05E17" w:rsidRPr="00234CEA" w:rsidRDefault="00E05E17" w:rsidP="00E05E17">
          <w:pPr>
            <w:spacing w:after="0"/>
            <w:jc w:val="center"/>
            <w:rPr>
              <w:rFonts w:asciiTheme="majorHAnsi" w:hAnsiTheme="majorHAnsi"/>
              <w:sz w:val="40"/>
              <w:szCs w:val="40"/>
            </w:rPr>
          </w:pPr>
          <w:r w:rsidRPr="00234CEA">
            <w:rPr>
              <w:rFonts w:asciiTheme="majorHAnsi" w:hAnsiTheme="majorHAnsi"/>
              <w:sz w:val="40"/>
              <w:szCs w:val="40"/>
            </w:rPr>
            <w:t>Hochschule für Technik Rapperswil</w:t>
          </w:r>
        </w:p>
        <w:p w:rsidR="00E05E17" w:rsidRDefault="00E05E17" w:rsidP="00E05E17">
          <w:pPr>
            <w:jc w:val="center"/>
            <w:rPr>
              <w:sz w:val="40"/>
              <w:szCs w:val="40"/>
            </w:rPr>
          </w:pPr>
        </w:p>
        <w:tbl>
          <w:tblPr>
            <w:tblW w:w="0" w:type="auto"/>
            <w:tblInd w:w="-68" w:type="dxa"/>
            <w:tblCellMar>
              <w:left w:w="70" w:type="dxa"/>
              <w:right w:w="70" w:type="dxa"/>
            </w:tblCellMar>
            <w:tblLook w:val="0000" w:firstRow="0" w:lastRow="0" w:firstColumn="0" w:lastColumn="0" w:noHBand="0" w:noVBand="0"/>
          </w:tblPr>
          <w:tblGrid>
            <w:gridCol w:w="9069"/>
          </w:tblGrid>
          <w:tr w:rsidR="00E05E17" w:rsidRPr="003F1CD9" w:rsidTr="00722926">
            <w:trPr>
              <w:trHeight w:val="521"/>
            </w:trPr>
            <w:tc>
              <w:tcPr>
                <w:tcW w:w="9069" w:type="dxa"/>
                <w:vAlign w:val="center"/>
              </w:tcPr>
              <w:p w:rsidR="00E05E17" w:rsidRPr="00234CEA" w:rsidRDefault="00E05E17" w:rsidP="00E05E17">
                <w:pPr>
                  <w:spacing w:after="0"/>
                  <w:jc w:val="center"/>
                  <w:rPr>
                    <w:rFonts w:asciiTheme="majorHAnsi" w:hAnsiTheme="majorHAnsi"/>
                    <w:sz w:val="40"/>
                    <w:szCs w:val="40"/>
                  </w:rPr>
                </w:pPr>
                <w:r w:rsidRPr="00234CEA">
                  <w:rPr>
                    <w:rFonts w:asciiTheme="majorHAnsi" w:hAnsiTheme="majorHAnsi"/>
                    <w:sz w:val="40"/>
                    <w:szCs w:val="40"/>
                  </w:rPr>
                  <w:t>Herbstsemester 2011</w:t>
                </w:r>
              </w:p>
            </w:tc>
          </w:tr>
        </w:tbl>
        <w:p w:rsidR="00E05E17" w:rsidRDefault="00E05E17" w:rsidP="00E05E17">
          <w:pPr>
            <w:jc w:val="center"/>
            <w:rPr>
              <w:sz w:val="40"/>
              <w:szCs w:val="40"/>
            </w:rPr>
          </w:pPr>
        </w:p>
        <w:p w:rsidR="00E05E17" w:rsidRDefault="00E05E17" w:rsidP="00E05E17">
          <w:pPr>
            <w:spacing w:after="0"/>
            <w:rPr>
              <w:sz w:val="28"/>
              <w:szCs w:val="28"/>
            </w:rPr>
          </w:pPr>
          <w:r>
            <w:rPr>
              <w:sz w:val="28"/>
              <w:szCs w:val="28"/>
            </w:rPr>
            <w:t xml:space="preserve">Autoren: </w:t>
          </w:r>
          <w:r>
            <w:rPr>
              <w:sz w:val="28"/>
              <w:szCs w:val="28"/>
            </w:rPr>
            <w:tab/>
          </w:r>
          <w:r>
            <w:rPr>
              <w:sz w:val="28"/>
              <w:szCs w:val="28"/>
            </w:rPr>
            <w:tab/>
            <w:t>Lukas Elmer, Christina Heidt, Delia Treichler</w:t>
          </w:r>
        </w:p>
        <w:p w:rsidR="00E05E17" w:rsidRDefault="00E05E17" w:rsidP="00E05E17">
          <w:pPr>
            <w:spacing w:after="0"/>
            <w:rPr>
              <w:sz w:val="28"/>
              <w:szCs w:val="28"/>
            </w:rPr>
          </w:pPr>
          <w:r>
            <w:rPr>
              <w:sz w:val="28"/>
              <w:szCs w:val="28"/>
            </w:rPr>
            <w:t xml:space="preserve">Betreuer: </w:t>
          </w:r>
          <w:r>
            <w:rPr>
              <w:sz w:val="28"/>
              <w:szCs w:val="28"/>
            </w:rPr>
            <w:tab/>
          </w:r>
          <w:r>
            <w:rPr>
              <w:sz w:val="28"/>
              <w:szCs w:val="28"/>
            </w:rPr>
            <w:tab/>
            <w:t>Prof. Dr. Markus Stolze</w:t>
          </w:r>
        </w:p>
        <w:p w:rsidR="00E05E17" w:rsidRDefault="00E05E17" w:rsidP="00E05E17">
          <w:pPr>
            <w:spacing w:after="0"/>
            <w:rPr>
              <w:sz w:val="28"/>
              <w:szCs w:val="28"/>
            </w:rPr>
          </w:pPr>
          <w:r>
            <w:rPr>
              <w:sz w:val="28"/>
              <w:szCs w:val="28"/>
            </w:rPr>
            <w:t xml:space="preserve">Projektpartner: </w:t>
          </w:r>
          <w:r>
            <w:rPr>
              <w:sz w:val="28"/>
              <w:szCs w:val="28"/>
            </w:rPr>
            <w:tab/>
            <w:t>Zühlke Engineering AG, Schlieren</w:t>
          </w:r>
        </w:p>
        <w:p w:rsidR="008E328B" w:rsidRPr="00E05E17" w:rsidRDefault="00E05E17" w:rsidP="00E05E17">
          <w:pPr>
            <w:rPr>
              <w:sz w:val="28"/>
              <w:szCs w:val="28"/>
            </w:rPr>
          </w:pPr>
          <w:r>
            <w:rPr>
              <w:sz w:val="28"/>
              <w:szCs w:val="28"/>
            </w:rPr>
            <w:br w:type="page"/>
          </w:r>
        </w:p>
      </w:sdtContent>
    </w:sdt>
    <w:p w:rsidR="00C444A2" w:rsidRPr="00C444A2" w:rsidRDefault="00C444A2" w:rsidP="00C444A2">
      <w:pPr>
        <w:pStyle w:val="berschrift1"/>
        <w:ind w:left="851" w:hanging="851"/>
        <w:jc w:val="both"/>
      </w:pPr>
      <w:bookmarkStart w:id="0" w:name="_Toc312357346"/>
      <w:r>
        <w:lastRenderedPageBreak/>
        <w:t>Verzeichnisse</w:t>
      </w:r>
      <w:bookmarkEnd w:id="0"/>
    </w:p>
    <w:bookmarkStart w:id="1" w:name="_Toc312357347" w:displacedByCustomXml="next"/>
    <w:sdt>
      <w:sdtPr>
        <w:rPr>
          <w:rFonts w:asciiTheme="minorHAnsi" w:hAnsiTheme="minorHAnsi"/>
          <w:b w:val="0"/>
          <w:color w:val="auto"/>
          <w:spacing w:val="0"/>
          <w:sz w:val="20"/>
          <w:szCs w:val="20"/>
        </w:rPr>
        <w:id w:val="1549259042"/>
        <w:docPartObj>
          <w:docPartGallery w:val="Table of Contents"/>
          <w:docPartUnique/>
        </w:docPartObj>
      </w:sdtPr>
      <w:sdtEndPr>
        <w:rPr>
          <w:bCs/>
          <w:noProof/>
        </w:rPr>
      </w:sdtEndPr>
      <w:sdtContent>
        <w:p w:rsidR="002545CD" w:rsidRDefault="00E8090C" w:rsidP="002545CD">
          <w:pPr>
            <w:pStyle w:val="berschrift2"/>
          </w:pPr>
          <w:r>
            <w:t>Inhaltsverzeichnis</w:t>
          </w:r>
          <w:bookmarkEnd w:id="1"/>
        </w:p>
        <w:p w:rsidR="00821023" w:rsidRDefault="00F878BB">
          <w:pPr>
            <w:pStyle w:val="Verzeichnis1"/>
            <w:rPr>
              <w:b w:val="0"/>
              <w:noProof/>
              <w:sz w:val="22"/>
              <w:szCs w:val="22"/>
              <w:lang w:eastAsia="de-CH"/>
            </w:rPr>
          </w:pPr>
          <w:r>
            <w:fldChar w:fldCharType="begin"/>
          </w:r>
          <w:r>
            <w:instrText xml:space="preserve"> TOC \o "1-3" \h \z \u </w:instrText>
          </w:r>
          <w:r>
            <w:fldChar w:fldCharType="separate"/>
          </w:r>
          <w:hyperlink w:anchor="_Toc312357346" w:history="1">
            <w:r w:rsidR="00821023" w:rsidRPr="009E7692">
              <w:rPr>
                <w:rStyle w:val="Hyperlink"/>
                <w:noProof/>
              </w:rPr>
              <w:t>I.</w:t>
            </w:r>
            <w:r w:rsidR="00821023">
              <w:rPr>
                <w:b w:val="0"/>
                <w:noProof/>
                <w:sz w:val="22"/>
                <w:szCs w:val="22"/>
                <w:lang w:eastAsia="de-CH"/>
              </w:rPr>
              <w:tab/>
            </w:r>
            <w:r w:rsidR="00821023" w:rsidRPr="009E7692">
              <w:rPr>
                <w:rStyle w:val="Hyperlink"/>
                <w:noProof/>
              </w:rPr>
              <w:t>Verzeichnisse</w:t>
            </w:r>
            <w:r w:rsidR="00821023">
              <w:rPr>
                <w:noProof/>
                <w:webHidden/>
              </w:rPr>
              <w:tab/>
            </w:r>
            <w:r w:rsidR="00821023">
              <w:rPr>
                <w:noProof/>
                <w:webHidden/>
              </w:rPr>
              <w:fldChar w:fldCharType="begin"/>
            </w:r>
            <w:r w:rsidR="00821023">
              <w:rPr>
                <w:noProof/>
                <w:webHidden/>
              </w:rPr>
              <w:instrText xml:space="preserve"> PAGEREF _Toc312357346 \h </w:instrText>
            </w:r>
            <w:r w:rsidR="00821023">
              <w:rPr>
                <w:noProof/>
                <w:webHidden/>
              </w:rPr>
            </w:r>
            <w:r w:rsidR="00821023">
              <w:rPr>
                <w:noProof/>
                <w:webHidden/>
              </w:rPr>
              <w:fldChar w:fldCharType="separate"/>
            </w:r>
            <w:r w:rsidR="005358CB">
              <w:rPr>
                <w:noProof/>
                <w:webHidden/>
              </w:rPr>
              <w:t>1</w:t>
            </w:r>
            <w:r w:rsidR="00821023">
              <w:rPr>
                <w:noProof/>
                <w:webHidden/>
              </w:rPr>
              <w:fldChar w:fldCharType="end"/>
            </w:r>
          </w:hyperlink>
        </w:p>
        <w:p w:rsidR="00821023" w:rsidRDefault="00734A85">
          <w:pPr>
            <w:pStyle w:val="Verzeichnis2"/>
            <w:tabs>
              <w:tab w:val="left" w:pos="660"/>
              <w:tab w:val="right" w:leader="dot" w:pos="9062"/>
            </w:tabs>
            <w:rPr>
              <w:noProof/>
              <w:sz w:val="22"/>
              <w:szCs w:val="22"/>
              <w:lang w:eastAsia="de-CH"/>
            </w:rPr>
          </w:pPr>
          <w:hyperlink w:anchor="_Toc312357347" w:history="1">
            <w:r w:rsidR="00821023" w:rsidRPr="009E7692">
              <w:rPr>
                <w:rStyle w:val="Hyperlink"/>
                <w:noProof/>
              </w:rPr>
              <w:t>I.1</w:t>
            </w:r>
            <w:r w:rsidR="00821023">
              <w:rPr>
                <w:noProof/>
                <w:sz w:val="22"/>
                <w:szCs w:val="22"/>
                <w:lang w:eastAsia="de-CH"/>
              </w:rPr>
              <w:tab/>
            </w:r>
            <w:r w:rsidR="00821023" w:rsidRPr="009E7692">
              <w:rPr>
                <w:rStyle w:val="Hyperlink"/>
                <w:noProof/>
              </w:rPr>
              <w:t>Inhaltsverzeichnis</w:t>
            </w:r>
            <w:r w:rsidR="00821023">
              <w:rPr>
                <w:noProof/>
                <w:webHidden/>
              </w:rPr>
              <w:tab/>
            </w:r>
            <w:r w:rsidR="00821023">
              <w:rPr>
                <w:noProof/>
                <w:webHidden/>
              </w:rPr>
              <w:fldChar w:fldCharType="begin"/>
            </w:r>
            <w:r w:rsidR="00821023">
              <w:rPr>
                <w:noProof/>
                <w:webHidden/>
              </w:rPr>
              <w:instrText xml:space="preserve"> PAGEREF _Toc312357347 \h </w:instrText>
            </w:r>
            <w:r w:rsidR="00821023">
              <w:rPr>
                <w:noProof/>
                <w:webHidden/>
              </w:rPr>
            </w:r>
            <w:r w:rsidR="00821023">
              <w:rPr>
                <w:noProof/>
                <w:webHidden/>
              </w:rPr>
              <w:fldChar w:fldCharType="separate"/>
            </w:r>
            <w:r w:rsidR="005358CB">
              <w:rPr>
                <w:noProof/>
                <w:webHidden/>
              </w:rPr>
              <w:t>1</w:t>
            </w:r>
            <w:r w:rsidR="00821023">
              <w:rPr>
                <w:noProof/>
                <w:webHidden/>
              </w:rPr>
              <w:fldChar w:fldCharType="end"/>
            </w:r>
          </w:hyperlink>
        </w:p>
        <w:p w:rsidR="00821023" w:rsidRDefault="00734A85">
          <w:pPr>
            <w:pStyle w:val="Verzeichnis2"/>
            <w:tabs>
              <w:tab w:val="left" w:pos="660"/>
              <w:tab w:val="right" w:leader="dot" w:pos="9062"/>
            </w:tabs>
            <w:rPr>
              <w:noProof/>
              <w:sz w:val="22"/>
              <w:szCs w:val="22"/>
              <w:lang w:eastAsia="de-CH"/>
            </w:rPr>
          </w:pPr>
          <w:hyperlink w:anchor="_Toc312357348" w:history="1">
            <w:r w:rsidR="00821023" w:rsidRPr="009E7692">
              <w:rPr>
                <w:rStyle w:val="Hyperlink"/>
                <w:noProof/>
              </w:rPr>
              <w:t>I.2</w:t>
            </w:r>
            <w:r w:rsidR="00821023">
              <w:rPr>
                <w:noProof/>
                <w:sz w:val="22"/>
                <w:szCs w:val="22"/>
                <w:lang w:eastAsia="de-CH"/>
              </w:rPr>
              <w:tab/>
            </w:r>
            <w:r w:rsidR="00821023" w:rsidRPr="009E7692">
              <w:rPr>
                <w:rStyle w:val="Hyperlink"/>
                <w:noProof/>
              </w:rPr>
              <w:t>Abbildungsverzeichnis</w:t>
            </w:r>
            <w:r w:rsidR="00821023">
              <w:rPr>
                <w:noProof/>
                <w:webHidden/>
              </w:rPr>
              <w:tab/>
            </w:r>
            <w:r w:rsidR="00821023">
              <w:rPr>
                <w:noProof/>
                <w:webHidden/>
              </w:rPr>
              <w:fldChar w:fldCharType="begin"/>
            </w:r>
            <w:r w:rsidR="00821023">
              <w:rPr>
                <w:noProof/>
                <w:webHidden/>
              </w:rPr>
              <w:instrText xml:space="preserve"> PAGEREF _Toc312357348 \h </w:instrText>
            </w:r>
            <w:r w:rsidR="00821023">
              <w:rPr>
                <w:noProof/>
                <w:webHidden/>
              </w:rPr>
            </w:r>
            <w:r w:rsidR="00821023">
              <w:rPr>
                <w:noProof/>
                <w:webHidden/>
              </w:rPr>
              <w:fldChar w:fldCharType="separate"/>
            </w:r>
            <w:r w:rsidR="005358CB">
              <w:rPr>
                <w:noProof/>
                <w:webHidden/>
              </w:rPr>
              <w:t>4</w:t>
            </w:r>
            <w:r w:rsidR="00821023">
              <w:rPr>
                <w:noProof/>
                <w:webHidden/>
              </w:rPr>
              <w:fldChar w:fldCharType="end"/>
            </w:r>
          </w:hyperlink>
        </w:p>
        <w:p w:rsidR="00821023" w:rsidRDefault="00734A85">
          <w:pPr>
            <w:pStyle w:val="Verzeichnis2"/>
            <w:tabs>
              <w:tab w:val="left" w:pos="660"/>
              <w:tab w:val="right" w:leader="dot" w:pos="9062"/>
            </w:tabs>
            <w:rPr>
              <w:noProof/>
              <w:sz w:val="22"/>
              <w:szCs w:val="22"/>
              <w:lang w:eastAsia="de-CH"/>
            </w:rPr>
          </w:pPr>
          <w:hyperlink w:anchor="_Toc312357349" w:history="1">
            <w:r w:rsidR="00821023" w:rsidRPr="009E7692">
              <w:rPr>
                <w:rStyle w:val="Hyperlink"/>
                <w:noProof/>
              </w:rPr>
              <w:t>I.3</w:t>
            </w:r>
            <w:r w:rsidR="00821023">
              <w:rPr>
                <w:noProof/>
                <w:sz w:val="22"/>
                <w:szCs w:val="22"/>
                <w:lang w:eastAsia="de-CH"/>
              </w:rPr>
              <w:tab/>
            </w:r>
            <w:r w:rsidR="00821023" w:rsidRPr="009E7692">
              <w:rPr>
                <w:rStyle w:val="Hyperlink"/>
                <w:noProof/>
              </w:rPr>
              <w:t>Tabellenverzeichnis</w:t>
            </w:r>
            <w:r w:rsidR="00821023">
              <w:rPr>
                <w:noProof/>
                <w:webHidden/>
              </w:rPr>
              <w:tab/>
            </w:r>
            <w:r w:rsidR="00821023">
              <w:rPr>
                <w:noProof/>
                <w:webHidden/>
              </w:rPr>
              <w:fldChar w:fldCharType="begin"/>
            </w:r>
            <w:r w:rsidR="00821023">
              <w:rPr>
                <w:noProof/>
                <w:webHidden/>
              </w:rPr>
              <w:instrText xml:space="preserve"> PAGEREF _Toc312357349 \h </w:instrText>
            </w:r>
            <w:r w:rsidR="00821023">
              <w:rPr>
                <w:noProof/>
                <w:webHidden/>
              </w:rPr>
            </w:r>
            <w:r w:rsidR="00821023">
              <w:rPr>
                <w:noProof/>
                <w:webHidden/>
              </w:rPr>
              <w:fldChar w:fldCharType="separate"/>
            </w:r>
            <w:r w:rsidR="005358CB">
              <w:rPr>
                <w:noProof/>
                <w:webHidden/>
              </w:rPr>
              <w:t>6</w:t>
            </w:r>
            <w:r w:rsidR="00821023">
              <w:rPr>
                <w:noProof/>
                <w:webHidden/>
              </w:rPr>
              <w:fldChar w:fldCharType="end"/>
            </w:r>
          </w:hyperlink>
        </w:p>
        <w:p w:rsidR="00821023" w:rsidRDefault="00734A85">
          <w:pPr>
            <w:pStyle w:val="Verzeichnis1"/>
            <w:rPr>
              <w:b w:val="0"/>
              <w:noProof/>
              <w:sz w:val="22"/>
              <w:szCs w:val="22"/>
              <w:lang w:eastAsia="de-CH"/>
            </w:rPr>
          </w:pPr>
          <w:hyperlink w:anchor="_Toc312357350" w:history="1">
            <w:r w:rsidR="00821023" w:rsidRPr="009E7692">
              <w:rPr>
                <w:rStyle w:val="Hyperlink"/>
                <w:noProof/>
                <w:lang w:eastAsia="de-CH"/>
              </w:rPr>
              <w:t>II.</w:t>
            </w:r>
            <w:r w:rsidR="00821023">
              <w:rPr>
                <w:b w:val="0"/>
                <w:noProof/>
                <w:sz w:val="22"/>
                <w:szCs w:val="22"/>
                <w:lang w:eastAsia="de-CH"/>
              </w:rPr>
              <w:tab/>
            </w:r>
            <w:r w:rsidR="00821023" w:rsidRPr="009E7692">
              <w:rPr>
                <w:rStyle w:val="Hyperlink"/>
                <w:noProof/>
                <w:lang w:eastAsia="de-CH"/>
              </w:rPr>
              <w:t>Abstract</w:t>
            </w:r>
            <w:r w:rsidR="00821023">
              <w:rPr>
                <w:noProof/>
                <w:webHidden/>
              </w:rPr>
              <w:tab/>
            </w:r>
            <w:r w:rsidR="00821023">
              <w:rPr>
                <w:noProof/>
                <w:webHidden/>
              </w:rPr>
              <w:fldChar w:fldCharType="begin"/>
            </w:r>
            <w:r w:rsidR="00821023">
              <w:rPr>
                <w:noProof/>
                <w:webHidden/>
              </w:rPr>
              <w:instrText xml:space="preserve"> PAGEREF _Toc312357350 \h </w:instrText>
            </w:r>
            <w:r w:rsidR="00821023">
              <w:rPr>
                <w:noProof/>
                <w:webHidden/>
              </w:rPr>
            </w:r>
            <w:r w:rsidR="00821023">
              <w:rPr>
                <w:noProof/>
                <w:webHidden/>
              </w:rPr>
              <w:fldChar w:fldCharType="separate"/>
            </w:r>
            <w:r w:rsidR="005358CB">
              <w:rPr>
                <w:noProof/>
                <w:webHidden/>
              </w:rPr>
              <w:t>7</w:t>
            </w:r>
            <w:r w:rsidR="00821023">
              <w:rPr>
                <w:noProof/>
                <w:webHidden/>
              </w:rPr>
              <w:fldChar w:fldCharType="end"/>
            </w:r>
          </w:hyperlink>
        </w:p>
        <w:p w:rsidR="00821023" w:rsidRDefault="00734A85">
          <w:pPr>
            <w:pStyle w:val="Verzeichnis2"/>
            <w:tabs>
              <w:tab w:val="left" w:pos="880"/>
              <w:tab w:val="right" w:leader="dot" w:pos="9062"/>
            </w:tabs>
            <w:rPr>
              <w:noProof/>
              <w:sz w:val="22"/>
              <w:szCs w:val="22"/>
              <w:lang w:eastAsia="de-CH"/>
            </w:rPr>
          </w:pPr>
          <w:hyperlink w:anchor="_Toc312357351" w:history="1">
            <w:r w:rsidR="00821023" w:rsidRPr="009E7692">
              <w:rPr>
                <w:rStyle w:val="Hyperlink"/>
                <w:noProof/>
              </w:rPr>
              <w:t>II.1</w:t>
            </w:r>
            <w:r w:rsidR="00821023">
              <w:rPr>
                <w:noProof/>
                <w:sz w:val="22"/>
                <w:szCs w:val="22"/>
                <w:lang w:eastAsia="de-CH"/>
              </w:rPr>
              <w:tab/>
            </w:r>
            <w:r w:rsidR="00821023" w:rsidRPr="009E7692">
              <w:rPr>
                <w:rStyle w:val="Hyperlink"/>
                <w:noProof/>
              </w:rPr>
              <w:t>Abstract</w:t>
            </w:r>
            <w:r w:rsidR="00821023">
              <w:rPr>
                <w:noProof/>
                <w:webHidden/>
              </w:rPr>
              <w:tab/>
            </w:r>
            <w:r w:rsidR="00821023">
              <w:rPr>
                <w:noProof/>
                <w:webHidden/>
              </w:rPr>
              <w:fldChar w:fldCharType="begin"/>
            </w:r>
            <w:r w:rsidR="00821023">
              <w:rPr>
                <w:noProof/>
                <w:webHidden/>
              </w:rPr>
              <w:instrText xml:space="preserve"> PAGEREF _Toc312357351 \h </w:instrText>
            </w:r>
            <w:r w:rsidR="00821023">
              <w:rPr>
                <w:noProof/>
                <w:webHidden/>
              </w:rPr>
            </w:r>
            <w:r w:rsidR="00821023">
              <w:rPr>
                <w:noProof/>
                <w:webHidden/>
              </w:rPr>
              <w:fldChar w:fldCharType="separate"/>
            </w:r>
            <w:r w:rsidR="005358CB">
              <w:rPr>
                <w:noProof/>
                <w:webHidden/>
              </w:rPr>
              <w:t>8</w:t>
            </w:r>
            <w:r w:rsidR="00821023">
              <w:rPr>
                <w:noProof/>
                <w:webHidden/>
              </w:rPr>
              <w:fldChar w:fldCharType="end"/>
            </w:r>
          </w:hyperlink>
        </w:p>
        <w:p w:rsidR="00821023" w:rsidRDefault="00734A85">
          <w:pPr>
            <w:pStyle w:val="Verzeichnis1"/>
            <w:rPr>
              <w:b w:val="0"/>
              <w:noProof/>
              <w:sz w:val="22"/>
              <w:szCs w:val="22"/>
              <w:lang w:eastAsia="de-CH"/>
            </w:rPr>
          </w:pPr>
          <w:hyperlink w:anchor="_Toc312357352" w:history="1">
            <w:r w:rsidR="00821023" w:rsidRPr="009E7692">
              <w:rPr>
                <w:rStyle w:val="Hyperlink"/>
                <w:noProof/>
                <w:lang w:eastAsia="de-CH"/>
              </w:rPr>
              <w:t>III.</w:t>
            </w:r>
            <w:r w:rsidR="00821023">
              <w:rPr>
                <w:b w:val="0"/>
                <w:noProof/>
                <w:sz w:val="22"/>
                <w:szCs w:val="22"/>
                <w:lang w:eastAsia="de-CH"/>
              </w:rPr>
              <w:tab/>
            </w:r>
            <w:r w:rsidR="00821023" w:rsidRPr="009E7692">
              <w:rPr>
                <w:rStyle w:val="Hyperlink"/>
                <w:noProof/>
                <w:lang w:eastAsia="de-CH"/>
              </w:rPr>
              <w:t>Management Summary</w:t>
            </w:r>
            <w:r w:rsidR="00821023">
              <w:rPr>
                <w:noProof/>
                <w:webHidden/>
              </w:rPr>
              <w:tab/>
            </w:r>
            <w:r w:rsidR="00821023">
              <w:rPr>
                <w:noProof/>
                <w:webHidden/>
              </w:rPr>
              <w:fldChar w:fldCharType="begin"/>
            </w:r>
            <w:r w:rsidR="00821023">
              <w:rPr>
                <w:noProof/>
                <w:webHidden/>
              </w:rPr>
              <w:instrText xml:space="preserve"> PAGEREF _Toc312357352 \h </w:instrText>
            </w:r>
            <w:r w:rsidR="00821023">
              <w:rPr>
                <w:noProof/>
                <w:webHidden/>
              </w:rPr>
            </w:r>
            <w:r w:rsidR="00821023">
              <w:rPr>
                <w:noProof/>
                <w:webHidden/>
              </w:rPr>
              <w:fldChar w:fldCharType="separate"/>
            </w:r>
            <w:r w:rsidR="005358CB">
              <w:rPr>
                <w:noProof/>
                <w:webHidden/>
              </w:rPr>
              <w:t>9</w:t>
            </w:r>
            <w:r w:rsidR="00821023">
              <w:rPr>
                <w:noProof/>
                <w:webHidden/>
              </w:rPr>
              <w:fldChar w:fldCharType="end"/>
            </w:r>
          </w:hyperlink>
        </w:p>
        <w:p w:rsidR="00821023" w:rsidRDefault="00734A85">
          <w:pPr>
            <w:pStyle w:val="Verzeichnis2"/>
            <w:tabs>
              <w:tab w:val="left" w:pos="880"/>
              <w:tab w:val="right" w:leader="dot" w:pos="9062"/>
            </w:tabs>
            <w:rPr>
              <w:noProof/>
              <w:sz w:val="22"/>
              <w:szCs w:val="22"/>
              <w:lang w:eastAsia="de-CH"/>
            </w:rPr>
          </w:pPr>
          <w:hyperlink w:anchor="_Toc312357353" w:history="1">
            <w:r w:rsidR="00821023" w:rsidRPr="009E7692">
              <w:rPr>
                <w:rStyle w:val="Hyperlink"/>
                <w:noProof/>
              </w:rPr>
              <w:t>III.1</w:t>
            </w:r>
            <w:r w:rsidR="00821023">
              <w:rPr>
                <w:noProof/>
                <w:sz w:val="22"/>
                <w:szCs w:val="22"/>
                <w:lang w:eastAsia="de-CH"/>
              </w:rPr>
              <w:tab/>
            </w:r>
            <w:r w:rsidR="00821023" w:rsidRPr="009E7692">
              <w:rPr>
                <w:rStyle w:val="Hyperlink"/>
                <w:noProof/>
              </w:rPr>
              <w:t>Management Summary</w:t>
            </w:r>
            <w:r w:rsidR="00821023">
              <w:rPr>
                <w:noProof/>
                <w:webHidden/>
              </w:rPr>
              <w:tab/>
            </w:r>
            <w:r w:rsidR="00821023">
              <w:rPr>
                <w:noProof/>
                <w:webHidden/>
              </w:rPr>
              <w:fldChar w:fldCharType="begin"/>
            </w:r>
            <w:r w:rsidR="00821023">
              <w:rPr>
                <w:noProof/>
                <w:webHidden/>
              </w:rPr>
              <w:instrText xml:space="preserve"> PAGEREF _Toc312357353 \h </w:instrText>
            </w:r>
            <w:r w:rsidR="00821023">
              <w:rPr>
                <w:noProof/>
                <w:webHidden/>
              </w:rPr>
            </w:r>
            <w:r w:rsidR="00821023">
              <w:rPr>
                <w:noProof/>
                <w:webHidden/>
              </w:rPr>
              <w:fldChar w:fldCharType="separate"/>
            </w:r>
            <w:r w:rsidR="005358CB">
              <w:rPr>
                <w:noProof/>
                <w:webHidden/>
              </w:rPr>
              <w:t>10</w:t>
            </w:r>
            <w:r w:rsidR="00821023">
              <w:rPr>
                <w:noProof/>
                <w:webHidden/>
              </w:rPr>
              <w:fldChar w:fldCharType="end"/>
            </w:r>
          </w:hyperlink>
        </w:p>
        <w:p w:rsidR="00821023" w:rsidRDefault="00734A85">
          <w:pPr>
            <w:pStyle w:val="Verzeichnis1"/>
            <w:rPr>
              <w:b w:val="0"/>
              <w:noProof/>
              <w:sz w:val="22"/>
              <w:szCs w:val="22"/>
              <w:lang w:eastAsia="de-CH"/>
            </w:rPr>
          </w:pPr>
          <w:hyperlink w:anchor="_Toc312357354" w:history="1">
            <w:r w:rsidR="00821023" w:rsidRPr="009E7692">
              <w:rPr>
                <w:rStyle w:val="Hyperlink"/>
                <w:noProof/>
                <w:lang w:eastAsia="de-CH"/>
              </w:rPr>
              <w:t>IV.</w:t>
            </w:r>
            <w:r w:rsidR="00821023">
              <w:rPr>
                <w:b w:val="0"/>
                <w:noProof/>
                <w:sz w:val="22"/>
                <w:szCs w:val="22"/>
                <w:lang w:eastAsia="de-CH"/>
              </w:rPr>
              <w:tab/>
            </w:r>
            <w:r w:rsidR="00821023" w:rsidRPr="009E7692">
              <w:rPr>
                <w:rStyle w:val="Hyperlink"/>
                <w:noProof/>
                <w:lang w:eastAsia="de-CH"/>
              </w:rPr>
              <w:t>Extended Management Summary</w:t>
            </w:r>
            <w:r w:rsidR="00821023">
              <w:rPr>
                <w:noProof/>
                <w:webHidden/>
              </w:rPr>
              <w:tab/>
            </w:r>
            <w:r w:rsidR="00821023">
              <w:rPr>
                <w:noProof/>
                <w:webHidden/>
              </w:rPr>
              <w:fldChar w:fldCharType="begin"/>
            </w:r>
            <w:r w:rsidR="00821023">
              <w:rPr>
                <w:noProof/>
                <w:webHidden/>
              </w:rPr>
              <w:instrText xml:space="preserve"> PAGEREF _Toc312357354 \h </w:instrText>
            </w:r>
            <w:r w:rsidR="00821023">
              <w:rPr>
                <w:noProof/>
                <w:webHidden/>
              </w:rPr>
            </w:r>
            <w:r w:rsidR="00821023">
              <w:rPr>
                <w:noProof/>
                <w:webHidden/>
              </w:rPr>
              <w:fldChar w:fldCharType="separate"/>
            </w:r>
            <w:r w:rsidR="005358CB">
              <w:rPr>
                <w:noProof/>
                <w:webHidden/>
              </w:rPr>
              <w:t>11</w:t>
            </w:r>
            <w:r w:rsidR="00821023">
              <w:rPr>
                <w:noProof/>
                <w:webHidden/>
              </w:rPr>
              <w:fldChar w:fldCharType="end"/>
            </w:r>
          </w:hyperlink>
        </w:p>
        <w:p w:rsidR="00821023" w:rsidRDefault="00734A85">
          <w:pPr>
            <w:pStyle w:val="Verzeichnis2"/>
            <w:tabs>
              <w:tab w:val="left" w:pos="880"/>
              <w:tab w:val="right" w:leader="dot" w:pos="9062"/>
            </w:tabs>
            <w:rPr>
              <w:noProof/>
              <w:sz w:val="22"/>
              <w:szCs w:val="22"/>
              <w:lang w:eastAsia="de-CH"/>
            </w:rPr>
          </w:pPr>
          <w:hyperlink w:anchor="_Toc312357355" w:history="1">
            <w:r w:rsidR="00821023" w:rsidRPr="009E7692">
              <w:rPr>
                <w:rStyle w:val="Hyperlink"/>
                <w:noProof/>
              </w:rPr>
              <w:t>IV.1</w:t>
            </w:r>
            <w:r w:rsidR="00821023">
              <w:rPr>
                <w:noProof/>
                <w:sz w:val="22"/>
                <w:szCs w:val="22"/>
                <w:lang w:eastAsia="de-CH"/>
              </w:rPr>
              <w:tab/>
            </w:r>
            <w:r w:rsidR="00821023" w:rsidRPr="009E7692">
              <w:rPr>
                <w:rStyle w:val="Hyperlink"/>
                <w:noProof/>
              </w:rPr>
              <w:t>Dokumentinformationen</w:t>
            </w:r>
            <w:r w:rsidR="00821023">
              <w:rPr>
                <w:noProof/>
                <w:webHidden/>
              </w:rPr>
              <w:tab/>
            </w:r>
            <w:r w:rsidR="00821023">
              <w:rPr>
                <w:noProof/>
                <w:webHidden/>
              </w:rPr>
              <w:fldChar w:fldCharType="begin"/>
            </w:r>
            <w:r w:rsidR="00821023">
              <w:rPr>
                <w:noProof/>
                <w:webHidden/>
              </w:rPr>
              <w:instrText xml:space="preserve"> PAGEREF _Toc312357355 \h </w:instrText>
            </w:r>
            <w:r w:rsidR="00821023">
              <w:rPr>
                <w:noProof/>
                <w:webHidden/>
              </w:rPr>
            </w:r>
            <w:r w:rsidR="00821023">
              <w:rPr>
                <w:noProof/>
                <w:webHidden/>
              </w:rPr>
              <w:fldChar w:fldCharType="separate"/>
            </w:r>
            <w:r w:rsidR="005358CB">
              <w:rPr>
                <w:noProof/>
                <w:webHidden/>
              </w:rPr>
              <w:t>12</w:t>
            </w:r>
            <w:r w:rsidR="00821023">
              <w:rPr>
                <w:noProof/>
                <w:webHidden/>
              </w:rPr>
              <w:fldChar w:fldCharType="end"/>
            </w:r>
          </w:hyperlink>
        </w:p>
        <w:p w:rsidR="00821023" w:rsidRDefault="00734A85">
          <w:pPr>
            <w:pStyle w:val="Verzeichnis2"/>
            <w:tabs>
              <w:tab w:val="left" w:pos="880"/>
              <w:tab w:val="right" w:leader="dot" w:pos="9062"/>
            </w:tabs>
            <w:rPr>
              <w:noProof/>
              <w:sz w:val="22"/>
              <w:szCs w:val="22"/>
              <w:lang w:eastAsia="de-CH"/>
            </w:rPr>
          </w:pPr>
          <w:hyperlink w:anchor="_Toc312357356" w:history="1">
            <w:r w:rsidR="00821023" w:rsidRPr="009E7692">
              <w:rPr>
                <w:rStyle w:val="Hyperlink"/>
                <w:noProof/>
              </w:rPr>
              <w:t>IV.2</w:t>
            </w:r>
            <w:r w:rsidR="00821023">
              <w:rPr>
                <w:noProof/>
                <w:sz w:val="22"/>
                <w:szCs w:val="22"/>
                <w:lang w:eastAsia="de-CH"/>
              </w:rPr>
              <w:tab/>
            </w:r>
            <w:r w:rsidR="00821023" w:rsidRPr="009E7692">
              <w:rPr>
                <w:rStyle w:val="Hyperlink"/>
                <w:noProof/>
              </w:rPr>
              <w:t>Ausgangslage</w:t>
            </w:r>
            <w:r w:rsidR="00821023">
              <w:rPr>
                <w:noProof/>
                <w:webHidden/>
              </w:rPr>
              <w:tab/>
            </w:r>
            <w:r w:rsidR="00821023">
              <w:rPr>
                <w:noProof/>
                <w:webHidden/>
              </w:rPr>
              <w:fldChar w:fldCharType="begin"/>
            </w:r>
            <w:r w:rsidR="00821023">
              <w:rPr>
                <w:noProof/>
                <w:webHidden/>
              </w:rPr>
              <w:instrText xml:space="preserve"> PAGEREF _Toc312357356 \h </w:instrText>
            </w:r>
            <w:r w:rsidR="00821023">
              <w:rPr>
                <w:noProof/>
                <w:webHidden/>
              </w:rPr>
            </w:r>
            <w:r w:rsidR="00821023">
              <w:rPr>
                <w:noProof/>
                <w:webHidden/>
              </w:rPr>
              <w:fldChar w:fldCharType="separate"/>
            </w:r>
            <w:r w:rsidR="005358CB">
              <w:rPr>
                <w:noProof/>
                <w:webHidden/>
              </w:rPr>
              <w:t>13</w:t>
            </w:r>
            <w:r w:rsidR="00821023">
              <w:rPr>
                <w:noProof/>
                <w:webHidden/>
              </w:rPr>
              <w:fldChar w:fldCharType="end"/>
            </w:r>
          </w:hyperlink>
        </w:p>
        <w:p w:rsidR="00821023" w:rsidRDefault="00734A85">
          <w:pPr>
            <w:pStyle w:val="Verzeichnis2"/>
            <w:tabs>
              <w:tab w:val="left" w:pos="880"/>
              <w:tab w:val="right" w:leader="dot" w:pos="9062"/>
            </w:tabs>
            <w:rPr>
              <w:noProof/>
              <w:sz w:val="22"/>
              <w:szCs w:val="22"/>
              <w:lang w:eastAsia="de-CH"/>
            </w:rPr>
          </w:pPr>
          <w:hyperlink w:anchor="_Toc312357357" w:history="1">
            <w:r w:rsidR="00821023" w:rsidRPr="009E7692">
              <w:rPr>
                <w:rStyle w:val="Hyperlink"/>
                <w:noProof/>
              </w:rPr>
              <w:t>IV.3</w:t>
            </w:r>
            <w:r w:rsidR="00821023">
              <w:rPr>
                <w:noProof/>
                <w:sz w:val="22"/>
                <w:szCs w:val="22"/>
                <w:lang w:eastAsia="de-CH"/>
              </w:rPr>
              <w:tab/>
            </w:r>
            <w:r w:rsidR="00821023" w:rsidRPr="009E7692">
              <w:rPr>
                <w:rStyle w:val="Hyperlink"/>
                <w:noProof/>
              </w:rPr>
              <w:t>Vorgehen &amp; Technologien</w:t>
            </w:r>
            <w:r w:rsidR="00821023">
              <w:rPr>
                <w:noProof/>
                <w:webHidden/>
              </w:rPr>
              <w:tab/>
            </w:r>
            <w:r w:rsidR="00821023">
              <w:rPr>
                <w:noProof/>
                <w:webHidden/>
              </w:rPr>
              <w:fldChar w:fldCharType="begin"/>
            </w:r>
            <w:r w:rsidR="00821023">
              <w:rPr>
                <w:noProof/>
                <w:webHidden/>
              </w:rPr>
              <w:instrText xml:space="preserve"> PAGEREF _Toc312357357 \h </w:instrText>
            </w:r>
            <w:r w:rsidR="00821023">
              <w:rPr>
                <w:noProof/>
                <w:webHidden/>
              </w:rPr>
            </w:r>
            <w:r w:rsidR="00821023">
              <w:rPr>
                <w:noProof/>
                <w:webHidden/>
              </w:rPr>
              <w:fldChar w:fldCharType="separate"/>
            </w:r>
            <w:r w:rsidR="005358CB">
              <w:rPr>
                <w:noProof/>
                <w:webHidden/>
              </w:rPr>
              <w:t>14</w:t>
            </w:r>
            <w:r w:rsidR="00821023">
              <w:rPr>
                <w:noProof/>
                <w:webHidden/>
              </w:rPr>
              <w:fldChar w:fldCharType="end"/>
            </w:r>
          </w:hyperlink>
        </w:p>
        <w:p w:rsidR="00821023" w:rsidRDefault="00734A85">
          <w:pPr>
            <w:pStyle w:val="Verzeichnis2"/>
            <w:tabs>
              <w:tab w:val="left" w:pos="880"/>
              <w:tab w:val="right" w:leader="dot" w:pos="9062"/>
            </w:tabs>
            <w:rPr>
              <w:noProof/>
              <w:sz w:val="22"/>
              <w:szCs w:val="22"/>
              <w:lang w:eastAsia="de-CH"/>
            </w:rPr>
          </w:pPr>
          <w:hyperlink w:anchor="_Toc312357358" w:history="1">
            <w:r w:rsidR="00821023" w:rsidRPr="009E7692">
              <w:rPr>
                <w:rStyle w:val="Hyperlink"/>
                <w:noProof/>
              </w:rPr>
              <w:t>IV.4</w:t>
            </w:r>
            <w:r w:rsidR="00821023">
              <w:rPr>
                <w:noProof/>
                <w:sz w:val="22"/>
                <w:szCs w:val="22"/>
                <w:lang w:eastAsia="de-CH"/>
              </w:rPr>
              <w:tab/>
            </w:r>
            <w:r w:rsidR="00821023" w:rsidRPr="009E7692">
              <w:rPr>
                <w:rStyle w:val="Hyperlink"/>
                <w:noProof/>
              </w:rPr>
              <w:t>Ergebnisse</w:t>
            </w:r>
            <w:r w:rsidR="00821023">
              <w:rPr>
                <w:noProof/>
                <w:webHidden/>
              </w:rPr>
              <w:tab/>
            </w:r>
            <w:r w:rsidR="00821023">
              <w:rPr>
                <w:noProof/>
                <w:webHidden/>
              </w:rPr>
              <w:fldChar w:fldCharType="begin"/>
            </w:r>
            <w:r w:rsidR="00821023">
              <w:rPr>
                <w:noProof/>
                <w:webHidden/>
              </w:rPr>
              <w:instrText xml:space="preserve"> PAGEREF _Toc312357358 \h </w:instrText>
            </w:r>
            <w:r w:rsidR="00821023">
              <w:rPr>
                <w:noProof/>
                <w:webHidden/>
              </w:rPr>
            </w:r>
            <w:r w:rsidR="00821023">
              <w:rPr>
                <w:noProof/>
                <w:webHidden/>
              </w:rPr>
              <w:fldChar w:fldCharType="separate"/>
            </w:r>
            <w:r w:rsidR="005358CB">
              <w:rPr>
                <w:noProof/>
                <w:webHidden/>
              </w:rPr>
              <w:t>15</w:t>
            </w:r>
            <w:r w:rsidR="00821023">
              <w:rPr>
                <w:noProof/>
                <w:webHidden/>
              </w:rPr>
              <w:fldChar w:fldCharType="end"/>
            </w:r>
          </w:hyperlink>
        </w:p>
        <w:p w:rsidR="00821023" w:rsidRDefault="00734A85">
          <w:pPr>
            <w:pStyle w:val="Verzeichnis2"/>
            <w:tabs>
              <w:tab w:val="left" w:pos="880"/>
              <w:tab w:val="right" w:leader="dot" w:pos="9062"/>
            </w:tabs>
            <w:rPr>
              <w:noProof/>
              <w:sz w:val="22"/>
              <w:szCs w:val="22"/>
              <w:lang w:eastAsia="de-CH"/>
            </w:rPr>
          </w:pPr>
          <w:hyperlink w:anchor="_Toc312357359" w:history="1">
            <w:r w:rsidR="00821023" w:rsidRPr="009E7692">
              <w:rPr>
                <w:rStyle w:val="Hyperlink"/>
                <w:noProof/>
              </w:rPr>
              <w:t>IV.5</w:t>
            </w:r>
            <w:r w:rsidR="00821023">
              <w:rPr>
                <w:noProof/>
                <w:sz w:val="22"/>
                <w:szCs w:val="22"/>
                <w:lang w:eastAsia="de-CH"/>
              </w:rPr>
              <w:tab/>
            </w:r>
            <w:r w:rsidR="00821023" w:rsidRPr="009E7692">
              <w:rPr>
                <w:rStyle w:val="Hyperlink"/>
                <w:noProof/>
              </w:rPr>
              <w:t>Ausblick</w:t>
            </w:r>
            <w:r w:rsidR="00821023">
              <w:rPr>
                <w:noProof/>
                <w:webHidden/>
              </w:rPr>
              <w:tab/>
            </w:r>
            <w:r w:rsidR="00821023">
              <w:rPr>
                <w:noProof/>
                <w:webHidden/>
              </w:rPr>
              <w:fldChar w:fldCharType="begin"/>
            </w:r>
            <w:r w:rsidR="00821023">
              <w:rPr>
                <w:noProof/>
                <w:webHidden/>
              </w:rPr>
              <w:instrText xml:space="preserve"> PAGEREF _Toc312357359 \h </w:instrText>
            </w:r>
            <w:r w:rsidR="00821023">
              <w:rPr>
                <w:noProof/>
                <w:webHidden/>
              </w:rPr>
            </w:r>
            <w:r w:rsidR="00821023">
              <w:rPr>
                <w:noProof/>
                <w:webHidden/>
              </w:rPr>
              <w:fldChar w:fldCharType="separate"/>
            </w:r>
            <w:r w:rsidR="005358CB">
              <w:rPr>
                <w:noProof/>
                <w:webHidden/>
              </w:rPr>
              <w:t>16</w:t>
            </w:r>
            <w:r w:rsidR="00821023">
              <w:rPr>
                <w:noProof/>
                <w:webHidden/>
              </w:rPr>
              <w:fldChar w:fldCharType="end"/>
            </w:r>
          </w:hyperlink>
        </w:p>
        <w:p w:rsidR="00821023" w:rsidRDefault="00734A85">
          <w:pPr>
            <w:pStyle w:val="Verzeichnis1"/>
            <w:rPr>
              <w:b w:val="0"/>
              <w:noProof/>
              <w:sz w:val="22"/>
              <w:szCs w:val="22"/>
              <w:lang w:eastAsia="de-CH"/>
            </w:rPr>
          </w:pPr>
          <w:hyperlink w:anchor="_Toc312357360" w:history="1">
            <w:r w:rsidR="00821023" w:rsidRPr="009E7692">
              <w:rPr>
                <w:rStyle w:val="Hyperlink"/>
                <w:noProof/>
                <w:lang w:eastAsia="de-CH"/>
              </w:rPr>
              <w:t>V.</w:t>
            </w:r>
            <w:r w:rsidR="00821023">
              <w:rPr>
                <w:b w:val="0"/>
                <w:noProof/>
                <w:sz w:val="22"/>
                <w:szCs w:val="22"/>
                <w:lang w:eastAsia="de-CH"/>
              </w:rPr>
              <w:tab/>
            </w:r>
            <w:r w:rsidR="00821023" w:rsidRPr="009E7692">
              <w:rPr>
                <w:rStyle w:val="Hyperlink"/>
                <w:noProof/>
                <w:lang w:eastAsia="de-CH"/>
              </w:rPr>
              <w:t>Technischer Bericht</w:t>
            </w:r>
            <w:r w:rsidR="00821023">
              <w:rPr>
                <w:noProof/>
                <w:webHidden/>
              </w:rPr>
              <w:tab/>
            </w:r>
            <w:r w:rsidR="00821023">
              <w:rPr>
                <w:noProof/>
                <w:webHidden/>
              </w:rPr>
              <w:fldChar w:fldCharType="begin"/>
            </w:r>
            <w:r w:rsidR="00821023">
              <w:rPr>
                <w:noProof/>
                <w:webHidden/>
              </w:rPr>
              <w:instrText xml:space="preserve"> PAGEREF _Toc312357360 \h </w:instrText>
            </w:r>
            <w:r w:rsidR="00821023">
              <w:rPr>
                <w:noProof/>
                <w:webHidden/>
              </w:rPr>
            </w:r>
            <w:r w:rsidR="00821023">
              <w:rPr>
                <w:noProof/>
                <w:webHidden/>
              </w:rPr>
              <w:fldChar w:fldCharType="separate"/>
            </w:r>
            <w:r w:rsidR="005358CB">
              <w:rPr>
                <w:noProof/>
                <w:webHidden/>
              </w:rPr>
              <w:t>17</w:t>
            </w:r>
            <w:r w:rsidR="00821023">
              <w:rPr>
                <w:noProof/>
                <w:webHidden/>
              </w:rPr>
              <w:fldChar w:fldCharType="end"/>
            </w:r>
          </w:hyperlink>
        </w:p>
        <w:p w:rsidR="00821023" w:rsidRDefault="00734A85">
          <w:pPr>
            <w:pStyle w:val="Verzeichnis2"/>
            <w:tabs>
              <w:tab w:val="left" w:pos="880"/>
              <w:tab w:val="right" w:leader="dot" w:pos="9062"/>
            </w:tabs>
            <w:rPr>
              <w:noProof/>
              <w:sz w:val="22"/>
              <w:szCs w:val="22"/>
              <w:lang w:eastAsia="de-CH"/>
            </w:rPr>
          </w:pPr>
          <w:hyperlink w:anchor="_Toc312357361" w:history="1">
            <w:r w:rsidR="00821023" w:rsidRPr="009E7692">
              <w:rPr>
                <w:rStyle w:val="Hyperlink"/>
                <w:noProof/>
              </w:rPr>
              <w:t>V.1</w:t>
            </w:r>
            <w:r w:rsidR="00821023">
              <w:rPr>
                <w:noProof/>
                <w:sz w:val="22"/>
                <w:szCs w:val="22"/>
                <w:lang w:eastAsia="de-CH"/>
              </w:rPr>
              <w:tab/>
            </w:r>
            <w:r w:rsidR="00821023" w:rsidRPr="009E7692">
              <w:rPr>
                <w:rStyle w:val="Hyperlink"/>
                <w:noProof/>
              </w:rPr>
              <w:t>Einleitung</w:t>
            </w:r>
            <w:r w:rsidR="00821023">
              <w:rPr>
                <w:noProof/>
                <w:webHidden/>
              </w:rPr>
              <w:tab/>
            </w:r>
            <w:r w:rsidR="00821023">
              <w:rPr>
                <w:noProof/>
                <w:webHidden/>
              </w:rPr>
              <w:fldChar w:fldCharType="begin"/>
            </w:r>
            <w:r w:rsidR="00821023">
              <w:rPr>
                <w:noProof/>
                <w:webHidden/>
              </w:rPr>
              <w:instrText xml:space="preserve"> PAGEREF _Toc312357361 \h </w:instrText>
            </w:r>
            <w:r w:rsidR="00821023">
              <w:rPr>
                <w:noProof/>
                <w:webHidden/>
              </w:rPr>
            </w:r>
            <w:r w:rsidR="00821023">
              <w:rPr>
                <w:noProof/>
                <w:webHidden/>
              </w:rPr>
              <w:fldChar w:fldCharType="separate"/>
            </w:r>
            <w:r w:rsidR="005358CB">
              <w:rPr>
                <w:noProof/>
                <w:webHidden/>
              </w:rPr>
              <w:t>18</w:t>
            </w:r>
            <w:r w:rsidR="00821023">
              <w:rPr>
                <w:noProof/>
                <w:webHidden/>
              </w:rPr>
              <w:fldChar w:fldCharType="end"/>
            </w:r>
          </w:hyperlink>
        </w:p>
        <w:p w:rsidR="00821023" w:rsidRDefault="00734A85">
          <w:pPr>
            <w:pStyle w:val="Verzeichnis2"/>
            <w:tabs>
              <w:tab w:val="left" w:pos="880"/>
              <w:tab w:val="right" w:leader="dot" w:pos="9062"/>
            </w:tabs>
            <w:rPr>
              <w:noProof/>
              <w:sz w:val="22"/>
              <w:szCs w:val="22"/>
              <w:lang w:eastAsia="de-CH"/>
            </w:rPr>
          </w:pPr>
          <w:hyperlink w:anchor="_Toc312357362" w:history="1">
            <w:r w:rsidR="00821023" w:rsidRPr="009E7692">
              <w:rPr>
                <w:rStyle w:val="Hyperlink"/>
                <w:noProof/>
              </w:rPr>
              <w:t>V.2</w:t>
            </w:r>
            <w:r w:rsidR="00821023">
              <w:rPr>
                <w:noProof/>
                <w:sz w:val="22"/>
                <w:szCs w:val="22"/>
                <w:lang w:eastAsia="de-CH"/>
              </w:rPr>
              <w:tab/>
            </w:r>
            <w:r w:rsidR="00821023" w:rsidRPr="009E7692">
              <w:rPr>
                <w:rStyle w:val="Hyperlink"/>
                <w:noProof/>
              </w:rPr>
              <w:t>Projekt Management</w:t>
            </w:r>
            <w:r w:rsidR="00821023">
              <w:rPr>
                <w:noProof/>
                <w:webHidden/>
              </w:rPr>
              <w:tab/>
            </w:r>
            <w:r w:rsidR="00821023">
              <w:rPr>
                <w:noProof/>
                <w:webHidden/>
              </w:rPr>
              <w:fldChar w:fldCharType="begin"/>
            </w:r>
            <w:r w:rsidR="00821023">
              <w:rPr>
                <w:noProof/>
                <w:webHidden/>
              </w:rPr>
              <w:instrText xml:space="preserve"> PAGEREF _Toc312357362 \h </w:instrText>
            </w:r>
            <w:r w:rsidR="00821023">
              <w:rPr>
                <w:noProof/>
                <w:webHidden/>
              </w:rPr>
            </w:r>
            <w:r w:rsidR="00821023">
              <w:rPr>
                <w:noProof/>
                <w:webHidden/>
              </w:rPr>
              <w:fldChar w:fldCharType="separate"/>
            </w:r>
            <w:r w:rsidR="005358CB">
              <w:rPr>
                <w:noProof/>
                <w:webHidden/>
              </w:rPr>
              <w:t>19</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63" w:history="1">
            <w:r w:rsidR="00821023" w:rsidRPr="009E7692">
              <w:rPr>
                <w:rStyle w:val="Hyperlink"/>
                <w:noProof/>
              </w:rPr>
              <w:t>V.2.1</w:t>
            </w:r>
            <w:r w:rsidR="00821023">
              <w:rPr>
                <w:noProof/>
                <w:sz w:val="22"/>
              </w:rPr>
              <w:tab/>
            </w:r>
            <w:r w:rsidR="00821023" w:rsidRPr="009E7692">
              <w:rPr>
                <w:rStyle w:val="Hyperlink"/>
                <w:noProof/>
              </w:rPr>
              <w:t>Dokumentinformationen</w:t>
            </w:r>
            <w:r w:rsidR="00821023">
              <w:rPr>
                <w:noProof/>
                <w:webHidden/>
              </w:rPr>
              <w:tab/>
            </w:r>
            <w:r w:rsidR="00821023">
              <w:rPr>
                <w:noProof/>
                <w:webHidden/>
              </w:rPr>
              <w:fldChar w:fldCharType="begin"/>
            </w:r>
            <w:r w:rsidR="00821023">
              <w:rPr>
                <w:noProof/>
                <w:webHidden/>
              </w:rPr>
              <w:instrText xml:space="preserve"> PAGEREF _Toc312357363 \h </w:instrText>
            </w:r>
            <w:r w:rsidR="00821023">
              <w:rPr>
                <w:noProof/>
                <w:webHidden/>
              </w:rPr>
            </w:r>
            <w:r w:rsidR="00821023">
              <w:rPr>
                <w:noProof/>
                <w:webHidden/>
              </w:rPr>
              <w:fldChar w:fldCharType="separate"/>
            </w:r>
            <w:r w:rsidR="005358CB">
              <w:rPr>
                <w:noProof/>
                <w:webHidden/>
              </w:rPr>
              <w:t>20</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64" w:history="1">
            <w:r w:rsidR="00821023" w:rsidRPr="009E7692">
              <w:rPr>
                <w:rStyle w:val="Hyperlink"/>
                <w:noProof/>
              </w:rPr>
              <w:t>V.2.2</w:t>
            </w:r>
            <w:r w:rsidR="00821023">
              <w:rPr>
                <w:noProof/>
                <w:sz w:val="22"/>
              </w:rPr>
              <w:tab/>
            </w:r>
            <w:r w:rsidR="00821023" w:rsidRPr="009E7692">
              <w:rPr>
                <w:rStyle w:val="Hyperlink"/>
                <w:noProof/>
              </w:rPr>
              <w:t>Projektplan</w:t>
            </w:r>
            <w:r w:rsidR="00821023">
              <w:rPr>
                <w:noProof/>
                <w:webHidden/>
              </w:rPr>
              <w:tab/>
            </w:r>
            <w:r w:rsidR="00821023">
              <w:rPr>
                <w:noProof/>
                <w:webHidden/>
              </w:rPr>
              <w:fldChar w:fldCharType="begin"/>
            </w:r>
            <w:r w:rsidR="00821023">
              <w:rPr>
                <w:noProof/>
                <w:webHidden/>
              </w:rPr>
              <w:instrText xml:space="preserve"> PAGEREF _Toc312357364 \h </w:instrText>
            </w:r>
            <w:r w:rsidR="00821023">
              <w:rPr>
                <w:noProof/>
                <w:webHidden/>
              </w:rPr>
            </w:r>
            <w:r w:rsidR="00821023">
              <w:rPr>
                <w:noProof/>
                <w:webHidden/>
              </w:rPr>
              <w:fldChar w:fldCharType="separate"/>
            </w:r>
            <w:r w:rsidR="005358CB">
              <w:rPr>
                <w:noProof/>
                <w:webHidden/>
              </w:rPr>
              <w:t>21</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65" w:history="1">
            <w:r w:rsidR="00821023" w:rsidRPr="009E7692">
              <w:rPr>
                <w:rStyle w:val="Hyperlink"/>
                <w:noProof/>
              </w:rPr>
              <w:t>V.2.3</w:t>
            </w:r>
            <w:r w:rsidR="00821023">
              <w:rPr>
                <w:noProof/>
                <w:sz w:val="22"/>
              </w:rPr>
              <w:tab/>
            </w:r>
            <w:r w:rsidR="00821023" w:rsidRPr="009E7692">
              <w:rPr>
                <w:rStyle w:val="Hyperlink"/>
                <w:noProof/>
              </w:rPr>
              <w:t>Projektorganisation</w:t>
            </w:r>
            <w:r w:rsidR="00821023">
              <w:rPr>
                <w:noProof/>
                <w:webHidden/>
              </w:rPr>
              <w:tab/>
            </w:r>
            <w:r w:rsidR="00821023">
              <w:rPr>
                <w:noProof/>
                <w:webHidden/>
              </w:rPr>
              <w:fldChar w:fldCharType="begin"/>
            </w:r>
            <w:r w:rsidR="00821023">
              <w:rPr>
                <w:noProof/>
                <w:webHidden/>
              </w:rPr>
              <w:instrText xml:space="preserve"> PAGEREF _Toc312357365 \h </w:instrText>
            </w:r>
            <w:r w:rsidR="00821023">
              <w:rPr>
                <w:noProof/>
                <w:webHidden/>
              </w:rPr>
            </w:r>
            <w:r w:rsidR="00821023">
              <w:rPr>
                <w:noProof/>
                <w:webHidden/>
              </w:rPr>
              <w:fldChar w:fldCharType="separate"/>
            </w:r>
            <w:r w:rsidR="005358CB">
              <w:rPr>
                <w:noProof/>
                <w:webHidden/>
              </w:rPr>
              <w:t>23</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66" w:history="1">
            <w:r w:rsidR="00821023" w:rsidRPr="009E7692">
              <w:rPr>
                <w:rStyle w:val="Hyperlink"/>
                <w:noProof/>
              </w:rPr>
              <w:t>V.2.4</w:t>
            </w:r>
            <w:r w:rsidR="00821023">
              <w:rPr>
                <w:noProof/>
                <w:sz w:val="22"/>
              </w:rPr>
              <w:tab/>
            </w:r>
            <w:r w:rsidR="00821023" w:rsidRPr="009E7692">
              <w:rPr>
                <w:rStyle w:val="Hyperlink"/>
                <w:noProof/>
              </w:rPr>
              <w:t>Risiken</w:t>
            </w:r>
            <w:r w:rsidR="00821023">
              <w:rPr>
                <w:noProof/>
                <w:webHidden/>
              </w:rPr>
              <w:tab/>
            </w:r>
            <w:r w:rsidR="00821023">
              <w:rPr>
                <w:noProof/>
                <w:webHidden/>
              </w:rPr>
              <w:fldChar w:fldCharType="begin"/>
            </w:r>
            <w:r w:rsidR="00821023">
              <w:rPr>
                <w:noProof/>
                <w:webHidden/>
              </w:rPr>
              <w:instrText xml:space="preserve"> PAGEREF _Toc312357366 \h </w:instrText>
            </w:r>
            <w:r w:rsidR="00821023">
              <w:rPr>
                <w:noProof/>
                <w:webHidden/>
              </w:rPr>
            </w:r>
            <w:r w:rsidR="00821023">
              <w:rPr>
                <w:noProof/>
                <w:webHidden/>
              </w:rPr>
              <w:fldChar w:fldCharType="separate"/>
            </w:r>
            <w:r w:rsidR="005358CB">
              <w:rPr>
                <w:noProof/>
                <w:webHidden/>
              </w:rPr>
              <w:t>24</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67" w:history="1">
            <w:r w:rsidR="00821023" w:rsidRPr="009E7692">
              <w:rPr>
                <w:rStyle w:val="Hyperlink"/>
                <w:noProof/>
              </w:rPr>
              <w:t>V.2.5</w:t>
            </w:r>
            <w:r w:rsidR="00821023">
              <w:rPr>
                <w:noProof/>
                <w:sz w:val="22"/>
              </w:rPr>
              <w:tab/>
            </w:r>
            <w:r w:rsidR="00821023" w:rsidRPr="009E7692">
              <w:rPr>
                <w:rStyle w:val="Hyperlink"/>
                <w:noProof/>
              </w:rPr>
              <w:t>Vorgehensmodell</w:t>
            </w:r>
            <w:r w:rsidR="00821023">
              <w:rPr>
                <w:noProof/>
                <w:webHidden/>
              </w:rPr>
              <w:tab/>
            </w:r>
            <w:r w:rsidR="00821023">
              <w:rPr>
                <w:noProof/>
                <w:webHidden/>
              </w:rPr>
              <w:fldChar w:fldCharType="begin"/>
            </w:r>
            <w:r w:rsidR="00821023">
              <w:rPr>
                <w:noProof/>
                <w:webHidden/>
              </w:rPr>
              <w:instrText xml:space="preserve"> PAGEREF _Toc312357367 \h </w:instrText>
            </w:r>
            <w:r w:rsidR="00821023">
              <w:rPr>
                <w:noProof/>
                <w:webHidden/>
              </w:rPr>
            </w:r>
            <w:r w:rsidR="00821023">
              <w:rPr>
                <w:noProof/>
                <w:webHidden/>
              </w:rPr>
              <w:fldChar w:fldCharType="separate"/>
            </w:r>
            <w:r w:rsidR="005358CB">
              <w:rPr>
                <w:noProof/>
                <w:webHidden/>
              </w:rPr>
              <w:t>25</w:t>
            </w:r>
            <w:r w:rsidR="00821023">
              <w:rPr>
                <w:noProof/>
                <w:webHidden/>
              </w:rPr>
              <w:fldChar w:fldCharType="end"/>
            </w:r>
          </w:hyperlink>
        </w:p>
        <w:p w:rsidR="00821023" w:rsidRDefault="00734A85">
          <w:pPr>
            <w:pStyle w:val="Verzeichnis2"/>
            <w:tabs>
              <w:tab w:val="left" w:pos="880"/>
              <w:tab w:val="right" w:leader="dot" w:pos="9062"/>
            </w:tabs>
            <w:rPr>
              <w:noProof/>
              <w:sz w:val="22"/>
              <w:szCs w:val="22"/>
              <w:lang w:eastAsia="de-CH"/>
            </w:rPr>
          </w:pPr>
          <w:hyperlink w:anchor="_Toc312357368" w:history="1">
            <w:r w:rsidR="00821023" w:rsidRPr="009E7692">
              <w:rPr>
                <w:rStyle w:val="Hyperlink"/>
                <w:noProof/>
              </w:rPr>
              <w:t>V.3</w:t>
            </w:r>
            <w:r w:rsidR="00821023">
              <w:rPr>
                <w:noProof/>
                <w:sz w:val="22"/>
                <w:szCs w:val="22"/>
                <w:lang w:eastAsia="de-CH"/>
              </w:rPr>
              <w:tab/>
            </w:r>
            <w:r w:rsidR="00821023" w:rsidRPr="009E7692">
              <w:rPr>
                <w:rStyle w:val="Hyperlink"/>
                <w:noProof/>
              </w:rPr>
              <w:t>Vorstudie</w:t>
            </w:r>
            <w:r w:rsidR="00821023">
              <w:rPr>
                <w:noProof/>
                <w:webHidden/>
              </w:rPr>
              <w:tab/>
            </w:r>
            <w:r w:rsidR="00821023">
              <w:rPr>
                <w:noProof/>
                <w:webHidden/>
              </w:rPr>
              <w:fldChar w:fldCharType="begin"/>
            </w:r>
            <w:r w:rsidR="00821023">
              <w:rPr>
                <w:noProof/>
                <w:webHidden/>
              </w:rPr>
              <w:instrText xml:space="preserve"> PAGEREF _Toc312357368 \h </w:instrText>
            </w:r>
            <w:r w:rsidR="00821023">
              <w:rPr>
                <w:noProof/>
                <w:webHidden/>
              </w:rPr>
            </w:r>
            <w:r w:rsidR="00821023">
              <w:rPr>
                <w:noProof/>
                <w:webHidden/>
              </w:rPr>
              <w:fldChar w:fldCharType="separate"/>
            </w:r>
            <w:r w:rsidR="005358CB">
              <w:rPr>
                <w:noProof/>
                <w:webHidden/>
              </w:rPr>
              <w:t>26</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69" w:history="1">
            <w:r w:rsidR="00821023" w:rsidRPr="009E7692">
              <w:rPr>
                <w:rStyle w:val="Hyperlink"/>
                <w:noProof/>
              </w:rPr>
              <w:t>V.3.1</w:t>
            </w:r>
            <w:r w:rsidR="00821023">
              <w:rPr>
                <w:noProof/>
                <w:sz w:val="22"/>
              </w:rPr>
              <w:tab/>
            </w:r>
            <w:r w:rsidR="00821023" w:rsidRPr="009E7692">
              <w:rPr>
                <w:rStyle w:val="Hyperlink"/>
                <w:noProof/>
              </w:rPr>
              <w:t>Dokumentinformationen</w:t>
            </w:r>
            <w:r w:rsidR="00821023">
              <w:rPr>
                <w:noProof/>
                <w:webHidden/>
              </w:rPr>
              <w:tab/>
            </w:r>
            <w:r w:rsidR="00821023">
              <w:rPr>
                <w:noProof/>
                <w:webHidden/>
              </w:rPr>
              <w:fldChar w:fldCharType="begin"/>
            </w:r>
            <w:r w:rsidR="00821023">
              <w:rPr>
                <w:noProof/>
                <w:webHidden/>
              </w:rPr>
              <w:instrText xml:space="preserve"> PAGEREF _Toc312357369 \h </w:instrText>
            </w:r>
            <w:r w:rsidR="00821023">
              <w:rPr>
                <w:noProof/>
                <w:webHidden/>
              </w:rPr>
            </w:r>
            <w:r w:rsidR="00821023">
              <w:rPr>
                <w:noProof/>
                <w:webHidden/>
              </w:rPr>
              <w:fldChar w:fldCharType="separate"/>
            </w:r>
            <w:r w:rsidR="005358CB">
              <w:rPr>
                <w:noProof/>
                <w:webHidden/>
              </w:rPr>
              <w:t>27</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70" w:history="1">
            <w:r w:rsidR="00821023" w:rsidRPr="009E7692">
              <w:rPr>
                <w:rStyle w:val="Hyperlink"/>
                <w:noProof/>
              </w:rPr>
              <w:t>V.3.2</w:t>
            </w:r>
            <w:r w:rsidR="00821023">
              <w:rPr>
                <w:noProof/>
                <w:sz w:val="22"/>
              </w:rPr>
              <w:tab/>
            </w:r>
            <w:r w:rsidR="00821023" w:rsidRPr="009E7692">
              <w:rPr>
                <w:rStyle w:val="Hyperlink"/>
                <w:noProof/>
              </w:rPr>
              <w:t>Vision</w:t>
            </w:r>
            <w:r w:rsidR="00821023">
              <w:rPr>
                <w:noProof/>
                <w:webHidden/>
              </w:rPr>
              <w:tab/>
            </w:r>
            <w:r w:rsidR="00821023">
              <w:rPr>
                <w:noProof/>
                <w:webHidden/>
              </w:rPr>
              <w:fldChar w:fldCharType="begin"/>
            </w:r>
            <w:r w:rsidR="00821023">
              <w:rPr>
                <w:noProof/>
                <w:webHidden/>
              </w:rPr>
              <w:instrText xml:space="preserve"> PAGEREF _Toc312357370 \h </w:instrText>
            </w:r>
            <w:r w:rsidR="00821023">
              <w:rPr>
                <w:noProof/>
                <w:webHidden/>
              </w:rPr>
            </w:r>
            <w:r w:rsidR="00821023">
              <w:rPr>
                <w:noProof/>
                <w:webHidden/>
              </w:rPr>
              <w:fldChar w:fldCharType="separate"/>
            </w:r>
            <w:r w:rsidR="005358CB">
              <w:rPr>
                <w:noProof/>
                <w:webHidden/>
              </w:rPr>
              <w:t>28</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71" w:history="1">
            <w:r w:rsidR="00821023" w:rsidRPr="009E7692">
              <w:rPr>
                <w:rStyle w:val="Hyperlink"/>
                <w:noProof/>
              </w:rPr>
              <w:t>V.3.3</w:t>
            </w:r>
            <w:r w:rsidR="00821023">
              <w:rPr>
                <w:noProof/>
                <w:sz w:val="22"/>
              </w:rPr>
              <w:tab/>
            </w:r>
            <w:r w:rsidR="00821023" w:rsidRPr="009E7692">
              <w:rPr>
                <w:rStyle w:val="Hyperlink"/>
                <w:noProof/>
              </w:rPr>
              <w:t>Vorgänger: Project Flip 1.0</w:t>
            </w:r>
            <w:r w:rsidR="00821023">
              <w:rPr>
                <w:noProof/>
                <w:webHidden/>
              </w:rPr>
              <w:tab/>
            </w:r>
            <w:r w:rsidR="00821023">
              <w:rPr>
                <w:noProof/>
                <w:webHidden/>
              </w:rPr>
              <w:fldChar w:fldCharType="begin"/>
            </w:r>
            <w:r w:rsidR="00821023">
              <w:rPr>
                <w:noProof/>
                <w:webHidden/>
              </w:rPr>
              <w:instrText xml:space="preserve"> PAGEREF _Toc312357371 \h </w:instrText>
            </w:r>
            <w:r w:rsidR="00821023">
              <w:rPr>
                <w:noProof/>
                <w:webHidden/>
              </w:rPr>
            </w:r>
            <w:r w:rsidR="00821023">
              <w:rPr>
                <w:noProof/>
                <w:webHidden/>
              </w:rPr>
              <w:fldChar w:fldCharType="separate"/>
            </w:r>
            <w:r w:rsidR="005358CB">
              <w:rPr>
                <w:noProof/>
                <w:webHidden/>
              </w:rPr>
              <w:t>29</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72" w:history="1">
            <w:r w:rsidR="00821023" w:rsidRPr="009E7692">
              <w:rPr>
                <w:rStyle w:val="Hyperlink"/>
                <w:noProof/>
              </w:rPr>
              <w:t>V.3.4</w:t>
            </w:r>
            <w:r w:rsidR="00821023">
              <w:rPr>
                <w:noProof/>
                <w:sz w:val="22"/>
              </w:rPr>
              <w:tab/>
            </w:r>
            <w:r w:rsidR="00821023" w:rsidRPr="009E7692">
              <w:rPr>
                <w:rStyle w:val="Hyperlink"/>
                <w:noProof/>
              </w:rPr>
              <w:t>Interviews</w:t>
            </w:r>
            <w:r w:rsidR="00821023">
              <w:rPr>
                <w:noProof/>
                <w:webHidden/>
              </w:rPr>
              <w:tab/>
            </w:r>
            <w:r w:rsidR="00821023">
              <w:rPr>
                <w:noProof/>
                <w:webHidden/>
              </w:rPr>
              <w:fldChar w:fldCharType="begin"/>
            </w:r>
            <w:r w:rsidR="00821023">
              <w:rPr>
                <w:noProof/>
                <w:webHidden/>
              </w:rPr>
              <w:instrText xml:space="preserve"> PAGEREF _Toc312357372 \h </w:instrText>
            </w:r>
            <w:r w:rsidR="00821023">
              <w:rPr>
                <w:noProof/>
                <w:webHidden/>
              </w:rPr>
            </w:r>
            <w:r w:rsidR="00821023">
              <w:rPr>
                <w:noProof/>
                <w:webHidden/>
              </w:rPr>
              <w:fldChar w:fldCharType="separate"/>
            </w:r>
            <w:r w:rsidR="005358CB">
              <w:rPr>
                <w:noProof/>
                <w:webHidden/>
              </w:rPr>
              <w:t>30</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73" w:history="1">
            <w:r w:rsidR="00821023" w:rsidRPr="009E7692">
              <w:rPr>
                <w:rStyle w:val="Hyperlink"/>
                <w:noProof/>
              </w:rPr>
              <w:t>V.3.5</w:t>
            </w:r>
            <w:r w:rsidR="00821023">
              <w:rPr>
                <w:noProof/>
                <w:sz w:val="22"/>
              </w:rPr>
              <w:tab/>
            </w:r>
            <w:r w:rsidR="00821023" w:rsidRPr="009E7692">
              <w:rPr>
                <w:rStyle w:val="Hyperlink"/>
                <w:noProof/>
              </w:rPr>
              <w:t>Personas</w:t>
            </w:r>
            <w:r w:rsidR="00821023">
              <w:rPr>
                <w:noProof/>
                <w:webHidden/>
              </w:rPr>
              <w:tab/>
            </w:r>
            <w:r w:rsidR="00821023">
              <w:rPr>
                <w:noProof/>
                <w:webHidden/>
              </w:rPr>
              <w:fldChar w:fldCharType="begin"/>
            </w:r>
            <w:r w:rsidR="00821023">
              <w:rPr>
                <w:noProof/>
                <w:webHidden/>
              </w:rPr>
              <w:instrText xml:space="preserve"> PAGEREF _Toc312357373 \h </w:instrText>
            </w:r>
            <w:r w:rsidR="00821023">
              <w:rPr>
                <w:noProof/>
                <w:webHidden/>
              </w:rPr>
            </w:r>
            <w:r w:rsidR="00821023">
              <w:rPr>
                <w:noProof/>
                <w:webHidden/>
              </w:rPr>
              <w:fldChar w:fldCharType="separate"/>
            </w:r>
            <w:r w:rsidR="005358CB">
              <w:rPr>
                <w:noProof/>
                <w:webHidden/>
              </w:rPr>
              <w:t>32</w:t>
            </w:r>
            <w:r w:rsidR="00821023">
              <w:rPr>
                <w:noProof/>
                <w:webHidden/>
              </w:rPr>
              <w:fldChar w:fldCharType="end"/>
            </w:r>
          </w:hyperlink>
        </w:p>
        <w:p w:rsidR="00821023" w:rsidRDefault="00734A85">
          <w:pPr>
            <w:pStyle w:val="Verzeichnis2"/>
            <w:tabs>
              <w:tab w:val="left" w:pos="880"/>
              <w:tab w:val="right" w:leader="dot" w:pos="9062"/>
            </w:tabs>
            <w:rPr>
              <w:noProof/>
              <w:sz w:val="22"/>
              <w:szCs w:val="22"/>
              <w:lang w:eastAsia="de-CH"/>
            </w:rPr>
          </w:pPr>
          <w:hyperlink w:anchor="_Toc312357374" w:history="1">
            <w:r w:rsidR="00821023" w:rsidRPr="009E7692">
              <w:rPr>
                <w:rStyle w:val="Hyperlink"/>
                <w:noProof/>
              </w:rPr>
              <w:t>V.4</w:t>
            </w:r>
            <w:r w:rsidR="00821023">
              <w:rPr>
                <w:noProof/>
                <w:sz w:val="22"/>
                <w:szCs w:val="22"/>
                <w:lang w:eastAsia="de-CH"/>
              </w:rPr>
              <w:tab/>
            </w:r>
            <w:r w:rsidR="00821023" w:rsidRPr="009E7692">
              <w:rPr>
                <w:rStyle w:val="Hyperlink"/>
                <w:noProof/>
              </w:rPr>
              <w:t>Anforderungen</w:t>
            </w:r>
            <w:r w:rsidR="00821023">
              <w:rPr>
                <w:noProof/>
                <w:webHidden/>
              </w:rPr>
              <w:tab/>
            </w:r>
            <w:r w:rsidR="00821023">
              <w:rPr>
                <w:noProof/>
                <w:webHidden/>
              </w:rPr>
              <w:fldChar w:fldCharType="begin"/>
            </w:r>
            <w:r w:rsidR="00821023">
              <w:rPr>
                <w:noProof/>
                <w:webHidden/>
              </w:rPr>
              <w:instrText xml:space="preserve"> PAGEREF _Toc312357374 \h </w:instrText>
            </w:r>
            <w:r w:rsidR="00821023">
              <w:rPr>
                <w:noProof/>
                <w:webHidden/>
              </w:rPr>
            </w:r>
            <w:r w:rsidR="00821023">
              <w:rPr>
                <w:noProof/>
                <w:webHidden/>
              </w:rPr>
              <w:fldChar w:fldCharType="separate"/>
            </w:r>
            <w:r w:rsidR="005358CB">
              <w:rPr>
                <w:noProof/>
                <w:webHidden/>
              </w:rPr>
              <w:t>37</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75" w:history="1">
            <w:r w:rsidR="00821023" w:rsidRPr="009E7692">
              <w:rPr>
                <w:rStyle w:val="Hyperlink"/>
                <w:noProof/>
              </w:rPr>
              <w:t>V.4.1</w:t>
            </w:r>
            <w:r w:rsidR="00821023">
              <w:rPr>
                <w:noProof/>
                <w:sz w:val="22"/>
              </w:rPr>
              <w:tab/>
            </w:r>
            <w:r w:rsidR="00821023" w:rsidRPr="009E7692">
              <w:rPr>
                <w:rStyle w:val="Hyperlink"/>
                <w:noProof/>
              </w:rPr>
              <w:t>Dokumentinformationen</w:t>
            </w:r>
            <w:r w:rsidR="00821023">
              <w:rPr>
                <w:noProof/>
                <w:webHidden/>
              </w:rPr>
              <w:tab/>
            </w:r>
            <w:r w:rsidR="00821023">
              <w:rPr>
                <w:noProof/>
                <w:webHidden/>
              </w:rPr>
              <w:fldChar w:fldCharType="begin"/>
            </w:r>
            <w:r w:rsidR="00821023">
              <w:rPr>
                <w:noProof/>
                <w:webHidden/>
              </w:rPr>
              <w:instrText xml:space="preserve"> PAGEREF _Toc312357375 \h </w:instrText>
            </w:r>
            <w:r w:rsidR="00821023">
              <w:rPr>
                <w:noProof/>
                <w:webHidden/>
              </w:rPr>
            </w:r>
            <w:r w:rsidR="00821023">
              <w:rPr>
                <w:noProof/>
                <w:webHidden/>
              </w:rPr>
              <w:fldChar w:fldCharType="separate"/>
            </w:r>
            <w:r w:rsidR="005358CB">
              <w:rPr>
                <w:noProof/>
                <w:webHidden/>
              </w:rPr>
              <w:t>38</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76" w:history="1">
            <w:r w:rsidR="00821023" w:rsidRPr="009E7692">
              <w:rPr>
                <w:rStyle w:val="Hyperlink"/>
                <w:noProof/>
              </w:rPr>
              <w:t>V.4.2</w:t>
            </w:r>
            <w:r w:rsidR="00821023">
              <w:rPr>
                <w:noProof/>
                <w:sz w:val="22"/>
              </w:rPr>
              <w:tab/>
            </w:r>
            <w:r w:rsidR="00821023" w:rsidRPr="009E7692">
              <w:rPr>
                <w:rStyle w:val="Hyperlink"/>
                <w:noProof/>
              </w:rPr>
              <w:t>Tools</w:t>
            </w:r>
            <w:r w:rsidR="00821023">
              <w:rPr>
                <w:noProof/>
                <w:webHidden/>
              </w:rPr>
              <w:tab/>
            </w:r>
            <w:r w:rsidR="00821023">
              <w:rPr>
                <w:noProof/>
                <w:webHidden/>
              </w:rPr>
              <w:fldChar w:fldCharType="begin"/>
            </w:r>
            <w:r w:rsidR="00821023">
              <w:rPr>
                <w:noProof/>
                <w:webHidden/>
              </w:rPr>
              <w:instrText xml:space="preserve"> PAGEREF _Toc312357376 \h </w:instrText>
            </w:r>
            <w:r w:rsidR="00821023">
              <w:rPr>
                <w:noProof/>
                <w:webHidden/>
              </w:rPr>
            </w:r>
            <w:r w:rsidR="00821023">
              <w:rPr>
                <w:noProof/>
                <w:webHidden/>
              </w:rPr>
              <w:fldChar w:fldCharType="separate"/>
            </w:r>
            <w:r w:rsidR="005358CB">
              <w:rPr>
                <w:noProof/>
                <w:webHidden/>
              </w:rPr>
              <w:t>39</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77" w:history="1">
            <w:r w:rsidR="00821023" w:rsidRPr="009E7692">
              <w:rPr>
                <w:rStyle w:val="Hyperlink"/>
                <w:noProof/>
              </w:rPr>
              <w:t>V.4.3</w:t>
            </w:r>
            <w:r w:rsidR="00821023">
              <w:rPr>
                <w:noProof/>
                <w:sz w:val="22"/>
              </w:rPr>
              <w:tab/>
            </w:r>
            <w:r w:rsidR="00821023" w:rsidRPr="009E7692">
              <w:rPr>
                <w:rStyle w:val="Hyperlink"/>
                <w:noProof/>
              </w:rPr>
              <w:t>Funktionale Anforderungen</w:t>
            </w:r>
            <w:r w:rsidR="00821023">
              <w:rPr>
                <w:noProof/>
                <w:webHidden/>
              </w:rPr>
              <w:tab/>
            </w:r>
            <w:r w:rsidR="00821023">
              <w:rPr>
                <w:noProof/>
                <w:webHidden/>
              </w:rPr>
              <w:fldChar w:fldCharType="begin"/>
            </w:r>
            <w:r w:rsidR="00821023">
              <w:rPr>
                <w:noProof/>
                <w:webHidden/>
              </w:rPr>
              <w:instrText xml:space="preserve"> PAGEREF _Toc312357377 \h </w:instrText>
            </w:r>
            <w:r w:rsidR="00821023">
              <w:rPr>
                <w:noProof/>
                <w:webHidden/>
              </w:rPr>
            </w:r>
            <w:r w:rsidR="00821023">
              <w:rPr>
                <w:noProof/>
                <w:webHidden/>
              </w:rPr>
              <w:fldChar w:fldCharType="separate"/>
            </w:r>
            <w:r w:rsidR="005358CB">
              <w:rPr>
                <w:noProof/>
                <w:webHidden/>
              </w:rPr>
              <w:t>40</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78" w:history="1">
            <w:r w:rsidR="00821023" w:rsidRPr="009E7692">
              <w:rPr>
                <w:rStyle w:val="Hyperlink"/>
                <w:noProof/>
              </w:rPr>
              <w:t>V.4.4</w:t>
            </w:r>
            <w:r w:rsidR="00821023">
              <w:rPr>
                <w:noProof/>
                <w:sz w:val="22"/>
              </w:rPr>
              <w:tab/>
            </w:r>
            <w:r w:rsidR="00821023" w:rsidRPr="009E7692">
              <w:rPr>
                <w:rStyle w:val="Hyperlink"/>
                <w:noProof/>
              </w:rPr>
              <w:t>Nichtfunktionale Anforderungen</w:t>
            </w:r>
            <w:r w:rsidR="00821023">
              <w:rPr>
                <w:noProof/>
                <w:webHidden/>
              </w:rPr>
              <w:tab/>
            </w:r>
            <w:r w:rsidR="00821023">
              <w:rPr>
                <w:noProof/>
                <w:webHidden/>
              </w:rPr>
              <w:fldChar w:fldCharType="begin"/>
            </w:r>
            <w:r w:rsidR="00821023">
              <w:rPr>
                <w:noProof/>
                <w:webHidden/>
              </w:rPr>
              <w:instrText xml:space="preserve"> PAGEREF _Toc312357378 \h </w:instrText>
            </w:r>
            <w:r w:rsidR="00821023">
              <w:rPr>
                <w:noProof/>
                <w:webHidden/>
              </w:rPr>
            </w:r>
            <w:r w:rsidR="00821023">
              <w:rPr>
                <w:noProof/>
                <w:webHidden/>
              </w:rPr>
              <w:fldChar w:fldCharType="separate"/>
            </w:r>
            <w:r w:rsidR="005358CB">
              <w:rPr>
                <w:noProof/>
                <w:webHidden/>
              </w:rPr>
              <w:t>44</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79" w:history="1">
            <w:r w:rsidR="00821023" w:rsidRPr="009E7692">
              <w:rPr>
                <w:rStyle w:val="Hyperlink"/>
                <w:noProof/>
              </w:rPr>
              <w:t>V.4.5</w:t>
            </w:r>
            <w:r w:rsidR="00821023">
              <w:rPr>
                <w:noProof/>
                <w:sz w:val="22"/>
              </w:rPr>
              <w:tab/>
            </w:r>
            <w:r w:rsidR="00821023" w:rsidRPr="009E7692">
              <w:rPr>
                <w:rStyle w:val="Hyperlink"/>
                <w:noProof/>
              </w:rPr>
              <w:t>Design Constraints</w:t>
            </w:r>
            <w:r w:rsidR="00821023">
              <w:rPr>
                <w:noProof/>
                <w:webHidden/>
              </w:rPr>
              <w:tab/>
            </w:r>
            <w:r w:rsidR="00821023">
              <w:rPr>
                <w:noProof/>
                <w:webHidden/>
              </w:rPr>
              <w:fldChar w:fldCharType="begin"/>
            </w:r>
            <w:r w:rsidR="00821023">
              <w:rPr>
                <w:noProof/>
                <w:webHidden/>
              </w:rPr>
              <w:instrText xml:space="preserve"> PAGEREF _Toc312357379 \h </w:instrText>
            </w:r>
            <w:r w:rsidR="00821023">
              <w:rPr>
                <w:noProof/>
                <w:webHidden/>
              </w:rPr>
            </w:r>
            <w:r w:rsidR="00821023">
              <w:rPr>
                <w:noProof/>
                <w:webHidden/>
              </w:rPr>
              <w:fldChar w:fldCharType="separate"/>
            </w:r>
            <w:r w:rsidR="005358CB">
              <w:rPr>
                <w:noProof/>
                <w:webHidden/>
              </w:rPr>
              <w:t>46</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80" w:history="1">
            <w:r w:rsidR="00821023" w:rsidRPr="009E7692">
              <w:rPr>
                <w:rStyle w:val="Hyperlink"/>
                <w:noProof/>
              </w:rPr>
              <w:t>V.4.6</w:t>
            </w:r>
            <w:r w:rsidR="00821023">
              <w:rPr>
                <w:noProof/>
                <w:sz w:val="22"/>
              </w:rPr>
              <w:tab/>
            </w:r>
            <w:r w:rsidR="00821023" w:rsidRPr="009E7692">
              <w:rPr>
                <w:rStyle w:val="Hyperlink"/>
                <w:noProof/>
              </w:rPr>
              <w:t>Zugänglichkeit (Accessibility)</w:t>
            </w:r>
            <w:r w:rsidR="00821023">
              <w:rPr>
                <w:noProof/>
                <w:webHidden/>
              </w:rPr>
              <w:tab/>
            </w:r>
            <w:r w:rsidR="00821023">
              <w:rPr>
                <w:noProof/>
                <w:webHidden/>
              </w:rPr>
              <w:fldChar w:fldCharType="begin"/>
            </w:r>
            <w:r w:rsidR="00821023">
              <w:rPr>
                <w:noProof/>
                <w:webHidden/>
              </w:rPr>
              <w:instrText xml:space="preserve"> PAGEREF _Toc312357380 \h </w:instrText>
            </w:r>
            <w:r w:rsidR="00821023">
              <w:rPr>
                <w:noProof/>
                <w:webHidden/>
              </w:rPr>
            </w:r>
            <w:r w:rsidR="00821023">
              <w:rPr>
                <w:noProof/>
                <w:webHidden/>
              </w:rPr>
              <w:fldChar w:fldCharType="separate"/>
            </w:r>
            <w:r w:rsidR="005358CB">
              <w:rPr>
                <w:noProof/>
                <w:webHidden/>
              </w:rPr>
              <w:t>47</w:t>
            </w:r>
            <w:r w:rsidR="00821023">
              <w:rPr>
                <w:noProof/>
                <w:webHidden/>
              </w:rPr>
              <w:fldChar w:fldCharType="end"/>
            </w:r>
          </w:hyperlink>
        </w:p>
        <w:p w:rsidR="00821023" w:rsidRDefault="00734A85">
          <w:pPr>
            <w:pStyle w:val="Verzeichnis2"/>
            <w:tabs>
              <w:tab w:val="left" w:pos="880"/>
              <w:tab w:val="right" w:leader="dot" w:pos="9062"/>
            </w:tabs>
            <w:rPr>
              <w:noProof/>
              <w:sz w:val="22"/>
              <w:szCs w:val="22"/>
              <w:lang w:eastAsia="de-CH"/>
            </w:rPr>
          </w:pPr>
          <w:hyperlink w:anchor="_Toc312357381" w:history="1">
            <w:r w:rsidR="00821023" w:rsidRPr="009E7692">
              <w:rPr>
                <w:rStyle w:val="Hyperlink"/>
                <w:noProof/>
              </w:rPr>
              <w:t>V.5</w:t>
            </w:r>
            <w:r w:rsidR="00821023">
              <w:rPr>
                <w:noProof/>
                <w:sz w:val="22"/>
                <w:szCs w:val="22"/>
                <w:lang w:eastAsia="de-CH"/>
              </w:rPr>
              <w:tab/>
            </w:r>
            <w:r w:rsidR="00821023" w:rsidRPr="009E7692">
              <w:rPr>
                <w:rStyle w:val="Hyperlink"/>
                <w:noProof/>
              </w:rPr>
              <w:t>Domain Analyse</w:t>
            </w:r>
            <w:r w:rsidR="00821023">
              <w:rPr>
                <w:noProof/>
                <w:webHidden/>
              </w:rPr>
              <w:tab/>
            </w:r>
            <w:r w:rsidR="00821023">
              <w:rPr>
                <w:noProof/>
                <w:webHidden/>
              </w:rPr>
              <w:fldChar w:fldCharType="begin"/>
            </w:r>
            <w:r w:rsidR="00821023">
              <w:rPr>
                <w:noProof/>
                <w:webHidden/>
              </w:rPr>
              <w:instrText xml:space="preserve"> PAGEREF _Toc312357381 \h </w:instrText>
            </w:r>
            <w:r w:rsidR="00821023">
              <w:rPr>
                <w:noProof/>
                <w:webHidden/>
              </w:rPr>
            </w:r>
            <w:r w:rsidR="00821023">
              <w:rPr>
                <w:noProof/>
                <w:webHidden/>
              </w:rPr>
              <w:fldChar w:fldCharType="separate"/>
            </w:r>
            <w:r w:rsidR="005358CB">
              <w:rPr>
                <w:noProof/>
                <w:webHidden/>
              </w:rPr>
              <w:t>50</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82" w:history="1">
            <w:r w:rsidR="00821023" w:rsidRPr="009E7692">
              <w:rPr>
                <w:rStyle w:val="Hyperlink"/>
                <w:noProof/>
              </w:rPr>
              <w:t>V.5.1</w:t>
            </w:r>
            <w:r w:rsidR="00821023">
              <w:rPr>
                <w:noProof/>
                <w:sz w:val="22"/>
              </w:rPr>
              <w:tab/>
            </w:r>
            <w:r w:rsidR="00821023" w:rsidRPr="009E7692">
              <w:rPr>
                <w:rStyle w:val="Hyperlink"/>
                <w:noProof/>
              </w:rPr>
              <w:t>Dokumentinformationen</w:t>
            </w:r>
            <w:r w:rsidR="00821023">
              <w:rPr>
                <w:noProof/>
                <w:webHidden/>
              </w:rPr>
              <w:tab/>
            </w:r>
            <w:r w:rsidR="00821023">
              <w:rPr>
                <w:noProof/>
                <w:webHidden/>
              </w:rPr>
              <w:fldChar w:fldCharType="begin"/>
            </w:r>
            <w:r w:rsidR="00821023">
              <w:rPr>
                <w:noProof/>
                <w:webHidden/>
              </w:rPr>
              <w:instrText xml:space="preserve"> PAGEREF _Toc312357382 \h </w:instrText>
            </w:r>
            <w:r w:rsidR="00821023">
              <w:rPr>
                <w:noProof/>
                <w:webHidden/>
              </w:rPr>
            </w:r>
            <w:r w:rsidR="00821023">
              <w:rPr>
                <w:noProof/>
                <w:webHidden/>
              </w:rPr>
              <w:fldChar w:fldCharType="separate"/>
            </w:r>
            <w:r w:rsidR="005358CB">
              <w:rPr>
                <w:noProof/>
                <w:webHidden/>
              </w:rPr>
              <w:t>51</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83" w:history="1">
            <w:r w:rsidR="00821023" w:rsidRPr="009E7692">
              <w:rPr>
                <w:rStyle w:val="Hyperlink"/>
                <w:noProof/>
              </w:rPr>
              <w:t>V.5.2</w:t>
            </w:r>
            <w:r w:rsidR="00821023">
              <w:rPr>
                <w:noProof/>
                <w:sz w:val="22"/>
              </w:rPr>
              <w:tab/>
            </w:r>
            <w:r w:rsidR="00821023" w:rsidRPr="009E7692">
              <w:rPr>
                <w:rStyle w:val="Hyperlink"/>
                <w:noProof/>
              </w:rPr>
              <w:t>Daten</w:t>
            </w:r>
            <w:r w:rsidR="00821023">
              <w:rPr>
                <w:noProof/>
                <w:webHidden/>
              </w:rPr>
              <w:tab/>
            </w:r>
            <w:r w:rsidR="00821023">
              <w:rPr>
                <w:noProof/>
                <w:webHidden/>
              </w:rPr>
              <w:fldChar w:fldCharType="begin"/>
            </w:r>
            <w:r w:rsidR="00821023">
              <w:rPr>
                <w:noProof/>
                <w:webHidden/>
              </w:rPr>
              <w:instrText xml:space="preserve"> PAGEREF _Toc312357383 \h </w:instrText>
            </w:r>
            <w:r w:rsidR="00821023">
              <w:rPr>
                <w:noProof/>
                <w:webHidden/>
              </w:rPr>
            </w:r>
            <w:r w:rsidR="00821023">
              <w:rPr>
                <w:noProof/>
                <w:webHidden/>
              </w:rPr>
              <w:fldChar w:fldCharType="separate"/>
            </w:r>
            <w:r w:rsidR="005358CB">
              <w:rPr>
                <w:noProof/>
                <w:webHidden/>
              </w:rPr>
              <w:t>52</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84" w:history="1">
            <w:r w:rsidR="00821023" w:rsidRPr="009E7692">
              <w:rPr>
                <w:rStyle w:val="Hyperlink"/>
                <w:noProof/>
              </w:rPr>
              <w:t>V.5.3</w:t>
            </w:r>
            <w:r w:rsidR="00821023">
              <w:rPr>
                <w:noProof/>
                <w:sz w:val="22"/>
              </w:rPr>
              <w:tab/>
            </w:r>
            <w:r w:rsidR="00821023" w:rsidRPr="009E7692">
              <w:rPr>
                <w:rStyle w:val="Hyperlink"/>
                <w:noProof/>
              </w:rPr>
              <w:t>Graphical User Interface (GUI)</w:t>
            </w:r>
            <w:r w:rsidR="00821023">
              <w:rPr>
                <w:noProof/>
                <w:webHidden/>
              </w:rPr>
              <w:tab/>
            </w:r>
            <w:r w:rsidR="00821023">
              <w:rPr>
                <w:noProof/>
                <w:webHidden/>
              </w:rPr>
              <w:fldChar w:fldCharType="begin"/>
            </w:r>
            <w:r w:rsidR="00821023">
              <w:rPr>
                <w:noProof/>
                <w:webHidden/>
              </w:rPr>
              <w:instrText xml:space="preserve"> PAGEREF _Toc312357384 \h </w:instrText>
            </w:r>
            <w:r w:rsidR="00821023">
              <w:rPr>
                <w:noProof/>
                <w:webHidden/>
              </w:rPr>
            </w:r>
            <w:r w:rsidR="00821023">
              <w:rPr>
                <w:noProof/>
                <w:webHidden/>
              </w:rPr>
              <w:fldChar w:fldCharType="separate"/>
            </w:r>
            <w:r w:rsidR="005358CB">
              <w:rPr>
                <w:noProof/>
                <w:webHidden/>
              </w:rPr>
              <w:t>55</w:t>
            </w:r>
            <w:r w:rsidR="00821023">
              <w:rPr>
                <w:noProof/>
                <w:webHidden/>
              </w:rPr>
              <w:fldChar w:fldCharType="end"/>
            </w:r>
          </w:hyperlink>
        </w:p>
        <w:p w:rsidR="00821023" w:rsidRDefault="00734A85">
          <w:pPr>
            <w:pStyle w:val="Verzeichnis2"/>
            <w:tabs>
              <w:tab w:val="left" w:pos="880"/>
              <w:tab w:val="right" w:leader="dot" w:pos="9062"/>
            </w:tabs>
            <w:rPr>
              <w:noProof/>
              <w:sz w:val="22"/>
              <w:szCs w:val="22"/>
              <w:lang w:eastAsia="de-CH"/>
            </w:rPr>
          </w:pPr>
          <w:hyperlink w:anchor="_Toc312357385" w:history="1">
            <w:r w:rsidR="00821023" w:rsidRPr="009E7692">
              <w:rPr>
                <w:rStyle w:val="Hyperlink"/>
                <w:noProof/>
              </w:rPr>
              <w:t>V.6</w:t>
            </w:r>
            <w:r w:rsidR="00821023">
              <w:rPr>
                <w:noProof/>
                <w:sz w:val="22"/>
                <w:szCs w:val="22"/>
                <w:lang w:eastAsia="de-CH"/>
              </w:rPr>
              <w:tab/>
            </w:r>
            <w:r w:rsidR="00821023" w:rsidRPr="009E7692">
              <w:rPr>
                <w:rStyle w:val="Hyperlink"/>
                <w:noProof/>
              </w:rPr>
              <w:t>Entwurf</w:t>
            </w:r>
            <w:r w:rsidR="00821023">
              <w:rPr>
                <w:noProof/>
                <w:webHidden/>
              </w:rPr>
              <w:tab/>
            </w:r>
            <w:r w:rsidR="00821023">
              <w:rPr>
                <w:noProof/>
                <w:webHidden/>
              </w:rPr>
              <w:fldChar w:fldCharType="begin"/>
            </w:r>
            <w:r w:rsidR="00821023">
              <w:rPr>
                <w:noProof/>
                <w:webHidden/>
              </w:rPr>
              <w:instrText xml:space="preserve"> PAGEREF _Toc312357385 \h </w:instrText>
            </w:r>
            <w:r w:rsidR="00821023">
              <w:rPr>
                <w:noProof/>
                <w:webHidden/>
              </w:rPr>
            </w:r>
            <w:r w:rsidR="00821023">
              <w:rPr>
                <w:noProof/>
                <w:webHidden/>
              </w:rPr>
              <w:fldChar w:fldCharType="separate"/>
            </w:r>
            <w:r w:rsidR="005358CB">
              <w:rPr>
                <w:noProof/>
                <w:webHidden/>
              </w:rPr>
              <w:t>75</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86" w:history="1">
            <w:r w:rsidR="00821023" w:rsidRPr="009E7692">
              <w:rPr>
                <w:rStyle w:val="Hyperlink"/>
                <w:noProof/>
              </w:rPr>
              <w:t>V.6.1</w:t>
            </w:r>
            <w:r w:rsidR="00821023">
              <w:rPr>
                <w:noProof/>
                <w:sz w:val="22"/>
              </w:rPr>
              <w:tab/>
            </w:r>
            <w:r w:rsidR="00821023" w:rsidRPr="009E7692">
              <w:rPr>
                <w:rStyle w:val="Hyperlink"/>
                <w:noProof/>
              </w:rPr>
              <w:t>Dokumentinformationen</w:t>
            </w:r>
            <w:r w:rsidR="00821023">
              <w:rPr>
                <w:noProof/>
                <w:webHidden/>
              </w:rPr>
              <w:tab/>
            </w:r>
            <w:r w:rsidR="00821023">
              <w:rPr>
                <w:noProof/>
                <w:webHidden/>
              </w:rPr>
              <w:fldChar w:fldCharType="begin"/>
            </w:r>
            <w:r w:rsidR="00821023">
              <w:rPr>
                <w:noProof/>
                <w:webHidden/>
              </w:rPr>
              <w:instrText xml:space="preserve"> PAGEREF _Toc312357386 \h </w:instrText>
            </w:r>
            <w:r w:rsidR="00821023">
              <w:rPr>
                <w:noProof/>
                <w:webHidden/>
              </w:rPr>
            </w:r>
            <w:r w:rsidR="00821023">
              <w:rPr>
                <w:noProof/>
                <w:webHidden/>
              </w:rPr>
              <w:fldChar w:fldCharType="separate"/>
            </w:r>
            <w:r w:rsidR="005358CB">
              <w:rPr>
                <w:noProof/>
                <w:webHidden/>
              </w:rPr>
              <w:t>76</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87" w:history="1">
            <w:r w:rsidR="00821023" w:rsidRPr="009E7692">
              <w:rPr>
                <w:rStyle w:val="Hyperlink"/>
                <w:noProof/>
              </w:rPr>
              <w:t>V.6.2</w:t>
            </w:r>
            <w:r w:rsidR="00821023">
              <w:rPr>
                <w:noProof/>
                <w:sz w:val="22"/>
              </w:rPr>
              <w:tab/>
            </w:r>
            <w:r w:rsidR="00821023" w:rsidRPr="009E7692">
              <w:rPr>
                <w:rStyle w:val="Hyperlink"/>
                <w:noProof/>
              </w:rPr>
              <w:t>Design Entscheide</w:t>
            </w:r>
            <w:r w:rsidR="00821023">
              <w:rPr>
                <w:noProof/>
                <w:webHidden/>
              </w:rPr>
              <w:tab/>
            </w:r>
            <w:r w:rsidR="00821023">
              <w:rPr>
                <w:noProof/>
                <w:webHidden/>
              </w:rPr>
              <w:fldChar w:fldCharType="begin"/>
            </w:r>
            <w:r w:rsidR="00821023">
              <w:rPr>
                <w:noProof/>
                <w:webHidden/>
              </w:rPr>
              <w:instrText xml:space="preserve"> PAGEREF _Toc312357387 \h </w:instrText>
            </w:r>
            <w:r w:rsidR="00821023">
              <w:rPr>
                <w:noProof/>
                <w:webHidden/>
              </w:rPr>
            </w:r>
            <w:r w:rsidR="00821023">
              <w:rPr>
                <w:noProof/>
                <w:webHidden/>
              </w:rPr>
              <w:fldChar w:fldCharType="separate"/>
            </w:r>
            <w:r w:rsidR="005358CB">
              <w:rPr>
                <w:noProof/>
                <w:webHidden/>
              </w:rPr>
              <w:t>77</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88" w:history="1">
            <w:r w:rsidR="00821023" w:rsidRPr="009E7692">
              <w:rPr>
                <w:rStyle w:val="Hyperlink"/>
                <w:noProof/>
              </w:rPr>
              <w:t>V.6.3</w:t>
            </w:r>
            <w:r w:rsidR="00821023">
              <w:rPr>
                <w:noProof/>
                <w:sz w:val="22"/>
              </w:rPr>
              <w:tab/>
            </w:r>
            <w:r w:rsidR="00821023" w:rsidRPr="009E7692">
              <w:rPr>
                <w:rStyle w:val="Hyperlink"/>
                <w:noProof/>
              </w:rPr>
              <w:t>Architektur</w:t>
            </w:r>
            <w:r w:rsidR="00821023">
              <w:rPr>
                <w:noProof/>
                <w:webHidden/>
              </w:rPr>
              <w:tab/>
            </w:r>
            <w:r w:rsidR="00821023">
              <w:rPr>
                <w:noProof/>
                <w:webHidden/>
              </w:rPr>
              <w:fldChar w:fldCharType="begin"/>
            </w:r>
            <w:r w:rsidR="00821023">
              <w:rPr>
                <w:noProof/>
                <w:webHidden/>
              </w:rPr>
              <w:instrText xml:space="preserve"> PAGEREF _Toc312357388 \h </w:instrText>
            </w:r>
            <w:r w:rsidR="00821023">
              <w:rPr>
                <w:noProof/>
                <w:webHidden/>
              </w:rPr>
            </w:r>
            <w:r w:rsidR="00821023">
              <w:rPr>
                <w:noProof/>
                <w:webHidden/>
              </w:rPr>
              <w:fldChar w:fldCharType="separate"/>
            </w:r>
            <w:r w:rsidR="005358CB">
              <w:rPr>
                <w:noProof/>
                <w:webHidden/>
              </w:rPr>
              <w:t>79</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89" w:history="1">
            <w:r w:rsidR="00821023" w:rsidRPr="009E7692">
              <w:rPr>
                <w:rStyle w:val="Hyperlink"/>
                <w:noProof/>
              </w:rPr>
              <w:t>V.6.4</w:t>
            </w:r>
            <w:r w:rsidR="00821023">
              <w:rPr>
                <w:noProof/>
                <w:sz w:val="22"/>
              </w:rPr>
              <w:tab/>
            </w:r>
            <w:r w:rsidR="00821023" w:rsidRPr="009E7692">
              <w:rPr>
                <w:rStyle w:val="Hyperlink"/>
                <w:noProof/>
              </w:rPr>
              <w:t>Patterns</w:t>
            </w:r>
            <w:r w:rsidR="00821023">
              <w:rPr>
                <w:noProof/>
                <w:webHidden/>
              </w:rPr>
              <w:tab/>
            </w:r>
            <w:r w:rsidR="00821023">
              <w:rPr>
                <w:noProof/>
                <w:webHidden/>
              </w:rPr>
              <w:fldChar w:fldCharType="begin"/>
            </w:r>
            <w:r w:rsidR="00821023">
              <w:rPr>
                <w:noProof/>
                <w:webHidden/>
              </w:rPr>
              <w:instrText xml:space="preserve"> PAGEREF _Toc312357389 \h </w:instrText>
            </w:r>
            <w:r w:rsidR="00821023">
              <w:rPr>
                <w:noProof/>
                <w:webHidden/>
              </w:rPr>
            </w:r>
            <w:r w:rsidR="00821023">
              <w:rPr>
                <w:noProof/>
                <w:webHidden/>
              </w:rPr>
              <w:fldChar w:fldCharType="separate"/>
            </w:r>
            <w:r w:rsidR="005358CB">
              <w:rPr>
                <w:noProof/>
                <w:webHidden/>
              </w:rPr>
              <w:t>97</w:t>
            </w:r>
            <w:r w:rsidR="00821023">
              <w:rPr>
                <w:noProof/>
                <w:webHidden/>
              </w:rPr>
              <w:fldChar w:fldCharType="end"/>
            </w:r>
          </w:hyperlink>
        </w:p>
        <w:p w:rsidR="00821023" w:rsidRDefault="00734A85">
          <w:pPr>
            <w:pStyle w:val="Verzeichnis2"/>
            <w:tabs>
              <w:tab w:val="left" w:pos="880"/>
              <w:tab w:val="right" w:leader="dot" w:pos="9062"/>
            </w:tabs>
            <w:rPr>
              <w:noProof/>
              <w:sz w:val="22"/>
              <w:szCs w:val="22"/>
              <w:lang w:eastAsia="de-CH"/>
            </w:rPr>
          </w:pPr>
          <w:hyperlink w:anchor="_Toc312357390" w:history="1">
            <w:r w:rsidR="00821023" w:rsidRPr="009E7692">
              <w:rPr>
                <w:rStyle w:val="Hyperlink"/>
                <w:noProof/>
              </w:rPr>
              <w:t>V.7</w:t>
            </w:r>
            <w:r w:rsidR="00821023">
              <w:rPr>
                <w:noProof/>
                <w:sz w:val="22"/>
                <w:szCs w:val="22"/>
                <w:lang w:eastAsia="de-CH"/>
              </w:rPr>
              <w:tab/>
            </w:r>
            <w:r w:rsidR="00821023" w:rsidRPr="009E7692">
              <w:rPr>
                <w:rStyle w:val="Hyperlink"/>
                <w:noProof/>
              </w:rPr>
              <w:t>Prototype Perspective Wall</w:t>
            </w:r>
            <w:r w:rsidR="00821023">
              <w:rPr>
                <w:noProof/>
                <w:webHidden/>
              </w:rPr>
              <w:tab/>
            </w:r>
            <w:r w:rsidR="00821023">
              <w:rPr>
                <w:noProof/>
                <w:webHidden/>
              </w:rPr>
              <w:fldChar w:fldCharType="begin"/>
            </w:r>
            <w:r w:rsidR="00821023">
              <w:rPr>
                <w:noProof/>
                <w:webHidden/>
              </w:rPr>
              <w:instrText xml:space="preserve"> PAGEREF _Toc312357390 \h </w:instrText>
            </w:r>
            <w:r w:rsidR="00821023">
              <w:rPr>
                <w:noProof/>
                <w:webHidden/>
              </w:rPr>
            </w:r>
            <w:r w:rsidR="00821023">
              <w:rPr>
                <w:noProof/>
                <w:webHidden/>
              </w:rPr>
              <w:fldChar w:fldCharType="separate"/>
            </w:r>
            <w:r w:rsidR="005358CB">
              <w:rPr>
                <w:noProof/>
                <w:webHidden/>
              </w:rPr>
              <w:t>98</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91" w:history="1">
            <w:r w:rsidR="00821023" w:rsidRPr="009E7692">
              <w:rPr>
                <w:rStyle w:val="Hyperlink"/>
                <w:noProof/>
              </w:rPr>
              <w:t>V.7.1</w:t>
            </w:r>
            <w:r w:rsidR="00821023">
              <w:rPr>
                <w:noProof/>
                <w:sz w:val="22"/>
              </w:rPr>
              <w:tab/>
            </w:r>
            <w:r w:rsidR="00821023" w:rsidRPr="009E7692">
              <w:rPr>
                <w:rStyle w:val="Hyperlink"/>
                <w:noProof/>
              </w:rPr>
              <w:t>Dokumentinformationen</w:t>
            </w:r>
            <w:r w:rsidR="00821023">
              <w:rPr>
                <w:noProof/>
                <w:webHidden/>
              </w:rPr>
              <w:tab/>
            </w:r>
            <w:r w:rsidR="00821023">
              <w:rPr>
                <w:noProof/>
                <w:webHidden/>
              </w:rPr>
              <w:fldChar w:fldCharType="begin"/>
            </w:r>
            <w:r w:rsidR="00821023">
              <w:rPr>
                <w:noProof/>
                <w:webHidden/>
              </w:rPr>
              <w:instrText xml:space="preserve"> PAGEREF _Toc312357391 \h </w:instrText>
            </w:r>
            <w:r w:rsidR="00821023">
              <w:rPr>
                <w:noProof/>
                <w:webHidden/>
              </w:rPr>
            </w:r>
            <w:r w:rsidR="00821023">
              <w:rPr>
                <w:noProof/>
                <w:webHidden/>
              </w:rPr>
              <w:fldChar w:fldCharType="separate"/>
            </w:r>
            <w:r w:rsidR="005358CB">
              <w:rPr>
                <w:noProof/>
                <w:webHidden/>
              </w:rPr>
              <w:t>99</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92" w:history="1">
            <w:r w:rsidR="00821023" w:rsidRPr="009E7692">
              <w:rPr>
                <w:rStyle w:val="Hyperlink"/>
                <w:noProof/>
              </w:rPr>
              <w:t>V.7.2</w:t>
            </w:r>
            <w:r w:rsidR="00821023">
              <w:rPr>
                <w:noProof/>
                <w:sz w:val="22"/>
              </w:rPr>
              <w:tab/>
            </w:r>
            <w:r w:rsidR="00821023" w:rsidRPr="009E7692">
              <w:rPr>
                <w:rStyle w:val="Hyperlink"/>
                <w:noProof/>
              </w:rPr>
              <w:t>Übersicht</w:t>
            </w:r>
            <w:r w:rsidR="00821023">
              <w:rPr>
                <w:noProof/>
                <w:webHidden/>
              </w:rPr>
              <w:tab/>
            </w:r>
            <w:r w:rsidR="00821023">
              <w:rPr>
                <w:noProof/>
                <w:webHidden/>
              </w:rPr>
              <w:fldChar w:fldCharType="begin"/>
            </w:r>
            <w:r w:rsidR="00821023">
              <w:rPr>
                <w:noProof/>
                <w:webHidden/>
              </w:rPr>
              <w:instrText xml:space="preserve"> PAGEREF _Toc312357392 \h </w:instrText>
            </w:r>
            <w:r w:rsidR="00821023">
              <w:rPr>
                <w:noProof/>
                <w:webHidden/>
              </w:rPr>
            </w:r>
            <w:r w:rsidR="00821023">
              <w:rPr>
                <w:noProof/>
                <w:webHidden/>
              </w:rPr>
              <w:fldChar w:fldCharType="separate"/>
            </w:r>
            <w:r w:rsidR="005358CB">
              <w:rPr>
                <w:noProof/>
                <w:webHidden/>
              </w:rPr>
              <w:t>100</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93" w:history="1">
            <w:r w:rsidR="00821023" w:rsidRPr="009E7692">
              <w:rPr>
                <w:rStyle w:val="Hyperlink"/>
                <w:noProof/>
              </w:rPr>
              <w:t>V.7.3</w:t>
            </w:r>
            <w:r w:rsidR="00821023">
              <w:rPr>
                <w:noProof/>
                <w:sz w:val="22"/>
              </w:rPr>
              <w:tab/>
            </w:r>
            <w:r w:rsidR="00821023" w:rsidRPr="009E7692">
              <w:rPr>
                <w:rStyle w:val="Hyperlink"/>
                <w:noProof/>
              </w:rPr>
              <w:t>Ansatz</w:t>
            </w:r>
            <w:r w:rsidR="00821023">
              <w:rPr>
                <w:noProof/>
                <w:webHidden/>
              </w:rPr>
              <w:tab/>
            </w:r>
            <w:r w:rsidR="00821023">
              <w:rPr>
                <w:noProof/>
                <w:webHidden/>
              </w:rPr>
              <w:fldChar w:fldCharType="begin"/>
            </w:r>
            <w:r w:rsidR="00821023">
              <w:rPr>
                <w:noProof/>
                <w:webHidden/>
              </w:rPr>
              <w:instrText xml:space="preserve"> PAGEREF _Toc312357393 \h </w:instrText>
            </w:r>
            <w:r w:rsidR="00821023">
              <w:rPr>
                <w:noProof/>
                <w:webHidden/>
              </w:rPr>
            </w:r>
            <w:r w:rsidR="00821023">
              <w:rPr>
                <w:noProof/>
                <w:webHidden/>
              </w:rPr>
              <w:fldChar w:fldCharType="separate"/>
            </w:r>
            <w:r w:rsidR="005358CB">
              <w:rPr>
                <w:noProof/>
                <w:webHidden/>
              </w:rPr>
              <w:t>101</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94" w:history="1">
            <w:r w:rsidR="00821023" w:rsidRPr="009E7692">
              <w:rPr>
                <w:rStyle w:val="Hyperlink"/>
                <w:noProof/>
              </w:rPr>
              <w:t>V.7.4</w:t>
            </w:r>
            <w:r w:rsidR="00821023">
              <w:rPr>
                <w:noProof/>
                <w:sz w:val="22"/>
              </w:rPr>
              <w:tab/>
            </w:r>
            <w:r w:rsidR="00821023" w:rsidRPr="009E7692">
              <w:rPr>
                <w:rStyle w:val="Hyperlink"/>
                <w:noProof/>
              </w:rPr>
              <w:t>Umsetzung</w:t>
            </w:r>
            <w:r w:rsidR="00821023">
              <w:rPr>
                <w:noProof/>
                <w:webHidden/>
              </w:rPr>
              <w:tab/>
            </w:r>
            <w:r w:rsidR="00821023">
              <w:rPr>
                <w:noProof/>
                <w:webHidden/>
              </w:rPr>
              <w:fldChar w:fldCharType="begin"/>
            </w:r>
            <w:r w:rsidR="00821023">
              <w:rPr>
                <w:noProof/>
                <w:webHidden/>
              </w:rPr>
              <w:instrText xml:space="preserve"> PAGEREF _Toc312357394 \h </w:instrText>
            </w:r>
            <w:r w:rsidR="00821023">
              <w:rPr>
                <w:noProof/>
                <w:webHidden/>
              </w:rPr>
            </w:r>
            <w:r w:rsidR="00821023">
              <w:rPr>
                <w:noProof/>
                <w:webHidden/>
              </w:rPr>
              <w:fldChar w:fldCharType="separate"/>
            </w:r>
            <w:r w:rsidR="005358CB">
              <w:rPr>
                <w:noProof/>
                <w:webHidden/>
              </w:rPr>
              <w:t>103</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95" w:history="1">
            <w:r w:rsidR="00821023" w:rsidRPr="009E7692">
              <w:rPr>
                <w:rStyle w:val="Hyperlink"/>
                <w:noProof/>
              </w:rPr>
              <w:t>V.7.5</w:t>
            </w:r>
            <w:r w:rsidR="00821023">
              <w:rPr>
                <w:noProof/>
                <w:sz w:val="22"/>
              </w:rPr>
              <w:tab/>
            </w:r>
            <w:r w:rsidR="00821023" w:rsidRPr="009E7692">
              <w:rPr>
                <w:rStyle w:val="Hyperlink"/>
                <w:noProof/>
              </w:rPr>
              <w:t>Weiterentwicklung</w:t>
            </w:r>
            <w:r w:rsidR="00821023">
              <w:rPr>
                <w:noProof/>
                <w:webHidden/>
              </w:rPr>
              <w:tab/>
            </w:r>
            <w:r w:rsidR="00821023">
              <w:rPr>
                <w:noProof/>
                <w:webHidden/>
              </w:rPr>
              <w:fldChar w:fldCharType="begin"/>
            </w:r>
            <w:r w:rsidR="00821023">
              <w:rPr>
                <w:noProof/>
                <w:webHidden/>
              </w:rPr>
              <w:instrText xml:space="preserve"> PAGEREF _Toc312357395 \h </w:instrText>
            </w:r>
            <w:r w:rsidR="00821023">
              <w:rPr>
                <w:noProof/>
                <w:webHidden/>
              </w:rPr>
            </w:r>
            <w:r w:rsidR="00821023">
              <w:rPr>
                <w:noProof/>
                <w:webHidden/>
              </w:rPr>
              <w:fldChar w:fldCharType="separate"/>
            </w:r>
            <w:r w:rsidR="005358CB">
              <w:rPr>
                <w:noProof/>
                <w:webHidden/>
              </w:rPr>
              <w:t>106</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96" w:history="1">
            <w:r w:rsidR="00821023" w:rsidRPr="009E7692">
              <w:rPr>
                <w:rStyle w:val="Hyperlink"/>
                <w:noProof/>
              </w:rPr>
              <w:t>V.7.6</w:t>
            </w:r>
            <w:r w:rsidR="00821023">
              <w:rPr>
                <w:noProof/>
                <w:sz w:val="22"/>
              </w:rPr>
              <w:tab/>
            </w:r>
            <w:r w:rsidR="00821023" w:rsidRPr="009E7692">
              <w:rPr>
                <w:rStyle w:val="Hyperlink"/>
                <w:noProof/>
              </w:rPr>
              <w:t>Fazit</w:t>
            </w:r>
            <w:r w:rsidR="00821023">
              <w:rPr>
                <w:noProof/>
                <w:webHidden/>
              </w:rPr>
              <w:tab/>
            </w:r>
            <w:r w:rsidR="00821023">
              <w:rPr>
                <w:noProof/>
                <w:webHidden/>
              </w:rPr>
              <w:fldChar w:fldCharType="begin"/>
            </w:r>
            <w:r w:rsidR="00821023">
              <w:rPr>
                <w:noProof/>
                <w:webHidden/>
              </w:rPr>
              <w:instrText xml:space="preserve"> PAGEREF _Toc312357396 \h </w:instrText>
            </w:r>
            <w:r w:rsidR="00821023">
              <w:rPr>
                <w:noProof/>
                <w:webHidden/>
              </w:rPr>
            </w:r>
            <w:r w:rsidR="00821023">
              <w:rPr>
                <w:noProof/>
                <w:webHidden/>
              </w:rPr>
              <w:fldChar w:fldCharType="separate"/>
            </w:r>
            <w:r w:rsidR="005358CB">
              <w:rPr>
                <w:noProof/>
                <w:webHidden/>
              </w:rPr>
              <w:t>107</w:t>
            </w:r>
            <w:r w:rsidR="00821023">
              <w:rPr>
                <w:noProof/>
                <w:webHidden/>
              </w:rPr>
              <w:fldChar w:fldCharType="end"/>
            </w:r>
          </w:hyperlink>
        </w:p>
        <w:p w:rsidR="00821023" w:rsidRDefault="00734A85">
          <w:pPr>
            <w:pStyle w:val="Verzeichnis2"/>
            <w:tabs>
              <w:tab w:val="left" w:pos="880"/>
              <w:tab w:val="right" w:leader="dot" w:pos="9062"/>
            </w:tabs>
            <w:rPr>
              <w:noProof/>
              <w:sz w:val="22"/>
              <w:szCs w:val="22"/>
              <w:lang w:eastAsia="de-CH"/>
            </w:rPr>
          </w:pPr>
          <w:hyperlink w:anchor="_Toc312357397" w:history="1">
            <w:r w:rsidR="00821023" w:rsidRPr="009E7692">
              <w:rPr>
                <w:rStyle w:val="Hyperlink"/>
                <w:noProof/>
              </w:rPr>
              <w:t>V.8</w:t>
            </w:r>
            <w:r w:rsidR="00821023">
              <w:rPr>
                <w:noProof/>
                <w:sz w:val="22"/>
                <w:szCs w:val="22"/>
                <w:lang w:eastAsia="de-CH"/>
              </w:rPr>
              <w:tab/>
            </w:r>
            <w:r w:rsidR="00821023" w:rsidRPr="009E7692">
              <w:rPr>
                <w:rStyle w:val="Hyperlink"/>
                <w:noProof/>
              </w:rPr>
              <w:t>Realisierung &amp; Tests</w:t>
            </w:r>
            <w:r w:rsidR="00821023">
              <w:rPr>
                <w:noProof/>
                <w:webHidden/>
              </w:rPr>
              <w:tab/>
            </w:r>
            <w:r w:rsidR="00821023">
              <w:rPr>
                <w:noProof/>
                <w:webHidden/>
              </w:rPr>
              <w:fldChar w:fldCharType="begin"/>
            </w:r>
            <w:r w:rsidR="00821023">
              <w:rPr>
                <w:noProof/>
                <w:webHidden/>
              </w:rPr>
              <w:instrText xml:space="preserve"> PAGEREF _Toc312357397 \h </w:instrText>
            </w:r>
            <w:r w:rsidR="00821023">
              <w:rPr>
                <w:noProof/>
                <w:webHidden/>
              </w:rPr>
            </w:r>
            <w:r w:rsidR="00821023">
              <w:rPr>
                <w:noProof/>
                <w:webHidden/>
              </w:rPr>
              <w:fldChar w:fldCharType="separate"/>
            </w:r>
            <w:r w:rsidR="005358CB">
              <w:rPr>
                <w:noProof/>
                <w:webHidden/>
              </w:rPr>
              <w:t>108</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98" w:history="1">
            <w:r w:rsidR="00821023" w:rsidRPr="009E7692">
              <w:rPr>
                <w:rStyle w:val="Hyperlink"/>
                <w:noProof/>
              </w:rPr>
              <w:t>V.8.1</w:t>
            </w:r>
            <w:r w:rsidR="00821023">
              <w:rPr>
                <w:noProof/>
                <w:sz w:val="22"/>
              </w:rPr>
              <w:tab/>
            </w:r>
            <w:r w:rsidR="00821023" w:rsidRPr="009E7692">
              <w:rPr>
                <w:rStyle w:val="Hyperlink"/>
                <w:noProof/>
              </w:rPr>
              <w:t>Dokumentinformationen</w:t>
            </w:r>
            <w:r w:rsidR="00821023">
              <w:rPr>
                <w:noProof/>
                <w:webHidden/>
              </w:rPr>
              <w:tab/>
            </w:r>
            <w:r w:rsidR="00821023">
              <w:rPr>
                <w:noProof/>
                <w:webHidden/>
              </w:rPr>
              <w:fldChar w:fldCharType="begin"/>
            </w:r>
            <w:r w:rsidR="00821023">
              <w:rPr>
                <w:noProof/>
                <w:webHidden/>
              </w:rPr>
              <w:instrText xml:space="preserve"> PAGEREF _Toc312357398 \h </w:instrText>
            </w:r>
            <w:r w:rsidR="00821023">
              <w:rPr>
                <w:noProof/>
                <w:webHidden/>
              </w:rPr>
            </w:r>
            <w:r w:rsidR="00821023">
              <w:rPr>
                <w:noProof/>
                <w:webHidden/>
              </w:rPr>
              <w:fldChar w:fldCharType="separate"/>
            </w:r>
            <w:r w:rsidR="005358CB">
              <w:rPr>
                <w:noProof/>
                <w:webHidden/>
              </w:rPr>
              <w:t>109</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399" w:history="1">
            <w:r w:rsidR="00821023" w:rsidRPr="009E7692">
              <w:rPr>
                <w:rStyle w:val="Hyperlink"/>
                <w:noProof/>
              </w:rPr>
              <w:t>V.8.2</w:t>
            </w:r>
            <w:r w:rsidR="00821023">
              <w:rPr>
                <w:noProof/>
                <w:sz w:val="22"/>
              </w:rPr>
              <w:tab/>
            </w:r>
            <w:r w:rsidR="00821023" w:rsidRPr="009E7692">
              <w:rPr>
                <w:rStyle w:val="Hyperlink"/>
                <w:noProof/>
              </w:rPr>
              <w:t>Tests</w:t>
            </w:r>
            <w:r w:rsidR="00821023">
              <w:rPr>
                <w:noProof/>
                <w:webHidden/>
              </w:rPr>
              <w:tab/>
            </w:r>
            <w:r w:rsidR="00821023">
              <w:rPr>
                <w:noProof/>
                <w:webHidden/>
              </w:rPr>
              <w:fldChar w:fldCharType="begin"/>
            </w:r>
            <w:r w:rsidR="00821023">
              <w:rPr>
                <w:noProof/>
                <w:webHidden/>
              </w:rPr>
              <w:instrText xml:space="preserve"> PAGEREF _Toc312357399 \h </w:instrText>
            </w:r>
            <w:r w:rsidR="00821023">
              <w:rPr>
                <w:noProof/>
                <w:webHidden/>
              </w:rPr>
            </w:r>
            <w:r w:rsidR="00821023">
              <w:rPr>
                <w:noProof/>
                <w:webHidden/>
              </w:rPr>
              <w:fldChar w:fldCharType="separate"/>
            </w:r>
            <w:r w:rsidR="005358CB">
              <w:rPr>
                <w:noProof/>
                <w:webHidden/>
              </w:rPr>
              <w:t>110</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400" w:history="1">
            <w:r w:rsidR="00821023" w:rsidRPr="009E7692">
              <w:rPr>
                <w:rStyle w:val="Hyperlink"/>
                <w:noProof/>
              </w:rPr>
              <w:t>V.8.3</w:t>
            </w:r>
            <w:r w:rsidR="00821023">
              <w:rPr>
                <w:noProof/>
                <w:sz w:val="22"/>
              </w:rPr>
              <w:tab/>
            </w:r>
            <w:r w:rsidR="00821023" w:rsidRPr="009E7692">
              <w:rPr>
                <w:rStyle w:val="Hyperlink"/>
                <w:noProof/>
              </w:rPr>
              <w:t>Betriebs- &amp; Installationsdokumentation</w:t>
            </w:r>
            <w:r w:rsidR="00821023">
              <w:rPr>
                <w:noProof/>
                <w:webHidden/>
              </w:rPr>
              <w:tab/>
            </w:r>
            <w:r w:rsidR="00821023">
              <w:rPr>
                <w:noProof/>
                <w:webHidden/>
              </w:rPr>
              <w:fldChar w:fldCharType="begin"/>
            </w:r>
            <w:r w:rsidR="00821023">
              <w:rPr>
                <w:noProof/>
                <w:webHidden/>
              </w:rPr>
              <w:instrText xml:space="preserve"> PAGEREF _Toc312357400 \h </w:instrText>
            </w:r>
            <w:r w:rsidR="00821023">
              <w:rPr>
                <w:noProof/>
                <w:webHidden/>
              </w:rPr>
            </w:r>
            <w:r w:rsidR="00821023">
              <w:rPr>
                <w:noProof/>
                <w:webHidden/>
              </w:rPr>
              <w:fldChar w:fldCharType="separate"/>
            </w:r>
            <w:r w:rsidR="005358CB">
              <w:rPr>
                <w:noProof/>
                <w:webHidden/>
              </w:rPr>
              <w:t>132</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401" w:history="1">
            <w:r w:rsidR="00821023" w:rsidRPr="009E7692">
              <w:rPr>
                <w:rStyle w:val="Hyperlink"/>
                <w:noProof/>
              </w:rPr>
              <w:t>V.8.4</w:t>
            </w:r>
            <w:r w:rsidR="00821023">
              <w:rPr>
                <w:noProof/>
                <w:sz w:val="22"/>
              </w:rPr>
              <w:tab/>
            </w:r>
            <w:r w:rsidR="00821023" w:rsidRPr="009E7692">
              <w:rPr>
                <w:rStyle w:val="Hyperlink"/>
                <w:noProof/>
              </w:rPr>
              <w:t>Code Dokumentation</w:t>
            </w:r>
            <w:r w:rsidR="00821023">
              <w:rPr>
                <w:noProof/>
                <w:webHidden/>
              </w:rPr>
              <w:tab/>
            </w:r>
            <w:r w:rsidR="00821023">
              <w:rPr>
                <w:noProof/>
                <w:webHidden/>
              </w:rPr>
              <w:fldChar w:fldCharType="begin"/>
            </w:r>
            <w:r w:rsidR="00821023">
              <w:rPr>
                <w:noProof/>
                <w:webHidden/>
              </w:rPr>
              <w:instrText xml:space="preserve"> PAGEREF _Toc312357401 \h </w:instrText>
            </w:r>
            <w:r w:rsidR="00821023">
              <w:rPr>
                <w:noProof/>
                <w:webHidden/>
              </w:rPr>
            </w:r>
            <w:r w:rsidR="00821023">
              <w:rPr>
                <w:noProof/>
                <w:webHidden/>
              </w:rPr>
              <w:fldChar w:fldCharType="separate"/>
            </w:r>
            <w:r w:rsidR="005358CB">
              <w:rPr>
                <w:noProof/>
                <w:webHidden/>
              </w:rPr>
              <w:t>134</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402" w:history="1">
            <w:r w:rsidR="00821023" w:rsidRPr="009E7692">
              <w:rPr>
                <w:rStyle w:val="Hyperlink"/>
                <w:noProof/>
              </w:rPr>
              <w:t>V.8.5</w:t>
            </w:r>
            <w:r w:rsidR="00821023">
              <w:rPr>
                <w:noProof/>
                <w:sz w:val="22"/>
              </w:rPr>
              <w:tab/>
            </w:r>
            <w:r w:rsidR="00821023" w:rsidRPr="009E7692">
              <w:rPr>
                <w:rStyle w:val="Hyperlink"/>
                <w:noProof/>
              </w:rPr>
              <w:t>Code Reviews</w:t>
            </w:r>
            <w:r w:rsidR="00821023">
              <w:rPr>
                <w:noProof/>
                <w:webHidden/>
              </w:rPr>
              <w:tab/>
            </w:r>
            <w:r w:rsidR="00821023">
              <w:rPr>
                <w:noProof/>
                <w:webHidden/>
              </w:rPr>
              <w:fldChar w:fldCharType="begin"/>
            </w:r>
            <w:r w:rsidR="00821023">
              <w:rPr>
                <w:noProof/>
                <w:webHidden/>
              </w:rPr>
              <w:instrText xml:space="preserve"> PAGEREF _Toc312357402 \h </w:instrText>
            </w:r>
            <w:r w:rsidR="00821023">
              <w:rPr>
                <w:noProof/>
                <w:webHidden/>
              </w:rPr>
            </w:r>
            <w:r w:rsidR="00821023">
              <w:rPr>
                <w:noProof/>
                <w:webHidden/>
              </w:rPr>
              <w:fldChar w:fldCharType="separate"/>
            </w:r>
            <w:r w:rsidR="005358CB">
              <w:rPr>
                <w:noProof/>
                <w:webHidden/>
              </w:rPr>
              <w:t>141</w:t>
            </w:r>
            <w:r w:rsidR="00821023">
              <w:rPr>
                <w:noProof/>
                <w:webHidden/>
              </w:rPr>
              <w:fldChar w:fldCharType="end"/>
            </w:r>
          </w:hyperlink>
        </w:p>
        <w:p w:rsidR="00821023" w:rsidRDefault="00734A85">
          <w:pPr>
            <w:pStyle w:val="Verzeichnis2"/>
            <w:tabs>
              <w:tab w:val="left" w:pos="880"/>
              <w:tab w:val="right" w:leader="dot" w:pos="9062"/>
            </w:tabs>
            <w:rPr>
              <w:noProof/>
              <w:sz w:val="22"/>
              <w:szCs w:val="22"/>
              <w:lang w:eastAsia="de-CH"/>
            </w:rPr>
          </w:pPr>
          <w:hyperlink w:anchor="_Toc312357403" w:history="1">
            <w:r w:rsidR="00821023" w:rsidRPr="009E7692">
              <w:rPr>
                <w:rStyle w:val="Hyperlink"/>
                <w:noProof/>
              </w:rPr>
              <w:t>V.9</w:t>
            </w:r>
            <w:r w:rsidR="00821023">
              <w:rPr>
                <w:noProof/>
                <w:sz w:val="22"/>
                <w:szCs w:val="22"/>
                <w:lang w:eastAsia="de-CH"/>
              </w:rPr>
              <w:tab/>
            </w:r>
            <w:r w:rsidR="00821023" w:rsidRPr="009E7692">
              <w:rPr>
                <w:rStyle w:val="Hyperlink"/>
                <w:noProof/>
              </w:rPr>
              <w:t>Schlussfolgerung</w:t>
            </w:r>
            <w:r w:rsidR="00821023">
              <w:rPr>
                <w:noProof/>
                <w:webHidden/>
              </w:rPr>
              <w:tab/>
            </w:r>
            <w:r w:rsidR="00821023">
              <w:rPr>
                <w:noProof/>
                <w:webHidden/>
              </w:rPr>
              <w:fldChar w:fldCharType="begin"/>
            </w:r>
            <w:r w:rsidR="00821023">
              <w:rPr>
                <w:noProof/>
                <w:webHidden/>
              </w:rPr>
              <w:instrText xml:space="preserve"> PAGEREF _Toc312357403 \h </w:instrText>
            </w:r>
            <w:r w:rsidR="00821023">
              <w:rPr>
                <w:noProof/>
                <w:webHidden/>
              </w:rPr>
            </w:r>
            <w:r w:rsidR="00821023">
              <w:rPr>
                <w:noProof/>
                <w:webHidden/>
              </w:rPr>
              <w:fldChar w:fldCharType="separate"/>
            </w:r>
            <w:r w:rsidR="005358CB">
              <w:rPr>
                <w:noProof/>
                <w:webHidden/>
              </w:rPr>
              <w:t>143</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404" w:history="1">
            <w:r w:rsidR="00821023" w:rsidRPr="009E7692">
              <w:rPr>
                <w:rStyle w:val="Hyperlink"/>
                <w:noProof/>
              </w:rPr>
              <w:t>V.9.1</w:t>
            </w:r>
            <w:r w:rsidR="00821023">
              <w:rPr>
                <w:noProof/>
                <w:sz w:val="22"/>
              </w:rPr>
              <w:tab/>
            </w:r>
            <w:r w:rsidR="00821023" w:rsidRPr="009E7692">
              <w:rPr>
                <w:rStyle w:val="Hyperlink"/>
                <w:noProof/>
              </w:rPr>
              <w:t>Dokumentinformationen</w:t>
            </w:r>
            <w:r w:rsidR="00821023">
              <w:rPr>
                <w:noProof/>
                <w:webHidden/>
              </w:rPr>
              <w:tab/>
            </w:r>
            <w:r w:rsidR="00821023">
              <w:rPr>
                <w:noProof/>
                <w:webHidden/>
              </w:rPr>
              <w:fldChar w:fldCharType="begin"/>
            </w:r>
            <w:r w:rsidR="00821023">
              <w:rPr>
                <w:noProof/>
                <w:webHidden/>
              </w:rPr>
              <w:instrText xml:space="preserve"> PAGEREF _Toc312357404 \h </w:instrText>
            </w:r>
            <w:r w:rsidR="00821023">
              <w:rPr>
                <w:noProof/>
                <w:webHidden/>
              </w:rPr>
            </w:r>
            <w:r w:rsidR="00821023">
              <w:rPr>
                <w:noProof/>
                <w:webHidden/>
              </w:rPr>
              <w:fldChar w:fldCharType="separate"/>
            </w:r>
            <w:r w:rsidR="005358CB">
              <w:rPr>
                <w:noProof/>
                <w:webHidden/>
              </w:rPr>
              <w:t>144</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405" w:history="1">
            <w:r w:rsidR="00821023" w:rsidRPr="009E7692">
              <w:rPr>
                <w:rStyle w:val="Hyperlink"/>
                <w:noProof/>
              </w:rPr>
              <w:t>V.9.2</w:t>
            </w:r>
            <w:r w:rsidR="00821023">
              <w:rPr>
                <w:noProof/>
                <w:sz w:val="22"/>
              </w:rPr>
              <w:tab/>
            </w:r>
            <w:r w:rsidR="00821023" w:rsidRPr="009E7692">
              <w:rPr>
                <w:rStyle w:val="Hyperlink"/>
                <w:noProof/>
              </w:rPr>
              <w:t>Ergebnisse</w:t>
            </w:r>
            <w:r w:rsidR="00821023">
              <w:rPr>
                <w:noProof/>
                <w:webHidden/>
              </w:rPr>
              <w:tab/>
            </w:r>
            <w:r w:rsidR="00821023">
              <w:rPr>
                <w:noProof/>
                <w:webHidden/>
              </w:rPr>
              <w:fldChar w:fldCharType="begin"/>
            </w:r>
            <w:r w:rsidR="00821023">
              <w:rPr>
                <w:noProof/>
                <w:webHidden/>
              </w:rPr>
              <w:instrText xml:space="preserve"> PAGEREF _Toc312357405 \h </w:instrText>
            </w:r>
            <w:r w:rsidR="00821023">
              <w:rPr>
                <w:noProof/>
                <w:webHidden/>
              </w:rPr>
            </w:r>
            <w:r w:rsidR="00821023">
              <w:rPr>
                <w:noProof/>
                <w:webHidden/>
              </w:rPr>
              <w:fldChar w:fldCharType="separate"/>
            </w:r>
            <w:r w:rsidR="005358CB">
              <w:rPr>
                <w:noProof/>
                <w:webHidden/>
              </w:rPr>
              <w:t>145</w:t>
            </w:r>
            <w:r w:rsidR="00821023">
              <w:rPr>
                <w:noProof/>
                <w:webHidden/>
              </w:rPr>
              <w:fldChar w:fldCharType="end"/>
            </w:r>
          </w:hyperlink>
        </w:p>
        <w:p w:rsidR="00821023" w:rsidRDefault="00734A85">
          <w:pPr>
            <w:pStyle w:val="Verzeichnis3"/>
            <w:tabs>
              <w:tab w:val="left" w:pos="1100"/>
              <w:tab w:val="right" w:leader="dot" w:pos="9062"/>
            </w:tabs>
            <w:rPr>
              <w:noProof/>
              <w:sz w:val="22"/>
            </w:rPr>
          </w:pPr>
          <w:hyperlink w:anchor="_Toc312357406" w:history="1">
            <w:r w:rsidR="00821023" w:rsidRPr="009E7692">
              <w:rPr>
                <w:rStyle w:val="Hyperlink"/>
                <w:noProof/>
              </w:rPr>
              <w:t>V.9.3</w:t>
            </w:r>
            <w:r w:rsidR="00821023">
              <w:rPr>
                <w:noProof/>
                <w:sz w:val="22"/>
              </w:rPr>
              <w:tab/>
            </w:r>
            <w:r w:rsidR="00821023" w:rsidRPr="009E7692">
              <w:rPr>
                <w:rStyle w:val="Hyperlink"/>
                <w:noProof/>
              </w:rPr>
              <w:t>Ausblick</w:t>
            </w:r>
            <w:r w:rsidR="00821023">
              <w:rPr>
                <w:noProof/>
                <w:webHidden/>
              </w:rPr>
              <w:tab/>
            </w:r>
            <w:r w:rsidR="00821023">
              <w:rPr>
                <w:noProof/>
                <w:webHidden/>
              </w:rPr>
              <w:fldChar w:fldCharType="begin"/>
            </w:r>
            <w:r w:rsidR="00821023">
              <w:rPr>
                <w:noProof/>
                <w:webHidden/>
              </w:rPr>
              <w:instrText xml:space="preserve"> PAGEREF _Toc312357406 \h </w:instrText>
            </w:r>
            <w:r w:rsidR="00821023">
              <w:rPr>
                <w:noProof/>
                <w:webHidden/>
              </w:rPr>
            </w:r>
            <w:r w:rsidR="00821023">
              <w:rPr>
                <w:noProof/>
                <w:webHidden/>
              </w:rPr>
              <w:fldChar w:fldCharType="separate"/>
            </w:r>
            <w:r w:rsidR="005358CB">
              <w:rPr>
                <w:noProof/>
                <w:webHidden/>
              </w:rPr>
              <w:t>147</w:t>
            </w:r>
            <w:r w:rsidR="00821023">
              <w:rPr>
                <w:noProof/>
                <w:webHidden/>
              </w:rPr>
              <w:fldChar w:fldCharType="end"/>
            </w:r>
          </w:hyperlink>
        </w:p>
        <w:p w:rsidR="00821023" w:rsidRDefault="00734A85">
          <w:pPr>
            <w:pStyle w:val="Verzeichnis1"/>
            <w:rPr>
              <w:b w:val="0"/>
              <w:noProof/>
              <w:sz w:val="22"/>
              <w:szCs w:val="22"/>
              <w:lang w:eastAsia="de-CH"/>
            </w:rPr>
          </w:pPr>
          <w:hyperlink w:anchor="_Toc312357407" w:history="1">
            <w:r w:rsidR="00821023" w:rsidRPr="009E7692">
              <w:rPr>
                <w:rStyle w:val="Hyperlink"/>
                <w:noProof/>
                <w:lang w:eastAsia="de-CH"/>
              </w:rPr>
              <w:t>VI.</w:t>
            </w:r>
            <w:r w:rsidR="00821023">
              <w:rPr>
                <w:b w:val="0"/>
                <w:noProof/>
                <w:sz w:val="22"/>
                <w:szCs w:val="22"/>
                <w:lang w:eastAsia="de-CH"/>
              </w:rPr>
              <w:tab/>
            </w:r>
            <w:r w:rsidR="00821023" w:rsidRPr="009E7692">
              <w:rPr>
                <w:rStyle w:val="Hyperlink"/>
                <w:noProof/>
                <w:lang w:eastAsia="de-CH"/>
              </w:rPr>
              <w:t>Projekt Retrospektive</w:t>
            </w:r>
            <w:r w:rsidR="00821023">
              <w:rPr>
                <w:noProof/>
                <w:webHidden/>
              </w:rPr>
              <w:tab/>
            </w:r>
            <w:r w:rsidR="00821023">
              <w:rPr>
                <w:noProof/>
                <w:webHidden/>
              </w:rPr>
              <w:fldChar w:fldCharType="begin"/>
            </w:r>
            <w:r w:rsidR="00821023">
              <w:rPr>
                <w:noProof/>
                <w:webHidden/>
              </w:rPr>
              <w:instrText xml:space="preserve"> PAGEREF _Toc312357407 \h </w:instrText>
            </w:r>
            <w:r w:rsidR="00821023">
              <w:rPr>
                <w:noProof/>
                <w:webHidden/>
              </w:rPr>
            </w:r>
            <w:r w:rsidR="00821023">
              <w:rPr>
                <w:noProof/>
                <w:webHidden/>
              </w:rPr>
              <w:fldChar w:fldCharType="separate"/>
            </w:r>
            <w:r w:rsidR="005358CB">
              <w:rPr>
                <w:noProof/>
                <w:webHidden/>
              </w:rPr>
              <w:t>148</w:t>
            </w:r>
            <w:r w:rsidR="00821023">
              <w:rPr>
                <w:noProof/>
                <w:webHidden/>
              </w:rPr>
              <w:fldChar w:fldCharType="end"/>
            </w:r>
          </w:hyperlink>
        </w:p>
        <w:p w:rsidR="00821023" w:rsidRDefault="00734A85">
          <w:pPr>
            <w:pStyle w:val="Verzeichnis2"/>
            <w:tabs>
              <w:tab w:val="left" w:pos="880"/>
              <w:tab w:val="right" w:leader="dot" w:pos="9062"/>
            </w:tabs>
            <w:rPr>
              <w:noProof/>
              <w:sz w:val="22"/>
              <w:szCs w:val="22"/>
              <w:lang w:eastAsia="de-CH"/>
            </w:rPr>
          </w:pPr>
          <w:hyperlink w:anchor="_Toc312357408" w:history="1">
            <w:r w:rsidR="00821023" w:rsidRPr="009E7692">
              <w:rPr>
                <w:rStyle w:val="Hyperlink"/>
                <w:noProof/>
              </w:rPr>
              <w:t>VI.1</w:t>
            </w:r>
            <w:r w:rsidR="00821023">
              <w:rPr>
                <w:noProof/>
                <w:sz w:val="22"/>
                <w:szCs w:val="22"/>
                <w:lang w:eastAsia="de-CH"/>
              </w:rPr>
              <w:tab/>
            </w:r>
            <w:r w:rsidR="00821023" w:rsidRPr="009E7692">
              <w:rPr>
                <w:rStyle w:val="Hyperlink"/>
                <w:noProof/>
              </w:rPr>
              <w:t>Dokumentinformationen</w:t>
            </w:r>
            <w:r w:rsidR="00821023">
              <w:rPr>
                <w:noProof/>
                <w:webHidden/>
              </w:rPr>
              <w:tab/>
            </w:r>
            <w:r w:rsidR="00821023">
              <w:rPr>
                <w:noProof/>
                <w:webHidden/>
              </w:rPr>
              <w:fldChar w:fldCharType="begin"/>
            </w:r>
            <w:r w:rsidR="00821023">
              <w:rPr>
                <w:noProof/>
                <w:webHidden/>
              </w:rPr>
              <w:instrText xml:space="preserve"> PAGEREF _Toc312357408 \h </w:instrText>
            </w:r>
            <w:r w:rsidR="00821023">
              <w:rPr>
                <w:noProof/>
                <w:webHidden/>
              </w:rPr>
            </w:r>
            <w:r w:rsidR="00821023">
              <w:rPr>
                <w:noProof/>
                <w:webHidden/>
              </w:rPr>
              <w:fldChar w:fldCharType="separate"/>
            </w:r>
            <w:r w:rsidR="005358CB">
              <w:rPr>
                <w:noProof/>
                <w:webHidden/>
              </w:rPr>
              <w:t>149</w:t>
            </w:r>
            <w:r w:rsidR="00821023">
              <w:rPr>
                <w:noProof/>
                <w:webHidden/>
              </w:rPr>
              <w:fldChar w:fldCharType="end"/>
            </w:r>
          </w:hyperlink>
        </w:p>
        <w:p w:rsidR="00821023" w:rsidRDefault="00734A85">
          <w:pPr>
            <w:pStyle w:val="Verzeichnis2"/>
            <w:tabs>
              <w:tab w:val="left" w:pos="880"/>
              <w:tab w:val="right" w:leader="dot" w:pos="9062"/>
            </w:tabs>
            <w:rPr>
              <w:noProof/>
              <w:sz w:val="22"/>
              <w:szCs w:val="22"/>
              <w:lang w:eastAsia="de-CH"/>
            </w:rPr>
          </w:pPr>
          <w:hyperlink w:anchor="_Toc312357409" w:history="1">
            <w:r w:rsidR="00821023" w:rsidRPr="009E7692">
              <w:rPr>
                <w:rStyle w:val="Hyperlink"/>
                <w:noProof/>
              </w:rPr>
              <w:t>VI.2</w:t>
            </w:r>
            <w:r w:rsidR="00821023">
              <w:rPr>
                <w:noProof/>
                <w:sz w:val="22"/>
                <w:szCs w:val="22"/>
                <w:lang w:eastAsia="de-CH"/>
              </w:rPr>
              <w:tab/>
            </w:r>
            <w:r w:rsidR="00821023" w:rsidRPr="009E7692">
              <w:rPr>
                <w:rStyle w:val="Hyperlink"/>
                <w:noProof/>
              </w:rPr>
              <w:t>Methoden und Technologien</w:t>
            </w:r>
            <w:r w:rsidR="00821023">
              <w:rPr>
                <w:noProof/>
                <w:webHidden/>
              </w:rPr>
              <w:tab/>
            </w:r>
            <w:r w:rsidR="00821023">
              <w:rPr>
                <w:noProof/>
                <w:webHidden/>
              </w:rPr>
              <w:fldChar w:fldCharType="begin"/>
            </w:r>
            <w:r w:rsidR="00821023">
              <w:rPr>
                <w:noProof/>
                <w:webHidden/>
              </w:rPr>
              <w:instrText xml:space="preserve"> PAGEREF _Toc312357409 \h </w:instrText>
            </w:r>
            <w:r w:rsidR="00821023">
              <w:rPr>
                <w:noProof/>
                <w:webHidden/>
              </w:rPr>
            </w:r>
            <w:r w:rsidR="00821023">
              <w:rPr>
                <w:noProof/>
                <w:webHidden/>
              </w:rPr>
              <w:fldChar w:fldCharType="separate"/>
            </w:r>
            <w:r w:rsidR="005358CB">
              <w:rPr>
                <w:noProof/>
                <w:webHidden/>
              </w:rPr>
              <w:t>150</w:t>
            </w:r>
            <w:r w:rsidR="00821023">
              <w:rPr>
                <w:noProof/>
                <w:webHidden/>
              </w:rPr>
              <w:fldChar w:fldCharType="end"/>
            </w:r>
          </w:hyperlink>
        </w:p>
        <w:p w:rsidR="00821023" w:rsidRDefault="00734A85">
          <w:pPr>
            <w:pStyle w:val="Verzeichnis2"/>
            <w:tabs>
              <w:tab w:val="left" w:pos="880"/>
              <w:tab w:val="right" w:leader="dot" w:pos="9062"/>
            </w:tabs>
            <w:rPr>
              <w:noProof/>
              <w:sz w:val="22"/>
              <w:szCs w:val="22"/>
              <w:lang w:eastAsia="de-CH"/>
            </w:rPr>
          </w:pPr>
          <w:hyperlink w:anchor="_Toc312357410" w:history="1">
            <w:r w:rsidR="00821023" w:rsidRPr="009E7692">
              <w:rPr>
                <w:rStyle w:val="Hyperlink"/>
                <w:noProof/>
              </w:rPr>
              <w:t>VI.3</w:t>
            </w:r>
            <w:r w:rsidR="00821023">
              <w:rPr>
                <w:noProof/>
                <w:sz w:val="22"/>
                <w:szCs w:val="22"/>
                <w:lang w:eastAsia="de-CH"/>
              </w:rPr>
              <w:tab/>
            </w:r>
            <w:r w:rsidR="00821023" w:rsidRPr="009E7692">
              <w:rPr>
                <w:rStyle w:val="Hyperlink"/>
                <w:noProof/>
              </w:rPr>
              <w:t>Persönliche Berichte</w:t>
            </w:r>
            <w:r w:rsidR="00821023">
              <w:rPr>
                <w:noProof/>
                <w:webHidden/>
              </w:rPr>
              <w:tab/>
            </w:r>
            <w:r w:rsidR="00821023">
              <w:rPr>
                <w:noProof/>
                <w:webHidden/>
              </w:rPr>
              <w:fldChar w:fldCharType="begin"/>
            </w:r>
            <w:r w:rsidR="00821023">
              <w:rPr>
                <w:noProof/>
                <w:webHidden/>
              </w:rPr>
              <w:instrText xml:space="preserve"> PAGEREF _Toc312357410 \h </w:instrText>
            </w:r>
            <w:r w:rsidR="00821023">
              <w:rPr>
                <w:noProof/>
                <w:webHidden/>
              </w:rPr>
            </w:r>
            <w:r w:rsidR="00821023">
              <w:rPr>
                <w:noProof/>
                <w:webHidden/>
              </w:rPr>
              <w:fldChar w:fldCharType="separate"/>
            </w:r>
            <w:r w:rsidR="005358CB">
              <w:rPr>
                <w:noProof/>
                <w:webHidden/>
              </w:rPr>
              <w:t>151</w:t>
            </w:r>
            <w:r w:rsidR="00821023">
              <w:rPr>
                <w:noProof/>
                <w:webHidden/>
              </w:rPr>
              <w:fldChar w:fldCharType="end"/>
            </w:r>
          </w:hyperlink>
        </w:p>
        <w:p w:rsidR="00821023" w:rsidRDefault="00734A85">
          <w:pPr>
            <w:pStyle w:val="Verzeichnis3"/>
            <w:tabs>
              <w:tab w:val="left" w:pos="1320"/>
              <w:tab w:val="right" w:leader="dot" w:pos="9062"/>
            </w:tabs>
            <w:rPr>
              <w:noProof/>
              <w:sz w:val="22"/>
            </w:rPr>
          </w:pPr>
          <w:hyperlink w:anchor="_Toc312357411" w:history="1">
            <w:r w:rsidR="00821023" w:rsidRPr="009E7692">
              <w:rPr>
                <w:rStyle w:val="Hyperlink"/>
                <w:noProof/>
              </w:rPr>
              <w:t>VI.3.1</w:t>
            </w:r>
            <w:r w:rsidR="00821023">
              <w:rPr>
                <w:noProof/>
                <w:sz w:val="22"/>
              </w:rPr>
              <w:tab/>
            </w:r>
            <w:r w:rsidR="00821023" w:rsidRPr="009E7692">
              <w:rPr>
                <w:rStyle w:val="Hyperlink"/>
                <w:noProof/>
              </w:rPr>
              <w:t>Lukas Elmer</w:t>
            </w:r>
            <w:r w:rsidR="00821023">
              <w:rPr>
                <w:noProof/>
                <w:webHidden/>
              </w:rPr>
              <w:tab/>
            </w:r>
            <w:r w:rsidR="00821023">
              <w:rPr>
                <w:noProof/>
                <w:webHidden/>
              </w:rPr>
              <w:fldChar w:fldCharType="begin"/>
            </w:r>
            <w:r w:rsidR="00821023">
              <w:rPr>
                <w:noProof/>
                <w:webHidden/>
              </w:rPr>
              <w:instrText xml:space="preserve"> PAGEREF _Toc312357411 \h </w:instrText>
            </w:r>
            <w:r w:rsidR="00821023">
              <w:rPr>
                <w:noProof/>
                <w:webHidden/>
              </w:rPr>
            </w:r>
            <w:r w:rsidR="00821023">
              <w:rPr>
                <w:noProof/>
                <w:webHidden/>
              </w:rPr>
              <w:fldChar w:fldCharType="separate"/>
            </w:r>
            <w:r w:rsidR="005358CB">
              <w:rPr>
                <w:noProof/>
                <w:webHidden/>
              </w:rPr>
              <w:t>151</w:t>
            </w:r>
            <w:r w:rsidR="00821023">
              <w:rPr>
                <w:noProof/>
                <w:webHidden/>
              </w:rPr>
              <w:fldChar w:fldCharType="end"/>
            </w:r>
          </w:hyperlink>
        </w:p>
        <w:p w:rsidR="00821023" w:rsidRDefault="00734A85">
          <w:pPr>
            <w:pStyle w:val="Verzeichnis3"/>
            <w:tabs>
              <w:tab w:val="left" w:pos="1320"/>
              <w:tab w:val="right" w:leader="dot" w:pos="9062"/>
            </w:tabs>
            <w:rPr>
              <w:noProof/>
              <w:sz w:val="22"/>
            </w:rPr>
          </w:pPr>
          <w:hyperlink w:anchor="_Toc312357412" w:history="1">
            <w:r w:rsidR="00821023" w:rsidRPr="009E7692">
              <w:rPr>
                <w:rStyle w:val="Hyperlink"/>
                <w:noProof/>
              </w:rPr>
              <w:t>VI.3.2</w:t>
            </w:r>
            <w:r w:rsidR="00821023">
              <w:rPr>
                <w:noProof/>
                <w:sz w:val="22"/>
              </w:rPr>
              <w:tab/>
            </w:r>
            <w:r w:rsidR="00821023" w:rsidRPr="009E7692">
              <w:rPr>
                <w:rStyle w:val="Hyperlink"/>
                <w:noProof/>
              </w:rPr>
              <w:t>Christina Heidt</w:t>
            </w:r>
            <w:r w:rsidR="00821023">
              <w:rPr>
                <w:noProof/>
                <w:webHidden/>
              </w:rPr>
              <w:tab/>
            </w:r>
            <w:r w:rsidR="00821023">
              <w:rPr>
                <w:noProof/>
                <w:webHidden/>
              </w:rPr>
              <w:fldChar w:fldCharType="begin"/>
            </w:r>
            <w:r w:rsidR="00821023">
              <w:rPr>
                <w:noProof/>
                <w:webHidden/>
              </w:rPr>
              <w:instrText xml:space="preserve"> PAGEREF _Toc312357412 \h </w:instrText>
            </w:r>
            <w:r w:rsidR="00821023">
              <w:rPr>
                <w:noProof/>
                <w:webHidden/>
              </w:rPr>
            </w:r>
            <w:r w:rsidR="00821023">
              <w:rPr>
                <w:noProof/>
                <w:webHidden/>
              </w:rPr>
              <w:fldChar w:fldCharType="separate"/>
            </w:r>
            <w:r w:rsidR="005358CB">
              <w:rPr>
                <w:noProof/>
                <w:webHidden/>
              </w:rPr>
              <w:t>152</w:t>
            </w:r>
            <w:r w:rsidR="00821023">
              <w:rPr>
                <w:noProof/>
                <w:webHidden/>
              </w:rPr>
              <w:fldChar w:fldCharType="end"/>
            </w:r>
          </w:hyperlink>
        </w:p>
        <w:p w:rsidR="00821023" w:rsidRDefault="00734A85">
          <w:pPr>
            <w:pStyle w:val="Verzeichnis3"/>
            <w:tabs>
              <w:tab w:val="left" w:pos="1320"/>
              <w:tab w:val="right" w:leader="dot" w:pos="9062"/>
            </w:tabs>
            <w:rPr>
              <w:noProof/>
              <w:sz w:val="22"/>
            </w:rPr>
          </w:pPr>
          <w:hyperlink w:anchor="_Toc312357413" w:history="1">
            <w:r w:rsidR="00821023" w:rsidRPr="009E7692">
              <w:rPr>
                <w:rStyle w:val="Hyperlink"/>
                <w:noProof/>
              </w:rPr>
              <w:t>VI.3.3</w:t>
            </w:r>
            <w:r w:rsidR="00821023">
              <w:rPr>
                <w:noProof/>
                <w:sz w:val="22"/>
              </w:rPr>
              <w:tab/>
            </w:r>
            <w:r w:rsidR="00821023" w:rsidRPr="009E7692">
              <w:rPr>
                <w:rStyle w:val="Hyperlink"/>
                <w:noProof/>
              </w:rPr>
              <w:t>Delia Treichler</w:t>
            </w:r>
            <w:r w:rsidR="00821023">
              <w:rPr>
                <w:noProof/>
                <w:webHidden/>
              </w:rPr>
              <w:tab/>
            </w:r>
            <w:r w:rsidR="00821023">
              <w:rPr>
                <w:noProof/>
                <w:webHidden/>
              </w:rPr>
              <w:fldChar w:fldCharType="begin"/>
            </w:r>
            <w:r w:rsidR="00821023">
              <w:rPr>
                <w:noProof/>
                <w:webHidden/>
              </w:rPr>
              <w:instrText xml:space="preserve"> PAGEREF _Toc312357413 \h </w:instrText>
            </w:r>
            <w:r w:rsidR="00821023">
              <w:rPr>
                <w:noProof/>
                <w:webHidden/>
              </w:rPr>
            </w:r>
            <w:r w:rsidR="00821023">
              <w:rPr>
                <w:noProof/>
                <w:webHidden/>
              </w:rPr>
              <w:fldChar w:fldCharType="separate"/>
            </w:r>
            <w:r w:rsidR="005358CB">
              <w:rPr>
                <w:noProof/>
                <w:webHidden/>
              </w:rPr>
              <w:t>153</w:t>
            </w:r>
            <w:r w:rsidR="00821023">
              <w:rPr>
                <w:noProof/>
                <w:webHidden/>
              </w:rPr>
              <w:fldChar w:fldCharType="end"/>
            </w:r>
          </w:hyperlink>
        </w:p>
        <w:p w:rsidR="00821023" w:rsidRDefault="00734A85">
          <w:pPr>
            <w:pStyle w:val="Verzeichnis2"/>
            <w:tabs>
              <w:tab w:val="left" w:pos="880"/>
              <w:tab w:val="right" w:leader="dot" w:pos="9062"/>
            </w:tabs>
            <w:rPr>
              <w:noProof/>
              <w:sz w:val="22"/>
              <w:szCs w:val="22"/>
              <w:lang w:eastAsia="de-CH"/>
            </w:rPr>
          </w:pPr>
          <w:hyperlink w:anchor="_Toc312357414" w:history="1">
            <w:r w:rsidR="00821023" w:rsidRPr="009E7692">
              <w:rPr>
                <w:rStyle w:val="Hyperlink"/>
                <w:noProof/>
              </w:rPr>
              <w:t>VI.4</w:t>
            </w:r>
            <w:r w:rsidR="00821023">
              <w:rPr>
                <w:noProof/>
                <w:sz w:val="22"/>
                <w:szCs w:val="22"/>
                <w:lang w:eastAsia="de-CH"/>
              </w:rPr>
              <w:tab/>
            </w:r>
            <w:r w:rsidR="00821023" w:rsidRPr="009E7692">
              <w:rPr>
                <w:rStyle w:val="Hyperlink"/>
                <w:noProof/>
              </w:rPr>
              <w:t>Aufwandanalyse</w:t>
            </w:r>
            <w:r w:rsidR="00821023">
              <w:rPr>
                <w:noProof/>
                <w:webHidden/>
              </w:rPr>
              <w:tab/>
            </w:r>
            <w:r w:rsidR="00821023">
              <w:rPr>
                <w:noProof/>
                <w:webHidden/>
              </w:rPr>
              <w:fldChar w:fldCharType="begin"/>
            </w:r>
            <w:r w:rsidR="00821023">
              <w:rPr>
                <w:noProof/>
                <w:webHidden/>
              </w:rPr>
              <w:instrText xml:space="preserve"> PAGEREF _Toc312357414 \h </w:instrText>
            </w:r>
            <w:r w:rsidR="00821023">
              <w:rPr>
                <w:noProof/>
                <w:webHidden/>
              </w:rPr>
            </w:r>
            <w:r w:rsidR="00821023">
              <w:rPr>
                <w:noProof/>
                <w:webHidden/>
              </w:rPr>
              <w:fldChar w:fldCharType="separate"/>
            </w:r>
            <w:r w:rsidR="005358CB">
              <w:rPr>
                <w:noProof/>
                <w:webHidden/>
              </w:rPr>
              <w:t>154</w:t>
            </w:r>
            <w:r w:rsidR="00821023">
              <w:rPr>
                <w:noProof/>
                <w:webHidden/>
              </w:rPr>
              <w:fldChar w:fldCharType="end"/>
            </w:r>
          </w:hyperlink>
        </w:p>
        <w:p w:rsidR="00821023" w:rsidRDefault="00734A85">
          <w:pPr>
            <w:pStyle w:val="Verzeichnis3"/>
            <w:tabs>
              <w:tab w:val="left" w:pos="1320"/>
              <w:tab w:val="right" w:leader="dot" w:pos="9062"/>
            </w:tabs>
            <w:rPr>
              <w:noProof/>
              <w:sz w:val="22"/>
            </w:rPr>
          </w:pPr>
          <w:hyperlink w:anchor="_Toc312357415" w:history="1">
            <w:r w:rsidR="00821023" w:rsidRPr="009E7692">
              <w:rPr>
                <w:rStyle w:val="Hyperlink"/>
                <w:noProof/>
              </w:rPr>
              <w:t>VI.4.1</w:t>
            </w:r>
            <w:r w:rsidR="00821023">
              <w:rPr>
                <w:noProof/>
                <w:sz w:val="22"/>
              </w:rPr>
              <w:tab/>
            </w:r>
            <w:r w:rsidR="00821023" w:rsidRPr="009E7692">
              <w:rPr>
                <w:rStyle w:val="Hyperlink"/>
                <w:noProof/>
              </w:rPr>
              <w:t>Sprints</w:t>
            </w:r>
            <w:r w:rsidR="00821023">
              <w:rPr>
                <w:noProof/>
                <w:webHidden/>
              </w:rPr>
              <w:tab/>
            </w:r>
            <w:r w:rsidR="00821023">
              <w:rPr>
                <w:noProof/>
                <w:webHidden/>
              </w:rPr>
              <w:fldChar w:fldCharType="begin"/>
            </w:r>
            <w:r w:rsidR="00821023">
              <w:rPr>
                <w:noProof/>
                <w:webHidden/>
              </w:rPr>
              <w:instrText xml:space="preserve"> PAGEREF _Toc312357415 \h </w:instrText>
            </w:r>
            <w:r w:rsidR="00821023">
              <w:rPr>
                <w:noProof/>
                <w:webHidden/>
              </w:rPr>
            </w:r>
            <w:r w:rsidR="00821023">
              <w:rPr>
                <w:noProof/>
                <w:webHidden/>
              </w:rPr>
              <w:fldChar w:fldCharType="separate"/>
            </w:r>
            <w:r w:rsidR="005358CB">
              <w:rPr>
                <w:noProof/>
                <w:webHidden/>
              </w:rPr>
              <w:t>154</w:t>
            </w:r>
            <w:r w:rsidR="00821023">
              <w:rPr>
                <w:noProof/>
                <w:webHidden/>
              </w:rPr>
              <w:fldChar w:fldCharType="end"/>
            </w:r>
          </w:hyperlink>
        </w:p>
        <w:p w:rsidR="00821023" w:rsidRDefault="00734A85">
          <w:pPr>
            <w:pStyle w:val="Verzeichnis3"/>
            <w:tabs>
              <w:tab w:val="left" w:pos="1320"/>
              <w:tab w:val="right" w:leader="dot" w:pos="9062"/>
            </w:tabs>
            <w:rPr>
              <w:noProof/>
              <w:sz w:val="22"/>
            </w:rPr>
          </w:pPr>
          <w:hyperlink w:anchor="_Toc312357416" w:history="1">
            <w:r w:rsidR="00821023" w:rsidRPr="009E7692">
              <w:rPr>
                <w:rStyle w:val="Hyperlink"/>
                <w:noProof/>
              </w:rPr>
              <w:t>VI.4.2</w:t>
            </w:r>
            <w:r w:rsidR="00821023">
              <w:rPr>
                <w:noProof/>
                <w:sz w:val="22"/>
              </w:rPr>
              <w:tab/>
            </w:r>
            <w:r w:rsidR="00821023" w:rsidRPr="009E7692">
              <w:rPr>
                <w:rStyle w:val="Hyperlink"/>
                <w:noProof/>
              </w:rPr>
              <w:t>Personenaufwand</w:t>
            </w:r>
            <w:r w:rsidR="00821023">
              <w:rPr>
                <w:noProof/>
                <w:webHidden/>
              </w:rPr>
              <w:tab/>
            </w:r>
            <w:r w:rsidR="00821023">
              <w:rPr>
                <w:noProof/>
                <w:webHidden/>
              </w:rPr>
              <w:fldChar w:fldCharType="begin"/>
            </w:r>
            <w:r w:rsidR="00821023">
              <w:rPr>
                <w:noProof/>
                <w:webHidden/>
              </w:rPr>
              <w:instrText xml:space="preserve"> PAGEREF _Toc312357416 \h </w:instrText>
            </w:r>
            <w:r w:rsidR="00821023">
              <w:rPr>
                <w:noProof/>
                <w:webHidden/>
              </w:rPr>
            </w:r>
            <w:r w:rsidR="00821023">
              <w:rPr>
                <w:noProof/>
                <w:webHidden/>
              </w:rPr>
              <w:fldChar w:fldCharType="separate"/>
            </w:r>
            <w:r w:rsidR="005358CB">
              <w:rPr>
                <w:noProof/>
                <w:webHidden/>
              </w:rPr>
              <w:t>161</w:t>
            </w:r>
            <w:r w:rsidR="00821023">
              <w:rPr>
                <w:noProof/>
                <w:webHidden/>
              </w:rPr>
              <w:fldChar w:fldCharType="end"/>
            </w:r>
          </w:hyperlink>
        </w:p>
        <w:p w:rsidR="00821023" w:rsidRDefault="00734A85">
          <w:pPr>
            <w:pStyle w:val="Verzeichnis3"/>
            <w:tabs>
              <w:tab w:val="left" w:pos="1320"/>
              <w:tab w:val="right" w:leader="dot" w:pos="9062"/>
            </w:tabs>
            <w:rPr>
              <w:noProof/>
              <w:sz w:val="22"/>
            </w:rPr>
          </w:pPr>
          <w:hyperlink w:anchor="_Toc312357417" w:history="1">
            <w:r w:rsidR="00821023" w:rsidRPr="009E7692">
              <w:rPr>
                <w:rStyle w:val="Hyperlink"/>
                <w:noProof/>
              </w:rPr>
              <w:t>VI.4.3</w:t>
            </w:r>
            <w:r w:rsidR="00821023">
              <w:rPr>
                <w:noProof/>
                <w:sz w:val="22"/>
              </w:rPr>
              <w:tab/>
            </w:r>
            <w:r w:rsidR="00821023" w:rsidRPr="009E7692">
              <w:rPr>
                <w:rStyle w:val="Hyperlink"/>
                <w:noProof/>
              </w:rPr>
              <w:t>Tätigkeiten</w:t>
            </w:r>
            <w:r w:rsidR="00821023">
              <w:rPr>
                <w:noProof/>
                <w:webHidden/>
              </w:rPr>
              <w:tab/>
            </w:r>
            <w:r w:rsidR="00821023">
              <w:rPr>
                <w:noProof/>
                <w:webHidden/>
              </w:rPr>
              <w:fldChar w:fldCharType="begin"/>
            </w:r>
            <w:r w:rsidR="00821023">
              <w:rPr>
                <w:noProof/>
                <w:webHidden/>
              </w:rPr>
              <w:instrText xml:space="preserve"> PAGEREF _Toc312357417 \h </w:instrText>
            </w:r>
            <w:r w:rsidR="00821023">
              <w:rPr>
                <w:noProof/>
                <w:webHidden/>
              </w:rPr>
            </w:r>
            <w:r w:rsidR="00821023">
              <w:rPr>
                <w:noProof/>
                <w:webHidden/>
              </w:rPr>
              <w:fldChar w:fldCharType="separate"/>
            </w:r>
            <w:r w:rsidR="005358CB">
              <w:rPr>
                <w:noProof/>
                <w:webHidden/>
              </w:rPr>
              <w:t>162</w:t>
            </w:r>
            <w:r w:rsidR="00821023">
              <w:rPr>
                <w:noProof/>
                <w:webHidden/>
              </w:rPr>
              <w:fldChar w:fldCharType="end"/>
            </w:r>
          </w:hyperlink>
        </w:p>
        <w:p w:rsidR="00821023" w:rsidRDefault="00734A85">
          <w:pPr>
            <w:pStyle w:val="Verzeichnis3"/>
            <w:tabs>
              <w:tab w:val="left" w:pos="1320"/>
              <w:tab w:val="right" w:leader="dot" w:pos="9062"/>
            </w:tabs>
            <w:rPr>
              <w:noProof/>
              <w:sz w:val="22"/>
            </w:rPr>
          </w:pPr>
          <w:hyperlink w:anchor="_Toc312357418" w:history="1">
            <w:r w:rsidR="00821023" w:rsidRPr="009E7692">
              <w:rPr>
                <w:rStyle w:val="Hyperlink"/>
                <w:noProof/>
              </w:rPr>
              <w:t>VI.4.4</w:t>
            </w:r>
            <w:r w:rsidR="00821023">
              <w:rPr>
                <w:noProof/>
                <w:sz w:val="22"/>
              </w:rPr>
              <w:tab/>
            </w:r>
            <w:r w:rsidR="00821023" w:rsidRPr="009E7692">
              <w:rPr>
                <w:rStyle w:val="Hyperlink"/>
                <w:noProof/>
              </w:rPr>
              <w:t>Arbeitslisten</w:t>
            </w:r>
            <w:r w:rsidR="00821023">
              <w:rPr>
                <w:noProof/>
                <w:webHidden/>
              </w:rPr>
              <w:tab/>
            </w:r>
            <w:r w:rsidR="00821023">
              <w:rPr>
                <w:noProof/>
                <w:webHidden/>
              </w:rPr>
              <w:fldChar w:fldCharType="begin"/>
            </w:r>
            <w:r w:rsidR="00821023">
              <w:rPr>
                <w:noProof/>
                <w:webHidden/>
              </w:rPr>
              <w:instrText xml:space="preserve"> PAGEREF _Toc312357418 \h </w:instrText>
            </w:r>
            <w:r w:rsidR="00821023">
              <w:rPr>
                <w:noProof/>
                <w:webHidden/>
              </w:rPr>
            </w:r>
            <w:r w:rsidR="00821023">
              <w:rPr>
                <w:noProof/>
                <w:webHidden/>
              </w:rPr>
              <w:fldChar w:fldCharType="separate"/>
            </w:r>
            <w:r w:rsidR="005358CB">
              <w:rPr>
                <w:noProof/>
                <w:webHidden/>
              </w:rPr>
              <w:t>163</w:t>
            </w:r>
            <w:r w:rsidR="00821023">
              <w:rPr>
                <w:noProof/>
                <w:webHidden/>
              </w:rPr>
              <w:fldChar w:fldCharType="end"/>
            </w:r>
          </w:hyperlink>
        </w:p>
        <w:p w:rsidR="00821023" w:rsidRDefault="00734A85">
          <w:pPr>
            <w:pStyle w:val="Verzeichnis1"/>
            <w:rPr>
              <w:b w:val="0"/>
              <w:noProof/>
              <w:sz w:val="22"/>
              <w:szCs w:val="22"/>
              <w:lang w:eastAsia="de-CH"/>
            </w:rPr>
          </w:pPr>
          <w:hyperlink w:anchor="_Toc312357419" w:history="1">
            <w:r w:rsidR="00821023" w:rsidRPr="009E7692">
              <w:rPr>
                <w:rStyle w:val="Hyperlink"/>
                <w:noProof/>
                <w:lang w:eastAsia="de-CH"/>
              </w:rPr>
              <w:t>VII.</w:t>
            </w:r>
            <w:r w:rsidR="00821023">
              <w:rPr>
                <w:b w:val="0"/>
                <w:noProof/>
                <w:sz w:val="22"/>
                <w:szCs w:val="22"/>
                <w:lang w:eastAsia="de-CH"/>
              </w:rPr>
              <w:tab/>
            </w:r>
            <w:r w:rsidR="00821023" w:rsidRPr="009E7692">
              <w:rPr>
                <w:rStyle w:val="Hyperlink"/>
                <w:noProof/>
                <w:lang w:eastAsia="de-CH"/>
              </w:rPr>
              <w:t>Anhang</w:t>
            </w:r>
            <w:r w:rsidR="00821023">
              <w:rPr>
                <w:noProof/>
                <w:webHidden/>
              </w:rPr>
              <w:tab/>
            </w:r>
            <w:r w:rsidR="00821023">
              <w:rPr>
                <w:noProof/>
                <w:webHidden/>
              </w:rPr>
              <w:fldChar w:fldCharType="begin"/>
            </w:r>
            <w:r w:rsidR="00821023">
              <w:rPr>
                <w:noProof/>
                <w:webHidden/>
              </w:rPr>
              <w:instrText xml:space="preserve"> PAGEREF _Toc312357419 \h </w:instrText>
            </w:r>
            <w:r w:rsidR="00821023">
              <w:rPr>
                <w:noProof/>
                <w:webHidden/>
              </w:rPr>
            </w:r>
            <w:r w:rsidR="00821023">
              <w:rPr>
                <w:noProof/>
                <w:webHidden/>
              </w:rPr>
              <w:fldChar w:fldCharType="separate"/>
            </w:r>
            <w:r w:rsidR="005358CB">
              <w:rPr>
                <w:noProof/>
                <w:webHidden/>
              </w:rPr>
              <w:t>173</w:t>
            </w:r>
            <w:r w:rsidR="00821023">
              <w:rPr>
                <w:noProof/>
                <w:webHidden/>
              </w:rPr>
              <w:fldChar w:fldCharType="end"/>
            </w:r>
          </w:hyperlink>
        </w:p>
        <w:p w:rsidR="00F20222" w:rsidRDefault="00F878BB">
          <w:pPr>
            <w:rPr>
              <w:bCs/>
              <w:noProof/>
            </w:rPr>
          </w:pPr>
          <w:r>
            <w:rPr>
              <w:b/>
              <w:bCs/>
              <w:noProof/>
            </w:rPr>
            <w:fldChar w:fldCharType="end"/>
          </w:r>
        </w:p>
      </w:sdtContent>
    </w:sdt>
    <w:p w:rsidR="00F20222" w:rsidRDefault="00F20222">
      <w:pPr>
        <w:rPr>
          <w:bCs/>
          <w:noProof/>
        </w:rPr>
      </w:pPr>
      <w:r>
        <w:rPr>
          <w:bCs/>
          <w:noProof/>
        </w:rPr>
        <w:br w:type="page"/>
      </w:r>
    </w:p>
    <w:p w:rsidR="00127260" w:rsidRDefault="00502A80" w:rsidP="00127260">
      <w:pPr>
        <w:pStyle w:val="berschrift2"/>
      </w:pPr>
      <w:bookmarkStart w:id="2" w:name="_Toc312357348"/>
      <w:r>
        <w:lastRenderedPageBreak/>
        <w:t>Abbildungs</w:t>
      </w:r>
      <w:r w:rsidR="00127260">
        <w:t>verzeichnis</w:t>
      </w:r>
      <w:bookmarkEnd w:id="2"/>
    </w:p>
    <w:p w:rsidR="00E73F1D" w:rsidRDefault="00D75B84">
      <w:pPr>
        <w:pStyle w:val="Abbildungsverzeichnis"/>
        <w:tabs>
          <w:tab w:val="right" w:leader="dot" w:pos="9062"/>
        </w:tabs>
        <w:rPr>
          <w:noProof/>
          <w:sz w:val="22"/>
          <w:szCs w:val="22"/>
          <w:lang w:eastAsia="de-CH"/>
        </w:rPr>
      </w:pPr>
      <w:r>
        <w:fldChar w:fldCharType="begin"/>
      </w:r>
      <w:r>
        <w:instrText xml:space="preserve"> TOC \h \z \c "Abbildung" </w:instrText>
      </w:r>
      <w:r>
        <w:fldChar w:fldCharType="separate"/>
      </w:r>
      <w:hyperlink r:id="rId12" w:anchor="_Toc312356736" w:history="1">
        <w:r w:rsidR="00E73F1D" w:rsidRPr="0029550E">
          <w:rPr>
            <w:rStyle w:val="Hyperlink"/>
            <w:noProof/>
          </w:rPr>
          <w:t>Abbildung 1 - Project Notes</w:t>
        </w:r>
        <w:r w:rsidR="00E73F1D">
          <w:rPr>
            <w:noProof/>
            <w:webHidden/>
          </w:rPr>
          <w:tab/>
        </w:r>
        <w:r w:rsidR="00E73F1D">
          <w:rPr>
            <w:noProof/>
            <w:webHidden/>
          </w:rPr>
          <w:fldChar w:fldCharType="begin"/>
        </w:r>
        <w:r w:rsidR="00E73F1D">
          <w:rPr>
            <w:noProof/>
            <w:webHidden/>
          </w:rPr>
          <w:instrText xml:space="preserve"> PAGEREF _Toc312356736 \h </w:instrText>
        </w:r>
        <w:r w:rsidR="00E73F1D">
          <w:rPr>
            <w:noProof/>
            <w:webHidden/>
          </w:rPr>
        </w:r>
        <w:r w:rsidR="00E73F1D">
          <w:rPr>
            <w:noProof/>
            <w:webHidden/>
          </w:rPr>
          <w:fldChar w:fldCharType="separate"/>
        </w:r>
        <w:r w:rsidR="005358CB">
          <w:rPr>
            <w:noProof/>
            <w:webHidden/>
          </w:rPr>
          <w:t>13</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r:id="rId13" w:anchor="_Toc312356737" w:history="1">
        <w:r w:rsidR="00E73F1D" w:rsidRPr="0029550E">
          <w:rPr>
            <w:rStyle w:val="Hyperlink"/>
            <w:noProof/>
          </w:rPr>
          <w:t>Abbildung 2 - Microsoft Surface 2</w:t>
        </w:r>
        <w:r w:rsidR="00E73F1D">
          <w:rPr>
            <w:noProof/>
            <w:webHidden/>
          </w:rPr>
          <w:tab/>
        </w:r>
        <w:r w:rsidR="00E73F1D">
          <w:rPr>
            <w:noProof/>
            <w:webHidden/>
          </w:rPr>
          <w:fldChar w:fldCharType="begin"/>
        </w:r>
        <w:r w:rsidR="00E73F1D">
          <w:rPr>
            <w:noProof/>
            <w:webHidden/>
          </w:rPr>
          <w:instrText xml:space="preserve"> PAGEREF _Toc312356737 \h </w:instrText>
        </w:r>
        <w:r w:rsidR="00E73F1D">
          <w:rPr>
            <w:noProof/>
            <w:webHidden/>
          </w:rPr>
        </w:r>
        <w:r w:rsidR="00E73F1D">
          <w:rPr>
            <w:noProof/>
            <w:webHidden/>
          </w:rPr>
          <w:fldChar w:fldCharType="separate"/>
        </w:r>
        <w:r w:rsidR="005358CB">
          <w:rPr>
            <w:noProof/>
            <w:webHidden/>
          </w:rPr>
          <w:t>14</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38" w:history="1">
        <w:r w:rsidR="00E73F1D" w:rsidRPr="0029550E">
          <w:rPr>
            <w:rStyle w:val="Hyperlink"/>
            <w:noProof/>
          </w:rPr>
          <w:t>Abbildung 3 - Filp 1.0</w:t>
        </w:r>
        <w:r w:rsidR="00E73F1D">
          <w:rPr>
            <w:noProof/>
            <w:webHidden/>
          </w:rPr>
          <w:tab/>
        </w:r>
        <w:r w:rsidR="00E73F1D">
          <w:rPr>
            <w:noProof/>
            <w:webHidden/>
          </w:rPr>
          <w:fldChar w:fldCharType="begin"/>
        </w:r>
        <w:r w:rsidR="00E73F1D">
          <w:rPr>
            <w:noProof/>
            <w:webHidden/>
          </w:rPr>
          <w:instrText xml:space="preserve"> PAGEREF _Toc312356738 \h </w:instrText>
        </w:r>
        <w:r w:rsidR="00E73F1D">
          <w:rPr>
            <w:noProof/>
            <w:webHidden/>
          </w:rPr>
        </w:r>
        <w:r w:rsidR="00E73F1D">
          <w:rPr>
            <w:noProof/>
            <w:webHidden/>
          </w:rPr>
          <w:fldChar w:fldCharType="separate"/>
        </w:r>
        <w:r w:rsidR="005358CB">
          <w:rPr>
            <w:noProof/>
            <w:webHidden/>
          </w:rPr>
          <w:t>29</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39" w:history="1">
        <w:r w:rsidR="00E73F1D" w:rsidRPr="0029550E">
          <w:rPr>
            <w:rStyle w:val="Hyperlink"/>
            <w:noProof/>
          </w:rPr>
          <w:t>Abbildung 4 - Startscreen, original</w:t>
        </w:r>
        <w:r w:rsidR="00E73F1D">
          <w:rPr>
            <w:noProof/>
            <w:webHidden/>
          </w:rPr>
          <w:tab/>
        </w:r>
        <w:r w:rsidR="00E73F1D">
          <w:rPr>
            <w:noProof/>
            <w:webHidden/>
          </w:rPr>
          <w:fldChar w:fldCharType="begin"/>
        </w:r>
        <w:r w:rsidR="00E73F1D">
          <w:rPr>
            <w:noProof/>
            <w:webHidden/>
          </w:rPr>
          <w:instrText xml:space="preserve"> PAGEREF _Toc312356739 \h </w:instrText>
        </w:r>
        <w:r w:rsidR="00E73F1D">
          <w:rPr>
            <w:noProof/>
            <w:webHidden/>
          </w:rPr>
        </w:r>
        <w:r w:rsidR="00E73F1D">
          <w:rPr>
            <w:noProof/>
            <w:webHidden/>
          </w:rPr>
          <w:fldChar w:fldCharType="separate"/>
        </w:r>
        <w:r w:rsidR="005358CB">
          <w:rPr>
            <w:noProof/>
            <w:webHidden/>
          </w:rPr>
          <w:t>47</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40" w:history="1">
        <w:r w:rsidR="00E73F1D" w:rsidRPr="0029550E">
          <w:rPr>
            <w:rStyle w:val="Hyperlink"/>
            <w:noProof/>
          </w:rPr>
          <w:t>Abbildung 5 - Startscreen, Deuteranopie</w:t>
        </w:r>
        <w:r w:rsidR="00E73F1D">
          <w:rPr>
            <w:noProof/>
            <w:webHidden/>
          </w:rPr>
          <w:tab/>
        </w:r>
        <w:r w:rsidR="00E73F1D">
          <w:rPr>
            <w:noProof/>
            <w:webHidden/>
          </w:rPr>
          <w:fldChar w:fldCharType="begin"/>
        </w:r>
        <w:r w:rsidR="00E73F1D">
          <w:rPr>
            <w:noProof/>
            <w:webHidden/>
          </w:rPr>
          <w:instrText xml:space="preserve"> PAGEREF _Toc312356740 \h </w:instrText>
        </w:r>
        <w:r w:rsidR="00E73F1D">
          <w:rPr>
            <w:noProof/>
            <w:webHidden/>
          </w:rPr>
        </w:r>
        <w:r w:rsidR="00E73F1D">
          <w:rPr>
            <w:noProof/>
            <w:webHidden/>
          </w:rPr>
          <w:fldChar w:fldCharType="separate"/>
        </w:r>
        <w:r w:rsidR="005358CB">
          <w:rPr>
            <w:noProof/>
            <w:webHidden/>
          </w:rPr>
          <w:t>48</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41" w:history="1">
        <w:r w:rsidR="00E73F1D" w:rsidRPr="0029550E">
          <w:rPr>
            <w:rStyle w:val="Hyperlink"/>
            <w:noProof/>
          </w:rPr>
          <w:t>Abbildung 6 - Startscreen, Protanopie</w:t>
        </w:r>
        <w:r w:rsidR="00E73F1D">
          <w:rPr>
            <w:noProof/>
            <w:webHidden/>
          </w:rPr>
          <w:tab/>
        </w:r>
        <w:r w:rsidR="00E73F1D">
          <w:rPr>
            <w:noProof/>
            <w:webHidden/>
          </w:rPr>
          <w:fldChar w:fldCharType="begin"/>
        </w:r>
        <w:r w:rsidR="00E73F1D">
          <w:rPr>
            <w:noProof/>
            <w:webHidden/>
          </w:rPr>
          <w:instrText xml:space="preserve"> PAGEREF _Toc312356741 \h </w:instrText>
        </w:r>
        <w:r w:rsidR="00E73F1D">
          <w:rPr>
            <w:noProof/>
            <w:webHidden/>
          </w:rPr>
        </w:r>
        <w:r w:rsidR="00E73F1D">
          <w:rPr>
            <w:noProof/>
            <w:webHidden/>
          </w:rPr>
          <w:fldChar w:fldCharType="separate"/>
        </w:r>
        <w:r w:rsidR="005358CB">
          <w:rPr>
            <w:noProof/>
            <w:webHidden/>
          </w:rPr>
          <w:t>48</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42" w:history="1">
        <w:r w:rsidR="00E73F1D" w:rsidRPr="0029550E">
          <w:rPr>
            <w:rStyle w:val="Hyperlink"/>
            <w:noProof/>
          </w:rPr>
          <w:t>Abbildung 7 - Startscreen, Tritanopie</w:t>
        </w:r>
        <w:r w:rsidR="00E73F1D">
          <w:rPr>
            <w:noProof/>
            <w:webHidden/>
          </w:rPr>
          <w:tab/>
        </w:r>
        <w:r w:rsidR="00E73F1D">
          <w:rPr>
            <w:noProof/>
            <w:webHidden/>
          </w:rPr>
          <w:fldChar w:fldCharType="begin"/>
        </w:r>
        <w:r w:rsidR="00E73F1D">
          <w:rPr>
            <w:noProof/>
            <w:webHidden/>
          </w:rPr>
          <w:instrText xml:space="preserve"> PAGEREF _Toc312356742 \h </w:instrText>
        </w:r>
        <w:r w:rsidR="00E73F1D">
          <w:rPr>
            <w:noProof/>
            <w:webHidden/>
          </w:rPr>
        </w:r>
        <w:r w:rsidR="00E73F1D">
          <w:rPr>
            <w:noProof/>
            <w:webHidden/>
          </w:rPr>
          <w:fldChar w:fldCharType="separate"/>
        </w:r>
        <w:r w:rsidR="005358CB">
          <w:rPr>
            <w:noProof/>
            <w:webHidden/>
          </w:rPr>
          <w:t>49</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43" w:history="1">
        <w:r w:rsidR="00E73F1D" w:rsidRPr="0029550E">
          <w:rPr>
            <w:rStyle w:val="Hyperlink"/>
            <w:noProof/>
          </w:rPr>
          <w:t>Abbildung 8 - Prozessdiagramm</w:t>
        </w:r>
        <w:r w:rsidR="00E73F1D">
          <w:rPr>
            <w:noProof/>
            <w:webHidden/>
          </w:rPr>
          <w:tab/>
        </w:r>
        <w:r w:rsidR="00E73F1D">
          <w:rPr>
            <w:noProof/>
            <w:webHidden/>
          </w:rPr>
          <w:fldChar w:fldCharType="begin"/>
        </w:r>
        <w:r w:rsidR="00E73F1D">
          <w:rPr>
            <w:noProof/>
            <w:webHidden/>
          </w:rPr>
          <w:instrText xml:space="preserve"> PAGEREF _Toc312356743 \h </w:instrText>
        </w:r>
        <w:r w:rsidR="00E73F1D">
          <w:rPr>
            <w:noProof/>
            <w:webHidden/>
          </w:rPr>
        </w:r>
        <w:r w:rsidR="00E73F1D">
          <w:rPr>
            <w:noProof/>
            <w:webHidden/>
          </w:rPr>
          <w:fldChar w:fldCharType="separate"/>
        </w:r>
        <w:r w:rsidR="005358CB">
          <w:rPr>
            <w:noProof/>
            <w:webHidden/>
          </w:rPr>
          <w:t>53</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44" w:history="1">
        <w:r w:rsidR="00E73F1D" w:rsidRPr="0029550E">
          <w:rPr>
            <w:rStyle w:val="Hyperlink"/>
            <w:noProof/>
          </w:rPr>
          <w:t>Abbildung 9 - Domain Model Daten</w:t>
        </w:r>
        <w:r w:rsidR="00E73F1D">
          <w:rPr>
            <w:noProof/>
            <w:webHidden/>
          </w:rPr>
          <w:tab/>
        </w:r>
        <w:r w:rsidR="00E73F1D">
          <w:rPr>
            <w:noProof/>
            <w:webHidden/>
          </w:rPr>
          <w:fldChar w:fldCharType="begin"/>
        </w:r>
        <w:r w:rsidR="00E73F1D">
          <w:rPr>
            <w:noProof/>
            <w:webHidden/>
          </w:rPr>
          <w:instrText xml:space="preserve"> PAGEREF _Toc312356744 \h </w:instrText>
        </w:r>
        <w:r w:rsidR="00E73F1D">
          <w:rPr>
            <w:noProof/>
            <w:webHidden/>
          </w:rPr>
        </w:r>
        <w:r w:rsidR="00E73F1D">
          <w:rPr>
            <w:noProof/>
            <w:webHidden/>
          </w:rPr>
          <w:fldChar w:fldCharType="separate"/>
        </w:r>
        <w:r w:rsidR="005358CB">
          <w:rPr>
            <w:noProof/>
            <w:webHidden/>
          </w:rPr>
          <w:t>54</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45" w:history="1">
        <w:r w:rsidR="00E73F1D" w:rsidRPr="0029550E">
          <w:rPr>
            <w:rStyle w:val="Hyperlink"/>
            <w:noProof/>
          </w:rPr>
          <w:t>Abbildung 10 - Objekt Diagramm Project Note</w:t>
        </w:r>
        <w:r w:rsidR="00E73F1D">
          <w:rPr>
            <w:noProof/>
            <w:webHidden/>
          </w:rPr>
          <w:tab/>
        </w:r>
        <w:r w:rsidR="00E73F1D">
          <w:rPr>
            <w:noProof/>
            <w:webHidden/>
          </w:rPr>
          <w:fldChar w:fldCharType="begin"/>
        </w:r>
        <w:r w:rsidR="00E73F1D">
          <w:rPr>
            <w:noProof/>
            <w:webHidden/>
          </w:rPr>
          <w:instrText xml:space="preserve"> PAGEREF _Toc312356745 \h </w:instrText>
        </w:r>
        <w:r w:rsidR="00E73F1D">
          <w:rPr>
            <w:noProof/>
            <w:webHidden/>
          </w:rPr>
        </w:r>
        <w:r w:rsidR="00E73F1D">
          <w:rPr>
            <w:noProof/>
            <w:webHidden/>
          </w:rPr>
          <w:fldChar w:fldCharType="separate"/>
        </w:r>
        <w:r w:rsidR="005358CB">
          <w:rPr>
            <w:noProof/>
            <w:webHidden/>
          </w:rPr>
          <w:t>54</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46" w:history="1">
        <w:r w:rsidR="00E73F1D" w:rsidRPr="0029550E">
          <w:rPr>
            <w:rStyle w:val="Hyperlink"/>
            <w:noProof/>
          </w:rPr>
          <w:t>Abbildung 11 - Allgemeiner Ablauf</w:t>
        </w:r>
        <w:r w:rsidR="00E73F1D">
          <w:rPr>
            <w:noProof/>
            <w:webHidden/>
          </w:rPr>
          <w:tab/>
        </w:r>
        <w:r w:rsidR="00E73F1D">
          <w:rPr>
            <w:noProof/>
            <w:webHidden/>
          </w:rPr>
          <w:fldChar w:fldCharType="begin"/>
        </w:r>
        <w:r w:rsidR="00E73F1D">
          <w:rPr>
            <w:noProof/>
            <w:webHidden/>
          </w:rPr>
          <w:instrText xml:space="preserve"> PAGEREF _Toc312356746 \h </w:instrText>
        </w:r>
        <w:r w:rsidR="00E73F1D">
          <w:rPr>
            <w:noProof/>
            <w:webHidden/>
          </w:rPr>
        </w:r>
        <w:r w:rsidR="00E73F1D">
          <w:rPr>
            <w:noProof/>
            <w:webHidden/>
          </w:rPr>
          <w:fldChar w:fldCharType="separate"/>
        </w:r>
        <w:r w:rsidR="005358CB">
          <w:rPr>
            <w:noProof/>
            <w:webHidden/>
          </w:rPr>
          <w:t>56</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47" w:history="1">
        <w:r w:rsidR="00E73F1D" w:rsidRPr="0029550E">
          <w:rPr>
            <w:rStyle w:val="Hyperlink"/>
            <w:noProof/>
          </w:rPr>
          <w:t>Abbildung 12 - Übersicht Tree View</w:t>
        </w:r>
        <w:r w:rsidR="00E73F1D">
          <w:rPr>
            <w:noProof/>
            <w:webHidden/>
          </w:rPr>
          <w:tab/>
        </w:r>
        <w:r w:rsidR="00E73F1D">
          <w:rPr>
            <w:noProof/>
            <w:webHidden/>
          </w:rPr>
          <w:fldChar w:fldCharType="begin"/>
        </w:r>
        <w:r w:rsidR="00E73F1D">
          <w:rPr>
            <w:noProof/>
            <w:webHidden/>
          </w:rPr>
          <w:instrText xml:space="preserve"> PAGEREF _Toc312356747 \h </w:instrText>
        </w:r>
        <w:r w:rsidR="00E73F1D">
          <w:rPr>
            <w:noProof/>
            <w:webHidden/>
          </w:rPr>
        </w:r>
        <w:r w:rsidR="00E73F1D">
          <w:rPr>
            <w:noProof/>
            <w:webHidden/>
          </w:rPr>
          <w:fldChar w:fldCharType="separate"/>
        </w:r>
        <w:r w:rsidR="005358CB">
          <w:rPr>
            <w:noProof/>
            <w:webHidden/>
          </w:rPr>
          <w:t>56</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48" w:history="1">
        <w:r w:rsidR="00E73F1D" w:rsidRPr="0029550E">
          <w:rPr>
            <w:rStyle w:val="Hyperlink"/>
            <w:noProof/>
          </w:rPr>
          <w:t>Abbildung 13 - Tree View Stufe 1</w:t>
        </w:r>
        <w:r w:rsidR="00E73F1D">
          <w:rPr>
            <w:noProof/>
            <w:webHidden/>
          </w:rPr>
          <w:tab/>
        </w:r>
        <w:r w:rsidR="00E73F1D">
          <w:rPr>
            <w:noProof/>
            <w:webHidden/>
          </w:rPr>
          <w:fldChar w:fldCharType="begin"/>
        </w:r>
        <w:r w:rsidR="00E73F1D">
          <w:rPr>
            <w:noProof/>
            <w:webHidden/>
          </w:rPr>
          <w:instrText xml:space="preserve"> PAGEREF _Toc312356748 \h </w:instrText>
        </w:r>
        <w:r w:rsidR="00E73F1D">
          <w:rPr>
            <w:noProof/>
            <w:webHidden/>
          </w:rPr>
        </w:r>
        <w:r w:rsidR="00E73F1D">
          <w:rPr>
            <w:noProof/>
            <w:webHidden/>
          </w:rPr>
          <w:fldChar w:fldCharType="separate"/>
        </w:r>
        <w:r w:rsidR="005358CB">
          <w:rPr>
            <w:noProof/>
            <w:webHidden/>
          </w:rPr>
          <w:t>56</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49" w:history="1">
        <w:r w:rsidR="00E73F1D" w:rsidRPr="0029550E">
          <w:rPr>
            <w:rStyle w:val="Hyperlink"/>
            <w:noProof/>
          </w:rPr>
          <w:t>Abbildung 14 - Tree View Stufe 2</w:t>
        </w:r>
        <w:r w:rsidR="00E73F1D">
          <w:rPr>
            <w:noProof/>
            <w:webHidden/>
          </w:rPr>
          <w:tab/>
        </w:r>
        <w:r w:rsidR="00E73F1D">
          <w:rPr>
            <w:noProof/>
            <w:webHidden/>
          </w:rPr>
          <w:fldChar w:fldCharType="begin"/>
        </w:r>
        <w:r w:rsidR="00E73F1D">
          <w:rPr>
            <w:noProof/>
            <w:webHidden/>
          </w:rPr>
          <w:instrText xml:space="preserve"> PAGEREF _Toc312356749 \h </w:instrText>
        </w:r>
        <w:r w:rsidR="00E73F1D">
          <w:rPr>
            <w:noProof/>
            <w:webHidden/>
          </w:rPr>
        </w:r>
        <w:r w:rsidR="00E73F1D">
          <w:rPr>
            <w:noProof/>
            <w:webHidden/>
          </w:rPr>
          <w:fldChar w:fldCharType="separate"/>
        </w:r>
        <w:r w:rsidR="005358CB">
          <w:rPr>
            <w:noProof/>
            <w:webHidden/>
          </w:rPr>
          <w:t>57</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50" w:history="1">
        <w:r w:rsidR="00E73F1D" w:rsidRPr="0029550E">
          <w:rPr>
            <w:rStyle w:val="Hyperlink"/>
            <w:noProof/>
          </w:rPr>
          <w:t>Abbildung 15 - Tree View, Variante A1</w:t>
        </w:r>
        <w:r w:rsidR="00E73F1D">
          <w:rPr>
            <w:noProof/>
            <w:webHidden/>
          </w:rPr>
          <w:tab/>
        </w:r>
        <w:r w:rsidR="00E73F1D">
          <w:rPr>
            <w:noProof/>
            <w:webHidden/>
          </w:rPr>
          <w:fldChar w:fldCharType="begin"/>
        </w:r>
        <w:r w:rsidR="00E73F1D">
          <w:rPr>
            <w:noProof/>
            <w:webHidden/>
          </w:rPr>
          <w:instrText xml:space="preserve"> PAGEREF _Toc312356750 \h </w:instrText>
        </w:r>
        <w:r w:rsidR="00E73F1D">
          <w:rPr>
            <w:noProof/>
            <w:webHidden/>
          </w:rPr>
        </w:r>
        <w:r w:rsidR="00E73F1D">
          <w:rPr>
            <w:noProof/>
            <w:webHidden/>
          </w:rPr>
          <w:fldChar w:fldCharType="separate"/>
        </w:r>
        <w:r w:rsidR="005358CB">
          <w:rPr>
            <w:noProof/>
            <w:webHidden/>
          </w:rPr>
          <w:t>57</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51" w:history="1">
        <w:r w:rsidR="00E73F1D" w:rsidRPr="0029550E">
          <w:rPr>
            <w:rStyle w:val="Hyperlink"/>
            <w:noProof/>
          </w:rPr>
          <w:t>Abbildung 16 - Tree View, Variante A2</w:t>
        </w:r>
        <w:r w:rsidR="00E73F1D">
          <w:rPr>
            <w:noProof/>
            <w:webHidden/>
          </w:rPr>
          <w:tab/>
        </w:r>
        <w:r w:rsidR="00E73F1D">
          <w:rPr>
            <w:noProof/>
            <w:webHidden/>
          </w:rPr>
          <w:fldChar w:fldCharType="begin"/>
        </w:r>
        <w:r w:rsidR="00E73F1D">
          <w:rPr>
            <w:noProof/>
            <w:webHidden/>
          </w:rPr>
          <w:instrText xml:space="preserve"> PAGEREF _Toc312356751 \h </w:instrText>
        </w:r>
        <w:r w:rsidR="00E73F1D">
          <w:rPr>
            <w:noProof/>
            <w:webHidden/>
          </w:rPr>
        </w:r>
        <w:r w:rsidR="00E73F1D">
          <w:rPr>
            <w:noProof/>
            <w:webHidden/>
          </w:rPr>
          <w:fldChar w:fldCharType="separate"/>
        </w:r>
        <w:r w:rsidR="005358CB">
          <w:rPr>
            <w:noProof/>
            <w:webHidden/>
          </w:rPr>
          <w:t>58</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52" w:history="1">
        <w:r w:rsidR="00E73F1D" w:rsidRPr="0029550E">
          <w:rPr>
            <w:rStyle w:val="Hyperlink"/>
            <w:noProof/>
          </w:rPr>
          <w:t>Abbildung 17 - Tree View, Variante B</w:t>
        </w:r>
        <w:r w:rsidR="00E73F1D">
          <w:rPr>
            <w:noProof/>
            <w:webHidden/>
          </w:rPr>
          <w:tab/>
        </w:r>
        <w:r w:rsidR="00E73F1D">
          <w:rPr>
            <w:noProof/>
            <w:webHidden/>
          </w:rPr>
          <w:fldChar w:fldCharType="begin"/>
        </w:r>
        <w:r w:rsidR="00E73F1D">
          <w:rPr>
            <w:noProof/>
            <w:webHidden/>
          </w:rPr>
          <w:instrText xml:space="preserve"> PAGEREF _Toc312356752 \h </w:instrText>
        </w:r>
        <w:r w:rsidR="00E73F1D">
          <w:rPr>
            <w:noProof/>
            <w:webHidden/>
          </w:rPr>
        </w:r>
        <w:r w:rsidR="00E73F1D">
          <w:rPr>
            <w:noProof/>
            <w:webHidden/>
          </w:rPr>
          <w:fldChar w:fldCharType="separate"/>
        </w:r>
        <w:r w:rsidR="005358CB">
          <w:rPr>
            <w:noProof/>
            <w:webHidden/>
          </w:rPr>
          <w:t>59</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53" w:history="1">
        <w:r w:rsidR="00E73F1D" w:rsidRPr="0029550E">
          <w:rPr>
            <w:rStyle w:val="Hyperlink"/>
            <w:noProof/>
          </w:rPr>
          <w:t>Abbildung 18 - Spider View</w:t>
        </w:r>
        <w:r w:rsidR="00E73F1D">
          <w:rPr>
            <w:noProof/>
            <w:webHidden/>
          </w:rPr>
          <w:tab/>
        </w:r>
        <w:r w:rsidR="00E73F1D">
          <w:rPr>
            <w:noProof/>
            <w:webHidden/>
          </w:rPr>
          <w:fldChar w:fldCharType="begin"/>
        </w:r>
        <w:r w:rsidR="00E73F1D">
          <w:rPr>
            <w:noProof/>
            <w:webHidden/>
          </w:rPr>
          <w:instrText xml:space="preserve"> PAGEREF _Toc312356753 \h </w:instrText>
        </w:r>
        <w:r w:rsidR="00E73F1D">
          <w:rPr>
            <w:noProof/>
            <w:webHidden/>
          </w:rPr>
        </w:r>
        <w:r w:rsidR="00E73F1D">
          <w:rPr>
            <w:noProof/>
            <w:webHidden/>
          </w:rPr>
          <w:fldChar w:fldCharType="separate"/>
        </w:r>
        <w:r w:rsidR="005358CB">
          <w:rPr>
            <w:noProof/>
            <w:webHidden/>
          </w:rPr>
          <w:t>60</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54" w:history="1">
        <w:r w:rsidR="00E73F1D" w:rsidRPr="0029550E">
          <w:rPr>
            <w:rStyle w:val="Hyperlink"/>
            <w:noProof/>
          </w:rPr>
          <w:t>Abbildung 19 - Multi-Filter</w:t>
        </w:r>
        <w:r w:rsidR="00E73F1D">
          <w:rPr>
            <w:noProof/>
            <w:webHidden/>
          </w:rPr>
          <w:tab/>
        </w:r>
        <w:r w:rsidR="00E73F1D">
          <w:rPr>
            <w:noProof/>
            <w:webHidden/>
          </w:rPr>
          <w:fldChar w:fldCharType="begin"/>
        </w:r>
        <w:r w:rsidR="00E73F1D">
          <w:rPr>
            <w:noProof/>
            <w:webHidden/>
          </w:rPr>
          <w:instrText xml:space="preserve"> PAGEREF _Toc312356754 \h </w:instrText>
        </w:r>
        <w:r w:rsidR="00E73F1D">
          <w:rPr>
            <w:noProof/>
            <w:webHidden/>
          </w:rPr>
        </w:r>
        <w:r w:rsidR="00E73F1D">
          <w:rPr>
            <w:noProof/>
            <w:webHidden/>
          </w:rPr>
          <w:fldChar w:fldCharType="separate"/>
        </w:r>
        <w:r w:rsidR="005358CB">
          <w:rPr>
            <w:noProof/>
            <w:webHidden/>
          </w:rPr>
          <w:t>61</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55" w:history="1">
        <w:r w:rsidR="00E73F1D" w:rsidRPr="0029550E">
          <w:rPr>
            <w:rStyle w:val="Hyperlink"/>
            <w:noProof/>
          </w:rPr>
          <w:t>Abbildung 20 - Finder</w:t>
        </w:r>
        <w:r w:rsidR="00E73F1D">
          <w:rPr>
            <w:noProof/>
            <w:webHidden/>
          </w:rPr>
          <w:tab/>
        </w:r>
        <w:r w:rsidR="00E73F1D">
          <w:rPr>
            <w:noProof/>
            <w:webHidden/>
          </w:rPr>
          <w:fldChar w:fldCharType="begin"/>
        </w:r>
        <w:r w:rsidR="00E73F1D">
          <w:rPr>
            <w:noProof/>
            <w:webHidden/>
          </w:rPr>
          <w:instrText xml:space="preserve"> PAGEREF _Toc312356755 \h </w:instrText>
        </w:r>
        <w:r w:rsidR="00E73F1D">
          <w:rPr>
            <w:noProof/>
            <w:webHidden/>
          </w:rPr>
        </w:r>
        <w:r w:rsidR="00E73F1D">
          <w:rPr>
            <w:noProof/>
            <w:webHidden/>
          </w:rPr>
          <w:fldChar w:fldCharType="separate"/>
        </w:r>
        <w:r w:rsidR="005358CB">
          <w:rPr>
            <w:noProof/>
            <w:webHidden/>
          </w:rPr>
          <w:t>62</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56" w:history="1">
        <w:r w:rsidR="00E73F1D" w:rsidRPr="0029550E">
          <w:rPr>
            <w:rStyle w:val="Hyperlink"/>
            <w:noProof/>
          </w:rPr>
          <w:t>Abbildung 21 - Detailansichten</w:t>
        </w:r>
        <w:r w:rsidR="00E73F1D">
          <w:rPr>
            <w:noProof/>
            <w:webHidden/>
          </w:rPr>
          <w:tab/>
        </w:r>
        <w:r w:rsidR="00E73F1D">
          <w:rPr>
            <w:noProof/>
            <w:webHidden/>
          </w:rPr>
          <w:fldChar w:fldCharType="begin"/>
        </w:r>
        <w:r w:rsidR="00E73F1D">
          <w:rPr>
            <w:noProof/>
            <w:webHidden/>
          </w:rPr>
          <w:instrText xml:space="preserve"> PAGEREF _Toc312356756 \h </w:instrText>
        </w:r>
        <w:r w:rsidR="00E73F1D">
          <w:rPr>
            <w:noProof/>
            <w:webHidden/>
          </w:rPr>
        </w:r>
        <w:r w:rsidR="00E73F1D">
          <w:rPr>
            <w:noProof/>
            <w:webHidden/>
          </w:rPr>
          <w:fldChar w:fldCharType="separate"/>
        </w:r>
        <w:r w:rsidR="005358CB">
          <w:rPr>
            <w:noProof/>
            <w:webHidden/>
          </w:rPr>
          <w:t>63</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57" w:history="1">
        <w:r w:rsidR="00E73F1D" w:rsidRPr="0029550E">
          <w:rPr>
            <w:rStyle w:val="Hyperlink"/>
            <w:noProof/>
          </w:rPr>
          <w:t>Abbildung 22 - Papierprototyp Variante A, Spider View</w:t>
        </w:r>
        <w:r w:rsidR="00E73F1D">
          <w:rPr>
            <w:noProof/>
            <w:webHidden/>
          </w:rPr>
          <w:tab/>
        </w:r>
        <w:r w:rsidR="00E73F1D">
          <w:rPr>
            <w:noProof/>
            <w:webHidden/>
          </w:rPr>
          <w:fldChar w:fldCharType="begin"/>
        </w:r>
        <w:r w:rsidR="00E73F1D">
          <w:rPr>
            <w:noProof/>
            <w:webHidden/>
          </w:rPr>
          <w:instrText xml:space="preserve"> PAGEREF _Toc312356757 \h </w:instrText>
        </w:r>
        <w:r w:rsidR="00E73F1D">
          <w:rPr>
            <w:noProof/>
            <w:webHidden/>
          </w:rPr>
        </w:r>
        <w:r w:rsidR="00E73F1D">
          <w:rPr>
            <w:noProof/>
            <w:webHidden/>
          </w:rPr>
          <w:fldChar w:fldCharType="separate"/>
        </w:r>
        <w:r w:rsidR="005358CB">
          <w:rPr>
            <w:noProof/>
            <w:webHidden/>
          </w:rPr>
          <w:t>63</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58" w:history="1">
        <w:r w:rsidR="00E73F1D" w:rsidRPr="0029550E">
          <w:rPr>
            <w:rStyle w:val="Hyperlink"/>
            <w:noProof/>
          </w:rPr>
          <w:t>Abbildung 23 - Papierprototyp Variante B</w:t>
        </w:r>
        <w:r w:rsidR="00E73F1D">
          <w:rPr>
            <w:noProof/>
            <w:webHidden/>
          </w:rPr>
          <w:tab/>
        </w:r>
        <w:r w:rsidR="00E73F1D">
          <w:rPr>
            <w:noProof/>
            <w:webHidden/>
          </w:rPr>
          <w:fldChar w:fldCharType="begin"/>
        </w:r>
        <w:r w:rsidR="00E73F1D">
          <w:rPr>
            <w:noProof/>
            <w:webHidden/>
          </w:rPr>
          <w:instrText xml:space="preserve"> PAGEREF _Toc312356758 \h </w:instrText>
        </w:r>
        <w:r w:rsidR="00E73F1D">
          <w:rPr>
            <w:noProof/>
            <w:webHidden/>
          </w:rPr>
        </w:r>
        <w:r w:rsidR="00E73F1D">
          <w:rPr>
            <w:noProof/>
            <w:webHidden/>
          </w:rPr>
          <w:fldChar w:fldCharType="separate"/>
        </w:r>
        <w:r w:rsidR="005358CB">
          <w:rPr>
            <w:noProof/>
            <w:webHidden/>
          </w:rPr>
          <w:t>65</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59" w:history="1">
        <w:r w:rsidR="00E73F1D" w:rsidRPr="0029550E">
          <w:rPr>
            <w:rStyle w:val="Hyperlink"/>
            <w:noProof/>
          </w:rPr>
          <w:t>Abbildung 24 - Papierprototyp Variante C, Detailansicht</w:t>
        </w:r>
        <w:r w:rsidR="00E73F1D">
          <w:rPr>
            <w:noProof/>
            <w:webHidden/>
          </w:rPr>
          <w:tab/>
        </w:r>
        <w:r w:rsidR="00E73F1D">
          <w:rPr>
            <w:noProof/>
            <w:webHidden/>
          </w:rPr>
          <w:fldChar w:fldCharType="begin"/>
        </w:r>
        <w:r w:rsidR="00E73F1D">
          <w:rPr>
            <w:noProof/>
            <w:webHidden/>
          </w:rPr>
          <w:instrText xml:space="preserve"> PAGEREF _Toc312356759 \h </w:instrText>
        </w:r>
        <w:r w:rsidR="00E73F1D">
          <w:rPr>
            <w:noProof/>
            <w:webHidden/>
          </w:rPr>
        </w:r>
        <w:r w:rsidR="00E73F1D">
          <w:rPr>
            <w:noProof/>
            <w:webHidden/>
          </w:rPr>
          <w:fldChar w:fldCharType="separate"/>
        </w:r>
        <w:r w:rsidR="005358CB">
          <w:rPr>
            <w:noProof/>
            <w:webHidden/>
          </w:rPr>
          <w:t>66</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60" w:history="1">
        <w:r w:rsidR="00E73F1D" w:rsidRPr="0029550E">
          <w:rPr>
            <w:rStyle w:val="Hyperlink"/>
            <w:noProof/>
          </w:rPr>
          <w:t>Abbildung 25 - Papierprototyp Variante C, Übersicht</w:t>
        </w:r>
        <w:r w:rsidR="00E73F1D">
          <w:rPr>
            <w:noProof/>
            <w:webHidden/>
          </w:rPr>
          <w:tab/>
        </w:r>
        <w:r w:rsidR="00E73F1D">
          <w:rPr>
            <w:noProof/>
            <w:webHidden/>
          </w:rPr>
          <w:fldChar w:fldCharType="begin"/>
        </w:r>
        <w:r w:rsidR="00E73F1D">
          <w:rPr>
            <w:noProof/>
            <w:webHidden/>
          </w:rPr>
          <w:instrText xml:space="preserve"> PAGEREF _Toc312356760 \h </w:instrText>
        </w:r>
        <w:r w:rsidR="00E73F1D">
          <w:rPr>
            <w:noProof/>
            <w:webHidden/>
          </w:rPr>
        </w:r>
        <w:r w:rsidR="00E73F1D">
          <w:rPr>
            <w:noProof/>
            <w:webHidden/>
          </w:rPr>
          <w:fldChar w:fldCharType="separate"/>
        </w:r>
        <w:r w:rsidR="005358CB">
          <w:rPr>
            <w:noProof/>
            <w:webHidden/>
          </w:rPr>
          <w:t>67</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61" w:history="1">
        <w:r w:rsidR="00E73F1D" w:rsidRPr="0029550E">
          <w:rPr>
            <w:rStyle w:val="Hyperlink"/>
            <w:noProof/>
          </w:rPr>
          <w:t>Abbildung 26 - Pivot Viewer</w:t>
        </w:r>
        <w:r w:rsidR="00E73F1D">
          <w:rPr>
            <w:noProof/>
            <w:webHidden/>
          </w:rPr>
          <w:tab/>
        </w:r>
        <w:r w:rsidR="00E73F1D">
          <w:rPr>
            <w:noProof/>
            <w:webHidden/>
          </w:rPr>
          <w:fldChar w:fldCharType="begin"/>
        </w:r>
        <w:r w:rsidR="00E73F1D">
          <w:rPr>
            <w:noProof/>
            <w:webHidden/>
          </w:rPr>
          <w:instrText xml:space="preserve"> PAGEREF _Toc312356761 \h </w:instrText>
        </w:r>
        <w:r w:rsidR="00E73F1D">
          <w:rPr>
            <w:noProof/>
            <w:webHidden/>
          </w:rPr>
        </w:r>
        <w:r w:rsidR="00E73F1D">
          <w:rPr>
            <w:noProof/>
            <w:webHidden/>
          </w:rPr>
          <w:fldChar w:fldCharType="separate"/>
        </w:r>
        <w:r w:rsidR="005358CB">
          <w:rPr>
            <w:noProof/>
            <w:webHidden/>
          </w:rPr>
          <w:t>69</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62" w:history="1">
        <w:r w:rsidR="00E73F1D" w:rsidRPr="0029550E">
          <w:rPr>
            <w:rStyle w:val="Hyperlink"/>
            <w:noProof/>
          </w:rPr>
          <w:t>Abbildung 27 - Externes Design, Übersicht</w:t>
        </w:r>
        <w:r w:rsidR="00E73F1D">
          <w:rPr>
            <w:noProof/>
            <w:webHidden/>
          </w:rPr>
          <w:tab/>
        </w:r>
        <w:r w:rsidR="00E73F1D">
          <w:rPr>
            <w:noProof/>
            <w:webHidden/>
          </w:rPr>
          <w:fldChar w:fldCharType="begin"/>
        </w:r>
        <w:r w:rsidR="00E73F1D">
          <w:rPr>
            <w:noProof/>
            <w:webHidden/>
          </w:rPr>
          <w:instrText xml:space="preserve"> PAGEREF _Toc312356762 \h </w:instrText>
        </w:r>
        <w:r w:rsidR="00E73F1D">
          <w:rPr>
            <w:noProof/>
            <w:webHidden/>
          </w:rPr>
        </w:r>
        <w:r w:rsidR="00E73F1D">
          <w:rPr>
            <w:noProof/>
            <w:webHidden/>
          </w:rPr>
          <w:fldChar w:fldCharType="separate"/>
        </w:r>
        <w:r w:rsidR="005358CB">
          <w:rPr>
            <w:noProof/>
            <w:webHidden/>
          </w:rPr>
          <w:t>71</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63" w:history="1">
        <w:r w:rsidR="00E73F1D" w:rsidRPr="0029550E">
          <w:rPr>
            <w:rStyle w:val="Hyperlink"/>
            <w:noProof/>
          </w:rPr>
          <w:t>Abbildung 28 - Externes Design, Detailansicht</w:t>
        </w:r>
        <w:r w:rsidR="00E73F1D">
          <w:rPr>
            <w:noProof/>
            <w:webHidden/>
          </w:rPr>
          <w:tab/>
        </w:r>
        <w:r w:rsidR="00E73F1D">
          <w:rPr>
            <w:noProof/>
            <w:webHidden/>
          </w:rPr>
          <w:fldChar w:fldCharType="begin"/>
        </w:r>
        <w:r w:rsidR="00E73F1D">
          <w:rPr>
            <w:noProof/>
            <w:webHidden/>
          </w:rPr>
          <w:instrText xml:space="preserve"> PAGEREF _Toc312356763 \h </w:instrText>
        </w:r>
        <w:r w:rsidR="00E73F1D">
          <w:rPr>
            <w:noProof/>
            <w:webHidden/>
          </w:rPr>
        </w:r>
        <w:r w:rsidR="00E73F1D">
          <w:rPr>
            <w:noProof/>
            <w:webHidden/>
          </w:rPr>
          <w:fldChar w:fldCharType="separate"/>
        </w:r>
        <w:r w:rsidR="005358CB">
          <w:rPr>
            <w:noProof/>
            <w:webHidden/>
          </w:rPr>
          <w:t>72</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64" w:history="1">
        <w:r w:rsidR="00E73F1D" w:rsidRPr="0029550E">
          <w:rPr>
            <w:rStyle w:val="Hyperlink"/>
            <w:noProof/>
          </w:rPr>
          <w:t>Abbildung 29 - Systemübersicht</w:t>
        </w:r>
        <w:r w:rsidR="00E73F1D">
          <w:rPr>
            <w:noProof/>
            <w:webHidden/>
          </w:rPr>
          <w:tab/>
        </w:r>
        <w:r w:rsidR="00E73F1D">
          <w:rPr>
            <w:noProof/>
            <w:webHidden/>
          </w:rPr>
          <w:fldChar w:fldCharType="begin"/>
        </w:r>
        <w:r w:rsidR="00E73F1D">
          <w:rPr>
            <w:noProof/>
            <w:webHidden/>
          </w:rPr>
          <w:instrText xml:space="preserve"> PAGEREF _Toc312356764 \h </w:instrText>
        </w:r>
        <w:r w:rsidR="00E73F1D">
          <w:rPr>
            <w:noProof/>
            <w:webHidden/>
          </w:rPr>
        </w:r>
        <w:r w:rsidR="00E73F1D">
          <w:rPr>
            <w:noProof/>
            <w:webHidden/>
          </w:rPr>
          <w:fldChar w:fldCharType="separate"/>
        </w:r>
        <w:r w:rsidR="005358CB">
          <w:rPr>
            <w:noProof/>
            <w:webHidden/>
          </w:rPr>
          <w:t>79</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65" w:history="1">
        <w:r w:rsidR="00E73F1D" w:rsidRPr="0029550E">
          <w:rPr>
            <w:rStyle w:val="Hyperlink"/>
            <w:noProof/>
          </w:rPr>
          <w:t>Abbildung 30 - Klassendiagramm mit Fokus Project Note / Metadata</w:t>
        </w:r>
        <w:r w:rsidR="00E73F1D">
          <w:rPr>
            <w:noProof/>
            <w:webHidden/>
          </w:rPr>
          <w:tab/>
        </w:r>
        <w:r w:rsidR="00E73F1D">
          <w:rPr>
            <w:noProof/>
            <w:webHidden/>
          </w:rPr>
          <w:fldChar w:fldCharType="begin"/>
        </w:r>
        <w:r w:rsidR="00E73F1D">
          <w:rPr>
            <w:noProof/>
            <w:webHidden/>
          </w:rPr>
          <w:instrText xml:space="preserve"> PAGEREF _Toc312356765 \h </w:instrText>
        </w:r>
        <w:r w:rsidR="00E73F1D">
          <w:rPr>
            <w:noProof/>
            <w:webHidden/>
          </w:rPr>
        </w:r>
        <w:r w:rsidR="00E73F1D">
          <w:rPr>
            <w:noProof/>
            <w:webHidden/>
          </w:rPr>
          <w:fldChar w:fldCharType="separate"/>
        </w:r>
        <w:r w:rsidR="005358CB">
          <w:rPr>
            <w:noProof/>
            <w:webHidden/>
          </w:rPr>
          <w:t>81</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66" w:history="1">
        <w:r w:rsidR="00E73F1D" w:rsidRPr="0029550E">
          <w:rPr>
            <w:rStyle w:val="Hyperlink"/>
            <w:noProof/>
          </w:rPr>
          <w:t>Abbildung 31 - Generierung Dependency Graph</w:t>
        </w:r>
        <w:r w:rsidR="00E73F1D">
          <w:rPr>
            <w:noProof/>
            <w:webHidden/>
          </w:rPr>
          <w:tab/>
        </w:r>
        <w:r w:rsidR="00E73F1D">
          <w:rPr>
            <w:noProof/>
            <w:webHidden/>
          </w:rPr>
          <w:fldChar w:fldCharType="begin"/>
        </w:r>
        <w:r w:rsidR="00E73F1D">
          <w:rPr>
            <w:noProof/>
            <w:webHidden/>
          </w:rPr>
          <w:instrText xml:space="preserve"> PAGEREF _Toc312356766 \h </w:instrText>
        </w:r>
        <w:r w:rsidR="00E73F1D">
          <w:rPr>
            <w:noProof/>
            <w:webHidden/>
          </w:rPr>
        </w:r>
        <w:r w:rsidR="00E73F1D">
          <w:rPr>
            <w:noProof/>
            <w:webHidden/>
          </w:rPr>
          <w:fldChar w:fldCharType="separate"/>
        </w:r>
        <w:r w:rsidR="005358CB">
          <w:rPr>
            <w:noProof/>
            <w:webHidden/>
          </w:rPr>
          <w:t>81</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67" w:history="1">
        <w:r w:rsidR="00E73F1D" w:rsidRPr="0029550E">
          <w:rPr>
            <w:rStyle w:val="Hyperlink"/>
            <w:noProof/>
          </w:rPr>
          <w:t>Abbildung 32 - Übersicht Abhängigkeiten</w:t>
        </w:r>
        <w:r w:rsidR="00E73F1D">
          <w:rPr>
            <w:noProof/>
            <w:webHidden/>
          </w:rPr>
          <w:tab/>
        </w:r>
        <w:r w:rsidR="00E73F1D">
          <w:rPr>
            <w:noProof/>
            <w:webHidden/>
          </w:rPr>
          <w:fldChar w:fldCharType="begin"/>
        </w:r>
        <w:r w:rsidR="00E73F1D">
          <w:rPr>
            <w:noProof/>
            <w:webHidden/>
          </w:rPr>
          <w:instrText xml:space="preserve"> PAGEREF _Toc312356767 \h </w:instrText>
        </w:r>
        <w:r w:rsidR="00E73F1D">
          <w:rPr>
            <w:noProof/>
            <w:webHidden/>
          </w:rPr>
        </w:r>
        <w:r w:rsidR="00E73F1D">
          <w:rPr>
            <w:noProof/>
            <w:webHidden/>
          </w:rPr>
          <w:fldChar w:fldCharType="separate"/>
        </w:r>
        <w:r w:rsidR="005358CB">
          <w:rPr>
            <w:noProof/>
            <w:webHidden/>
          </w:rPr>
          <w:t>82</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68" w:history="1">
        <w:r w:rsidR="00E73F1D" w:rsidRPr="0029550E">
          <w:rPr>
            <w:rStyle w:val="Hyperlink"/>
            <w:noProof/>
          </w:rPr>
          <w:t>Abbildung 34 - Übersicht Abhängigkeiten mit Details</w:t>
        </w:r>
        <w:r w:rsidR="00E73F1D">
          <w:rPr>
            <w:noProof/>
            <w:webHidden/>
          </w:rPr>
          <w:tab/>
        </w:r>
        <w:r w:rsidR="00E73F1D">
          <w:rPr>
            <w:noProof/>
            <w:webHidden/>
          </w:rPr>
          <w:fldChar w:fldCharType="begin"/>
        </w:r>
        <w:r w:rsidR="00E73F1D">
          <w:rPr>
            <w:noProof/>
            <w:webHidden/>
          </w:rPr>
          <w:instrText xml:space="preserve"> PAGEREF _Toc312356768 \h </w:instrText>
        </w:r>
        <w:r w:rsidR="00E73F1D">
          <w:rPr>
            <w:noProof/>
            <w:webHidden/>
          </w:rPr>
        </w:r>
        <w:r w:rsidR="00E73F1D">
          <w:rPr>
            <w:noProof/>
            <w:webHidden/>
          </w:rPr>
          <w:fldChar w:fldCharType="separate"/>
        </w:r>
        <w:r w:rsidR="005358CB">
          <w:rPr>
            <w:noProof/>
            <w:webHidden/>
          </w:rPr>
          <w:t>83</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r:id="rId14" w:anchor="_Toc312356769" w:history="1">
        <w:r w:rsidR="00E73F1D" w:rsidRPr="0029550E">
          <w:rPr>
            <w:rStyle w:val="Hyperlink"/>
            <w:noProof/>
          </w:rPr>
          <w:t>Abbildung 33 - Details Abhängigkeiten</w:t>
        </w:r>
        <w:r w:rsidR="00E73F1D">
          <w:rPr>
            <w:noProof/>
            <w:webHidden/>
          </w:rPr>
          <w:tab/>
        </w:r>
        <w:r w:rsidR="00E73F1D">
          <w:rPr>
            <w:noProof/>
            <w:webHidden/>
          </w:rPr>
          <w:fldChar w:fldCharType="begin"/>
        </w:r>
        <w:r w:rsidR="00E73F1D">
          <w:rPr>
            <w:noProof/>
            <w:webHidden/>
          </w:rPr>
          <w:instrText xml:space="preserve"> PAGEREF _Toc312356769 \h </w:instrText>
        </w:r>
        <w:r w:rsidR="00E73F1D">
          <w:rPr>
            <w:noProof/>
            <w:webHidden/>
          </w:rPr>
        </w:r>
        <w:r w:rsidR="00E73F1D">
          <w:rPr>
            <w:noProof/>
            <w:webHidden/>
          </w:rPr>
          <w:fldChar w:fldCharType="separate"/>
        </w:r>
        <w:r w:rsidR="005358CB">
          <w:rPr>
            <w:noProof/>
            <w:webHidden/>
          </w:rPr>
          <w:t>83</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70" w:history="1">
        <w:r w:rsidR="00E73F1D" w:rsidRPr="0029550E">
          <w:rPr>
            <w:rStyle w:val="Hyperlink"/>
            <w:noProof/>
          </w:rPr>
          <w:t>Abbildung 35 - NDepend Dependency Graph</w:t>
        </w:r>
        <w:r w:rsidR="00E73F1D">
          <w:rPr>
            <w:noProof/>
            <w:webHidden/>
          </w:rPr>
          <w:tab/>
        </w:r>
        <w:r w:rsidR="00E73F1D">
          <w:rPr>
            <w:noProof/>
            <w:webHidden/>
          </w:rPr>
          <w:fldChar w:fldCharType="begin"/>
        </w:r>
        <w:r w:rsidR="00E73F1D">
          <w:rPr>
            <w:noProof/>
            <w:webHidden/>
          </w:rPr>
          <w:instrText xml:space="preserve"> PAGEREF _Toc312356770 \h </w:instrText>
        </w:r>
        <w:r w:rsidR="00E73F1D">
          <w:rPr>
            <w:noProof/>
            <w:webHidden/>
          </w:rPr>
        </w:r>
        <w:r w:rsidR="00E73F1D">
          <w:rPr>
            <w:noProof/>
            <w:webHidden/>
          </w:rPr>
          <w:fldChar w:fldCharType="separate"/>
        </w:r>
        <w:r w:rsidR="005358CB">
          <w:rPr>
            <w:noProof/>
            <w:webHidden/>
          </w:rPr>
          <w:t>84</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71" w:history="1">
        <w:r w:rsidR="00E73F1D" w:rsidRPr="0029550E">
          <w:rPr>
            <w:rStyle w:val="Hyperlink"/>
            <w:noProof/>
          </w:rPr>
          <w:t>Abbildung 36 - Übersicht Interfaces</w:t>
        </w:r>
        <w:r w:rsidR="00E73F1D">
          <w:rPr>
            <w:noProof/>
            <w:webHidden/>
          </w:rPr>
          <w:tab/>
        </w:r>
        <w:r w:rsidR="00E73F1D">
          <w:rPr>
            <w:noProof/>
            <w:webHidden/>
          </w:rPr>
          <w:fldChar w:fldCharType="begin"/>
        </w:r>
        <w:r w:rsidR="00E73F1D">
          <w:rPr>
            <w:noProof/>
            <w:webHidden/>
          </w:rPr>
          <w:instrText xml:space="preserve"> PAGEREF _Toc312356771 \h </w:instrText>
        </w:r>
        <w:r w:rsidR="00E73F1D">
          <w:rPr>
            <w:noProof/>
            <w:webHidden/>
          </w:rPr>
        </w:r>
        <w:r w:rsidR="00E73F1D">
          <w:rPr>
            <w:noProof/>
            <w:webHidden/>
          </w:rPr>
          <w:fldChar w:fldCharType="separate"/>
        </w:r>
        <w:r w:rsidR="005358CB">
          <w:rPr>
            <w:noProof/>
            <w:webHidden/>
          </w:rPr>
          <w:t>84</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72" w:history="1">
        <w:r w:rsidR="00E73F1D" w:rsidRPr="0029550E">
          <w:rPr>
            <w:rStyle w:val="Hyperlink"/>
            <w:noProof/>
          </w:rPr>
          <w:t>Abbildung 37 - Converter.Interfaces</w:t>
        </w:r>
        <w:r w:rsidR="00E73F1D">
          <w:rPr>
            <w:noProof/>
            <w:webHidden/>
          </w:rPr>
          <w:tab/>
        </w:r>
        <w:r w:rsidR="00E73F1D">
          <w:rPr>
            <w:noProof/>
            <w:webHidden/>
          </w:rPr>
          <w:fldChar w:fldCharType="begin"/>
        </w:r>
        <w:r w:rsidR="00E73F1D">
          <w:rPr>
            <w:noProof/>
            <w:webHidden/>
          </w:rPr>
          <w:instrText xml:space="preserve"> PAGEREF _Toc312356772 \h </w:instrText>
        </w:r>
        <w:r w:rsidR="00E73F1D">
          <w:rPr>
            <w:noProof/>
            <w:webHidden/>
          </w:rPr>
        </w:r>
        <w:r w:rsidR="00E73F1D">
          <w:rPr>
            <w:noProof/>
            <w:webHidden/>
          </w:rPr>
          <w:fldChar w:fldCharType="separate"/>
        </w:r>
        <w:r w:rsidR="005358CB">
          <w:rPr>
            <w:noProof/>
            <w:webHidden/>
          </w:rPr>
          <w:t>85</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73" w:history="1">
        <w:r w:rsidR="00E73F1D" w:rsidRPr="0029550E">
          <w:rPr>
            <w:rStyle w:val="Hyperlink"/>
            <w:noProof/>
          </w:rPr>
          <w:t>Abbildung 38 - Services.Interfaces</w:t>
        </w:r>
        <w:r w:rsidR="00E73F1D">
          <w:rPr>
            <w:noProof/>
            <w:webHidden/>
          </w:rPr>
          <w:tab/>
        </w:r>
        <w:r w:rsidR="00E73F1D">
          <w:rPr>
            <w:noProof/>
            <w:webHidden/>
          </w:rPr>
          <w:fldChar w:fldCharType="begin"/>
        </w:r>
        <w:r w:rsidR="00E73F1D">
          <w:rPr>
            <w:noProof/>
            <w:webHidden/>
          </w:rPr>
          <w:instrText xml:space="preserve"> PAGEREF _Toc312356773 \h </w:instrText>
        </w:r>
        <w:r w:rsidR="00E73F1D">
          <w:rPr>
            <w:noProof/>
            <w:webHidden/>
          </w:rPr>
        </w:r>
        <w:r w:rsidR="00E73F1D">
          <w:rPr>
            <w:noProof/>
            <w:webHidden/>
          </w:rPr>
          <w:fldChar w:fldCharType="separate"/>
        </w:r>
        <w:r w:rsidR="005358CB">
          <w:rPr>
            <w:noProof/>
            <w:webHidden/>
          </w:rPr>
          <w:t>85</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74" w:history="1">
        <w:r w:rsidR="00E73F1D" w:rsidRPr="0029550E">
          <w:rPr>
            <w:rStyle w:val="Hyperlink"/>
            <w:noProof/>
          </w:rPr>
          <w:t>Abbildung 39 - Loader.Interfaces</w:t>
        </w:r>
        <w:r w:rsidR="00E73F1D">
          <w:rPr>
            <w:noProof/>
            <w:webHidden/>
          </w:rPr>
          <w:tab/>
        </w:r>
        <w:r w:rsidR="00E73F1D">
          <w:rPr>
            <w:noProof/>
            <w:webHidden/>
          </w:rPr>
          <w:fldChar w:fldCharType="begin"/>
        </w:r>
        <w:r w:rsidR="00E73F1D">
          <w:rPr>
            <w:noProof/>
            <w:webHidden/>
          </w:rPr>
          <w:instrText xml:space="preserve"> PAGEREF _Toc312356774 \h </w:instrText>
        </w:r>
        <w:r w:rsidR="00E73F1D">
          <w:rPr>
            <w:noProof/>
            <w:webHidden/>
          </w:rPr>
        </w:r>
        <w:r w:rsidR="00E73F1D">
          <w:rPr>
            <w:noProof/>
            <w:webHidden/>
          </w:rPr>
          <w:fldChar w:fldCharType="separate"/>
        </w:r>
        <w:r w:rsidR="005358CB">
          <w:rPr>
            <w:noProof/>
            <w:webHidden/>
          </w:rPr>
          <w:t>86</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75" w:history="1">
        <w:r w:rsidR="00E73F1D" w:rsidRPr="0029550E">
          <w:rPr>
            <w:rStyle w:val="Hyperlink"/>
            <w:noProof/>
          </w:rPr>
          <w:t>Abbildung 40 - Implementation Übersicht</w:t>
        </w:r>
        <w:r w:rsidR="00E73F1D">
          <w:rPr>
            <w:noProof/>
            <w:webHidden/>
          </w:rPr>
          <w:tab/>
        </w:r>
        <w:r w:rsidR="00E73F1D">
          <w:rPr>
            <w:noProof/>
            <w:webHidden/>
          </w:rPr>
          <w:fldChar w:fldCharType="begin"/>
        </w:r>
        <w:r w:rsidR="00E73F1D">
          <w:rPr>
            <w:noProof/>
            <w:webHidden/>
          </w:rPr>
          <w:instrText xml:space="preserve"> PAGEREF _Toc312356775 \h </w:instrText>
        </w:r>
        <w:r w:rsidR="00E73F1D">
          <w:rPr>
            <w:noProof/>
            <w:webHidden/>
          </w:rPr>
        </w:r>
        <w:r w:rsidR="00E73F1D">
          <w:rPr>
            <w:noProof/>
            <w:webHidden/>
          </w:rPr>
          <w:fldChar w:fldCharType="separate"/>
        </w:r>
        <w:r w:rsidR="005358CB">
          <w:rPr>
            <w:noProof/>
            <w:webHidden/>
          </w:rPr>
          <w:t>86</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76" w:history="1">
        <w:r w:rsidR="00E73F1D" w:rsidRPr="0029550E">
          <w:rPr>
            <w:rStyle w:val="Hyperlink"/>
            <w:noProof/>
          </w:rPr>
          <w:t>Abbildung 41 - Services.Loader</w:t>
        </w:r>
        <w:r w:rsidR="00E73F1D">
          <w:rPr>
            <w:noProof/>
            <w:webHidden/>
          </w:rPr>
          <w:tab/>
        </w:r>
        <w:r w:rsidR="00E73F1D">
          <w:rPr>
            <w:noProof/>
            <w:webHidden/>
          </w:rPr>
          <w:fldChar w:fldCharType="begin"/>
        </w:r>
        <w:r w:rsidR="00E73F1D">
          <w:rPr>
            <w:noProof/>
            <w:webHidden/>
          </w:rPr>
          <w:instrText xml:space="preserve"> PAGEREF _Toc312356776 \h </w:instrText>
        </w:r>
        <w:r w:rsidR="00E73F1D">
          <w:rPr>
            <w:noProof/>
            <w:webHidden/>
          </w:rPr>
        </w:r>
        <w:r w:rsidR="00E73F1D">
          <w:rPr>
            <w:noProof/>
            <w:webHidden/>
          </w:rPr>
          <w:fldChar w:fldCharType="separate"/>
        </w:r>
        <w:r w:rsidR="005358CB">
          <w:rPr>
            <w:noProof/>
            <w:webHidden/>
          </w:rPr>
          <w:t>86</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77" w:history="1">
        <w:r w:rsidR="00E73F1D" w:rsidRPr="0029550E">
          <w:rPr>
            <w:rStyle w:val="Hyperlink"/>
            <w:noProof/>
          </w:rPr>
          <w:t>Abbildung 42 - Converter.Pdf</w:t>
        </w:r>
        <w:r w:rsidR="00E73F1D">
          <w:rPr>
            <w:noProof/>
            <w:webHidden/>
          </w:rPr>
          <w:tab/>
        </w:r>
        <w:r w:rsidR="00E73F1D">
          <w:rPr>
            <w:noProof/>
            <w:webHidden/>
          </w:rPr>
          <w:fldChar w:fldCharType="begin"/>
        </w:r>
        <w:r w:rsidR="00E73F1D">
          <w:rPr>
            <w:noProof/>
            <w:webHidden/>
          </w:rPr>
          <w:instrText xml:space="preserve"> PAGEREF _Toc312356777 \h </w:instrText>
        </w:r>
        <w:r w:rsidR="00E73F1D">
          <w:rPr>
            <w:noProof/>
            <w:webHidden/>
          </w:rPr>
        </w:r>
        <w:r w:rsidR="00E73F1D">
          <w:rPr>
            <w:noProof/>
            <w:webHidden/>
          </w:rPr>
          <w:fldChar w:fldCharType="separate"/>
        </w:r>
        <w:r w:rsidR="005358CB">
          <w:rPr>
            <w:noProof/>
            <w:webHidden/>
          </w:rPr>
          <w:t>87</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78" w:history="1">
        <w:r w:rsidR="00E73F1D" w:rsidRPr="0029550E">
          <w:rPr>
            <w:rStyle w:val="Hyperlink"/>
            <w:noProof/>
          </w:rPr>
          <w:t>Abbildung 43 - Preparer</w:t>
        </w:r>
        <w:r w:rsidR="00E73F1D">
          <w:rPr>
            <w:noProof/>
            <w:webHidden/>
          </w:rPr>
          <w:tab/>
        </w:r>
        <w:r w:rsidR="00E73F1D">
          <w:rPr>
            <w:noProof/>
            <w:webHidden/>
          </w:rPr>
          <w:fldChar w:fldCharType="begin"/>
        </w:r>
        <w:r w:rsidR="00E73F1D">
          <w:rPr>
            <w:noProof/>
            <w:webHidden/>
          </w:rPr>
          <w:instrText xml:space="preserve"> PAGEREF _Toc312356778 \h </w:instrText>
        </w:r>
        <w:r w:rsidR="00E73F1D">
          <w:rPr>
            <w:noProof/>
            <w:webHidden/>
          </w:rPr>
        </w:r>
        <w:r w:rsidR="00E73F1D">
          <w:rPr>
            <w:noProof/>
            <w:webHidden/>
          </w:rPr>
          <w:fldChar w:fldCharType="separate"/>
        </w:r>
        <w:r w:rsidR="005358CB">
          <w:rPr>
            <w:noProof/>
            <w:webHidden/>
          </w:rPr>
          <w:t>87</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79" w:history="1">
        <w:r w:rsidR="00E73F1D" w:rsidRPr="0029550E">
          <w:rPr>
            <w:rStyle w:val="Hyperlink"/>
            <w:noProof/>
          </w:rPr>
          <w:t>Abbildung 44 - Sequenzdiagramm Preparer</w:t>
        </w:r>
        <w:r w:rsidR="00E73F1D">
          <w:rPr>
            <w:noProof/>
            <w:webHidden/>
          </w:rPr>
          <w:tab/>
        </w:r>
        <w:r w:rsidR="00E73F1D">
          <w:rPr>
            <w:noProof/>
            <w:webHidden/>
          </w:rPr>
          <w:fldChar w:fldCharType="begin"/>
        </w:r>
        <w:r w:rsidR="00E73F1D">
          <w:rPr>
            <w:noProof/>
            <w:webHidden/>
          </w:rPr>
          <w:instrText xml:space="preserve"> PAGEREF _Toc312356779 \h </w:instrText>
        </w:r>
        <w:r w:rsidR="00E73F1D">
          <w:rPr>
            <w:noProof/>
            <w:webHidden/>
          </w:rPr>
        </w:r>
        <w:r w:rsidR="00E73F1D">
          <w:rPr>
            <w:noProof/>
            <w:webHidden/>
          </w:rPr>
          <w:fldChar w:fldCharType="separate"/>
        </w:r>
        <w:r w:rsidR="005358CB">
          <w:rPr>
            <w:noProof/>
            <w:webHidden/>
          </w:rPr>
          <w:t>88</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80" w:history="1">
        <w:r w:rsidR="00E73F1D" w:rsidRPr="0029550E">
          <w:rPr>
            <w:rStyle w:val="Hyperlink"/>
            <w:noProof/>
          </w:rPr>
          <w:t>Abbildung 45 - Services</w:t>
        </w:r>
        <w:r w:rsidR="00E73F1D">
          <w:rPr>
            <w:noProof/>
            <w:webHidden/>
          </w:rPr>
          <w:tab/>
        </w:r>
        <w:r w:rsidR="00E73F1D">
          <w:rPr>
            <w:noProof/>
            <w:webHidden/>
          </w:rPr>
          <w:fldChar w:fldCharType="begin"/>
        </w:r>
        <w:r w:rsidR="00E73F1D">
          <w:rPr>
            <w:noProof/>
            <w:webHidden/>
          </w:rPr>
          <w:instrText xml:space="preserve"> PAGEREF _Toc312356780 \h </w:instrText>
        </w:r>
        <w:r w:rsidR="00E73F1D">
          <w:rPr>
            <w:noProof/>
            <w:webHidden/>
          </w:rPr>
        </w:r>
        <w:r w:rsidR="00E73F1D">
          <w:rPr>
            <w:noProof/>
            <w:webHidden/>
          </w:rPr>
          <w:fldChar w:fldCharType="separate"/>
        </w:r>
        <w:r w:rsidR="005358CB">
          <w:rPr>
            <w:noProof/>
            <w:webHidden/>
          </w:rPr>
          <w:t>89</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81" w:history="1">
        <w:r w:rsidR="00E73F1D" w:rsidRPr="0029550E">
          <w:rPr>
            <w:rStyle w:val="Hyperlink"/>
            <w:noProof/>
          </w:rPr>
          <w:t>Abbildung 46 - UserInterface.Surface</w:t>
        </w:r>
        <w:r w:rsidR="00E73F1D">
          <w:rPr>
            <w:noProof/>
            <w:webHidden/>
          </w:rPr>
          <w:tab/>
        </w:r>
        <w:r w:rsidR="00E73F1D">
          <w:rPr>
            <w:noProof/>
            <w:webHidden/>
          </w:rPr>
          <w:fldChar w:fldCharType="begin"/>
        </w:r>
        <w:r w:rsidR="00E73F1D">
          <w:rPr>
            <w:noProof/>
            <w:webHidden/>
          </w:rPr>
          <w:instrText xml:space="preserve"> PAGEREF _Toc312356781 \h </w:instrText>
        </w:r>
        <w:r w:rsidR="00E73F1D">
          <w:rPr>
            <w:noProof/>
            <w:webHidden/>
          </w:rPr>
        </w:r>
        <w:r w:rsidR="00E73F1D">
          <w:rPr>
            <w:noProof/>
            <w:webHidden/>
          </w:rPr>
          <w:fldChar w:fldCharType="separate"/>
        </w:r>
        <w:r w:rsidR="005358CB">
          <w:rPr>
            <w:noProof/>
            <w:webHidden/>
          </w:rPr>
          <w:t>90</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82" w:history="1">
        <w:r w:rsidR="00E73F1D" w:rsidRPr="0029550E">
          <w:rPr>
            <w:rStyle w:val="Hyperlink"/>
            <w:noProof/>
          </w:rPr>
          <w:t>Abbildung 47 - ProjectFlip</w:t>
        </w:r>
        <w:r w:rsidR="00E73F1D">
          <w:rPr>
            <w:noProof/>
            <w:webHidden/>
          </w:rPr>
          <w:tab/>
        </w:r>
        <w:r w:rsidR="00E73F1D">
          <w:rPr>
            <w:noProof/>
            <w:webHidden/>
          </w:rPr>
          <w:fldChar w:fldCharType="begin"/>
        </w:r>
        <w:r w:rsidR="00E73F1D">
          <w:rPr>
            <w:noProof/>
            <w:webHidden/>
          </w:rPr>
          <w:instrText xml:space="preserve"> PAGEREF _Toc312356782 \h </w:instrText>
        </w:r>
        <w:r w:rsidR="00E73F1D">
          <w:rPr>
            <w:noProof/>
            <w:webHidden/>
          </w:rPr>
        </w:r>
        <w:r w:rsidR="00E73F1D">
          <w:rPr>
            <w:noProof/>
            <w:webHidden/>
          </w:rPr>
          <w:fldChar w:fldCharType="separate"/>
        </w:r>
        <w:r w:rsidR="005358CB">
          <w:rPr>
            <w:noProof/>
            <w:webHidden/>
          </w:rPr>
          <w:t>91</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83" w:history="1">
        <w:r w:rsidR="00E73F1D" w:rsidRPr="0029550E">
          <w:rPr>
            <w:rStyle w:val="Hyperlink"/>
            <w:noProof/>
          </w:rPr>
          <w:t>Abbildung 48 - Übersicht</w:t>
        </w:r>
        <w:r w:rsidR="00E73F1D">
          <w:rPr>
            <w:noProof/>
            <w:webHidden/>
          </w:rPr>
          <w:tab/>
        </w:r>
        <w:r w:rsidR="00E73F1D">
          <w:rPr>
            <w:noProof/>
            <w:webHidden/>
          </w:rPr>
          <w:fldChar w:fldCharType="begin"/>
        </w:r>
        <w:r w:rsidR="00E73F1D">
          <w:rPr>
            <w:noProof/>
            <w:webHidden/>
          </w:rPr>
          <w:instrText xml:space="preserve"> PAGEREF _Toc312356783 \h </w:instrText>
        </w:r>
        <w:r w:rsidR="00E73F1D">
          <w:rPr>
            <w:noProof/>
            <w:webHidden/>
          </w:rPr>
        </w:r>
        <w:r w:rsidR="00E73F1D">
          <w:rPr>
            <w:noProof/>
            <w:webHidden/>
          </w:rPr>
          <w:fldChar w:fldCharType="separate"/>
        </w:r>
        <w:r w:rsidR="005358CB">
          <w:rPr>
            <w:noProof/>
            <w:webHidden/>
          </w:rPr>
          <w:t>92</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84" w:history="1">
        <w:r w:rsidR="00E73F1D" w:rsidRPr="0029550E">
          <w:rPr>
            <w:rStyle w:val="Hyperlink"/>
            <w:noProof/>
          </w:rPr>
          <w:t>Abbildung 49 - Filter View</w:t>
        </w:r>
        <w:r w:rsidR="00E73F1D">
          <w:rPr>
            <w:noProof/>
            <w:webHidden/>
          </w:rPr>
          <w:tab/>
        </w:r>
        <w:r w:rsidR="00E73F1D">
          <w:rPr>
            <w:noProof/>
            <w:webHidden/>
          </w:rPr>
          <w:fldChar w:fldCharType="begin"/>
        </w:r>
        <w:r w:rsidR="00E73F1D">
          <w:rPr>
            <w:noProof/>
            <w:webHidden/>
          </w:rPr>
          <w:instrText xml:space="preserve"> PAGEREF _Toc312356784 \h </w:instrText>
        </w:r>
        <w:r w:rsidR="00E73F1D">
          <w:rPr>
            <w:noProof/>
            <w:webHidden/>
          </w:rPr>
        </w:r>
        <w:r w:rsidR="00E73F1D">
          <w:rPr>
            <w:noProof/>
            <w:webHidden/>
          </w:rPr>
          <w:fldChar w:fldCharType="separate"/>
        </w:r>
        <w:r w:rsidR="005358CB">
          <w:rPr>
            <w:noProof/>
            <w:webHidden/>
          </w:rPr>
          <w:t>93</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85" w:history="1">
        <w:r w:rsidR="00E73F1D" w:rsidRPr="0029550E">
          <w:rPr>
            <w:rStyle w:val="Hyperlink"/>
            <w:noProof/>
          </w:rPr>
          <w:t>Abbildung 50 - Gefilterte Übersicht</w:t>
        </w:r>
        <w:r w:rsidR="00E73F1D">
          <w:rPr>
            <w:noProof/>
            <w:webHidden/>
          </w:rPr>
          <w:tab/>
        </w:r>
        <w:r w:rsidR="00E73F1D">
          <w:rPr>
            <w:noProof/>
            <w:webHidden/>
          </w:rPr>
          <w:fldChar w:fldCharType="begin"/>
        </w:r>
        <w:r w:rsidR="00E73F1D">
          <w:rPr>
            <w:noProof/>
            <w:webHidden/>
          </w:rPr>
          <w:instrText xml:space="preserve"> PAGEREF _Toc312356785 \h </w:instrText>
        </w:r>
        <w:r w:rsidR="00E73F1D">
          <w:rPr>
            <w:noProof/>
            <w:webHidden/>
          </w:rPr>
        </w:r>
        <w:r w:rsidR="00E73F1D">
          <w:rPr>
            <w:noProof/>
            <w:webHidden/>
          </w:rPr>
          <w:fldChar w:fldCharType="separate"/>
        </w:r>
        <w:r w:rsidR="005358CB">
          <w:rPr>
            <w:noProof/>
            <w:webHidden/>
          </w:rPr>
          <w:t>93</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86" w:history="1">
        <w:r w:rsidR="00E73F1D" w:rsidRPr="0029550E">
          <w:rPr>
            <w:rStyle w:val="Hyperlink"/>
            <w:noProof/>
          </w:rPr>
          <w:t>Abbildung 51 - Info View</w:t>
        </w:r>
        <w:r w:rsidR="00E73F1D">
          <w:rPr>
            <w:noProof/>
            <w:webHidden/>
          </w:rPr>
          <w:tab/>
        </w:r>
        <w:r w:rsidR="00E73F1D">
          <w:rPr>
            <w:noProof/>
            <w:webHidden/>
          </w:rPr>
          <w:fldChar w:fldCharType="begin"/>
        </w:r>
        <w:r w:rsidR="00E73F1D">
          <w:rPr>
            <w:noProof/>
            <w:webHidden/>
          </w:rPr>
          <w:instrText xml:space="preserve"> PAGEREF _Toc312356786 \h </w:instrText>
        </w:r>
        <w:r w:rsidR="00E73F1D">
          <w:rPr>
            <w:noProof/>
            <w:webHidden/>
          </w:rPr>
        </w:r>
        <w:r w:rsidR="00E73F1D">
          <w:rPr>
            <w:noProof/>
            <w:webHidden/>
          </w:rPr>
          <w:fldChar w:fldCharType="separate"/>
        </w:r>
        <w:r w:rsidR="005358CB">
          <w:rPr>
            <w:noProof/>
            <w:webHidden/>
          </w:rPr>
          <w:t>94</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87" w:history="1">
        <w:r w:rsidR="00E73F1D" w:rsidRPr="0029550E">
          <w:rPr>
            <w:rStyle w:val="Hyperlink"/>
            <w:noProof/>
          </w:rPr>
          <w:t>Abbildung 52 - Detail View</w:t>
        </w:r>
        <w:r w:rsidR="00E73F1D">
          <w:rPr>
            <w:noProof/>
            <w:webHidden/>
          </w:rPr>
          <w:tab/>
        </w:r>
        <w:r w:rsidR="00E73F1D">
          <w:rPr>
            <w:noProof/>
            <w:webHidden/>
          </w:rPr>
          <w:fldChar w:fldCharType="begin"/>
        </w:r>
        <w:r w:rsidR="00E73F1D">
          <w:rPr>
            <w:noProof/>
            <w:webHidden/>
          </w:rPr>
          <w:instrText xml:space="preserve"> PAGEREF _Toc312356787 \h </w:instrText>
        </w:r>
        <w:r w:rsidR="00E73F1D">
          <w:rPr>
            <w:noProof/>
            <w:webHidden/>
          </w:rPr>
        </w:r>
        <w:r w:rsidR="00E73F1D">
          <w:rPr>
            <w:noProof/>
            <w:webHidden/>
          </w:rPr>
          <w:fldChar w:fldCharType="separate"/>
        </w:r>
        <w:r w:rsidR="005358CB">
          <w:rPr>
            <w:noProof/>
            <w:webHidden/>
          </w:rPr>
          <w:t>95</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88" w:history="1">
        <w:r w:rsidR="00E73F1D" w:rsidRPr="0029550E">
          <w:rPr>
            <w:rStyle w:val="Hyperlink"/>
            <w:noProof/>
          </w:rPr>
          <w:t>Abbildung 53 - Detail View mit Zoom</w:t>
        </w:r>
        <w:r w:rsidR="00E73F1D">
          <w:rPr>
            <w:noProof/>
            <w:webHidden/>
          </w:rPr>
          <w:tab/>
        </w:r>
        <w:r w:rsidR="00E73F1D">
          <w:rPr>
            <w:noProof/>
            <w:webHidden/>
          </w:rPr>
          <w:fldChar w:fldCharType="begin"/>
        </w:r>
        <w:r w:rsidR="00E73F1D">
          <w:rPr>
            <w:noProof/>
            <w:webHidden/>
          </w:rPr>
          <w:instrText xml:space="preserve"> PAGEREF _Toc312356788 \h </w:instrText>
        </w:r>
        <w:r w:rsidR="00E73F1D">
          <w:rPr>
            <w:noProof/>
            <w:webHidden/>
          </w:rPr>
        </w:r>
        <w:r w:rsidR="00E73F1D">
          <w:rPr>
            <w:noProof/>
            <w:webHidden/>
          </w:rPr>
          <w:fldChar w:fldCharType="separate"/>
        </w:r>
        <w:r w:rsidR="005358CB">
          <w:rPr>
            <w:noProof/>
            <w:webHidden/>
          </w:rPr>
          <w:t>95</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89" w:history="1">
        <w:r w:rsidR="00E73F1D" w:rsidRPr="0029550E">
          <w:rPr>
            <w:rStyle w:val="Hyperlink"/>
            <w:noProof/>
          </w:rPr>
          <w:t>Abbildung 54 - Beispiel einer Perspective Wall, [chi91]</w:t>
        </w:r>
        <w:r w:rsidR="00E73F1D">
          <w:rPr>
            <w:noProof/>
            <w:webHidden/>
          </w:rPr>
          <w:tab/>
        </w:r>
        <w:r w:rsidR="00E73F1D">
          <w:rPr>
            <w:noProof/>
            <w:webHidden/>
          </w:rPr>
          <w:fldChar w:fldCharType="begin"/>
        </w:r>
        <w:r w:rsidR="00E73F1D">
          <w:rPr>
            <w:noProof/>
            <w:webHidden/>
          </w:rPr>
          <w:instrText xml:space="preserve"> PAGEREF _Toc312356789 \h </w:instrText>
        </w:r>
        <w:r w:rsidR="00E73F1D">
          <w:rPr>
            <w:noProof/>
            <w:webHidden/>
          </w:rPr>
        </w:r>
        <w:r w:rsidR="00E73F1D">
          <w:rPr>
            <w:noProof/>
            <w:webHidden/>
          </w:rPr>
          <w:fldChar w:fldCharType="separate"/>
        </w:r>
        <w:r w:rsidR="005358CB">
          <w:rPr>
            <w:noProof/>
            <w:webHidden/>
          </w:rPr>
          <w:t>101</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90" w:history="1">
        <w:r w:rsidR="00E73F1D" w:rsidRPr="0029550E">
          <w:rPr>
            <w:rStyle w:val="Hyperlink"/>
            <w:noProof/>
          </w:rPr>
          <w:t>Abbildung 55 - Skizze 3D ohne Krümmung, 90 Grad gedreht</w:t>
        </w:r>
        <w:r w:rsidR="00E73F1D">
          <w:rPr>
            <w:noProof/>
            <w:webHidden/>
          </w:rPr>
          <w:tab/>
        </w:r>
        <w:r w:rsidR="00E73F1D">
          <w:rPr>
            <w:noProof/>
            <w:webHidden/>
          </w:rPr>
          <w:fldChar w:fldCharType="begin"/>
        </w:r>
        <w:r w:rsidR="00E73F1D">
          <w:rPr>
            <w:noProof/>
            <w:webHidden/>
          </w:rPr>
          <w:instrText xml:space="preserve"> PAGEREF _Toc312356790 \h </w:instrText>
        </w:r>
        <w:r w:rsidR="00E73F1D">
          <w:rPr>
            <w:noProof/>
            <w:webHidden/>
          </w:rPr>
        </w:r>
        <w:r w:rsidR="00E73F1D">
          <w:rPr>
            <w:noProof/>
            <w:webHidden/>
          </w:rPr>
          <w:fldChar w:fldCharType="separate"/>
        </w:r>
        <w:r w:rsidR="005358CB">
          <w:rPr>
            <w:noProof/>
            <w:webHidden/>
          </w:rPr>
          <w:t>102</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91" w:history="1">
        <w:r w:rsidR="00E73F1D" w:rsidRPr="0029550E">
          <w:rPr>
            <w:rStyle w:val="Hyperlink"/>
            <w:noProof/>
          </w:rPr>
          <w:t>Abbildung 56 - Skizze 3D mit Krümmung</w:t>
        </w:r>
        <w:r w:rsidR="00E73F1D">
          <w:rPr>
            <w:noProof/>
            <w:webHidden/>
          </w:rPr>
          <w:tab/>
        </w:r>
        <w:r w:rsidR="00E73F1D">
          <w:rPr>
            <w:noProof/>
            <w:webHidden/>
          </w:rPr>
          <w:fldChar w:fldCharType="begin"/>
        </w:r>
        <w:r w:rsidR="00E73F1D">
          <w:rPr>
            <w:noProof/>
            <w:webHidden/>
          </w:rPr>
          <w:instrText xml:space="preserve"> PAGEREF _Toc312356791 \h </w:instrText>
        </w:r>
        <w:r w:rsidR="00E73F1D">
          <w:rPr>
            <w:noProof/>
            <w:webHidden/>
          </w:rPr>
        </w:r>
        <w:r w:rsidR="00E73F1D">
          <w:rPr>
            <w:noProof/>
            <w:webHidden/>
          </w:rPr>
          <w:fldChar w:fldCharType="separate"/>
        </w:r>
        <w:r w:rsidR="005358CB">
          <w:rPr>
            <w:noProof/>
            <w:webHidden/>
          </w:rPr>
          <w:t>102</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92" w:history="1">
        <w:r w:rsidR="00E73F1D" w:rsidRPr="0029550E">
          <w:rPr>
            <w:rStyle w:val="Hyperlink"/>
            <w:noProof/>
          </w:rPr>
          <w:t>Abbildung 57 - Skizze 3D mit X, Y</w:t>
        </w:r>
        <w:r w:rsidR="00E73F1D">
          <w:rPr>
            <w:noProof/>
            <w:webHidden/>
          </w:rPr>
          <w:tab/>
        </w:r>
        <w:r w:rsidR="00E73F1D">
          <w:rPr>
            <w:noProof/>
            <w:webHidden/>
          </w:rPr>
          <w:fldChar w:fldCharType="begin"/>
        </w:r>
        <w:r w:rsidR="00E73F1D">
          <w:rPr>
            <w:noProof/>
            <w:webHidden/>
          </w:rPr>
          <w:instrText xml:space="preserve"> PAGEREF _Toc312356792 \h </w:instrText>
        </w:r>
        <w:r w:rsidR="00E73F1D">
          <w:rPr>
            <w:noProof/>
            <w:webHidden/>
          </w:rPr>
        </w:r>
        <w:r w:rsidR="00E73F1D">
          <w:rPr>
            <w:noProof/>
            <w:webHidden/>
          </w:rPr>
          <w:fldChar w:fldCharType="separate"/>
        </w:r>
        <w:r w:rsidR="005358CB">
          <w:rPr>
            <w:noProof/>
            <w:webHidden/>
          </w:rPr>
          <w:t>103</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93" w:history="1">
        <w:r w:rsidR="00E73F1D" w:rsidRPr="0029550E">
          <w:rPr>
            <w:rStyle w:val="Hyperlink"/>
            <w:noProof/>
          </w:rPr>
          <w:t>Abbildung 58 - Dependency Diagram 3D Komponenten</w:t>
        </w:r>
        <w:r w:rsidR="00E73F1D">
          <w:rPr>
            <w:noProof/>
            <w:webHidden/>
          </w:rPr>
          <w:tab/>
        </w:r>
        <w:r w:rsidR="00E73F1D">
          <w:rPr>
            <w:noProof/>
            <w:webHidden/>
          </w:rPr>
          <w:fldChar w:fldCharType="begin"/>
        </w:r>
        <w:r w:rsidR="00E73F1D">
          <w:rPr>
            <w:noProof/>
            <w:webHidden/>
          </w:rPr>
          <w:instrText xml:space="preserve"> PAGEREF _Toc312356793 \h </w:instrText>
        </w:r>
        <w:r w:rsidR="00E73F1D">
          <w:rPr>
            <w:noProof/>
            <w:webHidden/>
          </w:rPr>
        </w:r>
        <w:r w:rsidR="00E73F1D">
          <w:rPr>
            <w:noProof/>
            <w:webHidden/>
          </w:rPr>
          <w:fldChar w:fldCharType="separate"/>
        </w:r>
        <w:r w:rsidR="005358CB">
          <w:rPr>
            <w:noProof/>
            <w:webHidden/>
          </w:rPr>
          <w:t>104</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94" w:history="1">
        <w:r w:rsidR="00E73F1D" w:rsidRPr="0029550E">
          <w:rPr>
            <w:rStyle w:val="Hyperlink"/>
            <w:noProof/>
          </w:rPr>
          <w:t>Abbildung 59 - Vollbild Ansicht</w:t>
        </w:r>
        <w:r w:rsidR="00E73F1D">
          <w:rPr>
            <w:noProof/>
            <w:webHidden/>
          </w:rPr>
          <w:tab/>
        </w:r>
        <w:r w:rsidR="00E73F1D">
          <w:rPr>
            <w:noProof/>
            <w:webHidden/>
          </w:rPr>
          <w:fldChar w:fldCharType="begin"/>
        </w:r>
        <w:r w:rsidR="00E73F1D">
          <w:rPr>
            <w:noProof/>
            <w:webHidden/>
          </w:rPr>
          <w:instrText xml:space="preserve"> PAGEREF _Toc312356794 \h </w:instrText>
        </w:r>
        <w:r w:rsidR="00E73F1D">
          <w:rPr>
            <w:noProof/>
            <w:webHidden/>
          </w:rPr>
        </w:r>
        <w:r w:rsidR="00E73F1D">
          <w:rPr>
            <w:noProof/>
            <w:webHidden/>
          </w:rPr>
          <w:fldChar w:fldCharType="separate"/>
        </w:r>
        <w:r w:rsidR="005358CB">
          <w:rPr>
            <w:noProof/>
            <w:webHidden/>
          </w:rPr>
          <w:t>105</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95" w:history="1">
        <w:r w:rsidR="00E73F1D" w:rsidRPr="0029550E">
          <w:rPr>
            <w:rStyle w:val="Hyperlink"/>
            <w:noProof/>
          </w:rPr>
          <w:t>Abbildung 60 - Unit Tests 31.10.2011</w:t>
        </w:r>
        <w:r w:rsidR="00E73F1D">
          <w:rPr>
            <w:noProof/>
            <w:webHidden/>
          </w:rPr>
          <w:tab/>
        </w:r>
        <w:r w:rsidR="00E73F1D">
          <w:rPr>
            <w:noProof/>
            <w:webHidden/>
          </w:rPr>
          <w:fldChar w:fldCharType="begin"/>
        </w:r>
        <w:r w:rsidR="00E73F1D">
          <w:rPr>
            <w:noProof/>
            <w:webHidden/>
          </w:rPr>
          <w:instrText xml:space="preserve"> PAGEREF _Toc312356795 \h </w:instrText>
        </w:r>
        <w:r w:rsidR="00E73F1D">
          <w:rPr>
            <w:noProof/>
            <w:webHidden/>
          </w:rPr>
        </w:r>
        <w:r w:rsidR="00E73F1D">
          <w:rPr>
            <w:noProof/>
            <w:webHidden/>
          </w:rPr>
          <w:fldChar w:fldCharType="separate"/>
        </w:r>
        <w:r w:rsidR="005358CB">
          <w:rPr>
            <w:noProof/>
            <w:webHidden/>
          </w:rPr>
          <w:t>110</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96" w:history="1">
        <w:r w:rsidR="00E73F1D" w:rsidRPr="0029550E">
          <w:rPr>
            <w:rStyle w:val="Hyperlink"/>
            <w:noProof/>
          </w:rPr>
          <w:t>Abbildung 61 - Test Coverage 31.10.2011</w:t>
        </w:r>
        <w:r w:rsidR="00E73F1D">
          <w:rPr>
            <w:noProof/>
            <w:webHidden/>
          </w:rPr>
          <w:tab/>
        </w:r>
        <w:r w:rsidR="00E73F1D">
          <w:rPr>
            <w:noProof/>
            <w:webHidden/>
          </w:rPr>
          <w:fldChar w:fldCharType="begin"/>
        </w:r>
        <w:r w:rsidR="00E73F1D">
          <w:rPr>
            <w:noProof/>
            <w:webHidden/>
          </w:rPr>
          <w:instrText xml:space="preserve"> PAGEREF _Toc312356796 \h </w:instrText>
        </w:r>
        <w:r w:rsidR="00E73F1D">
          <w:rPr>
            <w:noProof/>
            <w:webHidden/>
          </w:rPr>
        </w:r>
        <w:r w:rsidR="00E73F1D">
          <w:rPr>
            <w:noProof/>
            <w:webHidden/>
          </w:rPr>
          <w:fldChar w:fldCharType="separate"/>
        </w:r>
        <w:r w:rsidR="005358CB">
          <w:rPr>
            <w:noProof/>
            <w:webHidden/>
          </w:rPr>
          <w:t>110</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97" w:history="1">
        <w:r w:rsidR="00E73F1D" w:rsidRPr="0029550E">
          <w:rPr>
            <w:rStyle w:val="Hyperlink"/>
            <w:noProof/>
          </w:rPr>
          <w:t>Abbildung 62 - Unit Tests 15.11.2011</w:t>
        </w:r>
        <w:r w:rsidR="00E73F1D">
          <w:rPr>
            <w:noProof/>
            <w:webHidden/>
          </w:rPr>
          <w:tab/>
        </w:r>
        <w:r w:rsidR="00E73F1D">
          <w:rPr>
            <w:noProof/>
            <w:webHidden/>
          </w:rPr>
          <w:fldChar w:fldCharType="begin"/>
        </w:r>
        <w:r w:rsidR="00E73F1D">
          <w:rPr>
            <w:noProof/>
            <w:webHidden/>
          </w:rPr>
          <w:instrText xml:space="preserve"> PAGEREF _Toc312356797 \h </w:instrText>
        </w:r>
        <w:r w:rsidR="00E73F1D">
          <w:rPr>
            <w:noProof/>
            <w:webHidden/>
          </w:rPr>
        </w:r>
        <w:r w:rsidR="00E73F1D">
          <w:rPr>
            <w:noProof/>
            <w:webHidden/>
          </w:rPr>
          <w:fldChar w:fldCharType="separate"/>
        </w:r>
        <w:r w:rsidR="005358CB">
          <w:rPr>
            <w:noProof/>
            <w:webHidden/>
          </w:rPr>
          <w:t>111</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98" w:history="1">
        <w:r w:rsidR="00E73F1D" w:rsidRPr="0029550E">
          <w:rPr>
            <w:rStyle w:val="Hyperlink"/>
            <w:noProof/>
          </w:rPr>
          <w:t>Abbildung 63 - Test Coverage 15.11.2011</w:t>
        </w:r>
        <w:r w:rsidR="00E73F1D">
          <w:rPr>
            <w:noProof/>
            <w:webHidden/>
          </w:rPr>
          <w:tab/>
        </w:r>
        <w:r w:rsidR="00E73F1D">
          <w:rPr>
            <w:noProof/>
            <w:webHidden/>
          </w:rPr>
          <w:fldChar w:fldCharType="begin"/>
        </w:r>
        <w:r w:rsidR="00E73F1D">
          <w:rPr>
            <w:noProof/>
            <w:webHidden/>
          </w:rPr>
          <w:instrText xml:space="preserve"> PAGEREF _Toc312356798 \h </w:instrText>
        </w:r>
        <w:r w:rsidR="00E73F1D">
          <w:rPr>
            <w:noProof/>
            <w:webHidden/>
          </w:rPr>
        </w:r>
        <w:r w:rsidR="00E73F1D">
          <w:rPr>
            <w:noProof/>
            <w:webHidden/>
          </w:rPr>
          <w:fldChar w:fldCharType="separate"/>
        </w:r>
        <w:r w:rsidR="005358CB">
          <w:rPr>
            <w:noProof/>
            <w:webHidden/>
          </w:rPr>
          <w:t>111</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799" w:history="1">
        <w:r w:rsidR="00E73F1D" w:rsidRPr="0029550E">
          <w:rPr>
            <w:rStyle w:val="Hyperlink"/>
            <w:noProof/>
          </w:rPr>
          <w:t>Abbildung 64 - Unit Tests 28.11.2011</w:t>
        </w:r>
        <w:r w:rsidR="00E73F1D">
          <w:rPr>
            <w:noProof/>
            <w:webHidden/>
          </w:rPr>
          <w:tab/>
        </w:r>
        <w:r w:rsidR="00E73F1D">
          <w:rPr>
            <w:noProof/>
            <w:webHidden/>
          </w:rPr>
          <w:fldChar w:fldCharType="begin"/>
        </w:r>
        <w:r w:rsidR="00E73F1D">
          <w:rPr>
            <w:noProof/>
            <w:webHidden/>
          </w:rPr>
          <w:instrText xml:space="preserve"> PAGEREF _Toc312356799 \h </w:instrText>
        </w:r>
        <w:r w:rsidR="00E73F1D">
          <w:rPr>
            <w:noProof/>
            <w:webHidden/>
          </w:rPr>
        </w:r>
        <w:r w:rsidR="00E73F1D">
          <w:rPr>
            <w:noProof/>
            <w:webHidden/>
          </w:rPr>
          <w:fldChar w:fldCharType="separate"/>
        </w:r>
        <w:r w:rsidR="005358CB">
          <w:rPr>
            <w:noProof/>
            <w:webHidden/>
          </w:rPr>
          <w:t>112</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00" w:history="1">
        <w:r w:rsidR="00E73F1D" w:rsidRPr="0029550E">
          <w:rPr>
            <w:rStyle w:val="Hyperlink"/>
            <w:noProof/>
          </w:rPr>
          <w:t>Abbildung 65 - Test Coverage 28.11.2011</w:t>
        </w:r>
        <w:r w:rsidR="00E73F1D">
          <w:rPr>
            <w:noProof/>
            <w:webHidden/>
          </w:rPr>
          <w:tab/>
        </w:r>
        <w:r w:rsidR="00E73F1D">
          <w:rPr>
            <w:noProof/>
            <w:webHidden/>
          </w:rPr>
          <w:fldChar w:fldCharType="begin"/>
        </w:r>
        <w:r w:rsidR="00E73F1D">
          <w:rPr>
            <w:noProof/>
            <w:webHidden/>
          </w:rPr>
          <w:instrText xml:space="preserve"> PAGEREF _Toc312356800 \h </w:instrText>
        </w:r>
        <w:r w:rsidR="00E73F1D">
          <w:rPr>
            <w:noProof/>
            <w:webHidden/>
          </w:rPr>
        </w:r>
        <w:r w:rsidR="00E73F1D">
          <w:rPr>
            <w:noProof/>
            <w:webHidden/>
          </w:rPr>
          <w:fldChar w:fldCharType="separate"/>
        </w:r>
        <w:r w:rsidR="005358CB">
          <w:rPr>
            <w:noProof/>
            <w:webHidden/>
          </w:rPr>
          <w:t>112</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01" w:history="1">
        <w:r w:rsidR="00E73F1D" w:rsidRPr="0029550E">
          <w:rPr>
            <w:rStyle w:val="Hyperlink"/>
            <w:noProof/>
          </w:rPr>
          <w:t>Abbildung 66 - Unit Tests 11.12.2011</w:t>
        </w:r>
        <w:r w:rsidR="00E73F1D">
          <w:rPr>
            <w:noProof/>
            <w:webHidden/>
          </w:rPr>
          <w:tab/>
        </w:r>
        <w:r w:rsidR="00E73F1D">
          <w:rPr>
            <w:noProof/>
            <w:webHidden/>
          </w:rPr>
          <w:fldChar w:fldCharType="begin"/>
        </w:r>
        <w:r w:rsidR="00E73F1D">
          <w:rPr>
            <w:noProof/>
            <w:webHidden/>
          </w:rPr>
          <w:instrText xml:space="preserve"> PAGEREF _Toc312356801 \h </w:instrText>
        </w:r>
        <w:r w:rsidR="00E73F1D">
          <w:rPr>
            <w:noProof/>
            <w:webHidden/>
          </w:rPr>
        </w:r>
        <w:r w:rsidR="00E73F1D">
          <w:rPr>
            <w:noProof/>
            <w:webHidden/>
          </w:rPr>
          <w:fldChar w:fldCharType="separate"/>
        </w:r>
        <w:r w:rsidR="005358CB">
          <w:rPr>
            <w:noProof/>
            <w:webHidden/>
          </w:rPr>
          <w:t>113</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02" w:history="1">
        <w:r w:rsidR="00E73F1D" w:rsidRPr="0029550E">
          <w:rPr>
            <w:rStyle w:val="Hyperlink"/>
            <w:noProof/>
          </w:rPr>
          <w:t>Abbildung 67 - Test Coverage 11.12.2011</w:t>
        </w:r>
        <w:r w:rsidR="00E73F1D">
          <w:rPr>
            <w:noProof/>
            <w:webHidden/>
          </w:rPr>
          <w:tab/>
        </w:r>
        <w:r w:rsidR="00E73F1D">
          <w:rPr>
            <w:noProof/>
            <w:webHidden/>
          </w:rPr>
          <w:fldChar w:fldCharType="begin"/>
        </w:r>
        <w:r w:rsidR="00E73F1D">
          <w:rPr>
            <w:noProof/>
            <w:webHidden/>
          </w:rPr>
          <w:instrText xml:space="preserve"> PAGEREF _Toc312356802 \h </w:instrText>
        </w:r>
        <w:r w:rsidR="00E73F1D">
          <w:rPr>
            <w:noProof/>
            <w:webHidden/>
          </w:rPr>
        </w:r>
        <w:r w:rsidR="00E73F1D">
          <w:rPr>
            <w:noProof/>
            <w:webHidden/>
          </w:rPr>
          <w:fldChar w:fldCharType="separate"/>
        </w:r>
        <w:r w:rsidR="005358CB">
          <w:rPr>
            <w:noProof/>
            <w:webHidden/>
          </w:rPr>
          <w:t>114</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03" w:history="1">
        <w:r w:rsidR="00E73F1D" w:rsidRPr="0029550E">
          <w:rPr>
            <w:rStyle w:val="Hyperlink"/>
            <w:noProof/>
          </w:rPr>
          <w:t>Abbildung 68 - Unit Tests 16.12.2011 Teil 1</w:t>
        </w:r>
        <w:r w:rsidR="00E73F1D">
          <w:rPr>
            <w:noProof/>
            <w:webHidden/>
          </w:rPr>
          <w:tab/>
        </w:r>
        <w:r w:rsidR="00E73F1D">
          <w:rPr>
            <w:noProof/>
            <w:webHidden/>
          </w:rPr>
          <w:fldChar w:fldCharType="begin"/>
        </w:r>
        <w:r w:rsidR="00E73F1D">
          <w:rPr>
            <w:noProof/>
            <w:webHidden/>
          </w:rPr>
          <w:instrText xml:space="preserve"> PAGEREF _Toc312356803 \h </w:instrText>
        </w:r>
        <w:r w:rsidR="00E73F1D">
          <w:rPr>
            <w:noProof/>
            <w:webHidden/>
          </w:rPr>
        </w:r>
        <w:r w:rsidR="00E73F1D">
          <w:rPr>
            <w:noProof/>
            <w:webHidden/>
          </w:rPr>
          <w:fldChar w:fldCharType="separate"/>
        </w:r>
        <w:r w:rsidR="005358CB">
          <w:rPr>
            <w:noProof/>
            <w:webHidden/>
          </w:rPr>
          <w:t>115</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04" w:history="1">
        <w:r w:rsidR="00E73F1D" w:rsidRPr="0029550E">
          <w:rPr>
            <w:rStyle w:val="Hyperlink"/>
            <w:noProof/>
          </w:rPr>
          <w:t>Abbildung 69 - Unit Tests 16.12.2011 Teil 2</w:t>
        </w:r>
        <w:r w:rsidR="00E73F1D">
          <w:rPr>
            <w:noProof/>
            <w:webHidden/>
          </w:rPr>
          <w:tab/>
        </w:r>
        <w:r w:rsidR="00E73F1D">
          <w:rPr>
            <w:noProof/>
            <w:webHidden/>
          </w:rPr>
          <w:fldChar w:fldCharType="begin"/>
        </w:r>
        <w:r w:rsidR="00E73F1D">
          <w:rPr>
            <w:noProof/>
            <w:webHidden/>
          </w:rPr>
          <w:instrText xml:space="preserve"> PAGEREF _Toc312356804 \h </w:instrText>
        </w:r>
        <w:r w:rsidR="00E73F1D">
          <w:rPr>
            <w:noProof/>
            <w:webHidden/>
          </w:rPr>
        </w:r>
        <w:r w:rsidR="00E73F1D">
          <w:rPr>
            <w:noProof/>
            <w:webHidden/>
          </w:rPr>
          <w:fldChar w:fldCharType="separate"/>
        </w:r>
        <w:r w:rsidR="005358CB">
          <w:rPr>
            <w:noProof/>
            <w:webHidden/>
          </w:rPr>
          <w:t>115</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05" w:history="1">
        <w:r w:rsidR="00E73F1D" w:rsidRPr="0029550E">
          <w:rPr>
            <w:rStyle w:val="Hyperlink"/>
            <w:noProof/>
          </w:rPr>
          <w:t>Abbildung 70 - Test Coverage 16.12.2011</w:t>
        </w:r>
        <w:r w:rsidR="00E73F1D">
          <w:rPr>
            <w:noProof/>
            <w:webHidden/>
          </w:rPr>
          <w:tab/>
        </w:r>
        <w:r w:rsidR="00E73F1D">
          <w:rPr>
            <w:noProof/>
            <w:webHidden/>
          </w:rPr>
          <w:fldChar w:fldCharType="begin"/>
        </w:r>
        <w:r w:rsidR="00E73F1D">
          <w:rPr>
            <w:noProof/>
            <w:webHidden/>
          </w:rPr>
          <w:instrText xml:space="preserve"> PAGEREF _Toc312356805 \h </w:instrText>
        </w:r>
        <w:r w:rsidR="00E73F1D">
          <w:rPr>
            <w:noProof/>
            <w:webHidden/>
          </w:rPr>
        </w:r>
        <w:r w:rsidR="00E73F1D">
          <w:rPr>
            <w:noProof/>
            <w:webHidden/>
          </w:rPr>
          <w:fldChar w:fldCharType="separate"/>
        </w:r>
        <w:r w:rsidR="005358CB">
          <w:rPr>
            <w:noProof/>
            <w:webHidden/>
          </w:rPr>
          <w:t>116</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r:id="rId15" w:anchor="_Toc312356806" w:history="1">
        <w:r w:rsidR="00E73F1D" w:rsidRPr="0029550E">
          <w:rPr>
            <w:rStyle w:val="Hyperlink"/>
            <w:noProof/>
          </w:rPr>
          <w:t>Abbildung 71 - Usability nach ISO 9241-11 und Quesenbery</w:t>
        </w:r>
        <w:r w:rsidR="00E73F1D">
          <w:rPr>
            <w:noProof/>
            <w:webHidden/>
          </w:rPr>
          <w:tab/>
        </w:r>
        <w:r w:rsidR="00E73F1D">
          <w:rPr>
            <w:noProof/>
            <w:webHidden/>
          </w:rPr>
          <w:fldChar w:fldCharType="begin"/>
        </w:r>
        <w:r w:rsidR="00E73F1D">
          <w:rPr>
            <w:noProof/>
            <w:webHidden/>
          </w:rPr>
          <w:instrText xml:space="preserve"> PAGEREF _Toc312356806 \h </w:instrText>
        </w:r>
        <w:r w:rsidR="00E73F1D">
          <w:rPr>
            <w:noProof/>
            <w:webHidden/>
          </w:rPr>
        </w:r>
        <w:r w:rsidR="00E73F1D">
          <w:rPr>
            <w:noProof/>
            <w:webHidden/>
          </w:rPr>
          <w:fldChar w:fldCharType="separate"/>
        </w:r>
        <w:r w:rsidR="005358CB">
          <w:rPr>
            <w:noProof/>
            <w:webHidden/>
          </w:rPr>
          <w:t>123</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07" w:history="1">
        <w:r w:rsidR="00E73F1D" w:rsidRPr="0029550E">
          <w:rPr>
            <w:rStyle w:val="Hyperlink"/>
            <w:noProof/>
          </w:rPr>
          <w:t>Abbildung 72 - Effektivität</w:t>
        </w:r>
        <w:r w:rsidR="00E73F1D">
          <w:rPr>
            <w:noProof/>
            <w:webHidden/>
          </w:rPr>
          <w:tab/>
        </w:r>
        <w:r w:rsidR="00E73F1D">
          <w:rPr>
            <w:noProof/>
            <w:webHidden/>
          </w:rPr>
          <w:fldChar w:fldCharType="begin"/>
        </w:r>
        <w:r w:rsidR="00E73F1D">
          <w:rPr>
            <w:noProof/>
            <w:webHidden/>
          </w:rPr>
          <w:instrText xml:space="preserve"> PAGEREF _Toc312356807 \h </w:instrText>
        </w:r>
        <w:r w:rsidR="00E73F1D">
          <w:rPr>
            <w:noProof/>
            <w:webHidden/>
          </w:rPr>
        </w:r>
        <w:r w:rsidR="00E73F1D">
          <w:rPr>
            <w:noProof/>
            <w:webHidden/>
          </w:rPr>
          <w:fldChar w:fldCharType="separate"/>
        </w:r>
        <w:r w:rsidR="005358CB">
          <w:rPr>
            <w:noProof/>
            <w:webHidden/>
          </w:rPr>
          <w:t>128</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08" w:history="1">
        <w:r w:rsidR="00E73F1D" w:rsidRPr="0029550E">
          <w:rPr>
            <w:rStyle w:val="Hyperlink"/>
            <w:noProof/>
          </w:rPr>
          <w:t>Abbildung 73 - Effizienz</w:t>
        </w:r>
        <w:r w:rsidR="00E73F1D">
          <w:rPr>
            <w:noProof/>
            <w:webHidden/>
          </w:rPr>
          <w:tab/>
        </w:r>
        <w:r w:rsidR="00E73F1D">
          <w:rPr>
            <w:noProof/>
            <w:webHidden/>
          </w:rPr>
          <w:fldChar w:fldCharType="begin"/>
        </w:r>
        <w:r w:rsidR="00E73F1D">
          <w:rPr>
            <w:noProof/>
            <w:webHidden/>
          </w:rPr>
          <w:instrText xml:space="preserve"> PAGEREF _Toc312356808 \h </w:instrText>
        </w:r>
        <w:r w:rsidR="00E73F1D">
          <w:rPr>
            <w:noProof/>
            <w:webHidden/>
          </w:rPr>
        </w:r>
        <w:r w:rsidR="00E73F1D">
          <w:rPr>
            <w:noProof/>
            <w:webHidden/>
          </w:rPr>
          <w:fldChar w:fldCharType="separate"/>
        </w:r>
        <w:r w:rsidR="005358CB">
          <w:rPr>
            <w:noProof/>
            <w:webHidden/>
          </w:rPr>
          <w:t>129</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09" w:history="1">
        <w:r w:rsidR="00E73F1D" w:rsidRPr="0029550E">
          <w:rPr>
            <w:rStyle w:val="Hyperlink"/>
            <w:noProof/>
          </w:rPr>
          <w:t>Abbildung 74 - Fehlertoleranz</w:t>
        </w:r>
        <w:r w:rsidR="00E73F1D">
          <w:rPr>
            <w:noProof/>
            <w:webHidden/>
          </w:rPr>
          <w:tab/>
        </w:r>
        <w:r w:rsidR="00E73F1D">
          <w:rPr>
            <w:noProof/>
            <w:webHidden/>
          </w:rPr>
          <w:fldChar w:fldCharType="begin"/>
        </w:r>
        <w:r w:rsidR="00E73F1D">
          <w:rPr>
            <w:noProof/>
            <w:webHidden/>
          </w:rPr>
          <w:instrText xml:space="preserve"> PAGEREF _Toc312356809 \h </w:instrText>
        </w:r>
        <w:r w:rsidR="00E73F1D">
          <w:rPr>
            <w:noProof/>
            <w:webHidden/>
          </w:rPr>
        </w:r>
        <w:r w:rsidR="00E73F1D">
          <w:rPr>
            <w:noProof/>
            <w:webHidden/>
          </w:rPr>
          <w:fldChar w:fldCharType="separate"/>
        </w:r>
        <w:r w:rsidR="005358CB">
          <w:rPr>
            <w:noProof/>
            <w:webHidden/>
          </w:rPr>
          <w:t>129</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10" w:history="1">
        <w:r w:rsidR="00E73F1D" w:rsidRPr="0029550E">
          <w:rPr>
            <w:rStyle w:val="Hyperlink"/>
            <w:noProof/>
          </w:rPr>
          <w:t>Abbildung 75 - Zufriedenheit</w:t>
        </w:r>
        <w:r w:rsidR="00E73F1D">
          <w:rPr>
            <w:noProof/>
            <w:webHidden/>
          </w:rPr>
          <w:tab/>
        </w:r>
        <w:r w:rsidR="00E73F1D">
          <w:rPr>
            <w:noProof/>
            <w:webHidden/>
          </w:rPr>
          <w:fldChar w:fldCharType="begin"/>
        </w:r>
        <w:r w:rsidR="00E73F1D">
          <w:rPr>
            <w:noProof/>
            <w:webHidden/>
          </w:rPr>
          <w:instrText xml:space="preserve"> PAGEREF _Toc312356810 \h </w:instrText>
        </w:r>
        <w:r w:rsidR="00E73F1D">
          <w:rPr>
            <w:noProof/>
            <w:webHidden/>
          </w:rPr>
        </w:r>
        <w:r w:rsidR="00E73F1D">
          <w:rPr>
            <w:noProof/>
            <w:webHidden/>
          </w:rPr>
          <w:fldChar w:fldCharType="separate"/>
        </w:r>
        <w:r w:rsidR="005358CB">
          <w:rPr>
            <w:noProof/>
            <w:webHidden/>
          </w:rPr>
          <w:t>130</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11" w:history="1">
        <w:r w:rsidR="00E73F1D" w:rsidRPr="0029550E">
          <w:rPr>
            <w:rStyle w:val="Hyperlink"/>
            <w:noProof/>
          </w:rPr>
          <w:t>Abbildung 76 - Erlernbarkeit</w:t>
        </w:r>
        <w:r w:rsidR="00E73F1D">
          <w:rPr>
            <w:noProof/>
            <w:webHidden/>
          </w:rPr>
          <w:tab/>
        </w:r>
        <w:r w:rsidR="00E73F1D">
          <w:rPr>
            <w:noProof/>
            <w:webHidden/>
          </w:rPr>
          <w:fldChar w:fldCharType="begin"/>
        </w:r>
        <w:r w:rsidR="00E73F1D">
          <w:rPr>
            <w:noProof/>
            <w:webHidden/>
          </w:rPr>
          <w:instrText xml:space="preserve"> PAGEREF _Toc312356811 \h </w:instrText>
        </w:r>
        <w:r w:rsidR="00E73F1D">
          <w:rPr>
            <w:noProof/>
            <w:webHidden/>
          </w:rPr>
        </w:r>
        <w:r w:rsidR="00E73F1D">
          <w:rPr>
            <w:noProof/>
            <w:webHidden/>
          </w:rPr>
          <w:fldChar w:fldCharType="separate"/>
        </w:r>
        <w:r w:rsidR="005358CB">
          <w:rPr>
            <w:noProof/>
            <w:webHidden/>
          </w:rPr>
          <w:t>130</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12" w:history="1">
        <w:r w:rsidR="00E73F1D" w:rsidRPr="0029550E">
          <w:rPr>
            <w:rStyle w:val="Hyperlink"/>
            <w:noProof/>
          </w:rPr>
          <w:t>Abbildung 77 - Design</w:t>
        </w:r>
        <w:r w:rsidR="00E73F1D">
          <w:rPr>
            <w:noProof/>
            <w:webHidden/>
          </w:rPr>
          <w:tab/>
        </w:r>
        <w:r w:rsidR="00E73F1D">
          <w:rPr>
            <w:noProof/>
            <w:webHidden/>
          </w:rPr>
          <w:fldChar w:fldCharType="begin"/>
        </w:r>
        <w:r w:rsidR="00E73F1D">
          <w:rPr>
            <w:noProof/>
            <w:webHidden/>
          </w:rPr>
          <w:instrText xml:space="preserve"> PAGEREF _Toc312356812 \h </w:instrText>
        </w:r>
        <w:r w:rsidR="00E73F1D">
          <w:rPr>
            <w:noProof/>
            <w:webHidden/>
          </w:rPr>
        </w:r>
        <w:r w:rsidR="00E73F1D">
          <w:rPr>
            <w:noProof/>
            <w:webHidden/>
          </w:rPr>
          <w:fldChar w:fldCharType="separate"/>
        </w:r>
        <w:r w:rsidR="005358CB">
          <w:rPr>
            <w:noProof/>
            <w:webHidden/>
          </w:rPr>
          <w:t>131</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13" w:history="1">
        <w:r w:rsidR="00E73F1D" w:rsidRPr="0029550E">
          <w:rPr>
            <w:rStyle w:val="Hyperlink"/>
            <w:noProof/>
          </w:rPr>
          <w:t>Abbildung 78 - Testabdeckung ohne ausgeblendete Klassen</w:t>
        </w:r>
        <w:r w:rsidR="00E73F1D">
          <w:rPr>
            <w:noProof/>
            <w:webHidden/>
          </w:rPr>
          <w:tab/>
        </w:r>
        <w:r w:rsidR="00E73F1D">
          <w:rPr>
            <w:noProof/>
            <w:webHidden/>
          </w:rPr>
          <w:fldChar w:fldCharType="begin"/>
        </w:r>
        <w:r w:rsidR="00E73F1D">
          <w:rPr>
            <w:noProof/>
            <w:webHidden/>
          </w:rPr>
          <w:instrText xml:space="preserve"> PAGEREF _Toc312356813 \h </w:instrText>
        </w:r>
        <w:r w:rsidR="00E73F1D">
          <w:rPr>
            <w:noProof/>
            <w:webHidden/>
          </w:rPr>
        </w:r>
        <w:r w:rsidR="00E73F1D">
          <w:rPr>
            <w:noProof/>
            <w:webHidden/>
          </w:rPr>
          <w:fldChar w:fldCharType="separate"/>
        </w:r>
        <w:r w:rsidR="005358CB">
          <w:rPr>
            <w:noProof/>
            <w:webHidden/>
          </w:rPr>
          <w:t>134</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14" w:history="1">
        <w:r w:rsidR="00E73F1D" w:rsidRPr="0029550E">
          <w:rPr>
            <w:rStyle w:val="Hyperlink"/>
            <w:noProof/>
          </w:rPr>
          <w:t>Abbildung 79 - Testabdeckung mit ausgeblendeten Klassen</w:t>
        </w:r>
        <w:r w:rsidR="00E73F1D">
          <w:rPr>
            <w:noProof/>
            <w:webHidden/>
          </w:rPr>
          <w:tab/>
        </w:r>
        <w:r w:rsidR="00E73F1D">
          <w:rPr>
            <w:noProof/>
            <w:webHidden/>
          </w:rPr>
          <w:fldChar w:fldCharType="begin"/>
        </w:r>
        <w:r w:rsidR="00E73F1D">
          <w:rPr>
            <w:noProof/>
            <w:webHidden/>
          </w:rPr>
          <w:instrText xml:space="preserve"> PAGEREF _Toc312356814 \h </w:instrText>
        </w:r>
        <w:r w:rsidR="00E73F1D">
          <w:rPr>
            <w:noProof/>
            <w:webHidden/>
          </w:rPr>
        </w:r>
        <w:r w:rsidR="00E73F1D">
          <w:rPr>
            <w:noProof/>
            <w:webHidden/>
          </w:rPr>
          <w:fldChar w:fldCharType="separate"/>
        </w:r>
        <w:r w:rsidR="005358CB">
          <w:rPr>
            <w:noProof/>
            <w:webHidden/>
          </w:rPr>
          <w:t>134</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15" w:history="1">
        <w:r w:rsidR="00E73F1D" w:rsidRPr="0029550E">
          <w:rPr>
            <w:rStyle w:val="Hyperlink"/>
            <w:noProof/>
          </w:rPr>
          <w:t>Abbildung 80 - Übersicht Metriken Visual Studio</w:t>
        </w:r>
        <w:r w:rsidR="00E73F1D">
          <w:rPr>
            <w:noProof/>
            <w:webHidden/>
          </w:rPr>
          <w:tab/>
        </w:r>
        <w:r w:rsidR="00E73F1D">
          <w:rPr>
            <w:noProof/>
            <w:webHidden/>
          </w:rPr>
          <w:fldChar w:fldCharType="begin"/>
        </w:r>
        <w:r w:rsidR="00E73F1D">
          <w:rPr>
            <w:noProof/>
            <w:webHidden/>
          </w:rPr>
          <w:instrText xml:space="preserve"> PAGEREF _Toc312356815 \h </w:instrText>
        </w:r>
        <w:r w:rsidR="00E73F1D">
          <w:rPr>
            <w:noProof/>
            <w:webHidden/>
          </w:rPr>
        </w:r>
        <w:r w:rsidR="00E73F1D">
          <w:rPr>
            <w:noProof/>
            <w:webHidden/>
          </w:rPr>
          <w:fldChar w:fldCharType="separate"/>
        </w:r>
        <w:r w:rsidR="005358CB">
          <w:rPr>
            <w:noProof/>
            <w:webHidden/>
          </w:rPr>
          <w:t>135</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16" w:history="1">
        <w:r w:rsidR="00E73F1D" w:rsidRPr="0029550E">
          <w:rPr>
            <w:rStyle w:val="Hyperlink"/>
            <w:noProof/>
          </w:rPr>
          <w:t>Abbildung 81 - Übersicht Metriken NDepend</w:t>
        </w:r>
        <w:r w:rsidR="00E73F1D">
          <w:rPr>
            <w:noProof/>
            <w:webHidden/>
          </w:rPr>
          <w:tab/>
        </w:r>
        <w:r w:rsidR="00E73F1D">
          <w:rPr>
            <w:noProof/>
            <w:webHidden/>
          </w:rPr>
          <w:fldChar w:fldCharType="begin"/>
        </w:r>
        <w:r w:rsidR="00E73F1D">
          <w:rPr>
            <w:noProof/>
            <w:webHidden/>
          </w:rPr>
          <w:instrText xml:space="preserve"> PAGEREF _Toc312356816 \h </w:instrText>
        </w:r>
        <w:r w:rsidR="00E73F1D">
          <w:rPr>
            <w:noProof/>
            <w:webHidden/>
          </w:rPr>
        </w:r>
        <w:r w:rsidR="00E73F1D">
          <w:rPr>
            <w:noProof/>
            <w:webHidden/>
          </w:rPr>
          <w:fldChar w:fldCharType="separate"/>
        </w:r>
        <w:r w:rsidR="005358CB">
          <w:rPr>
            <w:noProof/>
            <w:webHidden/>
          </w:rPr>
          <w:t>136</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17" w:history="1">
        <w:r w:rsidR="00E73F1D" w:rsidRPr="0029550E">
          <w:rPr>
            <w:rStyle w:val="Hyperlink"/>
            <w:noProof/>
          </w:rPr>
          <w:t>Abbildung 82 - Assemblies Metrics NDepend</w:t>
        </w:r>
        <w:r w:rsidR="00E73F1D">
          <w:rPr>
            <w:noProof/>
            <w:webHidden/>
          </w:rPr>
          <w:tab/>
        </w:r>
        <w:r w:rsidR="00E73F1D">
          <w:rPr>
            <w:noProof/>
            <w:webHidden/>
          </w:rPr>
          <w:fldChar w:fldCharType="begin"/>
        </w:r>
        <w:r w:rsidR="00E73F1D">
          <w:rPr>
            <w:noProof/>
            <w:webHidden/>
          </w:rPr>
          <w:instrText xml:space="preserve"> PAGEREF _Toc312356817 \h </w:instrText>
        </w:r>
        <w:r w:rsidR="00E73F1D">
          <w:rPr>
            <w:noProof/>
            <w:webHidden/>
          </w:rPr>
        </w:r>
        <w:r w:rsidR="00E73F1D">
          <w:rPr>
            <w:noProof/>
            <w:webHidden/>
          </w:rPr>
          <w:fldChar w:fldCharType="separate"/>
        </w:r>
        <w:r w:rsidR="005358CB">
          <w:rPr>
            <w:noProof/>
            <w:webHidden/>
          </w:rPr>
          <w:t>136</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18" w:history="1">
        <w:r w:rsidR="00E73F1D" w:rsidRPr="0029550E">
          <w:rPr>
            <w:rStyle w:val="Hyperlink"/>
            <w:noProof/>
          </w:rPr>
          <w:t>Abbildung 83 - Keine Fehler oder Warnungen beim Kompilieren</w:t>
        </w:r>
        <w:r w:rsidR="00E73F1D">
          <w:rPr>
            <w:noProof/>
            <w:webHidden/>
          </w:rPr>
          <w:tab/>
        </w:r>
        <w:r w:rsidR="00E73F1D">
          <w:rPr>
            <w:noProof/>
            <w:webHidden/>
          </w:rPr>
          <w:fldChar w:fldCharType="begin"/>
        </w:r>
        <w:r w:rsidR="00E73F1D">
          <w:rPr>
            <w:noProof/>
            <w:webHidden/>
          </w:rPr>
          <w:instrText xml:space="preserve"> PAGEREF _Toc312356818 \h </w:instrText>
        </w:r>
        <w:r w:rsidR="00E73F1D">
          <w:rPr>
            <w:noProof/>
            <w:webHidden/>
          </w:rPr>
        </w:r>
        <w:r w:rsidR="00E73F1D">
          <w:rPr>
            <w:noProof/>
            <w:webHidden/>
          </w:rPr>
          <w:fldChar w:fldCharType="separate"/>
        </w:r>
        <w:r w:rsidR="005358CB">
          <w:rPr>
            <w:noProof/>
            <w:webHidden/>
          </w:rPr>
          <w:t>137</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19" w:history="1">
        <w:r w:rsidR="00E73F1D" w:rsidRPr="0029550E">
          <w:rPr>
            <w:rStyle w:val="Hyperlink"/>
            <w:noProof/>
          </w:rPr>
          <w:t>Abbildung 84 - Keine Warnungen bei der Ausführung aller User Stories</w:t>
        </w:r>
        <w:r w:rsidR="00E73F1D">
          <w:rPr>
            <w:noProof/>
            <w:webHidden/>
          </w:rPr>
          <w:tab/>
        </w:r>
        <w:r w:rsidR="00E73F1D">
          <w:rPr>
            <w:noProof/>
            <w:webHidden/>
          </w:rPr>
          <w:fldChar w:fldCharType="begin"/>
        </w:r>
        <w:r w:rsidR="00E73F1D">
          <w:rPr>
            <w:noProof/>
            <w:webHidden/>
          </w:rPr>
          <w:instrText xml:space="preserve"> PAGEREF _Toc312356819 \h </w:instrText>
        </w:r>
        <w:r w:rsidR="00E73F1D">
          <w:rPr>
            <w:noProof/>
            <w:webHidden/>
          </w:rPr>
        </w:r>
        <w:r w:rsidR="00E73F1D">
          <w:rPr>
            <w:noProof/>
            <w:webHidden/>
          </w:rPr>
          <w:fldChar w:fldCharType="separate"/>
        </w:r>
        <w:r w:rsidR="005358CB">
          <w:rPr>
            <w:noProof/>
            <w:webHidden/>
          </w:rPr>
          <w:t>138</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20" w:history="1">
        <w:r w:rsidR="00E73F1D" w:rsidRPr="0029550E">
          <w:rPr>
            <w:rStyle w:val="Hyperlink"/>
            <w:noProof/>
          </w:rPr>
          <w:t>Abbildung 85 - Naming Style</w:t>
        </w:r>
        <w:r w:rsidR="00E73F1D">
          <w:rPr>
            <w:noProof/>
            <w:webHidden/>
          </w:rPr>
          <w:tab/>
        </w:r>
        <w:r w:rsidR="00E73F1D">
          <w:rPr>
            <w:noProof/>
            <w:webHidden/>
          </w:rPr>
          <w:fldChar w:fldCharType="begin"/>
        </w:r>
        <w:r w:rsidR="00E73F1D">
          <w:rPr>
            <w:noProof/>
            <w:webHidden/>
          </w:rPr>
          <w:instrText xml:space="preserve"> PAGEREF _Toc312356820 \h </w:instrText>
        </w:r>
        <w:r w:rsidR="00E73F1D">
          <w:rPr>
            <w:noProof/>
            <w:webHidden/>
          </w:rPr>
        </w:r>
        <w:r w:rsidR="00E73F1D">
          <w:rPr>
            <w:noProof/>
            <w:webHidden/>
          </w:rPr>
          <w:fldChar w:fldCharType="separate"/>
        </w:r>
        <w:r w:rsidR="005358CB">
          <w:rPr>
            <w:noProof/>
            <w:webHidden/>
          </w:rPr>
          <w:t>139</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21" w:history="1">
        <w:r w:rsidR="00E73F1D" w:rsidRPr="0029550E">
          <w:rPr>
            <w:rStyle w:val="Hyperlink"/>
            <w:noProof/>
            <w:lang w:val="en-US"/>
          </w:rPr>
          <w:t>Abbildung 86 - Braces Layout</w:t>
        </w:r>
        <w:r w:rsidR="00E73F1D">
          <w:rPr>
            <w:noProof/>
            <w:webHidden/>
          </w:rPr>
          <w:tab/>
        </w:r>
        <w:r w:rsidR="00E73F1D">
          <w:rPr>
            <w:noProof/>
            <w:webHidden/>
          </w:rPr>
          <w:fldChar w:fldCharType="begin"/>
        </w:r>
        <w:r w:rsidR="00E73F1D">
          <w:rPr>
            <w:noProof/>
            <w:webHidden/>
          </w:rPr>
          <w:instrText xml:space="preserve"> PAGEREF _Toc312356821 \h </w:instrText>
        </w:r>
        <w:r w:rsidR="00E73F1D">
          <w:rPr>
            <w:noProof/>
            <w:webHidden/>
          </w:rPr>
        </w:r>
        <w:r w:rsidR="00E73F1D">
          <w:rPr>
            <w:noProof/>
            <w:webHidden/>
          </w:rPr>
          <w:fldChar w:fldCharType="separate"/>
        </w:r>
        <w:r w:rsidR="005358CB">
          <w:rPr>
            <w:noProof/>
            <w:webHidden/>
          </w:rPr>
          <w:t>139</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22" w:history="1">
        <w:r w:rsidR="00E73F1D" w:rsidRPr="0029550E">
          <w:rPr>
            <w:rStyle w:val="Hyperlink"/>
            <w:noProof/>
            <w:lang w:val="en-US"/>
          </w:rPr>
          <w:t>Abbildung 87 - Line Breaks and Wrapping</w:t>
        </w:r>
        <w:r w:rsidR="00E73F1D">
          <w:rPr>
            <w:noProof/>
            <w:webHidden/>
          </w:rPr>
          <w:tab/>
        </w:r>
        <w:r w:rsidR="00E73F1D">
          <w:rPr>
            <w:noProof/>
            <w:webHidden/>
          </w:rPr>
          <w:fldChar w:fldCharType="begin"/>
        </w:r>
        <w:r w:rsidR="00E73F1D">
          <w:rPr>
            <w:noProof/>
            <w:webHidden/>
          </w:rPr>
          <w:instrText xml:space="preserve"> PAGEREF _Toc312356822 \h </w:instrText>
        </w:r>
        <w:r w:rsidR="00E73F1D">
          <w:rPr>
            <w:noProof/>
            <w:webHidden/>
          </w:rPr>
        </w:r>
        <w:r w:rsidR="00E73F1D">
          <w:rPr>
            <w:noProof/>
            <w:webHidden/>
          </w:rPr>
          <w:fldChar w:fldCharType="separate"/>
        </w:r>
        <w:r w:rsidR="005358CB">
          <w:rPr>
            <w:noProof/>
            <w:webHidden/>
          </w:rPr>
          <w:t>139</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23" w:history="1">
        <w:r w:rsidR="00E73F1D" w:rsidRPr="0029550E">
          <w:rPr>
            <w:rStyle w:val="Hyperlink"/>
            <w:noProof/>
          </w:rPr>
          <w:t>Abbildung 88 - Code Clean Up Einstellungen</w:t>
        </w:r>
        <w:r w:rsidR="00E73F1D">
          <w:rPr>
            <w:noProof/>
            <w:webHidden/>
          </w:rPr>
          <w:tab/>
        </w:r>
        <w:r w:rsidR="00E73F1D">
          <w:rPr>
            <w:noProof/>
            <w:webHidden/>
          </w:rPr>
          <w:fldChar w:fldCharType="begin"/>
        </w:r>
        <w:r w:rsidR="00E73F1D">
          <w:rPr>
            <w:noProof/>
            <w:webHidden/>
          </w:rPr>
          <w:instrText xml:space="preserve"> PAGEREF _Toc312356823 \h </w:instrText>
        </w:r>
        <w:r w:rsidR="00E73F1D">
          <w:rPr>
            <w:noProof/>
            <w:webHidden/>
          </w:rPr>
        </w:r>
        <w:r w:rsidR="00E73F1D">
          <w:rPr>
            <w:noProof/>
            <w:webHidden/>
          </w:rPr>
          <w:fldChar w:fldCharType="separate"/>
        </w:r>
        <w:r w:rsidR="005358CB">
          <w:rPr>
            <w:noProof/>
            <w:webHidden/>
          </w:rPr>
          <w:t>140</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24" w:history="1">
        <w:r w:rsidR="00E73F1D" w:rsidRPr="0029550E">
          <w:rPr>
            <w:rStyle w:val="Hyperlink"/>
            <w:noProof/>
          </w:rPr>
          <w:t>Abbildung 89 - Laufzeitwarnungen</w:t>
        </w:r>
        <w:r w:rsidR="00E73F1D">
          <w:rPr>
            <w:noProof/>
            <w:webHidden/>
          </w:rPr>
          <w:tab/>
        </w:r>
        <w:r w:rsidR="00E73F1D">
          <w:rPr>
            <w:noProof/>
            <w:webHidden/>
          </w:rPr>
          <w:fldChar w:fldCharType="begin"/>
        </w:r>
        <w:r w:rsidR="00E73F1D">
          <w:rPr>
            <w:noProof/>
            <w:webHidden/>
          </w:rPr>
          <w:instrText xml:space="preserve"> PAGEREF _Toc312356824 \h </w:instrText>
        </w:r>
        <w:r w:rsidR="00E73F1D">
          <w:rPr>
            <w:noProof/>
            <w:webHidden/>
          </w:rPr>
        </w:r>
        <w:r w:rsidR="00E73F1D">
          <w:rPr>
            <w:noProof/>
            <w:webHidden/>
          </w:rPr>
          <w:fldChar w:fldCharType="separate"/>
        </w:r>
        <w:r w:rsidR="005358CB">
          <w:rPr>
            <w:noProof/>
            <w:webHidden/>
          </w:rPr>
          <w:t>142</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25" w:history="1">
        <w:r w:rsidR="00E73F1D" w:rsidRPr="0029550E">
          <w:rPr>
            <w:rStyle w:val="Hyperlink"/>
            <w:noProof/>
          </w:rPr>
          <w:t>Abbildung 90 - Zeitlicher Verlauf Planung / Schätzung</w:t>
        </w:r>
        <w:r w:rsidR="00E73F1D">
          <w:rPr>
            <w:noProof/>
            <w:webHidden/>
          </w:rPr>
          <w:tab/>
        </w:r>
        <w:r w:rsidR="00E73F1D">
          <w:rPr>
            <w:noProof/>
            <w:webHidden/>
          </w:rPr>
          <w:fldChar w:fldCharType="begin"/>
        </w:r>
        <w:r w:rsidR="00E73F1D">
          <w:rPr>
            <w:noProof/>
            <w:webHidden/>
          </w:rPr>
          <w:instrText xml:space="preserve"> PAGEREF _Toc312356825 \h </w:instrText>
        </w:r>
        <w:r w:rsidR="00E73F1D">
          <w:rPr>
            <w:noProof/>
            <w:webHidden/>
          </w:rPr>
        </w:r>
        <w:r w:rsidR="00E73F1D">
          <w:rPr>
            <w:noProof/>
            <w:webHidden/>
          </w:rPr>
          <w:fldChar w:fldCharType="separate"/>
        </w:r>
        <w:r w:rsidR="005358CB">
          <w:rPr>
            <w:noProof/>
            <w:webHidden/>
          </w:rPr>
          <w:t>155</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26" w:history="1">
        <w:r w:rsidR="00E73F1D" w:rsidRPr="0029550E">
          <w:rPr>
            <w:rStyle w:val="Hyperlink"/>
            <w:noProof/>
          </w:rPr>
          <w:t>Abbildung 91 - Aufteilung Personenaufwand</w:t>
        </w:r>
        <w:r w:rsidR="00E73F1D">
          <w:rPr>
            <w:noProof/>
            <w:webHidden/>
          </w:rPr>
          <w:tab/>
        </w:r>
        <w:r w:rsidR="00E73F1D">
          <w:rPr>
            <w:noProof/>
            <w:webHidden/>
          </w:rPr>
          <w:fldChar w:fldCharType="begin"/>
        </w:r>
        <w:r w:rsidR="00E73F1D">
          <w:rPr>
            <w:noProof/>
            <w:webHidden/>
          </w:rPr>
          <w:instrText xml:space="preserve"> PAGEREF _Toc312356826 \h </w:instrText>
        </w:r>
        <w:r w:rsidR="00E73F1D">
          <w:rPr>
            <w:noProof/>
            <w:webHidden/>
          </w:rPr>
        </w:r>
        <w:r w:rsidR="00E73F1D">
          <w:rPr>
            <w:noProof/>
            <w:webHidden/>
          </w:rPr>
          <w:fldChar w:fldCharType="separate"/>
        </w:r>
        <w:r w:rsidR="005358CB">
          <w:rPr>
            <w:noProof/>
            <w:webHidden/>
          </w:rPr>
          <w:t>161</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27" w:history="1">
        <w:r w:rsidR="00E73F1D" w:rsidRPr="0029550E">
          <w:rPr>
            <w:rStyle w:val="Hyperlink"/>
            <w:noProof/>
          </w:rPr>
          <w:t>Abbildung 92 - Personenaufwand pro Sprint</w:t>
        </w:r>
        <w:r w:rsidR="00E73F1D">
          <w:rPr>
            <w:noProof/>
            <w:webHidden/>
          </w:rPr>
          <w:tab/>
        </w:r>
        <w:r w:rsidR="00E73F1D">
          <w:rPr>
            <w:noProof/>
            <w:webHidden/>
          </w:rPr>
          <w:fldChar w:fldCharType="begin"/>
        </w:r>
        <w:r w:rsidR="00E73F1D">
          <w:rPr>
            <w:noProof/>
            <w:webHidden/>
          </w:rPr>
          <w:instrText xml:space="preserve"> PAGEREF _Toc312356827 \h </w:instrText>
        </w:r>
        <w:r w:rsidR="00E73F1D">
          <w:rPr>
            <w:noProof/>
            <w:webHidden/>
          </w:rPr>
        </w:r>
        <w:r w:rsidR="00E73F1D">
          <w:rPr>
            <w:noProof/>
            <w:webHidden/>
          </w:rPr>
          <w:fldChar w:fldCharType="separate"/>
        </w:r>
        <w:r w:rsidR="005358CB">
          <w:rPr>
            <w:noProof/>
            <w:webHidden/>
          </w:rPr>
          <w:t>162</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28" w:history="1">
        <w:r w:rsidR="00E73F1D" w:rsidRPr="0029550E">
          <w:rPr>
            <w:rStyle w:val="Hyperlink"/>
            <w:noProof/>
          </w:rPr>
          <w:t>Abbildung 93 - Aufwand in Stunden nach Tätigkeit</w:t>
        </w:r>
        <w:r w:rsidR="00E73F1D">
          <w:rPr>
            <w:noProof/>
            <w:webHidden/>
          </w:rPr>
          <w:tab/>
        </w:r>
        <w:r w:rsidR="00E73F1D">
          <w:rPr>
            <w:noProof/>
            <w:webHidden/>
          </w:rPr>
          <w:fldChar w:fldCharType="begin"/>
        </w:r>
        <w:r w:rsidR="00E73F1D">
          <w:rPr>
            <w:noProof/>
            <w:webHidden/>
          </w:rPr>
          <w:instrText xml:space="preserve"> PAGEREF _Toc312356828 \h </w:instrText>
        </w:r>
        <w:r w:rsidR="00E73F1D">
          <w:rPr>
            <w:noProof/>
            <w:webHidden/>
          </w:rPr>
        </w:r>
        <w:r w:rsidR="00E73F1D">
          <w:rPr>
            <w:noProof/>
            <w:webHidden/>
          </w:rPr>
          <w:fldChar w:fldCharType="separate"/>
        </w:r>
        <w:r w:rsidR="005358CB">
          <w:rPr>
            <w:noProof/>
            <w:webHidden/>
          </w:rPr>
          <w:t>162</w:t>
        </w:r>
        <w:r w:rsidR="00E73F1D">
          <w:rPr>
            <w:noProof/>
            <w:webHidden/>
          </w:rPr>
          <w:fldChar w:fldCharType="end"/>
        </w:r>
      </w:hyperlink>
    </w:p>
    <w:p w:rsidR="00E73F1D" w:rsidRDefault="00734A85">
      <w:pPr>
        <w:pStyle w:val="Abbildungsverzeichnis"/>
        <w:tabs>
          <w:tab w:val="right" w:leader="dot" w:pos="9062"/>
        </w:tabs>
        <w:rPr>
          <w:noProof/>
          <w:sz w:val="22"/>
          <w:szCs w:val="22"/>
          <w:lang w:eastAsia="de-CH"/>
        </w:rPr>
      </w:pPr>
      <w:hyperlink w:anchor="_Toc312356829" w:history="1">
        <w:r w:rsidR="00E73F1D" w:rsidRPr="0029550E">
          <w:rPr>
            <w:rStyle w:val="Hyperlink"/>
            <w:noProof/>
          </w:rPr>
          <w:t>Abbildung 94 - Aktivitäten nach Personen gruppiert</w:t>
        </w:r>
        <w:r w:rsidR="00E73F1D">
          <w:rPr>
            <w:noProof/>
            <w:webHidden/>
          </w:rPr>
          <w:tab/>
        </w:r>
        <w:r w:rsidR="00E73F1D">
          <w:rPr>
            <w:noProof/>
            <w:webHidden/>
          </w:rPr>
          <w:fldChar w:fldCharType="begin"/>
        </w:r>
        <w:r w:rsidR="00E73F1D">
          <w:rPr>
            <w:noProof/>
            <w:webHidden/>
          </w:rPr>
          <w:instrText xml:space="preserve"> PAGEREF _Toc312356829 \h </w:instrText>
        </w:r>
        <w:r w:rsidR="00E73F1D">
          <w:rPr>
            <w:noProof/>
            <w:webHidden/>
          </w:rPr>
        </w:r>
        <w:r w:rsidR="00E73F1D">
          <w:rPr>
            <w:noProof/>
            <w:webHidden/>
          </w:rPr>
          <w:fldChar w:fldCharType="separate"/>
        </w:r>
        <w:r w:rsidR="005358CB">
          <w:rPr>
            <w:noProof/>
            <w:webHidden/>
          </w:rPr>
          <w:t>163</w:t>
        </w:r>
        <w:r w:rsidR="00E73F1D">
          <w:rPr>
            <w:noProof/>
            <w:webHidden/>
          </w:rPr>
          <w:fldChar w:fldCharType="end"/>
        </w:r>
      </w:hyperlink>
    </w:p>
    <w:p w:rsidR="00F20222" w:rsidRDefault="00D75B84">
      <w:r>
        <w:fldChar w:fldCharType="end"/>
      </w:r>
    </w:p>
    <w:p w:rsidR="00F20222" w:rsidRDefault="00F20222">
      <w:r>
        <w:br w:type="page"/>
      </w:r>
    </w:p>
    <w:p w:rsidR="00127260" w:rsidRDefault="00127260" w:rsidP="00127260">
      <w:pPr>
        <w:pStyle w:val="berschrift2"/>
      </w:pPr>
      <w:bookmarkStart w:id="3" w:name="_Toc312357349"/>
      <w:r>
        <w:lastRenderedPageBreak/>
        <w:t>Tabellenverzeichnis</w:t>
      </w:r>
      <w:bookmarkEnd w:id="3"/>
    </w:p>
    <w:p w:rsidR="005A1F6E" w:rsidRDefault="00127260">
      <w:pPr>
        <w:pStyle w:val="Abbildungsverzeichnis"/>
        <w:tabs>
          <w:tab w:val="right" w:leader="dot" w:pos="9062"/>
        </w:tabs>
        <w:rPr>
          <w:noProof/>
          <w:sz w:val="22"/>
          <w:szCs w:val="22"/>
          <w:lang w:eastAsia="de-CH"/>
        </w:rPr>
      </w:pPr>
      <w:r>
        <w:fldChar w:fldCharType="begin"/>
      </w:r>
      <w:r>
        <w:instrText xml:space="preserve"> TOC \h \z \c "Tabelle" </w:instrText>
      </w:r>
      <w:r>
        <w:fldChar w:fldCharType="separate"/>
      </w:r>
      <w:hyperlink w:anchor="_Toc312346144" w:history="1">
        <w:r w:rsidR="005A1F6E" w:rsidRPr="00421F00">
          <w:rPr>
            <w:rStyle w:val="Hyperlink"/>
            <w:noProof/>
          </w:rPr>
          <w:t>Tabelle 1 - Scrum Elemente und Anwendung</w:t>
        </w:r>
        <w:r w:rsidR="005A1F6E">
          <w:rPr>
            <w:noProof/>
            <w:webHidden/>
          </w:rPr>
          <w:tab/>
        </w:r>
        <w:r w:rsidR="005A1F6E">
          <w:rPr>
            <w:noProof/>
            <w:webHidden/>
          </w:rPr>
          <w:fldChar w:fldCharType="begin"/>
        </w:r>
        <w:r w:rsidR="005A1F6E">
          <w:rPr>
            <w:noProof/>
            <w:webHidden/>
          </w:rPr>
          <w:instrText xml:space="preserve"> PAGEREF _Toc312346144 \h </w:instrText>
        </w:r>
        <w:r w:rsidR="005A1F6E">
          <w:rPr>
            <w:noProof/>
            <w:webHidden/>
          </w:rPr>
        </w:r>
        <w:r w:rsidR="005A1F6E">
          <w:rPr>
            <w:noProof/>
            <w:webHidden/>
          </w:rPr>
          <w:fldChar w:fldCharType="separate"/>
        </w:r>
        <w:r w:rsidR="005358CB">
          <w:rPr>
            <w:noProof/>
            <w:webHidden/>
          </w:rPr>
          <w:t>25</w:t>
        </w:r>
        <w:r w:rsidR="005A1F6E">
          <w:rPr>
            <w:noProof/>
            <w:webHidden/>
          </w:rPr>
          <w:fldChar w:fldCharType="end"/>
        </w:r>
      </w:hyperlink>
    </w:p>
    <w:p w:rsidR="005A1F6E" w:rsidRDefault="00734A85">
      <w:pPr>
        <w:pStyle w:val="Abbildungsverzeichnis"/>
        <w:tabs>
          <w:tab w:val="right" w:leader="dot" w:pos="9062"/>
        </w:tabs>
        <w:rPr>
          <w:noProof/>
          <w:sz w:val="22"/>
          <w:szCs w:val="22"/>
          <w:lang w:eastAsia="de-CH"/>
        </w:rPr>
      </w:pPr>
      <w:hyperlink w:anchor="_Toc312346145" w:history="1">
        <w:r w:rsidR="005A1F6E" w:rsidRPr="00421F00">
          <w:rPr>
            <w:rStyle w:val="Hyperlink"/>
            <w:noProof/>
          </w:rPr>
          <w:t>Tabelle 2 - Tools</w:t>
        </w:r>
        <w:r w:rsidR="005A1F6E">
          <w:rPr>
            <w:noProof/>
            <w:webHidden/>
          </w:rPr>
          <w:tab/>
        </w:r>
        <w:r w:rsidR="005A1F6E">
          <w:rPr>
            <w:noProof/>
            <w:webHidden/>
          </w:rPr>
          <w:fldChar w:fldCharType="begin"/>
        </w:r>
        <w:r w:rsidR="005A1F6E">
          <w:rPr>
            <w:noProof/>
            <w:webHidden/>
          </w:rPr>
          <w:instrText xml:space="preserve"> PAGEREF _Toc312346145 \h </w:instrText>
        </w:r>
        <w:r w:rsidR="005A1F6E">
          <w:rPr>
            <w:noProof/>
            <w:webHidden/>
          </w:rPr>
        </w:r>
        <w:r w:rsidR="005A1F6E">
          <w:rPr>
            <w:noProof/>
            <w:webHidden/>
          </w:rPr>
          <w:fldChar w:fldCharType="separate"/>
        </w:r>
        <w:r w:rsidR="005358CB">
          <w:rPr>
            <w:noProof/>
            <w:webHidden/>
          </w:rPr>
          <w:t>39</w:t>
        </w:r>
        <w:r w:rsidR="005A1F6E">
          <w:rPr>
            <w:noProof/>
            <w:webHidden/>
          </w:rPr>
          <w:fldChar w:fldCharType="end"/>
        </w:r>
      </w:hyperlink>
    </w:p>
    <w:p w:rsidR="005A1F6E" w:rsidRDefault="00734A85">
      <w:pPr>
        <w:pStyle w:val="Abbildungsverzeichnis"/>
        <w:tabs>
          <w:tab w:val="right" w:leader="dot" w:pos="9062"/>
        </w:tabs>
        <w:rPr>
          <w:noProof/>
          <w:sz w:val="22"/>
          <w:szCs w:val="22"/>
          <w:lang w:eastAsia="de-CH"/>
        </w:rPr>
      </w:pPr>
      <w:hyperlink w:anchor="_Toc312346146" w:history="1">
        <w:r w:rsidR="005A1F6E" w:rsidRPr="00421F00">
          <w:rPr>
            <w:rStyle w:val="Hyperlink"/>
            <w:noProof/>
          </w:rPr>
          <w:t>Tabelle 3 - User Stories</w:t>
        </w:r>
        <w:r w:rsidR="005A1F6E">
          <w:rPr>
            <w:noProof/>
            <w:webHidden/>
          </w:rPr>
          <w:tab/>
        </w:r>
        <w:r w:rsidR="005A1F6E">
          <w:rPr>
            <w:noProof/>
            <w:webHidden/>
          </w:rPr>
          <w:fldChar w:fldCharType="begin"/>
        </w:r>
        <w:r w:rsidR="005A1F6E">
          <w:rPr>
            <w:noProof/>
            <w:webHidden/>
          </w:rPr>
          <w:instrText xml:space="preserve"> PAGEREF _Toc312346146 \h </w:instrText>
        </w:r>
        <w:r w:rsidR="005A1F6E">
          <w:rPr>
            <w:noProof/>
            <w:webHidden/>
          </w:rPr>
        </w:r>
        <w:r w:rsidR="005A1F6E">
          <w:rPr>
            <w:noProof/>
            <w:webHidden/>
          </w:rPr>
          <w:fldChar w:fldCharType="separate"/>
        </w:r>
        <w:r w:rsidR="005358CB">
          <w:rPr>
            <w:noProof/>
            <w:webHidden/>
          </w:rPr>
          <w:t>43</w:t>
        </w:r>
        <w:r w:rsidR="005A1F6E">
          <w:rPr>
            <w:noProof/>
            <w:webHidden/>
          </w:rPr>
          <w:fldChar w:fldCharType="end"/>
        </w:r>
      </w:hyperlink>
    </w:p>
    <w:p w:rsidR="005A1F6E" w:rsidRDefault="00734A85">
      <w:pPr>
        <w:pStyle w:val="Abbildungsverzeichnis"/>
        <w:tabs>
          <w:tab w:val="right" w:leader="dot" w:pos="9062"/>
        </w:tabs>
        <w:rPr>
          <w:noProof/>
          <w:sz w:val="22"/>
          <w:szCs w:val="22"/>
          <w:lang w:eastAsia="de-CH"/>
        </w:rPr>
      </w:pPr>
      <w:hyperlink w:anchor="_Toc312346147" w:history="1">
        <w:r w:rsidR="005A1F6E" w:rsidRPr="00421F00">
          <w:rPr>
            <w:rStyle w:val="Hyperlink"/>
            <w:noProof/>
          </w:rPr>
          <w:t>Tabelle 4 - Gegebene Daten im Zusammenhang mit den Project Notes</w:t>
        </w:r>
        <w:r w:rsidR="005A1F6E">
          <w:rPr>
            <w:noProof/>
            <w:webHidden/>
          </w:rPr>
          <w:tab/>
        </w:r>
        <w:r w:rsidR="005A1F6E">
          <w:rPr>
            <w:noProof/>
            <w:webHidden/>
          </w:rPr>
          <w:fldChar w:fldCharType="begin"/>
        </w:r>
        <w:r w:rsidR="005A1F6E">
          <w:rPr>
            <w:noProof/>
            <w:webHidden/>
          </w:rPr>
          <w:instrText xml:space="preserve"> PAGEREF _Toc312346147 \h </w:instrText>
        </w:r>
        <w:r w:rsidR="005A1F6E">
          <w:rPr>
            <w:noProof/>
            <w:webHidden/>
          </w:rPr>
        </w:r>
        <w:r w:rsidR="005A1F6E">
          <w:rPr>
            <w:noProof/>
            <w:webHidden/>
          </w:rPr>
          <w:fldChar w:fldCharType="separate"/>
        </w:r>
        <w:r w:rsidR="005358CB">
          <w:rPr>
            <w:noProof/>
            <w:webHidden/>
          </w:rPr>
          <w:t>55</w:t>
        </w:r>
        <w:r w:rsidR="005A1F6E">
          <w:rPr>
            <w:noProof/>
            <w:webHidden/>
          </w:rPr>
          <w:fldChar w:fldCharType="end"/>
        </w:r>
      </w:hyperlink>
    </w:p>
    <w:p w:rsidR="005A1F6E" w:rsidRDefault="00734A85">
      <w:pPr>
        <w:pStyle w:val="Abbildungsverzeichnis"/>
        <w:tabs>
          <w:tab w:val="right" w:leader="dot" w:pos="9062"/>
        </w:tabs>
        <w:rPr>
          <w:noProof/>
          <w:sz w:val="22"/>
          <w:szCs w:val="22"/>
          <w:lang w:eastAsia="de-CH"/>
        </w:rPr>
      </w:pPr>
      <w:hyperlink w:anchor="_Toc312346148" w:history="1">
        <w:r w:rsidR="005A1F6E" w:rsidRPr="00421F00">
          <w:rPr>
            <w:rStyle w:val="Hyperlink"/>
            <w:noProof/>
          </w:rPr>
          <w:t>Tabelle 5 - Nutzwertanalyse</w:t>
        </w:r>
        <w:r w:rsidR="005A1F6E">
          <w:rPr>
            <w:noProof/>
            <w:webHidden/>
          </w:rPr>
          <w:tab/>
        </w:r>
        <w:r w:rsidR="005A1F6E">
          <w:rPr>
            <w:noProof/>
            <w:webHidden/>
          </w:rPr>
          <w:fldChar w:fldCharType="begin"/>
        </w:r>
        <w:r w:rsidR="005A1F6E">
          <w:rPr>
            <w:noProof/>
            <w:webHidden/>
          </w:rPr>
          <w:instrText xml:space="preserve"> PAGEREF _Toc312346148 \h </w:instrText>
        </w:r>
        <w:r w:rsidR="005A1F6E">
          <w:rPr>
            <w:noProof/>
            <w:webHidden/>
          </w:rPr>
        </w:r>
        <w:r w:rsidR="005A1F6E">
          <w:rPr>
            <w:noProof/>
            <w:webHidden/>
          </w:rPr>
          <w:fldChar w:fldCharType="separate"/>
        </w:r>
        <w:r w:rsidR="005358CB">
          <w:rPr>
            <w:noProof/>
            <w:webHidden/>
          </w:rPr>
          <w:t>78</w:t>
        </w:r>
        <w:r w:rsidR="005A1F6E">
          <w:rPr>
            <w:noProof/>
            <w:webHidden/>
          </w:rPr>
          <w:fldChar w:fldCharType="end"/>
        </w:r>
      </w:hyperlink>
    </w:p>
    <w:p w:rsidR="005A1F6E" w:rsidRDefault="00734A85">
      <w:pPr>
        <w:pStyle w:val="Abbildungsverzeichnis"/>
        <w:tabs>
          <w:tab w:val="right" w:leader="dot" w:pos="9062"/>
        </w:tabs>
        <w:rPr>
          <w:noProof/>
          <w:sz w:val="22"/>
          <w:szCs w:val="22"/>
          <w:lang w:eastAsia="de-CH"/>
        </w:rPr>
      </w:pPr>
      <w:hyperlink w:anchor="_Toc312346149" w:history="1">
        <w:r w:rsidR="005A1F6E" w:rsidRPr="00421F00">
          <w:rPr>
            <w:rStyle w:val="Hyperlink"/>
            <w:noProof/>
          </w:rPr>
          <w:t>Tabelle 6 - Beispiel Mapping Dictionary</w:t>
        </w:r>
        <w:r w:rsidR="005A1F6E">
          <w:rPr>
            <w:noProof/>
            <w:webHidden/>
          </w:rPr>
          <w:tab/>
        </w:r>
        <w:r w:rsidR="005A1F6E">
          <w:rPr>
            <w:noProof/>
            <w:webHidden/>
          </w:rPr>
          <w:fldChar w:fldCharType="begin"/>
        </w:r>
        <w:r w:rsidR="005A1F6E">
          <w:rPr>
            <w:noProof/>
            <w:webHidden/>
          </w:rPr>
          <w:instrText xml:space="preserve"> PAGEREF _Toc312346149 \h </w:instrText>
        </w:r>
        <w:r w:rsidR="005A1F6E">
          <w:rPr>
            <w:noProof/>
            <w:webHidden/>
          </w:rPr>
        </w:r>
        <w:r w:rsidR="005A1F6E">
          <w:rPr>
            <w:noProof/>
            <w:webHidden/>
          </w:rPr>
          <w:fldChar w:fldCharType="separate"/>
        </w:r>
        <w:r w:rsidR="005358CB">
          <w:rPr>
            <w:noProof/>
            <w:webHidden/>
          </w:rPr>
          <w:t>80</w:t>
        </w:r>
        <w:r w:rsidR="005A1F6E">
          <w:rPr>
            <w:noProof/>
            <w:webHidden/>
          </w:rPr>
          <w:fldChar w:fldCharType="end"/>
        </w:r>
      </w:hyperlink>
    </w:p>
    <w:p w:rsidR="005A1F6E" w:rsidRDefault="00734A85">
      <w:pPr>
        <w:pStyle w:val="Abbildungsverzeichnis"/>
        <w:tabs>
          <w:tab w:val="right" w:leader="dot" w:pos="9062"/>
        </w:tabs>
        <w:rPr>
          <w:noProof/>
          <w:sz w:val="22"/>
          <w:szCs w:val="22"/>
          <w:lang w:eastAsia="de-CH"/>
        </w:rPr>
      </w:pPr>
      <w:hyperlink w:anchor="_Toc312346150" w:history="1">
        <w:r w:rsidR="005A1F6E" w:rsidRPr="00421F00">
          <w:rPr>
            <w:rStyle w:val="Hyperlink"/>
            <w:noProof/>
          </w:rPr>
          <w:t>Tabelle 7 - Beispiel Mapping Datei</w:t>
        </w:r>
        <w:r w:rsidR="005A1F6E">
          <w:rPr>
            <w:noProof/>
            <w:webHidden/>
          </w:rPr>
          <w:tab/>
        </w:r>
        <w:r w:rsidR="005A1F6E">
          <w:rPr>
            <w:noProof/>
            <w:webHidden/>
          </w:rPr>
          <w:fldChar w:fldCharType="begin"/>
        </w:r>
        <w:r w:rsidR="005A1F6E">
          <w:rPr>
            <w:noProof/>
            <w:webHidden/>
          </w:rPr>
          <w:instrText xml:space="preserve"> PAGEREF _Toc312346150 \h </w:instrText>
        </w:r>
        <w:r w:rsidR="005A1F6E">
          <w:rPr>
            <w:noProof/>
            <w:webHidden/>
          </w:rPr>
        </w:r>
        <w:r w:rsidR="005A1F6E">
          <w:rPr>
            <w:noProof/>
            <w:webHidden/>
          </w:rPr>
          <w:fldChar w:fldCharType="separate"/>
        </w:r>
        <w:r w:rsidR="005358CB">
          <w:rPr>
            <w:noProof/>
            <w:webHidden/>
          </w:rPr>
          <w:t>80</w:t>
        </w:r>
        <w:r w:rsidR="005A1F6E">
          <w:rPr>
            <w:noProof/>
            <w:webHidden/>
          </w:rPr>
          <w:fldChar w:fldCharType="end"/>
        </w:r>
      </w:hyperlink>
    </w:p>
    <w:p w:rsidR="005A1F6E" w:rsidRDefault="00734A85">
      <w:pPr>
        <w:pStyle w:val="Abbildungsverzeichnis"/>
        <w:tabs>
          <w:tab w:val="right" w:leader="dot" w:pos="9062"/>
        </w:tabs>
        <w:rPr>
          <w:noProof/>
          <w:sz w:val="22"/>
          <w:szCs w:val="22"/>
          <w:lang w:eastAsia="de-CH"/>
        </w:rPr>
      </w:pPr>
      <w:hyperlink w:anchor="_Toc312346151" w:history="1">
        <w:r w:rsidR="005A1F6E" w:rsidRPr="00421F00">
          <w:rPr>
            <w:rStyle w:val="Hyperlink"/>
            <w:noProof/>
          </w:rPr>
          <w:t>Tabelle 8 - System Tests Sprint 3</w:t>
        </w:r>
        <w:r w:rsidR="005A1F6E">
          <w:rPr>
            <w:noProof/>
            <w:webHidden/>
          </w:rPr>
          <w:tab/>
        </w:r>
        <w:r w:rsidR="005A1F6E">
          <w:rPr>
            <w:noProof/>
            <w:webHidden/>
          </w:rPr>
          <w:fldChar w:fldCharType="begin"/>
        </w:r>
        <w:r w:rsidR="005A1F6E">
          <w:rPr>
            <w:noProof/>
            <w:webHidden/>
          </w:rPr>
          <w:instrText xml:space="preserve"> PAGEREF _Toc312346151 \h </w:instrText>
        </w:r>
        <w:r w:rsidR="005A1F6E">
          <w:rPr>
            <w:noProof/>
            <w:webHidden/>
          </w:rPr>
        </w:r>
        <w:r w:rsidR="005A1F6E">
          <w:rPr>
            <w:noProof/>
            <w:webHidden/>
          </w:rPr>
          <w:fldChar w:fldCharType="separate"/>
        </w:r>
        <w:r w:rsidR="005358CB">
          <w:rPr>
            <w:noProof/>
            <w:webHidden/>
          </w:rPr>
          <w:t>117</w:t>
        </w:r>
        <w:r w:rsidR="005A1F6E">
          <w:rPr>
            <w:noProof/>
            <w:webHidden/>
          </w:rPr>
          <w:fldChar w:fldCharType="end"/>
        </w:r>
      </w:hyperlink>
    </w:p>
    <w:p w:rsidR="005A1F6E" w:rsidRDefault="00734A85">
      <w:pPr>
        <w:pStyle w:val="Abbildungsverzeichnis"/>
        <w:tabs>
          <w:tab w:val="right" w:leader="dot" w:pos="9062"/>
        </w:tabs>
        <w:rPr>
          <w:noProof/>
          <w:sz w:val="22"/>
          <w:szCs w:val="22"/>
          <w:lang w:eastAsia="de-CH"/>
        </w:rPr>
      </w:pPr>
      <w:hyperlink w:anchor="_Toc312346152" w:history="1">
        <w:r w:rsidR="005A1F6E" w:rsidRPr="00421F00">
          <w:rPr>
            <w:rStyle w:val="Hyperlink"/>
            <w:noProof/>
          </w:rPr>
          <w:t>Tabelle 9 - System Tests Sprint 4</w:t>
        </w:r>
        <w:r w:rsidR="005A1F6E">
          <w:rPr>
            <w:noProof/>
            <w:webHidden/>
          </w:rPr>
          <w:tab/>
        </w:r>
        <w:r w:rsidR="005A1F6E">
          <w:rPr>
            <w:noProof/>
            <w:webHidden/>
          </w:rPr>
          <w:fldChar w:fldCharType="begin"/>
        </w:r>
        <w:r w:rsidR="005A1F6E">
          <w:rPr>
            <w:noProof/>
            <w:webHidden/>
          </w:rPr>
          <w:instrText xml:space="preserve"> PAGEREF _Toc312346152 \h </w:instrText>
        </w:r>
        <w:r w:rsidR="005A1F6E">
          <w:rPr>
            <w:noProof/>
            <w:webHidden/>
          </w:rPr>
        </w:r>
        <w:r w:rsidR="005A1F6E">
          <w:rPr>
            <w:noProof/>
            <w:webHidden/>
          </w:rPr>
          <w:fldChar w:fldCharType="separate"/>
        </w:r>
        <w:r w:rsidR="005358CB">
          <w:rPr>
            <w:noProof/>
            <w:webHidden/>
          </w:rPr>
          <w:t>118</w:t>
        </w:r>
        <w:r w:rsidR="005A1F6E">
          <w:rPr>
            <w:noProof/>
            <w:webHidden/>
          </w:rPr>
          <w:fldChar w:fldCharType="end"/>
        </w:r>
      </w:hyperlink>
    </w:p>
    <w:p w:rsidR="005A1F6E" w:rsidRDefault="00734A85">
      <w:pPr>
        <w:pStyle w:val="Abbildungsverzeichnis"/>
        <w:tabs>
          <w:tab w:val="right" w:leader="dot" w:pos="9062"/>
        </w:tabs>
        <w:rPr>
          <w:noProof/>
          <w:sz w:val="22"/>
          <w:szCs w:val="22"/>
          <w:lang w:eastAsia="de-CH"/>
        </w:rPr>
      </w:pPr>
      <w:hyperlink w:anchor="_Toc312346153" w:history="1">
        <w:r w:rsidR="005A1F6E" w:rsidRPr="00421F00">
          <w:rPr>
            <w:rStyle w:val="Hyperlink"/>
            <w:noProof/>
          </w:rPr>
          <w:t>Tabelle 10 - System Tests Sprint 5</w:t>
        </w:r>
        <w:r w:rsidR="005A1F6E">
          <w:rPr>
            <w:noProof/>
            <w:webHidden/>
          </w:rPr>
          <w:tab/>
        </w:r>
        <w:r w:rsidR="005A1F6E">
          <w:rPr>
            <w:noProof/>
            <w:webHidden/>
          </w:rPr>
          <w:fldChar w:fldCharType="begin"/>
        </w:r>
        <w:r w:rsidR="005A1F6E">
          <w:rPr>
            <w:noProof/>
            <w:webHidden/>
          </w:rPr>
          <w:instrText xml:space="preserve"> PAGEREF _Toc312346153 \h </w:instrText>
        </w:r>
        <w:r w:rsidR="005A1F6E">
          <w:rPr>
            <w:noProof/>
            <w:webHidden/>
          </w:rPr>
        </w:r>
        <w:r w:rsidR="005A1F6E">
          <w:rPr>
            <w:noProof/>
            <w:webHidden/>
          </w:rPr>
          <w:fldChar w:fldCharType="separate"/>
        </w:r>
        <w:r w:rsidR="005358CB">
          <w:rPr>
            <w:noProof/>
            <w:webHidden/>
          </w:rPr>
          <w:t>119</w:t>
        </w:r>
        <w:r w:rsidR="005A1F6E">
          <w:rPr>
            <w:noProof/>
            <w:webHidden/>
          </w:rPr>
          <w:fldChar w:fldCharType="end"/>
        </w:r>
      </w:hyperlink>
    </w:p>
    <w:p w:rsidR="005A1F6E" w:rsidRDefault="00734A85">
      <w:pPr>
        <w:pStyle w:val="Abbildungsverzeichnis"/>
        <w:tabs>
          <w:tab w:val="right" w:leader="dot" w:pos="9062"/>
        </w:tabs>
        <w:rPr>
          <w:noProof/>
          <w:sz w:val="22"/>
          <w:szCs w:val="22"/>
          <w:lang w:eastAsia="de-CH"/>
        </w:rPr>
      </w:pPr>
      <w:hyperlink w:anchor="_Toc312346154" w:history="1">
        <w:r w:rsidR="005A1F6E" w:rsidRPr="00421F00">
          <w:rPr>
            <w:rStyle w:val="Hyperlink"/>
            <w:noProof/>
          </w:rPr>
          <w:t>Tabelle 11 - System Tests Sprint 6</w:t>
        </w:r>
        <w:r w:rsidR="005A1F6E">
          <w:rPr>
            <w:noProof/>
            <w:webHidden/>
          </w:rPr>
          <w:tab/>
        </w:r>
        <w:r w:rsidR="005A1F6E">
          <w:rPr>
            <w:noProof/>
            <w:webHidden/>
          </w:rPr>
          <w:fldChar w:fldCharType="begin"/>
        </w:r>
        <w:r w:rsidR="005A1F6E">
          <w:rPr>
            <w:noProof/>
            <w:webHidden/>
          </w:rPr>
          <w:instrText xml:space="preserve"> PAGEREF _Toc312346154 \h </w:instrText>
        </w:r>
        <w:r w:rsidR="005A1F6E">
          <w:rPr>
            <w:noProof/>
            <w:webHidden/>
          </w:rPr>
        </w:r>
        <w:r w:rsidR="005A1F6E">
          <w:rPr>
            <w:noProof/>
            <w:webHidden/>
          </w:rPr>
          <w:fldChar w:fldCharType="separate"/>
        </w:r>
        <w:r w:rsidR="005358CB">
          <w:rPr>
            <w:noProof/>
            <w:webHidden/>
          </w:rPr>
          <w:t>120</w:t>
        </w:r>
        <w:r w:rsidR="005A1F6E">
          <w:rPr>
            <w:noProof/>
            <w:webHidden/>
          </w:rPr>
          <w:fldChar w:fldCharType="end"/>
        </w:r>
      </w:hyperlink>
    </w:p>
    <w:p w:rsidR="005A1F6E" w:rsidRDefault="00734A85">
      <w:pPr>
        <w:pStyle w:val="Abbildungsverzeichnis"/>
        <w:tabs>
          <w:tab w:val="right" w:leader="dot" w:pos="9062"/>
        </w:tabs>
        <w:rPr>
          <w:noProof/>
          <w:sz w:val="22"/>
          <w:szCs w:val="22"/>
          <w:lang w:eastAsia="de-CH"/>
        </w:rPr>
      </w:pPr>
      <w:hyperlink w:anchor="_Toc312346155" w:history="1">
        <w:r w:rsidR="005A1F6E" w:rsidRPr="00421F00">
          <w:rPr>
            <w:rStyle w:val="Hyperlink"/>
            <w:noProof/>
          </w:rPr>
          <w:t>Tabelle 12 - System Tests Sprint 7</w:t>
        </w:r>
        <w:r w:rsidR="005A1F6E">
          <w:rPr>
            <w:noProof/>
            <w:webHidden/>
          </w:rPr>
          <w:tab/>
        </w:r>
        <w:r w:rsidR="005A1F6E">
          <w:rPr>
            <w:noProof/>
            <w:webHidden/>
          </w:rPr>
          <w:fldChar w:fldCharType="begin"/>
        </w:r>
        <w:r w:rsidR="005A1F6E">
          <w:rPr>
            <w:noProof/>
            <w:webHidden/>
          </w:rPr>
          <w:instrText xml:space="preserve"> PAGEREF _Toc312346155 \h </w:instrText>
        </w:r>
        <w:r w:rsidR="005A1F6E">
          <w:rPr>
            <w:noProof/>
            <w:webHidden/>
          </w:rPr>
        </w:r>
        <w:r w:rsidR="005A1F6E">
          <w:rPr>
            <w:noProof/>
            <w:webHidden/>
          </w:rPr>
          <w:fldChar w:fldCharType="separate"/>
        </w:r>
        <w:r w:rsidR="005358CB">
          <w:rPr>
            <w:noProof/>
            <w:webHidden/>
          </w:rPr>
          <w:t>121</w:t>
        </w:r>
        <w:r w:rsidR="005A1F6E">
          <w:rPr>
            <w:noProof/>
            <w:webHidden/>
          </w:rPr>
          <w:fldChar w:fldCharType="end"/>
        </w:r>
      </w:hyperlink>
    </w:p>
    <w:p w:rsidR="005A1F6E" w:rsidRDefault="00734A85">
      <w:pPr>
        <w:pStyle w:val="Abbildungsverzeichnis"/>
        <w:tabs>
          <w:tab w:val="right" w:leader="dot" w:pos="9062"/>
        </w:tabs>
        <w:rPr>
          <w:noProof/>
          <w:sz w:val="22"/>
          <w:szCs w:val="22"/>
          <w:lang w:eastAsia="de-CH"/>
        </w:rPr>
      </w:pPr>
      <w:hyperlink w:anchor="_Toc312346156" w:history="1">
        <w:r w:rsidR="005A1F6E" w:rsidRPr="00421F00">
          <w:rPr>
            <w:rStyle w:val="Hyperlink"/>
            <w:noProof/>
          </w:rPr>
          <w:t>Tabelle 13 - Durchführungen Usability Tests</w:t>
        </w:r>
        <w:r w:rsidR="005A1F6E">
          <w:rPr>
            <w:noProof/>
            <w:webHidden/>
          </w:rPr>
          <w:tab/>
        </w:r>
        <w:r w:rsidR="005A1F6E">
          <w:rPr>
            <w:noProof/>
            <w:webHidden/>
          </w:rPr>
          <w:fldChar w:fldCharType="begin"/>
        </w:r>
        <w:r w:rsidR="005A1F6E">
          <w:rPr>
            <w:noProof/>
            <w:webHidden/>
          </w:rPr>
          <w:instrText xml:space="preserve"> PAGEREF _Toc312346156 \h </w:instrText>
        </w:r>
        <w:r w:rsidR="005A1F6E">
          <w:rPr>
            <w:noProof/>
            <w:webHidden/>
          </w:rPr>
        </w:r>
        <w:r w:rsidR="005A1F6E">
          <w:rPr>
            <w:noProof/>
            <w:webHidden/>
          </w:rPr>
          <w:fldChar w:fldCharType="separate"/>
        </w:r>
        <w:r w:rsidR="005358CB">
          <w:rPr>
            <w:noProof/>
            <w:webHidden/>
          </w:rPr>
          <w:t>123</w:t>
        </w:r>
        <w:r w:rsidR="005A1F6E">
          <w:rPr>
            <w:noProof/>
            <w:webHidden/>
          </w:rPr>
          <w:fldChar w:fldCharType="end"/>
        </w:r>
      </w:hyperlink>
    </w:p>
    <w:p w:rsidR="005A1F6E" w:rsidRDefault="00734A85">
      <w:pPr>
        <w:pStyle w:val="Abbildungsverzeichnis"/>
        <w:tabs>
          <w:tab w:val="right" w:leader="dot" w:pos="9062"/>
        </w:tabs>
        <w:rPr>
          <w:noProof/>
          <w:sz w:val="22"/>
          <w:szCs w:val="22"/>
          <w:lang w:eastAsia="de-CH"/>
        </w:rPr>
      </w:pPr>
      <w:hyperlink w:anchor="_Toc312346157" w:history="1">
        <w:r w:rsidR="005A1F6E" w:rsidRPr="00421F00">
          <w:rPr>
            <w:rStyle w:val="Hyperlink"/>
            <w:noProof/>
          </w:rPr>
          <w:t>Tabelle 14 - Code Reviews mit externen Personen</w:t>
        </w:r>
        <w:r w:rsidR="005A1F6E">
          <w:rPr>
            <w:noProof/>
            <w:webHidden/>
          </w:rPr>
          <w:tab/>
        </w:r>
        <w:r w:rsidR="005A1F6E">
          <w:rPr>
            <w:noProof/>
            <w:webHidden/>
          </w:rPr>
          <w:fldChar w:fldCharType="begin"/>
        </w:r>
        <w:r w:rsidR="005A1F6E">
          <w:rPr>
            <w:noProof/>
            <w:webHidden/>
          </w:rPr>
          <w:instrText xml:space="preserve"> PAGEREF _Toc312346157 \h </w:instrText>
        </w:r>
        <w:r w:rsidR="005A1F6E">
          <w:rPr>
            <w:noProof/>
            <w:webHidden/>
          </w:rPr>
        </w:r>
        <w:r w:rsidR="005A1F6E">
          <w:rPr>
            <w:noProof/>
            <w:webHidden/>
          </w:rPr>
          <w:fldChar w:fldCharType="separate"/>
        </w:r>
        <w:r w:rsidR="005358CB">
          <w:rPr>
            <w:noProof/>
            <w:webHidden/>
          </w:rPr>
          <w:t>141</w:t>
        </w:r>
        <w:r w:rsidR="005A1F6E">
          <w:rPr>
            <w:noProof/>
            <w:webHidden/>
          </w:rPr>
          <w:fldChar w:fldCharType="end"/>
        </w:r>
      </w:hyperlink>
    </w:p>
    <w:p w:rsidR="005A1F6E" w:rsidRDefault="00734A85">
      <w:pPr>
        <w:pStyle w:val="Abbildungsverzeichnis"/>
        <w:tabs>
          <w:tab w:val="right" w:leader="dot" w:pos="9062"/>
        </w:tabs>
        <w:rPr>
          <w:noProof/>
          <w:sz w:val="22"/>
          <w:szCs w:val="22"/>
          <w:lang w:eastAsia="de-CH"/>
        </w:rPr>
      </w:pPr>
      <w:hyperlink w:anchor="_Toc312346158" w:history="1">
        <w:r w:rsidR="005A1F6E" w:rsidRPr="00421F00">
          <w:rPr>
            <w:rStyle w:val="Hyperlink"/>
            <w:noProof/>
          </w:rPr>
          <w:t>Tabelle 15 - Aufwand Übersicht</w:t>
        </w:r>
        <w:r w:rsidR="005A1F6E">
          <w:rPr>
            <w:noProof/>
            <w:webHidden/>
          </w:rPr>
          <w:tab/>
        </w:r>
        <w:r w:rsidR="005A1F6E">
          <w:rPr>
            <w:noProof/>
            <w:webHidden/>
          </w:rPr>
          <w:fldChar w:fldCharType="begin"/>
        </w:r>
        <w:r w:rsidR="005A1F6E">
          <w:rPr>
            <w:noProof/>
            <w:webHidden/>
          </w:rPr>
          <w:instrText xml:space="preserve"> PAGEREF _Toc312346158 \h </w:instrText>
        </w:r>
        <w:r w:rsidR="005A1F6E">
          <w:rPr>
            <w:noProof/>
            <w:webHidden/>
          </w:rPr>
        </w:r>
        <w:r w:rsidR="005A1F6E">
          <w:rPr>
            <w:noProof/>
            <w:webHidden/>
          </w:rPr>
          <w:fldChar w:fldCharType="separate"/>
        </w:r>
        <w:r w:rsidR="005358CB">
          <w:rPr>
            <w:noProof/>
            <w:webHidden/>
          </w:rPr>
          <w:t>154</w:t>
        </w:r>
        <w:r w:rsidR="005A1F6E">
          <w:rPr>
            <w:noProof/>
            <w:webHidden/>
          </w:rPr>
          <w:fldChar w:fldCharType="end"/>
        </w:r>
      </w:hyperlink>
    </w:p>
    <w:p w:rsidR="005A1F6E" w:rsidRDefault="00734A85">
      <w:pPr>
        <w:pStyle w:val="Abbildungsverzeichnis"/>
        <w:tabs>
          <w:tab w:val="right" w:leader="dot" w:pos="9062"/>
        </w:tabs>
        <w:rPr>
          <w:noProof/>
          <w:sz w:val="22"/>
          <w:szCs w:val="22"/>
          <w:lang w:eastAsia="de-CH"/>
        </w:rPr>
      </w:pPr>
      <w:hyperlink w:anchor="_Toc312346159" w:history="1">
        <w:r w:rsidR="005A1F6E" w:rsidRPr="00421F00">
          <w:rPr>
            <w:rStyle w:val="Hyperlink"/>
            <w:noProof/>
          </w:rPr>
          <w:t>Tabelle 16 - Tickets SP 0</w:t>
        </w:r>
        <w:r w:rsidR="005A1F6E">
          <w:rPr>
            <w:noProof/>
            <w:webHidden/>
          </w:rPr>
          <w:tab/>
        </w:r>
        <w:r w:rsidR="005A1F6E">
          <w:rPr>
            <w:noProof/>
            <w:webHidden/>
          </w:rPr>
          <w:fldChar w:fldCharType="begin"/>
        </w:r>
        <w:r w:rsidR="005A1F6E">
          <w:rPr>
            <w:noProof/>
            <w:webHidden/>
          </w:rPr>
          <w:instrText xml:space="preserve"> PAGEREF _Toc312346159 \h </w:instrText>
        </w:r>
        <w:r w:rsidR="005A1F6E">
          <w:rPr>
            <w:noProof/>
            <w:webHidden/>
          </w:rPr>
        </w:r>
        <w:r w:rsidR="005A1F6E">
          <w:rPr>
            <w:noProof/>
            <w:webHidden/>
          </w:rPr>
          <w:fldChar w:fldCharType="separate"/>
        </w:r>
        <w:r w:rsidR="005358CB">
          <w:rPr>
            <w:noProof/>
            <w:webHidden/>
          </w:rPr>
          <w:t>155</w:t>
        </w:r>
        <w:r w:rsidR="005A1F6E">
          <w:rPr>
            <w:noProof/>
            <w:webHidden/>
          </w:rPr>
          <w:fldChar w:fldCharType="end"/>
        </w:r>
      </w:hyperlink>
    </w:p>
    <w:p w:rsidR="005A1F6E" w:rsidRDefault="00734A85">
      <w:pPr>
        <w:pStyle w:val="Abbildungsverzeichnis"/>
        <w:tabs>
          <w:tab w:val="right" w:leader="dot" w:pos="9062"/>
        </w:tabs>
        <w:rPr>
          <w:noProof/>
          <w:sz w:val="22"/>
          <w:szCs w:val="22"/>
          <w:lang w:eastAsia="de-CH"/>
        </w:rPr>
      </w:pPr>
      <w:hyperlink w:anchor="_Toc312346160" w:history="1">
        <w:r w:rsidR="005A1F6E" w:rsidRPr="00421F00">
          <w:rPr>
            <w:rStyle w:val="Hyperlink"/>
            <w:noProof/>
          </w:rPr>
          <w:t>Tabelle 17 - Tickets SP 1</w:t>
        </w:r>
        <w:r w:rsidR="005A1F6E">
          <w:rPr>
            <w:noProof/>
            <w:webHidden/>
          </w:rPr>
          <w:tab/>
        </w:r>
        <w:r w:rsidR="005A1F6E">
          <w:rPr>
            <w:noProof/>
            <w:webHidden/>
          </w:rPr>
          <w:fldChar w:fldCharType="begin"/>
        </w:r>
        <w:r w:rsidR="005A1F6E">
          <w:rPr>
            <w:noProof/>
            <w:webHidden/>
          </w:rPr>
          <w:instrText xml:space="preserve"> PAGEREF _Toc312346160 \h </w:instrText>
        </w:r>
        <w:r w:rsidR="005A1F6E">
          <w:rPr>
            <w:noProof/>
            <w:webHidden/>
          </w:rPr>
        </w:r>
        <w:r w:rsidR="005A1F6E">
          <w:rPr>
            <w:noProof/>
            <w:webHidden/>
          </w:rPr>
          <w:fldChar w:fldCharType="separate"/>
        </w:r>
        <w:r w:rsidR="005358CB">
          <w:rPr>
            <w:noProof/>
            <w:webHidden/>
          </w:rPr>
          <w:t>156</w:t>
        </w:r>
        <w:r w:rsidR="005A1F6E">
          <w:rPr>
            <w:noProof/>
            <w:webHidden/>
          </w:rPr>
          <w:fldChar w:fldCharType="end"/>
        </w:r>
      </w:hyperlink>
    </w:p>
    <w:p w:rsidR="005A1F6E" w:rsidRDefault="00734A85">
      <w:pPr>
        <w:pStyle w:val="Abbildungsverzeichnis"/>
        <w:tabs>
          <w:tab w:val="right" w:leader="dot" w:pos="9062"/>
        </w:tabs>
        <w:rPr>
          <w:noProof/>
          <w:sz w:val="22"/>
          <w:szCs w:val="22"/>
          <w:lang w:eastAsia="de-CH"/>
        </w:rPr>
      </w:pPr>
      <w:hyperlink w:anchor="_Toc312346161" w:history="1">
        <w:r w:rsidR="005A1F6E" w:rsidRPr="00421F00">
          <w:rPr>
            <w:rStyle w:val="Hyperlink"/>
            <w:noProof/>
          </w:rPr>
          <w:t>Tabelle 18 - Tickets SP 2</w:t>
        </w:r>
        <w:r w:rsidR="005A1F6E">
          <w:rPr>
            <w:noProof/>
            <w:webHidden/>
          </w:rPr>
          <w:tab/>
        </w:r>
        <w:r w:rsidR="005A1F6E">
          <w:rPr>
            <w:noProof/>
            <w:webHidden/>
          </w:rPr>
          <w:fldChar w:fldCharType="begin"/>
        </w:r>
        <w:r w:rsidR="005A1F6E">
          <w:rPr>
            <w:noProof/>
            <w:webHidden/>
          </w:rPr>
          <w:instrText xml:space="preserve"> PAGEREF _Toc312346161 \h </w:instrText>
        </w:r>
        <w:r w:rsidR="005A1F6E">
          <w:rPr>
            <w:noProof/>
            <w:webHidden/>
          </w:rPr>
        </w:r>
        <w:r w:rsidR="005A1F6E">
          <w:rPr>
            <w:noProof/>
            <w:webHidden/>
          </w:rPr>
          <w:fldChar w:fldCharType="separate"/>
        </w:r>
        <w:r w:rsidR="005358CB">
          <w:rPr>
            <w:noProof/>
            <w:webHidden/>
          </w:rPr>
          <w:t>157</w:t>
        </w:r>
        <w:r w:rsidR="005A1F6E">
          <w:rPr>
            <w:noProof/>
            <w:webHidden/>
          </w:rPr>
          <w:fldChar w:fldCharType="end"/>
        </w:r>
      </w:hyperlink>
    </w:p>
    <w:p w:rsidR="005A1F6E" w:rsidRDefault="00734A85">
      <w:pPr>
        <w:pStyle w:val="Abbildungsverzeichnis"/>
        <w:tabs>
          <w:tab w:val="right" w:leader="dot" w:pos="9062"/>
        </w:tabs>
        <w:rPr>
          <w:noProof/>
          <w:sz w:val="22"/>
          <w:szCs w:val="22"/>
          <w:lang w:eastAsia="de-CH"/>
        </w:rPr>
      </w:pPr>
      <w:hyperlink w:anchor="_Toc312346162" w:history="1">
        <w:r w:rsidR="005A1F6E" w:rsidRPr="00421F00">
          <w:rPr>
            <w:rStyle w:val="Hyperlink"/>
            <w:noProof/>
          </w:rPr>
          <w:t>Tabelle 19 - Tickets SP 3</w:t>
        </w:r>
        <w:r w:rsidR="005A1F6E">
          <w:rPr>
            <w:noProof/>
            <w:webHidden/>
          </w:rPr>
          <w:tab/>
        </w:r>
        <w:r w:rsidR="005A1F6E">
          <w:rPr>
            <w:noProof/>
            <w:webHidden/>
          </w:rPr>
          <w:fldChar w:fldCharType="begin"/>
        </w:r>
        <w:r w:rsidR="005A1F6E">
          <w:rPr>
            <w:noProof/>
            <w:webHidden/>
          </w:rPr>
          <w:instrText xml:space="preserve"> PAGEREF _Toc312346162 \h </w:instrText>
        </w:r>
        <w:r w:rsidR="005A1F6E">
          <w:rPr>
            <w:noProof/>
            <w:webHidden/>
          </w:rPr>
        </w:r>
        <w:r w:rsidR="005A1F6E">
          <w:rPr>
            <w:noProof/>
            <w:webHidden/>
          </w:rPr>
          <w:fldChar w:fldCharType="separate"/>
        </w:r>
        <w:r w:rsidR="005358CB">
          <w:rPr>
            <w:noProof/>
            <w:webHidden/>
          </w:rPr>
          <w:t>158</w:t>
        </w:r>
        <w:r w:rsidR="005A1F6E">
          <w:rPr>
            <w:noProof/>
            <w:webHidden/>
          </w:rPr>
          <w:fldChar w:fldCharType="end"/>
        </w:r>
      </w:hyperlink>
    </w:p>
    <w:p w:rsidR="005A1F6E" w:rsidRDefault="00734A85">
      <w:pPr>
        <w:pStyle w:val="Abbildungsverzeichnis"/>
        <w:tabs>
          <w:tab w:val="right" w:leader="dot" w:pos="9062"/>
        </w:tabs>
        <w:rPr>
          <w:noProof/>
          <w:sz w:val="22"/>
          <w:szCs w:val="22"/>
          <w:lang w:eastAsia="de-CH"/>
        </w:rPr>
      </w:pPr>
      <w:hyperlink w:anchor="_Toc312346163" w:history="1">
        <w:r w:rsidR="005A1F6E" w:rsidRPr="00421F00">
          <w:rPr>
            <w:rStyle w:val="Hyperlink"/>
            <w:noProof/>
          </w:rPr>
          <w:t>Tabelle 20 - Tickets SP 4</w:t>
        </w:r>
        <w:r w:rsidR="005A1F6E">
          <w:rPr>
            <w:noProof/>
            <w:webHidden/>
          </w:rPr>
          <w:tab/>
        </w:r>
        <w:r w:rsidR="005A1F6E">
          <w:rPr>
            <w:noProof/>
            <w:webHidden/>
          </w:rPr>
          <w:fldChar w:fldCharType="begin"/>
        </w:r>
        <w:r w:rsidR="005A1F6E">
          <w:rPr>
            <w:noProof/>
            <w:webHidden/>
          </w:rPr>
          <w:instrText xml:space="preserve"> PAGEREF _Toc312346163 \h </w:instrText>
        </w:r>
        <w:r w:rsidR="005A1F6E">
          <w:rPr>
            <w:noProof/>
            <w:webHidden/>
          </w:rPr>
        </w:r>
        <w:r w:rsidR="005A1F6E">
          <w:rPr>
            <w:noProof/>
            <w:webHidden/>
          </w:rPr>
          <w:fldChar w:fldCharType="separate"/>
        </w:r>
        <w:r w:rsidR="005358CB">
          <w:rPr>
            <w:noProof/>
            <w:webHidden/>
          </w:rPr>
          <w:t>158</w:t>
        </w:r>
        <w:r w:rsidR="005A1F6E">
          <w:rPr>
            <w:noProof/>
            <w:webHidden/>
          </w:rPr>
          <w:fldChar w:fldCharType="end"/>
        </w:r>
      </w:hyperlink>
    </w:p>
    <w:p w:rsidR="005A1F6E" w:rsidRDefault="00734A85">
      <w:pPr>
        <w:pStyle w:val="Abbildungsverzeichnis"/>
        <w:tabs>
          <w:tab w:val="right" w:leader="dot" w:pos="9062"/>
        </w:tabs>
        <w:rPr>
          <w:noProof/>
          <w:sz w:val="22"/>
          <w:szCs w:val="22"/>
          <w:lang w:eastAsia="de-CH"/>
        </w:rPr>
      </w:pPr>
      <w:hyperlink w:anchor="_Toc312346164" w:history="1">
        <w:r w:rsidR="005A1F6E" w:rsidRPr="00421F00">
          <w:rPr>
            <w:rStyle w:val="Hyperlink"/>
            <w:noProof/>
          </w:rPr>
          <w:t>Tabelle 21 - Tickets SP 5</w:t>
        </w:r>
        <w:r w:rsidR="005A1F6E">
          <w:rPr>
            <w:noProof/>
            <w:webHidden/>
          </w:rPr>
          <w:tab/>
        </w:r>
        <w:r w:rsidR="005A1F6E">
          <w:rPr>
            <w:noProof/>
            <w:webHidden/>
          </w:rPr>
          <w:fldChar w:fldCharType="begin"/>
        </w:r>
        <w:r w:rsidR="005A1F6E">
          <w:rPr>
            <w:noProof/>
            <w:webHidden/>
          </w:rPr>
          <w:instrText xml:space="preserve"> PAGEREF _Toc312346164 \h </w:instrText>
        </w:r>
        <w:r w:rsidR="005A1F6E">
          <w:rPr>
            <w:noProof/>
            <w:webHidden/>
          </w:rPr>
        </w:r>
        <w:r w:rsidR="005A1F6E">
          <w:rPr>
            <w:noProof/>
            <w:webHidden/>
          </w:rPr>
          <w:fldChar w:fldCharType="separate"/>
        </w:r>
        <w:r w:rsidR="005358CB">
          <w:rPr>
            <w:noProof/>
            <w:webHidden/>
          </w:rPr>
          <w:t>159</w:t>
        </w:r>
        <w:r w:rsidR="005A1F6E">
          <w:rPr>
            <w:noProof/>
            <w:webHidden/>
          </w:rPr>
          <w:fldChar w:fldCharType="end"/>
        </w:r>
      </w:hyperlink>
    </w:p>
    <w:p w:rsidR="005A1F6E" w:rsidRDefault="00734A85">
      <w:pPr>
        <w:pStyle w:val="Abbildungsverzeichnis"/>
        <w:tabs>
          <w:tab w:val="right" w:leader="dot" w:pos="9062"/>
        </w:tabs>
        <w:rPr>
          <w:noProof/>
          <w:sz w:val="22"/>
          <w:szCs w:val="22"/>
          <w:lang w:eastAsia="de-CH"/>
        </w:rPr>
      </w:pPr>
      <w:hyperlink w:anchor="_Toc312346165" w:history="1">
        <w:r w:rsidR="005A1F6E" w:rsidRPr="00421F00">
          <w:rPr>
            <w:rStyle w:val="Hyperlink"/>
            <w:noProof/>
          </w:rPr>
          <w:t>Tabelle 22 - Tickets SP 6</w:t>
        </w:r>
        <w:r w:rsidR="005A1F6E">
          <w:rPr>
            <w:noProof/>
            <w:webHidden/>
          </w:rPr>
          <w:tab/>
        </w:r>
        <w:r w:rsidR="005A1F6E">
          <w:rPr>
            <w:noProof/>
            <w:webHidden/>
          </w:rPr>
          <w:fldChar w:fldCharType="begin"/>
        </w:r>
        <w:r w:rsidR="005A1F6E">
          <w:rPr>
            <w:noProof/>
            <w:webHidden/>
          </w:rPr>
          <w:instrText xml:space="preserve"> PAGEREF _Toc312346165 \h </w:instrText>
        </w:r>
        <w:r w:rsidR="005A1F6E">
          <w:rPr>
            <w:noProof/>
            <w:webHidden/>
          </w:rPr>
        </w:r>
        <w:r w:rsidR="005A1F6E">
          <w:rPr>
            <w:noProof/>
            <w:webHidden/>
          </w:rPr>
          <w:fldChar w:fldCharType="separate"/>
        </w:r>
        <w:r w:rsidR="005358CB">
          <w:rPr>
            <w:noProof/>
            <w:webHidden/>
          </w:rPr>
          <w:t>160</w:t>
        </w:r>
        <w:r w:rsidR="005A1F6E">
          <w:rPr>
            <w:noProof/>
            <w:webHidden/>
          </w:rPr>
          <w:fldChar w:fldCharType="end"/>
        </w:r>
      </w:hyperlink>
    </w:p>
    <w:p w:rsidR="005A1F6E" w:rsidRDefault="00734A85">
      <w:pPr>
        <w:pStyle w:val="Abbildungsverzeichnis"/>
        <w:tabs>
          <w:tab w:val="right" w:leader="dot" w:pos="9062"/>
        </w:tabs>
        <w:rPr>
          <w:noProof/>
          <w:sz w:val="22"/>
          <w:szCs w:val="22"/>
          <w:lang w:eastAsia="de-CH"/>
        </w:rPr>
      </w:pPr>
      <w:hyperlink w:anchor="_Toc312346166" w:history="1">
        <w:r w:rsidR="005A1F6E" w:rsidRPr="00421F00">
          <w:rPr>
            <w:rStyle w:val="Hyperlink"/>
            <w:noProof/>
          </w:rPr>
          <w:t>Tabelle 23 - Tickets SP 7</w:t>
        </w:r>
        <w:r w:rsidR="005A1F6E">
          <w:rPr>
            <w:noProof/>
            <w:webHidden/>
          </w:rPr>
          <w:tab/>
        </w:r>
        <w:r w:rsidR="005A1F6E">
          <w:rPr>
            <w:noProof/>
            <w:webHidden/>
          </w:rPr>
          <w:fldChar w:fldCharType="begin"/>
        </w:r>
        <w:r w:rsidR="005A1F6E">
          <w:rPr>
            <w:noProof/>
            <w:webHidden/>
          </w:rPr>
          <w:instrText xml:space="preserve"> PAGEREF _Toc312346166 \h </w:instrText>
        </w:r>
        <w:r w:rsidR="005A1F6E">
          <w:rPr>
            <w:noProof/>
            <w:webHidden/>
          </w:rPr>
        </w:r>
        <w:r w:rsidR="005A1F6E">
          <w:rPr>
            <w:noProof/>
            <w:webHidden/>
          </w:rPr>
          <w:fldChar w:fldCharType="separate"/>
        </w:r>
        <w:r w:rsidR="005358CB">
          <w:rPr>
            <w:noProof/>
            <w:webHidden/>
          </w:rPr>
          <w:t>161</w:t>
        </w:r>
        <w:r w:rsidR="005A1F6E">
          <w:rPr>
            <w:noProof/>
            <w:webHidden/>
          </w:rPr>
          <w:fldChar w:fldCharType="end"/>
        </w:r>
      </w:hyperlink>
    </w:p>
    <w:p w:rsidR="005A1F6E" w:rsidRDefault="00734A85">
      <w:pPr>
        <w:pStyle w:val="Abbildungsverzeichnis"/>
        <w:tabs>
          <w:tab w:val="right" w:leader="dot" w:pos="9062"/>
        </w:tabs>
        <w:rPr>
          <w:noProof/>
          <w:sz w:val="22"/>
          <w:szCs w:val="22"/>
          <w:lang w:eastAsia="de-CH"/>
        </w:rPr>
      </w:pPr>
      <w:hyperlink w:anchor="_Toc312346167" w:history="1">
        <w:r w:rsidR="005A1F6E" w:rsidRPr="00421F00">
          <w:rPr>
            <w:rStyle w:val="Hyperlink"/>
            <w:noProof/>
          </w:rPr>
          <w:t>Tabelle 24 - Übersicht Personenaufwand</w:t>
        </w:r>
        <w:r w:rsidR="005A1F6E">
          <w:rPr>
            <w:noProof/>
            <w:webHidden/>
          </w:rPr>
          <w:tab/>
        </w:r>
        <w:r w:rsidR="005A1F6E">
          <w:rPr>
            <w:noProof/>
            <w:webHidden/>
          </w:rPr>
          <w:fldChar w:fldCharType="begin"/>
        </w:r>
        <w:r w:rsidR="005A1F6E">
          <w:rPr>
            <w:noProof/>
            <w:webHidden/>
          </w:rPr>
          <w:instrText xml:space="preserve"> PAGEREF _Toc312346167 \h </w:instrText>
        </w:r>
        <w:r w:rsidR="005A1F6E">
          <w:rPr>
            <w:noProof/>
            <w:webHidden/>
          </w:rPr>
        </w:r>
        <w:r w:rsidR="005A1F6E">
          <w:rPr>
            <w:noProof/>
            <w:webHidden/>
          </w:rPr>
          <w:fldChar w:fldCharType="separate"/>
        </w:r>
        <w:r w:rsidR="005358CB">
          <w:rPr>
            <w:noProof/>
            <w:webHidden/>
          </w:rPr>
          <w:t>161</w:t>
        </w:r>
        <w:r w:rsidR="005A1F6E">
          <w:rPr>
            <w:noProof/>
            <w:webHidden/>
          </w:rPr>
          <w:fldChar w:fldCharType="end"/>
        </w:r>
      </w:hyperlink>
    </w:p>
    <w:p w:rsidR="005A1F6E" w:rsidRDefault="00734A85">
      <w:pPr>
        <w:pStyle w:val="Abbildungsverzeichnis"/>
        <w:tabs>
          <w:tab w:val="right" w:leader="dot" w:pos="9062"/>
        </w:tabs>
        <w:rPr>
          <w:noProof/>
          <w:sz w:val="22"/>
          <w:szCs w:val="22"/>
          <w:lang w:eastAsia="de-CH"/>
        </w:rPr>
      </w:pPr>
      <w:hyperlink w:anchor="_Toc312346168" w:history="1">
        <w:r w:rsidR="005A1F6E" w:rsidRPr="00421F00">
          <w:rPr>
            <w:rStyle w:val="Hyperlink"/>
            <w:noProof/>
          </w:rPr>
          <w:t>Tabelle 25 - Arbeitsliste Lukas Elmer</w:t>
        </w:r>
        <w:r w:rsidR="005A1F6E">
          <w:rPr>
            <w:noProof/>
            <w:webHidden/>
          </w:rPr>
          <w:tab/>
        </w:r>
        <w:r w:rsidR="005A1F6E">
          <w:rPr>
            <w:noProof/>
            <w:webHidden/>
          </w:rPr>
          <w:fldChar w:fldCharType="begin"/>
        </w:r>
        <w:r w:rsidR="005A1F6E">
          <w:rPr>
            <w:noProof/>
            <w:webHidden/>
          </w:rPr>
          <w:instrText xml:space="preserve"> PAGEREF _Toc312346168 \h </w:instrText>
        </w:r>
        <w:r w:rsidR="005A1F6E">
          <w:rPr>
            <w:noProof/>
            <w:webHidden/>
          </w:rPr>
        </w:r>
        <w:r w:rsidR="005A1F6E">
          <w:rPr>
            <w:noProof/>
            <w:webHidden/>
          </w:rPr>
          <w:fldChar w:fldCharType="separate"/>
        </w:r>
        <w:r w:rsidR="005358CB">
          <w:rPr>
            <w:noProof/>
            <w:webHidden/>
          </w:rPr>
          <w:t>166</w:t>
        </w:r>
        <w:r w:rsidR="005A1F6E">
          <w:rPr>
            <w:noProof/>
            <w:webHidden/>
          </w:rPr>
          <w:fldChar w:fldCharType="end"/>
        </w:r>
      </w:hyperlink>
    </w:p>
    <w:p w:rsidR="005A1F6E" w:rsidRDefault="00734A85">
      <w:pPr>
        <w:pStyle w:val="Abbildungsverzeichnis"/>
        <w:tabs>
          <w:tab w:val="right" w:leader="dot" w:pos="9062"/>
        </w:tabs>
        <w:rPr>
          <w:noProof/>
          <w:sz w:val="22"/>
          <w:szCs w:val="22"/>
          <w:lang w:eastAsia="de-CH"/>
        </w:rPr>
      </w:pPr>
      <w:hyperlink w:anchor="_Toc312346169" w:history="1">
        <w:r w:rsidR="005A1F6E" w:rsidRPr="00421F00">
          <w:rPr>
            <w:rStyle w:val="Hyperlink"/>
            <w:noProof/>
          </w:rPr>
          <w:t>Tabelle 26 - Arbeitsliste Christina Heidt</w:t>
        </w:r>
        <w:r w:rsidR="005A1F6E">
          <w:rPr>
            <w:noProof/>
            <w:webHidden/>
          </w:rPr>
          <w:tab/>
        </w:r>
        <w:r w:rsidR="005A1F6E">
          <w:rPr>
            <w:noProof/>
            <w:webHidden/>
          </w:rPr>
          <w:fldChar w:fldCharType="begin"/>
        </w:r>
        <w:r w:rsidR="005A1F6E">
          <w:rPr>
            <w:noProof/>
            <w:webHidden/>
          </w:rPr>
          <w:instrText xml:space="preserve"> PAGEREF _Toc312346169 \h </w:instrText>
        </w:r>
        <w:r w:rsidR="005A1F6E">
          <w:rPr>
            <w:noProof/>
            <w:webHidden/>
          </w:rPr>
        </w:r>
        <w:r w:rsidR="005A1F6E">
          <w:rPr>
            <w:noProof/>
            <w:webHidden/>
          </w:rPr>
          <w:fldChar w:fldCharType="separate"/>
        </w:r>
        <w:r w:rsidR="005358CB">
          <w:rPr>
            <w:noProof/>
            <w:webHidden/>
          </w:rPr>
          <w:t>169</w:t>
        </w:r>
        <w:r w:rsidR="005A1F6E">
          <w:rPr>
            <w:noProof/>
            <w:webHidden/>
          </w:rPr>
          <w:fldChar w:fldCharType="end"/>
        </w:r>
      </w:hyperlink>
    </w:p>
    <w:p w:rsidR="005A1F6E" w:rsidRDefault="00734A85">
      <w:pPr>
        <w:pStyle w:val="Abbildungsverzeichnis"/>
        <w:tabs>
          <w:tab w:val="right" w:leader="dot" w:pos="9062"/>
        </w:tabs>
        <w:rPr>
          <w:noProof/>
          <w:sz w:val="22"/>
          <w:szCs w:val="22"/>
          <w:lang w:eastAsia="de-CH"/>
        </w:rPr>
      </w:pPr>
      <w:hyperlink w:anchor="_Toc312346170" w:history="1">
        <w:r w:rsidR="005A1F6E" w:rsidRPr="00421F00">
          <w:rPr>
            <w:rStyle w:val="Hyperlink"/>
            <w:noProof/>
          </w:rPr>
          <w:t>Tabelle 27 - Arbeitsliste Delia Treichler</w:t>
        </w:r>
        <w:r w:rsidR="005A1F6E">
          <w:rPr>
            <w:noProof/>
            <w:webHidden/>
          </w:rPr>
          <w:tab/>
        </w:r>
        <w:r w:rsidR="005A1F6E">
          <w:rPr>
            <w:noProof/>
            <w:webHidden/>
          </w:rPr>
          <w:fldChar w:fldCharType="begin"/>
        </w:r>
        <w:r w:rsidR="005A1F6E">
          <w:rPr>
            <w:noProof/>
            <w:webHidden/>
          </w:rPr>
          <w:instrText xml:space="preserve"> PAGEREF _Toc312346170 \h </w:instrText>
        </w:r>
        <w:r w:rsidR="005A1F6E">
          <w:rPr>
            <w:noProof/>
            <w:webHidden/>
          </w:rPr>
        </w:r>
        <w:r w:rsidR="005A1F6E">
          <w:rPr>
            <w:noProof/>
            <w:webHidden/>
          </w:rPr>
          <w:fldChar w:fldCharType="separate"/>
        </w:r>
        <w:r w:rsidR="005358CB">
          <w:rPr>
            <w:noProof/>
            <w:webHidden/>
          </w:rPr>
          <w:t>172</w:t>
        </w:r>
        <w:r w:rsidR="005A1F6E">
          <w:rPr>
            <w:noProof/>
            <w:webHidden/>
          </w:rPr>
          <w:fldChar w:fldCharType="end"/>
        </w:r>
      </w:hyperlink>
    </w:p>
    <w:p w:rsidR="00127260" w:rsidRPr="00127260" w:rsidRDefault="00127260" w:rsidP="00127260">
      <w:r>
        <w:fldChar w:fldCharType="end"/>
      </w:r>
    </w:p>
    <w:p w:rsidR="00546F3A" w:rsidRDefault="00546F3A">
      <w:r>
        <w:br w:type="page"/>
      </w:r>
    </w:p>
    <w:p w:rsidR="00E05E17" w:rsidRDefault="00E05E17" w:rsidP="00E05E17"/>
    <w:p w:rsidR="00E05E17" w:rsidRDefault="00E05E17" w:rsidP="00E05E17"/>
    <w:p w:rsidR="00E05E17" w:rsidRDefault="00E05E17"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D91482" w:rsidP="00E05E17">
      <w:pPr>
        <w:rPr>
          <w:b/>
          <w:bCs/>
          <w:noProof/>
          <w:lang w:eastAsia="de-CH"/>
        </w:rPr>
      </w:pPr>
      <w:r>
        <w:rPr>
          <w:b/>
          <w:bCs/>
          <w:noProof/>
          <w:lang w:eastAsia="de-CH"/>
        </w:rPr>
        <w:drawing>
          <wp:anchor distT="0" distB="0" distL="114300" distR="114300" simplePos="0" relativeHeight="251701248" behindDoc="1" locked="0" layoutInCell="1" allowOverlap="1" wp14:anchorId="506D36AD" wp14:editId="08D7740D">
            <wp:simplePos x="0" y="0"/>
            <wp:positionH relativeFrom="column">
              <wp:posOffset>390525</wp:posOffset>
            </wp:positionH>
            <wp:positionV relativeFrom="paragraph">
              <wp:posOffset>23173</wp:posOffset>
            </wp:positionV>
            <wp:extent cx="3459480" cy="2507615"/>
            <wp:effectExtent l="0" t="0" r="7620" b="6985"/>
            <wp:wrapNone/>
            <wp:docPr id="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E05E17">
      <w:pPr>
        <w:rPr>
          <w:b/>
          <w:bCs/>
          <w:noProof/>
          <w:lang w:eastAsia="de-CH"/>
        </w:rPr>
      </w:pPr>
    </w:p>
    <w:p w:rsidR="00646CAF" w:rsidRDefault="00646CAF" w:rsidP="00715CA4">
      <w:pPr>
        <w:pStyle w:val="KeinLeerraum"/>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715CA4" w:rsidRPr="00715CA4" w:rsidRDefault="00646CAF" w:rsidP="00715CA4">
      <w:pPr>
        <w:pStyle w:val="berschrift1"/>
        <w:pBdr>
          <w:left w:val="single" w:sz="24" w:space="4" w:color="5C5C71"/>
        </w:pBdr>
        <w:ind w:left="1134" w:hanging="425"/>
        <w:rPr>
          <w:noProof/>
          <w:lang w:eastAsia="de-CH"/>
        </w:rPr>
      </w:pPr>
      <w:bookmarkStart w:id="4" w:name="_Toc312357350"/>
      <w:r>
        <w:rPr>
          <w:noProof/>
          <w:lang w:eastAsia="de-CH"/>
        </w:rPr>
        <w:t>Abstract</w:t>
      </w:r>
      <w:bookmarkEnd w:id="4"/>
      <w:r w:rsidR="00715CA4">
        <w:rPr>
          <w:noProof/>
          <w:lang w:eastAsia="de-CH"/>
        </w:rPr>
        <w:br/>
      </w:r>
    </w:p>
    <w:p w:rsidR="00FD3368" w:rsidRDefault="00FD3368">
      <w:r>
        <w:br w:type="page"/>
      </w:r>
    </w:p>
    <w:p w:rsidR="000C119B" w:rsidRPr="00B54E8E" w:rsidRDefault="000C119B" w:rsidP="00B54E8E">
      <w:pPr>
        <w:pStyle w:val="berschrift2"/>
      </w:pPr>
      <w:bookmarkStart w:id="5" w:name="_Toc311192875"/>
      <w:bookmarkStart w:id="6" w:name="_Toc312328957"/>
      <w:bookmarkStart w:id="7" w:name="_Toc312357351"/>
      <w:r w:rsidRPr="00B54E8E">
        <w:lastRenderedPageBreak/>
        <w:t>Abstract</w:t>
      </w:r>
      <w:bookmarkEnd w:id="5"/>
      <w:bookmarkEnd w:id="6"/>
      <w:bookmarkEnd w:id="7"/>
    </w:p>
    <w:p w:rsidR="000C119B" w:rsidRDefault="000C119B" w:rsidP="00722926">
      <w:r>
        <w:t>Durch den Surface 2 von Microsoft ergeben sich völlig neue Möglichkeiten, Informationen interaktiv zu präsentieren. Dies möchte die Zühlke Engineering AG für die Visualisierung ihrer Projekte nutzen. Momentan stehen die Projektinformationen (nachfolgend als Project Note bezeichnet) in Papierform im Wartebereich zur Verfügung. Dabei ergibt sich einerseits das Problem, dass nie alle Projekte zur gleichen Zeit ausgestellt werden können und anderseits erschwert sich die Suche nach spezifischen Inhalten.</w:t>
      </w:r>
      <w:r>
        <w:br/>
        <w:t>Diese Nachteile möchte die Zühlke Engineering AG durch die Verwendung einer Surface Applikation beheben. Zudem möchte sie damit auch ihre Expertise im Bereich Clienttechnologien untermauern und Kunden die Möglichkeiten von Microsoft Surface als Ausstellungsgerät aufzeigen.</w:t>
      </w:r>
    </w:p>
    <w:p w:rsidR="000C119B" w:rsidRDefault="000C119B" w:rsidP="00722926">
      <w:r>
        <w:t>Als Ausgangslage diente Project Flip 1.0, welches für ein Dell Multi-Touch Tablet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Für die Entwicklung dieses Projektes wurde ein benutzerorientiertes Vorgehen gewählt. Die aus den Interviews abgeleiteten Anforderungen wurden dann in der Entwicklung umgesetzt. Der Fokus dieser Arbeit war die Erarbeitung einer einfachen, intuitiven Anwendung, welche gleich zu Beginn ohne Hilfe bedient werden kann.</w:t>
      </w:r>
    </w:p>
    <w:p w:rsidR="000C119B" w:rsidRDefault="000C119B" w:rsidP="00722926">
      <w:r>
        <w:t xml:space="preserve">Obwohl für alle Teammitglieder WPF und .NET Neuland darstellten, ist es gelungen, einen </w:t>
      </w:r>
      <w:r w:rsidRPr="004F5875">
        <w:t>funktionstüchtige</w:t>
      </w:r>
      <w:r>
        <w:t>n und ansprechenden Prototyp zu entwickeln. Da der Surface 2 zum Zeitpunkt des Projektes noch nicht erhältlich war, ist die Installation und Inbetriebnahme der Applikation auf dem Gerät durch die Zühlke Engineering AG noch ausstehend.</w:t>
      </w:r>
      <w:r>
        <w:br/>
        <w:t>Neben dem Client-Teil wurde auch eine Anbindung an den Server umgesetzt, über welche die Project Notes heruntergeladen werden können.</w:t>
      </w:r>
      <w:r>
        <w:br/>
        <w:t>Auch wurde das User Interface durch Papierprototypen und abschliessend durch einen Usability Test durch die Benutzer validiert. Zudem wurde ein externes Design erarbeitet, um ein Konzept für die Gestaltung des User Interfaces zu definieren.</w:t>
      </w:r>
      <w:r>
        <w:br/>
        <w:t>Zu jeder Project Note existieren Metadaten, welche die Project Note mit verschiedenen Begriffen umschreibt. In dieser Arbeit wurde eine Technik zur Vereinfachten Darstellung von Metadaten entwickelt. Dies war notwendig, um die grosse Menge von Metadaten auf ein für Besucher handhabbares Mass zu reduzieren.</w:t>
      </w:r>
      <w:r>
        <w:br/>
        <w:t>Des Weiteren setzte sich das Team mit fortgeschrittenen Visualisierungskonzepten auseinander, indem sie einen WPF Prototyp für die Perspective Wall Visualisierung entwickelte. Da die Fertigstellung einer solchen Lösung jedoch den Projektaufwand überschritten hätte, konnte sie nicht in das Projekt integriert werden.</w:t>
      </w:r>
    </w:p>
    <w:p w:rsidR="000C3954" w:rsidRDefault="000C3954">
      <w:r>
        <w:br w:type="page"/>
      </w:r>
    </w:p>
    <w:p w:rsidR="00EB6A67" w:rsidRDefault="00EB6A67" w:rsidP="00EB6A67">
      <w:bookmarkStart w:id="8" w:name="_Toc311553134"/>
      <w:bookmarkStart w:id="9" w:name="_Toc312328959"/>
    </w:p>
    <w:p w:rsidR="00EB6A67" w:rsidRDefault="00EB6A67" w:rsidP="00EB6A67"/>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r>
        <w:rPr>
          <w:b/>
          <w:bCs/>
          <w:noProof/>
          <w:lang w:eastAsia="de-CH"/>
        </w:rPr>
        <w:drawing>
          <wp:anchor distT="0" distB="0" distL="114300" distR="114300" simplePos="0" relativeHeight="251703296" behindDoc="1" locked="0" layoutInCell="1" allowOverlap="1" wp14:anchorId="33DCD4DD" wp14:editId="39DEE367">
            <wp:simplePos x="0" y="0"/>
            <wp:positionH relativeFrom="column">
              <wp:posOffset>390525</wp:posOffset>
            </wp:positionH>
            <wp:positionV relativeFrom="paragraph">
              <wp:posOffset>23173</wp:posOffset>
            </wp:positionV>
            <wp:extent cx="3459480" cy="2507615"/>
            <wp:effectExtent l="0" t="0" r="7620" b="6985"/>
            <wp:wrapNone/>
            <wp:docPr id="1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rPr>
          <w:b/>
          <w:bCs/>
          <w:noProof/>
          <w:lang w:eastAsia="de-CH"/>
        </w:rPr>
      </w:pPr>
    </w:p>
    <w:p w:rsidR="00EB6A67" w:rsidRDefault="00EB6A67" w:rsidP="00EB6A67">
      <w:pPr>
        <w:pStyle w:val="KeinLeerraum"/>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B7236F" w:rsidRDefault="00EB6A67" w:rsidP="00402E60">
      <w:pPr>
        <w:pStyle w:val="berschrift1"/>
        <w:pBdr>
          <w:left w:val="single" w:sz="24" w:space="4" w:color="5C5C71"/>
        </w:pBdr>
        <w:ind w:left="2127" w:hanging="1418"/>
        <w:rPr>
          <w:noProof/>
          <w:lang w:eastAsia="de-CH"/>
        </w:rPr>
      </w:pPr>
      <w:bookmarkStart w:id="10" w:name="_Ref312335624"/>
      <w:bookmarkStart w:id="11" w:name="_Ref312335627"/>
      <w:bookmarkStart w:id="12" w:name="_Toc312357352"/>
      <w:r>
        <w:rPr>
          <w:noProof/>
          <w:lang w:eastAsia="de-CH"/>
        </w:rPr>
        <w:t>Management Summary</w:t>
      </w:r>
      <w:bookmarkEnd w:id="10"/>
      <w:bookmarkEnd w:id="11"/>
      <w:bookmarkEnd w:id="12"/>
      <w:r>
        <w:rPr>
          <w:noProof/>
          <w:lang w:eastAsia="de-CH"/>
        </w:rPr>
        <w:br/>
      </w:r>
    </w:p>
    <w:p w:rsidR="00B7236F" w:rsidRDefault="00B7236F">
      <w:pPr>
        <w:rPr>
          <w:rFonts w:asciiTheme="majorHAnsi" w:hAnsiTheme="majorHAnsi"/>
          <w:b/>
          <w:color w:val="4F4F59"/>
          <w:spacing w:val="15"/>
          <w:sz w:val="24"/>
          <w:szCs w:val="22"/>
        </w:rPr>
      </w:pPr>
      <w:bookmarkStart w:id="13" w:name="_Toc311553137"/>
      <w:bookmarkStart w:id="14" w:name="_Toc312328960"/>
      <w:bookmarkEnd w:id="8"/>
      <w:bookmarkEnd w:id="9"/>
      <w:r>
        <w:br w:type="page"/>
      </w:r>
    </w:p>
    <w:p w:rsidR="000C3954" w:rsidRPr="00B54E8E" w:rsidRDefault="000C3954" w:rsidP="00B7236F">
      <w:pPr>
        <w:pStyle w:val="berschrift2"/>
      </w:pPr>
      <w:bookmarkStart w:id="15" w:name="_Toc312357353"/>
      <w:r w:rsidRPr="00B54E8E">
        <w:lastRenderedPageBreak/>
        <w:t>Management Summary</w:t>
      </w:r>
      <w:bookmarkEnd w:id="13"/>
      <w:bookmarkEnd w:id="14"/>
      <w:bookmarkEnd w:id="15"/>
    </w:p>
    <w:p w:rsidR="000C3954" w:rsidRDefault="000C3954"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0C3954" w:rsidRDefault="000C3954" w:rsidP="00722926">
      <w:bookmarkStart w:id="16" w:name="OLE_LINK1"/>
      <w:bookmarkStart w:id="17" w:name="OLE_LINK2"/>
      <w:r>
        <w:t>Die Zühlke Engineering AG hat es sich zur Aufgabe gemacht, ihren Kunden in dieser Zeit die Firma und ihre bisher ausgeführten Projekte näher zu bringen.</w:t>
      </w:r>
      <w:bookmarkEnd w:id="16"/>
      <w:bookmarkEnd w:id="17"/>
      <w:r>
        <w:t xml:space="preserve"> Daher sind in der Eingangshalle der Zühlke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w:t>
      </w:r>
      <w:r>
        <w:br/>
      </w:r>
      <w:bookmarkStart w:id="18" w:name="OLE_LINK3"/>
      <w:bookmarkStart w:id="19" w:name="OLE_LINK4"/>
      <w:r>
        <w:t>Durch die Präsentation einzelner Projekte kann sich der wartende Kunde ein besseres Bild über die Tätigkeiten der Firma machen. Er erfährt beispielsweise, in welchen Themenbereichen die Zühlke Engineering AG schon gearbeitet hat oder mit welchen Partnern sie dies tat. Dadurch könnten auch Anregungen für eine zusätzliche Zusammenarbeit entstehen.</w:t>
      </w:r>
      <w:bookmarkEnd w:id="18"/>
      <w:bookmarkEnd w:id="19"/>
      <w:r>
        <w:br/>
        <w:t>Des Weiteren gibt es die Möglichkeit, von den aufgeführten Project Notes eine Kopie mitzunehmen. Diese Kopien liegen zur Mitnahme bereit oder können gegebenenfalls am Empfang in Auftrag gegeben werden.</w:t>
      </w:r>
    </w:p>
    <w:p w:rsidR="000C3954" w:rsidRDefault="000C3954"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0C3954" w:rsidP="006156A4">
      <w:bookmarkStart w:id="20" w:name="OLE_LINK7"/>
      <w:bookmarkStart w:id="21" w:name="OLE_LINK8"/>
      <w:bookmarkStart w:id="22" w:name="OLE_LINK5"/>
      <w:bookmarkStart w:id="23" w:name="OLE_LINK6"/>
      <w:r>
        <w:t xml:space="preserve">Die Zühlke Engineering AG hat ihre Stärken unter anderem im Bereich des Produkt- und Software-Engineerings. Durch Project Flip 2.0 kann sie ihre Expertise in diesem Gebiet bestens unter Beweis stellen. Der Microsoft Surface 2, welcher zur Realisierung einer progressiven Lösung für die bestehende Problematik eingesetzt wird, zeigt, dass die Firma innovativ und bezüglich Technologien auf dem neusten Stand ist. Zudem bietet das Endprodukt eine interaktive und originelle Möglichkeit, Kunden einerseits über die Zühlke Engineering AG zu informieren und andererseits zu unterhalten. Es wird möglich sein, während einer kurzen Wartezeit einfach und auf spielerische Weise Wissen zu sammeln – dies dank intuitiver und unproblematischer Bedienung des Gerätes. </w:t>
      </w:r>
      <w:bookmarkEnd w:id="20"/>
      <w:bookmarkEnd w:id="21"/>
      <w:r>
        <w:br/>
      </w:r>
      <w:bookmarkEnd w:id="22"/>
      <w:bookmarkEnd w:id="23"/>
      <w:r>
        <w:t>Das Produkt soll den Benutzer dazu animieren, neue Seiten der Zühlke Engineering AG zu entdecken. Zudem erlaubt es, in bestimmten Themenbereichen zu stöbern. Dadurch kann beispielsweise erfahren werden, mit welchen Technologien die Firma bereits gearbeitet hat oder für welchen anderen Auftraggeber die Zühlke Engineering AG erfolgreich Projekte ausgeführt hat.</w:t>
      </w:r>
      <w:r>
        <w:br/>
        <w:t>Ist man schliesslich auf die gewünschten Themen gestossen, bietet sich die Möglichkeit, die dieser Thematik untergeordneten Project Notes per Email zu versenden oder direkt ausdrucken zu lassen.</w:t>
      </w:r>
    </w:p>
    <w:p w:rsidR="00B6206C" w:rsidRDefault="00B6206C">
      <w:r>
        <w:br w:type="page"/>
      </w:r>
    </w:p>
    <w:p w:rsidR="002A2AA0" w:rsidRDefault="002A2AA0" w:rsidP="002A2AA0">
      <w:bookmarkStart w:id="24" w:name="_Toc311792481"/>
      <w:bookmarkStart w:id="25" w:name="_Toc312328962"/>
    </w:p>
    <w:p w:rsidR="002A2AA0" w:rsidRDefault="002A2AA0" w:rsidP="002A2AA0"/>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r>
        <w:rPr>
          <w:b/>
          <w:bCs/>
          <w:noProof/>
          <w:lang w:eastAsia="de-CH"/>
        </w:rPr>
        <w:drawing>
          <wp:anchor distT="0" distB="0" distL="114300" distR="114300" simplePos="0" relativeHeight="251705344" behindDoc="1" locked="0" layoutInCell="1" allowOverlap="1" wp14:anchorId="36C6AAFA" wp14:editId="7E9A1A60">
            <wp:simplePos x="0" y="0"/>
            <wp:positionH relativeFrom="column">
              <wp:posOffset>390525</wp:posOffset>
            </wp:positionH>
            <wp:positionV relativeFrom="paragraph">
              <wp:posOffset>23173</wp:posOffset>
            </wp:positionV>
            <wp:extent cx="3459480" cy="2507615"/>
            <wp:effectExtent l="0" t="0" r="7620" b="6985"/>
            <wp:wrapNone/>
            <wp:docPr id="10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rPr>
          <w:b/>
          <w:bCs/>
          <w:noProof/>
          <w:lang w:eastAsia="de-CH"/>
        </w:rPr>
      </w:pPr>
    </w:p>
    <w:p w:rsidR="002A2AA0" w:rsidRDefault="002A2AA0" w:rsidP="002A2AA0">
      <w:pPr>
        <w:pStyle w:val="KeinLeerraum"/>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2A2AA0" w:rsidRPr="00715CA4" w:rsidRDefault="002A2AA0" w:rsidP="006F75AF">
      <w:pPr>
        <w:pStyle w:val="berschrift1"/>
        <w:pBdr>
          <w:left w:val="single" w:sz="24" w:space="4" w:color="5C5C71"/>
        </w:pBdr>
        <w:ind w:left="2127" w:hanging="1418"/>
        <w:rPr>
          <w:noProof/>
          <w:lang w:eastAsia="de-CH"/>
        </w:rPr>
      </w:pPr>
      <w:bookmarkStart w:id="26" w:name="_Toc312357354"/>
      <w:r>
        <w:rPr>
          <w:noProof/>
          <w:lang w:eastAsia="de-CH"/>
        </w:rPr>
        <w:t>Extended Management Summary</w:t>
      </w:r>
      <w:bookmarkEnd w:id="26"/>
      <w:r>
        <w:rPr>
          <w:noProof/>
          <w:lang w:eastAsia="de-CH"/>
        </w:rPr>
        <w:br/>
      </w:r>
    </w:p>
    <w:p w:rsidR="00F85B1F" w:rsidRDefault="00F85B1F">
      <w:pPr>
        <w:rPr>
          <w:rFonts w:asciiTheme="majorHAnsi" w:hAnsiTheme="majorHAnsi"/>
          <w:b/>
          <w:bCs/>
          <w:color w:val="4F4F59"/>
          <w:spacing w:val="15"/>
          <w:sz w:val="24"/>
          <w:szCs w:val="22"/>
        </w:rPr>
      </w:pPr>
      <w:r>
        <w:rPr>
          <w:bCs/>
        </w:rPr>
        <w:br w:type="page"/>
      </w:r>
    </w:p>
    <w:p w:rsidR="00B6206C" w:rsidRPr="00B54E8E" w:rsidRDefault="00B6206C" w:rsidP="00F85B1F">
      <w:pPr>
        <w:pStyle w:val="berschrift2"/>
      </w:pPr>
      <w:bookmarkStart w:id="27" w:name="_Toc312357355"/>
      <w:r w:rsidRPr="00B54E8E">
        <w:lastRenderedPageBreak/>
        <w:t>Dokumentinformationen</w:t>
      </w:r>
      <w:bookmarkEnd w:id="24"/>
      <w:bookmarkEnd w:id="25"/>
      <w:bookmarkEnd w:id="27"/>
    </w:p>
    <w:tbl>
      <w:tblPr>
        <w:tblStyle w:val="MittlereSchattierung1-Akzent1"/>
        <w:tblW w:w="0" w:type="auto"/>
        <w:tblLook w:val="0420" w:firstRow="1" w:lastRow="0" w:firstColumn="0" w:lastColumn="0" w:noHBand="0" w:noVBand="1"/>
      </w:tblPr>
      <w:tblGrid>
        <w:gridCol w:w="1138"/>
        <w:gridCol w:w="993"/>
        <w:gridCol w:w="4674"/>
        <w:gridCol w:w="2303"/>
      </w:tblGrid>
      <w:tr w:rsidR="00B6206C" w:rsidTr="0052518B">
        <w:trPr>
          <w:cnfStyle w:val="100000000000" w:firstRow="1" w:lastRow="0" w:firstColumn="0" w:lastColumn="0" w:oddVBand="0" w:evenVBand="0" w:oddHBand="0" w:evenHBand="0" w:firstRowFirstColumn="0" w:firstRowLastColumn="0" w:lastRowFirstColumn="0" w:lastRowLastColumn="0"/>
        </w:trPr>
        <w:tc>
          <w:tcPr>
            <w:tcW w:w="1138" w:type="dxa"/>
          </w:tcPr>
          <w:p w:rsidR="00B6206C" w:rsidRDefault="00B6206C" w:rsidP="00722926">
            <w:r>
              <w:t>Datum</w:t>
            </w:r>
          </w:p>
        </w:tc>
        <w:tc>
          <w:tcPr>
            <w:tcW w:w="993" w:type="dxa"/>
          </w:tcPr>
          <w:p w:rsidR="00B6206C" w:rsidRDefault="00B6206C" w:rsidP="00722926">
            <w:r>
              <w:t>Version</w:t>
            </w:r>
          </w:p>
        </w:tc>
        <w:tc>
          <w:tcPr>
            <w:tcW w:w="4674" w:type="dxa"/>
          </w:tcPr>
          <w:p w:rsidR="00B6206C" w:rsidRDefault="00B6206C" w:rsidP="00722926">
            <w:r>
              <w:t>Änderung</w:t>
            </w:r>
          </w:p>
        </w:tc>
        <w:tc>
          <w:tcPr>
            <w:tcW w:w="2303" w:type="dxa"/>
          </w:tcPr>
          <w:p w:rsidR="00B6206C" w:rsidRDefault="00B6206C" w:rsidP="00722926">
            <w:r>
              <w:t>Autor</w:t>
            </w:r>
          </w:p>
        </w:tc>
      </w:tr>
      <w:tr w:rsidR="00B6206C"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B6206C" w:rsidRPr="00F9181E" w:rsidRDefault="00B6206C" w:rsidP="00722926">
            <w:pPr>
              <w:rPr>
                <w:b/>
              </w:rPr>
            </w:pPr>
            <w:r>
              <w:t>13.12</w:t>
            </w:r>
            <w:r w:rsidRPr="00F9181E">
              <w:t>.2011</w:t>
            </w:r>
          </w:p>
        </w:tc>
        <w:tc>
          <w:tcPr>
            <w:tcW w:w="993" w:type="dxa"/>
          </w:tcPr>
          <w:p w:rsidR="00B6206C" w:rsidRPr="00F9181E" w:rsidRDefault="00B6206C" w:rsidP="00722926">
            <w:r w:rsidRPr="00F9181E">
              <w:t>1.0</w:t>
            </w:r>
          </w:p>
        </w:tc>
        <w:tc>
          <w:tcPr>
            <w:tcW w:w="4674" w:type="dxa"/>
          </w:tcPr>
          <w:p w:rsidR="00B6206C" w:rsidRPr="00F9181E" w:rsidRDefault="00B6206C" w:rsidP="00722926">
            <w:r w:rsidRPr="00F9181E">
              <w:t>Erste Version des Dokuments</w:t>
            </w:r>
          </w:p>
        </w:tc>
        <w:tc>
          <w:tcPr>
            <w:tcW w:w="2303" w:type="dxa"/>
          </w:tcPr>
          <w:p w:rsidR="00B6206C" w:rsidRPr="00F9181E" w:rsidRDefault="00B6206C" w:rsidP="00722926">
            <w:r>
              <w:t>cheidt</w:t>
            </w:r>
          </w:p>
        </w:tc>
      </w:tr>
      <w:tr w:rsidR="00B6206C"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B6206C" w:rsidRPr="00F9181E" w:rsidRDefault="00B6206C" w:rsidP="00722926">
            <w:pPr>
              <w:rPr>
                <w:b/>
              </w:rPr>
            </w:pPr>
            <w:r>
              <w:t>18.12</w:t>
            </w:r>
            <w:r w:rsidRPr="00F9181E">
              <w:t>.2011</w:t>
            </w:r>
          </w:p>
        </w:tc>
        <w:tc>
          <w:tcPr>
            <w:tcW w:w="993" w:type="dxa"/>
          </w:tcPr>
          <w:p w:rsidR="00B6206C" w:rsidRPr="00F9181E" w:rsidRDefault="00B6206C" w:rsidP="00722926">
            <w:r>
              <w:t>1.1</w:t>
            </w:r>
          </w:p>
        </w:tc>
        <w:tc>
          <w:tcPr>
            <w:tcW w:w="4674" w:type="dxa"/>
          </w:tcPr>
          <w:p w:rsidR="00B6206C" w:rsidRPr="00F9181E" w:rsidRDefault="00B6206C" w:rsidP="00722926">
            <w:r>
              <w:t>Review</w:t>
            </w:r>
          </w:p>
        </w:tc>
        <w:tc>
          <w:tcPr>
            <w:tcW w:w="2303" w:type="dxa"/>
          </w:tcPr>
          <w:p w:rsidR="00B6206C" w:rsidRPr="00F9181E" w:rsidRDefault="00B6206C" w:rsidP="00722926">
            <w:r>
              <w:t>dtreichl</w:t>
            </w:r>
          </w:p>
        </w:tc>
      </w:tr>
      <w:tr w:rsidR="00B6206C"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B6206C" w:rsidRDefault="00B6206C" w:rsidP="00722926">
            <w:r>
              <w:t>20.12.2011</w:t>
            </w:r>
          </w:p>
        </w:tc>
        <w:tc>
          <w:tcPr>
            <w:tcW w:w="993" w:type="dxa"/>
          </w:tcPr>
          <w:p w:rsidR="00B6206C" w:rsidRDefault="00B6206C" w:rsidP="00722926">
            <w:r>
              <w:t>1.2</w:t>
            </w:r>
          </w:p>
        </w:tc>
        <w:tc>
          <w:tcPr>
            <w:tcW w:w="4674" w:type="dxa"/>
          </w:tcPr>
          <w:p w:rsidR="00B6206C" w:rsidRDefault="00B6206C" w:rsidP="00722926">
            <w:r>
              <w:t>Korrekturen Besprechung, Bilder</w:t>
            </w:r>
          </w:p>
        </w:tc>
        <w:tc>
          <w:tcPr>
            <w:tcW w:w="2303" w:type="dxa"/>
          </w:tcPr>
          <w:p w:rsidR="00B6206C" w:rsidRDefault="00B6206C" w:rsidP="00722926">
            <w:r>
              <w:t>cheidt</w:t>
            </w:r>
          </w:p>
        </w:tc>
      </w:tr>
    </w:tbl>
    <w:p w:rsidR="00B6206C" w:rsidRDefault="00B6206C">
      <w:pPr>
        <w:rPr>
          <w:rFonts w:asciiTheme="majorHAnsi" w:hAnsiTheme="majorHAnsi"/>
          <w:b/>
          <w:bCs/>
          <w:color w:val="4F4F59"/>
          <w:spacing w:val="15"/>
          <w:sz w:val="24"/>
          <w:szCs w:val="22"/>
        </w:rPr>
      </w:pPr>
      <w:r>
        <w:br w:type="page"/>
      </w:r>
    </w:p>
    <w:p w:rsidR="00B6206C" w:rsidRPr="00B54E8E" w:rsidRDefault="00B6206C" w:rsidP="00B54E8E">
      <w:pPr>
        <w:pStyle w:val="berschrift2"/>
      </w:pPr>
      <w:bookmarkStart w:id="28" w:name="_Toc311792484"/>
      <w:bookmarkStart w:id="29" w:name="_Toc312328963"/>
      <w:bookmarkStart w:id="30" w:name="_Toc312357356"/>
      <w:r w:rsidRPr="00B54E8E">
        <w:lastRenderedPageBreak/>
        <w:t>Ausgangslage</w:t>
      </w:r>
      <w:bookmarkEnd w:id="28"/>
      <w:bookmarkEnd w:id="29"/>
      <w:bookmarkEnd w:id="30"/>
    </w:p>
    <w:p w:rsidR="00B6206C" w:rsidRDefault="00B6206C" w:rsidP="00722926">
      <w:r>
        <w:t>Wer einen Termin vereinbart, legt meist Wert darauf, pünktlich zu erscheinen. Dies führt oft dazu, dass man zu früh erscheint und schliesslich noch eine Weile auf seinen Gesprächspartner warten muss. Wie kann diese Zeit nun optimal genutzt werden?</w:t>
      </w:r>
    </w:p>
    <w:p w:rsidR="00B6206C" w:rsidRDefault="00B6206C" w:rsidP="00722926">
      <w:r>
        <w:rPr>
          <w:noProof/>
          <w:lang w:eastAsia="de-CH"/>
        </w:rPr>
        <w:drawing>
          <wp:anchor distT="0" distB="0" distL="114300" distR="114300" simplePos="0" relativeHeight="251663360" behindDoc="0" locked="0" layoutInCell="1" allowOverlap="1" wp14:anchorId="78F2C1BE" wp14:editId="13FF9362">
            <wp:simplePos x="0" y="0"/>
            <wp:positionH relativeFrom="column">
              <wp:posOffset>3843655</wp:posOffset>
            </wp:positionH>
            <wp:positionV relativeFrom="paragraph">
              <wp:posOffset>15875</wp:posOffset>
            </wp:positionV>
            <wp:extent cx="2057400" cy="243586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s.png"/>
                    <pic:cNvPicPr/>
                  </pic:nvPicPr>
                  <pic:blipFill>
                    <a:blip r:embed="rId17">
                      <a:extLst>
                        <a:ext uri="{28A0092B-C50C-407E-A947-70E740481C1C}">
                          <a14:useLocalDpi xmlns:a14="http://schemas.microsoft.com/office/drawing/2010/main" val="0"/>
                        </a:ext>
                      </a:extLst>
                    </a:blip>
                    <a:stretch>
                      <a:fillRect/>
                    </a:stretch>
                  </pic:blipFill>
                  <pic:spPr>
                    <a:xfrm>
                      <a:off x="0" y="0"/>
                      <a:ext cx="2057400" cy="243586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mc:AlternateContent>
          <mc:Choice Requires="wps">
            <w:drawing>
              <wp:anchor distT="0" distB="0" distL="114300" distR="114300" simplePos="0" relativeHeight="251664384" behindDoc="0" locked="0" layoutInCell="1" allowOverlap="1" wp14:anchorId="4EC5C5BB" wp14:editId="143F7A71">
                <wp:simplePos x="0" y="0"/>
                <wp:positionH relativeFrom="column">
                  <wp:posOffset>3843655</wp:posOffset>
                </wp:positionH>
                <wp:positionV relativeFrom="paragraph">
                  <wp:posOffset>2508885</wp:posOffset>
                </wp:positionV>
                <wp:extent cx="205740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a:effectLst/>
                      </wps:spPr>
                      <wps:txbx>
                        <w:txbxContent>
                          <w:p w:rsidR="00E73F1D" w:rsidRPr="00256CB7" w:rsidRDefault="00E73F1D" w:rsidP="00722926">
                            <w:pPr>
                              <w:pStyle w:val="Beschriftung"/>
                              <w:rPr>
                                <w:noProof/>
                                <w:sz w:val="20"/>
                                <w:szCs w:val="20"/>
                              </w:rPr>
                            </w:pPr>
                            <w:bookmarkStart w:id="31" w:name="_Ref312152140"/>
                            <w:bookmarkStart w:id="32" w:name="_Toc312356736"/>
                            <w:r>
                              <w:t xml:space="preserve">Abbildung </w:t>
                            </w:r>
                            <w:r w:rsidR="00734A85">
                              <w:fldChar w:fldCharType="begin"/>
                            </w:r>
                            <w:r w:rsidR="00734A85">
                              <w:instrText xml:space="preserve"> SEQ Abbildung \* ARABIC </w:instrText>
                            </w:r>
                            <w:r w:rsidR="00734A85">
                              <w:fldChar w:fldCharType="separate"/>
                            </w:r>
                            <w:r w:rsidR="005358CB">
                              <w:rPr>
                                <w:noProof/>
                              </w:rPr>
                              <w:t>1</w:t>
                            </w:r>
                            <w:r w:rsidR="00734A85">
                              <w:rPr>
                                <w:noProof/>
                              </w:rPr>
                              <w:fldChar w:fldCharType="end"/>
                            </w:r>
                            <w:r>
                              <w:t xml:space="preserve"> - Project Notes</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302.65pt;margin-top:197.55pt;width:16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" stroked="f">
                <v:textbox style="mso-fit-shape-to-text:t" inset="0,0,0,0">
                  <w:txbxContent>
                    <w:p w:rsidR="00E73F1D" w:rsidRPr="00256CB7" w:rsidRDefault="00E73F1D" w:rsidP="00722926">
                      <w:pPr>
                        <w:pStyle w:val="Beschriftung"/>
                        <w:rPr>
                          <w:noProof/>
                          <w:sz w:val="20"/>
                          <w:szCs w:val="20"/>
                        </w:rPr>
                      </w:pPr>
                      <w:bookmarkStart w:id="33" w:name="_Ref312152140"/>
                      <w:bookmarkStart w:id="34" w:name="_Toc312356736"/>
                      <w:r>
                        <w:t xml:space="preserve">Abbildung </w:t>
                      </w:r>
                      <w:r w:rsidR="00734A85">
                        <w:fldChar w:fldCharType="begin"/>
                      </w:r>
                      <w:r w:rsidR="00734A85">
                        <w:instrText xml:space="preserve"> SEQ Abbildung \* ARABIC </w:instrText>
                      </w:r>
                      <w:r w:rsidR="00734A85">
                        <w:fldChar w:fldCharType="separate"/>
                      </w:r>
                      <w:r w:rsidR="005358CB">
                        <w:rPr>
                          <w:noProof/>
                        </w:rPr>
                        <w:t>1</w:t>
                      </w:r>
                      <w:r w:rsidR="00734A85">
                        <w:rPr>
                          <w:noProof/>
                        </w:rPr>
                        <w:fldChar w:fldCharType="end"/>
                      </w:r>
                      <w:r>
                        <w:t xml:space="preserve"> - Project Notes</w:t>
                      </w:r>
                      <w:bookmarkEnd w:id="33"/>
                      <w:bookmarkEnd w:id="34"/>
                    </w:p>
                  </w:txbxContent>
                </v:textbox>
                <w10:wrap type="square"/>
              </v:shape>
            </w:pict>
          </mc:Fallback>
        </mc:AlternateContent>
      </w:r>
      <w:r>
        <w:t xml:space="preserve">Die Zühlke Engineering AG hat es sich zur Aufgabe gemacht, ihren Kunden in dieser Zeit die Firma und ihre bisher ausgeführten Projekte näher zu bringen. Daher sind in der Eingangshalle der Zühlke Engineering AG verschiedene Stellwände mit einer kleineren Auswahl an Projekten ausgestellt. Die einzelnen Projekte werden mittels einer sogenannten Project Note dargestellt – eine A4-Seite, welche Aufschluss über die Projektaufgabe, dessen Umsetzung, den Projektpartner und den Kundennutzen des Projektes gibt (siehe </w:t>
      </w:r>
      <w:r>
        <w:fldChar w:fldCharType="begin"/>
      </w:r>
      <w:r>
        <w:instrText xml:space="preserve"> REF _Ref312152140 \h </w:instrText>
      </w:r>
      <w:r>
        <w:fldChar w:fldCharType="separate"/>
      </w:r>
      <w:r w:rsidR="005358CB">
        <w:t xml:space="preserve">Abbildung </w:t>
      </w:r>
      <w:r w:rsidR="005358CB">
        <w:rPr>
          <w:noProof/>
        </w:rPr>
        <w:t>1</w:t>
      </w:r>
      <w:r w:rsidR="005358CB">
        <w:t xml:space="preserve"> - Project Notes</w:t>
      </w:r>
      <w:r>
        <w:fldChar w:fldCharType="end"/>
      </w:r>
      <w:r>
        <w:t>).</w:t>
      </w:r>
      <w:r>
        <w:br/>
        <w:t>Durch die Präsentation einzelner Projekte kann sich der wartende Kunde ein besseres Bild über die Tätigkeiten der Firma machen. Er erfährt beispielsweise, in welchen Themenbereichen die Zühlke Engineering AG schon gearbeitet hat oder mit welchen Partnern sie dies tat. Dadurch könnten auch Anregungen für eine zusätzliche Zusammenarbeit entstehen.</w:t>
      </w:r>
      <w:r>
        <w:br/>
        <w:t>Des Weiteren gibt es die Möglichkeit, von den aufgeführten Project Notes eine Kopie mitzunehmen. Diese Kopien liegen zur Mitnahme bereit oder können gegebenenfalls am Empfang in Auftrag gegeben werden.</w:t>
      </w:r>
    </w:p>
    <w:p w:rsidR="00B6206C" w:rsidRDefault="00B6206C" w:rsidP="00722926">
      <w:r>
        <w:t xml:space="preserve">Das hauptsächliche Problem besteht darin, dass nie alle Projekte gleichzeitig ausgestellt werden können. Es ist denkbar, dass sich Personen für Projekte oder Bereiche interessieren, die zum Zeitpunkt nicht aufgeführt sind. Dies kann von den Kunden auch als Fehlen solcher Projekte interpretiert werden. </w:t>
      </w:r>
      <w:r>
        <w:br/>
        <w:t>Eine weitere Problematik ist die Zeit, welche für das Durchschauen der Project Notes benötigt wird, wenn z.B. nach einem bestimmten Themenbereich oder einer bestimmten Firma gesucht wird. Diese ist nur begrenzt und könnte besser genutzt werden.</w:t>
      </w:r>
    </w:p>
    <w:p w:rsidR="00B6206C" w:rsidRDefault="00B6206C">
      <w:pPr>
        <w:rPr>
          <w:rFonts w:asciiTheme="majorHAnsi" w:hAnsiTheme="majorHAnsi"/>
          <w:b/>
          <w:bCs/>
          <w:color w:val="4F4F59"/>
          <w:spacing w:val="15"/>
          <w:sz w:val="24"/>
          <w:szCs w:val="22"/>
        </w:rPr>
      </w:pPr>
      <w:bookmarkStart w:id="35" w:name="_Toc311792485"/>
      <w:r>
        <w:br w:type="page"/>
      </w:r>
    </w:p>
    <w:p w:rsidR="00B6206C" w:rsidRPr="00B54E8E" w:rsidRDefault="00B6206C" w:rsidP="00B54E8E">
      <w:pPr>
        <w:pStyle w:val="berschrift2"/>
      </w:pPr>
      <w:bookmarkStart w:id="36" w:name="_Toc312328964"/>
      <w:bookmarkStart w:id="37" w:name="_Toc312357357"/>
      <w:r w:rsidRPr="00B54E8E">
        <w:lastRenderedPageBreak/>
        <w:t>Vorgehen &amp; Technologien</w:t>
      </w:r>
      <w:bookmarkEnd w:id="35"/>
      <w:bookmarkEnd w:id="36"/>
      <w:bookmarkEnd w:id="37"/>
    </w:p>
    <w:p w:rsidR="00B6206C" w:rsidRPr="00471136" w:rsidRDefault="00B6206C" w:rsidP="00722926">
      <w:r>
        <w:rPr>
          <w:noProof/>
          <w:lang w:eastAsia="de-CH"/>
        </w:rPr>
        <w:drawing>
          <wp:anchor distT="0" distB="0" distL="114300" distR="114300" simplePos="0" relativeHeight="251665408" behindDoc="0" locked="0" layoutInCell="1" allowOverlap="1" wp14:anchorId="6248FCEB" wp14:editId="251BA23B">
            <wp:simplePos x="0" y="0"/>
            <wp:positionH relativeFrom="column">
              <wp:posOffset>3529330</wp:posOffset>
            </wp:positionH>
            <wp:positionV relativeFrom="paragraph">
              <wp:posOffset>33020</wp:posOffset>
            </wp:positionV>
            <wp:extent cx="2057400" cy="17621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2.jpg"/>
                    <pic:cNvPicPr/>
                  </pic:nvPicPr>
                  <pic:blipFill rotWithShape="1">
                    <a:blip r:embed="rId18" cstate="print">
                      <a:extLst>
                        <a:ext uri="{28A0092B-C50C-407E-A947-70E740481C1C}">
                          <a14:useLocalDpi xmlns:a14="http://schemas.microsoft.com/office/drawing/2010/main" val="0"/>
                        </a:ext>
                      </a:extLst>
                    </a:blip>
                    <a:srcRect l="9652" r="6950"/>
                    <a:stretch/>
                  </pic:blipFill>
                  <pic:spPr bwMode="auto">
                    <a:xfrm>
                      <a:off x="0" y="0"/>
                      <a:ext cx="2057400"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Für diese Arbeit war der Microsoft Surface 2</w:t>
      </w:r>
      <w:r>
        <w:rPr>
          <w:rStyle w:val="Funotenzeichen"/>
        </w:rPr>
        <w:footnoteReference w:id="1"/>
      </w:r>
      <w:r>
        <w:t xml:space="preserve"> (siehe </w:t>
      </w:r>
      <w:r>
        <w:fldChar w:fldCharType="begin"/>
      </w:r>
      <w:r>
        <w:instrText xml:space="preserve"> REF _Ref312152170 \h </w:instrText>
      </w:r>
      <w:r>
        <w:fldChar w:fldCharType="separate"/>
      </w:r>
      <w:r w:rsidR="005358CB">
        <w:t xml:space="preserve">Abbildung </w:t>
      </w:r>
      <w:r w:rsidR="005358CB">
        <w:rPr>
          <w:noProof/>
        </w:rPr>
        <w:t>2</w:t>
      </w:r>
      <w:r w:rsidR="005358CB">
        <w:t xml:space="preserve"> - Microsoft Surface 2</w:t>
      </w:r>
      <w:r>
        <w:fldChar w:fldCharType="end"/>
      </w:r>
      <w:r>
        <w:t>) als Hardware schon fest vorgegeben. Dadurch war auch die Technologie schon von Anfang an auf .NET und WPF beschränkt.</w:t>
      </w:r>
    </w:p>
    <w:p w:rsidR="00B6206C" w:rsidRDefault="00B6206C" w:rsidP="00722926">
      <w:r>
        <w:t xml:space="preserve">Als Ausgangslage diente Project Flip 1.0, welches für ein Dell Multi-Touch Tablet implementiert wurde. Dieses Projekt war jedoch primär darauf ausgelegt, bei Kundengesprächen einfacher auf Projekte zugreifen zu können. Die in diesem Projekt erworbenen Erkenntnisse konnten aber für Project Flip 2.0 wichtige Informationen liefern. Um die daraus erkannten Probleme umgehen zu können, wurde für Project Flip 2.0 gleich zu Beginn ein Prototyp ausgearbeitet. </w:t>
      </w:r>
    </w:p>
    <w:p w:rsidR="00B6206C" w:rsidRDefault="00B6206C" w:rsidP="00722926">
      <w:r>
        <w:rPr>
          <w:noProof/>
          <w:lang w:eastAsia="de-CH"/>
        </w:rPr>
        <mc:AlternateContent>
          <mc:Choice Requires="wps">
            <w:drawing>
              <wp:anchor distT="0" distB="0" distL="114300" distR="114300" simplePos="0" relativeHeight="251666432" behindDoc="0" locked="0" layoutInCell="1" allowOverlap="1" wp14:anchorId="302B89A0" wp14:editId="114B90F3">
                <wp:simplePos x="0" y="0"/>
                <wp:positionH relativeFrom="column">
                  <wp:posOffset>3586480</wp:posOffset>
                </wp:positionH>
                <wp:positionV relativeFrom="paragraph">
                  <wp:posOffset>83185</wp:posOffset>
                </wp:positionV>
                <wp:extent cx="1800225" cy="635"/>
                <wp:effectExtent l="0" t="0" r="9525" b="0"/>
                <wp:wrapSquare wrapText="bothSides"/>
                <wp:docPr id="9" name="Text Box 9"/>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a:effectLst/>
                      </wps:spPr>
                      <wps:txbx>
                        <w:txbxContent>
                          <w:p w:rsidR="00E73F1D" w:rsidRPr="00A341CB" w:rsidRDefault="00E73F1D" w:rsidP="00722926">
                            <w:pPr>
                              <w:pStyle w:val="Beschriftung"/>
                              <w:rPr>
                                <w:noProof/>
                                <w:sz w:val="20"/>
                                <w:szCs w:val="20"/>
                              </w:rPr>
                            </w:pPr>
                            <w:bookmarkStart w:id="38" w:name="_Ref312152170"/>
                            <w:bookmarkStart w:id="39" w:name="_Toc312356737"/>
                            <w:r>
                              <w:t xml:space="preserve">Abbildung </w:t>
                            </w:r>
                            <w:r w:rsidR="00734A85">
                              <w:fldChar w:fldCharType="begin"/>
                            </w:r>
                            <w:r w:rsidR="00734A85">
                              <w:instrText xml:space="preserve"> SEQ Abbildung \* ARABIC </w:instrText>
                            </w:r>
                            <w:r w:rsidR="00734A85">
                              <w:fldChar w:fldCharType="separate"/>
                            </w:r>
                            <w:r w:rsidR="005358CB">
                              <w:rPr>
                                <w:noProof/>
                              </w:rPr>
                              <w:t>2</w:t>
                            </w:r>
                            <w:r w:rsidR="00734A85">
                              <w:rPr>
                                <w:noProof/>
                              </w:rPr>
                              <w:fldChar w:fldCharType="end"/>
                            </w:r>
                            <w:r>
                              <w:t xml:space="preserve"> - Microsoft Surface 2</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 o:spid="_x0000_s1027" type="#_x0000_t202" style="position:absolute;margin-left:282.4pt;margin-top:6.55pt;width:141.7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" stroked="f">
                <v:textbox style="mso-fit-shape-to-text:t" inset="0,0,0,0">
                  <w:txbxContent>
                    <w:p w:rsidR="00E73F1D" w:rsidRPr="00A341CB" w:rsidRDefault="00E73F1D" w:rsidP="00722926">
                      <w:pPr>
                        <w:pStyle w:val="Beschriftung"/>
                        <w:rPr>
                          <w:noProof/>
                          <w:sz w:val="20"/>
                          <w:szCs w:val="20"/>
                        </w:rPr>
                      </w:pPr>
                      <w:bookmarkStart w:id="40" w:name="_Ref312152170"/>
                      <w:bookmarkStart w:id="41" w:name="_Toc312356737"/>
                      <w:r>
                        <w:t xml:space="preserve">Abbildung </w:t>
                      </w:r>
                      <w:r w:rsidR="00734A85">
                        <w:fldChar w:fldCharType="begin"/>
                      </w:r>
                      <w:r w:rsidR="00734A85">
                        <w:instrText xml:space="preserve"> SEQ Abbildung \* ARABIC </w:instrText>
                      </w:r>
                      <w:r w:rsidR="00734A85">
                        <w:fldChar w:fldCharType="separate"/>
                      </w:r>
                      <w:r w:rsidR="005358CB">
                        <w:rPr>
                          <w:noProof/>
                        </w:rPr>
                        <w:t>2</w:t>
                      </w:r>
                      <w:r w:rsidR="00734A85">
                        <w:rPr>
                          <w:noProof/>
                        </w:rPr>
                        <w:fldChar w:fldCharType="end"/>
                      </w:r>
                      <w:r>
                        <w:t xml:space="preserve"> - Microsoft Surface 2</w:t>
                      </w:r>
                      <w:bookmarkEnd w:id="40"/>
                      <w:bookmarkEnd w:id="41"/>
                    </w:p>
                  </w:txbxContent>
                </v:textbox>
                <w10:wrap type="square"/>
              </v:shape>
            </w:pict>
          </mc:Fallback>
        </mc:AlternateContent>
      </w:r>
      <w:r>
        <w:t>Im Fokus dieser Applikation liegt klar der Nutzer. Deshalb wurden anfangs Befragungen zum Verhalten und den Gewohnheiten der Kunden der Zühlke Engineering AG durchgeführt. Die daraus abgeleiteten Nutzerprofile bildeten den Grundstein der Anwendung. Zudem musste bedacht werden, dass die Nutzung der Applikation durch Kunden immer nur von kurzer Dauer ist. Aus diesem Grund offeriert die Applikation nur eine begrenzte Anzahl von Funktionen. Diese umfassen das Stöbern nach Project Notes, dass Filtern nach verschiedenen Kriterien und schliesslich das Lesen einer Project Note.</w:t>
      </w:r>
    </w:p>
    <w:p w:rsidR="00B6206C" w:rsidRDefault="00B6206C" w:rsidP="00722926">
      <w:r>
        <w:t>Nach der Auswertung der Interviews und Beobachtungen wurden verschiedene Möglichkeiten der Informationsvisualisierung in Papierform aufgezeichnet. Diese Prototypen wurden mit Testpersonen, die d</w:t>
      </w:r>
      <w:r w:rsidR="00F85B1F">
        <w:t xml:space="preserve">en Nutzerprofilen entsprechen, </w:t>
      </w:r>
      <w:r>
        <w:t>getestet und die Ergebnisse ausgewertet. Anschliessend wurde mit der Implementierung der Funktionalitäten begonnen.</w:t>
      </w:r>
    </w:p>
    <w:p w:rsidR="00B6206C" w:rsidRDefault="00B6206C" w:rsidP="00722926">
      <w:r>
        <w:t>Zu jeder Project Note existieren Metadaten, welche die Project Note mit verschiedenen Begriffen umschreibt. Diese wurden für den Filter als Einschränkungskriterien aus den Project Notes extrahiert. Da diese sehr umfangreich sind, würde der Nutzer aber schnell die Übersicht verlieren. Daher sollen ähnliche Begriffe zu einem zusammengefasst und so der Umfang reduziert werden. Es wurde eine Möglichkeit erarbeitet, die Metadaten dynamisch zu aggregieren und einfach zu warten. Dazu wurde eine Variante gewählt, bei welcher über ein Textdokument die verschiedenen Begriffe auf einen Begriff abgebildet werden können. Die Datei kann auch problemlos von projektaussenstehenden Personen bearbeitet werden, was die Wartbarkeit sichert.</w:t>
      </w:r>
    </w:p>
    <w:p w:rsidR="00B6206C" w:rsidRDefault="00B6206C" w:rsidP="00722926">
      <w:r>
        <w:t>Die Zühlke Engineering AG verfügt über ein Corporate Design, welches Farb- und Schriftpaletten umfasst. Diese wurden verwendet, um ein externes Design zu erstellen. Einerseits wurde so ein Rahmen für die Umsetzung der Benutzeroberfläche gesetzt und andererseits ist die Anwendung so auf den ersten Blick als eine Zühlke Engineering AG Applikation erkennbar.</w:t>
      </w:r>
    </w:p>
    <w:p w:rsidR="00B6206C" w:rsidRDefault="00B6206C" w:rsidP="00722926">
      <w:r>
        <w:t>Des Weiteren setzte sich das Team mit fortgeschrittenen Visualisierungskonzepten auseinander, indem sie in Grundzügen eine Perspective Wall programmierte. Da die Fertigstellung einer solchen Lösung jedoch den Projektaufwand überschritten hätte, konnte sie nicht in das Projekt integriert werden.</w:t>
      </w:r>
    </w:p>
    <w:p w:rsidR="00B6206C" w:rsidRDefault="00B6206C" w:rsidP="00722926">
      <w:r>
        <w:t>Um die Interaktion mit dem Microsoft Surface 2 und das Verständnis für den Programmverlauf zu vereinfachen, kommen, neben den funktionalen Anforderungen, auch den Animationen und der Verwendung von Gesten eine grosse Bedeutung zu. Diese sind Begeisterungsfaktoren und sollen den Nutzern die Bedienung so angenehm wie möglich gestalten. Daher wurde in diesem Projekt für die Umsetzung dieser Faktoren Zeit eingeräumt. Der zeitliche Aufwand war grösser als erwartet. Daher mussten gewisse gewünschte Funktionen vereinfacht gelöst werden.</w:t>
      </w:r>
    </w:p>
    <w:p w:rsidR="00B6206C" w:rsidRDefault="00B6206C" w:rsidP="00722926">
      <w:r>
        <w:t>Abschliessend wurden mit verschiedenen Testpersonen</w:t>
      </w:r>
      <w:r w:rsidRPr="00571241">
        <w:t xml:space="preserve"> </w:t>
      </w:r>
      <w:r>
        <w:t>Usability Tests durchgeführt, um die Benutzeroberfläche zu prüfen. Die von den Testpersonen erhaltenen Anregungen konnten gegen Ende des Projektes noch umgesetzt werden.</w:t>
      </w:r>
    </w:p>
    <w:p w:rsidR="00B6206C" w:rsidRDefault="00B6206C">
      <w:pPr>
        <w:rPr>
          <w:rFonts w:asciiTheme="majorHAnsi" w:hAnsiTheme="majorHAnsi"/>
          <w:b/>
          <w:bCs/>
          <w:color w:val="4F4F59"/>
          <w:spacing w:val="15"/>
          <w:sz w:val="24"/>
          <w:szCs w:val="22"/>
        </w:rPr>
      </w:pPr>
      <w:bookmarkStart w:id="42" w:name="_Toc311792486"/>
      <w:r>
        <w:br w:type="page"/>
      </w:r>
    </w:p>
    <w:p w:rsidR="00B6206C" w:rsidRPr="00B54E8E" w:rsidRDefault="00B6206C" w:rsidP="00B54E8E">
      <w:pPr>
        <w:pStyle w:val="berschrift2"/>
      </w:pPr>
      <w:bookmarkStart w:id="43" w:name="_Toc312328965"/>
      <w:bookmarkStart w:id="44" w:name="_Toc312357358"/>
      <w:r w:rsidRPr="00B54E8E">
        <w:lastRenderedPageBreak/>
        <w:t>Ergebnisse</w:t>
      </w:r>
      <w:bookmarkEnd w:id="42"/>
      <w:bookmarkEnd w:id="43"/>
      <w:bookmarkEnd w:id="44"/>
    </w:p>
    <w:p w:rsidR="00B6206C" w:rsidRDefault="00B6206C" w:rsidP="00722926">
      <w:r>
        <w:t xml:space="preserve">Obwohl für alle Teammitglieder WPF und .NET Neuland darstellten, ist es gelungen, einen </w:t>
      </w:r>
      <w:r w:rsidRPr="004F5875">
        <w:t>funktionstüchtige</w:t>
      </w:r>
      <w:r>
        <w:t xml:space="preserve">n und ansprechenden Prototyp zu entwickeln. Das Endprodukt bietet eine interaktive und originelle Möglichkeit, Kunden einerseits über die Zühlke Engineering AG zu informieren und andererseits zu unterhalten. </w:t>
      </w:r>
      <w:r>
        <w:br/>
        <w:t xml:space="preserve">Der Prototyp erfüllt die wichtigsten Anforderungen an das Projekt. Diese umfassen eine ansprechende Darstellung der Project Notes, eine intuitive Navigation und Suche sowie die Filterung der Project Notes nach verschiedenen Kriterien. </w:t>
      </w:r>
      <w:r>
        <w:br/>
        <w:t>Die einfache Nutzung der Applikation wurde durch das Testen der Benutzeroberfläche durch Testpersonen sichergestellt.</w:t>
      </w:r>
      <w:r>
        <w:br/>
        <w:t>Neben dem Client-Teil wurde auch eine Anbindung an den Server umgesetzt, über welche die Project Notes heruntergeladen werden können.</w:t>
      </w:r>
    </w:p>
    <w:p w:rsidR="00B6206C" w:rsidRDefault="00B6206C" w:rsidP="00722926">
      <w:r>
        <w:t xml:space="preserve">Die Vorteile zur existierenden Lösung bestehen darin, dass nicht nur eine beschränkte Anzahl von Projekten sondern alle vorhandenen Project Notes verfügbar sind. Zudem wird die Möglichkeit geboten, nach spezifischen Inhalten zu suchen. </w:t>
      </w:r>
    </w:p>
    <w:p w:rsidR="00B6206C" w:rsidRPr="00D96AE2" w:rsidRDefault="00B6206C">
      <w:r>
        <w:t>Project Flip 2.0 bildet eine solide, gut ausbaubare Grundlage für die Weiterentwicklung zur vollwertigen Applikation. Da der Surface 2 zum Zeitpunkt des Projektes noch nicht erhältlich war, ist die Installation und Inbetriebnahme der Applikation auf dem Gerät durch die Zühlke Engineering AG noch ausstehend.</w:t>
      </w:r>
      <w:r>
        <w:br/>
      </w:r>
    </w:p>
    <w:p w:rsidR="00B6206C" w:rsidRDefault="00B6206C">
      <w:pPr>
        <w:rPr>
          <w:rFonts w:asciiTheme="majorHAnsi" w:hAnsiTheme="majorHAnsi"/>
          <w:b/>
          <w:bCs/>
          <w:color w:val="4F4F59"/>
          <w:spacing w:val="15"/>
          <w:sz w:val="24"/>
          <w:szCs w:val="22"/>
        </w:rPr>
      </w:pPr>
      <w:bookmarkStart w:id="45" w:name="_Toc311792487"/>
      <w:r>
        <w:br w:type="page"/>
      </w:r>
    </w:p>
    <w:p w:rsidR="00B6206C" w:rsidRPr="00B54E8E" w:rsidRDefault="00B6206C" w:rsidP="00B54E8E">
      <w:pPr>
        <w:pStyle w:val="berschrift2"/>
      </w:pPr>
      <w:bookmarkStart w:id="46" w:name="_Toc312328966"/>
      <w:bookmarkStart w:id="47" w:name="_Toc312357359"/>
      <w:r w:rsidRPr="00B54E8E">
        <w:lastRenderedPageBreak/>
        <w:t>Ausblick</w:t>
      </w:r>
      <w:bookmarkEnd w:id="45"/>
      <w:bookmarkEnd w:id="46"/>
      <w:bookmarkEnd w:id="47"/>
    </w:p>
    <w:p w:rsidR="00B6206C" w:rsidRDefault="00B6206C" w:rsidP="00722926">
      <w:r>
        <w:t xml:space="preserve">Project Flip 2.0 befindet sich noch im Entwicklungsstadium. Bevor die Applikation effektiv zum Einsatz kommen kann, müssen noch einige Arbeiten vorgenommen werden. Der wichtigste Punkt ist dabei die Anbindung an das Intranet der Zühlke Engineering AG. Weiter stellten die Animationen in diesem Projekt eine Herausforderung dar und müssen noch weiter ausgebaut werden. Gesten werden infolge des begrenzten Projektzeitrahmens noch nicht unterstützt. Auch diese müssten bei der Weiterentwicklung des Projektes noch implementiert werden. </w:t>
      </w:r>
    </w:p>
    <w:p w:rsidR="00DA2AC2" w:rsidRDefault="00B6206C" w:rsidP="006156A4">
      <w:r>
        <w:t>Der Prototyp erfüllt nur die wichtigsten Anforderungen an das Projekt. Weitere Anforderungen an die Software sind die Anbindung an das Intranet der Zühlke und das Verschicken der Project Notes via Email. Dazu wäre auch das Scannen von Visitenkarten und die Verarbeitung der so gewonnen Daten denkbar. Auch eine Volltextsuche würde sich als sinnvoll erweisen.</w:t>
      </w:r>
      <w:r>
        <w:br/>
        <w:t>Diese Anforderungen konnten nicht umgesetzt werden. Ein Grund dafür ist auch die Verschiebung des Erscheinungsdatums des Microsoft Surface 2 auf Februar 2012.</w:t>
      </w:r>
    </w:p>
    <w:p w:rsidR="00DA2AC2" w:rsidRDefault="00DA2AC2">
      <w:r>
        <w:br w:type="page"/>
      </w:r>
    </w:p>
    <w:p w:rsidR="0069775F" w:rsidRDefault="0069775F" w:rsidP="0069775F">
      <w:bookmarkStart w:id="48" w:name="_Toc311790983"/>
      <w:bookmarkStart w:id="49" w:name="_Toc312328968"/>
    </w:p>
    <w:p w:rsidR="0069775F" w:rsidRDefault="0069775F" w:rsidP="0069775F"/>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r>
        <w:rPr>
          <w:b/>
          <w:bCs/>
          <w:noProof/>
          <w:lang w:eastAsia="de-CH"/>
        </w:rPr>
        <w:drawing>
          <wp:anchor distT="0" distB="0" distL="114300" distR="114300" simplePos="0" relativeHeight="251707392" behindDoc="1" locked="0" layoutInCell="1" allowOverlap="1" wp14:anchorId="1B047B3E" wp14:editId="15F8BF82">
            <wp:simplePos x="0" y="0"/>
            <wp:positionH relativeFrom="column">
              <wp:posOffset>390525</wp:posOffset>
            </wp:positionH>
            <wp:positionV relativeFrom="paragraph">
              <wp:posOffset>23173</wp:posOffset>
            </wp:positionV>
            <wp:extent cx="3459480" cy="2507615"/>
            <wp:effectExtent l="0" t="0" r="7620" b="6985"/>
            <wp:wrapNone/>
            <wp:docPr id="10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rPr>
          <w:b/>
          <w:bCs/>
          <w:noProof/>
          <w:lang w:eastAsia="de-CH"/>
        </w:rPr>
      </w:pPr>
    </w:p>
    <w:p w:rsidR="0069775F" w:rsidRDefault="0069775F" w:rsidP="0069775F">
      <w:pPr>
        <w:pStyle w:val="KeinLeerraum"/>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69775F" w:rsidRPr="00715CA4" w:rsidRDefault="0095526A" w:rsidP="00724523">
      <w:pPr>
        <w:pStyle w:val="berschrift1"/>
        <w:pBdr>
          <w:left w:val="single" w:sz="24" w:space="4" w:color="5C5C71"/>
        </w:pBdr>
        <w:ind w:left="1701" w:hanging="992"/>
        <w:rPr>
          <w:noProof/>
          <w:lang w:eastAsia="de-CH"/>
        </w:rPr>
      </w:pPr>
      <w:bookmarkStart w:id="50" w:name="_Toc312357360"/>
      <w:r>
        <w:rPr>
          <w:noProof/>
          <w:lang w:eastAsia="de-CH"/>
        </w:rPr>
        <w:t>Technischer</w:t>
      </w:r>
      <w:r w:rsidR="00724523">
        <w:rPr>
          <w:noProof/>
          <w:lang w:eastAsia="de-CH"/>
        </w:rPr>
        <w:t xml:space="preserve"> </w:t>
      </w:r>
      <w:r>
        <w:rPr>
          <w:noProof/>
          <w:lang w:eastAsia="de-CH"/>
        </w:rPr>
        <w:t>Bericht</w:t>
      </w:r>
      <w:bookmarkEnd w:id="50"/>
      <w:r w:rsidR="0069775F">
        <w:rPr>
          <w:noProof/>
          <w:lang w:eastAsia="de-CH"/>
        </w:rPr>
        <w:br/>
      </w:r>
    </w:p>
    <w:p w:rsidR="00724523" w:rsidRDefault="00724523">
      <w:pPr>
        <w:rPr>
          <w:rFonts w:asciiTheme="majorHAnsi" w:hAnsiTheme="majorHAnsi"/>
          <w:b/>
          <w:bCs/>
          <w:color w:val="4F4F59"/>
          <w:spacing w:val="15"/>
          <w:sz w:val="22"/>
          <w:szCs w:val="22"/>
        </w:rPr>
      </w:pPr>
      <w:r>
        <w:rPr>
          <w:bCs/>
        </w:rPr>
        <w:br w:type="page"/>
      </w:r>
    </w:p>
    <w:p w:rsidR="00270F69" w:rsidRPr="00B54E8E" w:rsidRDefault="00270F69" w:rsidP="00724523">
      <w:pPr>
        <w:pStyle w:val="berschrift2"/>
      </w:pPr>
      <w:bookmarkStart w:id="51" w:name="_Toc312357361"/>
      <w:r w:rsidRPr="00B54E8E">
        <w:lastRenderedPageBreak/>
        <w:t>Einleitung</w:t>
      </w:r>
      <w:bookmarkEnd w:id="48"/>
      <w:bookmarkEnd w:id="49"/>
      <w:bookmarkEnd w:id="51"/>
    </w:p>
    <w:p w:rsidR="00270F69" w:rsidRDefault="00270F69" w:rsidP="00722926">
      <w:r>
        <w:t>Der technische Bericht beginnt mit dem Projektmanagement (</w:t>
      </w:r>
      <w:r w:rsidR="00C94518" w:rsidRPr="00701615">
        <w:t xml:space="preserve">siehe </w:t>
      </w:r>
      <w:r w:rsidR="00C94518" w:rsidRPr="00701615">
        <w:fldChar w:fldCharType="begin"/>
      </w:r>
      <w:r w:rsidR="00C94518" w:rsidRPr="00701615">
        <w:instrText xml:space="preserve"> REF _Ref312334277 \r \h </w:instrText>
      </w:r>
      <w:r w:rsidR="00701615">
        <w:instrText xml:space="preserve"> \* MERGEFORMAT </w:instrText>
      </w:r>
      <w:r w:rsidR="00C94518" w:rsidRPr="00701615">
        <w:fldChar w:fldCharType="separate"/>
      </w:r>
      <w:r w:rsidR="005358CB">
        <w:t>V.2</w:t>
      </w:r>
      <w:r w:rsidR="00C94518" w:rsidRPr="00701615">
        <w:fldChar w:fldCharType="end"/>
      </w:r>
      <w:r w:rsidR="00701615">
        <w:t xml:space="preserve"> </w:t>
      </w:r>
      <w:r w:rsidR="00C94518" w:rsidRPr="00701615">
        <w:fldChar w:fldCharType="begin"/>
      </w:r>
      <w:r w:rsidR="00C94518" w:rsidRPr="00701615">
        <w:instrText xml:space="preserve"> REF _Ref312334281 \h  \* MERGEFORMAT </w:instrText>
      </w:r>
      <w:r w:rsidR="00C94518" w:rsidRPr="00701615">
        <w:fldChar w:fldCharType="separate"/>
      </w:r>
      <w:r w:rsidR="005358CB" w:rsidRPr="005358CB">
        <w:t>Projekt Management</w:t>
      </w:r>
      <w:r w:rsidR="00C94518" w:rsidRPr="00701615">
        <w:fldChar w:fldCharType="end"/>
      </w:r>
      <w:r w:rsidRPr="00701615">
        <w:t>),</w:t>
      </w:r>
      <w:r>
        <w:t xml:space="preserve"> in welchem der Projektplan dargelegt und die Projektorganisation umschrieben wird. Des Weiteren werden die Risiken und das gewählte Vorgehensmodell aufgezeigt.</w:t>
      </w:r>
    </w:p>
    <w:p w:rsidR="00270F69" w:rsidRDefault="00270F69" w:rsidP="00722926">
      <w:r>
        <w:t>Das nächste Kapitel enthält die Vorstudie (</w:t>
      </w:r>
      <w:r w:rsidR="00701615" w:rsidRPr="00701615">
        <w:t xml:space="preserve">siehe </w:t>
      </w:r>
      <w:r w:rsidR="00701615">
        <w:fldChar w:fldCharType="begin"/>
      </w:r>
      <w:r w:rsidR="00701615">
        <w:instrText xml:space="preserve"> REF _Ref312334768 \r \h </w:instrText>
      </w:r>
      <w:r w:rsidR="00701615">
        <w:fldChar w:fldCharType="separate"/>
      </w:r>
      <w:r w:rsidR="005358CB">
        <w:t>V.3</w:t>
      </w:r>
      <w:r w:rsidR="00701615">
        <w:fldChar w:fldCharType="end"/>
      </w:r>
      <w:r w:rsidR="00701615">
        <w:t xml:space="preserve"> </w:t>
      </w:r>
      <w:r w:rsidR="00701615" w:rsidRPr="00701615">
        <w:fldChar w:fldCharType="begin"/>
      </w:r>
      <w:r w:rsidR="00701615" w:rsidRPr="00701615">
        <w:instrText xml:space="preserve"> REF _Ref312334708 \h </w:instrText>
      </w:r>
      <w:r w:rsidR="00701615">
        <w:instrText xml:space="preserve"> \* MERGEFORMAT </w:instrText>
      </w:r>
      <w:r w:rsidR="00701615" w:rsidRPr="00701615">
        <w:fldChar w:fldCharType="separate"/>
      </w:r>
      <w:r w:rsidR="005358CB" w:rsidRPr="005358CB">
        <w:t>Vorstudie</w:t>
      </w:r>
      <w:r w:rsidR="00701615" w:rsidRPr="00701615">
        <w:fldChar w:fldCharType="end"/>
      </w:r>
      <w:r>
        <w:t>). Diese zeigt die Vision auf, welche die existierende und die gewünschte Lösung umschreibt. Zudem wird der Vorgänger, Project Flip 1.0, beschrieben und die aus diesem Projekt gezogenen Schlüsse aufgelistet.</w:t>
      </w:r>
    </w:p>
    <w:p w:rsidR="00270F69" w:rsidRDefault="00270F69" w:rsidP="00722926">
      <w:r>
        <w:t>Danach ist das Interview, welches die Grundlage zur Erstellung der Personas war, dokumentiert. Die Personas und die dazu gehörigen Szenarien werden daraufhin vorgestellt.</w:t>
      </w:r>
    </w:p>
    <w:p w:rsidR="00270F69" w:rsidRDefault="00270F69" w:rsidP="00722926">
      <w:r>
        <w:t>Das Kapitel Anforderungen (</w:t>
      </w:r>
      <w:r w:rsidR="00701615">
        <w:t xml:space="preserve">siehe </w:t>
      </w:r>
      <w:r w:rsidR="00701615">
        <w:fldChar w:fldCharType="begin"/>
      </w:r>
      <w:r w:rsidR="00701615">
        <w:instrText xml:space="preserve"> REF _Ref312334795 \r \h </w:instrText>
      </w:r>
      <w:r w:rsidR="00701615">
        <w:fldChar w:fldCharType="separate"/>
      </w:r>
      <w:r w:rsidR="005358CB">
        <w:t>V.4</w:t>
      </w:r>
      <w:r w:rsidR="00701615">
        <w:fldChar w:fldCharType="end"/>
      </w:r>
      <w:r w:rsidR="00701615">
        <w:t xml:space="preserve"> </w:t>
      </w:r>
      <w:r w:rsidR="00701615" w:rsidRPr="00701615">
        <w:fldChar w:fldCharType="begin"/>
      </w:r>
      <w:r w:rsidR="00701615" w:rsidRPr="00701615">
        <w:instrText xml:space="preserve"> REF _Ref312334797 \h </w:instrText>
      </w:r>
      <w:r w:rsidR="00701615">
        <w:instrText xml:space="preserve"> \* MERGEFORMAT </w:instrText>
      </w:r>
      <w:r w:rsidR="00701615" w:rsidRPr="00701615">
        <w:fldChar w:fldCharType="separate"/>
      </w:r>
      <w:r w:rsidR="005358CB" w:rsidRPr="005358CB">
        <w:t>Anforderungen</w:t>
      </w:r>
      <w:r w:rsidR="00701615" w:rsidRPr="00701615">
        <w:fldChar w:fldCharType="end"/>
      </w:r>
      <w:r>
        <w:t>) geht kurz auf die</w:t>
      </w:r>
      <w:r w:rsidR="009B6245">
        <w:t xml:space="preserve"> in dem Projekt</w:t>
      </w:r>
      <w:r>
        <w:t xml:space="preserve"> </w:t>
      </w:r>
      <w:r w:rsidR="00701615">
        <w:t xml:space="preserve">verwendeten Tools </w:t>
      </w:r>
      <w:r>
        <w:t>ein. Danach umschreibt es die funktionalen und nichtfunktionalen Anforderungen, Design Constraints und Accessibility im Zusammenhang mit der Nutzung des Surface.</w:t>
      </w:r>
    </w:p>
    <w:p w:rsidR="00270F69" w:rsidRDefault="00270F69" w:rsidP="00722926">
      <w:r>
        <w:t>Im Kapitel Domain Analyse (</w:t>
      </w:r>
      <w:r w:rsidR="009B6245">
        <w:t xml:space="preserve">siehe </w:t>
      </w:r>
      <w:r w:rsidR="009B6245">
        <w:fldChar w:fldCharType="begin"/>
      </w:r>
      <w:r w:rsidR="009B6245">
        <w:instrText xml:space="preserve"> REF _Ref312334948 \r \h </w:instrText>
      </w:r>
      <w:r w:rsidR="009B6245">
        <w:fldChar w:fldCharType="separate"/>
      </w:r>
      <w:r w:rsidR="005358CB">
        <w:t>V.5</w:t>
      </w:r>
      <w:r w:rsidR="009B6245">
        <w:fldChar w:fldCharType="end"/>
      </w:r>
      <w:r w:rsidR="009B6245">
        <w:t xml:space="preserve"> </w:t>
      </w:r>
      <w:r w:rsidR="009B6245" w:rsidRPr="009B6245">
        <w:fldChar w:fldCharType="begin"/>
      </w:r>
      <w:r w:rsidR="009B6245" w:rsidRPr="009B6245">
        <w:instrText xml:space="preserve"> REF _Ref312334951 \h </w:instrText>
      </w:r>
      <w:r w:rsidR="009B6245">
        <w:instrText xml:space="preserve"> \* MERGEFORMAT </w:instrText>
      </w:r>
      <w:r w:rsidR="009B6245" w:rsidRPr="009B6245">
        <w:fldChar w:fldCharType="separate"/>
      </w:r>
      <w:r w:rsidR="005358CB" w:rsidRPr="005358CB">
        <w:t>Domain Analyse</w:t>
      </w:r>
      <w:r w:rsidR="009B6245" w:rsidRPr="009B6245">
        <w:fldChar w:fldCharType="end"/>
      </w:r>
      <w:r>
        <w:t>) werden zu Beginn die Daten und das zugehörige Domain Model beschrieben. Auch wird der Prozess zur Entstehung einer Project Note erklärt. Danach wird auf das Graphical User Interface (GUI) eingegangen. Dafür wurde ein Creative Workshop durchgeführt, die daraus entstandenen Ideen führten zu den dokumentierten Papier-Prototypen. Im Anschluss daran werden die Design Entscheide und das externe Design vorgestellt. Schliesslich wird aufgelistet, welche Surface Guidelines sich nicht mit den Projektanforderungen decken und daher verletzt wurden.</w:t>
      </w:r>
    </w:p>
    <w:p w:rsidR="00270F69" w:rsidRDefault="00270F69" w:rsidP="00722926">
      <w:r>
        <w:t>Das Kapitel Entwurf (</w:t>
      </w:r>
      <w:r w:rsidR="00ED787B">
        <w:t xml:space="preserve">siehe </w:t>
      </w:r>
      <w:r w:rsidR="00ED787B">
        <w:fldChar w:fldCharType="begin"/>
      </w:r>
      <w:r w:rsidR="00ED787B">
        <w:instrText xml:space="preserve"> REF _Ref312335008 \r \h </w:instrText>
      </w:r>
      <w:r w:rsidR="00ED787B">
        <w:fldChar w:fldCharType="separate"/>
      </w:r>
      <w:r w:rsidR="005358CB">
        <w:t>V.6</w:t>
      </w:r>
      <w:r w:rsidR="00ED787B">
        <w:fldChar w:fldCharType="end"/>
      </w:r>
      <w:r w:rsidR="00ED787B">
        <w:t xml:space="preserve"> </w:t>
      </w:r>
      <w:r w:rsidR="00ED787B" w:rsidRPr="00ED787B">
        <w:fldChar w:fldCharType="begin"/>
      </w:r>
      <w:r w:rsidR="00ED787B" w:rsidRPr="00ED787B">
        <w:instrText xml:space="preserve"> REF _Ref312335011 \h </w:instrText>
      </w:r>
      <w:r w:rsidR="00ED787B">
        <w:instrText xml:space="preserve"> \* MERGEFORMAT </w:instrText>
      </w:r>
      <w:r w:rsidR="00ED787B" w:rsidRPr="00ED787B">
        <w:fldChar w:fldCharType="separate"/>
      </w:r>
      <w:r w:rsidR="005358CB" w:rsidRPr="005358CB">
        <w:t>Entwurf</w:t>
      </w:r>
      <w:r w:rsidR="00ED787B" w:rsidRPr="00ED787B">
        <w:fldChar w:fldCharType="end"/>
      </w:r>
      <w:r>
        <w:t>) widmet sich einleitend den Design Entscheiden. Daraufhin wird die gewählte Architektur umschrieben. Dazu gehören auch die Assemblies und Namespaces. Anschliessend wird auf das User Interface Design eingegangen. Danach werden die Prozesse und Threads beschrieben und zum Schluss die verwendeten Patterns aufgelistet.</w:t>
      </w:r>
    </w:p>
    <w:p w:rsidR="00ED787B" w:rsidRDefault="00ED787B" w:rsidP="00722926">
      <w:r>
        <w:t xml:space="preserve">Im Kapitel Perspective Wall Prototype (siehe </w:t>
      </w:r>
      <w:r>
        <w:fldChar w:fldCharType="begin"/>
      </w:r>
      <w:r>
        <w:instrText xml:space="preserve"> REF _Ref312335188 \r \h </w:instrText>
      </w:r>
      <w:r>
        <w:fldChar w:fldCharType="separate"/>
      </w:r>
      <w:r w:rsidR="005358CB">
        <w:t>V.7</w:t>
      </w:r>
      <w:r>
        <w:fldChar w:fldCharType="end"/>
      </w:r>
      <w:r w:rsidRPr="00ED787B">
        <w:t xml:space="preserve"> </w:t>
      </w:r>
      <w:r w:rsidRPr="00ED787B">
        <w:fldChar w:fldCharType="begin"/>
      </w:r>
      <w:r w:rsidRPr="00ED787B">
        <w:instrText xml:space="preserve"> REF _Ref312335185 \h </w:instrText>
      </w:r>
      <w:r>
        <w:instrText xml:space="preserve"> \* MERGEFORMAT </w:instrText>
      </w:r>
      <w:r w:rsidRPr="00ED787B">
        <w:fldChar w:fldCharType="separate"/>
      </w:r>
      <w:r w:rsidR="005358CB" w:rsidRPr="005358CB">
        <w:t>Prototype Perspective Wall</w:t>
      </w:r>
      <w:r w:rsidRPr="00ED787B">
        <w:fldChar w:fldCharType="end"/>
      </w:r>
      <w:r>
        <w:t>) ist dokumentiert, wie der Prototyp für eine 3D-Ansicht der Project Notes Übersicht erstellt wurde.</w:t>
      </w:r>
    </w:p>
    <w:p w:rsidR="00270F69" w:rsidRDefault="00270F69" w:rsidP="00722926">
      <w:r>
        <w:t>Im nachfolgenden Kapitel Realisierung und Test (</w:t>
      </w:r>
      <w:r w:rsidR="00ED787B">
        <w:t xml:space="preserve">siehe </w:t>
      </w:r>
      <w:r w:rsidR="00ED787B">
        <w:fldChar w:fldCharType="begin"/>
      </w:r>
      <w:r w:rsidR="00ED787B">
        <w:instrText xml:space="preserve"> REF _Ref312335059 \r \h </w:instrText>
      </w:r>
      <w:r w:rsidR="00ED787B">
        <w:fldChar w:fldCharType="separate"/>
      </w:r>
      <w:r w:rsidR="005358CB">
        <w:t>V.8</w:t>
      </w:r>
      <w:r w:rsidR="00ED787B">
        <w:fldChar w:fldCharType="end"/>
      </w:r>
      <w:r w:rsidR="00ED787B">
        <w:t xml:space="preserve"> </w:t>
      </w:r>
      <w:r w:rsidR="00ED787B" w:rsidRPr="00ED787B">
        <w:fldChar w:fldCharType="begin"/>
      </w:r>
      <w:r w:rsidR="00ED787B" w:rsidRPr="00ED787B">
        <w:instrText xml:space="preserve"> REF _Ref312335062 \h </w:instrText>
      </w:r>
      <w:r w:rsidR="00ED787B">
        <w:instrText xml:space="preserve"> \* MERGEFORMAT </w:instrText>
      </w:r>
      <w:r w:rsidR="00ED787B" w:rsidRPr="00ED787B">
        <w:fldChar w:fldCharType="separate"/>
      </w:r>
      <w:r w:rsidR="005358CB" w:rsidRPr="005358CB">
        <w:t>Realisierung &amp; Tests</w:t>
      </w:r>
      <w:r w:rsidR="00ED787B" w:rsidRPr="00ED787B">
        <w:fldChar w:fldCharType="end"/>
      </w:r>
      <w:r>
        <w:t>) sind die Unit und System Tests dokumentiert. Dann wird auf die durchgeführten Usability Tests und deren Auswertung eingegangen. Anschliessend wird die Betriebs- und Installationsdokumentation umschrieben.</w:t>
      </w:r>
    </w:p>
    <w:p w:rsidR="002A5491" w:rsidRDefault="00270F69" w:rsidP="006156A4">
      <w:r>
        <w:t>Das letzte Kapitel Schlussfolgerung (</w:t>
      </w:r>
      <w:r w:rsidR="00ED787B">
        <w:t xml:space="preserve">siehe </w:t>
      </w:r>
      <w:r w:rsidR="00ED787B">
        <w:fldChar w:fldCharType="begin"/>
      </w:r>
      <w:r w:rsidR="00ED787B">
        <w:instrText xml:space="preserve"> REF _Ref312335329 \r \h </w:instrText>
      </w:r>
      <w:r w:rsidR="00ED787B">
        <w:fldChar w:fldCharType="separate"/>
      </w:r>
      <w:r w:rsidR="005358CB">
        <w:t>V.9</w:t>
      </w:r>
      <w:r w:rsidR="00ED787B">
        <w:fldChar w:fldCharType="end"/>
      </w:r>
      <w:r w:rsidR="00ED787B">
        <w:t xml:space="preserve"> </w:t>
      </w:r>
      <w:r w:rsidR="00ED787B" w:rsidRPr="00ED787B">
        <w:fldChar w:fldCharType="begin"/>
      </w:r>
      <w:r w:rsidR="00ED787B" w:rsidRPr="00ED787B">
        <w:instrText xml:space="preserve"> REF _Ref312335331 \h </w:instrText>
      </w:r>
      <w:r w:rsidR="00ED787B">
        <w:instrText xml:space="preserve"> \* MERGEFORMAT </w:instrText>
      </w:r>
      <w:r w:rsidR="00ED787B" w:rsidRPr="00ED787B">
        <w:fldChar w:fldCharType="separate"/>
      </w:r>
      <w:r w:rsidR="005358CB" w:rsidRPr="005358CB">
        <w:t>Schlussfolgerung</w:t>
      </w:r>
      <w:r w:rsidR="00ED787B" w:rsidRPr="00ED787B">
        <w:fldChar w:fldCharType="end"/>
      </w:r>
      <w:r>
        <w:t>) widmet sich den mit der Arbeit erzielten Ergebnisse und dem Ausblick für die Weiterentwicklung des Projektes.</w:t>
      </w:r>
    </w:p>
    <w:p w:rsidR="002A5491" w:rsidRDefault="002A5491">
      <w:r>
        <w:br w:type="page"/>
      </w:r>
    </w:p>
    <w:p w:rsidR="008A4E3F" w:rsidRDefault="008A4E3F" w:rsidP="008A4E3F">
      <w:bookmarkStart w:id="52" w:name="_Toc311820638"/>
      <w:bookmarkStart w:id="53" w:name="_Ref306014748"/>
      <w:bookmarkStart w:id="54" w:name="_Toc307210622"/>
    </w:p>
    <w:p w:rsidR="008A4E3F" w:rsidRDefault="008A4E3F" w:rsidP="008A4E3F"/>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r>
        <w:rPr>
          <w:b/>
          <w:bCs/>
          <w:noProof/>
          <w:lang w:eastAsia="de-CH"/>
        </w:rPr>
        <w:drawing>
          <wp:anchor distT="0" distB="0" distL="114300" distR="114300" simplePos="0" relativeHeight="251709440" behindDoc="1" locked="0" layoutInCell="1" allowOverlap="1" wp14:anchorId="1908D484" wp14:editId="02CD91F1">
            <wp:simplePos x="0" y="0"/>
            <wp:positionH relativeFrom="column">
              <wp:posOffset>390525</wp:posOffset>
            </wp:positionH>
            <wp:positionV relativeFrom="paragraph">
              <wp:posOffset>23173</wp:posOffset>
            </wp:positionV>
            <wp:extent cx="3459480" cy="2507615"/>
            <wp:effectExtent l="0" t="0" r="7620" b="6985"/>
            <wp:wrapNone/>
            <wp:docPr id="10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rPr>
          <w:b/>
          <w:bCs/>
          <w:noProof/>
          <w:lang w:eastAsia="de-CH"/>
        </w:rPr>
      </w:pPr>
    </w:p>
    <w:p w:rsidR="008A4E3F" w:rsidRDefault="008A4E3F" w:rsidP="008A4E3F">
      <w:pPr>
        <w:pStyle w:val="KeinLeerraum"/>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8A4E3F" w:rsidRPr="008A4E3F" w:rsidRDefault="008A4E3F" w:rsidP="00C26848">
      <w:pPr>
        <w:pStyle w:val="berschrift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55" w:name="_Ref312334277"/>
      <w:bookmarkStart w:id="56" w:name="_Ref312334281"/>
      <w:bookmarkStart w:id="57" w:name="_Toc312357362"/>
      <w:r w:rsidRPr="003C75B9">
        <w:rPr>
          <w:b w:val="0"/>
          <w:color w:val="5C5C71"/>
          <w:sz w:val="80"/>
          <w:szCs w:val="80"/>
        </w:rPr>
        <w:t>Projekt</w:t>
      </w:r>
      <w:r w:rsidR="00C94518">
        <w:rPr>
          <w:b w:val="0"/>
          <w:color w:val="5C5C71"/>
          <w:sz w:val="80"/>
          <w:szCs w:val="80"/>
        </w:rPr>
        <w:t xml:space="preserve"> M</w:t>
      </w:r>
      <w:r>
        <w:rPr>
          <w:b w:val="0"/>
          <w:color w:val="5C5C71"/>
          <w:sz w:val="80"/>
          <w:szCs w:val="80"/>
        </w:rPr>
        <w:t>anagement</w:t>
      </w:r>
      <w:bookmarkEnd w:id="55"/>
      <w:bookmarkEnd w:id="56"/>
      <w:bookmarkEnd w:id="57"/>
      <w:r>
        <w:rPr>
          <w:b w:val="0"/>
          <w:color w:val="5C5C71"/>
          <w:sz w:val="80"/>
          <w:szCs w:val="80"/>
        </w:rPr>
        <w:br/>
      </w:r>
    </w:p>
    <w:p w:rsidR="008A4E3F" w:rsidRDefault="008A4E3F" w:rsidP="008A4E3F">
      <w:r>
        <w:rPr>
          <w:b/>
          <w:bCs/>
        </w:rPr>
        <w:br w:type="page"/>
      </w:r>
    </w:p>
    <w:p w:rsidR="00AA2978" w:rsidRPr="00B54E8E" w:rsidRDefault="00AA2978" w:rsidP="00A96F61">
      <w:pPr>
        <w:pStyle w:val="berschrift3"/>
      </w:pPr>
      <w:bookmarkStart w:id="58" w:name="_Toc312328969"/>
      <w:bookmarkStart w:id="59" w:name="_Toc312357363"/>
      <w:r w:rsidRPr="00B54E8E">
        <w:lastRenderedPageBreak/>
        <w:t>Dokumentinformationen</w:t>
      </w:r>
      <w:bookmarkEnd w:id="52"/>
      <w:bookmarkEnd w:id="58"/>
      <w:bookmarkEnd w:id="59"/>
    </w:p>
    <w:tbl>
      <w:tblPr>
        <w:tblStyle w:val="MittlereSchattierung1-Akzent1"/>
        <w:tblW w:w="0" w:type="auto"/>
        <w:tblLook w:val="0420" w:firstRow="1" w:lastRow="0" w:firstColumn="0" w:lastColumn="0" w:noHBand="0" w:noVBand="1"/>
      </w:tblPr>
      <w:tblGrid>
        <w:gridCol w:w="1138"/>
        <w:gridCol w:w="993"/>
        <w:gridCol w:w="4674"/>
        <w:gridCol w:w="2303"/>
      </w:tblGrid>
      <w:tr w:rsidR="00AA2978" w:rsidTr="0052518B">
        <w:trPr>
          <w:cnfStyle w:val="100000000000" w:firstRow="1" w:lastRow="0" w:firstColumn="0" w:lastColumn="0" w:oddVBand="0" w:evenVBand="0" w:oddHBand="0" w:evenHBand="0" w:firstRowFirstColumn="0" w:firstRowLastColumn="0" w:lastRowFirstColumn="0" w:lastRowLastColumn="0"/>
        </w:trPr>
        <w:tc>
          <w:tcPr>
            <w:tcW w:w="1138" w:type="dxa"/>
          </w:tcPr>
          <w:p w:rsidR="00AA2978" w:rsidRDefault="00AA2978" w:rsidP="00722926">
            <w:r>
              <w:t>Datum</w:t>
            </w:r>
          </w:p>
        </w:tc>
        <w:tc>
          <w:tcPr>
            <w:tcW w:w="993" w:type="dxa"/>
          </w:tcPr>
          <w:p w:rsidR="00AA2978" w:rsidRDefault="00AA2978" w:rsidP="00722926">
            <w:r>
              <w:t>Version</w:t>
            </w:r>
          </w:p>
        </w:tc>
        <w:tc>
          <w:tcPr>
            <w:tcW w:w="4674" w:type="dxa"/>
          </w:tcPr>
          <w:p w:rsidR="00AA2978" w:rsidRDefault="00AA2978" w:rsidP="00722926">
            <w:r>
              <w:t>Änderung</w:t>
            </w:r>
          </w:p>
        </w:tc>
        <w:tc>
          <w:tcPr>
            <w:tcW w:w="2303" w:type="dxa"/>
          </w:tcPr>
          <w:p w:rsidR="00AA2978" w:rsidRDefault="00AA2978" w:rsidP="00722926">
            <w:r>
              <w:t>Autor</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Pr="00F9181E" w:rsidRDefault="00AA2978" w:rsidP="00722926">
            <w:pPr>
              <w:rPr>
                <w:b/>
              </w:rPr>
            </w:pPr>
            <w:r>
              <w:t>23.09</w:t>
            </w:r>
            <w:r w:rsidRPr="00F9181E">
              <w:t>.2011</w:t>
            </w:r>
          </w:p>
        </w:tc>
        <w:tc>
          <w:tcPr>
            <w:tcW w:w="993" w:type="dxa"/>
          </w:tcPr>
          <w:p w:rsidR="00AA2978" w:rsidRPr="00F9181E" w:rsidRDefault="00AA2978" w:rsidP="00722926">
            <w:r w:rsidRPr="00F9181E">
              <w:t>1.0</w:t>
            </w:r>
          </w:p>
        </w:tc>
        <w:tc>
          <w:tcPr>
            <w:tcW w:w="4674" w:type="dxa"/>
          </w:tcPr>
          <w:p w:rsidR="00AA2978" w:rsidRPr="00F9181E" w:rsidRDefault="00AA2978" w:rsidP="00722926">
            <w:r w:rsidRPr="00F9181E">
              <w:t>Erste Version des Dokuments</w:t>
            </w:r>
          </w:p>
        </w:tc>
        <w:tc>
          <w:tcPr>
            <w:tcW w:w="2303" w:type="dxa"/>
          </w:tcPr>
          <w:p w:rsidR="00AA2978" w:rsidRPr="00F9181E" w:rsidRDefault="00AA2978" w:rsidP="00722926">
            <w:r>
              <w:t>dtreichl</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30.09.2011</w:t>
            </w:r>
          </w:p>
        </w:tc>
        <w:tc>
          <w:tcPr>
            <w:tcW w:w="993" w:type="dxa"/>
          </w:tcPr>
          <w:p w:rsidR="00AA2978" w:rsidRPr="00F9181E" w:rsidRDefault="00AA2978" w:rsidP="00722926">
            <w:r>
              <w:t>1.1</w:t>
            </w:r>
          </w:p>
        </w:tc>
        <w:tc>
          <w:tcPr>
            <w:tcW w:w="4674" w:type="dxa"/>
          </w:tcPr>
          <w:p w:rsidR="00AA2978" w:rsidRPr="00F9181E" w:rsidRDefault="00AA2978" w:rsidP="00722926">
            <w:r>
              <w:t>Kapitel Vorgehensmodell</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30.09.2011</w:t>
            </w:r>
          </w:p>
        </w:tc>
        <w:tc>
          <w:tcPr>
            <w:tcW w:w="993" w:type="dxa"/>
          </w:tcPr>
          <w:p w:rsidR="00AA2978" w:rsidRPr="00F9181E" w:rsidRDefault="00AA2978" w:rsidP="00722926">
            <w:r>
              <w:t>1.2</w:t>
            </w:r>
          </w:p>
        </w:tc>
        <w:tc>
          <w:tcPr>
            <w:tcW w:w="4674" w:type="dxa"/>
          </w:tcPr>
          <w:p w:rsidR="00AA2978" w:rsidRPr="00F9181E" w:rsidRDefault="00AA2978" w:rsidP="00722926">
            <w:r>
              <w:t>Review</w:t>
            </w:r>
          </w:p>
        </w:tc>
        <w:tc>
          <w:tcPr>
            <w:tcW w:w="2303" w:type="dxa"/>
          </w:tcPr>
          <w:p w:rsidR="00AA2978" w:rsidRDefault="00AA2978" w:rsidP="00722926">
            <w:r>
              <w:t>cheidt</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02.10.2011</w:t>
            </w:r>
          </w:p>
        </w:tc>
        <w:tc>
          <w:tcPr>
            <w:tcW w:w="993" w:type="dxa"/>
          </w:tcPr>
          <w:p w:rsidR="00AA2978" w:rsidRPr="00F9181E" w:rsidRDefault="00AA2978" w:rsidP="00722926">
            <w:r>
              <w:t>1.3</w:t>
            </w:r>
          </w:p>
        </w:tc>
        <w:tc>
          <w:tcPr>
            <w:tcW w:w="4674" w:type="dxa"/>
          </w:tcPr>
          <w:p w:rsidR="00AA2978" w:rsidRPr="00F9181E" w:rsidRDefault="00AA2978" w:rsidP="00722926">
            <w:r>
              <w:t>Ergänzungen Kapitel Vorgehensmodell</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14.10.2011</w:t>
            </w:r>
          </w:p>
        </w:tc>
        <w:tc>
          <w:tcPr>
            <w:tcW w:w="993" w:type="dxa"/>
          </w:tcPr>
          <w:p w:rsidR="00AA2978" w:rsidRPr="00F9181E" w:rsidRDefault="00AA2978" w:rsidP="00722926">
            <w:r>
              <w:t>1.4</w:t>
            </w:r>
          </w:p>
        </w:tc>
        <w:tc>
          <w:tcPr>
            <w:tcW w:w="4674" w:type="dxa"/>
          </w:tcPr>
          <w:p w:rsidR="00AA2978" w:rsidRPr="00F9181E" w:rsidRDefault="00AA2978" w:rsidP="00722926">
            <w:r>
              <w:t>Anpassung Projektplan Sprint 3</w:t>
            </w:r>
          </w:p>
        </w:tc>
        <w:tc>
          <w:tcPr>
            <w:tcW w:w="2303" w:type="dxa"/>
          </w:tcPr>
          <w:p w:rsidR="00AA2978" w:rsidRDefault="00AA2978" w:rsidP="00722926">
            <w:r>
              <w:t>dtreichl</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31.10.2011</w:t>
            </w:r>
          </w:p>
        </w:tc>
        <w:tc>
          <w:tcPr>
            <w:tcW w:w="993" w:type="dxa"/>
          </w:tcPr>
          <w:p w:rsidR="00AA2978" w:rsidRPr="00F9181E" w:rsidRDefault="00AA2978" w:rsidP="00722926">
            <w:r>
              <w:t>1.5</w:t>
            </w:r>
          </w:p>
        </w:tc>
        <w:tc>
          <w:tcPr>
            <w:tcW w:w="4674" w:type="dxa"/>
          </w:tcPr>
          <w:p w:rsidR="00AA2978" w:rsidRPr="00F9181E" w:rsidRDefault="00AA2978" w:rsidP="00722926">
            <w:r>
              <w:t>Anpassung Projektplan Sprint 4</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pPr>
              <w:rPr>
                <w:b/>
              </w:rPr>
            </w:pPr>
            <w:r>
              <w:t>14.11.2011</w:t>
            </w:r>
          </w:p>
        </w:tc>
        <w:tc>
          <w:tcPr>
            <w:tcW w:w="993" w:type="dxa"/>
          </w:tcPr>
          <w:p w:rsidR="00AA2978" w:rsidRPr="00F9181E" w:rsidRDefault="00AA2978" w:rsidP="00722926">
            <w:r>
              <w:t>1.6</w:t>
            </w:r>
          </w:p>
        </w:tc>
        <w:tc>
          <w:tcPr>
            <w:tcW w:w="4674" w:type="dxa"/>
          </w:tcPr>
          <w:p w:rsidR="00AA2978" w:rsidRPr="00F9181E" w:rsidRDefault="00AA2978" w:rsidP="00722926">
            <w:r>
              <w:t>Anpassung Projektplan Sprint 5</w:t>
            </w:r>
          </w:p>
        </w:tc>
        <w:tc>
          <w:tcPr>
            <w:tcW w:w="2303" w:type="dxa"/>
          </w:tcPr>
          <w:p w:rsidR="00AA2978" w:rsidRDefault="00AA2978" w:rsidP="00722926">
            <w:r>
              <w:t>dtreichl</w:t>
            </w:r>
          </w:p>
        </w:tc>
      </w:tr>
      <w:tr w:rsidR="00AA2978" w:rsidRPr="00F9181E" w:rsidTr="0052518B">
        <w:trPr>
          <w:cnfStyle w:val="000000010000" w:firstRow="0" w:lastRow="0" w:firstColumn="0" w:lastColumn="0" w:oddVBand="0" w:evenVBand="0" w:oddHBand="0" w:evenHBand="1" w:firstRowFirstColumn="0" w:firstRowLastColumn="0" w:lastRowFirstColumn="0" w:lastRowLastColumn="0"/>
        </w:trPr>
        <w:tc>
          <w:tcPr>
            <w:tcW w:w="1138" w:type="dxa"/>
          </w:tcPr>
          <w:p w:rsidR="00AA2978" w:rsidRDefault="00AA2978" w:rsidP="00722926">
            <w:pPr>
              <w:rPr>
                <w:b/>
              </w:rPr>
            </w:pPr>
            <w:r>
              <w:t>28.11.2011</w:t>
            </w:r>
          </w:p>
        </w:tc>
        <w:tc>
          <w:tcPr>
            <w:tcW w:w="993" w:type="dxa"/>
          </w:tcPr>
          <w:p w:rsidR="00AA2978" w:rsidRPr="00F9181E" w:rsidRDefault="00AA2978" w:rsidP="00722926">
            <w:r>
              <w:t>1.7</w:t>
            </w:r>
          </w:p>
        </w:tc>
        <w:tc>
          <w:tcPr>
            <w:tcW w:w="4674" w:type="dxa"/>
          </w:tcPr>
          <w:p w:rsidR="00AA2978" w:rsidRPr="00F9181E" w:rsidRDefault="00AA2978" w:rsidP="00722926">
            <w:r>
              <w:t>Anpassung Projektplan Sprint 6</w:t>
            </w:r>
          </w:p>
        </w:tc>
        <w:tc>
          <w:tcPr>
            <w:tcW w:w="2303" w:type="dxa"/>
          </w:tcPr>
          <w:p w:rsidR="00AA2978" w:rsidRDefault="00AA2978" w:rsidP="00722926">
            <w:r>
              <w:t>dtreichl</w:t>
            </w:r>
          </w:p>
        </w:tc>
      </w:tr>
      <w:tr w:rsidR="00AA2978" w:rsidRPr="00F9181E" w:rsidTr="0052518B">
        <w:trPr>
          <w:cnfStyle w:val="000000100000" w:firstRow="0" w:lastRow="0" w:firstColumn="0" w:lastColumn="0" w:oddVBand="0" w:evenVBand="0" w:oddHBand="1" w:evenHBand="0" w:firstRowFirstColumn="0" w:firstRowLastColumn="0" w:lastRowFirstColumn="0" w:lastRowLastColumn="0"/>
        </w:trPr>
        <w:tc>
          <w:tcPr>
            <w:tcW w:w="1138" w:type="dxa"/>
          </w:tcPr>
          <w:p w:rsidR="00AA2978" w:rsidRDefault="00AA2978" w:rsidP="00722926">
            <w:r>
              <w:t>16.12.2011</w:t>
            </w:r>
          </w:p>
        </w:tc>
        <w:tc>
          <w:tcPr>
            <w:tcW w:w="993" w:type="dxa"/>
          </w:tcPr>
          <w:p w:rsidR="00AA2978" w:rsidRDefault="00AA2978" w:rsidP="00722926">
            <w:r>
              <w:t>1.8</w:t>
            </w:r>
          </w:p>
        </w:tc>
        <w:tc>
          <w:tcPr>
            <w:tcW w:w="4674" w:type="dxa"/>
          </w:tcPr>
          <w:p w:rsidR="00AA2978" w:rsidRDefault="00AA2978" w:rsidP="00722926">
            <w:r>
              <w:t>Anpassung Projektplan Sprint 7</w:t>
            </w:r>
          </w:p>
        </w:tc>
        <w:tc>
          <w:tcPr>
            <w:tcW w:w="2303" w:type="dxa"/>
          </w:tcPr>
          <w:p w:rsidR="00AA2978" w:rsidRDefault="00AA2978" w:rsidP="00722926">
            <w:r>
              <w:t>cheidt</w:t>
            </w:r>
          </w:p>
        </w:tc>
      </w:tr>
    </w:tbl>
    <w:p w:rsidR="00AA2978" w:rsidRDefault="00AA2978">
      <w:pPr>
        <w:rPr>
          <w:rFonts w:asciiTheme="majorHAnsi" w:hAnsiTheme="majorHAnsi"/>
          <w:b/>
          <w:bCs/>
          <w:color w:val="4F4F59"/>
          <w:spacing w:val="15"/>
          <w:sz w:val="24"/>
          <w:szCs w:val="22"/>
        </w:rPr>
      </w:pPr>
      <w:r>
        <w:br w:type="page"/>
      </w:r>
    </w:p>
    <w:p w:rsidR="00AA2978" w:rsidRPr="00B54E8E" w:rsidRDefault="00AA2978" w:rsidP="004F42B5">
      <w:pPr>
        <w:pStyle w:val="berschrift3"/>
      </w:pPr>
      <w:bookmarkStart w:id="60" w:name="_Toc311820641"/>
      <w:bookmarkStart w:id="61" w:name="_Toc312328970"/>
      <w:bookmarkStart w:id="62" w:name="_Toc312357364"/>
      <w:r w:rsidRPr="00B54E8E">
        <w:lastRenderedPageBreak/>
        <w:t>Projektplan</w:t>
      </w:r>
      <w:bookmarkEnd w:id="60"/>
      <w:bookmarkEnd w:id="61"/>
      <w:bookmarkEnd w:id="62"/>
    </w:p>
    <w:p w:rsidR="00AA2978" w:rsidRDefault="00AA2978" w:rsidP="00722926">
      <w:r>
        <w:t>Das Management des Projektes Project Flip 2.0 geschieht im Redmine (</w:t>
      </w:r>
      <w:r w:rsidRPr="009E3461">
        <w:t>https://redmine.elmermx.ch/</w:t>
      </w:r>
      <w:r>
        <w:t>).</w:t>
      </w:r>
    </w:p>
    <w:p w:rsidR="00AA2978" w:rsidRDefault="00AA2978" w:rsidP="00124F5E">
      <w:pPr>
        <w:pStyle w:val="berschrift4"/>
      </w:pPr>
      <w:bookmarkStart w:id="63" w:name="_Toc311820642"/>
      <w:r>
        <w:t>Prototyp</w:t>
      </w:r>
      <w:bookmarkEnd w:id="63"/>
    </w:p>
    <w:p w:rsidR="00AA2978" w:rsidRPr="009E3461" w:rsidRDefault="00AA2978" w:rsidP="00722926">
      <w:r>
        <w:t>Mit dem Prototyp wurde sichergestellt, dass es möglich ist, die Project Notes in vektorisierter Form darzustellen. Zudem wurde die grundlegende Architektur damit festgelegt.</w:t>
      </w:r>
    </w:p>
    <w:p w:rsidR="00AA2978" w:rsidRDefault="00AA2978" w:rsidP="00124F5E">
      <w:pPr>
        <w:pStyle w:val="berschrift4"/>
      </w:pPr>
      <w:bookmarkStart w:id="64" w:name="_Toc311820643"/>
      <w:r>
        <w:t>Releases</w:t>
      </w:r>
      <w:bookmarkEnd w:id="64"/>
    </w:p>
    <w:p w:rsidR="00AA2978" w:rsidRDefault="00AA2978" w:rsidP="00722926">
      <w:r>
        <w:t xml:space="preserve">Da das Projekt nach dem Vorgehensmodell Scrum (siehe Unterkapitel </w:t>
      </w:r>
      <w:r>
        <w:fldChar w:fldCharType="begin"/>
      </w:r>
      <w:r>
        <w:instrText xml:space="preserve"> REF _Ref304898017 \r \h  \* MERGEFORMAT </w:instrText>
      </w:r>
      <w:r>
        <w:fldChar w:fldCharType="separate"/>
      </w:r>
      <w:r w:rsidR="005358CB">
        <w:t>V.2.5</w:t>
      </w:r>
      <w:r>
        <w:fldChar w:fldCharType="end"/>
      </w:r>
      <w:r>
        <w:t xml:space="preserve"> </w:t>
      </w:r>
      <w:r>
        <w:fldChar w:fldCharType="begin"/>
      </w:r>
      <w:r>
        <w:instrText xml:space="preserve"> REF _Ref304898023 \h  \* MERGEFORMAT </w:instrText>
      </w:r>
      <w:r>
        <w:fldChar w:fldCharType="separate"/>
      </w:r>
      <w:r w:rsidR="005358CB" w:rsidRPr="00B54E8E">
        <w:t>Vorgehensmodell</w:t>
      </w:r>
      <w:r>
        <w:fldChar w:fldCharType="end"/>
      </w:r>
      <w:r w:rsidR="00DA1869">
        <w:t>) durchgeführt wird,</w:t>
      </w:r>
      <w:r>
        <w:t xml:space="preserve"> gibt es nur zu Projektende einen Release.</w:t>
      </w:r>
    </w:p>
    <w:p w:rsidR="00AA2978" w:rsidRDefault="00AA2978" w:rsidP="00722926">
      <w:r>
        <w:t>Während des Projekts wird immer am Ende eines Sprints ein voll lauffähiger Prototyp vorliegen.</w:t>
      </w:r>
    </w:p>
    <w:p w:rsidR="00AA2978" w:rsidRPr="00B96C3F" w:rsidRDefault="00AA2978" w:rsidP="00722926">
      <w:r>
        <w:t>Folgender Release ist vorgesehen:</w:t>
      </w:r>
    </w:p>
    <w:tbl>
      <w:tblPr>
        <w:tblStyle w:val="MittlereSchattierung1-Akzent1"/>
        <w:tblW w:w="0" w:type="auto"/>
        <w:tblLook w:val="0420" w:firstRow="1" w:lastRow="0" w:firstColumn="0" w:lastColumn="0" w:noHBand="0" w:noVBand="1"/>
      </w:tblPr>
      <w:tblGrid>
        <w:gridCol w:w="1480"/>
        <w:gridCol w:w="1922"/>
        <w:gridCol w:w="4111"/>
        <w:gridCol w:w="1667"/>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480" w:type="dxa"/>
          </w:tcPr>
          <w:p w:rsidR="00AA2978" w:rsidRDefault="00AA2978" w:rsidP="00722926">
            <w:r>
              <w:t>Version</w:t>
            </w:r>
          </w:p>
        </w:tc>
        <w:tc>
          <w:tcPr>
            <w:tcW w:w="1922" w:type="dxa"/>
          </w:tcPr>
          <w:p w:rsidR="00AA2978" w:rsidRDefault="00AA2978" w:rsidP="00722926">
            <w:r>
              <w:t>Typ</w:t>
            </w:r>
          </w:p>
        </w:tc>
        <w:tc>
          <w:tcPr>
            <w:tcW w:w="4111" w:type="dxa"/>
          </w:tcPr>
          <w:p w:rsidR="00AA2978" w:rsidRDefault="00AA2978" w:rsidP="00722926">
            <w:r>
              <w:t>Beschreibung</w:t>
            </w:r>
          </w:p>
        </w:tc>
        <w:tc>
          <w:tcPr>
            <w:tcW w:w="1667" w:type="dxa"/>
          </w:tcPr>
          <w:p w:rsidR="00AA2978" w:rsidRDefault="00AA2978" w:rsidP="00722926">
            <w:r>
              <w:t>Datum</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480" w:type="dxa"/>
          </w:tcPr>
          <w:p w:rsidR="00AA2978" w:rsidRPr="00AB533A" w:rsidRDefault="00AA2978" w:rsidP="00722926">
            <w:r w:rsidRPr="00AB533A">
              <w:t>1.0</w:t>
            </w:r>
          </w:p>
        </w:tc>
        <w:tc>
          <w:tcPr>
            <w:tcW w:w="1922" w:type="dxa"/>
          </w:tcPr>
          <w:p w:rsidR="00AA2978" w:rsidRDefault="00AA2978" w:rsidP="00722926">
            <w:r>
              <w:t>Finalversion</w:t>
            </w:r>
          </w:p>
        </w:tc>
        <w:tc>
          <w:tcPr>
            <w:tcW w:w="4111" w:type="dxa"/>
          </w:tcPr>
          <w:p w:rsidR="00AA2978" w:rsidRDefault="00AA2978" w:rsidP="00722926">
            <w:r>
              <w:t>Fertige Version, Bugs gefixt</w:t>
            </w:r>
          </w:p>
        </w:tc>
        <w:tc>
          <w:tcPr>
            <w:tcW w:w="1667" w:type="dxa"/>
          </w:tcPr>
          <w:p w:rsidR="00AA2978" w:rsidRDefault="00AA2978" w:rsidP="00722926">
            <w:r>
              <w:t>23.12.2011</w:t>
            </w:r>
          </w:p>
        </w:tc>
      </w:tr>
    </w:tbl>
    <w:p w:rsidR="00AA2978" w:rsidRPr="006156A4" w:rsidRDefault="00AA2978" w:rsidP="00124F5E">
      <w:pPr>
        <w:pStyle w:val="berschrift4"/>
      </w:pPr>
      <w:bookmarkStart w:id="65" w:name="_Toc311820644"/>
      <w:r>
        <w:t>Milestones</w:t>
      </w:r>
      <w:bookmarkEnd w:id="65"/>
    </w:p>
    <w:p w:rsidR="00AA2978" w:rsidRDefault="00AA2978" w:rsidP="008722E3">
      <w:r>
        <w:t>Ein Milestone ereignet sich jeweils am Ende eines Sprints. Die Sprints wie auch die Milestones sind im Redmine dokumentiert.</w:t>
      </w:r>
    </w:p>
    <w:p w:rsidR="00AA2978" w:rsidRDefault="00AA2978" w:rsidP="008722E3">
      <w:r>
        <w:t xml:space="preserve">Nachfolgend eine Übersicht über die Milestones, für genauere Angaben wird auf das Redmine verwiesen. Die detaillierte Planung der jeweiligen Sprints erfolgt schrittweise nach dem Vorgehensmodell Scrum (siehe Unterkapitel </w:t>
      </w:r>
      <w:r>
        <w:fldChar w:fldCharType="begin"/>
      </w:r>
      <w:r>
        <w:instrText xml:space="preserve"> REF _Ref304898017 \r \h </w:instrText>
      </w:r>
      <w:r>
        <w:fldChar w:fldCharType="separate"/>
      </w:r>
      <w:r w:rsidR="005358CB">
        <w:t>V.2.5</w:t>
      </w:r>
      <w:r>
        <w:fldChar w:fldCharType="end"/>
      </w:r>
      <w:r>
        <w:t xml:space="preserve"> </w:t>
      </w:r>
      <w:r>
        <w:fldChar w:fldCharType="begin"/>
      </w:r>
      <w:r>
        <w:instrText xml:space="preserve"> REF _Ref304898023 \h </w:instrText>
      </w:r>
      <w:r>
        <w:fldChar w:fldCharType="separate"/>
      </w:r>
      <w:r w:rsidR="005358CB" w:rsidRPr="00B54E8E">
        <w:t>Vorgehensmodell</w:t>
      </w:r>
      <w:r>
        <w:fldChar w:fldCharType="end"/>
      </w:r>
      <w:r>
        <w:t>).</w:t>
      </w:r>
    </w:p>
    <w:tbl>
      <w:tblPr>
        <w:tblStyle w:val="MittlereSchattierung1-Akz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1</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23.09.2011 - 30.09.2011</w:t>
            </w:r>
          </w:p>
        </w:tc>
        <w:tc>
          <w:tcPr>
            <w:tcW w:w="4820" w:type="dxa"/>
          </w:tcPr>
          <w:p w:rsidR="00AA2978" w:rsidRDefault="00AA2978" w:rsidP="00AA2978">
            <w:pPr>
              <w:pStyle w:val="Listenabsatz"/>
              <w:numPr>
                <w:ilvl w:val="0"/>
                <w:numId w:val="10"/>
              </w:numPr>
              <w:ind w:left="176" w:hanging="142"/>
            </w:pPr>
            <w:r>
              <w:t>Entwicklungsumgebung einrichten, Einarbeitung</w:t>
            </w:r>
          </w:p>
          <w:p w:rsidR="00AA2978" w:rsidRDefault="00AA2978" w:rsidP="00AA2978">
            <w:pPr>
              <w:pStyle w:val="Listenabsatz"/>
              <w:numPr>
                <w:ilvl w:val="0"/>
                <w:numId w:val="10"/>
              </w:numPr>
              <w:ind w:left="176" w:hanging="142"/>
            </w:pPr>
            <w:r>
              <w:t>Interviews, Kundenanalyse</w:t>
            </w:r>
          </w:p>
          <w:p w:rsidR="00AA2978" w:rsidRDefault="00AA2978" w:rsidP="00AA2978">
            <w:pPr>
              <w:pStyle w:val="Listenabsatz"/>
              <w:numPr>
                <w:ilvl w:val="0"/>
                <w:numId w:val="10"/>
              </w:numPr>
              <w:ind w:left="176" w:hanging="142"/>
            </w:pPr>
            <w:r>
              <w:t>Vision, Persona, Szenarien V0</w:t>
            </w:r>
          </w:p>
          <w:p w:rsidR="00AA2978" w:rsidRPr="00F9181E" w:rsidRDefault="00AA2978" w:rsidP="00AA2978">
            <w:pPr>
              <w:pStyle w:val="Listenabsatz"/>
              <w:numPr>
                <w:ilvl w:val="0"/>
                <w:numId w:val="10"/>
              </w:numPr>
              <w:ind w:left="176" w:hanging="142"/>
            </w:pPr>
            <w:r>
              <w:t>Architektur-Prototyp</w:t>
            </w:r>
          </w:p>
        </w:tc>
        <w:tc>
          <w:tcPr>
            <w:tcW w:w="2659" w:type="dxa"/>
          </w:tcPr>
          <w:p w:rsidR="00AA2978" w:rsidRPr="00A479FC" w:rsidRDefault="00AA2978" w:rsidP="00722926">
            <w:pPr>
              <w:rPr>
                <w:lang w:val="en-US"/>
              </w:rPr>
            </w:pPr>
            <w:r w:rsidRPr="00A479FC">
              <w:rPr>
                <w:lang w:val="en-US"/>
              </w:rPr>
              <w:t>19.09.11 Kickoff-Meeting</w:t>
            </w:r>
          </w:p>
          <w:p w:rsidR="00AA2978" w:rsidRDefault="00AA2978" w:rsidP="00722926">
            <w:pPr>
              <w:rPr>
                <w:lang w:val="en-US"/>
              </w:rPr>
            </w:pPr>
            <w:r w:rsidRPr="00A479FC">
              <w:rPr>
                <w:lang w:val="en-US"/>
              </w:rPr>
              <w:t>26.09.11 Wochenreview</w:t>
            </w:r>
          </w:p>
          <w:p w:rsidR="00AA2978" w:rsidRPr="00A479FC" w:rsidRDefault="00AA2978" w:rsidP="00722926">
            <w:pPr>
              <w:rPr>
                <w:lang w:val="en-US"/>
              </w:rPr>
            </w:pPr>
            <w:r w:rsidRPr="00A479FC">
              <w:rPr>
                <w:lang w:val="en-US"/>
              </w:rPr>
              <w:t>03.10.11</w:t>
            </w:r>
            <w:r>
              <w:rPr>
                <w:lang w:val="en-US"/>
              </w:rPr>
              <w:t xml:space="preserve"> Review</w:t>
            </w:r>
            <w:r w:rsidRPr="00A479FC">
              <w:rPr>
                <w:lang w:val="en-US"/>
              </w:rPr>
              <w:t xml:space="preserve"> Sprint 1</w:t>
            </w:r>
          </w:p>
        </w:tc>
      </w:tr>
    </w:tbl>
    <w:p w:rsidR="00AA2978" w:rsidRPr="00A479FC" w:rsidRDefault="00AA2978" w:rsidP="008722E3">
      <w:pPr>
        <w:rPr>
          <w:lang w:val="en-US"/>
        </w:rPr>
      </w:pPr>
    </w:p>
    <w:tbl>
      <w:tblPr>
        <w:tblStyle w:val="MittlereSchattierung1-Akz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2</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03.10.2011 - 17.10.2011</w:t>
            </w:r>
          </w:p>
        </w:tc>
        <w:tc>
          <w:tcPr>
            <w:tcW w:w="4820" w:type="dxa"/>
          </w:tcPr>
          <w:p w:rsidR="00AA2978" w:rsidRPr="001D7632" w:rsidRDefault="00AA2978" w:rsidP="00AA2978">
            <w:pPr>
              <w:pStyle w:val="Listenabsatz"/>
              <w:numPr>
                <w:ilvl w:val="0"/>
                <w:numId w:val="10"/>
              </w:numPr>
              <w:ind w:left="176" w:hanging="142"/>
            </w:pPr>
            <w:r w:rsidRPr="001D7632">
              <w:t>Vision, Persona, Szenarien V1</w:t>
            </w:r>
          </w:p>
          <w:p w:rsidR="00AA2978" w:rsidRPr="001D7632" w:rsidRDefault="00AA2978" w:rsidP="00AA2978">
            <w:pPr>
              <w:pStyle w:val="Listenabsatz"/>
              <w:numPr>
                <w:ilvl w:val="0"/>
                <w:numId w:val="10"/>
              </w:numPr>
              <w:ind w:left="176" w:hanging="142"/>
            </w:pPr>
            <w:r w:rsidRPr="001D7632">
              <w:t>User Stories</w:t>
            </w:r>
          </w:p>
          <w:p w:rsidR="00AA2978" w:rsidRPr="001D7632" w:rsidRDefault="00AA2978" w:rsidP="00AA2978">
            <w:pPr>
              <w:pStyle w:val="Listenabsatz"/>
              <w:numPr>
                <w:ilvl w:val="0"/>
                <w:numId w:val="10"/>
              </w:numPr>
              <w:ind w:left="176" w:hanging="142"/>
            </w:pPr>
            <w:r w:rsidRPr="001D7632">
              <w:t>Creative Workshop</w:t>
            </w:r>
          </w:p>
          <w:p w:rsidR="00AA2978" w:rsidRPr="00F9181E" w:rsidRDefault="00AA2978" w:rsidP="00AA2978">
            <w:pPr>
              <w:pStyle w:val="Listenabsatz"/>
              <w:numPr>
                <w:ilvl w:val="0"/>
                <w:numId w:val="10"/>
              </w:numPr>
              <w:ind w:left="176" w:hanging="142"/>
            </w:pPr>
            <w:r>
              <w:t>Papierprototyp</w:t>
            </w:r>
          </w:p>
        </w:tc>
        <w:tc>
          <w:tcPr>
            <w:tcW w:w="2659" w:type="dxa"/>
          </w:tcPr>
          <w:p w:rsidR="00AA2978" w:rsidRDefault="00AA2978" w:rsidP="00722926">
            <w:r>
              <w:t>10.10.11 Wochenreview</w:t>
            </w:r>
          </w:p>
          <w:p w:rsidR="00AA2978" w:rsidRDefault="00AA2978" w:rsidP="00722926">
            <w:r>
              <w:t>17.10.11 Review Sprint 2</w:t>
            </w:r>
          </w:p>
        </w:tc>
      </w:tr>
    </w:tbl>
    <w:p w:rsidR="00AA2978" w:rsidRDefault="00AA2978" w:rsidP="008722E3"/>
    <w:tbl>
      <w:tblPr>
        <w:tblStyle w:val="MittlereSchattierung1-Akz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3</w:t>
            </w:r>
          </w:p>
        </w:tc>
        <w:tc>
          <w:tcPr>
            <w:tcW w:w="4820" w:type="dxa"/>
          </w:tcPr>
          <w:p w:rsidR="00AA2978" w:rsidRDefault="00AA2978" w:rsidP="00722926">
            <w:r>
              <w:t>Inhalt</w:t>
            </w:r>
          </w:p>
        </w:tc>
        <w:tc>
          <w:tcPr>
            <w:tcW w:w="2659" w:type="dxa"/>
          </w:tcPr>
          <w:p w:rsidR="00AA2978" w:rsidRDefault="00AA2978" w:rsidP="00722926">
            <w:r>
              <w:t>Termine</w:t>
            </w:r>
          </w:p>
        </w:tc>
      </w:tr>
      <w:tr w:rsidR="00AA2978" w:rsidRPr="001D7632"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17.10.2011 - 31.10.2011</w:t>
            </w:r>
          </w:p>
        </w:tc>
        <w:tc>
          <w:tcPr>
            <w:tcW w:w="4820" w:type="dxa"/>
          </w:tcPr>
          <w:p w:rsidR="00AA2978" w:rsidRDefault="00AA2978" w:rsidP="00AA2978">
            <w:pPr>
              <w:pStyle w:val="Listenabsatz"/>
              <w:numPr>
                <w:ilvl w:val="0"/>
                <w:numId w:val="10"/>
              </w:numPr>
              <w:ind w:left="176" w:hanging="142"/>
            </w:pPr>
            <w:r>
              <w:t>Must User Stories mit Priorität 1 implementiert und getestet</w:t>
            </w:r>
          </w:p>
          <w:p w:rsidR="00AA2978" w:rsidRPr="00F9181E" w:rsidRDefault="00AA2978" w:rsidP="00AA2978">
            <w:pPr>
              <w:pStyle w:val="Listenabsatz"/>
              <w:numPr>
                <w:ilvl w:val="0"/>
                <w:numId w:val="10"/>
              </w:numPr>
              <w:ind w:left="176" w:hanging="142"/>
            </w:pPr>
            <w:r>
              <w:t>Nichtfunktionale Anforderungen</w:t>
            </w:r>
          </w:p>
        </w:tc>
        <w:tc>
          <w:tcPr>
            <w:tcW w:w="2659" w:type="dxa"/>
          </w:tcPr>
          <w:p w:rsidR="00AA2978" w:rsidRPr="001D7632" w:rsidRDefault="00AA2978" w:rsidP="00722926">
            <w:pPr>
              <w:rPr>
                <w:lang w:val="en-US"/>
              </w:rPr>
            </w:pPr>
            <w:r w:rsidRPr="001D7632">
              <w:rPr>
                <w:lang w:val="en-US"/>
              </w:rPr>
              <w:t xml:space="preserve">24.10.11 </w:t>
            </w:r>
            <w:r w:rsidRPr="00F10C48">
              <w:rPr>
                <w:lang w:val="en-GB"/>
              </w:rPr>
              <w:t>Wochenreview</w:t>
            </w:r>
            <w:r w:rsidRPr="001D7632">
              <w:rPr>
                <w:lang w:val="en-US"/>
              </w:rPr>
              <w:t xml:space="preserve"> </w:t>
            </w:r>
          </w:p>
          <w:p w:rsidR="00AA2978" w:rsidRPr="001D7632" w:rsidRDefault="00AA2978" w:rsidP="00722926">
            <w:pPr>
              <w:rPr>
                <w:lang w:val="en-US"/>
              </w:rPr>
            </w:pPr>
            <w:r w:rsidRPr="001D7632">
              <w:rPr>
                <w:lang w:val="en-US"/>
              </w:rPr>
              <w:t>31.10.11</w:t>
            </w:r>
            <w:r>
              <w:rPr>
                <w:lang w:val="en-US"/>
              </w:rPr>
              <w:t xml:space="preserve"> </w:t>
            </w:r>
            <w:r w:rsidRPr="001D7632">
              <w:rPr>
                <w:lang w:val="en-US"/>
              </w:rPr>
              <w:t>Review Sprint 3</w:t>
            </w:r>
          </w:p>
        </w:tc>
      </w:tr>
    </w:tbl>
    <w:p w:rsidR="00AA2978" w:rsidRPr="001D7632" w:rsidRDefault="00AA2978" w:rsidP="008722E3">
      <w:pPr>
        <w:rPr>
          <w:lang w:val="en-US"/>
        </w:rPr>
      </w:pPr>
    </w:p>
    <w:tbl>
      <w:tblPr>
        <w:tblStyle w:val="MittlereSchattierung1-Akz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4</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31.10.2011 - 14.11.2011</w:t>
            </w:r>
          </w:p>
        </w:tc>
        <w:tc>
          <w:tcPr>
            <w:tcW w:w="4820" w:type="dxa"/>
          </w:tcPr>
          <w:p w:rsidR="00AA2978" w:rsidRDefault="00AA2978" w:rsidP="00AA2978">
            <w:pPr>
              <w:pStyle w:val="Listenabsatz"/>
              <w:numPr>
                <w:ilvl w:val="0"/>
                <w:numId w:val="10"/>
              </w:numPr>
              <w:ind w:left="176" w:hanging="142"/>
            </w:pPr>
            <w:r>
              <w:t>Für diesen Sprint geplante User Stories implementiert und getestet</w:t>
            </w:r>
          </w:p>
          <w:p w:rsidR="00AA2978" w:rsidRPr="00F9181E" w:rsidRDefault="00AA2978" w:rsidP="00AA2978">
            <w:pPr>
              <w:pStyle w:val="Listenabsatz"/>
              <w:numPr>
                <w:ilvl w:val="0"/>
                <w:numId w:val="10"/>
              </w:numPr>
              <w:ind w:left="176" w:hanging="142"/>
            </w:pPr>
            <w:r>
              <w:t>Layout definiert</w:t>
            </w:r>
          </w:p>
        </w:tc>
        <w:tc>
          <w:tcPr>
            <w:tcW w:w="2659" w:type="dxa"/>
          </w:tcPr>
          <w:p w:rsidR="00AA2978" w:rsidRDefault="00AA2978" w:rsidP="00722926">
            <w:pPr>
              <w:rPr>
                <w:lang w:val="en-GB"/>
              </w:rPr>
            </w:pPr>
            <w:r>
              <w:rPr>
                <w:lang w:val="en-GB"/>
              </w:rPr>
              <w:t>04.11.11 Codereview mit Christian Moser</w:t>
            </w:r>
          </w:p>
          <w:p w:rsidR="00AA2978" w:rsidRPr="00F10C48" w:rsidRDefault="00AA2978" w:rsidP="00722926">
            <w:pPr>
              <w:rPr>
                <w:lang w:val="en-GB"/>
              </w:rPr>
            </w:pPr>
            <w:r w:rsidRPr="00F10C48">
              <w:rPr>
                <w:lang w:val="en-GB"/>
              </w:rPr>
              <w:t>07.11.11 Wochenreview</w:t>
            </w:r>
          </w:p>
          <w:p w:rsidR="00AA2978" w:rsidRPr="00F10C48" w:rsidRDefault="00AA2978" w:rsidP="00722926">
            <w:pPr>
              <w:rPr>
                <w:lang w:val="en-GB"/>
              </w:rPr>
            </w:pPr>
            <w:r w:rsidRPr="00F10C48">
              <w:rPr>
                <w:lang w:val="en-GB"/>
              </w:rPr>
              <w:t xml:space="preserve">11.11.11 </w:t>
            </w:r>
            <w:r>
              <w:rPr>
                <w:lang w:val="en-GB"/>
              </w:rPr>
              <w:t>Demonstration Must User Stories, Schlieren</w:t>
            </w:r>
          </w:p>
          <w:p w:rsidR="00AA2978" w:rsidRPr="00F10C48" w:rsidRDefault="00AA2978" w:rsidP="00722926">
            <w:pPr>
              <w:rPr>
                <w:lang w:val="en-GB"/>
              </w:rPr>
            </w:pPr>
            <w:r w:rsidRPr="00F10C48">
              <w:rPr>
                <w:lang w:val="en-GB"/>
              </w:rPr>
              <w:t>14</w:t>
            </w:r>
            <w:r>
              <w:rPr>
                <w:lang w:val="en-GB"/>
              </w:rPr>
              <w:t>.11</w:t>
            </w:r>
            <w:r w:rsidRPr="00F10C48">
              <w:rPr>
                <w:lang w:val="en-GB"/>
              </w:rPr>
              <w:t>.11 Review Sprint 4</w:t>
            </w:r>
          </w:p>
        </w:tc>
      </w:tr>
    </w:tbl>
    <w:p w:rsidR="00155D86" w:rsidRDefault="00155D86" w:rsidP="00722926">
      <w:pPr>
        <w:rPr>
          <w:lang w:val="en-GB"/>
        </w:rPr>
      </w:pPr>
    </w:p>
    <w:p w:rsidR="00155D86" w:rsidRDefault="00155D86">
      <w:pPr>
        <w:rPr>
          <w:lang w:val="en-GB"/>
        </w:rPr>
      </w:pPr>
      <w:r>
        <w:rPr>
          <w:lang w:val="en-GB"/>
        </w:rPr>
        <w:br w:type="page"/>
      </w:r>
    </w:p>
    <w:tbl>
      <w:tblPr>
        <w:tblStyle w:val="MittlereSchattierung1-Akz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lastRenderedPageBreak/>
              <w:t>Sprint 5</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14.11.2011 - 28.11.2011</w:t>
            </w:r>
          </w:p>
        </w:tc>
        <w:tc>
          <w:tcPr>
            <w:tcW w:w="4820" w:type="dxa"/>
          </w:tcPr>
          <w:p w:rsidR="00AA2978" w:rsidRPr="00F9181E" w:rsidRDefault="00AA2978" w:rsidP="00AA2978">
            <w:pPr>
              <w:pStyle w:val="Listenabsatz"/>
              <w:numPr>
                <w:ilvl w:val="0"/>
                <w:numId w:val="10"/>
              </w:numPr>
              <w:ind w:left="176" w:hanging="142"/>
            </w:pPr>
            <w:r>
              <w:t>Für diesen Sprint geplante User Stories implementiert und getestet</w:t>
            </w:r>
          </w:p>
        </w:tc>
        <w:tc>
          <w:tcPr>
            <w:tcW w:w="2659" w:type="dxa"/>
          </w:tcPr>
          <w:p w:rsidR="00AA2978" w:rsidRDefault="00AA2978" w:rsidP="00722926">
            <w:r>
              <w:t>25.11.11 Vorgezogene Demo der User Stories für Zühlke</w:t>
            </w:r>
          </w:p>
          <w:p w:rsidR="00AA2978" w:rsidRDefault="00AA2978" w:rsidP="00722926">
            <w:r>
              <w:t>28.11.11 Review Sprint 5</w:t>
            </w:r>
          </w:p>
        </w:tc>
      </w:tr>
    </w:tbl>
    <w:p w:rsidR="00AA2978" w:rsidRDefault="00AA2978" w:rsidP="00722926"/>
    <w:tbl>
      <w:tblPr>
        <w:tblStyle w:val="MittlereSchattierung1-Akz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6</w:t>
            </w:r>
          </w:p>
        </w:tc>
        <w:tc>
          <w:tcPr>
            <w:tcW w:w="4820" w:type="dxa"/>
          </w:tcPr>
          <w:p w:rsidR="00AA2978" w:rsidRDefault="00AA2978" w:rsidP="00722926">
            <w:r>
              <w:t>Inhalt</w:t>
            </w:r>
          </w:p>
        </w:tc>
        <w:tc>
          <w:tcPr>
            <w:tcW w:w="2659" w:type="dxa"/>
          </w:tcPr>
          <w:p w:rsidR="00AA2978" w:rsidRDefault="00AA2978" w:rsidP="00722926">
            <w:r>
              <w:t>Termine</w:t>
            </w:r>
          </w:p>
        </w:tc>
      </w:tr>
      <w:tr w:rsidR="00AA2978" w:rsidRPr="00D407C7"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28.11.2011 - 12.12.2011</w:t>
            </w:r>
          </w:p>
        </w:tc>
        <w:tc>
          <w:tcPr>
            <w:tcW w:w="4820" w:type="dxa"/>
          </w:tcPr>
          <w:p w:rsidR="00AA2978" w:rsidRDefault="00AA2978" w:rsidP="00AA2978">
            <w:pPr>
              <w:pStyle w:val="Listenabsatz"/>
              <w:numPr>
                <w:ilvl w:val="0"/>
                <w:numId w:val="10"/>
              </w:numPr>
              <w:ind w:left="176" w:hanging="142"/>
            </w:pPr>
            <w:r>
              <w:t>Für diesen Sprint geplante User Stories implementiert und getestet</w:t>
            </w:r>
          </w:p>
          <w:p w:rsidR="00AA2978" w:rsidRDefault="00AA2978" w:rsidP="00AA2978">
            <w:pPr>
              <w:pStyle w:val="Listenabsatz"/>
              <w:numPr>
                <w:ilvl w:val="0"/>
                <w:numId w:val="10"/>
              </w:numPr>
              <w:ind w:left="176" w:hanging="142"/>
            </w:pPr>
            <w:r>
              <w:t>Dokumentationen geschrieben</w:t>
            </w:r>
          </w:p>
          <w:p w:rsidR="00AA2978" w:rsidRPr="00F9181E" w:rsidRDefault="00AA2978" w:rsidP="00AA2978">
            <w:pPr>
              <w:pStyle w:val="Listenabsatz"/>
              <w:numPr>
                <w:ilvl w:val="0"/>
                <w:numId w:val="10"/>
              </w:numPr>
              <w:ind w:left="176" w:hanging="142"/>
            </w:pPr>
            <w:r>
              <w:t>Codereview</w:t>
            </w:r>
          </w:p>
        </w:tc>
        <w:tc>
          <w:tcPr>
            <w:tcW w:w="2659" w:type="dxa"/>
          </w:tcPr>
          <w:p w:rsidR="00AA2978" w:rsidRPr="00F10C48" w:rsidRDefault="00AA2978" w:rsidP="00722926">
            <w:pPr>
              <w:rPr>
                <w:lang w:val="en-GB"/>
              </w:rPr>
            </w:pPr>
            <w:r w:rsidRPr="00F10C48">
              <w:rPr>
                <w:lang w:val="en-GB"/>
              </w:rPr>
              <w:t>0</w:t>
            </w:r>
            <w:r>
              <w:rPr>
                <w:lang w:val="en-GB"/>
              </w:rPr>
              <w:t>5</w:t>
            </w:r>
            <w:r w:rsidRPr="00F10C48">
              <w:rPr>
                <w:lang w:val="en-GB"/>
              </w:rPr>
              <w:t>.12.11 Wochenreview</w:t>
            </w:r>
          </w:p>
          <w:p w:rsidR="00AA2978" w:rsidRPr="00F10C48" w:rsidRDefault="00AA2978" w:rsidP="00722926">
            <w:pPr>
              <w:rPr>
                <w:lang w:val="en-GB"/>
              </w:rPr>
            </w:pPr>
            <w:r>
              <w:rPr>
                <w:lang w:val="en-GB"/>
              </w:rPr>
              <w:t>09</w:t>
            </w:r>
            <w:r w:rsidRPr="00F10C48">
              <w:rPr>
                <w:lang w:val="en-GB"/>
              </w:rPr>
              <w:t xml:space="preserve">.12.11 </w:t>
            </w:r>
            <w:r>
              <w:rPr>
                <w:lang w:val="en-GB"/>
              </w:rPr>
              <w:t>Demonstration der Software, Schlieren</w:t>
            </w:r>
          </w:p>
          <w:p w:rsidR="00AA2978" w:rsidRPr="00F10C48" w:rsidRDefault="00AA2978" w:rsidP="00722926">
            <w:pPr>
              <w:rPr>
                <w:lang w:val="en-GB"/>
              </w:rPr>
            </w:pPr>
            <w:r w:rsidRPr="00F10C48">
              <w:rPr>
                <w:lang w:val="en-GB"/>
              </w:rPr>
              <w:t>12.12.11 Wochenreview</w:t>
            </w:r>
          </w:p>
        </w:tc>
      </w:tr>
    </w:tbl>
    <w:p w:rsidR="00AA2978" w:rsidRPr="00F10C48" w:rsidRDefault="00AA2978" w:rsidP="00722926">
      <w:pPr>
        <w:rPr>
          <w:lang w:val="en-GB"/>
        </w:rPr>
      </w:pPr>
    </w:p>
    <w:tbl>
      <w:tblPr>
        <w:tblStyle w:val="MittlereSchattierung1-Akzent1"/>
        <w:tblW w:w="0" w:type="auto"/>
        <w:tblLook w:val="0420" w:firstRow="1" w:lastRow="0" w:firstColumn="0" w:lastColumn="0" w:noHBand="0" w:noVBand="1"/>
      </w:tblPr>
      <w:tblGrid>
        <w:gridCol w:w="1701"/>
        <w:gridCol w:w="4820"/>
        <w:gridCol w:w="2659"/>
      </w:tblGrid>
      <w:tr w:rsidR="00AA2978" w:rsidTr="00AB533A">
        <w:trPr>
          <w:cnfStyle w:val="100000000000" w:firstRow="1" w:lastRow="0" w:firstColumn="0" w:lastColumn="0" w:oddVBand="0" w:evenVBand="0" w:oddHBand="0" w:evenHBand="0" w:firstRowFirstColumn="0" w:firstRowLastColumn="0" w:lastRowFirstColumn="0" w:lastRowLastColumn="0"/>
        </w:trPr>
        <w:tc>
          <w:tcPr>
            <w:tcW w:w="1701" w:type="dxa"/>
          </w:tcPr>
          <w:p w:rsidR="00AA2978" w:rsidRDefault="00AA2978" w:rsidP="00722926">
            <w:r>
              <w:t>Sprint 7</w:t>
            </w:r>
          </w:p>
        </w:tc>
        <w:tc>
          <w:tcPr>
            <w:tcW w:w="4820" w:type="dxa"/>
          </w:tcPr>
          <w:p w:rsidR="00AA2978" w:rsidRDefault="00AA2978" w:rsidP="00722926">
            <w:r>
              <w:t>Inhalt</w:t>
            </w:r>
          </w:p>
        </w:tc>
        <w:tc>
          <w:tcPr>
            <w:tcW w:w="2659" w:type="dxa"/>
          </w:tcPr>
          <w:p w:rsidR="00AA2978" w:rsidRDefault="00AA2978" w:rsidP="00722926">
            <w:r>
              <w:t>Termine</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tcW w:w="1701" w:type="dxa"/>
          </w:tcPr>
          <w:p w:rsidR="00AA2978" w:rsidRPr="00AB533A" w:rsidRDefault="00AA2978" w:rsidP="00722926">
            <w:r w:rsidRPr="00AB533A">
              <w:t>12.12.2011 - 23.12.2011</w:t>
            </w:r>
          </w:p>
        </w:tc>
        <w:tc>
          <w:tcPr>
            <w:tcW w:w="4820" w:type="dxa"/>
          </w:tcPr>
          <w:p w:rsidR="00AA2978" w:rsidRDefault="00AA2978" w:rsidP="00AA2978">
            <w:pPr>
              <w:pStyle w:val="Listenabsatz"/>
              <w:numPr>
                <w:ilvl w:val="0"/>
                <w:numId w:val="10"/>
              </w:numPr>
              <w:ind w:left="176" w:hanging="142"/>
            </w:pPr>
            <w:r>
              <w:t>Management Summary, Abstract geschrieben</w:t>
            </w:r>
          </w:p>
          <w:p w:rsidR="00AA2978" w:rsidRDefault="00AA2978" w:rsidP="00AA2978">
            <w:pPr>
              <w:pStyle w:val="Listenabsatz"/>
              <w:numPr>
                <w:ilvl w:val="0"/>
                <w:numId w:val="10"/>
              </w:numPr>
              <w:ind w:left="176" w:hanging="142"/>
            </w:pPr>
            <w:r>
              <w:t>Video gedreht</w:t>
            </w:r>
          </w:p>
          <w:p w:rsidR="00AA2978" w:rsidRPr="00F9181E" w:rsidRDefault="00AA2978" w:rsidP="00AA2978">
            <w:pPr>
              <w:pStyle w:val="Listenabsatz"/>
              <w:numPr>
                <w:ilvl w:val="0"/>
                <w:numId w:val="10"/>
              </w:numPr>
              <w:ind w:left="176" w:hanging="142"/>
            </w:pPr>
            <w:r>
              <w:t>Projekt abgeschlossen</w:t>
            </w:r>
          </w:p>
        </w:tc>
        <w:tc>
          <w:tcPr>
            <w:tcW w:w="2659" w:type="dxa"/>
          </w:tcPr>
          <w:p w:rsidR="00AA2978" w:rsidRDefault="00AA2978" w:rsidP="00722926">
            <w:r>
              <w:t>19.12.11 Wochenreview</w:t>
            </w:r>
          </w:p>
          <w:p w:rsidR="00AA2978" w:rsidRDefault="00AA2978" w:rsidP="00722926">
            <w:r>
              <w:t>23.12.11 Projektabgabe</w:t>
            </w:r>
          </w:p>
        </w:tc>
      </w:tr>
    </w:tbl>
    <w:p w:rsidR="00AA2978" w:rsidRDefault="00AA2978" w:rsidP="000038C3">
      <w:pPr>
        <w:pStyle w:val="berschrift4"/>
      </w:pPr>
      <w:bookmarkStart w:id="66" w:name="_Toc311820645"/>
      <w:r>
        <w:t xml:space="preserve">Zeitplan und </w:t>
      </w:r>
      <w:r w:rsidRPr="00F0372E">
        <w:t>Zeiterfassung</w:t>
      </w:r>
      <w:bookmarkEnd w:id="66"/>
    </w:p>
    <w:p w:rsidR="00AA2978" w:rsidRDefault="00AA2978" w:rsidP="00722926">
      <w:r>
        <w:t xml:space="preserve">Die einzelnen Arbeitspakete (Tickets) sind den jeweiligen Sprints zugeordnet. Das Projekt ist in sieben Sprints unterteilt. Das Ende eines Sprints entspricht jeweils einem Milestone. </w:t>
      </w:r>
    </w:p>
    <w:p w:rsidR="00AA2978" w:rsidRDefault="00AA2978" w:rsidP="00722926">
      <w:r>
        <w:t>Die komplette Zeitplanung und die Zeiterfassung werden auf dem Redmine-S</w:t>
      </w:r>
      <w:r w:rsidR="00DA1869">
        <w:t xml:space="preserve">erver durchgeführt. </w:t>
      </w:r>
      <w:r>
        <w:t>Für jedes Arbeitspaket wird der Zeitaufwand geschätzt und ein Ticket erstellt. Diese Tickets werden den jeweiligen Sprints zugeordnet. Wurde an einem Ticket gearbeitet, wird die dafür aufgewendete Zeit auf das Ticket gebucht. Die Erfassung der Zeit für die jeweilig bearbeiteten Tickets geschieht sofort nach Abschluss der Arbeiten. Somit ist die Zeiterfassung stets aktuell.</w:t>
      </w:r>
    </w:p>
    <w:p w:rsidR="00AA2978" w:rsidRDefault="00AA2978" w:rsidP="00722926">
      <w:r>
        <w:t>Die Reportfunktion bietet einen Überblick über den geplanten und tatsächlichen Zeitaufwand vermitteln. Zudem ist es möglich, den Arbeitsaufwand mittels einer cvs-Datei zu exportieren und z.B. in Excel anschaulich darzustellen.</w:t>
      </w:r>
    </w:p>
    <w:p w:rsidR="00AA2978" w:rsidRDefault="00AA2978" w:rsidP="000038C3">
      <w:pPr>
        <w:pStyle w:val="berschrift4"/>
      </w:pPr>
      <w:bookmarkStart w:id="67" w:name="_Toc311820646"/>
      <w:r>
        <w:t>Aufwandschätzung</w:t>
      </w:r>
      <w:bookmarkEnd w:id="67"/>
    </w:p>
    <w:p w:rsidR="00AA2978" w:rsidRDefault="00AA2978" w:rsidP="00722926">
      <w:r>
        <w:t>Die Aufwandschätzung ergibt sich durch den geschätzten Aufwand pro Ticket im Redmine.</w:t>
      </w:r>
    </w:p>
    <w:p w:rsidR="00AA2978" w:rsidRDefault="00AA2978">
      <w:pPr>
        <w:rPr>
          <w:rFonts w:asciiTheme="majorHAnsi" w:hAnsiTheme="majorHAnsi"/>
          <w:b/>
          <w:bCs/>
          <w:color w:val="4F4F59"/>
          <w:spacing w:val="15"/>
          <w:sz w:val="24"/>
          <w:szCs w:val="22"/>
        </w:rPr>
      </w:pPr>
      <w:r>
        <w:br w:type="page"/>
      </w:r>
    </w:p>
    <w:p w:rsidR="00AA2978" w:rsidRPr="00B54E8E" w:rsidRDefault="00AA2978" w:rsidP="003D3698">
      <w:pPr>
        <w:pStyle w:val="berschrift3"/>
      </w:pPr>
      <w:bookmarkStart w:id="68" w:name="_Toc311820647"/>
      <w:bookmarkStart w:id="69" w:name="_Toc312328971"/>
      <w:bookmarkStart w:id="70" w:name="_Toc312357365"/>
      <w:r w:rsidRPr="00B54E8E">
        <w:lastRenderedPageBreak/>
        <w:t>Projektorganisation</w:t>
      </w:r>
      <w:bookmarkEnd w:id="68"/>
      <w:bookmarkEnd w:id="69"/>
      <w:bookmarkEnd w:id="70"/>
    </w:p>
    <w:p w:rsidR="00E9665E" w:rsidRPr="00E9665E" w:rsidRDefault="00AA2978" w:rsidP="00E9665E">
      <w:pPr>
        <w:pStyle w:val="berschrift4"/>
      </w:pPr>
      <w:bookmarkStart w:id="71" w:name="_Toc311820648"/>
      <w:r>
        <w:t>Team</w:t>
      </w:r>
      <w:bookmarkEnd w:id="71"/>
    </w:p>
    <w:p w:rsidR="00AA2978" w:rsidRDefault="00AA2978" w:rsidP="003D3698">
      <w:pPr>
        <w:pStyle w:val="berschrift5"/>
      </w:pPr>
      <w:bookmarkStart w:id="72" w:name="_Toc286936096"/>
      <w:bookmarkStart w:id="73" w:name="_Toc287278360"/>
      <w:bookmarkStart w:id="74" w:name="_Toc294608293"/>
      <w:bookmarkStart w:id="75" w:name="_Toc311820649"/>
      <w:r>
        <w:rPr>
          <w:noProof/>
          <w:lang w:eastAsia="de-CH"/>
        </w:rPr>
        <w:drawing>
          <wp:anchor distT="0" distB="0" distL="114300" distR="114300" simplePos="0" relativeHeight="251674624" behindDoc="0" locked="0" layoutInCell="1" allowOverlap="1" wp14:anchorId="7DABE644" wp14:editId="46ADAD99">
            <wp:simplePos x="0" y="0"/>
            <wp:positionH relativeFrom="column">
              <wp:posOffset>4966335</wp:posOffset>
            </wp:positionH>
            <wp:positionV relativeFrom="paragraph">
              <wp:posOffset>273421</wp:posOffset>
            </wp:positionV>
            <wp:extent cx="752944" cy="942202"/>
            <wp:effectExtent l="19050" t="0" r="28575" b="315595"/>
            <wp:wrapNone/>
            <wp:docPr id="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191985535_113046_302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52944" cy="9422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Lukas Elmer (Abk. lelmer)</w:t>
      </w:r>
      <w:bookmarkEnd w:id="72"/>
      <w:bookmarkEnd w:id="73"/>
      <w:bookmarkEnd w:id="74"/>
      <w:bookmarkEnd w:id="75"/>
    </w:p>
    <w:p w:rsidR="00AA2978" w:rsidRDefault="00AA2978" w:rsidP="00722926">
      <w:pPr>
        <w:ind w:left="2381" w:hanging="2381"/>
      </w:pPr>
      <w:r w:rsidRPr="000F77AF">
        <w:t>Kenntnisse</w:t>
      </w:r>
      <w:r w:rsidRPr="0012301E">
        <w:t xml:space="preserve"> in:  </w:t>
      </w:r>
      <w:r w:rsidRPr="0012301E">
        <w:tab/>
        <w:t xml:space="preserve">Ruby on Rails, PHP, Python / Django, Typo3, Wordpress, Java, </w:t>
      </w:r>
      <w:r>
        <w:br/>
      </w:r>
      <w:r w:rsidRPr="0012301E">
        <w:t>XHTML,</w:t>
      </w:r>
      <w:r>
        <w:t xml:space="preserve"> </w:t>
      </w:r>
      <w:r w:rsidRPr="0012301E">
        <w:t>JavaScript, C++, Ubuntu Server</w:t>
      </w:r>
    </w:p>
    <w:p w:rsidR="00AA2978" w:rsidRPr="00F7437B" w:rsidRDefault="00AA2978" w:rsidP="00722926">
      <w:pPr>
        <w:ind w:left="2381" w:hanging="2381"/>
      </w:pPr>
      <w:r>
        <w:t>Rolle/</w:t>
      </w:r>
      <w:bookmarkStart w:id="76" w:name="_Toc286936097"/>
      <w:r>
        <w:t>Verantwortlichkeiten:</w:t>
      </w:r>
      <w:r>
        <w:tab/>
        <w:t>Architektur, Libraries, Serverunterhalt Redmine</w:t>
      </w:r>
      <w:r w:rsidR="00160F78">
        <w:t xml:space="preserve"> / SVN</w:t>
      </w:r>
    </w:p>
    <w:p w:rsidR="00AA2978" w:rsidRDefault="00AA2978" w:rsidP="00722926">
      <w:pPr>
        <w:ind w:left="2381" w:hanging="2381"/>
      </w:pPr>
      <w:r w:rsidRPr="00A62A1D">
        <w:t>Mailadresse :</w:t>
      </w:r>
      <w:r w:rsidRPr="00A62A1D">
        <w:tab/>
      </w:r>
      <w:r w:rsidR="0000166B">
        <w:t>lukas.elmer@gmail.com</w:t>
      </w:r>
    </w:p>
    <w:p w:rsidR="00AA2978" w:rsidRPr="00A62A1D" w:rsidRDefault="00AA2978" w:rsidP="00722926">
      <w:pPr>
        <w:ind w:left="2381" w:hanging="2381"/>
      </w:pPr>
      <w:r>
        <w:t>Skype Adresse:</w:t>
      </w:r>
      <w:r>
        <w:tab/>
        <w:t>lukas.elmer</w:t>
      </w:r>
    </w:p>
    <w:p w:rsidR="00AA2978" w:rsidRDefault="00AA2978" w:rsidP="003D3698">
      <w:pPr>
        <w:pStyle w:val="berschrift5"/>
      </w:pPr>
      <w:bookmarkStart w:id="77" w:name="_Toc287278361"/>
      <w:bookmarkStart w:id="78" w:name="_Toc294608294"/>
      <w:bookmarkStart w:id="79" w:name="_Toc311820650"/>
      <w:r>
        <w:rPr>
          <w:noProof/>
          <w:lang w:eastAsia="de-CH"/>
        </w:rPr>
        <w:drawing>
          <wp:anchor distT="0" distB="0" distL="114300" distR="114300" simplePos="0" relativeHeight="251675648" behindDoc="0" locked="0" layoutInCell="1" allowOverlap="1" wp14:anchorId="4E0A21D6" wp14:editId="75C0DDF0">
            <wp:simplePos x="0" y="0"/>
            <wp:positionH relativeFrom="column">
              <wp:posOffset>5014319</wp:posOffset>
            </wp:positionH>
            <wp:positionV relativeFrom="paragraph">
              <wp:posOffset>237960</wp:posOffset>
            </wp:positionV>
            <wp:extent cx="658164" cy="974366"/>
            <wp:effectExtent l="38100" t="0" r="27636" b="282934"/>
            <wp:wrapNone/>
            <wp:docPr id="21"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758_10150133951005219_610530218_8420906_5862646_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8164" cy="97436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 xml:space="preserve">Christina </w:t>
      </w:r>
      <w:r w:rsidRPr="00EE4135">
        <w:t>Heidt</w:t>
      </w:r>
      <w:r>
        <w:t xml:space="preserve"> (Abk. cheidt)</w:t>
      </w:r>
      <w:bookmarkEnd w:id="76"/>
      <w:bookmarkEnd w:id="77"/>
      <w:bookmarkEnd w:id="78"/>
      <w:bookmarkEnd w:id="79"/>
    </w:p>
    <w:p w:rsidR="00AA2978" w:rsidRDefault="00AA2978" w:rsidP="00722926">
      <w:pPr>
        <w:ind w:left="2381" w:hanging="2381"/>
      </w:pPr>
      <w:r>
        <w:t xml:space="preserve">Kenntnisse in: </w:t>
      </w:r>
      <w:r>
        <w:tab/>
        <w:t>Java, HTML/CSS, C++, Photoshop</w:t>
      </w:r>
    </w:p>
    <w:p w:rsidR="00AA2978" w:rsidRDefault="00AA2978" w:rsidP="00722926">
      <w:pPr>
        <w:ind w:left="2381" w:hanging="2381"/>
      </w:pPr>
      <w:r>
        <w:t>Rolle/Verantwortlichkeiten:</w:t>
      </w:r>
      <w:r>
        <w:tab/>
        <w:t>Grafisches Design, Sitzungsprotokollierung, Risikomanagement</w:t>
      </w:r>
    </w:p>
    <w:p w:rsidR="00AA2978" w:rsidRDefault="00AA2978" w:rsidP="00722926">
      <w:pPr>
        <w:ind w:left="2381" w:hanging="2381"/>
      </w:pPr>
      <w:r>
        <w:t>Mailadresse:</w:t>
      </w:r>
      <w:r>
        <w:tab/>
      </w:r>
      <w:r w:rsidR="0087715B">
        <w:t>heidt.christina@gmail.com</w:t>
      </w:r>
    </w:p>
    <w:p w:rsidR="00AA2978" w:rsidRDefault="00AA2978" w:rsidP="00722926">
      <w:pPr>
        <w:ind w:left="2381" w:hanging="2381"/>
      </w:pPr>
      <w:r>
        <w:t>Skype Adresse:</w:t>
      </w:r>
      <w:r>
        <w:tab/>
        <w:t>christina_heidt</w:t>
      </w:r>
    </w:p>
    <w:p w:rsidR="00AA2978" w:rsidRDefault="00AA2978" w:rsidP="003D3698">
      <w:pPr>
        <w:pStyle w:val="berschrift5"/>
      </w:pPr>
      <w:bookmarkStart w:id="80" w:name="_Toc294608296"/>
      <w:bookmarkStart w:id="81" w:name="_Toc311820651"/>
      <w:r w:rsidRPr="00EE4135">
        <w:rPr>
          <w:noProof/>
          <w:lang w:eastAsia="de-CH"/>
        </w:rPr>
        <w:drawing>
          <wp:anchor distT="0" distB="0" distL="114300" distR="114300" simplePos="0" relativeHeight="251676672" behindDoc="0" locked="0" layoutInCell="1" allowOverlap="1" wp14:anchorId="030F402B" wp14:editId="7B1D6E62">
            <wp:simplePos x="0" y="0"/>
            <wp:positionH relativeFrom="column">
              <wp:posOffset>4942205</wp:posOffset>
            </wp:positionH>
            <wp:positionV relativeFrom="paragraph">
              <wp:posOffset>254000</wp:posOffset>
            </wp:positionV>
            <wp:extent cx="713188" cy="1025304"/>
            <wp:effectExtent l="19050" t="0" r="10795" b="365760"/>
            <wp:wrapNone/>
            <wp:docPr id="2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2_1625982252441_1323063943_31702040_2869778_n.jpg"/>
                    <pic:cNvPicPr/>
                  </pic:nvPicPr>
                  <pic:blipFill rotWithShape="1">
                    <a:blip r:embed="rId21" cstate="print">
                      <a:extLst>
                        <a:ext uri="{28A0092B-C50C-407E-A947-70E740481C1C}">
                          <a14:useLocalDpi xmlns:a14="http://schemas.microsoft.com/office/drawing/2010/main" val="0"/>
                        </a:ext>
                      </a:extLst>
                    </a:blip>
                    <a:srcRect l="51386"/>
                    <a:stretch/>
                  </pic:blipFill>
                  <pic:spPr bwMode="auto">
                    <a:xfrm>
                      <a:off x="0" y="0"/>
                      <a:ext cx="713188" cy="102530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anchor>
        </w:drawing>
      </w:r>
      <w:r w:rsidRPr="00EE4135">
        <w:t>Delia</w:t>
      </w:r>
      <w:r>
        <w:t xml:space="preserve"> Treichler (Abk. dtreichl)</w:t>
      </w:r>
      <w:bookmarkEnd w:id="80"/>
      <w:bookmarkEnd w:id="81"/>
    </w:p>
    <w:p w:rsidR="00AA2978" w:rsidRDefault="00AA2978" w:rsidP="00722926">
      <w:pPr>
        <w:ind w:left="2381" w:hanging="2381"/>
      </w:pPr>
      <w:r>
        <w:t xml:space="preserve">Kenntnisse in: </w:t>
      </w:r>
      <w:r>
        <w:tab/>
        <w:t>Java, HTML/CSS, C++</w:t>
      </w:r>
    </w:p>
    <w:p w:rsidR="00AA2978" w:rsidRDefault="00AA2978" w:rsidP="00722926">
      <w:pPr>
        <w:ind w:left="2381" w:hanging="2381"/>
      </w:pPr>
      <w:r>
        <w:t>Rolle/Verantwortlichkeiten:</w:t>
      </w:r>
      <w:r>
        <w:tab/>
        <w:t>Überwachung und Erstellung Projektplan, Teamsitzungen</w:t>
      </w:r>
    </w:p>
    <w:p w:rsidR="00AA2978" w:rsidRPr="002232EB" w:rsidRDefault="0087715B" w:rsidP="00722926">
      <w:pPr>
        <w:ind w:left="2381" w:hanging="2381"/>
        <w:rPr>
          <w:lang w:val="fr-CH"/>
        </w:rPr>
      </w:pPr>
      <w:r w:rsidRPr="002232EB">
        <w:rPr>
          <w:lang w:val="fr-CH"/>
        </w:rPr>
        <w:t>Mailadresse:</w:t>
      </w:r>
      <w:r w:rsidRPr="002232EB">
        <w:rPr>
          <w:lang w:val="fr-CH"/>
        </w:rPr>
        <w:tab/>
        <w:t>deliatreichler@gmail.com</w:t>
      </w:r>
    </w:p>
    <w:p w:rsidR="00AA2978" w:rsidRPr="0070556A" w:rsidRDefault="00AA2978" w:rsidP="00722926">
      <w:pPr>
        <w:ind w:left="2381" w:hanging="2381"/>
        <w:rPr>
          <w:lang w:val="fr-CH"/>
        </w:rPr>
      </w:pPr>
      <w:r w:rsidRPr="0070556A">
        <w:rPr>
          <w:lang w:val="fr-CH"/>
        </w:rPr>
        <w:t>Skype Adresse:</w:t>
      </w:r>
      <w:r w:rsidRPr="0070556A">
        <w:rPr>
          <w:lang w:val="fr-CH"/>
        </w:rPr>
        <w:tab/>
        <w:t>de-lia</w:t>
      </w:r>
    </w:p>
    <w:p w:rsidR="00AA2978" w:rsidRPr="0070556A" w:rsidRDefault="00AA2978" w:rsidP="00722926">
      <w:pPr>
        <w:rPr>
          <w:lang w:val="fr-CH"/>
        </w:rPr>
      </w:pPr>
    </w:p>
    <w:p w:rsidR="00AA2978" w:rsidRPr="0070556A" w:rsidRDefault="00AA2978">
      <w:pPr>
        <w:rPr>
          <w:rFonts w:asciiTheme="majorHAnsi" w:hAnsiTheme="majorHAnsi"/>
          <w:b/>
          <w:bCs/>
          <w:color w:val="4F4F59"/>
          <w:spacing w:val="15"/>
          <w:sz w:val="24"/>
          <w:szCs w:val="22"/>
          <w:lang w:val="fr-CH"/>
        </w:rPr>
      </w:pPr>
      <w:r w:rsidRPr="0070556A">
        <w:rPr>
          <w:lang w:val="fr-CH"/>
        </w:rPr>
        <w:br w:type="page"/>
      </w:r>
    </w:p>
    <w:p w:rsidR="00AA2978" w:rsidRPr="00B54E8E" w:rsidRDefault="00AA2978" w:rsidP="003640D5">
      <w:pPr>
        <w:pStyle w:val="berschrift3"/>
      </w:pPr>
      <w:bookmarkStart w:id="82" w:name="_Ref305340545"/>
      <w:bookmarkStart w:id="83" w:name="_Ref305340551"/>
      <w:bookmarkStart w:id="84" w:name="_Toc311820652"/>
      <w:bookmarkStart w:id="85" w:name="_Toc312328972"/>
      <w:bookmarkStart w:id="86" w:name="_Toc312357366"/>
      <w:r w:rsidRPr="00B54E8E">
        <w:lastRenderedPageBreak/>
        <w:t>Risiken</w:t>
      </w:r>
      <w:bookmarkEnd w:id="82"/>
      <w:bookmarkEnd w:id="83"/>
      <w:bookmarkEnd w:id="84"/>
      <w:bookmarkEnd w:id="85"/>
      <w:bookmarkEnd w:id="86"/>
    </w:p>
    <w:p w:rsidR="00AA2978" w:rsidRDefault="00AA2978" w:rsidP="00722926">
      <w:r>
        <w:t>Das Risikomanagement b</w:t>
      </w:r>
      <w:r w:rsidR="00DA1869">
        <w:t xml:space="preserve">efindet sich im </w:t>
      </w:r>
      <w:r w:rsidR="00B70A61">
        <w:fldChar w:fldCharType="begin"/>
      </w:r>
      <w:r w:rsidR="00B70A61">
        <w:instrText xml:space="preserve"> REF _Ref312335568 \r \h </w:instrText>
      </w:r>
      <w:r w:rsidR="00B70A61">
        <w:fldChar w:fldCharType="separate"/>
      </w:r>
      <w:r w:rsidR="005358CB">
        <w:t>VII</w:t>
      </w:r>
      <w:r w:rsidR="00B70A61">
        <w:fldChar w:fldCharType="end"/>
      </w:r>
      <w:r w:rsidR="00B70A61">
        <w:t xml:space="preserve"> </w:t>
      </w:r>
      <w:r w:rsidR="00B70A61">
        <w:fldChar w:fldCharType="begin"/>
      </w:r>
      <w:r w:rsidR="00B70A61">
        <w:instrText xml:space="preserve"> REF _Ref312335568 \h </w:instrText>
      </w:r>
      <w:r w:rsidR="00B70A61">
        <w:fldChar w:fldCharType="separate"/>
      </w:r>
      <w:r w:rsidR="005358CB">
        <w:rPr>
          <w:noProof/>
          <w:lang w:eastAsia="de-CH"/>
        </w:rPr>
        <w:t>Anhang</w:t>
      </w:r>
      <w:r w:rsidR="00B70A61">
        <w:fldChar w:fldCharType="end"/>
      </w:r>
      <w:r w:rsidR="00B70A61">
        <w:t xml:space="preserve">, </w:t>
      </w:r>
      <w:r w:rsidR="00DA1869">
        <w:t>C.</w:t>
      </w:r>
    </w:p>
    <w:p w:rsidR="00AA2978" w:rsidRDefault="00AA2978">
      <w:pPr>
        <w:rPr>
          <w:rFonts w:asciiTheme="majorHAnsi" w:hAnsiTheme="majorHAnsi"/>
          <w:b/>
          <w:bCs/>
          <w:color w:val="4F4F59"/>
          <w:spacing w:val="15"/>
          <w:sz w:val="24"/>
          <w:szCs w:val="22"/>
        </w:rPr>
      </w:pPr>
      <w:r>
        <w:br w:type="page"/>
      </w:r>
    </w:p>
    <w:p w:rsidR="00AA2978" w:rsidRPr="00B54E8E" w:rsidRDefault="00AA2978" w:rsidP="003640D5">
      <w:pPr>
        <w:pStyle w:val="berschrift3"/>
      </w:pPr>
      <w:bookmarkStart w:id="87" w:name="_Ref304898017"/>
      <w:bookmarkStart w:id="88" w:name="_Ref304898023"/>
      <w:bookmarkStart w:id="89" w:name="_Toc311820653"/>
      <w:bookmarkStart w:id="90" w:name="_Toc312328973"/>
      <w:bookmarkStart w:id="91" w:name="_Toc312357367"/>
      <w:r w:rsidRPr="00B54E8E">
        <w:lastRenderedPageBreak/>
        <w:t>Vorgehensmodell</w:t>
      </w:r>
      <w:bookmarkEnd w:id="87"/>
      <w:bookmarkEnd w:id="88"/>
      <w:bookmarkEnd w:id="89"/>
      <w:bookmarkEnd w:id="90"/>
      <w:bookmarkEnd w:id="91"/>
    </w:p>
    <w:p w:rsidR="00AA2978" w:rsidRDefault="00AA2978" w:rsidP="00722926">
      <w:r>
        <w:t>F</w:t>
      </w:r>
      <w:r w:rsidRPr="004B2AD9">
        <w:t xml:space="preserve">ür das Projekt Project Flip 2.0 wird hauptsächlich der </w:t>
      </w:r>
      <w:r>
        <w:t>Ansatz von Scrum verfolgt, weil dieses Vorgehensmodell</w:t>
      </w:r>
      <w:r w:rsidRPr="004B2AD9">
        <w:t xml:space="preserve"> </w:t>
      </w:r>
      <w:r>
        <w:t>auf die Eigen</w:t>
      </w:r>
      <w:r w:rsidRPr="004B2AD9">
        <w:t xml:space="preserve">organisation der einzelnen </w:t>
      </w:r>
      <w:r>
        <w:t>Teammitglieder ausgerichtet und äusserst produktiv ist, da Overhead so weit wie möglich reduziert wird.</w:t>
      </w:r>
    </w:p>
    <w:p w:rsidR="00AA2978" w:rsidRDefault="00AA2978" w:rsidP="00722926">
      <w:r>
        <w:t>Die nachfolgende Tabelle zeigt auf, welche Elemente (Rollen, Meetings und Artefakte) von Scrum im Projekt Project Flip 2.0 wie gehandhabt werden.</w:t>
      </w:r>
    </w:p>
    <w:tbl>
      <w:tblPr>
        <w:tblStyle w:val="MittlereSchattierung1-Akzent1"/>
        <w:tblW w:w="0" w:type="auto"/>
        <w:tblLook w:val="04A0" w:firstRow="1" w:lastRow="0" w:firstColumn="1" w:lastColumn="0" w:noHBand="0" w:noVBand="1"/>
      </w:tblPr>
      <w:tblGrid>
        <w:gridCol w:w="1985"/>
        <w:gridCol w:w="7195"/>
      </w:tblGrid>
      <w:tr w:rsidR="00AA2978" w:rsidTr="00AB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Default="00AA2978" w:rsidP="00722926">
            <w:r>
              <w:t>Scrum-Element</w:t>
            </w:r>
          </w:p>
        </w:tc>
        <w:tc>
          <w:tcPr>
            <w:tcW w:w="7195" w:type="dxa"/>
          </w:tcPr>
          <w:p w:rsidR="00AA2978" w:rsidRPr="004B2AD9" w:rsidRDefault="00AA2978" w:rsidP="00722926">
            <w:pPr>
              <w:cnfStyle w:val="100000000000" w:firstRow="1" w:lastRow="0" w:firstColumn="0" w:lastColumn="0" w:oddVBand="0" w:evenVBand="0" w:oddHBand="0" w:evenHBand="0" w:firstRowFirstColumn="0" w:firstRowLastColumn="0" w:lastRowFirstColumn="0" w:lastRowLastColumn="0"/>
              <w:rPr>
                <w:b w:val="0"/>
                <w:bCs w:val="0"/>
              </w:rPr>
            </w:pPr>
            <w:r>
              <w:t>Umsetzung</w:t>
            </w:r>
          </w:p>
        </w:tc>
      </w:tr>
      <w:tr w:rsidR="00AA2978" w:rsidRPr="00F9181E"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Rollen</w:t>
            </w:r>
          </w:p>
        </w:tc>
        <w:tc>
          <w:tcPr>
            <w:tcW w:w="7195" w:type="dxa"/>
          </w:tcPr>
          <w:p w:rsidR="00AA2978" w:rsidRDefault="00AA2978" w:rsidP="00722926">
            <w:pPr>
              <w:cnfStyle w:val="000000100000" w:firstRow="0" w:lastRow="0" w:firstColumn="0" w:lastColumn="0" w:oddVBand="0" w:evenVBand="0" w:oddHBand="1" w:evenHBand="0" w:firstRowFirstColumn="0" w:firstRowLastColumn="0" w:lastRowFirstColumn="0" w:lastRowLastColumn="0"/>
            </w:pPr>
          </w:p>
        </w:tc>
      </w:tr>
      <w:tr w:rsidR="00AA2978" w:rsidRPr="00F9181E"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Product Owner, Scrum Master</w:t>
            </w:r>
          </w:p>
        </w:tc>
        <w:tc>
          <w:tcPr>
            <w:tcW w:w="7195" w:type="dxa"/>
          </w:tcPr>
          <w:p w:rsidR="00AA2978" w:rsidRDefault="00AA2978" w:rsidP="00722926">
            <w:pPr>
              <w:cnfStyle w:val="000000010000" w:firstRow="0" w:lastRow="0" w:firstColumn="0" w:lastColumn="0" w:oddVBand="0" w:evenVBand="0" w:oddHBand="0" w:evenHBand="1" w:firstRowFirstColumn="0" w:firstRowLastColumn="0" w:lastRowFirstColumn="0" w:lastRowLastColumn="0"/>
            </w:pPr>
            <w:r>
              <w:t>Diese Rollen können personalbedingt nicht besetzt werden. Die Aufgaben des Product Owners und des Scrum Masters werden vom Entwicklungsteam übernommen.</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Meetings</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rPr>
                <w:lang w:val="en-US"/>
              </w:rPr>
            </w:pP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Sprint Planung</w:t>
            </w:r>
          </w:p>
        </w:tc>
        <w:tc>
          <w:tcPr>
            <w:tcW w:w="7195" w:type="dxa"/>
          </w:tcPr>
          <w:p w:rsidR="00AA2978" w:rsidRPr="004B3594" w:rsidRDefault="00AA2978" w:rsidP="00722926">
            <w:pPr>
              <w:cnfStyle w:val="000000010000" w:firstRow="0" w:lastRow="0" w:firstColumn="0" w:lastColumn="0" w:oddVBand="0" w:evenVBand="0" w:oddHBand="0" w:evenHBand="1" w:firstRowFirstColumn="0" w:firstRowLastColumn="0" w:lastRowFirstColumn="0" w:lastRowLastColumn="0"/>
            </w:pPr>
            <w:r w:rsidRPr="004B3594">
              <w:t xml:space="preserve">Die Planung des </w:t>
            </w:r>
            <w:r>
              <w:t>darauf folgenden Sprints wird zu Ende des gegenwärtigen Sprints durchgeführt.</w:t>
            </w:r>
          </w:p>
        </w:tc>
      </w:tr>
      <w:tr w:rsidR="00AA2978" w:rsidRPr="004B35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Daily Scrum</w:t>
            </w:r>
          </w:p>
        </w:tc>
        <w:tc>
          <w:tcPr>
            <w:tcW w:w="7195" w:type="dxa"/>
          </w:tcPr>
          <w:p w:rsidR="00AA2978" w:rsidRPr="004B3594" w:rsidRDefault="00AA2978" w:rsidP="00722926">
            <w:pPr>
              <w:cnfStyle w:val="000000100000" w:firstRow="0" w:lastRow="0" w:firstColumn="0" w:lastColumn="0" w:oddVBand="0" w:evenVBand="0" w:oddHBand="1" w:evenHBand="0" w:firstRowFirstColumn="0" w:firstRowLastColumn="0" w:lastRowFirstColumn="0" w:lastRowLastColumn="0"/>
            </w:pPr>
            <w:r w:rsidRPr="004B3594">
              <w:t>Das Meeting wird jeweils montags</w:t>
            </w:r>
            <w:r>
              <w:t xml:space="preserve"> und freitags durchgeführt (es wird kein Protokoll geführt).</w:t>
            </w: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Sprint Review</w:t>
            </w:r>
          </w:p>
        </w:tc>
        <w:tc>
          <w:tcPr>
            <w:tcW w:w="7195" w:type="dxa"/>
          </w:tcPr>
          <w:p w:rsidR="00AA2978" w:rsidRPr="00D407C7" w:rsidRDefault="00AA2978" w:rsidP="00722926">
            <w:pPr>
              <w:cnfStyle w:val="000000010000" w:firstRow="0" w:lastRow="0" w:firstColumn="0" w:lastColumn="0" w:oddVBand="0" w:evenVBand="0" w:oddHBand="0" w:evenHBand="1" w:firstRowFirstColumn="0" w:firstRowLastColumn="0" w:lastRowFirstColumn="0" w:lastRowLastColumn="0"/>
            </w:pPr>
            <w:r w:rsidRPr="00D407C7">
              <w:t>Das Review Meeting findet jeweils am letzten Tag des aktuellen Sprints statt.</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r w:rsidRPr="00AB533A">
              <w:t>Artefakte</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rPr>
                <w:lang w:val="en-US"/>
              </w:rPr>
            </w:pPr>
          </w:p>
        </w:tc>
      </w:tr>
      <w:tr w:rsidR="00AA2978" w:rsidRPr="004B35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Product Backlog</w:t>
            </w:r>
          </w:p>
        </w:tc>
        <w:tc>
          <w:tcPr>
            <w:tcW w:w="7195" w:type="dxa"/>
          </w:tcPr>
          <w:p w:rsidR="00AA2978" w:rsidRDefault="00AA2978" w:rsidP="00722926">
            <w:pPr>
              <w:cnfStyle w:val="000000010000" w:firstRow="0" w:lastRow="0" w:firstColumn="0" w:lastColumn="0" w:oddVBand="0" w:evenVBand="0" w:oddHBand="0" w:evenHBand="1" w:firstRowFirstColumn="0" w:firstRowLastColumn="0" w:lastRowFirstColumn="0" w:lastRowLastColumn="0"/>
            </w:pPr>
            <w:r>
              <w:t>Die Anforderungen an das Produkt sind als Tickets im Redmine erfasst. Die Schätzung des Aufwands geschieht für jede Anforderung auf dem entsprechenden Ticket nach dem Modell Planning Poker.</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rPr>
            </w:pPr>
            <w:r w:rsidRPr="00AB533A">
              <w:rPr>
                <w:b w:val="0"/>
              </w:rPr>
              <w:t>Sprint Backlog</w:t>
            </w:r>
          </w:p>
        </w:tc>
        <w:tc>
          <w:tcPr>
            <w:tcW w:w="7195" w:type="dxa"/>
          </w:tcPr>
          <w:p w:rsidR="00AA2978" w:rsidRDefault="00AA2978" w:rsidP="00722926">
            <w:pPr>
              <w:cnfStyle w:val="000000100000" w:firstRow="0" w:lastRow="0" w:firstColumn="0" w:lastColumn="0" w:oddVBand="0" w:evenVBand="0" w:oddHBand="1" w:evenHBand="0" w:firstRowFirstColumn="0" w:firstRowLastColumn="0" w:lastRowFirstColumn="0" w:lastRowLastColumn="0"/>
            </w:pPr>
            <w:r w:rsidRPr="00397694">
              <w:t xml:space="preserve">Die für </w:t>
            </w:r>
            <w:r>
              <w:t>einen</w:t>
            </w:r>
            <w:r w:rsidRPr="00397694">
              <w:t xml:space="preserve"> Sprint</w:t>
            </w:r>
            <w:r>
              <w:t xml:space="preserve"> geplanten Aufgaben existieren im Redmine als Ticket, welche dem jeweiligen Sprint zugeordnet sind. Der Restaufwand, der für eine einzelne Aufgabe noch benötigt wird, ist über die Differenz der geschätzten und bisher gebuchten Zeit ersichtlich.</w:t>
            </w:r>
            <w:r>
              <w:br/>
              <w:t>Gleichzeitig dient das Redmine als Ersatz für das Taskboard.</w:t>
            </w:r>
          </w:p>
        </w:tc>
      </w:tr>
      <w:tr w:rsidR="00AA2978" w:rsidRPr="003976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Burndown-Charts</w:t>
            </w:r>
          </w:p>
        </w:tc>
        <w:tc>
          <w:tcPr>
            <w:tcW w:w="7195" w:type="dxa"/>
          </w:tcPr>
          <w:p w:rsidR="00AA2978" w:rsidRPr="00397694" w:rsidRDefault="00AA2978" w:rsidP="00722926">
            <w:pPr>
              <w:cnfStyle w:val="000000010000" w:firstRow="0" w:lastRow="0" w:firstColumn="0" w:lastColumn="0" w:oddVBand="0" w:evenVBand="0" w:oddHBand="0" w:evenHBand="1" w:firstRowFirstColumn="0" w:firstRowLastColumn="0" w:lastRowFirstColumn="0" w:lastRowLastColumn="0"/>
            </w:pPr>
            <w:r>
              <w:t>Das Gantt-Diagramm, welches sich im Redmine anzeigen lässt, erübrigt einen Burndown-Chart.</w:t>
            </w:r>
          </w:p>
        </w:tc>
      </w:tr>
      <w:tr w:rsidR="00AA2978" w:rsidRPr="00397694"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b w:val="0"/>
                <w:lang w:val="en-US"/>
              </w:rPr>
            </w:pPr>
            <w:r w:rsidRPr="00AB533A">
              <w:rPr>
                <w:b w:val="0"/>
                <w:lang w:val="en-US"/>
              </w:rPr>
              <w:t>Impediment Backlog</w:t>
            </w:r>
          </w:p>
        </w:tc>
        <w:tc>
          <w:tcPr>
            <w:tcW w:w="7195" w:type="dxa"/>
          </w:tcPr>
          <w:p w:rsidR="00AA2978" w:rsidRPr="00397694" w:rsidRDefault="00AA2978" w:rsidP="00722926">
            <w:pPr>
              <w:cnfStyle w:val="000000100000" w:firstRow="0" w:lastRow="0" w:firstColumn="0" w:lastColumn="0" w:oddVBand="0" w:evenVBand="0" w:oddHBand="1" w:evenHBand="0" w:firstRowFirstColumn="0" w:firstRowLastColumn="0" w:lastRowFirstColumn="0" w:lastRowLastColumn="0"/>
            </w:pPr>
            <w:r>
              <w:t>Im Redmine Wiki besteht eine Seite zur Eintragung von Hindernissen und Problemen des Projektes.</w:t>
            </w:r>
          </w:p>
        </w:tc>
      </w:tr>
      <w:tr w:rsidR="00AA2978" w:rsidRPr="00397694"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AA2978" w:rsidRPr="00AB533A" w:rsidRDefault="00AA2978" w:rsidP="00722926">
            <w:pPr>
              <w:rPr>
                <w:lang w:val="en-US"/>
              </w:rPr>
            </w:pPr>
            <w:r w:rsidRPr="00AB533A">
              <w:rPr>
                <w:lang w:val="en-US"/>
              </w:rPr>
              <w:t>Releaseplan</w:t>
            </w:r>
          </w:p>
        </w:tc>
        <w:tc>
          <w:tcPr>
            <w:tcW w:w="7195" w:type="dxa"/>
          </w:tcPr>
          <w:p w:rsidR="00AA2978" w:rsidRPr="00397694" w:rsidRDefault="00AA2978" w:rsidP="00210792">
            <w:pPr>
              <w:keepNext/>
              <w:cnfStyle w:val="000000010000" w:firstRow="0" w:lastRow="0" w:firstColumn="0" w:lastColumn="0" w:oddVBand="0" w:evenVBand="0" w:oddHBand="0" w:evenHBand="1" w:firstRowFirstColumn="0" w:firstRowLastColumn="0" w:lastRowFirstColumn="0" w:lastRowLastColumn="0"/>
            </w:pPr>
            <w:r>
              <w:t xml:space="preserve">Die Tickets im Redmine bieten einen Überblick über den Zeitplan und die Termine/Meetings. Die erwartete Anzahl Sprints ist unter Roadmap ersichtlich. Für die Behandlung von Risiken siehe Unterkapitel </w:t>
            </w:r>
            <w:r>
              <w:fldChar w:fldCharType="begin"/>
            </w:r>
            <w:r>
              <w:instrText xml:space="preserve"> REF _Ref305340545 \r \h </w:instrText>
            </w:r>
            <w:r w:rsidR="00AB533A">
              <w:instrText xml:space="preserve"> \* MERGEFORMAT </w:instrText>
            </w:r>
            <w:r>
              <w:fldChar w:fldCharType="separate"/>
            </w:r>
            <w:r w:rsidR="005358CB">
              <w:t>V.2.4</w:t>
            </w:r>
            <w:r>
              <w:fldChar w:fldCharType="end"/>
            </w:r>
            <w:r>
              <w:t xml:space="preserve"> </w:t>
            </w:r>
            <w:r>
              <w:fldChar w:fldCharType="begin"/>
            </w:r>
            <w:r>
              <w:instrText xml:space="preserve"> REF _Ref305340551 \h </w:instrText>
            </w:r>
            <w:r w:rsidR="00AB533A">
              <w:instrText xml:space="preserve"> \* MERGEFORMAT </w:instrText>
            </w:r>
            <w:r>
              <w:fldChar w:fldCharType="separate"/>
            </w:r>
            <w:r w:rsidR="005358CB" w:rsidRPr="00B54E8E">
              <w:t>Risiken</w:t>
            </w:r>
            <w:r>
              <w:fldChar w:fldCharType="end"/>
            </w:r>
            <w:r>
              <w:t>.</w:t>
            </w:r>
          </w:p>
        </w:tc>
      </w:tr>
    </w:tbl>
    <w:p w:rsidR="00AA2978" w:rsidRPr="00D407C7" w:rsidRDefault="00210792" w:rsidP="00210792">
      <w:pPr>
        <w:pStyle w:val="Beschriftung"/>
      </w:pPr>
      <w:bookmarkStart w:id="92" w:name="_Toc312346144"/>
      <w:r>
        <w:t xml:space="preserve">Tabelle </w:t>
      </w:r>
      <w:r w:rsidR="00734A85">
        <w:fldChar w:fldCharType="begin"/>
      </w:r>
      <w:r w:rsidR="00734A85">
        <w:instrText xml:space="preserve"> SEQ Tabelle \* ARABIC </w:instrText>
      </w:r>
      <w:r w:rsidR="00734A85">
        <w:fldChar w:fldCharType="separate"/>
      </w:r>
      <w:r w:rsidR="005358CB">
        <w:rPr>
          <w:noProof/>
        </w:rPr>
        <w:t>1</w:t>
      </w:r>
      <w:r w:rsidR="00734A85">
        <w:rPr>
          <w:noProof/>
        </w:rPr>
        <w:fldChar w:fldCharType="end"/>
      </w:r>
      <w:r>
        <w:t xml:space="preserve"> - Scrum Elemente und Anwendung</w:t>
      </w:r>
      <w:bookmarkEnd w:id="92"/>
    </w:p>
    <w:p w:rsidR="00AA2978" w:rsidRPr="00AE21AF" w:rsidRDefault="00AA2978" w:rsidP="00722926">
      <w:r>
        <w:t>Das Verfassen formaler Dokumente sowie die Erstellung eines Architekturprototyps sind dem Vorgehensmodell RUP entnommen.</w:t>
      </w:r>
    </w:p>
    <w:p w:rsidR="00AA2978" w:rsidRDefault="00AA2978">
      <w:r>
        <w:br w:type="page"/>
      </w:r>
    </w:p>
    <w:p w:rsidR="003662F9" w:rsidRDefault="003662F9" w:rsidP="003662F9"/>
    <w:p w:rsidR="003662F9" w:rsidRDefault="003662F9" w:rsidP="003662F9"/>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r>
        <w:rPr>
          <w:b/>
          <w:bCs/>
          <w:noProof/>
          <w:lang w:eastAsia="de-CH"/>
        </w:rPr>
        <w:drawing>
          <wp:anchor distT="0" distB="0" distL="114300" distR="114300" simplePos="0" relativeHeight="251711488" behindDoc="1" locked="0" layoutInCell="1" allowOverlap="1" wp14:anchorId="3320B1B9" wp14:editId="084EC3E0">
            <wp:simplePos x="0" y="0"/>
            <wp:positionH relativeFrom="column">
              <wp:posOffset>390525</wp:posOffset>
            </wp:positionH>
            <wp:positionV relativeFrom="paragraph">
              <wp:posOffset>23173</wp:posOffset>
            </wp:positionV>
            <wp:extent cx="3459480" cy="2507615"/>
            <wp:effectExtent l="0" t="0" r="7620" b="6985"/>
            <wp:wrapNone/>
            <wp:docPr id="10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rPr>
          <w:b/>
          <w:bCs/>
          <w:noProof/>
          <w:lang w:eastAsia="de-CH"/>
        </w:rPr>
      </w:pPr>
    </w:p>
    <w:p w:rsidR="003662F9" w:rsidRDefault="003662F9" w:rsidP="003662F9">
      <w:pPr>
        <w:pStyle w:val="KeinLeerraum"/>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3662F9" w:rsidRPr="008A4E3F" w:rsidRDefault="003662F9" w:rsidP="00C26848">
      <w:pPr>
        <w:pStyle w:val="berschrift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93" w:name="_Ref312334704"/>
      <w:bookmarkStart w:id="94" w:name="_Ref312334708"/>
      <w:bookmarkStart w:id="95" w:name="_Ref312334768"/>
      <w:bookmarkStart w:id="96" w:name="_Toc312357368"/>
      <w:r>
        <w:rPr>
          <w:b w:val="0"/>
          <w:color w:val="5C5C71"/>
          <w:sz w:val="80"/>
          <w:szCs w:val="80"/>
        </w:rPr>
        <w:t>Vorstudie</w:t>
      </w:r>
      <w:bookmarkEnd w:id="93"/>
      <w:bookmarkEnd w:id="94"/>
      <w:bookmarkEnd w:id="95"/>
      <w:bookmarkEnd w:id="96"/>
      <w:r>
        <w:rPr>
          <w:b w:val="0"/>
          <w:color w:val="5C5C71"/>
          <w:sz w:val="80"/>
          <w:szCs w:val="80"/>
        </w:rPr>
        <w:br/>
      </w:r>
    </w:p>
    <w:p w:rsidR="002A5491" w:rsidRPr="00B54E8E" w:rsidRDefault="003662F9" w:rsidP="00535C73">
      <w:pPr>
        <w:pStyle w:val="berschrift3"/>
      </w:pPr>
      <w:r>
        <w:rPr>
          <w:bCs/>
        </w:rPr>
        <w:br w:type="page"/>
      </w:r>
      <w:bookmarkStart w:id="97" w:name="_Toc312328974"/>
      <w:bookmarkStart w:id="98" w:name="_Toc312357369"/>
      <w:r w:rsidR="002A5491" w:rsidRPr="00B54E8E">
        <w:lastRenderedPageBreak/>
        <w:t>Dokumentinformationen</w:t>
      </w:r>
      <w:bookmarkEnd w:id="53"/>
      <w:bookmarkEnd w:id="54"/>
      <w:bookmarkEnd w:id="97"/>
      <w:bookmarkEnd w:id="98"/>
    </w:p>
    <w:tbl>
      <w:tblPr>
        <w:tblStyle w:val="MittlereSchattierung1-Akzent1"/>
        <w:tblW w:w="0" w:type="auto"/>
        <w:tblLook w:val="0420" w:firstRow="1" w:lastRow="0" w:firstColumn="0" w:lastColumn="0" w:noHBand="0" w:noVBand="1"/>
      </w:tblPr>
      <w:tblGrid>
        <w:gridCol w:w="1138"/>
        <w:gridCol w:w="993"/>
        <w:gridCol w:w="4674"/>
        <w:gridCol w:w="2303"/>
      </w:tblGrid>
      <w:tr w:rsidR="002A5491"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2A5491" w:rsidRDefault="002A5491" w:rsidP="00722926">
            <w:r>
              <w:t>Datum</w:t>
            </w:r>
          </w:p>
        </w:tc>
        <w:tc>
          <w:tcPr>
            <w:tcW w:w="993" w:type="dxa"/>
          </w:tcPr>
          <w:p w:rsidR="002A5491" w:rsidRDefault="002A5491" w:rsidP="00722926">
            <w:r>
              <w:t>Version</w:t>
            </w:r>
          </w:p>
        </w:tc>
        <w:tc>
          <w:tcPr>
            <w:tcW w:w="4674" w:type="dxa"/>
          </w:tcPr>
          <w:p w:rsidR="002A5491" w:rsidRDefault="002A5491" w:rsidP="00722926">
            <w:r>
              <w:t>Änderung</w:t>
            </w:r>
          </w:p>
        </w:tc>
        <w:tc>
          <w:tcPr>
            <w:tcW w:w="2303" w:type="dxa"/>
          </w:tcPr>
          <w:p w:rsidR="002A5491" w:rsidRDefault="002A5491" w:rsidP="00722926">
            <w:r>
              <w:t>Autor</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F9181E" w:rsidRDefault="002A5491" w:rsidP="00722926">
            <w:pPr>
              <w:rPr>
                <w:b/>
              </w:rPr>
            </w:pPr>
            <w:r>
              <w:t>23.09</w:t>
            </w:r>
            <w:r w:rsidRPr="00F9181E">
              <w:t>.2011</w:t>
            </w:r>
          </w:p>
        </w:tc>
        <w:tc>
          <w:tcPr>
            <w:tcW w:w="993" w:type="dxa"/>
          </w:tcPr>
          <w:p w:rsidR="002A5491" w:rsidRPr="00F9181E" w:rsidRDefault="002A5491" w:rsidP="00722926">
            <w:r w:rsidRPr="00F9181E">
              <w:t>1.0</w:t>
            </w:r>
          </w:p>
        </w:tc>
        <w:tc>
          <w:tcPr>
            <w:tcW w:w="4674" w:type="dxa"/>
          </w:tcPr>
          <w:p w:rsidR="002A5491" w:rsidRPr="00F9181E" w:rsidRDefault="002A5491" w:rsidP="00722926">
            <w:r w:rsidRPr="00F9181E">
              <w:t>Erste Version des Dokuments</w:t>
            </w:r>
          </w:p>
        </w:tc>
        <w:tc>
          <w:tcPr>
            <w:tcW w:w="2303" w:type="dxa"/>
          </w:tcPr>
          <w:p w:rsidR="002A5491" w:rsidRPr="00F9181E" w:rsidRDefault="002A5491" w:rsidP="00722926">
            <w:r>
              <w:t>cheidt</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pPr>
              <w:rPr>
                <w:b/>
              </w:rPr>
            </w:pPr>
            <w:r w:rsidRPr="00764AEF">
              <w:t>26.09.2011</w:t>
            </w:r>
          </w:p>
        </w:tc>
        <w:tc>
          <w:tcPr>
            <w:tcW w:w="993" w:type="dxa"/>
          </w:tcPr>
          <w:p w:rsidR="002A5491" w:rsidRPr="00F9181E" w:rsidRDefault="002A5491" w:rsidP="00722926">
            <w:r>
              <w:t>1.1</w:t>
            </w:r>
          </w:p>
        </w:tc>
        <w:tc>
          <w:tcPr>
            <w:tcW w:w="4674" w:type="dxa"/>
          </w:tcPr>
          <w:p w:rsidR="002A5491" w:rsidRPr="00F9181E" w:rsidRDefault="002A5491" w:rsidP="00722926">
            <w:r>
              <w:t>Anpassungen mit Informationen aus Interview</w:t>
            </w:r>
          </w:p>
        </w:tc>
        <w:tc>
          <w:tcPr>
            <w:tcW w:w="2303" w:type="dxa"/>
          </w:tcPr>
          <w:p w:rsidR="002A5491" w:rsidRDefault="002A5491" w:rsidP="00722926">
            <w:r>
              <w:t>cheidt</w:t>
            </w:r>
          </w:p>
        </w:tc>
      </w:tr>
      <w:tr w:rsidR="002A5491" w:rsidRPr="002F264F"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AB533A" w:rsidRDefault="002A5491" w:rsidP="00722926">
            <w:r w:rsidRPr="00AB533A">
              <w:t>30.09.2011</w:t>
            </w:r>
          </w:p>
        </w:tc>
        <w:tc>
          <w:tcPr>
            <w:tcW w:w="993" w:type="dxa"/>
          </w:tcPr>
          <w:p w:rsidR="002A5491" w:rsidRPr="002F264F" w:rsidRDefault="002A5491" w:rsidP="00722926">
            <w:r w:rsidRPr="002F264F">
              <w:t>1.2</w:t>
            </w:r>
          </w:p>
        </w:tc>
        <w:tc>
          <w:tcPr>
            <w:tcW w:w="4674" w:type="dxa"/>
          </w:tcPr>
          <w:p w:rsidR="002A5491" w:rsidRPr="002F264F" w:rsidRDefault="002A5491" w:rsidP="00722926">
            <w:r w:rsidRPr="002F264F">
              <w:t>Vorgänger: Project Flip 1.0 hinzugefügt</w:t>
            </w:r>
          </w:p>
        </w:tc>
        <w:tc>
          <w:tcPr>
            <w:tcW w:w="2303" w:type="dxa"/>
          </w:tcPr>
          <w:p w:rsidR="002A5491" w:rsidRPr="002F264F" w:rsidRDefault="002A5491" w:rsidP="00722926">
            <w:r w:rsidRPr="002F264F">
              <w:t>lelmer</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r>
              <w:t>03.10.2011</w:t>
            </w:r>
          </w:p>
        </w:tc>
        <w:tc>
          <w:tcPr>
            <w:tcW w:w="993" w:type="dxa"/>
          </w:tcPr>
          <w:p w:rsidR="002A5491" w:rsidRDefault="002A5491" w:rsidP="00722926">
            <w:r>
              <w:t>1.3</w:t>
            </w:r>
          </w:p>
        </w:tc>
        <w:tc>
          <w:tcPr>
            <w:tcW w:w="4674" w:type="dxa"/>
          </w:tcPr>
          <w:p w:rsidR="002A5491" w:rsidRDefault="002A5491" w:rsidP="00722926">
            <w:r>
              <w:t>Review, Ergänzungen Vision</w:t>
            </w:r>
          </w:p>
        </w:tc>
        <w:tc>
          <w:tcPr>
            <w:tcW w:w="2303" w:type="dxa"/>
          </w:tcPr>
          <w:p w:rsidR="002A5491" w:rsidRDefault="002A5491" w:rsidP="00722926">
            <w:r>
              <w:t>dtreichl</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Pr="00764AEF" w:rsidRDefault="002A5491" w:rsidP="00722926">
            <w:r>
              <w:t>10.10.2011</w:t>
            </w:r>
          </w:p>
        </w:tc>
        <w:tc>
          <w:tcPr>
            <w:tcW w:w="993" w:type="dxa"/>
          </w:tcPr>
          <w:p w:rsidR="002A5491" w:rsidRDefault="002A5491" w:rsidP="00722926">
            <w:r>
              <w:t>1.4</w:t>
            </w:r>
          </w:p>
        </w:tc>
        <w:tc>
          <w:tcPr>
            <w:tcW w:w="4674" w:type="dxa"/>
          </w:tcPr>
          <w:p w:rsidR="002A5491" w:rsidRDefault="002A5491" w:rsidP="00722926">
            <w:r>
              <w:t>Ergänzung 3. Persona inkl Szenarien, Interview</w:t>
            </w:r>
          </w:p>
        </w:tc>
        <w:tc>
          <w:tcPr>
            <w:tcW w:w="2303" w:type="dxa"/>
          </w:tcPr>
          <w:p w:rsidR="002A5491" w:rsidRDefault="002A5491" w:rsidP="00722926">
            <w:r>
              <w:t>cheidt</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Pr="00764AEF" w:rsidRDefault="002A5491" w:rsidP="00722926">
            <w:r>
              <w:t>10.10.2011</w:t>
            </w:r>
          </w:p>
        </w:tc>
        <w:tc>
          <w:tcPr>
            <w:tcW w:w="993" w:type="dxa"/>
          </w:tcPr>
          <w:p w:rsidR="002A5491" w:rsidRDefault="002A5491" w:rsidP="00722926">
            <w:r>
              <w:t>1.5</w:t>
            </w:r>
          </w:p>
        </w:tc>
        <w:tc>
          <w:tcPr>
            <w:tcW w:w="4674" w:type="dxa"/>
          </w:tcPr>
          <w:p w:rsidR="002A5491" w:rsidRDefault="002A5491" w:rsidP="00722926">
            <w:r>
              <w:t>Review 3. Persona inkl Szenarien</w:t>
            </w:r>
          </w:p>
        </w:tc>
        <w:tc>
          <w:tcPr>
            <w:tcW w:w="2303" w:type="dxa"/>
          </w:tcPr>
          <w:p w:rsidR="002A5491" w:rsidRDefault="002A5491" w:rsidP="00722926">
            <w:r>
              <w:t>dtreichl</w:t>
            </w:r>
          </w:p>
        </w:tc>
      </w:tr>
      <w:tr w:rsidR="002A5491"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2A5491" w:rsidRDefault="002A5491" w:rsidP="00722926">
            <w:r>
              <w:t>16.10.2011</w:t>
            </w:r>
          </w:p>
        </w:tc>
        <w:tc>
          <w:tcPr>
            <w:tcW w:w="993" w:type="dxa"/>
          </w:tcPr>
          <w:p w:rsidR="002A5491" w:rsidRDefault="002A5491" w:rsidP="00722926">
            <w:r>
              <w:t>1.6</w:t>
            </w:r>
          </w:p>
        </w:tc>
        <w:tc>
          <w:tcPr>
            <w:tcW w:w="4674" w:type="dxa"/>
          </w:tcPr>
          <w:p w:rsidR="002A5491" w:rsidRDefault="002A5491" w:rsidP="00722926">
            <w:r>
              <w:t>Review, kleinere Ergänzungen, Soll Szenario Persona 2</w:t>
            </w:r>
          </w:p>
        </w:tc>
        <w:tc>
          <w:tcPr>
            <w:tcW w:w="2303" w:type="dxa"/>
          </w:tcPr>
          <w:p w:rsidR="002A5491" w:rsidRDefault="002A5491" w:rsidP="00722926">
            <w:r>
              <w:t>lelmer</w:t>
            </w:r>
          </w:p>
        </w:tc>
      </w:tr>
      <w:tr w:rsidR="002A5491"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2A5491" w:rsidRDefault="002A5491" w:rsidP="00722926">
            <w:r>
              <w:t>24.10.2011</w:t>
            </w:r>
          </w:p>
        </w:tc>
        <w:tc>
          <w:tcPr>
            <w:tcW w:w="993" w:type="dxa"/>
          </w:tcPr>
          <w:p w:rsidR="002A5491" w:rsidRDefault="002A5491" w:rsidP="00722926">
            <w:r>
              <w:t>1.7</w:t>
            </w:r>
          </w:p>
        </w:tc>
        <w:tc>
          <w:tcPr>
            <w:tcW w:w="4674" w:type="dxa"/>
          </w:tcPr>
          <w:p w:rsidR="002A5491" w:rsidRDefault="002A5491" w:rsidP="00722926">
            <w:r>
              <w:t>Anpassung/Ergänzung 3. Persona inkl Szenarien</w:t>
            </w:r>
          </w:p>
        </w:tc>
        <w:tc>
          <w:tcPr>
            <w:tcW w:w="2303" w:type="dxa"/>
          </w:tcPr>
          <w:p w:rsidR="002A5491" w:rsidRDefault="002A5491" w:rsidP="00722926">
            <w:r>
              <w:t>dtreichl</w:t>
            </w:r>
          </w:p>
        </w:tc>
      </w:tr>
    </w:tbl>
    <w:p w:rsidR="002A5491" w:rsidRDefault="002A5491">
      <w:pPr>
        <w:rPr>
          <w:rFonts w:asciiTheme="majorHAnsi" w:hAnsiTheme="majorHAnsi"/>
          <w:b/>
          <w:bCs/>
          <w:color w:val="4F4F59"/>
          <w:spacing w:val="15"/>
          <w:sz w:val="24"/>
          <w:szCs w:val="22"/>
          <w:highlight w:val="lightGray"/>
        </w:rPr>
      </w:pPr>
      <w:r>
        <w:rPr>
          <w:highlight w:val="lightGray"/>
        </w:rPr>
        <w:br w:type="page"/>
      </w:r>
    </w:p>
    <w:p w:rsidR="002A5491" w:rsidRPr="00B54E8E" w:rsidRDefault="002A5491" w:rsidP="00512EB0">
      <w:pPr>
        <w:pStyle w:val="berschrift3"/>
      </w:pPr>
      <w:bookmarkStart w:id="99" w:name="_Toc307210625"/>
      <w:bookmarkStart w:id="100" w:name="_Toc312328975"/>
      <w:bookmarkStart w:id="101" w:name="_Toc312357370"/>
      <w:r w:rsidRPr="00B54E8E">
        <w:lastRenderedPageBreak/>
        <w:t>Vision</w:t>
      </w:r>
      <w:bookmarkEnd w:id="99"/>
      <w:bookmarkEnd w:id="100"/>
      <w:bookmarkEnd w:id="101"/>
    </w:p>
    <w:p w:rsidR="002A5491" w:rsidRDefault="002A5491">
      <w:r>
        <w:t>Siehe</w:t>
      </w:r>
      <w:r w:rsidR="003211DB">
        <w:t xml:space="preserve"> Kapitel</w:t>
      </w:r>
      <w:r>
        <w:t xml:space="preserve"> </w:t>
      </w:r>
      <w:r w:rsidR="003211DB">
        <w:fldChar w:fldCharType="begin"/>
      </w:r>
      <w:r w:rsidR="003211DB">
        <w:instrText xml:space="preserve"> REF _Ref312335624 \r \h </w:instrText>
      </w:r>
      <w:r w:rsidR="003211DB">
        <w:fldChar w:fldCharType="separate"/>
      </w:r>
      <w:r w:rsidR="005358CB">
        <w:t>III</w:t>
      </w:r>
      <w:r w:rsidR="003211DB">
        <w:fldChar w:fldCharType="end"/>
      </w:r>
      <w:r w:rsidR="003211DB">
        <w:t xml:space="preserve"> </w:t>
      </w:r>
      <w:r w:rsidR="003211DB">
        <w:fldChar w:fldCharType="begin"/>
      </w:r>
      <w:r w:rsidR="003211DB">
        <w:instrText xml:space="preserve"> REF _Ref312335627 \h </w:instrText>
      </w:r>
      <w:r w:rsidR="003211DB">
        <w:fldChar w:fldCharType="separate"/>
      </w:r>
      <w:r w:rsidR="005358CB">
        <w:rPr>
          <w:noProof/>
          <w:lang w:eastAsia="de-CH"/>
        </w:rPr>
        <w:t>Management Summary</w:t>
      </w:r>
      <w:r w:rsidR="003211DB">
        <w:fldChar w:fldCharType="end"/>
      </w:r>
      <w:r>
        <w:br w:type="page"/>
      </w:r>
    </w:p>
    <w:p w:rsidR="002A5491" w:rsidRPr="00B54E8E" w:rsidRDefault="002A5491" w:rsidP="00512EB0">
      <w:pPr>
        <w:pStyle w:val="berschrift3"/>
      </w:pPr>
      <w:bookmarkStart w:id="102" w:name="_Toc307210626"/>
      <w:bookmarkStart w:id="103" w:name="_Toc312328976"/>
      <w:bookmarkStart w:id="104" w:name="_Toc312357371"/>
      <w:r w:rsidRPr="00B54E8E">
        <w:lastRenderedPageBreak/>
        <w:t>Vorgänger: Project Flip 1.0</w:t>
      </w:r>
      <w:bookmarkEnd w:id="102"/>
      <w:bookmarkEnd w:id="103"/>
      <w:bookmarkEnd w:id="104"/>
    </w:p>
    <w:p w:rsidR="002A5491" w:rsidRDefault="002A5491" w:rsidP="00722926">
      <w:r>
        <w:t xml:space="preserve">Gegen Ende des Jahres 2008 wurde von Mitarbeitern der Zühlke Engineering AG in einem Weiterbildungscamp die Version 1.0 des Project Flip entwickelt. Dabei handelt es sich um einen Prototyp, der Project Notes auf einem Tablet-PC anzeigt. </w:t>
      </w:r>
    </w:p>
    <w:p w:rsidR="002A5491" w:rsidRDefault="002A5491" w:rsidP="00722926">
      <w:r>
        <w:t xml:space="preserve">Die neu zu entwickelnden Version 2.0 unterschiedet sich in einigen Punkten wesentlich von der bisherigen Version. </w:t>
      </w:r>
    </w:p>
    <w:p w:rsidR="002A5491" w:rsidRDefault="002A5491" w:rsidP="00722926">
      <w:r>
        <w:t>Dieses Kapitel zeigt die Ziele, die Funktionalitäten und die Schwierigkeiten der ersten Version von Project Flip.</w:t>
      </w:r>
    </w:p>
    <w:p w:rsidR="002A5491" w:rsidRDefault="002A5491" w:rsidP="00722926">
      <w:pPr>
        <w:keepNext/>
      </w:pPr>
      <w:r>
        <w:rPr>
          <w:noProof/>
          <w:lang w:eastAsia="de-CH"/>
        </w:rPr>
        <w:drawing>
          <wp:inline distT="0" distB="0" distL="0" distR="0" wp14:anchorId="2C962A3A" wp14:editId="17DEAB1F">
            <wp:extent cx="1111910" cy="1366280"/>
            <wp:effectExtent l="0" t="0" r="0" b="5715"/>
            <wp:docPr id="15" name="Picture 15" descr="\\c101.hsr.ch\lelmer\Pictures\project-fli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Pictures\project-flip-1.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11926" cy="1366300"/>
                    </a:xfrm>
                    <a:prstGeom prst="rect">
                      <a:avLst/>
                    </a:prstGeom>
                    <a:noFill/>
                    <a:ln>
                      <a:noFill/>
                    </a:ln>
                  </pic:spPr>
                </pic:pic>
              </a:graphicData>
            </a:graphic>
          </wp:inline>
        </w:drawing>
      </w:r>
    </w:p>
    <w:p w:rsidR="002A5491" w:rsidRDefault="002A5491" w:rsidP="00722926">
      <w:pPr>
        <w:pStyle w:val="Beschriftung"/>
        <w:rPr>
          <w:noProof/>
        </w:rPr>
      </w:pPr>
      <w:bookmarkStart w:id="105" w:name="_Toc312356738"/>
      <w:r>
        <w:t xml:space="preserve">Abbildung </w:t>
      </w:r>
      <w:r w:rsidR="00734A85">
        <w:fldChar w:fldCharType="begin"/>
      </w:r>
      <w:r w:rsidR="00734A85">
        <w:instrText xml:space="preserve"> SEQ Abbildung \* ARABIC </w:instrText>
      </w:r>
      <w:r w:rsidR="00734A85">
        <w:fldChar w:fldCharType="separate"/>
      </w:r>
      <w:r w:rsidR="005358CB">
        <w:rPr>
          <w:noProof/>
        </w:rPr>
        <w:t>3</w:t>
      </w:r>
      <w:r w:rsidR="00734A85">
        <w:rPr>
          <w:noProof/>
        </w:rPr>
        <w:fldChar w:fldCharType="end"/>
      </w:r>
      <w:r>
        <w:t xml:space="preserve"> - </w:t>
      </w:r>
      <w:r>
        <w:rPr>
          <w:noProof/>
        </w:rPr>
        <w:t>Filp 1.0</w:t>
      </w:r>
      <w:bookmarkEnd w:id="105"/>
    </w:p>
    <w:p w:rsidR="002A5491" w:rsidRDefault="002A5491" w:rsidP="00512EB0">
      <w:pPr>
        <w:pStyle w:val="berschrift4"/>
      </w:pPr>
      <w:bookmarkStart w:id="106" w:name="_Toc307210627"/>
      <w:r>
        <w:t>Ziele</w:t>
      </w:r>
      <w:bookmarkEnd w:id="106"/>
    </w:p>
    <w:p w:rsidR="002A5491" w:rsidRDefault="002A5491" w:rsidP="00722926">
      <w:r>
        <w:t xml:space="preserve">Die Version 1.0 verfolgte zwei Hauptziele. Das erste Bestreben war das Studium der dazumal neuen Touch-Technologie. Die zweite Absicht war die ansprechende Darstellung von Project Notes. Sie bietet den Verkäufern von Zühlke Engineering AG eine Möglichkeit, Project Notes an ein Verkaufsgespräch mitzunehmen und dem Kunden auf eine innovative Art zu präsentieren. </w:t>
      </w:r>
    </w:p>
    <w:p w:rsidR="002A5491" w:rsidRDefault="002A5491" w:rsidP="00722926">
      <w:r>
        <w:t>Durch die Festlegung der oben genannten Ziele war die Applikation ganz klar auf Tablet-PCs ausgerichtet.</w:t>
      </w:r>
    </w:p>
    <w:p w:rsidR="002A5491" w:rsidRDefault="002A5491" w:rsidP="00512EB0">
      <w:pPr>
        <w:pStyle w:val="berschrift4"/>
      </w:pPr>
      <w:bookmarkStart w:id="107" w:name="_Toc307210628"/>
      <w:r>
        <w:t>Funktionalitäten</w:t>
      </w:r>
      <w:bookmarkEnd w:id="107"/>
    </w:p>
    <w:p w:rsidR="002A5491" w:rsidRDefault="002A5491" w:rsidP="002A5491">
      <w:pPr>
        <w:pStyle w:val="Listenabsatz"/>
        <w:numPr>
          <w:ilvl w:val="0"/>
          <w:numId w:val="8"/>
        </w:numPr>
      </w:pPr>
      <w:r>
        <w:t>Blättern, Cover Flow</w:t>
      </w:r>
    </w:p>
    <w:p w:rsidR="002A5491" w:rsidRDefault="002A5491" w:rsidP="002A5491">
      <w:pPr>
        <w:pStyle w:val="Listenabsatz"/>
        <w:numPr>
          <w:ilvl w:val="0"/>
          <w:numId w:val="8"/>
        </w:numPr>
      </w:pPr>
      <w:r>
        <w:t>Select, Zoom</w:t>
      </w:r>
    </w:p>
    <w:p w:rsidR="002A5491" w:rsidRDefault="002A5491" w:rsidP="002A5491">
      <w:pPr>
        <w:pStyle w:val="Listenabsatz"/>
        <w:numPr>
          <w:ilvl w:val="0"/>
          <w:numId w:val="8"/>
        </w:numPr>
      </w:pPr>
      <w:r>
        <w:t>Verschiedene Filtermöglichkeiten mit Texteingabe</w:t>
      </w:r>
    </w:p>
    <w:p w:rsidR="002A5491" w:rsidRPr="00120E97" w:rsidRDefault="002A5491" w:rsidP="002A5491">
      <w:pPr>
        <w:pStyle w:val="Listenabsatz"/>
        <w:numPr>
          <w:ilvl w:val="0"/>
          <w:numId w:val="8"/>
        </w:numPr>
        <w:rPr>
          <w:lang w:val="en-US"/>
        </w:rPr>
      </w:pPr>
      <w:r>
        <w:rPr>
          <w:lang w:val="en-US"/>
        </w:rPr>
        <w:t>Em</w:t>
      </w:r>
      <w:r w:rsidRPr="00564B09">
        <w:rPr>
          <w:lang w:val="en-US"/>
        </w:rPr>
        <w:t xml:space="preserve">ail (per Outlook </w:t>
      </w:r>
      <w:r>
        <w:sym w:font="Wingdings" w:char="F0E0"/>
      </w:r>
      <w:r w:rsidRPr="00564B09">
        <w:rPr>
          <w:lang w:val="en-US"/>
        </w:rPr>
        <w:t xml:space="preserve"> Tablet </w:t>
      </w:r>
      <w:r w:rsidRPr="00120E97">
        <w:rPr>
          <w:lang w:val="en-US"/>
        </w:rPr>
        <w:t>PC)</w:t>
      </w:r>
    </w:p>
    <w:p w:rsidR="002A5491" w:rsidRDefault="002A5491" w:rsidP="002A5491">
      <w:pPr>
        <w:pStyle w:val="Listenabsatz"/>
        <w:numPr>
          <w:ilvl w:val="0"/>
          <w:numId w:val="8"/>
        </w:numPr>
      </w:pPr>
      <w:r w:rsidRPr="009A46E9">
        <w:t>In externe</w:t>
      </w:r>
      <w:r>
        <w:t>m</w:t>
      </w:r>
      <w:r w:rsidRPr="009A46E9">
        <w:t xml:space="preserve"> Programm öffnen (Adobe Reader)</w:t>
      </w:r>
    </w:p>
    <w:p w:rsidR="00512EB0" w:rsidRPr="00512EB0" w:rsidRDefault="002A5491" w:rsidP="00512EB0">
      <w:pPr>
        <w:pStyle w:val="berschrift4"/>
      </w:pPr>
      <w:bookmarkStart w:id="108" w:name="_Toc307210629"/>
      <w:r>
        <w:t>Lessons Learned</w:t>
      </w:r>
      <w:bookmarkEnd w:id="108"/>
      <w:r w:rsidR="00E36D45">
        <w:t xml:space="preserve"> in Version 1.0</w:t>
      </w:r>
    </w:p>
    <w:p w:rsidR="002A5491" w:rsidRDefault="002A5491" w:rsidP="00512EB0">
      <w:pPr>
        <w:pStyle w:val="berschrift5"/>
      </w:pPr>
      <w:bookmarkStart w:id="109" w:name="_Toc307210630"/>
      <w:r>
        <w:t>Bildumwandlung</w:t>
      </w:r>
      <w:bookmarkEnd w:id="109"/>
    </w:p>
    <w:p w:rsidR="002A5491" w:rsidRDefault="002A5491" w:rsidP="00722926">
      <w:r>
        <w:t>Jede Project Note, deren Originalversion ein PDF-Dokument ist, wurde in ein Bild umgewandelt und benötigte daher mehr Speicherplatz. Zusätzlich bot das dadurch entstandene Bild der Project Note eine schlechtere Lesequalität, da die darin enthaltenen Bilder und Schriften nicht vektorisiert waren.</w:t>
      </w:r>
    </w:p>
    <w:p w:rsidR="002A5491" w:rsidRDefault="002A5491" w:rsidP="00512EB0">
      <w:pPr>
        <w:pStyle w:val="berschrift5"/>
      </w:pPr>
      <w:bookmarkStart w:id="110" w:name="_Toc307210631"/>
      <w:r>
        <w:t>Performance / Hardware</w:t>
      </w:r>
      <w:bookmarkEnd w:id="110"/>
    </w:p>
    <w:p w:rsidR="002A5491" w:rsidRDefault="002A5491" w:rsidP="00722926">
      <w:r>
        <w:t>Da die Hardware des Tablet PCs</w:t>
      </w:r>
      <w:r w:rsidRPr="009A46E9">
        <w:t xml:space="preserve"> </w:t>
      </w:r>
      <w:r>
        <w:t>auf akkuschonende Komponenten optimiert ist, stellte die Leistung des PCs ein grösseres Problem dar. Zum Beispiel flackerten die Objekte, wenn sie per Multitouch grösser oder kleiner gemacht wurden. Zusätzlich war die Auflösung des Monitors nicht optimal, was zu schlechter Lesbarkeit der Dokumente führte.</w:t>
      </w:r>
    </w:p>
    <w:p w:rsidR="002A5491" w:rsidRDefault="002A5491">
      <w:pPr>
        <w:rPr>
          <w:rFonts w:asciiTheme="majorHAnsi" w:hAnsiTheme="majorHAnsi"/>
          <w:b/>
          <w:bCs/>
          <w:color w:val="4F4F59"/>
          <w:spacing w:val="15"/>
          <w:sz w:val="24"/>
          <w:szCs w:val="22"/>
        </w:rPr>
      </w:pPr>
      <w:r>
        <w:br w:type="page"/>
      </w:r>
    </w:p>
    <w:p w:rsidR="002A5491" w:rsidRPr="00B54E8E" w:rsidRDefault="002A5491" w:rsidP="005F067A">
      <w:pPr>
        <w:pStyle w:val="berschrift3"/>
      </w:pPr>
      <w:bookmarkStart w:id="111" w:name="_Toc307210632"/>
      <w:bookmarkStart w:id="112" w:name="_Toc312328977"/>
      <w:bookmarkStart w:id="113" w:name="_Toc312357372"/>
      <w:r w:rsidRPr="00B54E8E">
        <w:lastRenderedPageBreak/>
        <w:t>Interviews</w:t>
      </w:r>
      <w:bookmarkEnd w:id="111"/>
      <w:bookmarkEnd w:id="112"/>
      <w:bookmarkEnd w:id="113"/>
    </w:p>
    <w:p w:rsidR="002A5491" w:rsidRDefault="002A5491" w:rsidP="00722926">
      <w:r w:rsidRPr="00D04E18">
        <w:t>Da</w:t>
      </w:r>
      <w:r>
        <w:t>s Interview wurde mit einer der Empfangsdamen der Zühlke Engineering AG durchgeführt. Dies wurde getan, da es eher schwierig gewesen wäre, die wartenden Kunden zu befragen. Einerseits haben die meisten wenig Zeit und andererseits wäre es mit einem grossen Zeitaufwand verbunden gewesen. Das Empfangspersonal hat jedoch Zeit, die wartenden Kunden zu beobachten und wird bei Problemen auch angesprochen.</w:t>
      </w:r>
    </w:p>
    <w:p w:rsidR="002A5491" w:rsidRPr="00D04E18" w:rsidRDefault="002A5491" w:rsidP="005F067A">
      <w:pPr>
        <w:pStyle w:val="berschrift4"/>
      </w:pPr>
      <w:bookmarkStart w:id="114" w:name="_Toc307210633"/>
      <w:r>
        <w:t>Fragen</w:t>
      </w:r>
      <w:bookmarkEnd w:id="114"/>
      <w:r w:rsidR="00FD23D9">
        <w:t xml:space="preserve"> und Antworten</w:t>
      </w:r>
    </w:p>
    <w:p w:rsidR="002A5491" w:rsidRPr="00A97637" w:rsidRDefault="002A5491" w:rsidP="00722926">
      <w:pPr>
        <w:rPr>
          <w:b/>
        </w:rPr>
      </w:pPr>
      <w:r w:rsidRPr="00A97637">
        <w:rPr>
          <w:b/>
        </w:rPr>
        <w:t>F1: Wie alt sind etwa die typischen Kunden?</w:t>
      </w:r>
    </w:p>
    <w:p w:rsidR="002A5491" w:rsidRDefault="002A5491" w:rsidP="00722926">
      <w:r>
        <w:t>Die meisten etwa ab 35-40. Breites Spektrum.</w:t>
      </w:r>
    </w:p>
    <w:p w:rsidR="002A5491" w:rsidRDefault="002A5491" w:rsidP="00722926">
      <w:r>
        <w:t>Meist Projektleiter, Standortchefs, Abteilungsleiter, CEO. Da gemeinsames Projekt.</w:t>
      </w:r>
    </w:p>
    <w:p w:rsidR="002A5491" w:rsidRDefault="002A5491" w:rsidP="00722926">
      <w:r>
        <w:t>Kunden kommen durch Homepage oder Telefon, weil sie bei gewissen Themen Hilfe/Kontakt brauchen.</w:t>
      </w:r>
    </w:p>
    <w:p w:rsidR="002A5491" w:rsidRDefault="002A5491" w:rsidP="00722926">
      <w:r>
        <w:t>Erster Kontakt: Business Meeting oder Veranstaltungen und Events.</w:t>
      </w:r>
    </w:p>
    <w:p w:rsidR="002A5491" w:rsidRDefault="002A5491" w:rsidP="00722926">
      <w:r>
        <w:t>Durch Events entstehen weiterer Kontakt -&gt; führt zu neuen Projekten!</w:t>
      </w:r>
    </w:p>
    <w:p w:rsidR="002A5491" w:rsidRDefault="002A5491" w:rsidP="00722926">
      <w:r>
        <w:t>Bei erstem Besuch Projekte zeigen und herumführen.</w:t>
      </w:r>
    </w:p>
    <w:p w:rsidR="002A5491" w:rsidRDefault="002A5491" w:rsidP="00722926"/>
    <w:p w:rsidR="002A5491" w:rsidRPr="00A97637" w:rsidRDefault="002A5491" w:rsidP="00722926">
      <w:pPr>
        <w:rPr>
          <w:b/>
        </w:rPr>
      </w:pPr>
      <w:r w:rsidRPr="00A97637">
        <w:rPr>
          <w:b/>
        </w:rPr>
        <w:t>F2: Anteil Mann/Frau?</w:t>
      </w:r>
    </w:p>
    <w:p w:rsidR="002A5491" w:rsidRDefault="002A5491" w:rsidP="00722926">
      <w:r>
        <w:t>3/4 Männer 1/4 Frauen.</w:t>
      </w:r>
    </w:p>
    <w:p w:rsidR="002A5491" w:rsidRDefault="002A5491" w:rsidP="00722926"/>
    <w:p w:rsidR="002A5491" w:rsidRPr="00A97637" w:rsidRDefault="002A5491" w:rsidP="00722926">
      <w:pPr>
        <w:rPr>
          <w:b/>
        </w:rPr>
      </w:pPr>
      <w:r w:rsidRPr="00A97637">
        <w:rPr>
          <w:b/>
        </w:rPr>
        <w:t>F3: Wie gross ist das technische Interesse der Kunden?</w:t>
      </w:r>
    </w:p>
    <w:p w:rsidR="002A5491" w:rsidRDefault="002A5491" w:rsidP="00722926">
      <w:r>
        <w:t>Meist Leute die grosses technisches Wissen mitbringen.</w:t>
      </w:r>
    </w:p>
    <w:p w:rsidR="002A5491" w:rsidRDefault="002A5491" w:rsidP="00722926">
      <w:r>
        <w:t>Einerseits Entscheider/Geldgeber: schaut wegen Geld und Qualität, anderseits Umsetzer/Projektleiter</w:t>
      </w:r>
    </w:p>
    <w:p w:rsidR="002A5491" w:rsidRDefault="002A5491" w:rsidP="00722926">
      <w:r>
        <w:t>Gremium kommt zusammen, jedoch Anreise meist separat. Dann teilweise längere Wartezeit. Nur gesamte Gruppe wird nach oben gelassen, ansonsten warten im Eingangsbereich bis alle eingetroffen</w:t>
      </w:r>
    </w:p>
    <w:p w:rsidR="002A5491" w:rsidRDefault="002A5491" w:rsidP="00722926"/>
    <w:p w:rsidR="002A5491" w:rsidRPr="00A97637" w:rsidRDefault="002A5491" w:rsidP="00722926">
      <w:pPr>
        <w:rPr>
          <w:b/>
        </w:rPr>
      </w:pPr>
      <w:r w:rsidRPr="00A97637">
        <w:rPr>
          <w:b/>
        </w:rPr>
        <w:t>F4: Wie lange müssen die Kunden typischerweise warten?</w:t>
      </w:r>
    </w:p>
    <w:p w:rsidR="002A5491" w:rsidRDefault="002A5491" w:rsidP="00722926">
      <w:r>
        <w:t>Meistens höchstens 5 bis 10 Minuten. Aber: Gruppenmitglieder treffen z.T. zu früh ein -&gt; haben Zeit.</w:t>
      </w:r>
    </w:p>
    <w:p w:rsidR="002A5491" w:rsidRDefault="002A5491" w:rsidP="00722926">
      <w:r>
        <w:t>Bei längeren Sitzungen mit Businesslunch inklusive Firma zeigen.</w:t>
      </w:r>
    </w:p>
    <w:p w:rsidR="002A5491" w:rsidRDefault="002A5491" w:rsidP="00722926"/>
    <w:p w:rsidR="002A5491" w:rsidRPr="00A97637" w:rsidRDefault="002A5491" w:rsidP="00722926">
      <w:pPr>
        <w:rPr>
          <w:b/>
        </w:rPr>
      </w:pPr>
      <w:r w:rsidRPr="00A97637">
        <w:rPr>
          <w:b/>
        </w:rPr>
        <w:t>F5: Wirken sie gestresst?</w:t>
      </w:r>
    </w:p>
    <w:p w:rsidR="002A5491" w:rsidRDefault="002A5491" w:rsidP="00722926">
      <w:r>
        <w:t>Eher selten.</w:t>
      </w:r>
    </w:p>
    <w:p w:rsidR="002A5491" w:rsidRDefault="002A5491" w:rsidP="00722926"/>
    <w:p w:rsidR="002A5491" w:rsidRPr="00A97637" w:rsidRDefault="002A5491" w:rsidP="00722926">
      <w:pPr>
        <w:rPr>
          <w:b/>
        </w:rPr>
      </w:pPr>
      <w:r w:rsidRPr="00A97637">
        <w:rPr>
          <w:b/>
        </w:rPr>
        <w:t>F6: Sind einige davon am Telefon?</w:t>
      </w:r>
    </w:p>
    <w:p w:rsidR="002A5491" w:rsidRDefault="002A5491" w:rsidP="00722926">
      <w:r>
        <w:t>Eher selten, die meisten haben bei Meetings ihr Telefon abgeschaltet.</w:t>
      </w:r>
    </w:p>
    <w:p w:rsidR="002A5491" w:rsidRDefault="002A5491" w:rsidP="00722926">
      <w:r>
        <w:t>Bei Meeting vermutlich schon geistig in Vorbereitung zu Meeting.</w:t>
      </w:r>
    </w:p>
    <w:p w:rsidR="002A5491" w:rsidRDefault="002A5491" w:rsidP="00722926"/>
    <w:p w:rsidR="002A5491" w:rsidRPr="00A97637" w:rsidRDefault="002A5491" w:rsidP="00722926">
      <w:pPr>
        <w:rPr>
          <w:b/>
        </w:rPr>
      </w:pPr>
      <w:r w:rsidRPr="00A97637">
        <w:rPr>
          <w:b/>
        </w:rPr>
        <w:t>F7: Wieviele davon setzen sich mit den Project Notes auseinander?</w:t>
      </w:r>
    </w:p>
    <w:p w:rsidR="002A5491" w:rsidRDefault="002A5491" w:rsidP="00722926">
      <w:r>
        <w:t>Die meisten setzen sich mit Project Note aus ihrem Bereich auseinander (Bsp. .NET). Nehmen auch oft etwas mit, fragen nach. Fragen ob man gewisse Bücher kaufen kann.</w:t>
      </w:r>
    </w:p>
    <w:p w:rsidR="002A5491" w:rsidRDefault="002A5491" w:rsidP="00722926">
      <w:r>
        <w:t>Manchmal Nachfrage ob sie gewisses Dokument zugeschickt bekommen. Lesen es oft detailliert und gezielt.</w:t>
      </w:r>
    </w:p>
    <w:p w:rsidR="002A5491" w:rsidRDefault="002A5491" w:rsidP="00722926">
      <w:r>
        <w:t>Mitnehmen des Dokuments ist auch sehr wichtig.</w:t>
      </w:r>
    </w:p>
    <w:p w:rsidR="002A5491" w:rsidRDefault="002A5491" w:rsidP="00722926"/>
    <w:p w:rsidR="002A5491" w:rsidRPr="00A97637" w:rsidRDefault="002A5491" w:rsidP="00722926">
      <w:pPr>
        <w:rPr>
          <w:b/>
        </w:rPr>
      </w:pPr>
      <w:r w:rsidRPr="00A97637">
        <w:rPr>
          <w:b/>
        </w:rPr>
        <w:t>F8: Wieviel Zeit verbringen sie dort?</w:t>
      </w:r>
    </w:p>
    <w:p w:rsidR="002A5491" w:rsidRDefault="002A5491" w:rsidP="00722926">
      <w:r>
        <w:t>Nehmen das Gebiet, das sie interessiert.</w:t>
      </w:r>
    </w:p>
    <w:p w:rsidR="002A5491" w:rsidRDefault="002A5491" w:rsidP="00722926"/>
    <w:p w:rsidR="002A5491" w:rsidRPr="00A97637" w:rsidRDefault="002A5491" w:rsidP="00722926">
      <w:pPr>
        <w:rPr>
          <w:b/>
        </w:rPr>
      </w:pPr>
      <w:r w:rsidRPr="00A97637">
        <w:rPr>
          <w:b/>
        </w:rPr>
        <w:lastRenderedPageBreak/>
        <w:t>F9: Wie verhalten sie sich vor den Project Notes? (Übersicht verschaffen, nur 2-3 anschauen)</w:t>
      </w:r>
    </w:p>
    <w:p w:rsidR="002A5491" w:rsidRDefault="002A5491" w:rsidP="00722926">
      <w:r>
        <w:t>Sehr interessiert in ihrem Bereich -&gt; Project Note suchen und dann GENAU lesen</w:t>
      </w:r>
    </w:p>
    <w:p w:rsidR="002A5491" w:rsidRDefault="002A5491" w:rsidP="00722926"/>
    <w:p w:rsidR="002A5491" w:rsidRPr="00A97637" w:rsidRDefault="002A5491" w:rsidP="00722926">
      <w:pPr>
        <w:rPr>
          <w:b/>
        </w:rPr>
      </w:pPr>
      <w:r w:rsidRPr="00A97637">
        <w:rPr>
          <w:b/>
        </w:rPr>
        <w:t>F10: Wieviele sitzen ab, wieviele stehen?</w:t>
      </w:r>
    </w:p>
    <w:p w:rsidR="002A5491" w:rsidRDefault="002A5491" w:rsidP="00722926">
      <w:r>
        <w:t>Die meisten lesen im Sitzen</w:t>
      </w:r>
    </w:p>
    <w:p w:rsidR="002A5491" w:rsidRDefault="002A5491" w:rsidP="00722926"/>
    <w:p w:rsidR="002A5491" w:rsidRPr="00A97637" w:rsidRDefault="002A5491" w:rsidP="00722926">
      <w:pPr>
        <w:rPr>
          <w:b/>
        </w:rPr>
      </w:pPr>
      <w:r w:rsidRPr="00A97637">
        <w:rPr>
          <w:b/>
        </w:rPr>
        <w:t>Weiteres:</w:t>
      </w:r>
    </w:p>
    <w:p w:rsidR="002A5491" w:rsidRDefault="002A5491" w:rsidP="00722926">
      <w:r>
        <w:t>Viele schauen auch die Timeline an, Bücher über Firmengeschichte.</w:t>
      </w:r>
    </w:p>
    <w:p w:rsidR="002A5491" w:rsidRDefault="002A5491">
      <w:pPr>
        <w:rPr>
          <w:rFonts w:asciiTheme="majorHAnsi" w:hAnsiTheme="majorHAnsi"/>
          <w:b/>
          <w:bCs/>
          <w:color w:val="4F4F59"/>
          <w:spacing w:val="15"/>
          <w:sz w:val="24"/>
          <w:szCs w:val="22"/>
        </w:rPr>
      </w:pPr>
      <w:r>
        <w:br w:type="page"/>
      </w:r>
    </w:p>
    <w:p w:rsidR="002A5491" w:rsidRPr="00B54E8E" w:rsidRDefault="002A5491" w:rsidP="005F067A">
      <w:pPr>
        <w:pStyle w:val="berschrift3"/>
      </w:pPr>
      <w:bookmarkStart w:id="115" w:name="_Toc307210634"/>
      <w:bookmarkStart w:id="116" w:name="_Toc312328978"/>
      <w:bookmarkStart w:id="117" w:name="_Toc312357373"/>
      <w:r w:rsidRPr="00B54E8E">
        <w:lastRenderedPageBreak/>
        <w:t>Personas</w:t>
      </w:r>
      <w:bookmarkEnd w:id="115"/>
      <w:bookmarkEnd w:id="116"/>
      <w:bookmarkEnd w:id="117"/>
    </w:p>
    <w:p w:rsidR="002A5491" w:rsidRDefault="002A5491" w:rsidP="00722926">
      <w:r>
        <w:t xml:space="preserve">Aus dem Interview lassen sich primär zwei Personas erstellen. Die eine ist für die Umsetzung von Projekten zuständig (siehe </w:t>
      </w:r>
      <w:r>
        <w:fldChar w:fldCharType="begin"/>
      </w:r>
      <w:r>
        <w:instrText xml:space="preserve"> REF _Ref306005254 \r \h </w:instrText>
      </w:r>
      <w:r>
        <w:fldChar w:fldCharType="separate"/>
      </w:r>
      <w:r w:rsidR="005358CB">
        <w:t>V.3.5.1</w:t>
      </w:r>
      <w:r>
        <w:fldChar w:fldCharType="end"/>
      </w:r>
      <w:r>
        <w:t xml:space="preserve"> </w:t>
      </w:r>
      <w:r>
        <w:fldChar w:fldCharType="begin"/>
      </w:r>
      <w:r>
        <w:instrText xml:space="preserve"> REF _Ref306005257 \h </w:instrText>
      </w:r>
      <w:r>
        <w:fldChar w:fldCharType="separate"/>
      </w:r>
      <w:r w:rsidR="005358CB">
        <w:t>Persona Ulrich Umsetzer</w:t>
      </w:r>
      <w:r>
        <w:fldChar w:fldCharType="end"/>
      </w:r>
      <w:r>
        <w:t xml:space="preserve">) und die andere ist für den finanziellen Aspekt und die </w:t>
      </w:r>
      <w:r w:rsidR="00204C7B">
        <w:t>Projektabsegnung verantwortlich</w:t>
      </w:r>
      <w:r>
        <w:t xml:space="preserve"> (siehe </w:t>
      </w:r>
      <w:r>
        <w:fldChar w:fldCharType="begin"/>
      </w:r>
      <w:r>
        <w:instrText xml:space="preserve"> REF _Ref306005270 \r \h </w:instrText>
      </w:r>
      <w:r>
        <w:fldChar w:fldCharType="separate"/>
      </w:r>
      <w:r w:rsidR="005358CB">
        <w:t>V.3.5.2</w:t>
      </w:r>
      <w:r>
        <w:fldChar w:fldCharType="end"/>
      </w:r>
      <w:r>
        <w:t xml:space="preserve"> </w:t>
      </w:r>
      <w:r>
        <w:fldChar w:fldCharType="begin"/>
      </w:r>
      <w:r>
        <w:instrText xml:space="preserve"> REF _Ref306005273 \h </w:instrText>
      </w:r>
      <w:r>
        <w:fldChar w:fldCharType="separate"/>
      </w:r>
      <w:r w:rsidR="005358CB">
        <w:t>Persona Erik Entscheider</w:t>
      </w:r>
      <w:r>
        <w:fldChar w:fldCharType="end"/>
      </w:r>
      <w:r>
        <w:t>). Gerade die erste Persona Ulrich Umsetzer ist mehr fokussiert auf Projekte, die im gleichen Themenbereich sind, in dem sie selbst auch tätig ist.</w:t>
      </w:r>
    </w:p>
    <w:p w:rsidR="002A5491" w:rsidRPr="00F52D84" w:rsidRDefault="002A5491" w:rsidP="00722926">
      <w:r>
        <w:t xml:space="preserve">Zudem wurde von den Betreuern der Zühlke Engineering AG noch vorgeschlagen, dass eine dritte Persona erstellt wird. Hierbei handelt es sich um Personen, die sich die Zühlke Engineering AG als </w:t>
      </w:r>
      <w:r w:rsidRPr="00E768D1">
        <w:t>Arbeitgeber vorstellen könnten</w:t>
      </w:r>
      <w:r>
        <w:t xml:space="preserve"> und daher an der Firma interessiert sind (siehe </w:t>
      </w:r>
      <w:r>
        <w:fldChar w:fldCharType="begin"/>
      </w:r>
      <w:r>
        <w:instrText xml:space="preserve"> REF _Ref306014739 \r \h </w:instrText>
      </w:r>
      <w:r>
        <w:fldChar w:fldCharType="separate"/>
      </w:r>
      <w:r w:rsidR="005358CB">
        <w:t>V.3.5.3</w:t>
      </w:r>
      <w:r>
        <w:fldChar w:fldCharType="end"/>
      </w:r>
      <w:r>
        <w:t xml:space="preserve"> </w:t>
      </w:r>
      <w:r>
        <w:fldChar w:fldCharType="begin"/>
      </w:r>
      <w:r>
        <w:instrText xml:space="preserve"> REF _Ref306014770 \h </w:instrText>
      </w:r>
      <w:r>
        <w:fldChar w:fldCharType="separate"/>
      </w:r>
      <w:r w:rsidR="005358CB">
        <w:t>Persona Bettina Bewerberin</w:t>
      </w:r>
      <w:r>
        <w:fldChar w:fldCharType="end"/>
      </w:r>
      <w:r>
        <w:t xml:space="preserve">). Gerade diese werden sich besonders bemühen, pünktlich zu erscheinen und somit Zeit haben, sich mit den </w:t>
      </w:r>
      <w:r w:rsidR="00204C7B">
        <w:t>Project Notes auf dem Surface 2</w:t>
      </w:r>
      <w:r>
        <w:t xml:space="preserve"> auseinander zu setzen.</w:t>
      </w:r>
    </w:p>
    <w:p w:rsidR="002A5491" w:rsidRDefault="002A5491" w:rsidP="005F067A">
      <w:pPr>
        <w:pStyle w:val="berschrift4"/>
      </w:pPr>
      <w:bookmarkStart w:id="118" w:name="_Ref306005254"/>
      <w:bookmarkStart w:id="119" w:name="_Ref306005257"/>
      <w:bookmarkStart w:id="120" w:name="_Toc307210635"/>
      <w:r>
        <w:t>Persona Ulrich Umsetzer</w:t>
      </w:r>
      <w:bookmarkEnd w:id="118"/>
      <w:bookmarkEnd w:id="119"/>
      <w:bookmarkEnd w:id="120"/>
    </w:p>
    <w:tbl>
      <w:tblPr>
        <w:tblStyle w:val="Tabellenraster"/>
        <w:tblW w:w="0" w:type="auto"/>
        <w:tblLook w:val="04A0" w:firstRow="1" w:lastRow="0" w:firstColumn="1" w:lastColumn="0" w:noHBand="0" w:noVBand="1"/>
      </w:tblPr>
      <w:tblGrid>
        <w:gridCol w:w="2802"/>
        <w:gridCol w:w="6410"/>
      </w:tblGrid>
      <w:tr w:rsidR="002A5491" w:rsidTr="005F067A">
        <w:tc>
          <w:tcPr>
            <w:tcW w:w="2802" w:type="dxa"/>
          </w:tcPr>
          <w:p w:rsidR="002A5491" w:rsidRPr="005F067A" w:rsidRDefault="002A5491" w:rsidP="00722926">
            <w:pPr>
              <w:rPr>
                <w:b/>
              </w:rPr>
            </w:pPr>
            <w:r w:rsidRPr="005F067A">
              <w:rPr>
                <w:b/>
              </w:rPr>
              <w:t>Ulrich Umsetzer</w:t>
            </w:r>
          </w:p>
        </w:tc>
        <w:tc>
          <w:tcPr>
            <w:tcW w:w="6410" w:type="dxa"/>
          </w:tcPr>
          <w:p w:rsidR="002A5491" w:rsidRDefault="002A5491" w:rsidP="00722926"/>
        </w:tc>
      </w:tr>
      <w:tr w:rsidR="002A5491" w:rsidTr="005F067A">
        <w:tc>
          <w:tcPr>
            <w:tcW w:w="2802" w:type="dxa"/>
          </w:tcPr>
          <w:p w:rsidR="002A5491" w:rsidRPr="005F067A" w:rsidRDefault="002A5491" w:rsidP="00722926">
            <w:pPr>
              <w:rPr>
                <w:b/>
              </w:rPr>
            </w:pPr>
            <w:r w:rsidRPr="005F067A">
              <w:rPr>
                <w:b/>
                <w:noProof/>
                <w:lang w:eastAsia="de-CH"/>
              </w:rPr>
              <w:drawing>
                <wp:inline distT="0" distB="0" distL="0" distR="0" wp14:anchorId="545772A4" wp14:editId="39D5E820">
                  <wp:extent cx="1532579" cy="205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584.JPG"/>
                          <pic:cNvPicPr/>
                        </pic:nvPicPr>
                        <pic:blipFill rotWithShape="1">
                          <a:blip r:embed="rId23" cstate="print">
                            <a:extLst>
                              <a:ext uri="{28A0092B-C50C-407E-A947-70E740481C1C}">
                                <a14:useLocalDpi xmlns:a14="http://schemas.microsoft.com/office/drawing/2010/main" val="0"/>
                              </a:ext>
                            </a:extLst>
                          </a:blip>
                          <a:srcRect l="47440" r="2975"/>
                          <a:stretch/>
                        </pic:blipFill>
                        <pic:spPr bwMode="auto">
                          <a:xfrm>
                            <a:off x="0" y="0"/>
                            <a:ext cx="1532073" cy="2056721"/>
                          </a:xfrm>
                          <a:prstGeom prst="rect">
                            <a:avLst/>
                          </a:prstGeom>
                          <a:ln>
                            <a:noFill/>
                          </a:ln>
                          <a:extLst>
                            <a:ext uri="{53640926-AAD7-44D8-BBD7-CCE9431645EC}">
                              <a14:shadowObscured xmlns:a14="http://schemas.microsoft.com/office/drawing/2010/main"/>
                            </a:ext>
                          </a:extLst>
                        </pic:spPr>
                      </pic:pic>
                    </a:graphicData>
                  </a:graphic>
                </wp:inline>
              </w:drawing>
            </w:r>
          </w:p>
        </w:tc>
        <w:tc>
          <w:tcPr>
            <w:tcW w:w="6410" w:type="dxa"/>
          </w:tcPr>
          <w:p w:rsidR="002A5491" w:rsidRDefault="002A5491" w:rsidP="00722926">
            <w:pPr>
              <w:rPr>
                <w:b/>
              </w:rPr>
            </w:pPr>
            <w:r w:rsidRPr="00587CD7">
              <w:rPr>
                <w:b/>
              </w:rPr>
              <w:t>Kurzprofil</w:t>
            </w:r>
          </w:p>
          <w:p w:rsidR="002A5491" w:rsidRDefault="002A5491" w:rsidP="00722926">
            <w:pPr>
              <w:rPr>
                <w:b/>
              </w:rPr>
            </w:pPr>
          </w:p>
          <w:p w:rsidR="002A5491" w:rsidRPr="004E4AA7" w:rsidRDefault="002A5491" w:rsidP="00722926">
            <w:r w:rsidRPr="004E4AA7">
              <w:t>Projektleiter</w:t>
            </w:r>
          </w:p>
          <w:p w:rsidR="002A5491" w:rsidRDefault="002A5491" w:rsidP="00722926">
            <w:r>
              <w:t>42</w:t>
            </w:r>
            <w:r w:rsidRPr="00C57B0E">
              <w:t xml:space="preserve"> Jahre</w:t>
            </w:r>
          </w:p>
          <w:p w:rsidR="002A5491" w:rsidRPr="00C57B0E" w:rsidRDefault="002A5491" w:rsidP="00722926">
            <w:r>
              <w:t>Ausgeprägtes technisches Verständnis und Computerkenntnisse</w:t>
            </w:r>
          </w:p>
        </w:tc>
      </w:tr>
      <w:tr w:rsidR="002A5491" w:rsidTr="005F067A">
        <w:tc>
          <w:tcPr>
            <w:tcW w:w="2802" w:type="dxa"/>
          </w:tcPr>
          <w:p w:rsidR="002A5491" w:rsidRPr="005F067A" w:rsidRDefault="002A5491" w:rsidP="00722926">
            <w:pPr>
              <w:rPr>
                <w:b/>
              </w:rPr>
            </w:pPr>
            <w:r w:rsidRPr="005F067A">
              <w:rPr>
                <w:b/>
              </w:rPr>
              <w:t>Arbeitskontext (Lärm, Unterbrüche, Regeln)</w:t>
            </w:r>
          </w:p>
        </w:tc>
        <w:tc>
          <w:tcPr>
            <w:tcW w:w="6410" w:type="dxa"/>
          </w:tcPr>
          <w:p w:rsidR="002A5491" w:rsidRDefault="002A5491" w:rsidP="00722926">
            <w:r>
              <w:t>Bei der Arbeitsumgebung handelt es sich um die Eingangshalle der Zühlke Engineering AG. Falls Ulrich Umsetzer dort warten muss, kann er sich Zeit nehmen, um sich einen Überblick über die vorangegangen Projekte der Firma zu verschaffen. Unterbrechungen entstehen dadurch, dass er von einem Mitarbeiter abgeholt wird oder eine Unterhaltung mit jemandem beginnt, der ebenfalls wartet.</w:t>
            </w:r>
          </w:p>
        </w:tc>
      </w:tr>
      <w:tr w:rsidR="002A5491" w:rsidTr="005F067A">
        <w:tc>
          <w:tcPr>
            <w:tcW w:w="2802" w:type="dxa"/>
          </w:tcPr>
          <w:p w:rsidR="002A5491" w:rsidRPr="005F067A" w:rsidRDefault="002A5491" w:rsidP="00722926">
            <w:pPr>
              <w:rPr>
                <w:b/>
              </w:rPr>
            </w:pPr>
            <w:r w:rsidRPr="005F067A">
              <w:rPr>
                <w:b/>
              </w:rPr>
              <w:t>Persönlichkeit &amp; Vorlieben</w:t>
            </w:r>
          </w:p>
        </w:tc>
        <w:tc>
          <w:tcPr>
            <w:tcW w:w="6410" w:type="dxa"/>
          </w:tcPr>
          <w:p w:rsidR="002A5491" w:rsidRDefault="002A5491" w:rsidP="00722926">
            <w:r>
              <w:t>Ulrich Umsetzer ist ein sehr interessierter und en</w:t>
            </w:r>
            <w:r w:rsidR="00204C7B">
              <w:t>gagierter Angestellter der Beispielfirma</w:t>
            </w:r>
            <w:r>
              <w:t>. Insbesondere neue Technologien faszinieren ihn ungemein und Ulrich schätzt jede Möglichkeit, bei der er diese Neuheiten kennen lernen kann.</w:t>
            </w:r>
          </w:p>
          <w:p w:rsidR="002A5491" w:rsidRDefault="002A5491" w:rsidP="00722926">
            <w:r>
              <w:t>Zudem ist Ulrich selbst ein begeisterter Smartphone-Besitzer. Er schätzt die vielen Gebrauchsmöglichkeiten, welche diese Geräte bieten. Als sehr angenehm empfindet er ausserdem deren die intuitive Handhabung.</w:t>
            </w:r>
          </w:p>
        </w:tc>
      </w:tr>
      <w:tr w:rsidR="002A5491" w:rsidTr="005F067A">
        <w:tc>
          <w:tcPr>
            <w:tcW w:w="2802" w:type="dxa"/>
          </w:tcPr>
          <w:p w:rsidR="002A5491" w:rsidRPr="005F067A" w:rsidRDefault="002A5491" w:rsidP="00722926">
            <w:pPr>
              <w:rPr>
                <w:b/>
              </w:rPr>
            </w:pPr>
            <w:r w:rsidRPr="005F067A">
              <w:rPr>
                <w:b/>
              </w:rPr>
              <w:t>Vorkenntnisse &amp; Lernen (Computer, Domain)</w:t>
            </w:r>
          </w:p>
        </w:tc>
        <w:tc>
          <w:tcPr>
            <w:tcW w:w="6410" w:type="dxa"/>
          </w:tcPr>
          <w:p w:rsidR="002A5491" w:rsidRDefault="002A5491" w:rsidP="00204C7B">
            <w:r>
              <w:t>Ulrich arbeit</w:t>
            </w:r>
            <w:r w:rsidR="00204C7B">
              <w:t>et seit zehn Jahren bei der Beispielfirma</w:t>
            </w:r>
            <w:r>
              <w:t>. Seine Aufgabe besteht in der Leitung von Projekten im Bereich Produkt- und Software-Engineering. Er hat schon mehrmals mit der Zühlke Engineering AG zusammengearbeitet oder hat sich in gewissen Projekten von einem Experten der Firma unterstützen lassen. Aus diesem Grund ist er immer wieder neugierig zu erfahren, mit welchen neuen Themen sich die Zühlke Engineering AG auseinandergesetzt hat.</w:t>
            </w:r>
          </w:p>
        </w:tc>
      </w:tr>
      <w:tr w:rsidR="002A5491" w:rsidTr="005F067A">
        <w:tc>
          <w:tcPr>
            <w:tcW w:w="2802" w:type="dxa"/>
          </w:tcPr>
          <w:p w:rsidR="002A5491" w:rsidRPr="005F067A" w:rsidRDefault="002A5491" w:rsidP="00722926">
            <w:pPr>
              <w:rPr>
                <w:b/>
              </w:rPr>
            </w:pPr>
            <w:r w:rsidRPr="005F067A">
              <w:rPr>
                <w:b/>
              </w:rPr>
              <w:t>Eigenschaften / Verhaltensvariablen</w:t>
            </w:r>
          </w:p>
        </w:tc>
        <w:tc>
          <w:tcPr>
            <w:tcW w:w="6410" w:type="dxa"/>
          </w:tcPr>
          <w:p w:rsidR="002A5491" w:rsidRDefault="002A5491" w:rsidP="00722926">
            <w:pPr>
              <w:pStyle w:val="Listenabsatz"/>
              <w:numPr>
                <w:ilvl w:val="0"/>
                <w:numId w:val="7"/>
              </w:numPr>
            </w:pPr>
            <w:r>
              <w:t>Technische Expertise</w:t>
            </w:r>
          </w:p>
          <w:p w:rsidR="002A5491" w:rsidRDefault="002A5491" w:rsidP="00722926">
            <w:pPr>
              <w:pStyle w:val="Listenabsatz"/>
              <w:numPr>
                <w:ilvl w:val="0"/>
                <w:numId w:val="7"/>
              </w:numPr>
            </w:pPr>
            <w:r>
              <w:t xml:space="preserve">Kenntnisse in </w:t>
            </w:r>
            <w:r w:rsidRPr="00343D96">
              <w:t>Produkt- und Software-Engineering</w:t>
            </w:r>
          </w:p>
          <w:p w:rsidR="002A5491" w:rsidRDefault="002A5491" w:rsidP="00722926">
            <w:pPr>
              <w:pStyle w:val="Listenabsatz"/>
              <w:numPr>
                <w:ilvl w:val="0"/>
                <w:numId w:val="7"/>
              </w:numPr>
            </w:pPr>
            <w:r>
              <w:t>Kenntnisse über mobile Applikationen</w:t>
            </w:r>
          </w:p>
          <w:p w:rsidR="002A5491" w:rsidRDefault="002A5491" w:rsidP="00722926">
            <w:pPr>
              <w:pStyle w:val="Listenabsatz"/>
              <w:numPr>
                <w:ilvl w:val="0"/>
                <w:numId w:val="7"/>
              </w:numPr>
            </w:pPr>
            <w:r>
              <w:t>Smartphone-Kenntnisse</w:t>
            </w:r>
          </w:p>
        </w:tc>
      </w:tr>
      <w:tr w:rsidR="002A5491" w:rsidTr="005F067A">
        <w:tc>
          <w:tcPr>
            <w:tcW w:w="2802" w:type="dxa"/>
          </w:tcPr>
          <w:p w:rsidR="002A5491" w:rsidRPr="005F067A" w:rsidRDefault="002A5491" w:rsidP="00722926">
            <w:pPr>
              <w:rPr>
                <w:b/>
              </w:rPr>
            </w:pPr>
            <w:r w:rsidRPr="005F067A">
              <w:rPr>
                <w:b/>
              </w:rPr>
              <w:t>Ziele</w:t>
            </w:r>
          </w:p>
        </w:tc>
        <w:tc>
          <w:tcPr>
            <w:tcW w:w="6410" w:type="dxa"/>
          </w:tcPr>
          <w:p w:rsidR="002A5491" w:rsidRDefault="002A5491" w:rsidP="00722926">
            <w:pPr>
              <w:pStyle w:val="Listenabsatz"/>
              <w:numPr>
                <w:ilvl w:val="0"/>
                <w:numId w:val="5"/>
              </w:numPr>
            </w:pPr>
            <w:r>
              <w:t>Zeit überbrücken</w:t>
            </w:r>
          </w:p>
          <w:p w:rsidR="002A5491" w:rsidRDefault="002A5491" w:rsidP="00722926">
            <w:pPr>
              <w:pStyle w:val="Listenabsatz"/>
              <w:numPr>
                <w:ilvl w:val="0"/>
                <w:numId w:val="5"/>
              </w:numPr>
            </w:pPr>
            <w:r>
              <w:t>Sich über die Zühlke Engineering AG informieren</w:t>
            </w:r>
          </w:p>
        </w:tc>
      </w:tr>
    </w:tbl>
    <w:p w:rsidR="002A5491" w:rsidRDefault="002A5491" w:rsidP="000C4D80">
      <w:pPr>
        <w:pStyle w:val="berschrift5"/>
      </w:pPr>
      <w:bookmarkStart w:id="121" w:name="_Toc307210636"/>
      <w:r>
        <w:lastRenderedPageBreak/>
        <w:t>Ist-Szenario-1</w:t>
      </w:r>
      <w:bookmarkEnd w:id="121"/>
    </w:p>
    <w:p w:rsidR="002A5491" w:rsidRDefault="002A5491" w:rsidP="00722926">
      <w:r>
        <w:t xml:space="preserve">Ulrich Umsetzer hat sich mit zwei Mitarbeitern der Zühlke Engineering AG verabredet um eine geplante Zusammenarbeit zu besprechen. Dabei handelt es sich um ein Projekt im .Net-Bereich. Ulrich erscheint pünktlich bei der Firma, erfährt aber von der Empfangsdame, dass die beiden Mitarbeiter sich etwas verspäten. Er entscheidet sich daher, die Zeit zu nutzen, um sich bei den ausgestellten Project Notes umzusehen. Dabei sucht er nach Projekten, die ebenfalls mit .Net umgesetzt wurden. Nach kurzem Suchen stösst er auf das erste Projekt, welches diesen Kriterien entspricht. Er studiert die Project Note daher aufmerksam. </w:t>
      </w:r>
    </w:p>
    <w:p w:rsidR="002A5491" w:rsidRDefault="002A5491" w:rsidP="00722926">
      <w:r>
        <w:t>Wenig später wird er von den beiden Mitarbeitern der Zühlke Engineering AG abgeholt. Leider hat Ulrich in dieser Zeit die Project Note nicht zu Ende lesen können. Er würde daher gerne eine Kopie davon mitnehmen, doch gibt es nicht von allen ausgestellten Projekten Kopien. Ulrich bittet daher einen der beiden Mitarbeiter, ihm diese doch zukommen zu lassen. Dieser willigt gerne ein und schlägt vor, dass er Ulrich auch gleich mehrere Projekte aus diesem Bereich zukommen lassen könnte.</w:t>
      </w:r>
    </w:p>
    <w:p w:rsidR="002A5491" w:rsidRDefault="002A5491" w:rsidP="00722926">
      <w:r>
        <w:t>Nach der Besprechung begibt sich Ulrich zurück</w:t>
      </w:r>
      <w:r w:rsidR="00204C7B">
        <w:t xml:space="preserve"> ins Büro der Beispielfirma</w:t>
      </w:r>
      <w:r>
        <w:t xml:space="preserve">. Dort angekommen, ruft er seine Emails ab. Der Zühlke Engineering AG Mitarbeiter hat ihm eine kleine Auswahl an spannenden .Net-Projekten zukommen lassen. Ulrich druckt zwei, die ihm besonders interessant erscheinen, aus und liest diese nun in aller Ruhe. </w:t>
      </w:r>
    </w:p>
    <w:p w:rsidR="002A5491" w:rsidRDefault="002A5491" w:rsidP="000C4D80">
      <w:pPr>
        <w:pStyle w:val="berschrift5"/>
      </w:pPr>
      <w:bookmarkStart w:id="122" w:name="_Toc307210637"/>
      <w:r>
        <w:t>Soll-Szenario-1</w:t>
      </w:r>
      <w:bookmarkEnd w:id="122"/>
    </w:p>
    <w:p w:rsidR="002A5491" w:rsidRDefault="002A5491" w:rsidP="00722926">
      <w:r>
        <w:t>Ulrich Umsetzer hat sich mit zwei Mitarbeitern der Zühlke Engineering AG verabredet um eine geplante Zusammenarbeit zu besprechen. Dabei handelt es sich um ein Projekt im .Net-Bereich. Ulrich erscheint pünktlich bei der Firma, erfährt aber von der Empfangsdame, dass die beiden Mitarbeiter sich etwas verspäten. Die Empfangsdame weist ihn zudem darauf hin, dass die Project Notes nun über den neu erworbenen Surface Tisch eingesehen werden können. Ulrich sieht dies als ideale Chance, ein solches Gerät einmal selber zu testen. Interessiert setzt er sich daher an den Tisch und beginnt sogleich nach Projekten im .Net-Bereich zu suchen. Diese findet Ulrich auch schnell und er ist beeindruckt über die grosse Auswahl an Projekten. Ulrich sucht sich davon einige interessante aus und beginnt diese zu lesen.</w:t>
      </w:r>
    </w:p>
    <w:p w:rsidR="002A5491" w:rsidRDefault="002A5491" w:rsidP="00722926">
      <w:r>
        <w:t>Wenig später wird er von den beiden Mitarbeitern der Zühlke Engineering AG abgeholt. Nun würde Ulrich die Artikel aber gerne doch genauer studieren. Er nutzt daher die Möglichkeit, dass die Project Notes auch an eine Emailadresse verschickt werden können:</w:t>
      </w:r>
    </w:p>
    <w:p w:rsidR="002A5491" w:rsidRDefault="002A5491" w:rsidP="002A5491">
      <w:pPr>
        <w:pStyle w:val="Listenabsatz"/>
        <w:numPr>
          <w:ilvl w:val="0"/>
          <w:numId w:val="9"/>
        </w:numPr>
      </w:pPr>
      <w:r>
        <w:t>Ulrich gibt seine Emailadresse mit Hilfe einer Tastatur auf dem Bildschirm ein.</w:t>
      </w:r>
    </w:p>
    <w:p w:rsidR="002A5491" w:rsidRDefault="002A5491" w:rsidP="002A5491">
      <w:pPr>
        <w:pStyle w:val="Listenabsatz"/>
        <w:numPr>
          <w:ilvl w:val="0"/>
          <w:numId w:val="9"/>
        </w:numPr>
      </w:pPr>
      <w:r>
        <w:t>Ulrich legt seine Visitenkarte auf den Tisch. Diese wird automatisch vom Surface erkannt und die Project Notes werden an die auf der Karte aufgeführte Emailadresse verschickt.</w:t>
      </w:r>
    </w:p>
    <w:p w:rsidR="002A5491" w:rsidRDefault="002A5491" w:rsidP="002A5491">
      <w:pPr>
        <w:pStyle w:val="Listenabsatz"/>
        <w:numPr>
          <w:ilvl w:val="0"/>
          <w:numId w:val="9"/>
        </w:numPr>
      </w:pPr>
      <w:r>
        <w:t>Ulrich bekommt anfangs von der Sekretärin ein getaggtes Objekt, welches zu seiner Identifizierung dient. Legt er dieses auf Surface Tisch, so werden die ausgewählten Project Notes zusammen mit seiner Identifikation an den Empfang übermittelt. Da man sich zu Beginn beim Empfang der Zühlke Engineering AG ausweisen muss, kann die  Emailadresse von Ulrich ausgelesen und die Project Notes verschickt werden.</w:t>
      </w:r>
    </w:p>
    <w:p w:rsidR="00155D86" w:rsidRDefault="002A5491" w:rsidP="00722926">
      <w:r>
        <w:t>Nach der Besprechung begibt sich Ulric</w:t>
      </w:r>
      <w:r w:rsidR="00204C7B">
        <w:t>h zurück ins Büro der Beispielfirma</w:t>
      </w:r>
      <w:r>
        <w:t>. Dort angekommen ruft er seine Emails ab. Sogleich entdeckt er das Email mit den Project Notes, welches er sich von der Zühlke Engineering AG aus geschickt hat. Ulrich druckt sich zwei, die ihm besonders interessant erscheinen, aus und liest diese nun in aller Ruhe.</w:t>
      </w:r>
    </w:p>
    <w:p w:rsidR="00155D86" w:rsidRDefault="00155D86">
      <w:r>
        <w:br w:type="page"/>
      </w:r>
    </w:p>
    <w:p w:rsidR="002A5491" w:rsidRDefault="002A5491" w:rsidP="000C4D80">
      <w:pPr>
        <w:pStyle w:val="berschrift4"/>
      </w:pPr>
      <w:bookmarkStart w:id="123" w:name="_Ref306005265"/>
      <w:bookmarkStart w:id="124" w:name="_Ref306005270"/>
      <w:bookmarkStart w:id="125" w:name="_Ref306005273"/>
      <w:bookmarkStart w:id="126" w:name="_Toc307210638"/>
      <w:r>
        <w:lastRenderedPageBreak/>
        <w:t>Persona Erik Entscheider</w:t>
      </w:r>
      <w:bookmarkEnd w:id="123"/>
      <w:bookmarkEnd w:id="124"/>
      <w:bookmarkEnd w:id="125"/>
      <w:bookmarkEnd w:id="126"/>
    </w:p>
    <w:tbl>
      <w:tblPr>
        <w:tblStyle w:val="Tabellenraster"/>
        <w:tblW w:w="0" w:type="auto"/>
        <w:tblLook w:val="04A0" w:firstRow="1" w:lastRow="0" w:firstColumn="1" w:lastColumn="0" w:noHBand="0" w:noVBand="1"/>
      </w:tblPr>
      <w:tblGrid>
        <w:gridCol w:w="2802"/>
        <w:gridCol w:w="6426"/>
      </w:tblGrid>
      <w:tr w:rsidR="002A5491" w:rsidTr="000C4D80">
        <w:tc>
          <w:tcPr>
            <w:tcW w:w="2802" w:type="dxa"/>
          </w:tcPr>
          <w:p w:rsidR="002A5491" w:rsidRPr="000C4D80" w:rsidRDefault="002A5491" w:rsidP="00722926">
            <w:pPr>
              <w:rPr>
                <w:b/>
              </w:rPr>
            </w:pPr>
            <w:r w:rsidRPr="000C4D80">
              <w:rPr>
                <w:b/>
              </w:rPr>
              <w:t>Erik Entscheider</w:t>
            </w:r>
          </w:p>
        </w:tc>
        <w:tc>
          <w:tcPr>
            <w:tcW w:w="6426" w:type="dxa"/>
          </w:tcPr>
          <w:p w:rsidR="002A5491" w:rsidRDefault="002A5491" w:rsidP="00722926"/>
        </w:tc>
      </w:tr>
      <w:tr w:rsidR="002A5491" w:rsidTr="000C4D80">
        <w:tc>
          <w:tcPr>
            <w:tcW w:w="2802" w:type="dxa"/>
          </w:tcPr>
          <w:p w:rsidR="002A5491" w:rsidRPr="000C4D80" w:rsidRDefault="002A5491" w:rsidP="00722926">
            <w:pPr>
              <w:rPr>
                <w:b/>
              </w:rPr>
            </w:pPr>
            <w:r w:rsidRPr="000C4D80">
              <w:rPr>
                <w:b/>
                <w:noProof/>
                <w:lang w:eastAsia="de-CH"/>
              </w:rPr>
              <w:drawing>
                <wp:inline distT="0" distB="0" distL="0" distR="0" wp14:anchorId="5E36F8B4" wp14:editId="7DEFEC80">
                  <wp:extent cx="1638300" cy="1741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2777.JPG"/>
                          <pic:cNvPicPr/>
                        </pic:nvPicPr>
                        <pic:blipFill rotWithShape="1">
                          <a:blip r:embed="rId24" cstate="print">
                            <a:extLst>
                              <a:ext uri="{28A0092B-C50C-407E-A947-70E740481C1C}">
                                <a14:useLocalDpi xmlns:a14="http://schemas.microsoft.com/office/drawing/2010/main" val="0"/>
                              </a:ext>
                            </a:extLst>
                          </a:blip>
                          <a:srcRect l="5930"/>
                          <a:stretch/>
                        </pic:blipFill>
                        <pic:spPr bwMode="auto">
                          <a:xfrm>
                            <a:off x="0" y="0"/>
                            <a:ext cx="1638300" cy="1741575"/>
                          </a:xfrm>
                          <a:prstGeom prst="rect">
                            <a:avLst/>
                          </a:prstGeom>
                          <a:ln>
                            <a:noFill/>
                          </a:ln>
                          <a:extLst>
                            <a:ext uri="{53640926-AAD7-44D8-BBD7-CCE9431645EC}">
                              <a14:shadowObscured xmlns:a14="http://schemas.microsoft.com/office/drawing/2010/main"/>
                            </a:ext>
                          </a:extLst>
                        </pic:spPr>
                      </pic:pic>
                    </a:graphicData>
                  </a:graphic>
                </wp:inline>
              </w:drawing>
            </w:r>
          </w:p>
        </w:tc>
        <w:tc>
          <w:tcPr>
            <w:tcW w:w="6426" w:type="dxa"/>
          </w:tcPr>
          <w:p w:rsidR="002A5491" w:rsidRDefault="002A5491" w:rsidP="00722926">
            <w:pPr>
              <w:rPr>
                <w:b/>
              </w:rPr>
            </w:pPr>
            <w:r w:rsidRPr="00587CD7">
              <w:rPr>
                <w:b/>
              </w:rPr>
              <w:t>Kurzprofil</w:t>
            </w:r>
          </w:p>
          <w:p w:rsidR="002A5491" w:rsidRDefault="002A5491" w:rsidP="00722926">
            <w:pPr>
              <w:rPr>
                <w:b/>
              </w:rPr>
            </w:pPr>
          </w:p>
          <w:p w:rsidR="002A5491" w:rsidRPr="000B4D01" w:rsidRDefault="002A5491" w:rsidP="00722926">
            <w:r w:rsidRPr="000B4D01">
              <w:t>Abteilungsleiter</w:t>
            </w:r>
          </w:p>
          <w:p w:rsidR="002A5491" w:rsidRDefault="002A5491" w:rsidP="00722926">
            <w:r>
              <w:t>54</w:t>
            </w:r>
            <w:r w:rsidRPr="00C57B0E">
              <w:t xml:space="preserve"> Jahre</w:t>
            </w:r>
          </w:p>
          <w:p w:rsidR="002A5491" w:rsidRPr="00C57B0E" w:rsidRDefault="002A5491" w:rsidP="00722926">
            <w:r>
              <w:t>Grundlegendes technisches Verständnis und gute Computerkenntnisse</w:t>
            </w:r>
          </w:p>
        </w:tc>
      </w:tr>
      <w:tr w:rsidR="002A5491" w:rsidTr="000C4D80">
        <w:tc>
          <w:tcPr>
            <w:tcW w:w="2802" w:type="dxa"/>
          </w:tcPr>
          <w:p w:rsidR="002A5491" w:rsidRPr="000C4D80" w:rsidRDefault="002A5491" w:rsidP="00722926">
            <w:pPr>
              <w:rPr>
                <w:b/>
              </w:rPr>
            </w:pPr>
            <w:r w:rsidRPr="000C4D80">
              <w:rPr>
                <w:b/>
              </w:rPr>
              <w:t>Arbeitskontext (Lärm, Unterbrüche, Regeln)</w:t>
            </w:r>
          </w:p>
        </w:tc>
        <w:tc>
          <w:tcPr>
            <w:tcW w:w="6426" w:type="dxa"/>
          </w:tcPr>
          <w:p w:rsidR="002A5491" w:rsidRDefault="002A5491" w:rsidP="00722926">
            <w:r>
              <w:t>Bei der Arbeitsumgebung handelt es sich um die Eingangshalle der Zühlke Engineering AG. Falls Erik Entscheider dort warten muss, kann er sich Zeit nehmen, um sich einen Überblick über die vorangegangen Projekte der Firma zu verschaffen. Unterbrechungen entstehen dadurch, dass er von einem Mitarbeiter abgeholt wird oder eine Unterhaltung mit jemandem beginnt, der ebenfalls wartet.</w:t>
            </w:r>
          </w:p>
        </w:tc>
      </w:tr>
      <w:tr w:rsidR="002A5491" w:rsidTr="000C4D80">
        <w:tc>
          <w:tcPr>
            <w:tcW w:w="2802" w:type="dxa"/>
          </w:tcPr>
          <w:p w:rsidR="002A5491" w:rsidRPr="000C4D80" w:rsidRDefault="002A5491" w:rsidP="00722926">
            <w:pPr>
              <w:rPr>
                <w:b/>
              </w:rPr>
            </w:pPr>
            <w:r w:rsidRPr="000C4D80">
              <w:rPr>
                <w:b/>
              </w:rPr>
              <w:t>Persönlichkeit &amp; Vorlieben</w:t>
            </w:r>
          </w:p>
        </w:tc>
        <w:tc>
          <w:tcPr>
            <w:tcW w:w="6426" w:type="dxa"/>
          </w:tcPr>
          <w:p w:rsidR="002A5491" w:rsidRDefault="002A5491" w:rsidP="00722926">
            <w:r>
              <w:t>Erik verschafft sich immer gerne einen Überblick über die Firmen, mit welchen er zusammenarbeiten möchte. Daher ist es für ihn sehr wichtig herauszufinden, wie viel Fachwissen diese Firmen in gewissen Bereichen mitbringen. Zudem sind erfolgreich abgeschlossene Projekte mit namhaften Firmen für ihn immer ein Zeichen von Kompetenz.</w:t>
            </w:r>
          </w:p>
        </w:tc>
      </w:tr>
      <w:tr w:rsidR="002A5491" w:rsidTr="000C4D80">
        <w:tc>
          <w:tcPr>
            <w:tcW w:w="2802" w:type="dxa"/>
          </w:tcPr>
          <w:p w:rsidR="002A5491" w:rsidRPr="000C4D80" w:rsidRDefault="002A5491" w:rsidP="00722926">
            <w:pPr>
              <w:rPr>
                <w:b/>
              </w:rPr>
            </w:pPr>
            <w:r w:rsidRPr="000C4D80">
              <w:rPr>
                <w:b/>
              </w:rPr>
              <w:t>Vorkenntnisse &amp; Lernen (Computer, Domain)</w:t>
            </w:r>
          </w:p>
        </w:tc>
        <w:tc>
          <w:tcPr>
            <w:tcW w:w="6426" w:type="dxa"/>
          </w:tcPr>
          <w:p w:rsidR="002A5491" w:rsidRDefault="002A5491" w:rsidP="00722926">
            <w:r>
              <w:t>Erik ist seit vielen Jahre</w:t>
            </w:r>
            <w:r w:rsidR="00204C7B">
              <w:t>n Abteilungsleiter bei der Beispielfirma</w:t>
            </w:r>
            <w:r>
              <w:t>. Er klärt für verschiedene Projekte ab, inwiefern eine Zusammenarbeit oder Auslagerung der Arbeit Sinn macht.</w:t>
            </w:r>
          </w:p>
          <w:p w:rsidR="002A5491" w:rsidRDefault="002A5491" w:rsidP="00722926">
            <w:r>
              <w:t>Durch seinen Beruf ist er ebenfalls technisch sehr bewandert und interessiert.</w:t>
            </w:r>
          </w:p>
        </w:tc>
      </w:tr>
      <w:tr w:rsidR="002A5491" w:rsidTr="000C4D80">
        <w:tc>
          <w:tcPr>
            <w:tcW w:w="2802" w:type="dxa"/>
          </w:tcPr>
          <w:p w:rsidR="002A5491" w:rsidRPr="000C4D80" w:rsidRDefault="002A5491" w:rsidP="00722926">
            <w:pPr>
              <w:rPr>
                <w:b/>
              </w:rPr>
            </w:pPr>
            <w:r w:rsidRPr="000C4D80">
              <w:rPr>
                <w:b/>
              </w:rPr>
              <w:t>Eigenschaften / Verhaltensvariablen</w:t>
            </w:r>
          </w:p>
        </w:tc>
        <w:tc>
          <w:tcPr>
            <w:tcW w:w="6426" w:type="dxa"/>
          </w:tcPr>
          <w:p w:rsidR="002A5491" w:rsidRDefault="002A5491" w:rsidP="00722926">
            <w:pPr>
              <w:pStyle w:val="Listenabsatz"/>
              <w:numPr>
                <w:ilvl w:val="0"/>
                <w:numId w:val="7"/>
              </w:numPr>
            </w:pPr>
            <w:r>
              <w:t>Technische Expertise</w:t>
            </w:r>
          </w:p>
          <w:p w:rsidR="002A5491" w:rsidRDefault="002A5491" w:rsidP="00722926">
            <w:pPr>
              <w:pStyle w:val="Listenabsatz"/>
              <w:numPr>
                <w:ilvl w:val="0"/>
                <w:numId w:val="7"/>
              </w:numPr>
            </w:pPr>
            <w:r>
              <w:t>Smartphone-Kenntnisse</w:t>
            </w:r>
          </w:p>
        </w:tc>
      </w:tr>
      <w:tr w:rsidR="002A5491" w:rsidTr="000C4D80">
        <w:tc>
          <w:tcPr>
            <w:tcW w:w="2802" w:type="dxa"/>
          </w:tcPr>
          <w:p w:rsidR="002A5491" w:rsidRPr="000C4D80" w:rsidRDefault="002A5491" w:rsidP="00722926">
            <w:pPr>
              <w:rPr>
                <w:b/>
              </w:rPr>
            </w:pPr>
            <w:r w:rsidRPr="000C4D80">
              <w:rPr>
                <w:b/>
              </w:rPr>
              <w:t>Ziele</w:t>
            </w:r>
          </w:p>
        </w:tc>
        <w:tc>
          <w:tcPr>
            <w:tcW w:w="6426" w:type="dxa"/>
          </w:tcPr>
          <w:p w:rsidR="002A5491" w:rsidRDefault="002A5491" w:rsidP="00722926">
            <w:pPr>
              <w:pStyle w:val="Listenabsatz"/>
              <w:numPr>
                <w:ilvl w:val="0"/>
                <w:numId w:val="6"/>
              </w:numPr>
            </w:pPr>
            <w:r>
              <w:t>Zeit überbrücken</w:t>
            </w:r>
          </w:p>
          <w:p w:rsidR="002A5491" w:rsidRDefault="002A5491" w:rsidP="00722926">
            <w:pPr>
              <w:pStyle w:val="Listenabsatz"/>
              <w:numPr>
                <w:ilvl w:val="0"/>
                <w:numId w:val="6"/>
              </w:numPr>
            </w:pPr>
            <w:r>
              <w:t>Sich über die Zühlke Engineering AG informieren</w:t>
            </w:r>
          </w:p>
        </w:tc>
      </w:tr>
    </w:tbl>
    <w:p w:rsidR="002A5491" w:rsidRDefault="002A5491" w:rsidP="000C4D80">
      <w:pPr>
        <w:pStyle w:val="berschrift5"/>
      </w:pPr>
      <w:bookmarkStart w:id="127" w:name="_Toc305165274"/>
      <w:bookmarkStart w:id="128" w:name="_Toc307210639"/>
      <w:r>
        <w:t>Ist-Szenario-1</w:t>
      </w:r>
      <w:bookmarkEnd w:id="127"/>
      <w:bookmarkEnd w:id="128"/>
    </w:p>
    <w:p w:rsidR="002A5491" w:rsidRDefault="002A5491" w:rsidP="00722926">
      <w:r>
        <w:t>Erik Entscheider sucht einen Partner für eine Software Lösung. Neben anderen Bewerbern würde sich auch die Zühlke Engineering AG bestens dazu eignen. Aus diesem Grund wurde Erik auf ein erstes Treffen eingeladen. Er trifft etwas verfrüht bei der Firma ein und wird daher gebeten, noch einen Moment zu warten. Erik nutzt diese Zeit, um sich weitere Informationen über Zühlke Engineering AG anzueignen. Nun ist es für Erik immer äusserst interessant zu sehen, mit welchen Firmen schon eine Zusammenarbeit stattgefunden hat oder wie umfänglich das Wissen einer Firma in bestimmten Bereichen ist. Daher überfliegt er die ausgestellten Project Notes, um nach solchen Informationen zu suchen. Dabei entdeckt er einige interessante Projekte mit namhaften Firmen und auch solchen in ihm interessant erscheinenden Themenbereichen.</w:t>
      </w:r>
    </w:p>
    <w:p w:rsidR="002A5491" w:rsidRDefault="002A5491" w:rsidP="00722926">
      <w:r>
        <w:t>Kurze Zeit später wird Erik von seinem Gesprächspartner in der Eingangshalle abgeholt. Damit er die Project Notes nach seinem Gespräch bei der Zühlke Engineering AG noch genauer durchlesen kann, nimmt er je eine Kopie mit.</w:t>
      </w:r>
    </w:p>
    <w:p w:rsidR="002A5491" w:rsidRDefault="002A5491" w:rsidP="000C4D80">
      <w:pPr>
        <w:pStyle w:val="berschrift5"/>
      </w:pPr>
      <w:bookmarkStart w:id="129" w:name="_Toc305165275"/>
      <w:bookmarkStart w:id="130" w:name="_Toc307210640"/>
      <w:r>
        <w:t>Soll-Szenario-1</w:t>
      </w:r>
      <w:bookmarkEnd w:id="129"/>
      <w:bookmarkEnd w:id="130"/>
    </w:p>
    <w:p w:rsidR="002A5491" w:rsidRDefault="002A5491" w:rsidP="00722926">
      <w:r>
        <w:t xml:space="preserve">Erik Entscheider sucht einen Partner für eine Software Lösung. Neben anderen Bewerbern würde sich auch die Zühlke Engineering AG bestens dazu eignen. Aus diesem Grund wurde Erik auf ein erstes Treffen eingeladen. Er trifft etwas verfrüht bei der Firma ein und wird daher gebeten noch, einen Moment zu warten. Erik nutzt diese Zeit, um sich weiteres Wissen über Zühlke Engineering AG anzueignen. Dabei wird er von der Empfangsperson darauf hingewiesen, dass er Informationen zu abgeschlossenen Projekten über den neu erworbenen Surface Tisch einsehen kann. Gespannt setzt sich Erik vor den Tisch. Anfänglich verschafft er sich einen groben </w:t>
      </w:r>
      <w:r>
        <w:lastRenderedPageBreak/>
        <w:t>Überblick über die verschiedenen Themenbereiche, in denen die Zühlke Engineering AG tätigt ist. Danach sieht er sich die verschiedenen Firmen an und stösst so auf einige sehr spannende Projekte.</w:t>
      </w:r>
    </w:p>
    <w:p w:rsidR="002A5491" w:rsidRPr="009742A5" w:rsidRDefault="002A5491" w:rsidP="00722926">
      <w:r>
        <w:t>Gerade in diesem Augenblick wird Erik von seinem Gesprächspartner in der Eingangshalle abgeholt.</w:t>
      </w:r>
    </w:p>
    <w:p w:rsidR="002A5491" w:rsidRDefault="002A5491" w:rsidP="000C4D80">
      <w:pPr>
        <w:pStyle w:val="berschrift6"/>
      </w:pPr>
      <w:r>
        <w:t>Alternative A</w:t>
      </w:r>
    </w:p>
    <w:p w:rsidR="002A5491" w:rsidRDefault="002A5491" w:rsidP="00722926">
      <w:r>
        <w:t>Erik entdeckte aber bereits zuvor, dass die Project Notes auch ausgedruckt werden können. Dies will er sich zu Nutzen machen und druckt die Project Notes, die er bereits vorsorglich zum Drucken markiert hat, aus.</w:t>
      </w:r>
    </w:p>
    <w:p w:rsidR="002A5491" w:rsidRDefault="002A5491" w:rsidP="000C4D80">
      <w:pPr>
        <w:pStyle w:val="berschrift6"/>
      </w:pPr>
      <w:r>
        <w:t>Alternative B</w:t>
      </w:r>
    </w:p>
    <w:p w:rsidR="002A5491" w:rsidRDefault="002A5491" w:rsidP="00722926">
      <w:r>
        <w:t>Als Erik zuvor eine Project Note zum Drucken markieren wollte, wurde er aufgefordert, seinen Besucher-Badge auf den Tisch zu legen. Nun entfernt er seinen Badge wieder vom Tisch. Er ist positiv überrascht, als ihm vom Tisch mitgeteilt wird, dass seine ausgewählten Project Notes für ihn ausgedruckt werden und er sie beim Verlassen der Zühlke Engineering AG mitnehmen kann.</w:t>
      </w:r>
    </w:p>
    <w:p w:rsidR="002A5491" w:rsidRPr="009742A5" w:rsidRDefault="002A5491" w:rsidP="00722926">
      <w:r>
        <w:t>Nach dem Meeting gibt Erik seinen Badge ab. Die freundliche Sekretärin übergibt ihm im Gegenzug seine zuvor ausgewählten Project Notes in gedruckter Form. Erik nimmt die Ausdrucke entgegen, bedankt sich herzlich und freut sich, wie gut die internen Abläufe in der Zühlke Engineering AG funktionieren.</w:t>
      </w:r>
    </w:p>
    <w:p w:rsidR="002A5491" w:rsidRDefault="002A5491" w:rsidP="000C4D80">
      <w:pPr>
        <w:pStyle w:val="berschrift4"/>
      </w:pPr>
      <w:bookmarkStart w:id="131" w:name="_Ref306014739"/>
      <w:bookmarkStart w:id="132" w:name="_Ref306014742"/>
      <w:bookmarkStart w:id="133" w:name="_Ref306014770"/>
      <w:bookmarkStart w:id="134" w:name="_Toc307210641"/>
      <w:r>
        <w:t>Persona Bettina Bewerberin</w:t>
      </w:r>
      <w:bookmarkEnd w:id="131"/>
      <w:bookmarkEnd w:id="132"/>
      <w:bookmarkEnd w:id="133"/>
      <w:bookmarkEnd w:id="134"/>
    </w:p>
    <w:tbl>
      <w:tblPr>
        <w:tblStyle w:val="Tabellenraster"/>
        <w:tblW w:w="9270" w:type="dxa"/>
        <w:tblLayout w:type="fixed"/>
        <w:tblLook w:val="04A0" w:firstRow="1" w:lastRow="0" w:firstColumn="1" w:lastColumn="0" w:noHBand="0" w:noVBand="1"/>
      </w:tblPr>
      <w:tblGrid>
        <w:gridCol w:w="2802"/>
        <w:gridCol w:w="6468"/>
      </w:tblGrid>
      <w:tr w:rsidR="002A5491" w:rsidTr="000C4D80">
        <w:tc>
          <w:tcPr>
            <w:tcW w:w="2802" w:type="dxa"/>
          </w:tcPr>
          <w:p w:rsidR="002A5491" w:rsidRPr="000C4D80" w:rsidRDefault="002A5491" w:rsidP="00722926">
            <w:pPr>
              <w:rPr>
                <w:b/>
              </w:rPr>
            </w:pPr>
            <w:r w:rsidRPr="000C4D80">
              <w:rPr>
                <w:b/>
              </w:rPr>
              <w:t>Bettina Bewerberin</w:t>
            </w:r>
          </w:p>
        </w:tc>
        <w:tc>
          <w:tcPr>
            <w:tcW w:w="6468" w:type="dxa"/>
          </w:tcPr>
          <w:p w:rsidR="002A5491" w:rsidRDefault="002A5491" w:rsidP="00722926"/>
        </w:tc>
      </w:tr>
      <w:tr w:rsidR="002A5491" w:rsidTr="000C4D80">
        <w:tc>
          <w:tcPr>
            <w:tcW w:w="2802" w:type="dxa"/>
          </w:tcPr>
          <w:p w:rsidR="002A5491" w:rsidRPr="000C4D80" w:rsidRDefault="002A5491" w:rsidP="00722926">
            <w:pPr>
              <w:rPr>
                <w:b/>
              </w:rPr>
            </w:pPr>
            <w:r w:rsidRPr="000C4D80">
              <w:rPr>
                <w:b/>
                <w:noProof/>
                <w:lang w:eastAsia="de-CH"/>
              </w:rPr>
              <w:drawing>
                <wp:inline distT="0" distB="0" distL="0" distR="0" wp14:anchorId="13055FEC" wp14:editId="503D91E3">
                  <wp:extent cx="1688944" cy="1743076"/>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43455.JPG"/>
                          <pic:cNvPicPr/>
                        </pic:nvPicPr>
                        <pic:blipFill rotWithShape="1">
                          <a:blip r:embed="rId25" cstate="print">
                            <a:extLst>
                              <a:ext uri="{28A0092B-C50C-407E-A947-70E740481C1C}">
                                <a14:useLocalDpi xmlns:a14="http://schemas.microsoft.com/office/drawing/2010/main" val="0"/>
                              </a:ext>
                            </a:extLst>
                          </a:blip>
                          <a:srcRect l="21178" r="14342"/>
                          <a:stretch/>
                        </pic:blipFill>
                        <pic:spPr bwMode="auto">
                          <a:xfrm>
                            <a:off x="0" y="0"/>
                            <a:ext cx="1691099" cy="1745300"/>
                          </a:xfrm>
                          <a:prstGeom prst="rect">
                            <a:avLst/>
                          </a:prstGeom>
                          <a:ln>
                            <a:noFill/>
                          </a:ln>
                          <a:extLst>
                            <a:ext uri="{53640926-AAD7-44D8-BBD7-CCE9431645EC}">
                              <a14:shadowObscured xmlns:a14="http://schemas.microsoft.com/office/drawing/2010/main"/>
                            </a:ext>
                          </a:extLst>
                        </pic:spPr>
                      </pic:pic>
                    </a:graphicData>
                  </a:graphic>
                </wp:inline>
              </w:drawing>
            </w:r>
          </w:p>
        </w:tc>
        <w:tc>
          <w:tcPr>
            <w:tcW w:w="6468" w:type="dxa"/>
          </w:tcPr>
          <w:p w:rsidR="002A5491" w:rsidRDefault="002A5491" w:rsidP="00722926">
            <w:pPr>
              <w:rPr>
                <w:b/>
              </w:rPr>
            </w:pPr>
            <w:r w:rsidRPr="00587CD7">
              <w:rPr>
                <w:b/>
              </w:rPr>
              <w:t>Kurzprofil</w:t>
            </w:r>
          </w:p>
          <w:p w:rsidR="002A5491" w:rsidRDefault="002A5491" w:rsidP="00722926">
            <w:pPr>
              <w:rPr>
                <w:b/>
              </w:rPr>
            </w:pPr>
          </w:p>
          <w:p w:rsidR="002A5491" w:rsidRPr="004E4AA7" w:rsidRDefault="002A5491" w:rsidP="00722926">
            <w:r>
              <w:t>Hochschulabsolventin eines Informatik-Studiums</w:t>
            </w:r>
          </w:p>
          <w:p w:rsidR="002A5491" w:rsidRDefault="002A5491" w:rsidP="00722926">
            <w:r>
              <w:t>26</w:t>
            </w:r>
            <w:r w:rsidRPr="00C57B0E">
              <w:t xml:space="preserve"> Jahre</w:t>
            </w:r>
          </w:p>
          <w:p w:rsidR="002A5491" w:rsidRPr="00C57B0E" w:rsidRDefault="002A5491" w:rsidP="00722926">
            <w:r>
              <w:t>Ausgeprägtes technisches Verständnis und Computerkenntnisse</w:t>
            </w:r>
          </w:p>
        </w:tc>
      </w:tr>
      <w:tr w:rsidR="002A5491" w:rsidTr="000C4D80">
        <w:tc>
          <w:tcPr>
            <w:tcW w:w="2802" w:type="dxa"/>
          </w:tcPr>
          <w:p w:rsidR="002A5491" w:rsidRPr="000C4D80" w:rsidRDefault="002A5491" w:rsidP="00722926">
            <w:pPr>
              <w:rPr>
                <w:b/>
              </w:rPr>
            </w:pPr>
            <w:r w:rsidRPr="000C4D80">
              <w:rPr>
                <w:b/>
              </w:rPr>
              <w:t>Anwendungskontext</w:t>
            </w:r>
          </w:p>
        </w:tc>
        <w:tc>
          <w:tcPr>
            <w:tcW w:w="6468" w:type="dxa"/>
          </w:tcPr>
          <w:p w:rsidR="002A5491" w:rsidRDefault="002A5491" w:rsidP="00722926">
            <w:r>
              <w:t>Bei der Arbeitsumgebung handelt es sich um die Eingangshalle der Zühlke Engineering AG. Falls Bettina Bewerberin dort warten muss, kann sie sich Zeit nehmen, um sich einen Überblick über die vorangegangen Projekte der Firma zu verschaffen. Unterbrechungen entstehen dadurch, dass sie von einem Mitarbeiter abgeholt wird oder eine Unterhaltung mit jemandem beginnt, der ebenfalls wartet.</w:t>
            </w:r>
          </w:p>
        </w:tc>
      </w:tr>
      <w:tr w:rsidR="002A5491" w:rsidTr="000C4D80">
        <w:tc>
          <w:tcPr>
            <w:tcW w:w="2802" w:type="dxa"/>
          </w:tcPr>
          <w:p w:rsidR="002A5491" w:rsidRPr="000C4D80" w:rsidRDefault="002A5491" w:rsidP="00722926">
            <w:pPr>
              <w:rPr>
                <w:b/>
              </w:rPr>
            </w:pPr>
            <w:r w:rsidRPr="000C4D80">
              <w:rPr>
                <w:b/>
              </w:rPr>
              <w:t>Persönlichkeit &amp; Vorlieben</w:t>
            </w:r>
          </w:p>
        </w:tc>
        <w:tc>
          <w:tcPr>
            <w:tcW w:w="6468" w:type="dxa"/>
          </w:tcPr>
          <w:p w:rsidR="002A5491" w:rsidRDefault="002A5491" w:rsidP="00722926">
            <w:r>
              <w:t>Bettina sucht nach einem erfolgreichen Hochschulabschluss nun eine Stelle. Sie möchte sich über ihren vielleicht zukünftigen Arbeitsgeber ein möglichst gutes Bild machen.</w:t>
            </w:r>
          </w:p>
        </w:tc>
      </w:tr>
      <w:tr w:rsidR="002A5491" w:rsidTr="000C4D80">
        <w:tc>
          <w:tcPr>
            <w:tcW w:w="2802" w:type="dxa"/>
          </w:tcPr>
          <w:p w:rsidR="002A5491" w:rsidRPr="000C4D80" w:rsidRDefault="002A5491" w:rsidP="00722926">
            <w:pPr>
              <w:rPr>
                <w:b/>
              </w:rPr>
            </w:pPr>
            <w:r w:rsidRPr="000C4D80">
              <w:rPr>
                <w:b/>
              </w:rPr>
              <w:t>Vorkenntnisse &amp; Lernen (Computer, Domain)</w:t>
            </w:r>
          </w:p>
        </w:tc>
        <w:tc>
          <w:tcPr>
            <w:tcW w:w="6468" w:type="dxa"/>
          </w:tcPr>
          <w:p w:rsidR="002A5491" w:rsidRDefault="002A5491" w:rsidP="00722926">
            <w:r>
              <w:t xml:space="preserve">Dank ihrer Ausbildung hat Bettina ein gut ausgeprägtes technisches Verständnis. </w:t>
            </w:r>
          </w:p>
          <w:p w:rsidR="002A5491" w:rsidRDefault="002A5491" w:rsidP="00722926">
            <w:r>
              <w:t>Sie hat vertiefte  Kenntnisse in Software Engineering, kann User Interfaces korrekt entwerfen und kennt die Programmiersprachen Java und C++.</w:t>
            </w:r>
          </w:p>
        </w:tc>
      </w:tr>
      <w:tr w:rsidR="002A5491" w:rsidTr="000C4D80">
        <w:tc>
          <w:tcPr>
            <w:tcW w:w="2802" w:type="dxa"/>
          </w:tcPr>
          <w:p w:rsidR="002A5491" w:rsidRPr="000C4D80" w:rsidRDefault="002A5491" w:rsidP="00722926">
            <w:pPr>
              <w:rPr>
                <w:b/>
              </w:rPr>
            </w:pPr>
            <w:r w:rsidRPr="000C4D80">
              <w:rPr>
                <w:b/>
              </w:rPr>
              <w:t>Eigenschaften / Verhaltensvariablen</w:t>
            </w:r>
          </w:p>
        </w:tc>
        <w:tc>
          <w:tcPr>
            <w:tcW w:w="6468" w:type="dxa"/>
          </w:tcPr>
          <w:p w:rsidR="002A5491" w:rsidRDefault="002A5491" w:rsidP="00722926">
            <w:pPr>
              <w:pStyle w:val="Listenabsatz"/>
              <w:numPr>
                <w:ilvl w:val="0"/>
                <w:numId w:val="7"/>
              </w:numPr>
            </w:pPr>
            <w:r>
              <w:t>Technische Expertise</w:t>
            </w:r>
          </w:p>
          <w:p w:rsidR="002A5491" w:rsidRDefault="002A5491" w:rsidP="00722926">
            <w:pPr>
              <w:pStyle w:val="Listenabsatz"/>
              <w:numPr>
                <w:ilvl w:val="0"/>
                <w:numId w:val="7"/>
              </w:numPr>
            </w:pPr>
            <w:r>
              <w:t xml:space="preserve">Kenntnisse in </w:t>
            </w:r>
            <w:r w:rsidRPr="00343D96">
              <w:t>Produkt- und Software-Engineering</w:t>
            </w:r>
          </w:p>
          <w:p w:rsidR="002A5491" w:rsidRDefault="002A5491" w:rsidP="00722926">
            <w:pPr>
              <w:pStyle w:val="Listenabsatz"/>
              <w:numPr>
                <w:ilvl w:val="0"/>
                <w:numId w:val="7"/>
              </w:numPr>
            </w:pPr>
            <w:r>
              <w:t>Smartphone-Kenntnisse</w:t>
            </w:r>
          </w:p>
        </w:tc>
      </w:tr>
      <w:tr w:rsidR="002A5491" w:rsidTr="000C4D80">
        <w:tc>
          <w:tcPr>
            <w:tcW w:w="2802" w:type="dxa"/>
          </w:tcPr>
          <w:p w:rsidR="002A5491" w:rsidRPr="000C4D80" w:rsidRDefault="002A5491" w:rsidP="00722926">
            <w:pPr>
              <w:rPr>
                <w:b/>
              </w:rPr>
            </w:pPr>
            <w:r w:rsidRPr="000C4D80">
              <w:rPr>
                <w:b/>
              </w:rPr>
              <w:t>Ziele</w:t>
            </w:r>
          </w:p>
        </w:tc>
        <w:tc>
          <w:tcPr>
            <w:tcW w:w="6468" w:type="dxa"/>
          </w:tcPr>
          <w:p w:rsidR="002A5491" w:rsidRDefault="002A5491" w:rsidP="00722926">
            <w:pPr>
              <w:pStyle w:val="Listenabsatz"/>
              <w:numPr>
                <w:ilvl w:val="0"/>
                <w:numId w:val="5"/>
              </w:numPr>
            </w:pPr>
            <w:r>
              <w:t>Zeit überbrücken</w:t>
            </w:r>
          </w:p>
          <w:p w:rsidR="002A5491" w:rsidRDefault="002A5491" w:rsidP="00722926">
            <w:pPr>
              <w:pStyle w:val="Listenabsatz"/>
              <w:numPr>
                <w:ilvl w:val="0"/>
                <w:numId w:val="5"/>
              </w:numPr>
            </w:pPr>
            <w:r>
              <w:t>Sich über die Zühlke Engineering AG informieren</w:t>
            </w:r>
          </w:p>
        </w:tc>
      </w:tr>
    </w:tbl>
    <w:p w:rsidR="00155D86" w:rsidRDefault="00155D86" w:rsidP="00155D86">
      <w:bookmarkStart w:id="135" w:name="_Toc307210642"/>
    </w:p>
    <w:p w:rsidR="00155D86" w:rsidRDefault="00155D86">
      <w:pPr>
        <w:rPr>
          <w:i/>
          <w:color w:val="4F4F59"/>
          <w:spacing w:val="10"/>
          <w:sz w:val="22"/>
          <w:szCs w:val="22"/>
        </w:rPr>
      </w:pPr>
      <w:r>
        <w:br w:type="page"/>
      </w:r>
    </w:p>
    <w:p w:rsidR="002A5491" w:rsidRDefault="002A5491" w:rsidP="000C4D80">
      <w:pPr>
        <w:pStyle w:val="berschrift5"/>
      </w:pPr>
      <w:r>
        <w:lastRenderedPageBreak/>
        <w:t>Ist-Szenario-1</w:t>
      </w:r>
      <w:bookmarkEnd w:id="135"/>
    </w:p>
    <w:p w:rsidR="002A5491" w:rsidRPr="00AC4BAF" w:rsidRDefault="002A5491" w:rsidP="00722926">
      <w:r>
        <w:t>Bettina Bewerberin hat bei der Zühlke Engineering AG ein Vorstellunggespräch. Aus diesem Grund ist sie extra etwas früher erschienen. Bettina wird nach ihrer Anmeldung beim Empfang darauf hingewiesen, dass sie sich ja in der Zwischenzeit die ausgestellten Project Notes ansehen könnte. Dies sieht Bettina als Ansporn um Weiteres über die zu erfahren. Sie verschafft sich daher kurz einen Überblick über die ausgestellten Project Notes und beginnt dann, eine einzelne etwas genauer anzuschauen. Einerseits interessiert sie sich für das Projekt selbst, aber auch für dessen technische Daten und den Projektpartner. Bettina sieht sich die Project Notes nun mehr oder weniger der Reihe nach an, vergleicht sie und stellt für sich fest, dass gewisse Tools oder technische Daten besonders häufig aufgelistet sind. Zudem ist sie überrascht, wie vielfältig die Projekte der Zühlke Engineering AG bisher waren. Nach einiger Zeit wird sie von ihrem Gesprächspartner abgeholt.</w:t>
      </w:r>
    </w:p>
    <w:p w:rsidR="002A5491" w:rsidRDefault="002A5491" w:rsidP="000C4D80">
      <w:pPr>
        <w:pStyle w:val="berschrift5"/>
      </w:pPr>
      <w:bookmarkStart w:id="136" w:name="_Toc307210643"/>
      <w:r>
        <w:t>Soll-Szenario-1</w:t>
      </w:r>
      <w:bookmarkEnd w:id="136"/>
    </w:p>
    <w:p w:rsidR="002A5491" w:rsidRPr="00AC4BAF" w:rsidRDefault="002A5491" w:rsidP="00722926">
      <w:r>
        <w:t>Bettina Bewerberin hat bei der Zühlke Engineering AG ein Vorstellunggespräch. Aus diesem Grund ist sie extra etwas früher erschienen. Bettina wird nach ihrer Anmeldung beim Empfang darauf hingewiesen, dass sie ja in dieser Zeit den neu erworbenen Surface 2.0 Tisch ausprobieren könnte. Mit diesem könne sie sich über die verschiedenen Projekte der Zühlke Engineering AG informieren. Bettina setzt diesen Vorschlag sogleich in die Tat um und beginnt die verschiedenen Project Notes zu durchstöbern. Dabei entdeckt sie immer wieder neue interessante Projekte und bewegt sich von einer Project Note zur nächsten. Sie beschränkt sich dabei nicht auf ein bestimmtes Thema. Nach einiger Zeit wird sie von ihrem Gesprächspartner abgeholt.</w:t>
      </w:r>
    </w:p>
    <w:p w:rsidR="002A5491" w:rsidRDefault="002A5491">
      <w:r>
        <w:br w:type="page"/>
      </w:r>
    </w:p>
    <w:p w:rsidR="007A445F" w:rsidRDefault="007A445F" w:rsidP="007A445F">
      <w:bookmarkStart w:id="137" w:name="_Toc311821264"/>
    </w:p>
    <w:p w:rsidR="007A445F" w:rsidRDefault="007A445F" w:rsidP="007A445F"/>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r>
        <w:rPr>
          <w:b/>
          <w:bCs/>
          <w:noProof/>
          <w:lang w:eastAsia="de-CH"/>
        </w:rPr>
        <w:drawing>
          <wp:anchor distT="0" distB="0" distL="114300" distR="114300" simplePos="0" relativeHeight="251713536" behindDoc="1" locked="0" layoutInCell="1" allowOverlap="1" wp14:anchorId="6512914C" wp14:editId="145CF6AA">
            <wp:simplePos x="0" y="0"/>
            <wp:positionH relativeFrom="column">
              <wp:posOffset>390525</wp:posOffset>
            </wp:positionH>
            <wp:positionV relativeFrom="paragraph">
              <wp:posOffset>23173</wp:posOffset>
            </wp:positionV>
            <wp:extent cx="3459480" cy="2507615"/>
            <wp:effectExtent l="0" t="0" r="7620" b="6985"/>
            <wp:wrapNone/>
            <wp:docPr id="10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rPr>
          <w:b/>
          <w:bCs/>
          <w:noProof/>
          <w:lang w:eastAsia="de-CH"/>
        </w:rPr>
      </w:pPr>
    </w:p>
    <w:p w:rsidR="007A445F" w:rsidRDefault="007A445F" w:rsidP="007A445F">
      <w:pPr>
        <w:pStyle w:val="KeinLeerraum"/>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7A445F" w:rsidRPr="008A4E3F" w:rsidRDefault="007A445F" w:rsidP="00C26848">
      <w:pPr>
        <w:pStyle w:val="berschrift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138" w:name="_Ref312334795"/>
      <w:bookmarkStart w:id="139" w:name="_Ref312334797"/>
      <w:bookmarkStart w:id="140" w:name="_Toc312357374"/>
      <w:r>
        <w:rPr>
          <w:b w:val="0"/>
          <w:color w:val="5C5C71"/>
          <w:sz w:val="80"/>
          <w:szCs w:val="80"/>
        </w:rPr>
        <w:t>Anforderungen</w:t>
      </w:r>
      <w:bookmarkEnd w:id="138"/>
      <w:bookmarkEnd w:id="139"/>
      <w:bookmarkEnd w:id="140"/>
      <w:r>
        <w:rPr>
          <w:b w:val="0"/>
          <w:color w:val="5C5C71"/>
          <w:sz w:val="80"/>
          <w:szCs w:val="80"/>
        </w:rPr>
        <w:br/>
      </w:r>
    </w:p>
    <w:p w:rsidR="004C2BD7" w:rsidRPr="00B54E8E" w:rsidRDefault="007A445F" w:rsidP="00E913F8">
      <w:pPr>
        <w:pStyle w:val="berschrift3"/>
      </w:pPr>
      <w:r>
        <w:rPr>
          <w:bCs/>
        </w:rPr>
        <w:br w:type="page"/>
      </w:r>
      <w:bookmarkStart w:id="141" w:name="_Toc312328979"/>
      <w:bookmarkStart w:id="142" w:name="_Toc312357375"/>
      <w:r w:rsidR="004C2BD7" w:rsidRPr="00B54E8E">
        <w:lastRenderedPageBreak/>
        <w:t>Dokumentinformationen</w:t>
      </w:r>
      <w:bookmarkEnd w:id="137"/>
      <w:bookmarkEnd w:id="141"/>
      <w:bookmarkEnd w:id="142"/>
    </w:p>
    <w:tbl>
      <w:tblPr>
        <w:tblStyle w:val="MittlereSchattierung1-Akzent1"/>
        <w:tblW w:w="0" w:type="auto"/>
        <w:tblLook w:val="0420" w:firstRow="1" w:lastRow="0" w:firstColumn="0" w:lastColumn="0" w:noHBand="0" w:noVBand="1"/>
      </w:tblPr>
      <w:tblGrid>
        <w:gridCol w:w="1138"/>
        <w:gridCol w:w="993"/>
        <w:gridCol w:w="4674"/>
        <w:gridCol w:w="2303"/>
      </w:tblGrid>
      <w:tr w:rsidR="004C2BD7"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4C2BD7" w:rsidRDefault="004C2BD7" w:rsidP="00722926">
            <w:r>
              <w:t>Datum</w:t>
            </w:r>
          </w:p>
        </w:tc>
        <w:tc>
          <w:tcPr>
            <w:tcW w:w="993" w:type="dxa"/>
          </w:tcPr>
          <w:p w:rsidR="004C2BD7" w:rsidRDefault="004C2BD7" w:rsidP="00722926">
            <w:r>
              <w:t>Version</w:t>
            </w:r>
          </w:p>
        </w:tc>
        <w:tc>
          <w:tcPr>
            <w:tcW w:w="4674" w:type="dxa"/>
          </w:tcPr>
          <w:p w:rsidR="004C2BD7" w:rsidRDefault="004C2BD7" w:rsidP="00722926">
            <w:r>
              <w:t>Änderung</w:t>
            </w:r>
          </w:p>
        </w:tc>
        <w:tc>
          <w:tcPr>
            <w:tcW w:w="2303" w:type="dxa"/>
          </w:tcPr>
          <w:p w:rsidR="004C2BD7" w:rsidRDefault="004C2BD7" w:rsidP="00722926">
            <w:r>
              <w:t>Autor</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Pr="00F9181E" w:rsidRDefault="004C2BD7" w:rsidP="00722926">
            <w:pPr>
              <w:rPr>
                <w:b/>
              </w:rPr>
            </w:pPr>
            <w:r>
              <w:t>26.10</w:t>
            </w:r>
            <w:r w:rsidRPr="00F9181E">
              <w:t>.2011</w:t>
            </w:r>
          </w:p>
        </w:tc>
        <w:tc>
          <w:tcPr>
            <w:tcW w:w="993" w:type="dxa"/>
          </w:tcPr>
          <w:p w:rsidR="004C2BD7" w:rsidRPr="00F9181E" w:rsidRDefault="004C2BD7" w:rsidP="00722926">
            <w:r w:rsidRPr="00F9181E">
              <w:t>1.0</w:t>
            </w:r>
          </w:p>
        </w:tc>
        <w:tc>
          <w:tcPr>
            <w:tcW w:w="4674" w:type="dxa"/>
          </w:tcPr>
          <w:p w:rsidR="004C2BD7" w:rsidRPr="00F9181E" w:rsidRDefault="004C2BD7" w:rsidP="00722926">
            <w:r w:rsidRPr="00F9181E">
              <w:t>Erste Version des Dokuments</w:t>
            </w:r>
          </w:p>
        </w:tc>
        <w:tc>
          <w:tcPr>
            <w:tcW w:w="2303" w:type="dxa"/>
          </w:tcPr>
          <w:p w:rsidR="004C2BD7" w:rsidRPr="00F9181E" w:rsidRDefault="004C2BD7" w:rsidP="00722926">
            <w:r>
              <w:t>cheidt</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Pr="00F9181E" w:rsidRDefault="004C2BD7" w:rsidP="00722926">
            <w:pPr>
              <w:rPr>
                <w:b/>
              </w:rPr>
            </w:pPr>
            <w:r>
              <w:t>28.10</w:t>
            </w:r>
            <w:r w:rsidRPr="00F9181E">
              <w:t>.2011</w:t>
            </w:r>
          </w:p>
        </w:tc>
        <w:tc>
          <w:tcPr>
            <w:tcW w:w="993" w:type="dxa"/>
          </w:tcPr>
          <w:p w:rsidR="004C2BD7" w:rsidRPr="00F9181E" w:rsidRDefault="004C2BD7" w:rsidP="00722926">
            <w:r>
              <w:t>1.2</w:t>
            </w:r>
          </w:p>
        </w:tc>
        <w:tc>
          <w:tcPr>
            <w:tcW w:w="4674" w:type="dxa"/>
          </w:tcPr>
          <w:p w:rsidR="004C2BD7" w:rsidRPr="00F9181E" w:rsidRDefault="004C2BD7" w:rsidP="00722926">
            <w:r>
              <w:t>Ergänzungen</w:t>
            </w:r>
          </w:p>
        </w:tc>
        <w:tc>
          <w:tcPr>
            <w:tcW w:w="2303" w:type="dxa"/>
          </w:tcPr>
          <w:p w:rsidR="004C2BD7" w:rsidRPr="00F9181E" w:rsidRDefault="004C2BD7" w:rsidP="00722926">
            <w:r>
              <w:t>dtreichl</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Pr="00F9181E" w:rsidRDefault="004C2BD7" w:rsidP="00722926">
            <w:pPr>
              <w:rPr>
                <w:b/>
              </w:rPr>
            </w:pPr>
            <w:r>
              <w:t>02.11</w:t>
            </w:r>
            <w:r w:rsidRPr="00F9181E">
              <w:t>.2011</w:t>
            </w:r>
          </w:p>
        </w:tc>
        <w:tc>
          <w:tcPr>
            <w:tcW w:w="993" w:type="dxa"/>
          </w:tcPr>
          <w:p w:rsidR="004C2BD7" w:rsidRPr="00F9181E" w:rsidRDefault="004C2BD7" w:rsidP="00722926">
            <w:r>
              <w:t>1.3</w:t>
            </w:r>
          </w:p>
        </w:tc>
        <w:tc>
          <w:tcPr>
            <w:tcW w:w="4674" w:type="dxa"/>
          </w:tcPr>
          <w:p w:rsidR="004C2BD7" w:rsidRPr="00F9181E" w:rsidRDefault="004C2BD7" w:rsidP="00722926">
            <w:r>
              <w:t>Review</w:t>
            </w:r>
          </w:p>
        </w:tc>
        <w:tc>
          <w:tcPr>
            <w:tcW w:w="2303" w:type="dxa"/>
          </w:tcPr>
          <w:p w:rsidR="004C2BD7" w:rsidRPr="00F9181E" w:rsidRDefault="004C2BD7" w:rsidP="00722926">
            <w:r>
              <w:t>dtreichl</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15.11.2011</w:t>
            </w:r>
          </w:p>
        </w:tc>
        <w:tc>
          <w:tcPr>
            <w:tcW w:w="993" w:type="dxa"/>
          </w:tcPr>
          <w:p w:rsidR="004C2BD7" w:rsidRDefault="004C2BD7" w:rsidP="00722926">
            <w:r>
              <w:t>1.4</w:t>
            </w:r>
          </w:p>
        </w:tc>
        <w:tc>
          <w:tcPr>
            <w:tcW w:w="4674" w:type="dxa"/>
          </w:tcPr>
          <w:p w:rsidR="004C2BD7" w:rsidRDefault="004C2BD7" w:rsidP="00722926">
            <w:r>
              <w:t>Review</w:t>
            </w:r>
          </w:p>
        </w:tc>
        <w:tc>
          <w:tcPr>
            <w:tcW w:w="2303" w:type="dxa"/>
          </w:tcPr>
          <w:p w:rsidR="004C2BD7" w:rsidRDefault="004C2BD7" w:rsidP="00722926">
            <w:r>
              <w:t>lelmer</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25.11.2011</w:t>
            </w:r>
          </w:p>
        </w:tc>
        <w:tc>
          <w:tcPr>
            <w:tcW w:w="993" w:type="dxa"/>
          </w:tcPr>
          <w:p w:rsidR="004C2BD7" w:rsidRDefault="004C2BD7" w:rsidP="00722926">
            <w:r>
              <w:t>1.5</w:t>
            </w:r>
          </w:p>
        </w:tc>
        <w:tc>
          <w:tcPr>
            <w:tcW w:w="4674" w:type="dxa"/>
          </w:tcPr>
          <w:p w:rsidR="004C2BD7" w:rsidRDefault="004C2BD7" w:rsidP="00722926">
            <w:r>
              <w:t>Review</w:t>
            </w:r>
          </w:p>
        </w:tc>
        <w:tc>
          <w:tcPr>
            <w:tcW w:w="2303" w:type="dxa"/>
          </w:tcPr>
          <w:p w:rsidR="004C2BD7" w:rsidRDefault="004C2BD7" w:rsidP="00722926">
            <w:r>
              <w:t>dtreichl</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28.11.2011</w:t>
            </w:r>
          </w:p>
        </w:tc>
        <w:tc>
          <w:tcPr>
            <w:tcW w:w="993" w:type="dxa"/>
          </w:tcPr>
          <w:p w:rsidR="004C2BD7" w:rsidRDefault="004C2BD7" w:rsidP="00722926">
            <w:r>
              <w:t>1.6</w:t>
            </w:r>
          </w:p>
        </w:tc>
        <w:tc>
          <w:tcPr>
            <w:tcW w:w="4674" w:type="dxa"/>
          </w:tcPr>
          <w:p w:rsidR="004C2BD7" w:rsidRDefault="004C2BD7" w:rsidP="00722926">
            <w:r>
              <w:t>Kleine Korrekturen</w:t>
            </w:r>
          </w:p>
        </w:tc>
        <w:tc>
          <w:tcPr>
            <w:tcW w:w="2303" w:type="dxa"/>
          </w:tcPr>
          <w:p w:rsidR="004C2BD7" w:rsidRDefault="004C2BD7" w:rsidP="00722926">
            <w:r>
              <w:t>dtreichl</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11.12.2011</w:t>
            </w:r>
          </w:p>
        </w:tc>
        <w:tc>
          <w:tcPr>
            <w:tcW w:w="993" w:type="dxa"/>
          </w:tcPr>
          <w:p w:rsidR="004C2BD7" w:rsidRDefault="004C2BD7" w:rsidP="00722926">
            <w:r>
              <w:t>1.7</w:t>
            </w:r>
          </w:p>
        </w:tc>
        <w:tc>
          <w:tcPr>
            <w:tcW w:w="4674" w:type="dxa"/>
          </w:tcPr>
          <w:p w:rsidR="004C2BD7" w:rsidRDefault="004C2BD7" w:rsidP="00722926">
            <w:r>
              <w:t>Funktionale Anforderungen, NF Anforderungen</w:t>
            </w:r>
          </w:p>
        </w:tc>
        <w:tc>
          <w:tcPr>
            <w:tcW w:w="2303" w:type="dxa"/>
          </w:tcPr>
          <w:p w:rsidR="004C2BD7" w:rsidRDefault="004C2BD7" w:rsidP="00722926">
            <w:r>
              <w:t>lelmer</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12.12.2011</w:t>
            </w:r>
          </w:p>
        </w:tc>
        <w:tc>
          <w:tcPr>
            <w:tcW w:w="993" w:type="dxa"/>
          </w:tcPr>
          <w:p w:rsidR="004C2BD7" w:rsidRDefault="004C2BD7" w:rsidP="00722926">
            <w:r>
              <w:t>1.8</w:t>
            </w:r>
          </w:p>
        </w:tc>
        <w:tc>
          <w:tcPr>
            <w:tcW w:w="4674" w:type="dxa"/>
          </w:tcPr>
          <w:p w:rsidR="004C2BD7" w:rsidRDefault="004C2BD7" w:rsidP="00204C7B">
            <w:r>
              <w:t xml:space="preserve">Korrekturen </w:t>
            </w:r>
          </w:p>
        </w:tc>
        <w:tc>
          <w:tcPr>
            <w:tcW w:w="2303" w:type="dxa"/>
          </w:tcPr>
          <w:p w:rsidR="004C2BD7" w:rsidRDefault="004C2BD7" w:rsidP="00722926">
            <w:r>
              <w:t>dtreichl</w:t>
            </w:r>
          </w:p>
        </w:tc>
      </w:tr>
      <w:tr w:rsidR="004C2BD7"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4C2BD7" w:rsidRDefault="004C2BD7" w:rsidP="00722926">
            <w:r>
              <w:t>16.12.2011</w:t>
            </w:r>
          </w:p>
        </w:tc>
        <w:tc>
          <w:tcPr>
            <w:tcW w:w="993" w:type="dxa"/>
          </w:tcPr>
          <w:p w:rsidR="004C2BD7" w:rsidRDefault="004C2BD7" w:rsidP="00722926">
            <w:r>
              <w:t>1.9</w:t>
            </w:r>
          </w:p>
        </w:tc>
        <w:tc>
          <w:tcPr>
            <w:tcW w:w="4674" w:type="dxa"/>
          </w:tcPr>
          <w:p w:rsidR="004C2BD7" w:rsidRDefault="004C2BD7" w:rsidP="00722926">
            <w:r>
              <w:t>Tools angepasst</w:t>
            </w:r>
          </w:p>
        </w:tc>
        <w:tc>
          <w:tcPr>
            <w:tcW w:w="2303" w:type="dxa"/>
          </w:tcPr>
          <w:p w:rsidR="004C2BD7" w:rsidRDefault="004C2BD7" w:rsidP="00722926">
            <w:r>
              <w:t>lelmer</w:t>
            </w:r>
          </w:p>
        </w:tc>
      </w:tr>
      <w:tr w:rsidR="004C2BD7"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4C2BD7" w:rsidRDefault="004C2BD7" w:rsidP="00722926">
            <w:r>
              <w:t>22.12.2011</w:t>
            </w:r>
          </w:p>
        </w:tc>
        <w:tc>
          <w:tcPr>
            <w:tcW w:w="993" w:type="dxa"/>
          </w:tcPr>
          <w:p w:rsidR="004C2BD7" w:rsidRDefault="004C2BD7" w:rsidP="00722926">
            <w:r>
              <w:t>1.10</w:t>
            </w:r>
          </w:p>
        </w:tc>
        <w:tc>
          <w:tcPr>
            <w:tcW w:w="4674" w:type="dxa"/>
          </w:tcPr>
          <w:p w:rsidR="004C2BD7" w:rsidRDefault="004C2BD7" w:rsidP="00722926">
            <w:r>
              <w:t>Korrekturen</w:t>
            </w:r>
          </w:p>
        </w:tc>
        <w:tc>
          <w:tcPr>
            <w:tcW w:w="2303" w:type="dxa"/>
          </w:tcPr>
          <w:p w:rsidR="004C2BD7" w:rsidRDefault="004C2BD7" w:rsidP="00722926">
            <w:r>
              <w:t>cheidt</w:t>
            </w:r>
          </w:p>
        </w:tc>
      </w:tr>
    </w:tbl>
    <w:p w:rsidR="004C2BD7" w:rsidRDefault="004C2BD7">
      <w:r>
        <w:br w:type="page"/>
      </w:r>
    </w:p>
    <w:p w:rsidR="004C2BD7" w:rsidRPr="00B54E8E" w:rsidRDefault="004C2BD7" w:rsidP="007C65BE">
      <w:pPr>
        <w:pStyle w:val="berschrift3"/>
      </w:pPr>
      <w:bookmarkStart w:id="143" w:name="_Toc311821268"/>
      <w:bookmarkStart w:id="144" w:name="_Toc312328980"/>
      <w:bookmarkStart w:id="145" w:name="_Ref312337073"/>
      <w:bookmarkStart w:id="146" w:name="_Ref312337075"/>
      <w:bookmarkStart w:id="147" w:name="_Toc312357376"/>
      <w:r w:rsidRPr="00B54E8E">
        <w:lastRenderedPageBreak/>
        <w:t>Tools</w:t>
      </w:r>
      <w:bookmarkEnd w:id="143"/>
      <w:bookmarkEnd w:id="144"/>
      <w:bookmarkEnd w:id="145"/>
      <w:bookmarkEnd w:id="146"/>
      <w:bookmarkEnd w:id="147"/>
    </w:p>
    <w:p w:rsidR="004C2BD7" w:rsidRDefault="004C2BD7" w:rsidP="00722926">
      <w:r>
        <w:t>Zur Durchführung des Projektes und Entwicklung der Software wurden die nachfolgend aufgelisteten Werkzeuge verwendet.</w:t>
      </w:r>
    </w:p>
    <w:tbl>
      <w:tblPr>
        <w:tblStyle w:val="MittlereSchattierung1-Akzent1"/>
        <w:tblW w:w="0" w:type="auto"/>
        <w:tblLayout w:type="fixed"/>
        <w:tblLook w:val="0420" w:firstRow="1" w:lastRow="0" w:firstColumn="0" w:lastColumn="0" w:noHBand="0" w:noVBand="1"/>
      </w:tblPr>
      <w:tblGrid>
        <w:gridCol w:w="1946"/>
        <w:gridCol w:w="1848"/>
        <w:gridCol w:w="5494"/>
      </w:tblGrid>
      <w:tr w:rsidR="00223942" w:rsidTr="005E2F43">
        <w:trPr>
          <w:cnfStyle w:val="100000000000" w:firstRow="1" w:lastRow="0" w:firstColumn="0" w:lastColumn="0" w:oddVBand="0" w:evenVBand="0" w:oddHBand="0" w:evenHBand="0" w:firstRowFirstColumn="0" w:firstRowLastColumn="0" w:lastRowFirstColumn="0" w:lastRowLastColumn="0"/>
        </w:trPr>
        <w:tc>
          <w:tcPr>
            <w:tcW w:w="1946" w:type="dxa"/>
          </w:tcPr>
          <w:p w:rsidR="00223942" w:rsidRDefault="00223942" w:rsidP="00722926">
            <w:r>
              <w:t>Tool</w:t>
            </w:r>
          </w:p>
        </w:tc>
        <w:tc>
          <w:tcPr>
            <w:tcW w:w="1848" w:type="dxa"/>
          </w:tcPr>
          <w:p w:rsidR="00223942" w:rsidRDefault="00223942" w:rsidP="00722926">
            <w:r>
              <w:t>Version</w:t>
            </w:r>
          </w:p>
        </w:tc>
        <w:tc>
          <w:tcPr>
            <w:tcW w:w="5494" w:type="dxa"/>
          </w:tcPr>
          <w:p w:rsidR="00223942" w:rsidRDefault="00223942" w:rsidP="00722926">
            <w:r>
              <w:t>Link</w:t>
            </w:r>
          </w:p>
        </w:tc>
      </w:tr>
      <w:tr w:rsidR="0022394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223942" w:rsidRDefault="00223942" w:rsidP="00722926">
            <w:r w:rsidRPr="00345CCF">
              <w:t>Windows 7</w:t>
            </w:r>
          </w:p>
        </w:tc>
        <w:tc>
          <w:tcPr>
            <w:tcW w:w="1848" w:type="dxa"/>
          </w:tcPr>
          <w:p w:rsidR="00223942" w:rsidRDefault="00223942" w:rsidP="00722926">
            <w:r w:rsidRPr="00223942">
              <w:t>SP1</w:t>
            </w:r>
          </w:p>
        </w:tc>
        <w:tc>
          <w:tcPr>
            <w:tcW w:w="5494" w:type="dxa"/>
          </w:tcPr>
          <w:p w:rsidR="00223942" w:rsidRDefault="00734A85" w:rsidP="00722926">
            <w:hyperlink r:id="rId26" w:history="1">
              <w:r w:rsidR="00223942">
                <w:rPr>
                  <w:rStyle w:val="Hyperlink"/>
                </w:rPr>
                <w:t>http://windows.microsoft.com/de-CH/windows/home</w:t>
              </w:r>
            </w:hyperlink>
          </w:p>
        </w:tc>
      </w:tr>
      <w:tr w:rsid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223942" w:rsidRPr="00345CCF" w:rsidRDefault="00223942" w:rsidP="00722926">
            <w:r w:rsidRPr="00345CCF">
              <w:rPr>
                <w:lang w:val="fr-CH"/>
              </w:rPr>
              <w:t>Tortoise SVN</w:t>
            </w:r>
          </w:p>
        </w:tc>
        <w:tc>
          <w:tcPr>
            <w:tcW w:w="1848" w:type="dxa"/>
          </w:tcPr>
          <w:p w:rsidR="00223942" w:rsidRPr="00223942" w:rsidRDefault="00223942" w:rsidP="00722926">
            <w:r>
              <w:t>1.7.3</w:t>
            </w:r>
          </w:p>
        </w:tc>
        <w:tc>
          <w:tcPr>
            <w:tcW w:w="5494" w:type="dxa"/>
          </w:tcPr>
          <w:p w:rsidR="00223942" w:rsidRDefault="00734A85" w:rsidP="00722926">
            <w:hyperlink r:id="rId27" w:history="1">
              <w:r w:rsidR="00223942" w:rsidRPr="00345CCF">
                <w:rPr>
                  <w:rStyle w:val="Hyperlink"/>
                  <w:lang w:val="fr-CH"/>
                </w:rPr>
                <w:t>http://tortoisesvn.net/</w:t>
              </w:r>
            </w:hyperlink>
          </w:p>
        </w:tc>
      </w:tr>
      <w:tr w:rsidR="0022394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223942" w:rsidRPr="00345CCF" w:rsidRDefault="00223942" w:rsidP="00722926">
            <w:pPr>
              <w:rPr>
                <w:lang w:val="fr-CH"/>
              </w:rPr>
            </w:pPr>
            <w:r>
              <w:rPr>
                <w:lang w:val="fr-CH"/>
              </w:rPr>
              <w:t>Adobe Reader</w:t>
            </w:r>
          </w:p>
        </w:tc>
        <w:tc>
          <w:tcPr>
            <w:tcW w:w="1848" w:type="dxa"/>
          </w:tcPr>
          <w:p w:rsidR="00223942" w:rsidRDefault="00223942" w:rsidP="00223942">
            <w:r>
              <w:t>X (10)</w:t>
            </w:r>
          </w:p>
        </w:tc>
        <w:tc>
          <w:tcPr>
            <w:tcW w:w="5494" w:type="dxa"/>
          </w:tcPr>
          <w:p w:rsidR="00223942" w:rsidRDefault="00734A85" w:rsidP="00722926">
            <w:hyperlink r:id="rId28" w:history="1">
              <w:r w:rsidR="00223942">
                <w:rPr>
                  <w:rStyle w:val="Hyperlink"/>
                </w:rPr>
                <w:t>http://get.adobe.com/de/reader/</w:t>
              </w:r>
            </w:hyperlink>
          </w:p>
        </w:tc>
      </w:tr>
      <w:tr w:rsid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223942" w:rsidRDefault="00223942" w:rsidP="00722926">
            <w:pPr>
              <w:rPr>
                <w:lang w:val="fr-CH"/>
              </w:rPr>
            </w:pPr>
            <w:r>
              <w:rPr>
                <w:lang w:val="fr-CH"/>
              </w:rPr>
              <w:t>.NET</w:t>
            </w:r>
          </w:p>
        </w:tc>
        <w:tc>
          <w:tcPr>
            <w:tcW w:w="1848" w:type="dxa"/>
          </w:tcPr>
          <w:p w:rsidR="00223942" w:rsidRDefault="00223942" w:rsidP="00223942">
            <w:r>
              <w:rPr>
                <w:lang w:val="en-US"/>
              </w:rPr>
              <w:t>v</w:t>
            </w:r>
            <w:r w:rsidRPr="00CD79E8">
              <w:rPr>
                <w:lang w:val="en-US"/>
              </w:rPr>
              <w:t>4.0.30319 RTMRel</w:t>
            </w:r>
          </w:p>
        </w:tc>
        <w:tc>
          <w:tcPr>
            <w:tcW w:w="5494" w:type="dxa"/>
          </w:tcPr>
          <w:p w:rsidR="00223942" w:rsidRDefault="00734A85" w:rsidP="00722926">
            <w:hyperlink r:id="rId29" w:history="1">
              <w:r w:rsidR="00223942">
                <w:rPr>
                  <w:rStyle w:val="Hyperlink"/>
                </w:rPr>
                <w:t>http://www.microsoft.com/net</w:t>
              </w:r>
            </w:hyperlink>
          </w:p>
        </w:tc>
      </w:tr>
      <w:tr w:rsidR="00223942" w:rsidRPr="00BD15F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223942" w:rsidRDefault="00223942" w:rsidP="00722926">
            <w:pPr>
              <w:rPr>
                <w:lang w:val="fr-CH"/>
              </w:rPr>
            </w:pPr>
            <w:r w:rsidRPr="00B277D3">
              <w:rPr>
                <w:lang w:val="fr-CH"/>
              </w:rPr>
              <w:t>Surface 2 SDK</w:t>
            </w:r>
          </w:p>
        </w:tc>
        <w:tc>
          <w:tcPr>
            <w:tcW w:w="1848" w:type="dxa"/>
          </w:tcPr>
          <w:p w:rsidR="00223942" w:rsidRDefault="00176F4E" w:rsidP="00223942">
            <w:pPr>
              <w:rPr>
                <w:lang w:val="en-US"/>
              </w:rPr>
            </w:pPr>
            <w:r>
              <w:rPr>
                <w:lang w:val="en-US"/>
              </w:rPr>
              <w:t>v</w:t>
            </w:r>
            <w:r w:rsidR="00223942">
              <w:rPr>
                <w:lang w:val="en-US"/>
              </w:rPr>
              <w:t>2.0</w:t>
            </w:r>
          </w:p>
        </w:tc>
        <w:tc>
          <w:tcPr>
            <w:tcW w:w="5494" w:type="dxa"/>
          </w:tcPr>
          <w:p w:rsidR="00223942" w:rsidRPr="00223942" w:rsidRDefault="00734A85" w:rsidP="00722926">
            <w:pPr>
              <w:rPr>
                <w:lang w:val="en-US"/>
              </w:rPr>
            </w:pPr>
            <w:hyperlink r:id="rId30" w:history="1">
              <w:r w:rsidR="00223942" w:rsidRPr="00223942">
                <w:rPr>
                  <w:rStyle w:val="Hyperlink"/>
                  <w:lang w:val="en-US"/>
                </w:rPr>
                <w:t>http://blogs.msdn.com/b/surface/archive/2011/07/12/links-to-sdk-and-resources.aspx</w:t>
              </w:r>
            </w:hyperlink>
          </w:p>
        </w:tc>
      </w:tr>
      <w:tr w:rsidR="00176F4E" w:rsidRP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176F4E" w:rsidRPr="00176F4E" w:rsidRDefault="00176F4E" w:rsidP="00722926">
            <w:pPr>
              <w:rPr>
                <w:lang w:val="en-US"/>
              </w:rPr>
            </w:pPr>
            <w:r w:rsidRPr="00CD79E8">
              <w:rPr>
                <w:lang w:val="en-US"/>
              </w:rPr>
              <w:t>Visual Studio 2010 Ultimate</w:t>
            </w:r>
            <w:r>
              <w:rPr>
                <w:lang w:val="en-US"/>
              </w:rPr>
              <w:t xml:space="preserve"> mit </w:t>
            </w:r>
            <w:r w:rsidRPr="004F08E5">
              <w:rPr>
                <w:lang w:val="en-US"/>
              </w:rPr>
              <w:t>Power-Tools</w:t>
            </w:r>
          </w:p>
        </w:tc>
        <w:tc>
          <w:tcPr>
            <w:tcW w:w="1848" w:type="dxa"/>
          </w:tcPr>
          <w:p w:rsidR="00176F4E" w:rsidRDefault="00176F4E" w:rsidP="00223942">
            <w:pPr>
              <w:rPr>
                <w:lang w:val="en-US"/>
              </w:rPr>
            </w:pPr>
            <w:r>
              <w:rPr>
                <w:lang w:val="en-US"/>
              </w:rPr>
              <w:t>v</w:t>
            </w:r>
            <w:r w:rsidRPr="00CD79E8">
              <w:rPr>
                <w:lang w:val="en-US"/>
              </w:rPr>
              <w:t>10.0.30319.1 RTMRel</w:t>
            </w:r>
          </w:p>
        </w:tc>
        <w:tc>
          <w:tcPr>
            <w:tcW w:w="5494" w:type="dxa"/>
          </w:tcPr>
          <w:p w:rsidR="00176F4E" w:rsidRDefault="00176F4E" w:rsidP="00722926"/>
        </w:tc>
      </w:tr>
      <w:tr w:rsidR="00176F4E" w:rsidRPr="0022394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176F4E" w:rsidRPr="00CD79E8" w:rsidRDefault="00176F4E" w:rsidP="00722926">
            <w:pPr>
              <w:rPr>
                <w:lang w:val="en-US"/>
              </w:rPr>
            </w:pPr>
            <w:r>
              <w:t>ReSharper</w:t>
            </w:r>
          </w:p>
        </w:tc>
        <w:tc>
          <w:tcPr>
            <w:tcW w:w="1848" w:type="dxa"/>
          </w:tcPr>
          <w:p w:rsidR="00176F4E" w:rsidRDefault="00176F4E" w:rsidP="00223942">
            <w:pPr>
              <w:rPr>
                <w:lang w:val="en-US"/>
              </w:rPr>
            </w:pPr>
            <w:r>
              <w:t>6.0</w:t>
            </w:r>
          </w:p>
        </w:tc>
        <w:tc>
          <w:tcPr>
            <w:tcW w:w="5494" w:type="dxa"/>
          </w:tcPr>
          <w:p w:rsidR="00176F4E" w:rsidRDefault="00734A85" w:rsidP="00722926">
            <w:hyperlink r:id="rId31" w:history="1">
              <w:r w:rsidR="00176F4E" w:rsidRPr="00B15911">
                <w:rPr>
                  <w:rStyle w:val="Hyperlink"/>
                </w:rPr>
                <w:t>http://www.jetbrains.com</w:t>
              </w:r>
            </w:hyperlink>
          </w:p>
        </w:tc>
      </w:tr>
      <w:tr w:rsidR="00176F4E" w:rsidRP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176F4E" w:rsidRDefault="00176F4E" w:rsidP="00722926">
            <w:r>
              <w:t>dotCover</w:t>
            </w:r>
          </w:p>
        </w:tc>
        <w:tc>
          <w:tcPr>
            <w:tcW w:w="1848" w:type="dxa"/>
          </w:tcPr>
          <w:p w:rsidR="00176F4E" w:rsidRDefault="00176F4E" w:rsidP="00223942">
            <w:pPr>
              <w:rPr>
                <w:lang w:val="en-US"/>
              </w:rPr>
            </w:pPr>
            <w:r>
              <w:t>1.1.1</w:t>
            </w:r>
          </w:p>
        </w:tc>
        <w:tc>
          <w:tcPr>
            <w:tcW w:w="5494" w:type="dxa"/>
          </w:tcPr>
          <w:p w:rsidR="00176F4E" w:rsidRDefault="00734A85" w:rsidP="00722926">
            <w:hyperlink r:id="rId32" w:history="1">
              <w:r w:rsidR="00176F4E" w:rsidRPr="00B15911">
                <w:rPr>
                  <w:rStyle w:val="Hyperlink"/>
                </w:rPr>
                <w:t>http://www.jetbrains.com</w:t>
              </w:r>
            </w:hyperlink>
          </w:p>
        </w:tc>
      </w:tr>
      <w:tr w:rsidR="00176F4E" w:rsidRPr="00BD15F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176F4E" w:rsidRDefault="00176F4E" w:rsidP="00722926">
            <w:r w:rsidRPr="006A4BAB">
              <w:t>GhostDoc</w:t>
            </w:r>
          </w:p>
        </w:tc>
        <w:tc>
          <w:tcPr>
            <w:tcW w:w="1848" w:type="dxa"/>
          </w:tcPr>
          <w:p w:rsidR="00176F4E" w:rsidRDefault="00176F4E" w:rsidP="00223942">
            <w:pPr>
              <w:rPr>
                <w:lang w:val="en-US"/>
              </w:rPr>
            </w:pPr>
            <w:r>
              <w:rPr>
                <w:lang w:val="en-US"/>
              </w:rPr>
              <w:t>3.0</w:t>
            </w:r>
          </w:p>
        </w:tc>
        <w:tc>
          <w:tcPr>
            <w:tcW w:w="5494" w:type="dxa"/>
          </w:tcPr>
          <w:p w:rsidR="00176F4E" w:rsidRPr="00176F4E" w:rsidRDefault="00734A85" w:rsidP="00722926">
            <w:pPr>
              <w:rPr>
                <w:lang w:val="en-US"/>
              </w:rPr>
            </w:pPr>
            <w:hyperlink r:id="rId33" w:history="1">
              <w:r w:rsidR="00176F4E" w:rsidRPr="00176F4E">
                <w:rPr>
                  <w:rStyle w:val="Hyperlink"/>
                  <w:lang w:val="en-US"/>
                </w:rPr>
                <w:t>http://submain.com/download/ghostdoc/</w:t>
              </w:r>
            </w:hyperlink>
          </w:p>
        </w:tc>
      </w:tr>
      <w:tr w:rsidR="00176F4E" w:rsidRP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176F4E" w:rsidRDefault="00176F4E" w:rsidP="00722926">
            <w:r w:rsidRPr="006A4BAB">
              <w:rPr>
                <w:lang w:val="en-US"/>
              </w:rPr>
              <w:t>NDepend Trial</w:t>
            </w:r>
          </w:p>
        </w:tc>
        <w:tc>
          <w:tcPr>
            <w:tcW w:w="1848" w:type="dxa"/>
          </w:tcPr>
          <w:p w:rsidR="00176F4E" w:rsidRDefault="00176F4E" w:rsidP="00176F4E">
            <w:pPr>
              <w:rPr>
                <w:lang w:val="en-US"/>
              </w:rPr>
            </w:pPr>
            <w:r w:rsidRPr="006A4BAB">
              <w:rPr>
                <w:lang w:val="en-US"/>
              </w:rPr>
              <w:t>3.9</w:t>
            </w:r>
          </w:p>
        </w:tc>
        <w:tc>
          <w:tcPr>
            <w:tcW w:w="5494" w:type="dxa"/>
          </w:tcPr>
          <w:p w:rsidR="00176F4E" w:rsidRDefault="00734A85" w:rsidP="00722926">
            <w:hyperlink r:id="rId34" w:history="1">
              <w:r w:rsidR="00176F4E" w:rsidRPr="00D93478">
                <w:rPr>
                  <w:rStyle w:val="Hyperlink"/>
                  <w:lang w:val="en-US"/>
                </w:rPr>
                <w:t>http://www.ndepend.com/</w:t>
              </w:r>
            </w:hyperlink>
          </w:p>
        </w:tc>
      </w:tr>
      <w:tr w:rsidR="00176F4E" w:rsidRPr="00BD15F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176F4E" w:rsidRDefault="00176F4E" w:rsidP="00722926">
            <w:r w:rsidRPr="006A4BAB">
              <w:rPr>
                <w:lang w:val="en-US"/>
              </w:rPr>
              <w:t>E</w:t>
            </w:r>
            <w:r w:rsidRPr="00BD4509">
              <w:rPr>
                <w:lang w:val="en-US"/>
              </w:rPr>
              <w:t>xpression Blend</w:t>
            </w:r>
          </w:p>
        </w:tc>
        <w:tc>
          <w:tcPr>
            <w:tcW w:w="1848" w:type="dxa"/>
          </w:tcPr>
          <w:p w:rsidR="00176F4E" w:rsidRDefault="00176F4E" w:rsidP="00223942">
            <w:pPr>
              <w:rPr>
                <w:lang w:val="en-US"/>
              </w:rPr>
            </w:pPr>
            <w:r w:rsidRPr="00BD4509">
              <w:rPr>
                <w:lang w:val="en-US"/>
              </w:rPr>
              <w:t>v4.0.20525.0</w:t>
            </w:r>
          </w:p>
        </w:tc>
        <w:tc>
          <w:tcPr>
            <w:tcW w:w="5494" w:type="dxa"/>
          </w:tcPr>
          <w:p w:rsidR="00176F4E" w:rsidRPr="00176F4E" w:rsidRDefault="00734A85" w:rsidP="00722926">
            <w:pPr>
              <w:rPr>
                <w:lang w:val="en-US"/>
              </w:rPr>
            </w:pPr>
            <w:hyperlink r:id="rId35" w:history="1">
              <w:r w:rsidR="00176F4E" w:rsidRPr="00176F4E">
                <w:rPr>
                  <w:rStyle w:val="Hyperlink"/>
                  <w:lang w:val="en-US"/>
                </w:rPr>
                <w:t>http://www.microsoft.com/expression/products/blend_overview.aspx</w:t>
              </w:r>
            </w:hyperlink>
          </w:p>
        </w:tc>
      </w:tr>
      <w:tr w:rsidR="00176F4E" w:rsidRPr="00BD15F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176F4E" w:rsidRPr="00176F4E" w:rsidRDefault="00176F4E" w:rsidP="00176F4E">
            <w:pPr>
              <w:rPr>
                <w:lang w:val="en-US"/>
              </w:rPr>
            </w:pPr>
            <w:r w:rsidRPr="00BD4509">
              <w:rPr>
                <w:lang w:val="en-US"/>
              </w:rPr>
              <w:t>WPF Inspector</w:t>
            </w:r>
          </w:p>
        </w:tc>
        <w:tc>
          <w:tcPr>
            <w:tcW w:w="1848" w:type="dxa"/>
          </w:tcPr>
          <w:p w:rsidR="00176F4E" w:rsidRDefault="00176F4E" w:rsidP="00223942">
            <w:pPr>
              <w:rPr>
                <w:lang w:val="en-US"/>
              </w:rPr>
            </w:pPr>
            <w:r>
              <w:rPr>
                <w:lang w:val="en-US"/>
              </w:rPr>
              <w:t>v0.9.9</w:t>
            </w:r>
          </w:p>
        </w:tc>
        <w:tc>
          <w:tcPr>
            <w:tcW w:w="5494" w:type="dxa"/>
          </w:tcPr>
          <w:p w:rsidR="00176F4E" w:rsidRPr="00176F4E" w:rsidRDefault="00734A85" w:rsidP="00722926">
            <w:pPr>
              <w:rPr>
                <w:lang w:val="en-US"/>
              </w:rPr>
            </w:pPr>
            <w:hyperlink r:id="rId36" w:history="1">
              <w:r w:rsidR="00176F4E" w:rsidRPr="00C73870">
                <w:rPr>
                  <w:rStyle w:val="Hyperlink"/>
                  <w:lang w:val="en-US"/>
                </w:rPr>
                <w:t>http://www.wpftutorial.net/Inspector.html</w:t>
              </w:r>
            </w:hyperlink>
          </w:p>
        </w:tc>
      </w:tr>
      <w:tr w:rsidR="00176F4E" w:rsidRPr="00BD15F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176F4E" w:rsidRPr="00176F4E" w:rsidRDefault="00176F4E" w:rsidP="005E2F43">
            <w:pPr>
              <w:rPr>
                <w:lang w:val="en-US"/>
              </w:rPr>
            </w:pPr>
            <w:r w:rsidRPr="00BD4509">
              <w:rPr>
                <w:lang w:val="en-US"/>
              </w:rPr>
              <w:t>Adobe Photos</w:t>
            </w:r>
            <w:r w:rsidR="005E2F43">
              <w:rPr>
                <w:lang w:val="en-US"/>
              </w:rPr>
              <w:t xml:space="preserve">hop </w:t>
            </w:r>
          </w:p>
        </w:tc>
        <w:tc>
          <w:tcPr>
            <w:tcW w:w="1848" w:type="dxa"/>
          </w:tcPr>
          <w:p w:rsidR="00176F4E" w:rsidRDefault="005E2F43" w:rsidP="00223942">
            <w:pPr>
              <w:rPr>
                <w:lang w:val="en-US"/>
              </w:rPr>
            </w:pPr>
            <w:r w:rsidRPr="00BD4509">
              <w:rPr>
                <w:lang w:val="en-US"/>
              </w:rPr>
              <w:t>CS4</w:t>
            </w:r>
            <w:r>
              <w:rPr>
                <w:lang w:val="en-US"/>
              </w:rPr>
              <w:t xml:space="preserve"> </w:t>
            </w:r>
            <w:r w:rsidRPr="00BD4509">
              <w:rPr>
                <w:lang w:val="en-US"/>
              </w:rPr>
              <w:t>Extended</w:t>
            </w:r>
          </w:p>
        </w:tc>
        <w:tc>
          <w:tcPr>
            <w:tcW w:w="5494" w:type="dxa"/>
          </w:tcPr>
          <w:p w:rsidR="00176F4E" w:rsidRPr="00176F4E" w:rsidRDefault="00734A85" w:rsidP="00722926">
            <w:pPr>
              <w:rPr>
                <w:lang w:val="en-US"/>
              </w:rPr>
            </w:pPr>
            <w:hyperlink r:id="rId37" w:history="1">
              <w:r w:rsidR="00176F4E" w:rsidRPr="00C73870">
                <w:rPr>
                  <w:rStyle w:val="Hyperlink"/>
                  <w:lang w:val="en-US"/>
                </w:rPr>
                <w:t>http://www.adobe.com/de/products/photoshop.html</w:t>
              </w:r>
            </w:hyperlink>
          </w:p>
        </w:tc>
      </w:tr>
      <w:tr w:rsidR="005E2F43" w:rsidRPr="00BD15F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5E2F43" w:rsidRPr="00BD4509" w:rsidRDefault="005E2F43" w:rsidP="005E2F43">
            <w:pPr>
              <w:rPr>
                <w:lang w:val="en-US"/>
              </w:rPr>
            </w:pPr>
            <w:r w:rsidRPr="00BD4509">
              <w:rPr>
                <w:lang w:val="en-US"/>
              </w:rPr>
              <w:t>Microsoft Office 2010</w:t>
            </w:r>
          </w:p>
        </w:tc>
        <w:tc>
          <w:tcPr>
            <w:tcW w:w="1848" w:type="dxa"/>
          </w:tcPr>
          <w:p w:rsidR="005E2F43" w:rsidRPr="00BD4509" w:rsidRDefault="005E2F43" w:rsidP="00223942">
            <w:pPr>
              <w:rPr>
                <w:lang w:val="en-US"/>
              </w:rPr>
            </w:pPr>
            <w:r>
              <w:rPr>
                <w:lang w:val="en-US"/>
              </w:rPr>
              <w:t>14 Professional Plus</w:t>
            </w:r>
          </w:p>
        </w:tc>
        <w:tc>
          <w:tcPr>
            <w:tcW w:w="5494" w:type="dxa"/>
          </w:tcPr>
          <w:p w:rsidR="005E2F43" w:rsidRPr="005E2F43" w:rsidRDefault="00734A85" w:rsidP="00722926">
            <w:pPr>
              <w:rPr>
                <w:lang w:val="en-US"/>
              </w:rPr>
            </w:pPr>
            <w:hyperlink r:id="rId38" w:history="1">
              <w:r w:rsidR="005E2F43" w:rsidRPr="00C73870">
                <w:rPr>
                  <w:rStyle w:val="Hyperlink"/>
                  <w:lang w:val="en-US"/>
                </w:rPr>
                <w:t>http://office.microsoft.com/de-ch/</w:t>
              </w:r>
            </w:hyperlink>
          </w:p>
        </w:tc>
      </w:tr>
      <w:tr w:rsidR="005E2F43" w:rsidRPr="00223942" w:rsidTr="005E2F43">
        <w:trPr>
          <w:cnfStyle w:val="000000100000" w:firstRow="0" w:lastRow="0" w:firstColumn="0" w:lastColumn="0" w:oddVBand="0" w:evenVBand="0" w:oddHBand="1" w:evenHBand="0" w:firstRowFirstColumn="0" w:firstRowLastColumn="0" w:lastRowFirstColumn="0" w:lastRowLastColumn="0"/>
        </w:trPr>
        <w:tc>
          <w:tcPr>
            <w:tcW w:w="1946" w:type="dxa"/>
          </w:tcPr>
          <w:p w:rsidR="005E2F43" w:rsidRPr="00BD4509" w:rsidRDefault="005E2F43" w:rsidP="005E2F43">
            <w:pPr>
              <w:rPr>
                <w:lang w:val="en-US"/>
              </w:rPr>
            </w:pPr>
            <w:r w:rsidRPr="00BD4509">
              <w:rPr>
                <w:lang w:val="en-US"/>
              </w:rPr>
              <w:t>Redmine</w:t>
            </w:r>
          </w:p>
        </w:tc>
        <w:tc>
          <w:tcPr>
            <w:tcW w:w="1848" w:type="dxa"/>
          </w:tcPr>
          <w:p w:rsidR="005E2F43" w:rsidRDefault="005E2F43" w:rsidP="00223942">
            <w:pPr>
              <w:rPr>
                <w:lang w:val="en-US"/>
              </w:rPr>
            </w:pPr>
            <w:r>
              <w:rPr>
                <w:lang w:val="en-US"/>
              </w:rPr>
              <w:t>1.3.0</w:t>
            </w:r>
          </w:p>
        </w:tc>
        <w:tc>
          <w:tcPr>
            <w:tcW w:w="5494" w:type="dxa"/>
          </w:tcPr>
          <w:p w:rsidR="005E2F43" w:rsidRDefault="00734A85" w:rsidP="00722926">
            <w:hyperlink r:id="rId39" w:history="1">
              <w:r w:rsidR="005E2F43" w:rsidRPr="00B15911">
                <w:rPr>
                  <w:rStyle w:val="Hyperlink"/>
                </w:rPr>
                <w:t>http://redmine.org</w:t>
              </w:r>
            </w:hyperlink>
          </w:p>
        </w:tc>
      </w:tr>
      <w:tr w:rsidR="005E2F43" w:rsidRPr="00223942" w:rsidTr="005E2F43">
        <w:trPr>
          <w:cnfStyle w:val="000000010000" w:firstRow="0" w:lastRow="0" w:firstColumn="0" w:lastColumn="0" w:oddVBand="0" w:evenVBand="0" w:oddHBand="0" w:evenHBand="1" w:firstRowFirstColumn="0" w:firstRowLastColumn="0" w:lastRowFirstColumn="0" w:lastRowLastColumn="0"/>
        </w:trPr>
        <w:tc>
          <w:tcPr>
            <w:tcW w:w="1946" w:type="dxa"/>
          </w:tcPr>
          <w:p w:rsidR="005E2F43" w:rsidRPr="00BD4509" w:rsidRDefault="005E2F43" w:rsidP="005E2F43">
            <w:pPr>
              <w:rPr>
                <w:lang w:val="en-US"/>
              </w:rPr>
            </w:pPr>
            <w:r w:rsidRPr="00C66285">
              <w:rPr>
                <w:lang w:val="en-US"/>
              </w:rPr>
              <w:t>Visicheck</w:t>
            </w:r>
          </w:p>
        </w:tc>
        <w:tc>
          <w:tcPr>
            <w:tcW w:w="1848" w:type="dxa"/>
          </w:tcPr>
          <w:p w:rsidR="005E2F43" w:rsidRDefault="005E2F43" w:rsidP="00223942">
            <w:pPr>
              <w:rPr>
                <w:lang w:val="en-US"/>
              </w:rPr>
            </w:pPr>
            <w:r w:rsidRPr="005E2F43">
              <w:rPr>
                <w:lang w:val="en-US"/>
              </w:rPr>
              <w:t>2008-Nov-11</w:t>
            </w:r>
          </w:p>
        </w:tc>
        <w:tc>
          <w:tcPr>
            <w:tcW w:w="5494" w:type="dxa"/>
          </w:tcPr>
          <w:p w:rsidR="005E2F43" w:rsidRDefault="00734A85" w:rsidP="005E2F43">
            <w:pPr>
              <w:keepNext/>
            </w:pPr>
            <w:hyperlink r:id="rId40" w:history="1">
              <w:r w:rsidR="005E2F43" w:rsidRPr="00C66285">
                <w:rPr>
                  <w:rStyle w:val="Hyperlink"/>
                  <w:lang w:val="en-US"/>
                </w:rPr>
                <w:t>http://www.vischeck.com</w:t>
              </w:r>
            </w:hyperlink>
          </w:p>
        </w:tc>
      </w:tr>
    </w:tbl>
    <w:p w:rsidR="005E2F43" w:rsidRDefault="005E2F43">
      <w:pPr>
        <w:pStyle w:val="Beschriftung"/>
      </w:pPr>
      <w:bookmarkStart w:id="148" w:name="_Toc312346145"/>
      <w:r>
        <w:t xml:space="preserve">Tabelle </w:t>
      </w:r>
      <w:r w:rsidR="00734A85">
        <w:fldChar w:fldCharType="begin"/>
      </w:r>
      <w:r w:rsidR="00734A85">
        <w:instrText xml:space="preserve"> SEQ Tabelle \* ARABIC </w:instrText>
      </w:r>
      <w:r w:rsidR="00734A85">
        <w:fldChar w:fldCharType="separate"/>
      </w:r>
      <w:r w:rsidR="005358CB">
        <w:rPr>
          <w:noProof/>
        </w:rPr>
        <w:t>2</w:t>
      </w:r>
      <w:r w:rsidR="00734A85">
        <w:rPr>
          <w:noProof/>
        </w:rPr>
        <w:fldChar w:fldCharType="end"/>
      </w:r>
      <w:r>
        <w:t xml:space="preserve"> - Tools</w:t>
      </w:r>
      <w:bookmarkEnd w:id="148"/>
    </w:p>
    <w:p w:rsidR="004C2BD7" w:rsidRPr="00C66285" w:rsidRDefault="004C2BD7">
      <w:pPr>
        <w:rPr>
          <w:rFonts w:asciiTheme="majorHAnsi" w:hAnsiTheme="majorHAnsi"/>
          <w:b/>
          <w:bCs/>
          <w:color w:val="4F4F59"/>
          <w:spacing w:val="15"/>
          <w:sz w:val="24"/>
          <w:szCs w:val="22"/>
          <w:lang w:val="en-US"/>
        </w:rPr>
      </w:pPr>
      <w:r w:rsidRPr="00C66285">
        <w:rPr>
          <w:rFonts w:asciiTheme="majorHAnsi" w:hAnsiTheme="majorHAnsi"/>
          <w:b/>
          <w:bCs/>
          <w:color w:val="4F4F59"/>
          <w:spacing w:val="15"/>
          <w:sz w:val="24"/>
          <w:szCs w:val="22"/>
          <w:lang w:val="en-US"/>
        </w:rPr>
        <w:br w:type="page"/>
      </w:r>
    </w:p>
    <w:p w:rsidR="004C2BD7" w:rsidRPr="00B54E8E" w:rsidRDefault="004C2BD7" w:rsidP="007C65BE">
      <w:pPr>
        <w:pStyle w:val="berschrift3"/>
      </w:pPr>
      <w:bookmarkStart w:id="149" w:name="_Toc311821269"/>
      <w:bookmarkStart w:id="150" w:name="_Toc312328981"/>
      <w:bookmarkStart w:id="151" w:name="_Toc312357377"/>
      <w:r w:rsidRPr="00B54E8E">
        <w:lastRenderedPageBreak/>
        <w:t>Funktionale Anforderungen</w:t>
      </w:r>
      <w:bookmarkEnd w:id="149"/>
      <w:bookmarkEnd w:id="150"/>
      <w:bookmarkEnd w:id="151"/>
    </w:p>
    <w:p w:rsidR="004C2BD7" w:rsidRDefault="004C2BD7" w:rsidP="00722926">
      <w:r>
        <w:t>Um die funktionalen Anforderungen möglichst effizient und trotzdem exakt zu definieren, wurden User Stories als Teil von Scrum verwendet. Nachfolgend sind die User Stories nach Sprint gruppiert. Die User Stories sind mit dem jeweiligen Sprint, in welchem sie umgesetzt wurden, gekennzeichnet. Nicht umgesetzte User Stories sind mit „U“ markiert. Solche, die durch die fehlende Hardware nicht umgesetzt werden konnten mi</w:t>
      </w:r>
      <w:r w:rsidR="00204C7B">
        <w:t>t „F". Weitere Details sind der Tabelle User Stories</w:t>
      </w:r>
      <w:r>
        <w:t xml:space="preserve"> im </w:t>
      </w:r>
      <w:r w:rsidR="00204C7B">
        <w:fldChar w:fldCharType="begin"/>
      </w:r>
      <w:r w:rsidR="00204C7B">
        <w:instrText xml:space="preserve"> REF _Ref312335568 \r \h </w:instrText>
      </w:r>
      <w:r w:rsidR="00204C7B">
        <w:fldChar w:fldCharType="separate"/>
      </w:r>
      <w:r w:rsidR="005358CB">
        <w:t>VII</w:t>
      </w:r>
      <w:r w:rsidR="00204C7B">
        <w:fldChar w:fldCharType="end"/>
      </w:r>
      <w:r w:rsidR="00204C7B">
        <w:t xml:space="preserve"> </w:t>
      </w:r>
      <w:r w:rsidR="00204C7B">
        <w:fldChar w:fldCharType="begin"/>
      </w:r>
      <w:r w:rsidR="00204C7B">
        <w:instrText xml:space="preserve"> REF _Ref312335568 \h </w:instrText>
      </w:r>
      <w:r w:rsidR="00204C7B">
        <w:fldChar w:fldCharType="separate"/>
      </w:r>
      <w:r w:rsidR="005358CB">
        <w:rPr>
          <w:noProof/>
          <w:lang w:eastAsia="de-CH"/>
        </w:rPr>
        <w:t>Anhang</w:t>
      </w:r>
      <w:r w:rsidR="00204C7B">
        <w:fldChar w:fldCharType="end"/>
      </w:r>
      <w:r w:rsidR="00204C7B">
        <w:t>, C</w:t>
      </w:r>
      <w:r>
        <w:t xml:space="preserve"> zu entnehmen.</w:t>
      </w:r>
    </w:p>
    <w:p w:rsidR="004C2BD7" w:rsidRDefault="004C2BD7" w:rsidP="00722926">
      <w:pPr>
        <w:tabs>
          <w:tab w:val="right" w:pos="9214"/>
        </w:tabs>
      </w:pPr>
      <w:r>
        <w:t>Nachfolgend eine Übersicht über die User Stories:</w:t>
      </w:r>
      <w:r>
        <w:tab/>
      </w:r>
      <w:r w:rsidRPr="006451C6">
        <w:rPr>
          <w:sz w:val="18"/>
          <w:szCs w:val="18"/>
        </w:rPr>
        <w:t>Legende: F -&gt; Future, U -&gt; Unplanned</w:t>
      </w:r>
    </w:p>
    <w:tbl>
      <w:tblPr>
        <w:tblStyle w:val="MittlereSchattierung1-Akzent1"/>
        <w:tblW w:w="9419" w:type="dxa"/>
        <w:tblLayout w:type="fixed"/>
        <w:tblLook w:val="04A0" w:firstRow="1" w:lastRow="0" w:firstColumn="1" w:lastColumn="0" w:noHBand="0" w:noVBand="1"/>
      </w:tblPr>
      <w:tblGrid>
        <w:gridCol w:w="1985"/>
        <w:gridCol w:w="3260"/>
        <w:gridCol w:w="3431"/>
        <w:gridCol w:w="743"/>
      </w:tblGrid>
      <w:tr w:rsidR="004C2BD7" w:rsidRPr="00E87255" w:rsidTr="00AB533A">
        <w:trPr>
          <w:cnfStyle w:val="100000000000" w:firstRow="1" w:lastRow="0" w:firstColumn="0" w:lastColumn="0" w:oddVBand="0" w:evenVBand="0" w:oddHBand="0"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Titel</w:t>
            </w:r>
          </w:p>
        </w:tc>
        <w:tc>
          <w:tcPr>
            <w:tcW w:w="3260" w:type="dxa"/>
            <w:hideMark/>
          </w:tcPr>
          <w:p w:rsidR="004C2BD7" w:rsidRPr="00E87255" w:rsidRDefault="004C2BD7" w:rsidP="00722926">
            <w:pPr>
              <w:cnfStyle w:val="100000000000" w:firstRow="1" w:lastRow="0" w:firstColumn="0" w:lastColumn="0" w:oddVBand="0" w:evenVBand="0" w:oddHBand="0" w:evenHBand="0" w:firstRowFirstColumn="0" w:firstRowLastColumn="0" w:lastRowFirstColumn="0" w:lastRowLastColumn="0"/>
            </w:pPr>
            <w:r w:rsidRPr="00E87255">
              <w:t>User Story</w:t>
            </w:r>
          </w:p>
        </w:tc>
        <w:tc>
          <w:tcPr>
            <w:tcW w:w="3431" w:type="dxa"/>
            <w:hideMark/>
          </w:tcPr>
          <w:p w:rsidR="004C2BD7" w:rsidRPr="00E87255" w:rsidRDefault="004C2BD7" w:rsidP="00722926">
            <w:pPr>
              <w:cnfStyle w:val="100000000000" w:firstRow="1" w:lastRow="0" w:firstColumn="0" w:lastColumn="0" w:oddVBand="0" w:evenVBand="0" w:oddHBand="0" w:evenHBand="0" w:firstRowFirstColumn="0" w:firstRowLastColumn="0" w:lastRowFirstColumn="0" w:lastRowLastColumn="0"/>
            </w:pPr>
            <w:r>
              <w:t>Definition of D</w:t>
            </w:r>
            <w:r w:rsidRPr="00E87255">
              <w:t>one</w:t>
            </w:r>
          </w:p>
        </w:tc>
        <w:tc>
          <w:tcPr>
            <w:tcW w:w="743" w:type="dxa"/>
            <w:hideMark/>
          </w:tcPr>
          <w:p w:rsidR="004C2BD7" w:rsidRPr="00E87255" w:rsidRDefault="004C2BD7" w:rsidP="00722926">
            <w:pPr>
              <w:jc w:val="center"/>
              <w:cnfStyle w:val="100000000000" w:firstRow="1" w:lastRow="0" w:firstColumn="0" w:lastColumn="0" w:oddVBand="0" w:evenVBand="0" w:oddHBand="0" w:evenHBand="0" w:firstRowFirstColumn="0" w:firstRowLastColumn="0" w:lastRowFirstColumn="0" w:lastRowLastColumn="0"/>
            </w:pPr>
            <w:r w:rsidRPr="00E87255">
              <w:t>S</w:t>
            </w:r>
            <w:r>
              <w:t>p</w:t>
            </w:r>
            <w:r w:rsidRPr="00E87255">
              <w:t>rint</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Übersicht für PN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Al</w:t>
            </w:r>
            <w:r>
              <w:t xml:space="preserve">s Surface Benutzer möchte ich </w:t>
            </w:r>
            <w:r w:rsidRPr="00E87255">
              <w:t>die PN in einer Übersicht anzeigen lassen, damit ich mir einen Überblick über die verschiedenen PN verschaffen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Alle PNs werden in einem Gitter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Detailansicht PN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Al</w:t>
            </w:r>
            <w:r>
              <w:t>s Surface Benutzer möchte ich</w:t>
            </w:r>
            <w:r w:rsidRPr="00E87255">
              <w:t xml:space="preserve"> eine Detailansicht der PN sehen, damit ich die einzelnen PN lesen kann und genauere Infos erhalte.</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Eine bestimmte PN wird in einem separaten Container dargestellt, wobei die XPS Datei geöffnet sein soll.</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“Übersicht -&gt; Detail”</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Surface Benutzer möchte ich </w:t>
            </w:r>
            <w:r w:rsidRPr="00E87255">
              <w:t>von der Übersicht über alle PN in eine Einzelansicht wechseln, damit ich die einzelnen PN lesen kann und genauere Infos erhalte.</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Durch das Anklicken einer PN in der Übersicht wird die Detailansicht mit genau dieser PN geöffnet.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“Detail -&gt; Übersicht”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von der Detailansicht zur Übersicht navigieren, damit ich mir einen Überblick über die aktuelle Detailansicht verschaffen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Durch das Anklicken eines zurück-Buttons wird die Detailansicht geschlossen und die Übersicht wird wieder angezeigt.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Darstellung der verkleinerten PN mit Bild</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Surface Benutzer möchte ich </w:t>
            </w:r>
            <w:r w:rsidRPr="00E87255">
              <w:t>die PN mithilfe eines Bildes unterscheiden</w:t>
            </w:r>
            <w:r>
              <w:t xml:space="preserve"> können</w:t>
            </w:r>
            <w:r w:rsidRPr="00E87255">
              <w:t>, wenn sie verkleinert sind, um einfacher eine Auswahl zu treffen.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PNs werden in einem Gitter mit je einem Bild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3</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Navigation "Detailansicht -&gt; Detailansicht"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bei der Detailansicht einer PN zur nächsten oder vorherigen PN wechseln</w:t>
            </w:r>
            <w:r>
              <w:t xml:space="preserve"> können</w:t>
            </w:r>
            <w:r w:rsidRPr="00E87255">
              <w:t>, damit ich alle PN nacheinander anschauen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 xml:space="preserve">In der Detailansicht kann auf einen Button "nach rechts" oder "nach </w:t>
            </w:r>
            <w:r>
              <w:t>l</w:t>
            </w:r>
            <w:r w:rsidRPr="00E87255">
              <w:t>inks" geklickt werden, wobei die aktuelle PN mit der rechten bzw. linken PN ausgetauscht wird.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3</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Tags zu PN angezeigt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 xml:space="preserve">Als Surface Benutzer möchte ich </w:t>
            </w:r>
            <w:r w:rsidRPr="00E87255">
              <w:t>zu einer PN zusätzliche Begriffe anzeigen</w:t>
            </w:r>
            <w:r>
              <w:t xml:space="preserve"> können</w:t>
            </w:r>
            <w:r w:rsidRPr="00E87255">
              <w:t>, damit ich die PN einem bestimmten Gebiet zuordnen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Tags, die zu einer PN gehören, werden in der Detailansicht zur PN angezeigt.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Tags aggregiert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bei den Tags statt vielen spezifischen Tags eine kleinere Auswahl von aggregierten Tags sehen, um die Übersicht zu behalten und nicht zu viele Elemente auf dem Bildschirm zu sehen. (Bsp: Java ME, Java EE, Java Beans -&gt; wird aggregiert zu Java)</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Die Tags werden aggregiert angezeigt.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Aggregierte Tags anpassbar</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Als Surface Admin</w:t>
            </w:r>
            <w:r>
              <w:t>istrator</w:t>
            </w:r>
            <w:r w:rsidRPr="00E87255">
              <w:t xml:space="preserve"> möchte ich die Zuordnungen der Tags bearbeiten können, damit ich neue Tags in eine Oberkategorie aggregieren kann und damit ich die aggregierten Elemente ändern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Config File kann von einem Admin bearbeitet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Übersicht setzen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9F0292">
              <w:t xml:space="preserve">Als Surface Benutzer möchte ich </w:t>
            </w:r>
            <w:r w:rsidRPr="00E87255">
              <w:t>einen Filter in der Übersicht setzen</w:t>
            </w:r>
            <w:r>
              <w:t xml:space="preserve"> können</w:t>
            </w:r>
            <w:r w:rsidRPr="00E87255">
              <w:t>, damit die angezeigten PN eingeschränkt werden.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 der Übersicht kann ein Filter gesetzt werden, sodass alle PN nach dem gesetzten Filter gefiltert werden. Die tatsächliche Auswahl des Filters ist hier nicht inbegriffen.</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Filterkriterium auswählen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9F0292">
              <w:t>Al</w:t>
            </w:r>
            <w:r>
              <w:t>s Surface Benutzer möchte ich</w:t>
            </w:r>
            <w:r w:rsidRPr="00E87255">
              <w:t xml:space="preserve"> das Filterkriterium aus einer nach Kategorien gruppierten Liste auswählen können, damit ich den gesuchten Begriff einfach finden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Ein Filterkriterium kann aus einer Menge von Filterkriterien ausgewählt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Übersicht entfernen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einen Filter in der Übersicht entfernen</w:t>
            </w:r>
            <w:r>
              <w:t xml:space="preserve"> können</w:t>
            </w:r>
            <w:r w:rsidRPr="00E87255">
              <w:t>, damit mir mehr PN angezeigt werden.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Ein zuvor gewähltes Filterkriterium kann wieder entfernt werden, wobei die PN nicht mehr nach diesem Filterkriterium gefiltert werden.</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Detailansicht entfernen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einen Filter in der Detailansicht entfernen</w:t>
            </w:r>
            <w:r>
              <w:t xml:space="preserve"> können</w:t>
            </w:r>
            <w:r w:rsidRPr="00E87255">
              <w:t>, damit ich dazu nicht zuerst zur Übersicht wechseln muss.</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In der Detailansicht kann der Filter entfernt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4</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Externes Design festgelegt und validiert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Als Entwickler möchte ich für die Design User Stories eine "Definition of Done" festlegen können, damit der Abschluss der User Stories validiert werden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Das externe Design wurde im Photoshop erstellt und dem Kunden gezeigt, der damit zufrieden war.</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4</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 in Detailansicht setzen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einen Filter in der Detailansicht setzen</w:t>
            </w:r>
            <w:r>
              <w:t xml:space="preserve"> können</w:t>
            </w:r>
            <w:r w:rsidRPr="00E87255">
              <w:t>, damit ich dazu nicht zuerst zur Übersicht wechseln muss.</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In der Detailansicht kann ein Filter gesetzt werden, wobei nach dem Setzen des Filters zur Übersicht gewechselt wird.</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Filtern nach mehreren Kriterien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nach mehreren bestimmten Kriterien filtern</w:t>
            </w:r>
            <w:r>
              <w:t xml:space="preserve"> können</w:t>
            </w:r>
            <w:r w:rsidRPr="00E87255">
              <w:t>, um eine begrenzte Auswahl zu erhalten.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Es können mehrere Filter gleichzeitig eingegeben werden, wobei nach allen gefiltert wird (AND).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Animierte Navigation “Übersicht</w:t>
            </w:r>
            <w:r>
              <w:t xml:space="preserve"> </w:t>
            </w:r>
            <w:r w:rsidRPr="00E87255">
              <w:t xml:space="preserve"> -&gt;</w:t>
            </w:r>
            <w:r>
              <w:t xml:space="preserve"> </w:t>
            </w:r>
            <w:r w:rsidRPr="00E87255">
              <w:t>Detail”</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t>durch eine Animation erkennen können, dass von der Übersicht in die Detailansicht (oder in die Gegenrichtung) gewechselt wurde, damit der Programmfluss für mich verständlicher ist.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Der abgedunkelte Hintergrund kann angeklickt werden, wodurch zur Übersicht gewechselt wird.</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Scrollerkennung in Übersicht dargestellt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an der Darstellung der Liste erkennen können, dass durch die PN gescrollt werden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 der Übersicht existiert ein grafisches Element, welches auf mehr Project Notes hindeutet.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Schöne Darstellung der Tags</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Als Surface Be</w:t>
            </w:r>
            <w:r>
              <w:t>n</w:t>
            </w:r>
            <w:r w:rsidRPr="00FF7F2D">
              <w:t xml:space="preserve">utzer möchte ich </w:t>
            </w:r>
            <w:r>
              <w:t>eine ansprechende Darstellung der Begriffe</w:t>
            </w:r>
            <w:r w:rsidRPr="00E87255">
              <w:t>, damit mir die Applikation besser gefällt und die Bedienung mehr Spass macht.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Tags werden gemäss externem Design dargestellt.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5</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Schöne Darstellung des Filters</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Als Surface Benutzer möchte ich</w:t>
            </w:r>
            <w:r>
              <w:t xml:space="preserve"> eine ansprechende Darstellung des Filters</w:t>
            </w:r>
            <w:r w:rsidRPr="00E87255">
              <w:t>, damit mir die Applikation besser gefällt und die Bedienung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Der Filter wird gemäss dem externen Design dargestellt</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5</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Lesemodus PN anzeigen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 PN vergrössern können und einen abgedunkelten Hintergrund sehen, damit ich sie besser lesen kann.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Die PN kann so weit verbreitert werden, wie neben dem Filter und den Tags noch Platz ist.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Navigation "Detailansicht -&gt; Detailansicht"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ich </w:t>
            </w:r>
            <w:r w:rsidRPr="00E87255">
              <w:t>eine Animation sehen</w:t>
            </w:r>
            <w:r>
              <w:t xml:space="preserve"> können</w:t>
            </w:r>
            <w:r w:rsidRPr="00E87255">
              <w:t>, wenn ich durch die PNs navigiere, damit es für mich besser ersichtlich ist, dass die Project Note gewechselt hat.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Es existiert eine Animation, wenn von der einen Detailansicht in die andere Detailansicht gewechselt wird.</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6</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Anzahl PN bei Übersicht anzeigen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die Anzahl PN in der Übersicht sehen</w:t>
            </w:r>
            <w:r>
              <w:t xml:space="preserve"> können</w:t>
            </w:r>
            <w:r w:rsidRPr="00E87255">
              <w:t>, damit ich weiss, wie gross die Liste ist.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Oberhalb des Filters wird dargestellt, wie viele von der maximalen Anzahl an Project Notes aktuell in der Übersicht angezeigt werden.</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Easteregg</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Als Entwickler oder Zühlke</w:t>
            </w:r>
            <w:r>
              <w:t xml:space="preserve"> Engineering AG</w:t>
            </w:r>
            <w:r w:rsidRPr="00E87255">
              <w:t xml:space="preserve"> Mitarbeiter möchte ich ein Easteregg ausführen können, damit ich Spass haben und Kunden beeindrucken kann.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E87255">
              <w:t>Info View für Beteiligte Parteien &amp; Personen erscheint beim Klicken des Info Buttons.</w:t>
            </w: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rsidRPr="00E87255">
              <w:t>6</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 xml:space="preserve">Animation Filter -&gt; Übersicht </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 xml:space="preserve">eine Animation sehen, wenn die Ansicht geschlossen und der Filter gesetzt wird, damit ich </w:t>
            </w:r>
            <w:r>
              <w:t>verstehe, dass</w:t>
            </w:r>
            <w:r w:rsidRPr="00E87255">
              <w:t xml:space="preserve"> </w:t>
            </w:r>
            <w:r>
              <w:t>dieser</w:t>
            </w:r>
            <w:r w:rsidRPr="00E87255">
              <w:t xml:space="preserve"> nun gesetzt ist</w:t>
            </w:r>
            <w:r>
              <w:t xml:space="preserve"> und sich die Übersicht dementsprechend angepasst hat</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E87255">
              <w:t>Wenn ein Filterkriterium gesetzt wird, so wird es eine Animation ausgelöst.</w:t>
            </w: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rsidRPr="00E87255">
              <w:t>6</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Filterkriterium</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Als Surface Benutzer möchte ich</w:t>
            </w:r>
            <w:r>
              <w:t>,</w:t>
            </w:r>
            <w:r w:rsidRPr="00FF7F2D">
              <w:t xml:space="preserve"> </w:t>
            </w:r>
            <w:r>
              <w:t>dass sich die Unterkategorie einblendet, wenn ich eine Oberkategorie auswähle,</w:t>
            </w:r>
            <w:r w:rsidRPr="00E87255">
              <w:t xml:space="preserve"> damit mir die Applikation besser gefällt und die Bedienung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F</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PN ausgedruckt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ich </w:t>
            </w:r>
            <w:r w:rsidRPr="00E87255">
              <w:t>eine PN ausdrucken können, um sie mitzunehmen und später genau lesen</w:t>
            </w:r>
            <w:r>
              <w:t xml:space="preserve"> zu können</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F</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Badge erkennen</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 xml:space="preserve">einen Besucher Badge auf den Surface legen können, </w:t>
            </w:r>
            <w:r>
              <w:t>welcher dann automatisch erkannt wird und mir entsprechende Informationen anzeigt.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F</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PN verschickt</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eine PN an eine Emailadresse schicken können, um sie später genau lesen zu können.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F</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aktionslose Beschriftung</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 xml:space="preserve">beim </w:t>
            </w:r>
            <w:r>
              <w:t>Drücken einer</w:t>
            </w:r>
            <w:r w:rsidRPr="00E87255">
              <w:t xml:space="preserve"> aktionslosen Beschriftung Fe</w:t>
            </w:r>
            <w:r>
              <w:t>edback erhalten, damit ich erkenne</w:t>
            </w:r>
            <w:r w:rsidRPr="00E87255">
              <w:t>, dass keine Aktion hinter der Beschriftung steht.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Volltextsuche</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mithilfe einer Volltextsuche PN</w:t>
            </w:r>
            <w:r>
              <w:t>s</w:t>
            </w:r>
            <w:r w:rsidRPr="00E87255">
              <w:t xml:space="preserve"> filtern können, damit ich nur diese </w:t>
            </w:r>
            <w:r w:rsidRPr="00E87255">
              <w:lastRenderedPageBreak/>
              <w:t>anzeigen lassen kann, die mich wirklich interessieren.</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lastRenderedPageBreak/>
              <w:t>Demomodus erstellt</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durch einen Demomodus auf die Applikation aufmerksam gemacht werden, damit ich animiert werde, den Surface zu bedienen.</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Demomodus erkennen und verlassen</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den Demo Modus erkennen, damit ich diesen verlassen kann, um selbst  navigieren</w:t>
            </w:r>
            <w:r>
              <w:t xml:space="preserve"> zu können</w:t>
            </w:r>
            <w:r w:rsidRPr="00E87255">
              <w:t>.</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r w:rsidR="004C2BD7" w:rsidRPr="00E87255" w:rsidTr="00AB533A">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für Lesemodus</w:t>
            </w:r>
          </w:p>
        </w:tc>
        <w:tc>
          <w:tcPr>
            <w:tcW w:w="3260"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r w:rsidRPr="00FF7F2D">
              <w:t xml:space="preserve">Als Surface Benutzer möchte </w:t>
            </w:r>
            <w:r>
              <w:t xml:space="preserve">ich </w:t>
            </w:r>
            <w:r w:rsidRPr="00E87255">
              <w:t>eine Animation sehen, wenn ich in den Lesemodus wechsle, damit mir die Applikation mehr Spass macht.</w:t>
            </w:r>
          </w:p>
        </w:tc>
        <w:tc>
          <w:tcPr>
            <w:tcW w:w="3431" w:type="dxa"/>
            <w:hideMark/>
          </w:tcPr>
          <w:p w:rsidR="004C2BD7" w:rsidRPr="00E87255" w:rsidRDefault="004C2BD7" w:rsidP="00722926">
            <w:pPr>
              <w:cnfStyle w:val="000000010000" w:firstRow="0" w:lastRow="0" w:firstColumn="0" w:lastColumn="0" w:oddVBand="0" w:evenVBand="0" w:oddHBand="0" w:evenHBand="1" w:firstRowFirstColumn="0" w:firstRowLastColumn="0" w:lastRowFirstColumn="0" w:lastRowLastColumn="0"/>
            </w:pPr>
          </w:p>
        </w:tc>
        <w:tc>
          <w:tcPr>
            <w:tcW w:w="743" w:type="dxa"/>
            <w:hideMark/>
          </w:tcPr>
          <w:p w:rsidR="004C2BD7" w:rsidRPr="00E87255" w:rsidRDefault="004C2BD7" w:rsidP="00722926">
            <w:pPr>
              <w:jc w:val="center"/>
              <w:cnfStyle w:val="000000010000" w:firstRow="0" w:lastRow="0" w:firstColumn="0" w:lastColumn="0" w:oddVBand="0" w:evenVBand="0" w:oddHBand="0" w:evenHBand="1" w:firstRowFirstColumn="0" w:firstRowLastColumn="0" w:lastRowFirstColumn="0" w:lastRowLastColumn="0"/>
            </w:pPr>
            <w:r>
              <w:t>U</w:t>
            </w:r>
          </w:p>
        </w:tc>
      </w:tr>
      <w:tr w:rsidR="004C2BD7" w:rsidRPr="00E87255" w:rsidTr="00AB533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985" w:type="dxa"/>
            <w:hideMark/>
          </w:tcPr>
          <w:p w:rsidR="004C2BD7" w:rsidRPr="00E87255" w:rsidRDefault="004C2BD7" w:rsidP="00722926">
            <w:r w:rsidRPr="00E87255">
              <w:t>Animation Übersicht -&gt; Filter</w:t>
            </w:r>
          </w:p>
        </w:tc>
        <w:tc>
          <w:tcPr>
            <w:tcW w:w="3260"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r w:rsidRPr="00FF7F2D">
              <w:t xml:space="preserve">Als Surface Benutzer möchte </w:t>
            </w:r>
            <w:r>
              <w:t xml:space="preserve">ich </w:t>
            </w:r>
            <w:r w:rsidRPr="00E87255">
              <w:t>eine Animation sehen</w:t>
            </w:r>
            <w:r>
              <w:t xml:space="preserve"> können</w:t>
            </w:r>
            <w:r w:rsidRPr="00E87255">
              <w:t xml:space="preserve">, wenn die Kriterienliste für das Filtern geöffnet wird, damit ich den Filtermodus </w:t>
            </w:r>
            <w:r>
              <w:t xml:space="preserve">besser </w:t>
            </w:r>
            <w:r w:rsidRPr="00E87255">
              <w:t>erkenne.</w:t>
            </w:r>
          </w:p>
        </w:tc>
        <w:tc>
          <w:tcPr>
            <w:tcW w:w="3431" w:type="dxa"/>
            <w:hideMark/>
          </w:tcPr>
          <w:p w:rsidR="004C2BD7" w:rsidRPr="00E87255" w:rsidRDefault="004C2BD7" w:rsidP="00722926">
            <w:pPr>
              <w:cnfStyle w:val="000000100000" w:firstRow="0" w:lastRow="0" w:firstColumn="0" w:lastColumn="0" w:oddVBand="0" w:evenVBand="0" w:oddHBand="1" w:evenHBand="0" w:firstRowFirstColumn="0" w:firstRowLastColumn="0" w:lastRowFirstColumn="0" w:lastRowLastColumn="0"/>
            </w:pPr>
          </w:p>
        </w:tc>
        <w:tc>
          <w:tcPr>
            <w:tcW w:w="743" w:type="dxa"/>
            <w:hideMark/>
          </w:tcPr>
          <w:p w:rsidR="004C2BD7" w:rsidRPr="00E87255" w:rsidRDefault="004C2BD7" w:rsidP="00722926">
            <w:pPr>
              <w:jc w:val="center"/>
              <w:cnfStyle w:val="000000100000" w:firstRow="0" w:lastRow="0" w:firstColumn="0" w:lastColumn="0" w:oddVBand="0" w:evenVBand="0" w:oddHBand="1" w:evenHBand="0" w:firstRowFirstColumn="0" w:firstRowLastColumn="0" w:lastRowFirstColumn="0" w:lastRowLastColumn="0"/>
            </w:pPr>
            <w:r>
              <w:t>U</w:t>
            </w:r>
          </w:p>
        </w:tc>
      </w:tr>
    </w:tbl>
    <w:p w:rsidR="004C2BD7" w:rsidRDefault="004C2BD7" w:rsidP="00722926">
      <w:pPr>
        <w:pStyle w:val="Beschriftung"/>
      </w:pPr>
      <w:bookmarkStart w:id="152" w:name="_Toc311475570"/>
      <w:bookmarkStart w:id="153" w:name="_Toc311819805"/>
      <w:bookmarkStart w:id="154" w:name="_Toc312346146"/>
      <w:r>
        <w:t xml:space="preserve">Tabelle </w:t>
      </w:r>
      <w:r w:rsidR="00734A85">
        <w:fldChar w:fldCharType="begin"/>
      </w:r>
      <w:r w:rsidR="00734A85">
        <w:instrText xml:space="preserve"> SEQ Tabelle \* ARABIC </w:instrText>
      </w:r>
      <w:r w:rsidR="00734A85">
        <w:fldChar w:fldCharType="separate"/>
      </w:r>
      <w:r w:rsidR="005358CB">
        <w:rPr>
          <w:noProof/>
        </w:rPr>
        <w:t>3</w:t>
      </w:r>
      <w:r w:rsidR="00734A85">
        <w:rPr>
          <w:noProof/>
        </w:rPr>
        <w:fldChar w:fldCharType="end"/>
      </w:r>
      <w:r>
        <w:t xml:space="preserve"> - User Stories</w:t>
      </w:r>
      <w:bookmarkEnd w:id="152"/>
      <w:bookmarkEnd w:id="153"/>
      <w:bookmarkEnd w:id="154"/>
    </w:p>
    <w:p w:rsidR="004C2BD7" w:rsidRDefault="004C2BD7">
      <w:pPr>
        <w:rPr>
          <w:rFonts w:asciiTheme="majorHAnsi" w:hAnsiTheme="majorHAnsi"/>
          <w:b/>
          <w:bCs/>
          <w:color w:val="4F4F59"/>
          <w:spacing w:val="15"/>
          <w:sz w:val="24"/>
          <w:szCs w:val="22"/>
        </w:rPr>
      </w:pPr>
      <w:r>
        <w:br w:type="page"/>
      </w:r>
    </w:p>
    <w:p w:rsidR="004C2BD7" w:rsidRPr="00B54E8E" w:rsidRDefault="004C2BD7" w:rsidP="007C65BE">
      <w:pPr>
        <w:pStyle w:val="berschrift3"/>
      </w:pPr>
      <w:bookmarkStart w:id="155" w:name="_Toc311821270"/>
      <w:bookmarkStart w:id="156" w:name="_Toc312328982"/>
      <w:bookmarkStart w:id="157" w:name="_Toc312357378"/>
      <w:r w:rsidRPr="00B54E8E">
        <w:lastRenderedPageBreak/>
        <w:t>Nichtfunktionale Anforderungen</w:t>
      </w:r>
      <w:bookmarkEnd w:id="155"/>
      <w:bookmarkEnd w:id="156"/>
      <w:bookmarkEnd w:id="157"/>
    </w:p>
    <w:p w:rsidR="004C2BD7" w:rsidRPr="00BC7DC8" w:rsidRDefault="004C2BD7" w:rsidP="00722926">
      <w:r>
        <w:t>Die nichtfunktionalen Anforderungen lassen sich zum Teil aus den User Stories ableiten. Einige Anforderungen, wie z.B. die Wartbarkeit, können jedoch nicht daraus abgeleitet werden. Deshalb ist es notwendig, diese in diesem Dokument festzuhalten.</w:t>
      </w:r>
    </w:p>
    <w:p w:rsidR="007C65BE" w:rsidRPr="007C65BE" w:rsidRDefault="004C2BD7" w:rsidP="007C65BE">
      <w:pPr>
        <w:pStyle w:val="berschrift4"/>
      </w:pPr>
      <w:bookmarkStart w:id="158" w:name="_Toc311821271"/>
      <w:r w:rsidRPr="004A0A14">
        <w:t>Funktionalität</w:t>
      </w:r>
      <w:bookmarkEnd w:id="158"/>
    </w:p>
    <w:p w:rsidR="004C2BD7" w:rsidRDefault="004C2BD7" w:rsidP="007C65BE">
      <w:pPr>
        <w:pStyle w:val="berschrift5"/>
      </w:pPr>
      <w:bookmarkStart w:id="159" w:name="_Toc311821272"/>
      <w:r w:rsidRPr="004A0A14">
        <w:t>Angemessenheit</w:t>
      </w:r>
      <w:bookmarkEnd w:id="159"/>
    </w:p>
    <w:p w:rsidR="004C2BD7" w:rsidRDefault="004C2BD7" w:rsidP="00722926">
      <w:r>
        <w:t>Die Zeit, während der ein Anwender die Applikation benutzt, ist kurz. Die Software soll für ihren Zweck der Bereitstellung von Informationen über bisherige Projekte der Zühlke Engineering AG und auch zur Unterhaltung während einer kurzen Zeitdauer gut geeignet sein. Darum soll sie eine Funktionalität mit einer begrenzten Anzahl an Funktionen zur Verfügung stellen (browsen, filtern, lesen). Die Angemessenheit wird durch einen Usability Tests gemessen und verifiziert.</w:t>
      </w:r>
    </w:p>
    <w:p w:rsidR="007C65BE" w:rsidRPr="007C65BE" w:rsidRDefault="004C2BD7" w:rsidP="007C65BE">
      <w:pPr>
        <w:pStyle w:val="berschrift4"/>
      </w:pPr>
      <w:bookmarkStart w:id="160" w:name="_Toc311821273"/>
      <w:r w:rsidRPr="00A378EA">
        <w:t>Zuverlässigkeit</w:t>
      </w:r>
      <w:bookmarkEnd w:id="160"/>
    </w:p>
    <w:p w:rsidR="004C2BD7" w:rsidRDefault="004C2BD7" w:rsidP="007C65BE">
      <w:pPr>
        <w:pStyle w:val="berschrift5"/>
      </w:pPr>
      <w:bookmarkStart w:id="161" w:name="_Toc311821274"/>
      <w:r w:rsidRPr="00A378EA">
        <w:t>Fehlertoleranz</w:t>
      </w:r>
      <w:bookmarkEnd w:id="161"/>
    </w:p>
    <w:p w:rsidR="004C2BD7" w:rsidRPr="00D0050F" w:rsidRDefault="004C2BD7" w:rsidP="00722926">
      <w:r>
        <w:t>Das System soll so aufgebaut sein, dass Fehleingaben nicht möglich sind. Wenn nach mehreren Kriterien gefiltert wird und keine Project Note diesen Kriterien entspricht, so soll der Benutzer auf diesen Umstand aufmerksam gemacht werden. Es muss zudem möglich sein,  zur vorherigen Situation zurückzukehren. Dies wird durch heuristische Evaluation sichergestellt.</w:t>
      </w:r>
    </w:p>
    <w:p w:rsidR="007C65BE" w:rsidRPr="007C65BE" w:rsidRDefault="004C2BD7" w:rsidP="007C65BE">
      <w:pPr>
        <w:pStyle w:val="berschrift4"/>
      </w:pPr>
      <w:bookmarkStart w:id="162" w:name="_Toc311821275"/>
      <w:r>
        <w:t>Benutzbarkeit</w:t>
      </w:r>
      <w:bookmarkEnd w:id="162"/>
    </w:p>
    <w:p w:rsidR="004C2BD7" w:rsidRDefault="004C2BD7" w:rsidP="007C65BE">
      <w:pPr>
        <w:pStyle w:val="berschrift5"/>
      </w:pPr>
      <w:bookmarkStart w:id="163" w:name="_Toc311821276"/>
      <w:r>
        <w:t>Verständlichkeit &amp; Erlernbarkeit</w:t>
      </w:r>
      <w:bookmarkEnd w:id="163"/>
    </w:p>
    <w:p w:rsidR="004C2BD7" w:rsidRDefault="004C2BD7" w:rsidP="00722926">
      <w:r>
        <w:t>Durch die begrenzte Zeit, die der Nutzer vor der Applikation verbringt, muss diese einfach benutzbar sein. Die Bedienung soll ohne Benutzerhandbuch oder anderweitige Hilfe möglich sein. Viel eher soll der Nutzer mit jeder Berührung des Tisches etwas Neues lernen und dieses sogleich anwenden können.</w:t>
      </w:r>
    </w:p>
    <w:p w:rsidR="004C2BD7" w:rsidRPr="00F312A4" w:rsidRDefault="004C2BD7" w:rsidP="00722926">
      <w:r>
        <w:t>Ein technisch affiner Benutzer soll während des Usability-Tests ohne zusätzliche Hilfe die Bedienung der Software erlernen können.</w:t>
      </w:r>
    </w:p>
    <w:p w:rsidR="004C2BD7" w:rsidRDefault="004C2BD7" w:rsidP="007C65BE">
      <w:pPr>
        <w:pStyle w:val="berschrift5"/>
      </w:pPr>
      <w:bookmarkStart w:id="164" w:name="_Toc311821277"/>
      <w:r>
        <w:t>Bedienbarkeit</w:t>
      </w:r>
      <w:bookmarkEnd w:id="164"/>
    </w:p>
    <w:p w:rsidR="004C2BD7" w:rsidRDefault="004C2BD7" w:rsidP="00722926">
      <w:r>
        <w:t>Die Bedienung soll einfach und intuitiv sein. Die einzelnen Komponenten sollen einfach erreichbar sein und über eine genügend grosse Fläche verfügen, damit sie anklickbar sind.</w:t>
      </w:r>
    </w:p>
    <w:p w:rsidR="004C2BD7" w:rsidRDefault="004C2BD7" w:rsidP="00722926">
      <w:r>
        <w:t>In einem Usability Test werden verschiedene Szenarien vorgegeben, die dann von Testpersonen ohne Erfahrung mit der Applikation und ohne ein Benutzerhandbuch durchgeführt werden. Es müssen alle Szenarien erreicht werden können, ohne dass die Testpersonen Hilfe beanspruchen müssen.</w:t>
      </w:r>
    </w:p>
    <w:p w:rsidR="004C2BD7" w:rsidRDefault="004C2BD7" w:rsidP="007C65BE">
      <w:pPr>
        <w:pStyle w:val="berschrift5"/>
      </w:pPr>
      <w:bookmarkStart w:id="165" w:name="_Toc311821278"/>
      <w:r>
        <w:t>Attraktivität</w:t>
      </w:r>
      <w:bookmarkEnd w:id="165"/>
    </w:p>
    <w:p w:rsidR="004C2BD7" w:rsidRDefault="004C2BD7" w:rsidP="00722926">
      <w:r>
        <w:t>Durch das externe Design soll sofort ersichtlich sein, dass es sich um eine Applikation der Zühlke Engineering AG handelt. Dies wird durch das Übernehmen des Corporate Designs sichergestellt.</w:t>
      </w:r>
      <w:r>
        <w:br/>
        <w:t>Durch eine Fernwirkung, beispielsweise durch einen Demomodus, soll der Nutzer auf die Applikation aufmerksam gemacht und angelockt werden. Eine Nahwirkung wird durch verschiedene Animationen bei der Bedienung gewährleistet. Diese sollen auf den Nutzer ansprechend wirken und ihn dadurch dazu verführen, sich mit der Anwendung auseinanderzusetzen. Gerade bei kurzer Nutzung ist der erste Eindruck entscheidend.</w:t>
      </w:r>
    </w:p>
    <w:p w:rsidR="004C2BD7" w:rsidRPr="00BE48D3" w:rsidRDefault="004C2BD7" w:rsidP="00722926">
      <w:r>
        <w:t xml:space="preserve">Das Visuelle Design wurde von </w:t>
      </w:r>
      <w:r w:rsidR="00F70E98">
        <w:t xml:space="preserve">der </w:t>
      </w:r>
      <w:r>
        <w:t>Zühlke</w:t>
      </w:r>
      <w:r w:rsidR="00F70E98">
        <w:t xml:space="preserve"> Engineering AG</w:t>
      </w:r>
      <w:r>
        <w:t xml:space="preserve"> validiert und akzeptiert.</w:t>
      </w:r>
    </w:p>
    <w:p w:rsidR="007C65BE" w:rsidRPr="007C65BE" w:rsidRDefault="004C2BD7" w:rsidP="007C65BE">
      <w:pPr>
        <w:pStyle w:val="berschrift4"/>
      </w:pPr>
      <w:bookmarkStart w:id="166" w:name="_Toc311821279"/>
      <w:r>
        <w:t>Effizienz</w:t>
      </w:r>
      <w:bookmarkEnd w:id="166"/>
    </w:p>
    <w:p w:rsidR="004C2BD7" w:rsidRDefault="004C2BD7" w:rsidP="007C65BE">
      <w:pPr>
        <w:pStyle w:val="berschrift5"/>
      </w:pPr>
      <w:bookmarkStart w:id="167" w:name="_Toc311821280"/>
      <w:r>
        <w:lastRenderedPageBreak/>
        <w:t>Zeitverhalten</w:t>
      </w:r>
      <w:bookmarkEnd w:id="167"/>
    </w:p>
    <w:p w:rsidR="004C2BD7" w:rsidRDefault="004C2BD7">
      <w:pPr>
        <w:rPr>
          <w:rFonts w:asciiTheme="majorHAnsi" w:hAnsiTheme="majorHAnsi"/>
          <w:b/>
          <w:color w:val="4F4F59"/>
          <w:spacing w:val="15"/>
          <w:sz w:val="22"/>
          <w:szCs w:val="22"/>
        </w:rPr>
      </w:pPr>
      <w:r>
        <w:t>Durch den begrenzten Zeitrahmen soll es einem technisch affinen Benutzer innerhalb von drei Minuten möglich sein, ein gewünschtes Projekt oder einen gewünschten Themenbereich zu finden um sich mit diesem auseinandersetzen zu können.</w:t>
      </w:r>
      <w:bookmarkStart w:id="168" w:name="_Ref307414958"/>
      <w:bookmarkStart w:id="169" w:name="_Ref307414961"/>
    </w:p>
    <w:p w:rsidR="004C2BD7" w:rsidRDefault="004C2BD7" w:rsidP="007C65BE">
      <w:pPr>
        <w:pStyle w:val="berschrift4"/>
      </w:pPr>
      <w:bookmarkStart w:id="170" w:name="_Toc311821281"/>
      <w:r w:rsidRPr="004A0A14">
        <w:t>Änderbarkeit</w:t>
      </w:r>
      <w:bookmarkEnd w:id="168"/>
      <w:bookmarkEnd w:id="169"/>
      <w:r>
        <w:t xml:space="preserve"> &amp; Wartbarkeit</w:t>
      </w:r>
      <w:bookmarkEnd w:id="170"/>
    </w:p>
    <w:p w:rsidR="004C2BD7" w:rsidRDefault="004C2BD7" w:rsidP="00722926">
      <w:r>
        <w:t>Die Software soll für die Zühlke Engineering AG möglichst einfach änderbar sein. Es wird deshalb auf die Codequalität geachtet, wobei ReSharper genutzt wird, um die Qualität zu prüfen (orange Markierungen auf der rechten Seite des Editors). Es sollen im Schnitt maximal drei solche orangen Markierungen pro C# Datei (.cs) erscheinen.</w:t>
      </w:r>
    </w:p>
    <w:p w:rsidR="004C2BD7" w:rsidRPr="00844B7D" w:rsidRDefault="004C2BD7" w:rsidP="00722926">
      <w:r>
        <w:t>Zusätzlich sollen die Code Metriken beachtet werden. Ziel ist es, einen „Maintainability Index“ [microsoft11.2] von mindestens 50% zu erreichen, und zwar auf Ebene Projekt. Ausnahmen können mündlich begründet werden, speziell bei den Testprojekten.</w:t>
      </w:r>
    </w:p>
    <w:p w:rsidR="004C2BD7" w:rsidRDefault="004C2BD7" w:rsidP="00722926">
      <w:r>
        <w:t>Um die Software möglichst einfach warten zu können, sollen die Kategorien dynamisch anpassbar sein. Dafür soll ein Tab-getrenntes Textdokument zur Konfiguration der anzuzeigenden Tags bereitgestellt werden. Das Textfile soll in ein Tabellenkalkulationsprogramm (z.B. Excel) importiert und nach den Änderungen wieder in ein Textdokument abgespeichert werden können.</w:t>
      </w:r>
    </w:p>
    <w:p w:rsidR="004C2BD7" w:rsidRDefault="004C2BD7" w:rsidP="00722926"/>
    <w:p w:rsidR="004C2BD7" w:rsidRPr="00943D8C" w:rsidRDefault="004C2BD7" w:rsidP="00722926">
      <w:r>
        <w:br w:type="page"/>
      </w:r>
    </w:p>
    <w:p w:rsidR="004C2BD7" w:rsidRPr="00B54E8E" w:rsidRDefault="004C2BD7" w:rsidP="007C65BE">
      <w:pPr>
        <w:pStyle w:val="berschrift3"/>
      </w:pPr>
      <w:bookmarkStart w:id="171" w:name="_Toc311821282"/>
      <w:bookmarkStart w:id="172" w:name="_Toc312328983"/>
      <w:bookmarkStart w:id="173" w:name="_Toc312357379"/>
      <w:r w:rsidRPr="00B54E8E">
        <w:lastRenderedPageBreak/>
        <w:t>Design Constraints</w:t>
      </w:r>
      <w:bookmarkEnd w:id="171"/>
      <w:bookmarkEnd w:id="172"/>
      <w:bookmarkEnd w:id="173"/>
    </w:p>
    <w:p w:rsidR="004C2BD7" w:rsidRDefault="004C2BD7" w:rsidP="00722926">
      <w:r>
        <w:t xml:space="preserve">Vorgegeben </w:t>
      </w:r>
      <w:r w:rsidR="00B05745">
        <w:t>ist als Hardware der Surface 2</w:t>
      </w:r>
      <w:r>
        <w:t xml:space="preserve"> Tisch der </w:t>
      </w:r>
      <w:r w:rsidRPr="00BC05FB">
        <w:t>Microsoft Corporation</w:t>
      </w:r>
      <w:r>
        <w:t>. Durch die Verwendung dieser Hardware ist auch die Software-Plattform automatisch auf .N</w:t>
      </w:r>
      <w:r w:rsidR="00B05745">
        <w:t>ET</w:t>
      </w:r>
      <w:r>
        <w:t xml:space="preserve"> beschränkt.</w:t>
      </w:r>
    </w:p>
    <w:p w:rsidR="004C2BD7" w:rsidRDefault="004C2BD7" w:rsidP="00722926">
      <w:r>
        <w:t>Die Zühlke Engineering AG wünscht sich, dass möglichst wenig Aufwand für den Unterhalt des Tisches nötig sein wird. Daher muss mit Project Notes im Originalformat PDF gearbeitet werden.</w:t>
      </w:r>
    </w:p>
    <w:p w:rsidR="004C2BD7" w:rsidRDefault="004C2BD7" w:rsidP="00722926">
      <w:r>
        <w:t>Die Kategorien und deren zugehörige Begriffe, die zu einer Project Note gehören, sind ebenfalls über die Metadaten vordefiniert. Diese können von der Applikation aggregiert oder gegebenenfalls ignoriert werden.</w:t>
      </w:r>
    </w:p>
    <w:p w:rsidR="004C2BD7" w:rsidRDefault="004C2BD7" w:rsidP="00722926">
      <w:r>
        <w:t>Das Corporate Design gibt zudem die Richtlinien für das externe Design vor.</w:t>
      </w:r>
    </w:p>
    <w:p w:rsidR="004C2BD7" w:rsidRDefault="004C2BD7">
      <w:pPr>
        <w:rPr>
          <w:rFonts w:asciiTheme="majorHAnsi" w:hAnsiTheme="majorHAnsi"/>
          <w:b/>
          <w:bCs/>
          <w:color w:val="4F4F59"/>
          <w:spacing w:val="15"/>
          <w:sz w:val="24"/>
          <w:szCs w:val="22"/>
        </w:rPr>
      </w:pPr>
      <w:r>
        <w:br w:type="page"/>
      </w:r>
    </w:p>
    <w:p w:rsidR="004C2BD7" w:rsidRPr="00B54E8E" w:rsidRDefault="004C2BD7" w:rsidP="007C65BE">
      <w:pPr>
        <w:pStyle w:val="berschrift3"/>
      </w:pPr>
      <w:bookmarkStart w:id="174" w:name="_Toc311821283"/>
      <w:bookmarkStart w:id="175" w:name="_Toc312328984"/>
      <w:bookmarkStart w:id="176" w:name="_Toc312357380"/>
      <w:r w:rsidRPr="00B54E8E">
        <w:lastRenderedPageBreak/>
        <w:t>Zugänglichkeit (Accessibility)</w:t>
      </w:r>
      <w:bookmarkEnd w:id="174"/>
      <w:bookmarkEnd w:id="175"/>
      <w:bookmarkEnd w:id="176"/>
    </w:p>
    <w:p w:rsidR="004C2BD7" w:rsidRDefault="004C2BD7" w:rsidP="00722926">
      <w:r>
        <w:t>Der Surface Tisch ist ein Multitouch Gerät und wird daher mit den Händen bedient. Die Applikation ist deshalb nicht darauf ausgerichtet, mit einer Tastatur oder sonstigen Eingabegeräten benutzbar zu sein.</w:t>
      </w:r>
      <w:r>
        <w:br/>
        <w:t>Eines der Hauptmerkmale von Project Flip 2.0 ist das Lesen einer Project Note. Durch diese zentrale Rolle kann die Applikation nicht von Menschen mit einer Sehbehinderung verwendet werden. Zwar könnte eine Project Note mit einer Vorlese-Anwendung vorgetragen werden, aber die Navigation kann damit nicht gelöst werden. Zudem würde dies andere Wartende oder das Empfangspersonal ablenken.</w:t>
      </w:r>
    </w:p>
    <w:p w:rsidR="004C2BD7" w:rsidRDefault="004C2BD7" w:rsidP="00722926">
      <w:r>
        <w:t>Personen mit partiell-funktionalen Sehbehinderungen wie Farbenblindheit soll es hingegen möglich sein, die Applikation zu verwenden.</w:t>
      </w:r>
    </w:p>
    <w:p w:rsidR="004C2BD7" w:rsidRDefault="004C2BD7" w:rsidP="00C66285">
      <w:r>
        <w:t>Als Ausgangslage wurde der Startscreen, welcher im externen De</w:t>
      </w:r>
      <w:r w:rsidR="00B05745">
        <w:t xml:space="preserve">sign definiert wurde (siehe </w:t>
      </w:r>
      <w:r w:rsidR="00B05745">
        <w:fldChar w:fldCharType="begin"/>
      </w:r>
      <w:r w:rsidR="00B05745">
        <w:instrText xml:space="preserve"> REF _Ref312335905 \r \h </w:instrText>
      </w:r>
      <w:r w:rsidR="00B05745">
        <w:fldChar w:fldCharType="separate"/>
      </w:r>
      <w:r w:rsidR="005358CB">
        <w:t>V.5.3.4</w:t>
      </w:r>
      <w:r w:rsidR="00B05745">
        <w:fldChar w:fldCharType="end"/>
      </w:r>
      <w:r w:rsidR="00B05745">
        <w:t xml:space="preserve"> </w:t>
      </w:r>
      <w:r w:rsidR="00B05745">
        <w:fldChar w:fldCharType="begin"/>
      </w:r>
      <w:r w:rsidR="00B05745">
        <w:instrText xml:space="preserve"> REF _Ref312335908 \h </w:instrText>
      </w:r>
      <w:r w:rsidR="00B05745">
        <w:fldChar w:fldCharType="separate"/>
      </w:r>
      <w:r w:rsidR="005358CB">
        <w:t>Externes Design</w:t>
      </w:r>
      <w:r w:rsidR="00B05745">
        <w:fldChar w:fldCharType="end"/>
      </w:r>
      <w:r>
        <w:t>), verwendet.</w:t>
      </w:r>
    </w:p>
    <w:p w:rsidR="00C66285" w:rsidRDefault="00C66285" w:rsidP="00C66285">
      <w:r>
        <w:rPr>
          <w:noProof/>
          <w:lang w:eastAsia="de-CH"/>
        </w:rPr>
        <w:drawing>
          <wp:inline distT="0" distB="0" distL="0" distR="0" wp14:anchorId="4D6F9A5E" wp14:editId="4D81F458">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criteria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Beschriftung"/>
      </w:pPr>
      <w:bookmarkStart w:id="177" w:name="_Toc312321242"/>
      <w:bookmarkStart w:id="178" w:name="_Toc312356739"/>
      <w:r>
        <w:t xml:space="preserve">Abbildung </w:t>
      </w:r>
      <w:r w:rsidR="00734A85">
        <w:fldChar w:fldCharType="begin"/>
      </w:r>
      <w:r w:rsidR="00734A85">
        <w:instrText xml:space="preserve"> SEQ Abbildung \* ARABIC </w:instrText>
      </w:r>
      <w:r w:rsidR="00734A85">
        <w:fldChar w:fldCharType="separate"/>
      </w:r>
      <w:r w:rsidR="005358CB">
        <w:rPr>
          <w:noProof/>
        </w:rPr>
        <w:t>4</w:t>
      </w:r>
      <w:r w:rsidR="00734A85">
        <w:rPr>
          <w:noProof/>
        </w:rPr>
        <w:fldChar w:fldCharType="end"/>
      </w:r>
      <w:r>
        <w:t xml:space="preserve"> - Startscreen, original</w:t>
      </w:r>
      <w:bookmarkEnd w:id="177"/>
      <w:bookmarkEnd w:id="178"/>
    </w:p>
    <w:p w:rsidR="004C2BD7" w:rsidRDefault="004C2BD7" w:rsidP="00722926">
      <w:r>
        <w:t>Dieser wurde nachfolgend mit Vischeck</w:t>
      </w:r>
      <w:r>
        <w:rPr>
          <w:rStyle w:val="Funotenzeichen"/>
        </w:rPr>
        <w:footnoteReference w:id="2"/>
      </w:r>
      <w:r>
        <w:t xml:space="preserve"> geprüft. Die Webseite bietet ein Plugin an, welches drei Arte</w:t>
      </w:r>
      <w:r w:rsidR="0039665A">
        <w:t>n von Farbenblindheit simuliert.</w:t>
      </w:r>
    </w:p>
    <w:p w:rsidR="00C66285" w:rsidRDefault="00C66285" w:rsidP="00722926"/>
    <w:p w:rsidR="004C2BD7" w:rsidRDefault="004C2BD7" w:rsidP="004C2BD7">
      <w:pPr>
        <w:pStyle w:val="Listenabsatz"/>
        <w:keepNext/>
        <w:numPr>
          <w:ilvl w:val="0"/>
          <w:numId w:val="12"/>
        </w:numPr>
        <w:tabs>
          <w:tab w:val="left" w:pos="284"/>
        </w:tabs>
        <w:ind w:left="0" w:firstLine="0"/>
      </w:pPr>
      <w:r>
        <w:lastRenderedPageBreak/>
        <w:t>Deuteranopie oder Grünblindheit</w:t>
      </w:r>
      <w:r w:rsidR="00C66285">
        <w:br/>
      </w:r>
      <w:r>
        <w:br/>
      </w:r>
      <w:r>
        <w:rPr>
          <w:noProof/>
          <w:lang w:eastAsia="de-CH"/>
        </w:rPr>
        <w:drawing>
          <wp:inline distT="0" distB="0" distL="0" distR="0" wp14:anchorId="0D87B8E7" wp14:editId="2ACD1CBC">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eranope Simulation of layout_criteria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Beschriftung"/>
      </w:pPr>
      <w:bookmarkStart w:id="179" w:name="_Toc312321243"/>
      <w:bookmarkStart w:id="180" w:name="_Toc312356740"/>
      <w:r>
        <w:t xml:space="preserve">Abbildung </w:t>
      </w:r>
      <w:r w:rsidR="00734A85">
        <w:fldChar w:fldCharType="begin"/>
      </w:r>
      <w:r w:rsidR="00734A85">
        <w:instrText xml:space="preserve"> SEQ Abbildung \* ARABIC </w:instrText>
      </w:r>
      <w:r w:rsidR="00734A85">
        <w:fldChar w:fldCharType="separate"/>
      </w:r>
      <w:r w:rsidR="005358CB">
        <w:rPr>
          <w:noProof/>
        </w:rPr>
        <w:t>5</w:t>
      </w:r>
      <w:r w:rsidR="00734A85">
        <w:rPr>
          <w:noProof/>
        </w:rPr>
        <w:fldChar w:fldCharType="end"/>
      </w:r>
      <w:r>
        <w:t xml:space="preserve"> - Startscreen, Deuteranopie</w:t>
      </w:r>
      <w:bookmarkEnd w:id="179"/>
      <w:bookmarkEnd w:id="180"/>
      <w:r>
        <w:br/>
      </w:r>
    </w:p>
    <w:p w:rsidR="004C2BD7" w:rsidRDefault="004C2BD7" w:rsidP="004C2BD7">
      <w:pPr>
        <w:pStyle w:val="Listenabsatz"/>
        <w:keepNext/>
        <w:numPr>
          <w:ilvl w:val="0"/>
          <w:numId w:val="12"/>
        </w:numPr>
        <w:tabs>
          <w:tab w:val="left" w:pos="284"/>
        </w:tabs>
        <w:ind w:left="0" w:firstLine="0"/>
      </w:pPr>
      <w:r>
        <w:t>Protanopie oder Rotblindheit. Diese Form ist auch bekannt als Rotgrünblindheit erster Form</w:t>
      </w:r>
      <w:r w:rsidR="00C66285">
        <w:br/>
      </w:r>
      <w:r>
        <w:br/>
      </w:r>
      <w:r>
        <w:rPr>
          <w:noProof/>
          <w:lang w:eastAsia="de-CH"/>
        </w:rPr>
        <w:drawing>
          <wp:inline distT="0" distB="0" distL="0" distR="0" wp14:anchorId="19D40F39" wp14:editId="7758B6A6">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anope Simulation of layout_criteria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Beschriftung"/>
      </w:pPr>
      <w:bookmarkStart w:id="181" w:name="_Toc312321244"/>
      <w:bookmarkStart w:id="182" w:name="_Toc312356741"/>
      <w:r>
        <w:t xml:space="preserve">Abbildung </w:t>
      </w:r>
      <w:r w:rsidR="00734A85">
        <w:fldChar w:fldCharType="begin"/>
      </w:r>
      <w:r w:rsidR="00734A85">
        <w:instrText xml:space="preserve"> SEQ Abbildung \* ARABIC </w:instrText>
      </w:r>
      <w:r w:rsidR="00734A85">
        <w:fldChar w:fldCharType="separate"/>
      </w:r>
      <w:r w:rsidR="005358CB">
        <w:rPr>
          <w:noProof/>
        </w:rPr>
        <w:t>6</w:t>
      </w:r>
      <w:r w:rsidR="00734A85">
        <w:rPr>
          <w:noProof/>
        </w:rPr>
        <w:fldChar w:fldCharType="end"/>
      </w:r>
      <w:r>
        <w:t xml:space="preserve"> - Startscreen, </w:t>
      </w:r>
      <w:r w:rsidRPr="002571A2">
        <w:t>Protanopie</w:t>
      </w:r>
      <w:bookmarkEnd w:id="181"/>
      <w:bookmarkEnd w:id="182"/>
    </w:p>
    <w:p w:rsidR="004C2BD7" w:rsidRDefault="004C2BD7" w:rsidP="004C2BD7">
      <w:pPr>
        <w:pStyle w:val="Listenabsatz"/>
        <w:keepNext/>
        <w:numPr>
          <w:ilvl w:val="0"/>
          <w:numId w:val="12"/>
        </w:numPr>
        <w:tabs>
          <w:tab w:val="left" w:pos="284"/>
        </w:tabs>
        <w:ind w:left="0" w:firstLine="0"/>
      </w:pPr>
      <w:r>
        <w:lastRenderedPageBreak/>
        <w:t>Tritanopie oder Blaublindheit.</w:t>
      </w:r>
      <w:r w:rsidR="00C66285">
        <w:br/>
      </w:r>
      <w:r>
        <w:br/>
      </w:r>
      <w:r>
        <w:rPr>
          <w:noProof/>
          <w:lang w:eastAsia="de-CH"/>
        </w:rPr>
        <w:drawing>
          <wp:inline distT="0" distB="0" distL="0" distR="0" wp14:anchorId="2164004F" wp14:editId="146C8FDF">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tanope Simulation of layout_criteria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C2BD7" w:rsidRDefault="004C2BD7" w:rsidP="00722926">
      <w:pPr>
        <w:pStyle w:val="Beschriftung"/>
      </w:pPr>
      <w:bookmarkStart w:id="183" w:name="_Toc312321245"/>
      <w:bookmarkStart w:id="184" w:name="_Toc312356742"/>
      <w:r>
        <w:t xml:space="preserve">Abbildung </w:t>
      </w:r>
      <w:r w:rsidR="00734A85">
        <w:fldChar w:fldCharType="begin"/>
      </w:r>
      <w:r w:rsidR="00734A85">
        <w:instrText xml:space="preserve"> SEQ Abbildung \* ARABIC </w:instrText>
      </w:r>
      <w:r w:rsidR="00734A85">
        <w:fldChar w:fldCharType="separate"/>
      </w:r>
      <w:r w:rsidR="005358CB">
        <w:rPr>
          <w:noProof/>
        </w:rPr>
        <w:t>7</w:t>
      </w:r>
      <w:r w:rsidR="00734A85">
        <w:rPr>
          <w:noProof/>
        </w:rPr>
        <w:fldChar w:fldCharType="end"/>
      </w:r>
      <w:r>
        <w:t xml:space="preserve"> - Startscreen, </w:t>
      </w:r>
      <w:r w:rsidRPr="00497299">
        <w:t>Tritanopie</w:t>
      </w:r>
      <w:bookmarkEnd w:id="183"/>
      <w:bookmarkEnd w:id="184"/>
    </w:p>
    <w:p w:rsidR="004C2BD7" w:rsidRDefault="004C2BD7" w:rsidP="00722926"/>
    <w:p w:rsidR="004C2BD7" w:rsidRDefault="004C2BD7" w:rsidP="006156A4">
      <w:r>
        <w:t>Wie aus den Abbildungen ersichtlich</w:t>
      </w:r>
      <w:r w:rsidR="00B05745">
        <w:t xml:space="preserve"> ist</w:t>
      </w:r>
      <w:r>
        <w:t xml:space="preserve">, ist der Kontrast immer noch genug hoch, so dass </w:t>
      </w:r>
      <w:r w:rsidR="00B05745">
        <w:t xml:space="preserve">die </w:t>
      </w:r>
      <w:r>
        <w:t>Texte lesbar und die einzelnen Elemente weiterhin erkennbar sind.</w:t>
      </w:r>
    </w:p>
    <w:p w:rsidR="004C2BD7" w:rsidRDefault="004C2BD7">
      <w:r>
        <w:br w:type="page"/>
      </w:r>
    </w:p>
    <w:p w:rsidR="00BD152F" w:rsidRDefault="00BD152F" w:rsidP="00BD152F">
      <w:bookmarkStart w:id="185" w:name="_Toc310273082"/>
      <w:bookmarkStart w:id="186" w:name="_Toc312328985"/>
    </w:p>
    <w:p w:rsidR="00BD152F" w:rsidRDefault="00BD152F" w:rsidP="00BD152F"/>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r>
        <w:rPr>
          <w:b/>
          <w:bCs/>
          <w:noProof/>
          <w:lang w:eastAsia="de-CH"/>
        </w:rPr>
        <w:drawing>
          <wp:anchor distT="0" distB="0" distL="114300" distR="114300" simplePos="0" relativeHeight="251715584" behindDoc="1" locked="0" layoutInCell="1" allowOverlap="1" wp14:anchorId="23D82831" wp14:editId="368AB2E6">
            <wp:simplePos x="0" y="0"/>
            <wp:positionH relativeFrom="column">
              <wp:posOffset>390525</wp:posOffset>
            </wp:positionH>
            <wp:positionV relativeFrom="paragraph">
              <wp:posOffset>23173</wp:posOffset>
            </wp:positionV>
            <wp:extent cx="3459480" cy="2507615"/>
            <wp:effectExtent l="0" t="0" r="7620" b="6985"/>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rPr>
          <w:b/>
          <w:bCs/>
          <w:noProof/>
          <w:lang w:eastAsia="de-CH"/>
        </w:rPr>
      </w:pPr>
    </w:p>
    <w:p w:rsidR="00BD152F" w:rsidRDefault="00BD152F" w:rsidP="00BD152F">
      <w:pPr>
        <w:pStyle w:val="KeinLeerraum"/>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BD152F" w:rsidRPr="008A4E3F" w:rsidRDefault="00BD152F" w:rsidP="00C26848">
      <w:pPr>
        <w:pStyle w:val="berschrift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187" w:name="_Ref312334948"/>
      <w:bookmarkStart w:id="188" w:name="_Ref312334951"/>
      <w:bookmarkStart w:id="189" w:name="_Toc312357381"/>
      <w:r>
        <w:rPr>
          <w:b w:val="0"/>
          <w:color w:val="5C5C71"/>
          <w:sz w:val="80"/>
          <w:szCs w:val="80"/>
        </w:rPr>
        <w:t>Domain</w:t>
      </w:r>
      <w:r w:rsidR="009B6245">
        <w:rPr>
          <w:b w:val="0"/>
          <w:color w:val="5C5C71"/>
          <w:sz w:val="80"/>
          <w:szCs w:val="80"/>
        </w:rPr>
        <w:t xml:space="preserve"> A</w:t>
      </w:r>
      <w:r>
        <w:rPr>
          <w:b w:val="0"/>
          <w:color w:val="5C5C71"/>
          <w:sz w:val="80"/>
          <w:szCs w:val="80"/>
        </w:rPr>
        <w:t>nalyse</w:t>
      </w:r>
      <w:bookmarkEnd w:id="187"/>
      <w:bookmarkEnd w:id="188"/>
      <w:bookmarkEnd w:id="189"/>
      <w:r>
        <w:rPr>
          <w:b w:val="0"/>
          <w:color w:val="5C5C71"/>
          <w:sz w:val="80"/>
          <w:szCs w:val="80"/>
        </w:rPr>
        <w:br/>
      </w:r>
    </w:p>
    <w:p w:rsidR="00C84ABA" w:rsidRPr="00B54E8E" w:rsidRDefault="00BD152F" w:rsidP="00BD152F">
      <w:pPr>
        <w:pStyle w:val="berschrift3"/>
      </w:pPr>
      <w:r>
        <w:rPr>
          <w:bCs/>
        </w:rPr>
        <w:br w:type="page"/>
      </w:r>
      <w:bookmarkStart w:id="190" w:name="_Toc312357382"/>
      <w:r w:rsidR="00C84ABA" w:rsidRPr="00B54E8E">
        <w:lastRenderedPageBreak/>
        <w:t>Dokumentinformationen</w:t>
      </w:r>
      <w:bookmarkEnd w:id="185"/>
      <w:bookmarkEnd w:id="186"/>
      <w:bookmarkEnd w:id="190"/>
    </w:p>
    <w:tbl>
      <w:tblPr>
        <w:tblStyle w:val="MittlereSchattierung1-Akzent1"/>
        <w:tblW w:w="0" w:type="auto"/>
        <w:tblLook w:val="0420" w:firstRow="1" w:lastRow="0" w:firstColumn="0" w:lastColumn="0" w:noHBand="0" w:noVBand="1"/>
      </w:tblPr>
      <w:tblGrid>
        <w:gridCol w:w="1138"/>
        <w:gridCol w:w="993"/>
        <w:gridCol w:w="4674"/>
        <w:gridCol w:w="2303"/>
      </w:tblGrid>
      <w:tr w:rsidR="00C84ABA"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C84ABA" w:rsidRDefault="00C84ABA" w:rsidP="00722926">
            <w:r>
              <w:t>Datum</w:t>
            </w:r>
          </w:p>
        </w:tc>
        <w:tc>
          <w:tcPr>
            <w:tcW w:w="993" w:type="dxa"/>
          </w:tcPr>
          <w:p w:rsidR="00C84ABA" w:rsidRDefault="00C84ABA" w:rsidP="00722926">
            <w:r>
              <w:t>Version</w:t>
            </w:r>
          </w:p>
        </w:tc>
        <w:tc>
          <w:tcPr>
            <w:tcW w:w="4674" w:type="dxa"/>
          </w:tcPr>
          <w:p w:rsidR="00C84ABA" w:rsidRDefault="00C84ABA" w:rsidP="00722926">
            <w:r>
              <w:t>Änderung</w:t>
            </w:r>
          </w:p>
        </w:tc>
        <w:tc>
          <w:tcPr>
            <w:tcW w:w="2303" w:type="dxa"/>
          </w:tcPr>
          <w:p w:rsidR="00C84ABA" w:rsidRDefault="00C84ABA" w:rsidP="00722926">
            <w:r>
              <w:t>Autor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Pr="00F9181E" w:rsidRDefault="00C84ABA" w:rsidP="00722926">
            <w:pPr>
              <w:rPr>
                <w:b/>
              </w:rPr>
            </w:pPr>
            <w:r>
              <w:t>07.10</w:t>
            </w:r>
            <w:r w:rsidRPr="00F9181E">
              <w:t>.2011</w:t>
            </w:r>
          </w:p>
        </w:tc>
        <w:tc>
          <w:tcPr>
            <w:tcW w:w="993" w:type="dxa"/>
          </w:tcPr>
          <w:p w:rsidR="00C84ABA" w:rsidRPr="00F9181E" w:rsidRDefault="00C84ABA" w:rsidP="00722926">
            <w:r w:rsidRPr="00F9181E">
              <w:t>1.0</w:t>
            </w:r>
          </w:p>
        </w:tc>
        <w:tc>
          <w:tcPr>
            <w:tcW w:w="4674" w:type="dxa"/>
          </w:tcPr>
          <w:p w:rsidR="00C84ABA" w:rsidRPr="00F9181E" w:rsidRDefault="00C84ABA" w:rsidP="00722926">
            <w:r w:rsidRPr="00F9181E">
              <w:t>Erste Version des Dokuments</w:t>
            </w:r>
          </w:p>
        </w:tc>
        <w:tc>
          <w:tcPr>
            <w:tcW w:w="2303" w:type="dxa"/>
          </w:tcPr>
          <w:p w:rsidR="00C84ABA" w:rsidRPr="00F9181E"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16.10.2011</w:t>
            </w:r>
          </w:p>
        </w:tc>
        <w:tc>
          <w:tcPr>
            <w:tcW w:w="993" w:type="dxa"/>
          </w:tcPr>
          <w:p w:rsidR="00C84ABA" w:rsidRPr="00F9181E" w:rsidRDefault="00C84ABA" w:rsidP="00722926">
            <w:r>
              <w:t>1.1</w:t>
            </w:r>
          </w:p>
        </w:tc>
        <w:tc>
          <w:tcPr>
            <w:tcW w:w="4674" w:type="dxa"/>
          </w:tcPr>
          <w:p w:rsidR="00C84ABA" w:rsidRPr="00F9181E" w:rsidRDefault="00C84ABA" w:rsidP="00722926">
            <w:r>
              <w:t>Review, Überarbeitung, weitere Punkte</w:t>
            </w:r>
          </w:p>
        </w:tc>
        <w:tc>
          <w:tcPr>
            <w:tcW w:w="2303" w:type="dxa"/>
          </w:tcPr>
          <w:p w:rsidR="00C84ABA" w:rsidRDefault="00C84ABA" w:rsidP="00722926">
            <w:r>
              <w:t>lelmer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16.10.2011</w:t>
            </w:r>
          </w:p>
        </w:tc>
        <w:tc>
          <w:tcPr>
            <w:tcW w:w="993" w:type="dxa"/>
          </w:tcPr>
          <w:p w:rsidR="00C84ABA" w:rsidRDefault="00C84ABA" w:rsidP="00722926">
            <w:r>
              <w:t>1.2</w:t>
            </w:r>
          </w:p>
        </w:tc>
        <w:tc>
          <w:tcPr>
            <w:tcW w:w="4674" w:type="dxa"/>
          </w:tcPr>
          <w:p w:rsidR="00C84ABA" w:rsidRDefault="00C84ABA" w:rsidP="00722926">
            <w:r>
              <w:t>Eintragung Papier-Prototypen &amp; Korrekturen</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17.10.2011</w:t>
            </w:r>
          </w:p>
        </w:tc>
        <w:tc>
          <w:tcPr>
            <w:tcW w:w="993" w:type="dxa"/>
          </w:tcPr>
          <w:p w:rsidR="00C84ABA" w:rsidRPr="00F9181E" w:rsidRDefault="00C84ABA" w:rsidP="00722926">
            <w:r>
              <w:t>1.3</w:t>
            </w:r>
          </w:p>
        </w:tc>
        <w:tc>
          <w:tcPr>
            <w:tcW w:w="4674" w:type="dxa"/>
          </w:tcPr>
          <w:p w:rsidR="00C84ABA" w:rsidRPr="00F9181E" w:rsidRDefault="00C84ABA" w:rsidP="00722926">
            <w:r>
              <w:t>Review, grammatikalische Korrekturen</w:t>
            </w:r>
          </w:p>
        </w:tc>
        <w:tc>
          <w:tcPr>
            <w:tcW w:w="2303" w:type="dxa"/>
          </w:tcPr>
          <w:p w:rsidR="00C84ABA" w:rsidRDefault="00C84ABA" w:rsidP="00722926">
            <w:r>
              <w:t>dtreichl</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17.10.2011</w:t>
            </w:r>
          </w:p>
        </w:tc>
        <w:tc>
          <w:tcPr>
            <w:tcW w:w="993" w:type="dxa"/>
          </w:tcPr>
          <w:p w:rsidR="00C84ABA" w:rsidRDefault="00C84ABA" w:rsidP="00722926">
            <w:r>
              <w:t>1.4</w:t>
            </w:r>
          </w:p>
        </w:tc>
        <w:tc>
          <w:tcPr>
            <w:tcW w:w="4674" w:type="dxa"/>
          </w:tcPr>
          <w:p w:rsidR="00C84ABA" w:rsidRDefault="00C84ABA" w:rsidP="00722926">
            <w:r>
              <w:t>Domain Modell eingefügt</w:t>
            </w:r>
          </w:p>
        </w:tc>
        <w:tc>
          <w:tcPr>
            <w:tcW w:w="2303" w:type="dxa"/>
          </w:tcPr>
          <w:p w:rsidR="00C84ABA" w:rsidRDefault="00C84ABA" w:rsidP="00722926">
            <w:r>
              <w:t>lelmer</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23.10.2011</w:t>
            </w:r>
          </w:p>
        </w:tc>
        <w:tc>
          <w:tcPr>
            <w:tcW w:w="993" w:type="dxa"/>
          </w:tcPr>
          <w:p w:rsidR="00C84ABA" w:rsidRDefault="00C84ABA" w:rsidP="00722926">
            <w:r>
              <w:t>1.5</w:t>
            </w:r>
          </w:p>
        </w:tc>
        <w:tc>
          <w:tcPr>
            <w:tcW w:w="4674" w:type="dxa"/>
          </w:tcPr>
          <w:p w:rsidR="00C84ABA" w:rsidRDefault="00C84ABA" w:rsidP="00722926">
            <w:r>
              <w:t>Eintragung Guidelines</w:t>
            </w:r>
          </w:p>
        </w:tc>
        <w:tc>
          <w:tcPr>
            <w:tcW w:w="2303" w:type="dxa"/>
          </w:tcPr>
          <w:p w:rsidR="00C84ABA" w:rsidRDefault="00C84ABA" w:rsidP="00722926">
            <w:r>
              <w:t>cheidt</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1.6</w:t>
            </w:r>
          </w:p>
        </w:tc>
        <w:tc>
          <w:tcPr>
            <w:tcW w:w="4674" w:type="dxa"/>
          </w:tcPr>
          <w:p w:rsidR="00C84ABA" w:rsidRDefault="00C84ABA" w:rsidP="00722926">
            <w:r>
              <w:t>Korrekturen aus Sitzung</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1.7</w:t>
            </w:r>
          </w:p>
        </w:tc>
        <w:tc>
          <w:tcPr>
            <w:tcW w:w="4674" w:type="dxa"/>
          </w:tcPr>
          <w:p w:rsidR="00C84ABA" w:rsidRDefault="00C84ABA" w:rsidP="00722926">
            <w:r>
              <w:t>Domain Analyse ergänzt</w:t>
            </w:r>
          </w:p>
        </w:tc>
        <w:tc>
          <w:tcPr>
            <w:tcW w:w="2303" w:type="dxa"/>
          </w:tcPr>
          <w:p w:rsidR="00C84ABA" w:rsidRDefault="00C84ABA" w:rsidP="00722926">
            <w:r>
              <w:t>lelmer</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24.10.2011</w:t>
            </w:r>
          </w:p>
        </w:tc>
        <w:tc>
          <w:tcPr>
            <w:tcW w:w="993" w:type="dxa"/>
          </w:tcPr>
          <w:p w:rsidR="00C84ABA" w:rsidRDefault="00C84ABA" w:rsidP="00722926">
            <w:r>
              <w:t>1.8</w:t>
            </w:r>
          </w:p>
        </w:tc>
        <w:tc>
          <w:tcPr>
            <w:tcW w:w="4674" w:type="dxa"/>
          </w:tcPr>
          <w:p w:rsidR="00C84ABA" w:rsidRDefault="00C84ABA" w:rsidP="00722926">
            <w:r>
              <w:t>Review Guidelines</w:t>
            </w:r>
          </w:p>
        </w:tc>
        <w:tc>
          <w:tcPr>
            <w:tcW w:w="2303" w:type="dxa"/>
          </w:tcPr>
          <w:p w:rsidR="00C84ABA" w:rsidRDefault="00C84ABA" w:rsidP="00722926">
            <w:r>
              <w:t>dtreichl</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31.10.2011</w:t>
            </w:r>
          </w:p>
        </w:tc>
        <w:tc>
          <w:tcPr>
            <w:tcW w:w="993" w:type="dxa"/>
          </w:tcPr>
          <w:p w:rsidR="00C84ABA" w:rsidRDefault="00C84ABA" w:rsidP="00722926">
            <w:r>
              <w:t>2.0</w:t>
            </w:r>
          </w:p>
        </w:tc>
        <w:tc>
          <w:tcPr>
            <w:tcW w:w="4674" w:type="dxa"/>
          </w:tcPr>
          <w:p w:rsidR="00C84ABA" w:rsidRDefault="00C84ABA" w:rsidP="00722926">
            <w:r>
              <w:t>Korrektur Prozessmodell</w:t>
            </w:r>
          </w:p>
        </w:tc>
        <w:tc>
          <w:tcPr>
            <w:tcW w:w="2303" w:type="dxa"/>
          </w:tcPr>
          <w:p w:rsidR="00C84ABA" w:rsidRDefault="00C84ABA" w:rsidP="00722926">
            <w:r>
              <w:t>dtreichl</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01.11.2011</w:t>
            </w:r>
          </w:p>
        </w:tc>
        <w:tc>
          <w:tcPr>
            <w:tcW w:w="993" w:type="dxa"/>
          </w:tcPr>
          <w:p w:rsidR="00C84ABA" w:rsidRDefault="00C84ABA" w:rsidP="00722926">
            <w:r>
              <w:t>2.1</w:t>
            </w:r>
          </w:p>
        </w:tc>
        <w:tc>
          <w:tcPr>
            <w:tcW w:w="4674" w:type="dxa"/>
          </w:tcPr>
          <w:p w:rsidR="00C84ABA" w:rsidRDefault="00C84ABA" w:rsidP="00722926">
            <w:r>
              <w:t>Review Prozessmodell</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04.11.2011</w:t>
            </w:r>
          </w:p>
        </w:tc>
        <w:tc>
          <w:tcPr>
            <w:tcW w:w="993" w:type="dxa"/>
          </w:tcPr>
          <w:p w:rsidR="00C84ABA" w:rsidRDefault="00C84ABA" w:rsidP="00722926">
            <w:r>
              <w:t>2.2</w:t>
            </w:r>
          </w:p>
        </w:tc>
        <w:tc>
          <w:tcPr>
            <w:tcW w:w="4674" w:type="dxa"/>
          </w:tcPr>
          <w:p w:rsidR="00C84ABA" w:rsidRDefault="00C84ABA" w:rsidP="00722926">
            <w:r>
              <w:t>Pivot Viewer</w:t>
            </w:r>
          </w:p>
        </w:tc>
        <w:tc>
          <w:tcPr>
            <w:tcW w:w="2303" w:type="dxa"/>
          </w:tcPr>
          <w:p w:rsidR="00C84ABA" w:rsidRDefault="00C84ABA" w:rsidP="00722926">
            <w:r>
              <w:t>cheidt</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04.11.2011</w:t>
            </w:r>
          </w:p>
        </w:tc>
        <w:tc>
          <w:tcPr>
            <w:tcW w:w="993" w:type="dxa"/>
          </w:tcPr>
          <w:p w:rsidR="00C84ABA" w:rsidRDefault="00C84ABA" w:rsidP="00722926">
            <w:r>
              <w:t>2.3</w:t>
            </w:r>
          </w:p>
        </w:tc>
        <w:tc>
          <w:tcPr>
            <w:tcW w:w="4674" w:type="dxa"/>
          </w:tcPr>
          <w:p w:rsidR="00C84ABA" w:rsidRDefault="00C84ABA" w:rsidP="00722926">
            <w:r>
              <w:t>Review Pivot Viewer</w:t>
            </w:r>
          </w:p>
        </w:tc>
        <w:tc>
          <w:tcPr>
            <w:tcW w:w="2303" w:type="dxa"/>
          </w:tcPr>
          <w:p w:rsidR="00C84ABA" w:rsidRDefault="00C84ABA" w:rsidP="00722926">
            <w:r>
              <w:t>dtreichl</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2.4</w:t>
            </w:r>
          </w:p>
        </w:tc>
        <w:tc>
          <w:tcPr>
            <w:tcW w:w="4674" w:type="dxa"/>
          </w:tcPr>
          <w:p w:rsidR="00C84ABA" w:rsidRDefault="00C84ABA" w:rsidP="00722926">
            <w:r>
              <w:t>Externes Design</w:t>
            </w:r>
          </w:p>
        </w:tc>
        <w:tc>
          <w:tcPr>
            <w:tcW w:w="2303" w:type="dxa"/>
          </w:tcPr>
          <w:p w:rsidR="00C84ABA" w:rsidRDefault="00C84ABA" w:rsidP="00722926">
            <w:r>
              <w:t>cheidt</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2.5</w:t>
            </w:r>
          </w:p>
        </w:tc>
        <w:tc>
          <w:tcPr>
            <w:tcW w:w="4674" w:type="dxa"/>
          </w:tcPr>
          <w:p w:rsidR="00C84ABA" w:rsidRDefault="00C84ABA" w:rsidP="00722926">
            <w:r>
              <w:t>Review externes Design</w:t>
            </w:r>
          </w:p>
        </w:tc>
        <w:tc>
          <w:tcPr>
            <w:tcW w:w="2303" w:type="dxa"/>
          </w:tcPr>
          <w:p w:rsidR="00C84ABA" w:rsidRDefault="00C84ABA" w:rsidP="00722926">
            <w:r>
              <w:t>lelmer</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14.11.2011</w:t>
            </w:r>
          </w:p>
        </w:tc>
        <w:tc>
          <w:tcPr>
            <w:tcW w:w="993" w:type="dxa"/>
          </w:tcPr>
          <w:p w:rsidR="00C84ABA" w:rsidRDefault="00C84ABA" w:rsidP="00722926">
            <w:r>
              <w:t>2.6</w:t>
            </w:r>
          </w:p>
        </w:tc>
        <w:tc>
          <w:tcPr>
            <w:tcW w:w="4674" w:type="dxa"/>
          </w:tcPr>
          <w:p w:rsidR="00C84ABA" w:rsidRDefault="00C84ABA" w:rsidP="00722926">
            <w:r>
              <w:t>Korrekturen Externes Design</w:t>
            </w:r>
          </w:p>
        </w:tc>
        <w:tc>
          <w:tcPr>
            <w:tcW w:w="2303" w:type="dxa"/>
          </w:tcPr>
          <w:p w:rsidR="00C84ABA" w:rsidRDefault="00C84ABA" w:rsidP="00722926">
            <w:r>
              <w:t>dtreichl</w:t>
            </w:r>
          </w:p>
        </w:tc>
      </w:tr>
      <w:tr w:rsidR="00C84ABA"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C84ABA" w:rsidRDefault="00C84ABA" w:rsidP="00722926">
            <w:r>
              <w:t>28.11.2011</w:t>
            </w:r>
          </w:p>
        </w:tc>
        <w:tc>
          <w:tcPr>
            <w:tcW w:w="993" w:type="dxa"/>
          </w:tcPr>
          <w:p w:rsidR="00C84ABA" w:rsidRDefault="00C84ABA" w:rsidP="00722926">
            <w:r>
              <w:t>2.7</w:t>
            </w:r>
          </w:p>
        </w:tc>
        <w:tc>
          <w:tcPr>
            <w:tcW w:w="4674" w:type="dxa"/>
          </w:tcPr>
          <w:p w:rsidR="00C84ABA" w:rsidRDefault="00C84ABA" w:rsidP="00722926">
            <w:r>
              <w:t>Objekt Diagramm</w:t>
            </w:r>
          </w:p>
        </w:tc>
        <w:tc>
          <w:tcPr>
            <w:tcW w:w="2303" w:type="dxa"/>
          </w:tcPr>
          <w:p w:rsidR="00C84ABA" w:rsidRDefault="00C84ABA" w:rsidP="00722926">
            <w:r>
              <w:t>cheidt</w:t>
            </w:r>
          </w:p>
        </w:tc>
      </w:tr>
      <w:tr w:rsidR="00C84ABA"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C84ABA" w:rsidRDefault="00C84ABA" w:rsidP="00722926">
            <w:r>
              <w:t>28.11.2011</w:t>
            </w:r>
          </w:p>
        </w:tc>
        <w:tc>
          <w:tcPr>
            <w:tcW w:w="993" w:type="dxa"/>
          </w:tcPr>
          <w:p w:rsidR="00C84ABA" w:rsidRDefault="00C84ABA" w:rsidP="00722926">
            <w:r>
              <w:t>2.8</w:t>
            </w:r>
          </w:p>
        </w:tc>
        <w:tc>
          <w:tcPr>
            <w:tcW w:w="4674" w:type="dxa"/>
          </w:tcPr>
          <w:p w:rsidR="00C84ABA" w:rsidRDefault="00C84ABA" w:rsidP="00722926">
            <w:r>
              <w:t>Review</w:t>
            </w:r>
          </w:p>
        </w:tc>
        <w:tc>
          <w:tcPr>
            <w:tcW w:w="2303" w:type="dxa"/>
          </w:tcPr>
          <w:p w:rsidR="00C84ABA" w:rsidRDefault="00C84ABA" w:rsidP="00722926">
            <w:r>
              <w:t>dtreichl</w:t>
            </w:r>
          </w:p>
        </w:tc>
      </w:tr>
    </w:tbl>
    <w:p w:rsidR="00C84ABA" w:rsidRDefault="00C84ABA" w:rsidP="00722926">
      <w:pPr>
        <w:rPr>
          <w:lang w:val="de-DE"/>
        </w:rPr>
      </w:pPr>
      <w:r>
        <w:rPr>
          <w:lang w:val="de-DE"/>
        </w:rPr>
        <w:br w:type="page"/>
      </w:r>
    </w:p>
    <w:p w:rsidR="00C84ABA" w:rsidRPr="00B54E8E" w:rsidRDefault="00C84ABA" w:rsidP="00531E27">
      <w:pPr>
        <w:pStyle w:val="berschrift3"/>
      </w:pPr>
      <w:bookmarkStart w:id="191" w:name="_Ref306567743"/>
      <w:bookmarkStart w:id="192" w:name="_Ref306567747"/>
      <w:bookmarkStart w:id="193" w:name="_Toc310273087"/>
      <w:bookmarkStart w:id="194" w:name="_Toc312328986"/>
      <w:bookmarkStart w:id="195" w:name="_Toc312357383"/>
      <w:r w:rsidRPr="00B54E8E">
        <w:lastRenderedPageBreak/>
        <w:t>Daten</w:t>
      </w:r>
      <w:bookmarkEnd w:id="191"/>
      <w:bookmarkEnd w:id="192"/>
      <w:bookmarkEnd w:id="193"/>
      <w:bookmarkEnd w:id="194"/>
      <w:bookmarkEnd w:id="195"/>
    </w:p>
    <w:p w:rsidR="00C84ABA" w:rsidRDefault="00C84ABA" w:rsidP="00722926">
      <w:r>
        <w:t>In den Metadaten einer Project Note sind verschiedene Angaben gespeichert. Darin enthalten sind beispielsweise Informationen zum Kunden, mit welchem das Projekt realisiert wurde. Auch die Technologien, mit denen gearbeitet wurde oder der Fokus des Projektes sind in den Informationen enthalten. Diese  Angaben werden verwendet, um die Project Notes zu filtern.</w:t>
      </w:r>
    </w:p>
    <w:p w:rsidR="00C84ABA" w:rsidRDefault="00C84ABA" w:rsidP="00531E27">
      <w:pPr>
        <w:pStyle w:val="berschrift4"/>
      </w:pPr>
      <w:bookmarkStart w:id="196" w:name="_Toc310273088"/>
      <w:r>
        <w:t>Prozessdiagramm</w:t>
      </w:r>
      <w:bookmarkEnd w:id="196"/>
    </w:p>
    <w:p w:rsidR="00C84ABA" w:rsidRPr="006000DA" w:rsidRDefault="00C84ABA" w:rsidP="00722926">
      <w:r>
        <w:t>Bis eine Project Note im Eingangsbereich der Zühlke Engineering AG ausgestellt werden kann, müssen folgende Schritte durchlaufen werden:</w:t>
      </w:r>
    </w:p>
    <w:p w:rsidR="00C84ABA" w:rsidRDefault="00C84ABA" w:rsidP="00722926">
      <w:pPr>
        <w:keepNext/>
      </w:pPr>
      <w:r>
        <w:rPr>
          <w:noProof/>
          <w:lang w:eastAsia="de-CH"/>
        </w:rPr>
        <w:lastRenderedPageBreak/>
        <w:drawing>
          <wp:inline distT="0" distB="0" distL="0" distR="0" wp14:anchorId="01FDE5E5" wp14:editId="0469287C">
            <wp:extent cx="5467350" cy="8420100"/>
            <wp:effectExtent l="57150" t="38100" r="38100" b="9525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C84ABA" w:rsidRPr="00D20884" w:rsidRDefault="00C84ABA" w:rsidP="00722926">
      <w:pPr>
        <w:pStyle w:val="Beschriftung"/>
      </w:pPr>
      <w:bookmarkStart w:id="197" w:name="_Toc310270800"/>
      <w:bookmarkStart w:id="198" w:name="_Toc312356743"/>
      <w:r>
        <w:t xml:space="preserve">Abbildung </w:t>
      </w:r>
      <w:r w:rsidR="00734A85">
        <w:fldChar w:fldCharType="begin"/>
      </w:r>
      <w:r w:rsidR="00734A85">
        <w:instrText xml:space="preserve"> SEQ Abbildung \* ARABIC </w:instrText>
      </w:r>
      <w:r w:rsidR="00734A85">
        <w:fldChar w:fldCharType="separate"/>
      </w:r>
      <w:r w:rsidR="005358CB">
        <w:rPr>
          <w:noProof/>
        </w:rPr>
        <w:t>8</w:t>
      </w:r>
      <w:r w:rsidR="00734A85">
        <w:rPr>
          <w:noProof/>
        </w:rPr>
        <w:fldChar w:fldCharType="end"/>
      </w:r>
      <w:r>
        <w:t xml:space="preserve"> - Prozessdiagramm</w:t>
      </w:r>
      <w:bookmarkEnd w:id="197"/>
      <w:bookmarkEnd w:id="198"/>
    </w:p>
    <w:p w:rsidR="00C84ABA" w:rsidRDefault="00C84ABA">
      <w:pPr>
        <w:rPr>
          <w:rFonts w:asciiTheme="majorHAnsi" w:hAnsiTheme="majorHAnsi"/>
          <w:b/>
          <w:color w:val="4F4F59"/>
          <w:spacing w:val="15"/>
          <w:sz w:val="22"/>
          <w:szCs w:val="22"/>
        </w:rPr>
      </w:pPr>
      <w:r>
        <w:br w:type="page"/>
      </w:r>
    </w:p>
    <w:p w:rsidR="00C84ABA" w:rsidRDefault="00C84ABA" w:rsidP="00531E27">
      <w:pPr>
        <w:pStyle w:val="berschrift4"/>
      </w:pPr>
      <w:bookmarkStart w:id="199" w:name="_Toc310273089"/>
      <w:r>
        <w:lastRenderedPageBreak/>
        <w:t>Domain Model</w:t>
      </w:r>
      <w:bookmarkEnd w:id="199"/>
    </w:p>
    <w:p w:rsidR="00C84ABA" w:rsidRDefault="00C84ABA" w:rsidP="00722926">
      <w:r>
        <w:t>Eine Project Note kann grundsätzlich mehrere Begriffe derselben Kategorie enthalten. Folgendes Domain Model zeigt die Relationen:</w:t>
      </w:r>
    </w:p>
    <w:p w:rsidR="00C84ABA" w:rsidRDefault="00C84ABA" w:rsidP="00722926">
      <w:pPr>
        <w:keepNext/>
      </w:pPr>
      <w:r>
        <w:rPr>
          <w:noProof/>
          <w:lang w:eastAsia="de-CH"/>
        </w:rPr>
        <w:drawing>
          <wp:inline distT="0" distB="0" distL="0" distR="0" wp14:anchorId="5142C98E" wp14:editId="0A3B3961">
            <wp:extent cx="5760720" cy="269784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2697849"/>
                    </a:xfrm>
                    <a:prstGeom prst="rect">
                      <a:avLst/>
                    </a:prstGeom>
                  </pic:spPr>
                </pic:pic>
              </a:graphicData>
            </a:graphic>
          </wp:inline>
        </w:drawing>
      </w:r>
    </w:p>
    <w:p w:rsidR="00C84ABA" w:rsidRDefault="00C84ABA" w:rsidP="00722926">
      <w:pPr>
        <w:pStyle w:val="Beschriftung"/>
      </w:pPr>
      <w:bookmarkStart w:id="200" w:name="_Toc310270801"/>
      <w:bookmarkStart w:id="201" w:name="_Toc312356744"/>
      <w:r>
        <w:t xml:space="preserve">Abbildung </w:t>
      </w:r>
      <w:r w:rsidR="00734A85">
        <w:fldChar w:fldCharType="begin"/>
      </w:r>
      <w:r w:rsidR="00734A85">
        <w:instrText xml:space="preserve"> SEQ Abbildung \* ARABIC </w:instrText>
      </w:r>
      <w:r w:rsidR="00734A85">
        <w:fldChar w:fldCharType="separate"/>
      </w:r>
      <w:r w:rsidR="005358CB">
        <w:rPr>
          <w:noProof/>
        </w:rPr>
        <w:t>9</w:t>
      </w:r>
      <w:r w:rsidR="00734A85">
        <w:rPr>
          <w:noProof/>
        </w:rPr>
        <w:fldChar w:fldCharType="end"/>
      </w:r>
      <w:r>
        <w:t xml:space="preserve"> - Domain Model Daten</w:t>
      </w:r>
      <w:bookmarkEnd w:id="200"/>
      <w:bookmarkEnd w:id="201"/>
    </w:p>
    <w:p w:rsidR="00C84ABA" w:rsidRDefault="00C84ABA" w:rsidP="00722926">
      <w:r>
        <w:t>Ausser der Klasse ProjectNote beinhaltet jede Klasse ein Attribut Name (String), wie z.B. „Swisscom“ für ein „Customer“ Objekt.</w:t>
      </w:r>
    </w:p>
    <w:p w:rsidR="00C84ABA" w:rsidRDefault="00C84ABA" w:rsidP="00722926">
      <w:r>
        <w:br/>
        <w:t>Zum besseren Verständnis illustriert das folgende Objektdiagramm ein Beispiel einer Project Note.</w:t>
      </w:r>
    </w:p>
    <w:p w:rsidR="00C84ABA" w:rsidRDefault="00C84ABA" w:rsidP="00722926">
      <w:pPr>
        <w:keepNext/>
      </w:pPr>
      <w:r>
        <w:rPr>
          <w:noProof/>
          <w:lang w:eastAsia="de-CH"/>
        </w:rPr>
        <w:drawing>
          <wp:inline distT="0" distB="0" distL="0" distR="0" wp14:anchorId="1D15068C" wp14:editId="4AA8E733">
            <wp:extent cx="5760720" cy="24568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diagram.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2456815"/>
                    </a:xfrm>
                    <a:prstGeom prst="rect">
                      <a:avLst/>
                    </a:prstGeom>
                  </pic:spPr>
                </pic:pic>
              </a:graphicData>
            </a:graphic>
          </wp:inline>
        </w:drawing>
      </w:r>
    </w:p>
    <w:p w:rsidR="00C84ABA" w:rsidRDefault="00C84ABA" w:rsidP="00722926">
      <w:pPr>
        <w:pStyle w:val="Beschriftung"/>
      </w:pPr>
      <w:bookmarkStart w:id="202" w:name="_Toc310270802"/>
      <w:bookmarkStart w:id="203" w:name="_Toc312356745"/>
      <w:r>
        <w:t xml:space="preserve">Abbildung </w:t>
      </w:r>
      <w:r w:rsidR="00734A85">
        <w:fldChar w:fldCharType="begin"/>
      </w:r>
      <w:r w:rsidR="00734A85">
        <w:instrText xml:space="preserve"> SEQ Abbildung \* ARABIC </w:instrText>
      </w:r>
      <w:r w:rsidR="00734A85">
        <w:fldChar w:fldCharType="separate"/>
      </w:r>
      <w:r w:rsidR="005358CB">
        <w:rPr>
          <w:noProof/>
        </w:rPr>
        <w:t>10</w:t>
      </w:r>
      <w:r w:rsidR="00734A85">
        <w:rPr>
          <w:noProof/>
        </w:rPr>
        <w:fldChar w:fldCharType="end"/>
      </w:r>
      <w:r>
        <w:t xml:space="preserve"> - Objekt Diagramm Project Note</w:t>
      </w:r>
      <w:bookmarkEnd w:id="202"/>
      <w:bookmarkEnd w:id="203"/>
    </w:p>
    <w:p w:rsidR="00155D86" w:rsidRDefault="00155D86">
      <w:pPr>
        <w:rPr>
          <w:color w:val="4F4F59"/>
          <w:spacing w:val="10"/>
          <w:sz w:val="22"/>
          <w:szCs w:val="22"/>
        </w:rPr>
      </w:pPr>
      <w:bookmarkStart w:id="204" w:name="_Toc310273090"/>
      <w:r>
        <w:br w:type="page"/>
      </w:r>
    </w:p>
    <w:p w:rsidR="00C84ABA" w:rsidRPr="009E47F0" w:rsidRDefault="00C84ABA" w:rsidP="00531E27">
      <w:pPr>
        <w:pStyle w:val="berschrift4"/>
      </w:pPr>
      <w:r>
        <w:lastRenderedPageBreak/>
        <w:t>Kategorien und Zahlen</w:t>
      </w:r>
      <w:bookmarkEnd w:id="204"/>
    </w:p>
    <w:p w:rsidR="00C84ABA" w:rsidRDefault="00C84ABA" w:rsidP="00722926">
      <w:r>
        <w:t>Die Kategorien sind die folgenden:</w:t>
      </w:r>
    </w:p>
    <w:tbl>
      <w:tblPr>
        <w:tblStyle w:val="MittlereSchattierung1-Akzent1"/>
        <w:tblW w:w="0" w:type="auto"/>
        <w:tblLook w:val="04A0" w:firstRow="1" w:lastRow="0" w:firstColumn="1" w:lastColumn="0" w:noHBand="0" w:noVBand="1"/>
      </w:tblPr>
      <w:tblGrid>
        <w:gridCol w:w="2202"/>
        <w:gridCol w:w="1541"/>
        <w:gridCol w:w="1809"/>
        <w:gridCol w:w="1688"/>
        <w:gridCol w:w="2048"/>
      </w:tblGrid>
      <w:tr w:rsidR="00C84ABA" w:rsidTr="00AB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Bereich</w:t>
            </w:r>
          </w:p>
        </w:tc>
        <w:tc>
          <w:tcPr>
            <w:tcW w:w="1541"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Anzahl Begriffe</w:t>
            </w:r>
          </w:p>
        </w:tc>
        <w:tc>
          <w:tcPr>
            <w:tcW w:w="1809"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Minimale Anzahl</w:t>
            </w:r>
          </w:p>
          <w:p w:rsidR="00C84ABA" w:rsidRDefault="00C84ABA" w:rsidP="00722926">
            <w:pPr>
              <w:cnfStyle w:val="100000000000" w:firstRow="1" w:lastRow="0" w:firstColumn="0" w:lastColumn="0" w:oddVBand="0" w:evenVBand="0" w:oddHBand="0" w:evenHBand="0" w:firstRowFirstColumn="0" w:firstRowLastColumn="0" w:lastRowFirstColumn="0" w:lastRowLastColumn="0"/>
            </w:pPr>
            <w:r>
              <w:t>Project Notes</w:t>
            </w:r>
          </w:p>
        </w:tc>
        <w:tc>
          <w:tcPr>
            <w:tcW w:w="1688"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Maximale Anzahl Project Notes</w:t>
            </w:r>
          </w:p>
        </w:tc>
        <w:tc>
          <w:tcPr>
            <w:tcW w:w="2048" w:type="dxa"/>
          </w:tcPr>
          <w:p w:rsidR="00C84ABA" w:rsidRDefault="00C84ABA" w:rsidP="00722926">
            <w:pPr>
              <w:cnfStyle w:val="100000000000" w:firstRow="1" w:lastRow="0" w:firstColumn="0" w:lastColumn="0" w:oddVBand="0" w:evenVBand="0" w:oddHBand="0" w:evenHBand="0" w:firstRowFirstColumn="0" w:firstRowLastColumn="0" w:lastRowFirstColumn="0" w:lastRowLastColumn="0"/>
            </w:pPr>
            <w:r>
              <w:t>Beispieldaten</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Sektoren</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15</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4</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52</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Machinery &amp; Plants</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Kunden (Firmen)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207</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19</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Swisscom</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Fokusse</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7</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223</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Software Solutions</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Dienstleistungen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55</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153</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Product Innovation</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Technologien</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18</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35</w:t>
            </w:r>
          </w:p>
        </w:tc>
        <w:tc>
          <w:tcPr>
            <w:tcW w:w="2048"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C#</w:t>
            </w:r>
          </w:p>
        </w:tc>
      </w:tr>
      <w:tr w:rsidR="00C84ABA"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Applikationen</w:t>
            </w:r>
          </w:p>
        </w:tc>
        <w:tc>
          <w:tcPr>
            <w:tcW w:w="1541"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15</w:t>
            </w:r>
          </w:p>
        </w:tc>
        <w:tc>
          <w:tcPr>
            <w:tcW w:w="1809"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1</w:t>
            </w:r>
          </w:p>
        </w:tc>
        <w:tc>
          <w:tcPr>
            <w:tcW w:w="168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48</w:t>
            </w:r>
          </w:p>
        </w:tc>
        <w:tc>
          <w:tcPr>
            <w:tcW w:w="2048" w:type="dxa"/>
          </w:tcPr>
          <w:p w:rsidR="00C84ABA" w:rsidRDefault="00C84ABA" w:rsidP="00722926">
            <w:pPr>
              <w:cnfStyle w:val="000000010000" w:firstRow="0" w:lastRow="0" w:firstColumn="0" w:lastColumn="0" w:oddVBand="0" w:evenVBand="0" w:oddHBand="0" w:evenHBand="1" w:firstRowFirstColumn="0" w:firstRowLastColumn="0" w:lastRowFirstColumn="0" w:lastRowLastColumn="0"/>
            </w:pPr>
            <w:r>
              <w:t>Information Systems</w:t>
            </w:r>
          </w:p>
        </w:tc>
      </w:tr>
      <w:tr w:rsidR="00C84ABA"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C84ABA" w:rsidRDefault="00C84ABA" w:rsidP="00722926">
            <w:r>
              <w:t>Werkzeuge</w:t>
            </w:r>
          </w:p>
        </w:tc>
        <w:tc>
          <w:tcPr>
            <w:tcW w:w="1541"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35</w:t>
            </w:r>
          </w:p>
        </w:tc>
        <w:tc>
          <w:tcPr>
            <w:tcW w:w="1809" w:type="dxa"/>
          </w:tcPr>
          <w:p w:rsidR="00C84ABA" w:rsidRDefault="00C84ABA" w:rsidP="00722926">
            <w:pPr>
              <w:cnfStyle w:val="000000100000" w:firstRow="0" w:lastRow="0" w:firstColumn="0" w:lastColumn="0" w:oddVBand="0" w:evenVBand="0" w:oddHBand="1" w:evenHBand="0" w:firstRowFirstColumn="0" w:firstRowLastColumn="0" w:lastRowFirstColumn="0" w:lastRowLastColumn="0"/>
            </w:pPr>
            <w:r>
              <w:t>1</w:t>
            </w:r>
          </w:p>
        </w:tc>
        <w:tc>
          <w:tcPr>
            <w:tcW w:w="1688" w:type="dxa"/>
          </w:tcPr>
          <w:p w:rsidR="00C84ABA" w:rsidRDefault="00C84ABA" w:rsidP="00722926">
            <w:pPr>
              <w:tabs>
                <w:tab w:val="center" w:pos="917"/>
              </w:tabs>
              <w:cnfStyle w:val="000000100000" w:firstRow="0" w:lastRow="0" w:firstColumn="0" w:lastColumn="0" w:oddVBand="0" w:evenVBand="0" w:oddHBand="1" w:evenHBand="0" w:firstRowFirstColumn="0" w:firstRowLastColumn="0" w:lastRowFirstColumn="0" w:lastRowLastColumn="0"/>
            </w:pPr>
            <w:r>
              <w:t>46</w:t>
            </w:r>
          </w:p>
        </w:tc>
        <w:tc>
          <w:tcPr>
            <w:tcW w:w="2048" w:type="dxa"/>
          </w:tcPr>
          <w:p w:rsidR="00C84ABA" w:rsidRDefault="00C84ABA" w:rsidP="00722926">
            <w:pPr>
              <w:keepNext/>
              <w:cnfStyle w:val="000000100000" w:firstRow="0" w:lastRow="0" w:firstColumn="0" w:lastColumn="0" w:oddVBand="0" w:evenVBand="0" w:oddHBand="1" w:evenHBand="0" w:firstRowFirstColumn="0" w:firstRowLastColumn="0" w:lastRowFirstColumn="0" w:lastRowLastColumn="0"/>
            </w:pPr>
            <w:r>
              <w:t>Palm OS</w:t>
            </w:r>
          </w:p>
        </w:tc>
      </w:tr>
    </w:tbl>
    <w:p w:rsidR="00C84ABA" w:rsidRDefault="00C84ABA">
      <w:pPr>
        <w:pStyle w:val="Beschriftung"/>
      </w:pPr>
      <w:bookmarkStart w:id="205" w:name="_Toc310270821"/>
      <w:bookmarkStart w:id="206" w:name="_Toc312346147"/>
      <w:r>
        <w:t xml:space="preserve">Tabelle </w:t>
      </w:r>
      <w:r w:rsidR="00734A85">
        <w:fldChar w:fldCharType="begin"/>
      </w:r>
      <w:r w:rsidR="00734A85">
        <w:instrText xml:space="preserve"> SEQ Tabelle \* ARABIC </w:instrText>
      </w:r>
      <w:r w:rsidR="00734A85">
        <w:fldChar w:fldCharType="separate"/>
      </w:r>
      <w:r w:rsidR="005358CB">
        <w:rPr>
          <w:noProof/>
        </w:rPr>
        <w:t>4</w:t>
      </w:r>
      <w:r w:rsidR="00734A85">
        <w:rPr>
          <w:noProof/>
        </w:rPr>
        <w:fldChar w:fldCharType="end"/>
      </w:r>
      <w:r>
        <w:rPr>
          <w:noProof/>
        </w:rPr>
        <w:t xml:space="preserve"> - Gegebene Daten im Zusammenhang mit den Project Notes</w:t>
      </w:r>
      <w:bookmarkEnd w:id="205"/>
      <w:bookmarkEnd w:id="206"/>
    </w:p>
    <w:p w:rsidR="00C84ABA" w:rsidRDefault="00C84ABA">
      <w:r>
        <w:t>Pro Bereich (Kategorie) existieren 7 bis 207 verschiedene Begriffe, welchen zwischen 1 bis 223 verschiedene Project Notes zugeordnet sind.</w:t>
      </w:r>
    </w:p>
    <w:p w:rsidR="00C84ABA" w:rsidRDefault="00C84ABA" w:rsidP="00531E27">
      <w:pPr>
        <w:pStyle w:val="berschrift4"/>
      </w:pPr>
      <w:bookmarkStart w:id="207" w:name="_Toc310273091"/>
      <w:r>
        <w:t>Aggregation der Kategorien und Begriffe</w:t>
      </w:r>
      <w:bookmarkEnd w:id="207"/>
    </w:p>
    <w:p w:rsidR="00C84ABA" w:rsidRDefault="00C84ABA">
      <w:r>
        <w:t>In einer Besprechung mit der Zühlke Engineering AG wurde beschlossen, die Anzahl der Kategorien und auch der Begriffe zu begrenzen. Eine Aggregation geschieht, indem z.B. Java EE, Java ME, J2EE unter dem Begriff Java zusammengefasst werden. Falls eine Aggregation nicht möglich sein sollte, können einige wenige Begriffe auch vollständig gestrichen werden.</w:t>
      </w:r>
    </w:p>
    <w:p w:rsidR="00C84ABA" w:rsidRPr="0013075A" w:rsidRDefault="00C84ABA">
      <w:r>
        <w:t>Um die Wartbarkeit der Applikation zu gewährleisten, werden die Zuordnungen in einer Konfigurationsdatei gespeichert. So muss bei einer Änderung der Zuordnung der Code nicht erneut kompiliert werden.</w:t>
      </w:r>
    </w:p>
    <w:p w:rsidR="00C84ABA" w:rsidRPr="00B54E8E" w:rsidRDefault="00C84ABA" w:rsidP="00531E27">
      <w:pPr>
        <w:pStyle w:val="berschrift3"/>
      </w:pPr>
      <w:bookmarkStart w:id="208" w:name="_Toc310273092"/>
      <w:bookmarkStart w:id="209" w:name="_Toc312328987"/>
      <w:bookmarkStart w:id="210" w:name="_Toc312357384"/>
      <w:r w:rsidRPr="00B54E8E">
        <w:t>Graphical User Interface (GUI)</w:t>
      </w:r>
      <w:bookmarkEnd w:id="208"/>
      <w:bookmarkEnd w:id="209"/>
      <w:bookmarkEnd w:id="210"/>
    </w:p>
    <w:p w:rsidR="00C84ABA" w:rsidRDefault="00C84ABA" w:rsidP="00531E27">
      <w:pPr>
        <w:pStyle w:val="berschrift4"/>
      </w:pPr>
      <w:bookmarkStart w:id="211" w:name="_Toc310273093"/>
      <w:r>
        <w:t>Creative Workshop</w:t>
      </w:r>
      <w:bookmarkEnd w:id="211"/>
    </w:p>
    <w:p w:rsidR="00C84ABA" w:rsidRPr="003864E9" w:rsidRDefault="00C84ABA" w:rsidP="00722926">
      <w:r>
        <w:t>Um möglichst viele Varianten zur Darstellung der Project Notes (PN) zu finden, wurde am 07.10.2011 ein Creative Workshop mit allen Teammitgliedern durchgeführt.</w:t>
      </w:r>
      <w:r w:rsidR="005D0C4B">
        <w:t xml:space="preserve"> </w:t>
      </w:r>
      <w:r w:rsidR="00A028A3">
        <w:t xml:space="preserve">Vor dem Workshop liess sich das </w:t>
      </w:r>
      <w:r w:rsidR="005D0C4B">
        <w:t xml:space="preserve">Team </w:t>
      </w:r>
      <w:r w:rsidR="00497C88">
        <w:t>durch</w:t>
      </w:r>
      <w:r w:rsidR="00A877B7">
        <w:t xml:space="preserve"> [shen06] </w:t>
      </w:r>
      <w:r w:rsidR="00A028A3">
        <w:t>inspirieren</w:t>
      </w:r>
      <w:r w:rsidR="00A877B7">
        <w:t>.</w:t>
      </w:r>
      <w:r>
        <w:t xml:space="preserve"> Nachfolgend sind die Ergebnisse des Workshops kurz zusammengefasst.</w:t>
      </w:r>
    </w:p>
    <w:p w:rsidR="00155D86" w:rsidRDefault="00155D86">
      <w:pPr>
        <w:rPr>
          <w:i/>
          <w:color w:val="4F4F59"/>
          <w:spacing w:val="10"/>
          <w:sz w:val="22"/>
          <w:szCs w:val="22"/>
        </w:rPr>
      </w:pPr>
      <w:bookmarkStart w:id="212" w:name="_Ref306610290"/>
      <w:bookmarkStart w:id="213" w:name="_Ref306610292"/>
      <w:bookmarkStart w:id="214" w:name="_Toc310273094"/>
      <w:r>
        <w:br w:type="page"/>
      </w:r>
    </w:p>
    <w:p w:rsidR="00C84ABA" w:rsidRDefault="00C84ABA" w:rsidP="00531E27">
      <w:pPr>
        <w:pStyle w:val="berschrift5"/>
      </w:pPr>
      <w:bookmarkStart w:id="215" w:name="_Ref312343314"/>
      <w:r>
        <w:lastRenderedPageBreak/>
        <w:t>Allgemeiner Ablauf des Programms</w:t>
      </w:r>
      <w:bookmarkEnd w:id="212"/>
      <w:bookmarkEnd w:id="213"/>
      <w:bookmarkEnd w:id="214"/>
      <w:bookmarkEnd w:id="215"/>
    </w:p>
    <w:p w:rsidR="00C84ABA" w:rsidRDefault="00C84ABA" w:rsidP="00722926">
      <w:pPr>
        <w:rPr>
          <w:noProof/>
          <w:lang w:eastAsia="de-CH"/>
        </w:rPr>
      </w:pPr>
      <w:r>
        <w:t>Sobald das Gerät gestartet wird, ist es im Zustand „Start“. In diesem Zustand wird die auf dem Surface angezeigte Project Note alle 30 Sekunden automatisch ausgewechselt (im Weiteren als „Demo Modus“ beschrieben). Beginnt der Benutzer die Applikation zu verwenden, wird in einen zweiten Zustand gewechselt. Nun wird die PN nicht mehr automatisch gewechselt, damit der Kunde selbst Browsen und auch einen Filter setzen kann. Geschieht während 5 Minuten keine Interaktion mit dem Gerät, so erfolgt der Wechsel in den Demo Modus.</w:t>
      </w:r>
    </w:p>
    <w:p w:rsidR="00C84ABA" w:rsidRDefault="00C84ABA" w:rsidP="00722926">
      <w:pPr>
        <w:keepNext/>
      </w:pPr>
      <w:r>
        <w:rPr>
          <w:noProof/>
          <w:lang w:eastAsia="de-CH"/>
        </w:rPr>
        <w:drawing>
          <wp:inline distT="0" distB="0" distL="0" distR="0" wp14:anchorId="4CBA6E29" wp14:editId="2721048C">
            <wp:extent cx="3334956" cy="22169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01.hsr.ch\lelmer\Desktop\sa\IMG_20111007_155203.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5376" t="44355" b="8468"/>
                    <a:stretch/>
                  </pic:blipFill>
                  <pic:spPr bwMode="auto">
                    <a:xfrm>
                      <a:off x="0" y="0"/>
                      <a:ext cx="3329537" cy="2213387"/>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Pr="00484455" w:rsidRDefault="00C84ABA" w:rsidP="00722926">
      <w:pPr>
        <w:pStyle w:val="Beschriftung"/>
      </w:pPr>
      <w:bookmarkStart w:id="216" w:name="_Toc310270803"/>
      <w:bookmarkStart w:id="217" w:name="_Toc312356746"/>
      <w:r>
        <w:t xml:space="preserve">Abbildung </w:t>
      </w:r>
      <w:r w:rsidR="00734A85">
        <w:fldChar w:fldCharType="begin"/>
      </w:r>
      <w:r w:rsidR="00734A85">
        <w:instrText xml:space="preserve"> SEQ Abbildung</w:instrText>
      </w:r>
      <w:r w:rsidR="00734A85">
        <w:instrText xml:space="preserve"> \* ARABIC </w:instrText>
      </w:r>
      <w:r w:rsidR="00734A85">
        <w:fldChar w:fldCharType="separate"/>
      </w:r>
      <w:r w:rsidR="005358CB">
        <w:rPr>
          <w:noProof/>
        </w:rPr>
        <w:t>11</w:t>
      </w:r>
      <w:r w:rsidR="00734A85">
        <w:rPr>
          <w:noProof/>
        </w:rPr>
        <w:fldChar w:fldCharType="end"/>
      </w:r>
      <w:r>
        <w:t xml:space="preserve"> - Allgemeiner Ablauf</w:t>
      </w:r>
      <w:bookmarkEnd w:id="216"/>
      <w:bookmarkEnd w:id="217"/>
    </w:p>
    <w:p w:rsidR="00C84ABA" w:rsidRDefault="00C84ABA" w:rsidP="00531E27">
      <w:pPr>
        <w:pStyle w:val="berschrift5"/>
      </w:pPr>
      <w:bookmarkStart w:id="218" w:name="_Ref306611034"/>
      <w:bookmarkStart w:id="219" w:name="_Ref306611037"/>
      <w:bookmarkStart w:id="220" w:name="_Toc310273095"/>
      <w:r>
        <w:t>Tree View</w:t>
      </w:r>
      <w:bookmarkEnd w:id="218"/>
      <w:bookmarkEnd w:id="219"/>
      <w:bookmarkEnd w:id="220"/>
    </w:p>
    <w:p w:rsidR="00C84ABA" w:rsidRDefault="00C84ABA" w:rsidP="00722926">
      <w:r>
        <w:t>Zu Beginn zeigt die Applikation</w:t>
      </w:r>
      <w:r w:rsidR="00B05745">
        <w:t xml:space="preserve"> einen gewurzelten Baum (siehe </w:t>
      </w:r>
      <w:r>
        <w:fldChar w:fldCharType="begin"/>
      </w:r>
      <w:r>
        <w:instrText xml:space="preserve"> REF _Ref306568399 \h </w:instrText>
      </w:r>
      <w:r>
        <w:fldChar w:fldCharType="separate"/>
      </w:r>
      <w:r w:rsidR="005358CB">
        <w:t xml:space="preserve">Abbildung </w:t>
      </w:r>
      <w:r w:rsidR="005358CB">
        <w:rPr>
          <w:noProof/>
        </w:rPr>
        <w:t>12</w:t>
      </w:r>
      <w:r w:rsidR="005358CB">
        <w:t xml:space="preserve"> - </w:t>
      </w:r>
      <w:r w:rsidR="005358CB" w:rsidRPr="00292A7F">
        <w:t>Übersicht Tree View</w:t>
      </w:r>
      <w:r>
        <w:fldChar w:fldCharType="end"/>
      </w:r>
      <w:r>
        <w:t xml:space="preserve">). Der Wurzelknoten, welcher in den nachfolgenden Abbildungen als kleines Haus dargestellt ist, hat mehrere Kindknoten. Diese stellen die Kategorien dar, unter welchen die in den Project Notes enthaltenen Angaben gespeichert sind (siehe dazu Kapitel </w:t>
      </w:r>
      <w:r>
        <w:fldChar w:fldCharType="begin"/>
      </w:r>
      <w:r>
        <w:instrText xml:space="preserve"> REF _Ref306567743 \r \h </w:instrText>
      </w:r>
      <w:r>
        <w:fldChar w:fldCharType="separate"/>
      </w:r>
      <w:r w:rsidR="005358CB">
        <w:t>V.5.2</w:t>
      </w:r>
      <w:r>
        <w:fldChar w:fldCharType="end"/>
      </w:r>
      <w:r w:rsidR="00B05745">
        <w:t xml:space="preserve"> </w:t>
      </w:r>
      <w:r>
        <w:fldChar w:fldCharType="begin"/>
      </w:r>
      <w:r>
        <w:instrText xml:space="preserve"> REF _Ref306567747 \h </w:instrText>
      </w:r>
      <w:r>
        <w:fldChar w:fldCharType="separate"/>
      </w:r>
      <w:r w:rsidR="005358CB" w:rsidRPr="00B54E8E">
        <w:t>Daten</w:t>
      </w:r>
      <w:r>
        <w:fldChar w:fldCharType="end"/>
      </w:r>
      <w:r>
        <w:t>).</w:t>
      </w:r>
    </w:p>
    <w:p w:rsidR="00C84ABA" w:rsidRDefault="00C84ABA" w:rsidP="00722926">
      <w:pPr>
        <w:keepNext/>
      </w:pPr>
      <w:r>
        <w:rPr>
          <w:noProof/>
          <w:lang w:eastAsia="de-CH"/>
        </w:rPr>
        <w:drawing>
          <wp:inline distT="0" distB="0" distL="0" distR="0" wp14:anchorId="38B826AF" wp14:editId="0BB0C76B">
            <wp:extent cx="2837512" cy="1598138"/>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37512" cy="1598138"/>
                    </a:xfrm>
                    <a:prstGeom prst="rect">
                      <a:avLst/>
                    </a:prstGeom>
                  </pic:spPr>
                </pic:pic>
              </a:graphicData>
            </a:graphic>
          </wp:inline>
        </w:drawing>
      </w:r>
    </w:p>
    <w:p w:rsidR="00C84ABA" w:rsidRDefault="00C84ABA" w:rsidP="00722926">
      <w:pPr>
        <w:pStyle w:val="Beschriftung"/>
      </w:pPr>
      <w:bookmarkStart w:id="221" w:name="_Ref306568399"/>
      <w:bookmarkStart w:id="222" w:name="_Toc310270804"/>
      <w:bookmarkStart w:id="223" w:name="_Toc312356747"/>
      <w:r>
        <w:t xml:space="preserve">Abbildung </w:t>
      </w:r>
      <w:r w:rsidR="00734A85">
        <w:fldChar w:fldCharType="begin"/>
      </w:r>
      <w:r w:rsidR="00734A85">
        <w:instrText xml:space="preserve"> SEQ Abbildung \* ARABIC </w:instrText>
      </w:r>
      <w:r w:rsidR="00734A85">
        <w:fldChar w:fldCharType="separate"/>
      </w:r>
      <w:r w:rsidR="005358CB">
        <w:rPr>
          <w:noProof/>
        </w:rPr>
        <w:t>12</w:t>
      </w:r>
      <w:r w:rsidR="00734A85">
        <w:rPr>
          <w:noProof/>
        </w:rPr>
        <w:fldChar w:fldCharType="end"/>
      </w:r>
      <w:r>
        <w:t xml:space="preserve"> - </w:t>
      </w:r>
      <w:r w:rsidRPr="00292A7F">
        <w:t>Übersicht Tree View</w:t>
      </w:r>
      <w:bookmarkEnd w:id="221"/>
      <w:bookmarkEnd w:id="222"/>
      <w:bookmarkEnd w:id="223"/>
    </w:p>
    <w:p w:rsidR="00C84ABA" w:rsidRDefault="00C84ABA" w:rsidP="00722926">
      <w:r>
        <w:t>Sobald ein Kindknoten angetippt wird, bewegt sich dieser in die Mitte des Bildschirms und seine Unterkn</w:t>
      </w:r>
      <w:r w:rsidR="00B05745">
        <w:t xml:space="preserve">oten werden dargestellt (siehe </w:t>
      </w:r>
      <w:r>
        <w:fldChar w:fldCharType="begin"/>
      </w:r>
      <w:r>
        <w:instrText xml:space="preserve"> REF _Ref306568536 \h </w:instrText>
      </w:r>
      <w:r>
        <w:fldChar w:fldCharType="separate"/>
      </w:r>
      <w:r w:rsidR="005358CB">
        <w:t xml:space="preserve">Abbildung </w:t>
      </w:r>
      <w:r w:rsidR="005358CB">
        <w:rPr>
          <w:noProof/>
        </w:rPr>
        <w:t>13</w:t>
      </w:r>
      <w:r w:rsidR="005358CB">
        <w:t xml:space="preserve"> - Tree View Stufe 1</w:t>
      </w:r>
      <w:r>
        <w:fldChar w:fldCharType="end"/>
      </w:r>
      <w:r>
        <w:t>). Die restlichen Knoten ordnen sich neu um den Knoten in der Mitte an und verkleinern sich gegebenenfalls.</w:t>
      </w:r>
    </w:p>
    <w:p w:rsidR="00C84ABA" w:rsidRDefault="00C84ABA" w:rsidP="00722926">
      <w:pPr>
        <w:keepNext/>
      </w:pPr>
      <w:r>
        <w:rPr>
          <w:noProof/>
          <w:lang w:eastAsia="de-CH"/>
        </w:rPr>
        <w:drawing>
          <wp:inline distT="0" distB="0" distL="0" distR="0" wp14:anchorId="17DEFE0F" wp14:editId="60C5430A">
            <wp:extent cx="4199604" cy="114262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38_edit_0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99604" cy="1142622"/>
                    </a:xfrm>
                    <a:prstGeom prst="rect">
                      <a:avLst/>
                    </a:prstGeom>
                  </pic:spPr>
                </pic:pic>
              </a:graphicData>
            </a:graphic>
          </wp:inline>
        </w:drawing>
      </w:r>
    </w:p>
    <w:p w:rsidR="00C84ABA" w:rsidRDefault="00C84ABA" w:rsidP="00722926">
      <w:pPr>
        <w:pStyle w:val="Beschriftung"/>
      </w:pPr>
      <w:bookmarkStart w:id="224" w:name="_Ref306568536"/>
      <w:bookmarkStart w:id="225" w:name="_Toc310270805"/>
      <w:bookmarkStart w:id="226" w:name="_Toc312356748"/>
      <w:r>
        <w:t xml:space="preserve">Abbildung </w:t>
      </w:r>
      <w:r w:rsidR="00734A85">
        <w:fldChar w:fldCharType="begin"/>
      </w:r>
      <w:r w:rsidR="00734A85">
        <w:instrText xml:space="preserve"> SEQ Abbildung \* ARABIC </w:instrText>
      </w:r>
      <w:r w:rsidR="00734A85">
        <w:fldChar w:fldCharType="separate"/>
      </w:r>
      <w:r w:rsidR="005358CB">
        <w:rPr>
          <w:noProof/>
        </w:rPr>
        <w:t>13</w:t>
      </w:r>
      <w:r w:rsidR="00734A85">
        <w:rPr>
          <w:noProof/>
        </w:rPr>
        <w:fldChar w:fldCharType="end"/>
      </w:r>
      <w:r>
        <w:t xml:space="preserve"> - Tree View Stufe 1</w:t>
      </w:r>
      <w:bookmarkEnd w:id="224"/>
      <w:bookmarkEnd w:id="225"/>
      <w:bookmarkEnd w:id="226"/>
    </w:p>
    <w:p w:rsidR="00C84ABA" w:rsidRDefault="00C84ABA" w:rsidP="00722926">
      <w:r>
        <w:t xml:space="preserve">Von jedem Knoten aus kann so lange tiefer in den Baum navigiert werden, bis ein äusserster Knoten (in </w:t>
      </w:r>
      <w:r>
        <w:fldChar w:fldCharType="begin"/>
      </w:r>
      <w:r>
        <w:instrText xml:space="preserve"> REF _Ref306568536 \h </w:instrText>
      </w:r>
      <w:r>
        <w:fldChar w:fldCharType="separate"/>
      </w:r>
      <w:r w:rsidR="005358CB">
        <w:t xml:space="preserve">Abbildung </w:t>
      </w:r>
      <w:r w:rsidR="005358CB">
        <w:rPr>
          <w:noProof/>
        </w:rPr>
        <w:t>13</w:t>
      </w:r>
      <w:r w:rsidR="005358CB">
        <w:t xml:space="preserve"> - Tree View Stufe 1</w:t>
      </w:r>
      <w:r>
        <w:fldChar w:fldCharType="end"/>
      </w:r>
      <w:r>
        <w:t xml:space="preserve"> entsprechen die Knoten Java und C# je einem äussersten Knoten) erreicht ist. Der dabei durchlaufene Pfad ist stets sichtbar.</w:t>
      </w:r>
      <w:r>
        <w:br/>
      </w:r>
      <w:r>
        <w:lastRenderedPageBreak/>
        <w:t>Wird ein äusserer Knoten angewählt, so werden die diesem Knoten zugehörigen Project Notes in minim</w:t>
      </w:r>
      <w:r w:rsidR="00B05745">
        <w:t xml:space="preserve">ierter Form dargestellt (siehe </w:t>
      </w:r>
      <w:r>
        <w:fldChar w:fldCharType="begin"/>
      </w:r>
      <w:r>
        <w:instrText xml:space="preserve"> REF _Ref306569697 \h </w:instrText>
      </w:r>
      <w:r>
        <w:fldChar w:fldCharType="separate"/>
      </w:r>
      <w:r w:rsidR="005358CB">
        <w:t xml:space="preserve">Abbildung </w:t>
      </w:r>
      <w:r w:rsidR="005358CB">
        <w:rPr>
          <w:noProof/>
        </w:rPr>
        <w:t>14</w:t>
      </w:r>
      <w:r w:rsidR="005358CB">
        <w:t xml:space="preserve"> - Tree View Stufe 2</w:t>
      </w:r>
      <w:r>
        <w:fldChar w:fldCharType="end"/>
      </w:r>
      <w:r>
        <w:t>).</w:t>
      </w:r>
    </w:p>
    <w:p w:rsidR="00C84ABA" w:rsidRDefault="00C84ABA" w:rsidP="00722926">
      <w:pPr>
        <w:keepNext/>
      </w:pPr>
      <w:r>
        <w:rPr>
          <w:noProof/>
          <w:lang w:eastAsia="de-CH"/>
        </w:rPr>
        <w:drawing>
          <wp:inline distT="0" distB="0" distL="0" distR="0" wp14:anchorId="0AA9BC50" wp14:editId="2CAA0F32">
            <wp:extent cx="3604532" cy="169425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1.jpg"/>
                    <pic:cNvPicPr/>
                  </pic:nvPicPr>
                  <pic:blipFill>
                    <a:blip r:embed="rId55">
                      <a:extLst>
                        <a:ext uri="{28A0092B-C50C-407E-A947-70E740481C1C}">
                          <a14:useLocalDpi xmlns:a14="http://schemas.microsoft.com/office/drawing/2010/main" val="0"/>
                        </a:ext>
                      </a:extLst>
                    </a:blip>
                    <a:stretch>
                      <a:fillRect/>
                    </a:stretch>
                  </pic:blipFill>
                  <pic:spPr>
                    <a:xfrm>
                      <a:off x="0" y="0"/>
                      <a:ext cx="3604532" cy="1694257"/>
                    </a:xfrm>
                    <a:prstGeom prst="rect">
                      <a:avLst/>
                    </a:prstGeom>
                  </pic:spPr>
                </pic:pic>
              </a:graphicData>
            </a:graphic>
          </wp:inline>
        </w:drawing>
      </w:r>
    </w:p>
    <w:p w:rsidR="00C84ABA" w:rsidRDefault="00C84ABA" w:rsidP="00722926">
      <w:pPr>
        <w:pStyle w:val="Beschriftung"/>
      </w:pPr>
      <w:bookmarkStart w:id="227" w:name="_Ref306569697"/>
      <w:bookmarkStart w:id="228" w:name="_Toc310270806"/>
      <w:bookmarkStart w:id="229" w:name="_Toc312356749"/>
      <w:r>
        <w:t xml:space="preserve">Abbildung </w:t>
      </w:r>
      <w:r w:rsidR="00734A85">
        <w:fldChar w:fldCharType="begin"/>
      </w:r>
      <w:r w:rsidR="00734A85">
        <w:instrText xml:space="preserve"> SEQ Abbildung \* ARABIC </w:instrText>
      </w:r>
      <w:r w:rsidR="00734A85">
        <w:fldChar w:fldCharType="separate"/>
      </w:r>
      <w:r w:rsidR="005358CB">
        <w:rPr>
          <w:noProof/>
        </w:rPr>
        <w:t>14</w:t>
      </w:r>
      <w:r w:rsidR="00734A85">
        <w:rPr>
          <w:noProof/>
        </w:rPr>
        <w:fldChar w:fldCharType="end"/>
      </w:r>
      <w:r>
        <w:t xml:space="preserve"> - Tree View Stufe 2</w:t>
      </w:r>
      <w:bookmarkEnd w:id="227"/>
      <w:bookmarkEnd w:id="228"/>
      <w:bookmarkEnd w:id="229"/>
    </w:p>
    <w:p w:rsidR="00C84ABA" w:rsidRDefault="00C84ABA" w:rsidP="00722926">
      <w:r>
        <w:t xml:space="preserve">Bei der Auswahl einer im Kleinformat dargestellten Project Note öffnet sich diese. Dabei verkleinern oder verschwinden die anderen Elemente, damit für die Darstellung der Project Note genügend Platz besteht. </w:t>
      </w:r>
    </w:p>
    <w:p w:rsidR="00C84ABA" w:rsidRDefault="00C84ABA" w:rsidP="00722926">
      <w:r>
        <w:t>Neben der gross dargestellten Project Note werden Knoten angezeigt, die die zusätzlich vorhandenen Angaben über die Project Note auflisten. Dies soll dem Nutzer einerseits helfen, sich über den Inhalt der PN einen Überblick zu verschaffen. Andererseits soll es den Benutzer dazu animieren, Stichworte oder Kriterien zu entdecken, die ihn interessieren und diesen zu folgen.</w:t>
      </w:r>
      <w:r>
        <w:br/>
        <w:t>Für diese Anzeige wurden die nachfolgenden Varianten A und B erarbeitet.</w:t>
      </w:r>
    </w:p>
    <w:p w:rsidR="00531E27" w:rsidRPr="00531E27" w:rsidRDefault="00C84ABA" w:rsidP="00531E27">
      <w:pPr>
        <w:pStyle w:val="berschrift6"/>
      </w:pPr>
      <w:bookmarkStart w:id="230" w:name="_Ref306607590"/>
      <w:r>
        <w:t>Variante A</w:t>
      </w:r>
      <w:bookmarkEnd w:id="230"/>
    </w:p>
    <w:p w:rsidR="00C84ABA" w:rsidRDefault="00C84ABA" w:rsidP="00722926">
      <w:r w:rsidRPr="00531E27">
        <w:rPr>
          <w:b/>
        </w:rPr>
        <w:t>Variante A1</w:t>
      </w:r>
      <w:r w:rsidR="00531E27">
        <w:rPr>
          <w:b/>
        </w:rPr>
        <w:br/>
      </w:r>
      <w:r>
        <w:t>Die für die aktuelle Project Note relevanten Begriffe befinden sich in einer Art „Wolke“, um sich von den oben dargestellten Knoten, welche zur Übersicht dienen, abzuheben. Sobald einer der Begriffe in der Wolke ausgewählt wird, öffnet sich eine neue Ansicht mit einem</w:t>
      </w:r>
      <w:r w:rsidR="00B05745">
        <w:t xml:space="preserve"> gewurzelten Baum (analog </w:t>
      </w:r>
      <w:r>
        <w:fldChar w:fldCharType="begin"/>
      </w:r>
      <w:r>
        <w:instrText xml:space="preserve"> REF _Ref306569697 \h </w:instrText>
      </w:r>
      <w:r>
        <w:fldChar w:fldCharType="separate"/>
      </w:r>
      <w:r w:rsidR="005358CB">
        <w:t xml:space="preserve">Abbildung </w:t>
      </w:r>
      <w:r w:rsidR="005358CB">
        <w:rPr>
          <w:noProof/>
        </w:rPr>
        <w:t>14</w:t>
      </w:r>
      <w:r w:rsidR="005358CB">
        <w:t xml:space="preserve"> - Tree View Stufe 2</w:t>
      </w:r>
      <w:r>
        <w:fldChar w:fldCharType="end"/>
      </w:r>
      <w:r>
        <w:t>). In dieser befindet sich das eben ausgewählte Objekt im Zentrum, welches zusammen mit den daran hängenden Knoten dargestellt wird. Die Darstellung des Baumes geschieht mittels einer Animation.</w:t>
      </w:r>
    </w:p>
    <w:p w:rsidR="00C84ABA" w:rsidRDefault="00C84ABA" w:rsidP="00722926">
      <w:pPr>
        <w:keepNext/>
      </w:pPr>
      <w:r>
        <w:rPr>
          <w:noProof/>
          <w:lang w:eastAsia="de-CH"/>
        </w:rPr>
        <w:drawing>
          <wp:inline distT="0" distB="0" distL="0" distR="0" wp14:anchorId="1315CB9B" wp14:editId="4630B600">
            <wp:extent cx="3899479" cy="292394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34_edit_0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99479" cy="2923945"/>
                    </a:xfrm>
                    <a:prstGeom prst="rect">
                      <a:avLst/>
                    </a:prstGeom>
                  </pic:spPr>
                </pic:pic>
              </a:graphicData>
            </a:graphic>
          </wp:inline>
        </w:drawing>
      </w:r>
    </w:p>
    <w:p w:rsidR="00C84ABA" w:rsidRPr="00531E27" w:rsidRDefault="00C84ABA" w:rsidP="00722926">
      <w:pPr>
        <w:pStyle w:val="Beschriftung"/>
      </w:pPr>
      <w:bookmarkStart w:id="231" w:name="_Ref306607180"/>
      <w:bookmarkStart w:id="232" w:name="_Toc310270807"/>
      <w:bookmarkStart w:id="233" w:name="_Toc312356750"/>
      <w:r w:rsidRPr="00531E27">
        <w:t xml:space="preserve">Abbildung </w:t>
      </w:r>
      <w:r>
        <w:fldChar w:fldCharType="begin"/>
      </w:r>
      <w:r w:rsidRPr="00531E27">
        <w:instrText xml:space="preserve"> SEQ Abbildung \* ARABIC </w:instrText>
      </w:r>
      <w:r>
        <w:fldChar w:fldCharType="separate"/>
      </w:r>
      <w:r w:rsidR="005358CB">
        <w:rPr>
          <w:noProof/>
        </w:rPr>
        <w:t>15</w:t>
      </w:r>
      <w:r>
        <w:rPr>
          <w:noProof/>
        </w:rPr>
        <w:fldChar w:fldCharType="end"/>
      </w:r>
      <w:r w:rsidRPr="00531E27">
        <w:t xml:space="preserve"> - Tree View, Variante A1</w:t>
      </w:r>
      <w:bookmarkEnd w:id="231"/>
      <w:bookmarkEnd w:id="232"/>
      <w:bookmarkEnd w:id="233"/>
    </w:p>
    <w:p w:rsidR="00CE4197" w:rsidRDefault="00CE4197" w:rsidP="00722926">
      <w:pPr>
        <w:rPr>
          <w:b/>
        </w:rPr>
      </w:pPr>
      <w:bookmarkStart w:id="234" w:name="_Ref306359664"/>
    </w:p>
    <w:p w:rsidR="00C84ABA" w:rsidRPr="002E4947" w:rsidRDefault="00C84ABA" w:rsidP="00722926">
      <w:r w:rsidRPr="00531E27">
        <w:rPr>
          <w:b/>
        </w:rPr>
        <w:t>Variante A2</w:t>
      </w:r>
      <w:bookmarkEnd w:id="234"/>
      <w:r w:rsidR="00531E27">
        <w:rPr>
          <w:b/>
        </w:rPr>
        <w:br/>
      </w:r>
      <w:r>
        <w:t xml:space="preserve">Die zweite Variante ist von der Funktion und der Optik her etwas anders. Wird ein äusserer Knoten angetippt, werden alle diesem Knoten angehängten Project Notes in einer Detailansicht dargestellt (für Erklärungen zur Detailansicht siehe Unterkapitel </w:t>
      </w:r>
      <w:r>
        <w:fldChar w:fldCharType="begin"/>
      </w:r>
      <w:r>
        <w:instrText xml:space="preserve"> REF _Ref306606764 \r \h </w:instrText>
      </w:r>
      <w:r>
        <w:fldChar w:fldCharType="separate"/>
      </w:r>
      <w:r w:rsidR="005358CB">
        <w:t>V.5.3.1.6</w:t>
      </w:r>
      <w:r>
        <w:fldChar w:fldCharType="end"/>
      </w:r>
      <w:r w:rsidR="00B05745">
        <w:t xml:space="preserve"> </w:t>
      </w:r>
      <w:r>
        <w:fldChar w:fldCharType="begin"/>
      </w:r>
      <w:r>
        <w:instrText xml:space="preserve"> REF _Ref306606766 \h </w:instrText>
      </w:r>
      <w:r>
        <w:fldChar w:fldCharType="separate"/>
      </w:r>
      <w:r w:rsidR="005358CB">
        <w:t>Detailansichten</w:t>
      </w:r>
      <w:r>
        <w:fldChar w:fldCharType="end"/>
      </w:r>
      <w:r>
        <w:t xml:space="preserve">). Wieder dient der bei der Auswahl der Knoten durchlaufene Pfad zur Übersicht (am oberen Rand dargestellt). Die verschiedenen Begriffe der in der Detailsicht </w:t>
      </w:r>
      <w:r>
        <w:lastRenderedPageBreak/>
        <w:t>aktuell dargestellten Project Note werden rechts neben der Ansicht aufgelistet. Sobald einer dieser Begriffe ausgewählt wird, wechseln oben in der Navigation die Knoten und die Detailansicht passt sich entsprechend an.</w:t>
      </w:r>
    </w:p>
    <w:p w:rsidR="00C84ABA" w:rsidRDefault="00C84ABA" w:rsidP="00722926">
      <w:pPr>
        <w:keepNext/>
      </w:pPr>
      <w:r>
        <w:rPr>
          <w:noProof/>
          <w:lang w:eastAsia="de-CH"/>
        </w:rPr>
        <w:drawing>
          <wp:inline distT="0" distB="0" distL="0" distR="0" wp14:anchorId="55C2FCC9" wp14:editId="34687C3E">
            <wp:extent cx="5760720" cy="43448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20_edit_0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4344886"/>
                    </a:xfrm>
                    <a:prstGeom prst="rect">
                      <a:avLst/>
                    </a:prstGeom>
                  </pic:spPr>
                </pic:pic>
              </a:graphicData>
            </a:graphic>
          </wp:inline>
        </w:drawing>
      </w:r>
    </w:p>
    <w:p w:rsidR="00C84ABA" w:rsidRPr="00520F79" w:rsidRDefault="00C84ABA" w:rsidP="00722926">
      <w:pPr>
        <w:pStyle w:val="Beschriftung"/>
      </w:pPr>
      <w:bookmarkStart w:id="235" w:name="_Toc310270808"/>
      <w:bookmarkStart w:id="236" w:name="_Toc312356751"/>
      <w:r w:rsidRPr="00520F79">
        <w:t xml:space="preserve">Abbildung </w:t>
      </w:r>
      <w:r>
        <w:fldChar w:fldCharType="begin"/>
      </w:r>
      <w:r w:rsidRPr="00520F79">
        <w:instrText xml:space="preserve"> SEQ Abbildung \* ARABIC </w:instrText>
      </w:r>
      <w:r>
        <w:fldChar w:fldCharType="separate"/>
      </w:r>
      <w:r w:rsidR="005358CB">
        <w:rPr>
          <w:noProof/>
        </w:rPr>
        <w:t>16</w:t>
      </w:r>
      <w:r>
        <w:rPr>
          <w:noProof/>
        </w:rPr>
        <w:fldChar w:fldCharType="end"/>
      </w:r>
      <w:r w:rsidRPr="00520F79">
        <w:t xml:space="preserve"> - Tree View, Variante A2</w:t>
      </w:r>
      <w:bookmarkEnd w:id="235"/>
      <w:bookmarkEnd w:id="236"/>
    </w:p>
    <w:p w:rsidR="00C84ABA" w:rsidRDefault="00C84ABA" w:rsidP="00722926">
      <w:r w:rsidRPr="00520F79">
        <w:rPr>
          <w:b/>
        </w:rPr>
        <w:t>Fazit Variante A</w:t>
      </w:r>
      <w:r w:rsidR="00520F79">
        <w:rPr>
          <w:b/>
        </w:rPr>
        <w:br/>
      </w:r>
      <w:r>
        <w:t>Bei beiden Varianten ergeben sich folgende Probleme:</w:t>
      </w:r>
    </w:p>
    <w:p w:rsidR="00C84ABA" w:rsidRDefault="00C84ABA" w:rsidP="00722926">
      <w:r>
        <w:t>Verschiedenen Elemente werden doppelt a</w:t>
      </w:r>
      <w:r w:rsidR="00B05745">
        <w:t xml:space="preserve">ufgelistet. Als Beispiel siehe </w:t>
      </w:r>
      <w:r>
        <w:fldChar w:fldCharType="begin"/>
      </w:r>
      <w:r>
        <w:instrText xml:space="preserve"> REF _Ref306607180 \h </w:instrText>
      </w:r>
      <w:r>
        <w:fldChar w:fldCharType="separate"/>
      </w:r>
      <w:r w:rsidR="005358CB" w:rsidRPr="00531E27">
        <w:t xml:space="preserve">Abbildung </w:t>
      </w:r>
      <w:r w:rsidR="005358CB">
        <w:rPr>
          <w:noProof/>
        </w:rPr>
        <w:t>15</w:t>
      </w:r>
      <w:r w:rsidR="005358CB" w:rsidRPr="00531E27">
        <w:t xml:space="preserve"> - Tree View, Variante A1</w:t>
      </w:r>
      <w:r>
        <w:fldChar w:fldCharType="end"/>
      </w:r>
      <w:r>
        <w:t>: Der Knoten Technologien ist zweimal aufgelistet. Das erste Mal bei der Hauptnavigation zur Project Note, das zweite Mal in der Wolke mit den Informationen zu der jeweiligen Project Note.</w:t>
      </w:r>
    </w:p>
    <w:p w:rsidR="00C84ABA" w:rsidRDefault="00C84ABA" w:rsidP="00520F79">
      <w:pPr>
        <w:pStyle w:val="berschrift6"/>
      </w:pPr>
      <w:r>
        <w:t>Variante B</w:t>
      </w:r>
    </w:p>
    <w:p w:rsidR="00C84ABA" w:rsidRDefault="00C84ABA" w:rsidP="00722926">
      <w:r>
        <w:t>Die ausgewählte Project Note befindet sich in der Mitte des Bildschirmes, die verschiedenen Kategorien ordnen sich immer um das gerade ausgewählte Element an. Die verschiedenen Begriffe, welche sich auf die aktuell dargestellte Project Note beziehen, werden am jeweiligen Kategorienknoten angehängt und so dargestellt. An den äussersten Knoten werden die zugehörigen Project Notes in minimierter Form angezeigt.</w:t>
      </w:r>
    </w:p>
    <w:p w:rsidR="00C84ABA" w:rsidRPr="00A72269" w:rsidRDefault="00C84ABA" w:rsidP="00722926">
      <w:r>
        <w:t xml:space="preserve">Durch diese Art der Darstellung der Knoten entfällt die doppelte Auflistung der Elemente, welche in Variante A (Unterkapitel </w:t>
      </w:r>
      <w:r>
        <w:fldChar w:fldCharType="begin"/>
      </w:r>
      <w:r>
        <w:instrText xml:space="preserve"> REF _Ref306607590 \r \h </w:instrText>
      </w:r>
      <w:r>
        <w:fldChar w:fldCharType="separate"/>
      </w:r>
      <w:r w:rsidR="005358CB">
        <w:t>V.5.3.1.2.1</w:t>
      </w:r>
      <w:r>
        <w:fldChar w:fldCharType="end"/>
      </w:r>
      <w:r w:rsidR="00B05745">
        <w:t xml:space="preserve"> </w:t>
      </w:r>
      <w:r>
        <w:fldChar w:fldCharType="begin"/>
      </w:r>
      <w:r>
        <w:instrText xml:space="preserve"> REF _Ref306607590 \h </w:instrText>
      </w:r>
      <w:r>
        <w:fldChar w:fldCharType="separate"/>
      </w:r>
      <w:r w:rsidR="005358CB">
        <w:t>Variante A</w:t>
      </w:r>
      <w:r>
        <w:fldChar w:fldCharType="end"/>
      </w:r>
      <w:r>
        <w:t>) das Problem ist.</w:t>
      </w:r>
    </w:p>
    <w:p w:rsidR="00C84ABA" w:rsidRDefault="00C84ABA" w:rsidP="00722926">
      <w:pPr>
        <w:keepNext/>
      </w:pPr>
      <w:r>
        <w:rPr>
          <w:noProof/>
          <w:lang w:eastAsia="de-CH"/>
        </w:rPr>
        <w:lastRenderedPageBreak/>
        <w:drawing>
          <wp:inline distT="0" distB="0" distL="0" distR="0" wp14:anchorId="27732C78" wp14:editId="087DB830">
            <wp:extent cx="5760720" cy="28973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042_edit_0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897348"/>
                    </a:xfrm>
                    <a:prstGeom prst="rect">
                      <a:avLst/>
                    </a:prstGeom>
                  </pic:spPr>
                </pic:pic>
              </a:graphicData>
            </a:graphic>
          </wp:inline>
        </w:drawing>
      </w:r>
    </w:p>
    <w:p w:rsidR="00C84ABA" w:rsidRPr="00865B24" w:rsidRDefault="00C84ABA" w:rsidP="00722926">
      <w:pPr>
        <w:pStyle w:val="Beschriftung"/>
      </w:pPr>
      <w:bookmarkStart w:id="237" w:name="_Toc310270809"/>
      <w:bookmarkStart w:id="238" w:name="_Toc312356752"/>
      <w:r w:rsidRPr="00865B24">
        <w:t xml:space="preserve">Abbildung </w:t>
      </w:r>
      <w:r>
        <w:fldChar w:fldCharType="begin"/>
      </w:r>
      <w:r w:rsidRPr="00865B24">
        <w:instrText xml:space="preserve"> SEQ Abbildung \* ARABIC </w:instrText>
      </w:r>
      <w:r>
        <w:fldChar w:fldCharType="separate"/>
      </w:r>
      <w:r w:rsidR="005358CB">
        <w:rPr>
          <w:noProof/>
        </w:rPr>
        <w:t>17</w:t>
      </w:r>
      <w:r>
        <w:rPr>
          <w:noProof/>
        </w:rPr>
        <w:fldChar w:fldCharType="end"/>
      </w:r>
      <w:r w:rsidRPr="00865B24">
        <w:t xml:space="preserve"> - Tree View, Variante B</w:t>
      </w:r>
      <w:bookmarkEnd w:id="237"/>
      <w:bookmarkEnd w:id="238"/>
    </w:p>
    <w:p w:rsidR="00C84ABA" w:rsidRDefault="00C84ABA" w:rsidP="00722926">
      <w:r>
        <w:t>Bei dieser Variante ergeben sich folgende Probleme:</w:t>
      </w:r>
    </w:p>
    <w:p w:rsidR="00C84ABA" w:rsidRDefault="00C84ABA" w:rsidP="00722926">
      <w:r>
        <w:t xml:space="preserve">Eine Project Note besitzt Angaben zu mehreren Kategorien. Das Projekt einer der am Knoten „Post“ angehängten Project Notes ist beispielsweise mit der Technologie C++ erstellt worden. Nun wird diese bestimmte PN zweimal dargestellt, einmal am Knoten „Post“ und das zweite Mal am Knoten „C++“. </w:t>
      </w:r>
    </w:p>
    <w:p w:rsidR="00C84ABA" w:rsidRDefault="00C84ABA" w:rsidP="00722926">
      <w:r>
        <w:t>Es ist nicht ersichtlich, welcher Pfad zur in der Bildschirmmitte dargestellten Project Note führte, da eine Navigationshilfe fehlt.</w:t>
      </w:r>
    </w:p>
    <w:p w:rsidR="00C84ABA" w:rsidRDefault="00C84ABA" w:rsidP="00520F79">
      <w:pPr>
        <w:pStyle w:val="berschrift6"/>
      </w:pPr>
      <w:r>
        <w:t>Fazit</w:t>
      </w:r>
    </w:p>
    <w:p w:rsidR="00C84ABA" w:rsidRDefault="00C84ABA" w:rsidP="00722926">
      <w:r>
        <w:t>Im Allgemeinen ergeben sich mit der Tree View zusätzlich die folgenden Probleme:</w:t>
      </w:r>
    </w:p>
    <w:p w:rsidR="00C84ABA" w:rsidRDefault="00C84ABA" w:rsidP="00722926">
      <w:r>
        <w:t xml:space="preserve">An gewissen Knoten sind so viele Project Notes angehängt, dass diese nicht alle gleichzeitig dargestellt werden können. Dies ist aber nicht nur auf der Höhe der Project Notes-Knoten der Fall, sondern schon bei der Auflistung der verschiedenen Firmen. </w:t>
      </w:r>
    </w:p>
    <w:p w:rsidR="00C84ABA" w:rsidRDefault="00C84ABA" w:rsidP="00722926">
      <w:r>
        <w:t>Zudem werden Project Notes mehrfach aufgelistet: Die PN eines Projektes, welches mit den Technologien C# und C++ erstellt worden ist, wird bei beiden Kategorien angezeigt.</w:t>
      </w:r>
    </w:p>
    <w:p w:rsidR="00C84ABA" w:rsidRDefault="00C84ABA" w:rsidP="00722926">
      <w:r>
        <w:t>Die Tree View wurde daher für dieses Projekt als nur teilweise geeignet eingestuft.</w:t>
      </w:r>
    </w:p>
    <w:p w:rsidR="00C84ABA" w:rsidRDefault="00C84ABA">
      <w:pPr>
        <w:rPr>
          <w:color w:val="4F4F59"/>
          <w:spacing w:val="15"/>
          <w:sz w:val="22"/>
          <w:szCs w:val="22"/>
        </w:rPr>
      </w:pPr>
      <w:bookmarkStart w:id="239" w:name="_Ref306359373"/>
      <w:bookmarkStart w:id="240" w:name="_Ref306359376"/>
      <w:r>
        <w:br w:type="page"/>
      </w:r>
    </w:p>
    <w:p w:rsidR="00C84ABA" w:rsidRDefault="00C84ABA" w:rsidP="00520F79">
      <w:pPr>
        <w:pStyle w:val="berschrift5"/>
      </w:pPr>
      <w:bookmarkStart w:id="241" w:name="_Toc310273096"/>
      <w:bookmarkStart w:id="242" w:name="_Ref312336099"/>
      <w:bookmarkStart w:id="243" w:name="_Ref312336101"/>
      <w:r>
        <w:lastRenderedPageBreak/>
        <w:t>Spider View</w:t>
      </w:r>
      <w:bookmarkEnd w:id="239"/>
      <w:bookmarkEnd w:id="240"/>
      <w:bookmarkEnd w:id="241"/>
      <w:bookmarkEnd w:id="242"/>
      <w:bookmarkEnd w:id="243"/>
    </w:p>
    <w:p w:rsidR="00C84ABA" w:rsidRDefault="00C84ABA" w:rsidP="00722926">
      <w:r>
        <w:t>In der Spider View werden alle Project Notes als eine Art Netz dargestellt. In der Mitte wird jeweils die aktuelle PN so dargestellt, dass der Benutzer deren Inhalt lesen kann. Wählt der Benutzer eine andere Project Note aus, so wird zu dieser navigiert, wobei die vorherige PN geschlossen und die neue PN wieder in der Bildschirmmitte geöffnet wird.</w:t>
      </w:r>
    </w:p>
    <w:p w:rsidR="00C84ABA" w:rsidRDefault="00C84ABA" w:rsidP="00722926">
      <w:pPr>
        <w:keepNext/>
      </w:pPr>
      <w:r>
        <w:rPr>
          <w:noProof/>
          <w:lang w:eastAsia="de-CH"/>
        </w:rPr>
        <w:drawing>
          <wp:inline distT="0" distB="0" distL="0" distR="0" wp14:anchorId="5A0FAC94" wp14:editId="265C8AE0">
            <wp:extent cx="2930049" cy="3959525"/>
            <wp:effectExtent l="0" t="0" r="381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lelmer\Desktop\sa\IMG_20111007_154745.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12" t="3644" r="16510" b="20365"/>
                    <a:stretch/>
                  </pic:blipFill>
                  <pic:spPr bwMode="auto">
                    <a:xfrm>
                      <a:off x="0" y="0"/>
                      <a:ext cx="2939575" cy="3972398"/>
                    </a:xfrm>
                    <a:prstGeom prst="rect">
                      <a:avLst/>
                    </a:prstGeom>
                    <a:noFill/>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Beschriftung"/>
      </w:pPr>
      <w:bookmarkStart w:id="244" w:name="_Toc310270810"/>
      <w:bookmarkStart w:id="245" w:name="_Toc312356753"/>
      <w:r>
        <w:t xml:space="preserve">Abbildung </w:t>
      </w:r>
      <w:r w:rsidR="00734A85">
        <w:fldChar w:fldCharType="begin"/>
      </w:r>
      <w:r w:rsidR="00734A85">
        <w:instrText xml:space="preserve"> SEQ Abbildung \* ARABIC </w:instrText>
      </w:r>
      <w:r w:rsidR="00734A85">
        <w:fldChar w:fldCharType="separate"/>
      </w:r>
      <w:r w:rsidR="005358CB">
        <w:rPr>
          <w:noProof/>
        </w:rPr>
        <w:t>18</w:t>
      </w:r>
      <w:r w:rsidR="00734A85">
        <w:rPr>
          <w:noProof/>
        </w:rPr>
        <w:fldChar w:fldCharType="end"/>
      </w:r>
      <w:r>
        <w:t xml:space="preserve"> - Spider View</w:t>
      </w:r>
      <w:bookmarkEnd w:id="244"/>
      <w:bookmarkEnd w:id="245"/>
    </w:p>
    <w:p w:rsidR="00C84ABA" w:rsidRDefault="00C84ABA" w:rsidP="00722926">
      <w:r>
        <w:t>Der Aufbau geschieht hierbei wie bei einem Baum und enthält keine Zyklen. Damit dieser nicht immer gleich aussieht, wird der Baum zufällig aufgebaut (z.B. ein Mal pro Tag). Dies funktioniert folgendermassen:</w:t>
      </w:r>
    </w:p>
    <w:p w:rsidR="00C84ABA" w:rsidRDefault="00C84ABA" w:rsidP="00C84ABA">
      <w:pPr>
        <w:pStyle w:val="Listenabsatz"/>
        <w:numPr>
          <w:ilvl w:val="0"/>
          <w:numId w:val="16"/>
        </w:numPr>
        <w:spacing w:after="200" w:line="276" w:lineRule="auto"/>
      </w:pPr>
      <w:r>
        <w:t>Zufällige PN auswählen, diese als Startknoten zeichnen.</w:t>
      </w:r>
    </w:p>
    <w:p w:rsidR="00C84ABA" w:rsidRDefault="00C84ABA" w:rsidP="00C84ABA">
      <w:pPr>
        <w:pStyle w:val="Listenabsatz"/>
        <w:numPr>
          <w:ilvl w:val="0"/>
          <w:numId w:val="16"/>
        </w:numPr>
        <w:spacing w:after="200" w:line="276" w:lineRule="auto"/>
      </w:pPr>
      <w:r>
        <w:t>3-5 ähnliche PN pro neu gezeichnete PN suchen, zeichnen und dann mit dieser PN verbinden. Die Verbindung wird mit einem übereinstimmendem Attribut beschrieben (z.B. C#).</w:t>
      </w:r>
    </w:p>
    <w:p w:rsidR="00C84ABA" w:rsidRDefault="00C84ABA" w:rsidP="00C84ABA">
      <w:pPr>
        <w:pStyle w:val="Listenabsatz"/>
        <w:numPr>
          <w:ilvl w:val="0"/>
          <w:numId w:val="16"/>
        </w:numPr>
        <w:spacing w:after="200" w:line="276" w:lineRule="auto"/>
      </w:pPr>
      <w:r>
        <w:t>Weiter mit Schritt 2 so lange nicht alle PN gezeichnet sind.</w:t>
      </w:r>
    </w:p>
    <w:p w:rsidR="00C84ABA" w:rsidRDefault="00C84ABA" w:rsidP="00722926">
      <w:r>
        <w:t>Wie im Unterkapitel</w:t>
      </w:r>
      <w:r w:rsidR="00CE4197">
        <w:t xml:space="preserve"> </w:t>
      </w:r>
      <w:r w:rsidR="00CE4197">
        <w:fldChar w:fldCharType="begin"/>
      </w:r>
      <w:r w:rsidR="00CE4197">
        <w:instrText xml:space="preserve"> REF _Ref312343314 \r \h </w:instrText>
      </w:r>
      <w:r w:rsidR="00CE4197">
        <w:fldChar w:fldCharType="separate"/>
      </w:r>
      <w:r w:rsidR="005358CB">
        <w:t>V.5.3.1.1</w:t>
      </w:r>
      <w:r w:rsidR="00CE4197">
        <w:fldChar w:fldCharType="end"/>
      </w:r>
      <w:r w:rsidR="00CE4197">
        <w:t xml:space="preserve"> </w:t>
      </w:r>
      <w:r w:rsidR="00CE4197">
        <w:fldChar w:fldCharType="begin"/>
      </w:r>
      <w:r w:rsidR="00CE4197">
        <w:instrText xml:space="preserve"> REF _Ref312343314 \h </w:instrText>
      </w:r>
      <w:r w:rsidR="00CE4197">
        <w:fldChar w:fldCharType="separate"/>
      </w:r>
      <w:r w:rsidR="005358CB">
        <w:t>Allgemeiner Ablauf des Programms</w:t>
      </w:r>
      <w:r w:rsidR="00CE4197">
        <w:fldChar w:fldCharType="end"/>
      </w:r>
      <w:r>
        <w:t xml:space="preserve"> beschrieben, wechseln die Project Notes im Demo Modus ca. alle 30 Sekunden. In der Spider View wird dies so realisiert, dass eine zufällige PN gewählt wird und dann von der aktuellen PN zu der neu gewählten PN navigiert wird. Schön wäre natürlich, wenn sich dazu eine Animation mit Easing Effekt verwenden liesse.</w:t>
      </w:r>
    </w:p>
    <w:p w:rsidR="00C84ABA" w:rsidRDefault="00C84ABA" w:rsidP="00520F79">
      <w:pPr>
        <w:pStyle w:val="berschrift6"/>
      </w:pPr>
      <w:r>
        <w:t>Erweiterungen</w:t>
      </w:r>
    </w:p>
    <w:p w:rsidR="00C84ABA" w:rsidRDefault="00C84ABA" w:rsidP="00C84ABA">
      <w:pPr>
        <w:pStyle w:val="Listenabsatz"/>
        <w:numPr>
          <w:ilvl w:val="0"/>
          <w:numId w:val="15"/>
        </w:numPr>
        <w:spacing w:after="200" w:line="276" w:lineRule="auto"/>
      </w:pPr>
      <w:r>
        <w:t>Bei der Navigation zwischen zwei Project Notes wird mit einer Animation gearbeitet.</w:t>
      </w:r>
    </w:p>
    <w:p w:rsidR="00C84ABA" w:rsidRDefault="00C84ABA" w:rsidP="00C84ABA">
      <w:pPr>
        <w:pStyle w:val="Listenabsatz"/>
        <w:numPr>
          <w:ilvl w:val="0"/>
          <w:numId w:val="15"/>
        </w:numPr>
        <w:spacing w:after="200" w:line="276" w:lineRule="auto"/>
      </w:pPr>
      <w:r>
        <w:t>Dem Benutzer werden ein Vor- und Zurück-Button zur Verfügung gestellt, damit er in einer bestimmten Reihenfolge durch die Project Notes browsen kann.</w:t>
      </w:r>
    </w:p>
    <w:p w:rsidR="00C84ABA" w:rsidRDefault="00C84ABA" w:rsidP="00C84ABA">
      <w:pPr>
        <w:pStyle w:val="Listenabsatz"/>
        <w:numPr>
          <w:ilvl w:val="0"/>
          <w:numId w:val="15"/>
        </w:numPr>
        <w:spacing w:after="200" w:line="276" w:lineRule="auto"/>
      </w:pPr>
      <w:r>
        <w:t>Die aktuelle Project Note kann beliebig auf dem Bildschirm umhergezogen werden.</w:t>
      </w:r>
    </w:p>
    <w:p w:rsidR="00C84ABA" w:rsidRDefault="00C84ABA" w:rsidP="00C84ABA">
      <w:pPr>
        <w:pStyle w:val="Listenabsatz"/>
        <w:numPr>
          <w:ilvl w:val="1"/>
          <w:numId w:val="15"/>
        </w:numPr>
        <w:spacing w:after="200" w:line="276" w:lineRule="auto"/>
      </w:pPr>
      <w:r>
        <w:t>Das Netz um die herumgezogene PN herum wird dadurch verdrängt. Dies könnte z.B. mit einer Physik-Engine und „unsichtbaren Federn“ zwischen den einzelnen PN realisiert werden.</w:t>
      </w:r>
    </w:p>
    <w:p w:rsidR="00C84ABA" w:rsidRDefault="00C84ABA" w:rsidP="00C84ABA">
      <w:pPr>
        <w:pStyle w:val="Listenabsatz"/>
        <w:numPr>
          <w:ilvl w:val="0"/>
          <w:numId w:val="15"/>
        </w:numPr>
        <w:spacing w:after="200" w:line="276" w:lineRule="auto"/>
      </w:pPr>
      <w:r>
        <w:t>Zoom: Der Benutzer kann frei hinein und heraus zoomen mit Gesten.</w:t>
      </w:r>
      <w:r w:rsidRPr="004A43BF">
        <w:t xml:space="preserve"> </w:t>
      </w:r>
    </w:p>
    <w:p w:rsidR="00C84ABA" w:rsidRDefault="00C84ABA" w:rsidP="00C84ABA">
      <w:pPr>
        <w:pStyle w:val="Listenabsatz"/>
        <w:numPr>
          <w:ilvl w:val="0"/>
          <w:numId w:val="15"/>
        </w:numPr>
        <w:spacing w:after="200" w:line="276" w:lineRule="auto"/>
      </w:pPr>
      <w:r>
        <w:t xml:space="preserve">Querverbindungen zwischen Project Note erlauben </w:t>
      </w:r>
      <w:r>
        <w:sym w:font="Wingdings" w:char="F0E8"/>
      </w:r>
      <w:r>
        <w:t xml:space="preserve"> Zyklen im Graph erlauben.</w:t>
      </w:r>
    </w:p>
    <w:p w:rsidR="00C84ABA" w:rsidRDefault="00C84ABA" w:rsidP="00C84ABA">
      <w:pPr>
        <w:pStyle w:val="Listenabsatz"/>
        <w:numPr>
          <w:ilvl w:val="0"/>
          <w:numId w:val="15"/>
        </w:numPr>
        <w:spacing w:after="200" w:line="276" w:lineRule="auto"/>
      </w:pPr>
      <w:r>
        <w:lastRenderedPageBreak/>
        <w:t>Das Netz wird so aufgebaut, sodass durch zufälliges Browsen jede Project Note möglichst gleich häufig ausgewählt wird.</w:t>
      </w:r>
    </w:p>
    <w:p w:rsidR="00C84ABA" w:rsidRDefault="00C84ABA" w:rsidP="00C84ABA">
      <w:pPr>
        <w:pStyle w:val="Listenabsatz"/>
        <w:numPr>
          <w:ilvl w:val="0"/>
          <w:numId w:val="15"/>
        </w:numPr>
        <w:spacing w:after="200" w:line="276" w:lineRule="auto"/>
      </w:pPr>
      <w:r>
        <w:t>Beim Zeichnen des Baumes wird darauf geachtet, dass Gruppierungen entstehen (Bsp. Kunde: Swisscom).</w:t>
      </w:r>
    </w:p>
    <w:p w:rsidR="00C84ABA" w:rsidRDefault="00C84ABA" w:rsidP="00C84ABA">
      <w:pPr>
        <w:pStyle w:val="Listenabsatz"/>
        <w:numPr>
          <w:ilvl w:val="0"/>
          <w:numId w:val="15"/>
        </w:numPr>
        <w:spacing w:after="200" w:line="276" w:lineRule="auto"/>
      </w:pPr>
      <w:r>
        <w:t xml:space="preserve">Man kann nach gewissen PN Attributen filtern (siehe Unterkapitel </w:t>
      </w:r>
      <w:r>
        <w:fldChar w:fldCharType="begin"/>
      </w:r>
      <w:r>
        <w:instrText xml:space="preserve"> REF _Ref306014778 \r \h </w:instrText>
      </w:r>
      <w:r>
        <w:fldChar w:fldCharType="separate"/>
      </w:r>
      <w:r w:rsidR="005358CB">
        <w:t>V.5.3.1.4</w:t>
      </w:r>
      <w:r>
        <w:fldChar w:fldCharType="end"/>
      </w:r>
      <w:r w:rsidR="00B05745">
        <w:t xml:space="preserve"> </w:t>
      </w:r>
      <w:r>
        <w:fldChar w:fldCharType="begin"/>
      </w:r>
      <w:r>
        <w:instrText xml:space="preserve"> REF _Ref306014784 \h </w:instrText>
      </w:r>
      <w:r>
        <w:fldChar w:fldCharType="separate"/>
      </w:r>
      <w:r w:rsidR="005358CB">
        <w:t>Multi-Filter</w:t>
      </w:r>
      <w:r>
        <w:fldChar w:fldCharType="end"/>
      </w:r>
      <w:r>
        <w:t>)</w:t>
      </w:r>
    </w:p>
    <w:p w:rsidR="00C84ABA" w:rsidRDefault="00C84ABA" w:rsidP="00520F79">
      <w:pPr>
        <w:pStyle w:val="berschrift5"/>
      </w:pPr>
      <w:bookmarkStart w:id="246" w:name="_Ref306014778"/>
      <w:bookmarkStart w:id="247" w:name="_Ref306014784"/>
      <w:bookmarkStart w:id="248" w:name="_Toc310273097"/>
      <w:r>
        <w:t>Multi-Filter</w:t>
      </w:r>
      <w:bookmarkEnd w:id="246"/>
      <w:bookmarkEnd w:id="247"/>
      <w:bookmarkEnd w:id="248"/>
    </w:p>
    <w:p w:rsidR="00C84ABA" w:rsidRDefault="00C84ABA" w:rsidP="00722926">
      <w:r>
        <w:t xml:space="preserve">Zu Beginn wird eine Detailansicht dargestellt, in der alle PN sichtbar sind. Durch das Drücken des „Plus“ erscheint als zweiter Layer über der bisherigen Ansicht eine Tree View (siehe Unterkapitel </w:t>
      </w:r>
      <w:r>
        <w:fldChar w:fldCharType="begin"/>
      </w:r>
      <w:r>
        <w:instrText xml:space="preserve"> REF _Ref306611034 \r \h </w:instrText>
      </w:r>
      <w:r>
        <w:fldChar w:fldCharType="separate"/>
      </w:r>
      <w:r w:rsidR="005358CB">
        <w:t>V.5.3.1.2</w:t>
      </w:r>
      <w:r>
        <w:fldChar w:fldCharType="end"/>
      </w:r>
      <w:r w:rsidR="00B05745">
        <w:t xml:space="preserve"> </w:t>
      </w:r>
      <w:r>
        <w:fldChar w:fldCharType="begin"/>
      </w:r>
      <w:r>
        <w:instrText xml:space="preserve"> REF _Ref306611037 \h </w:instrText>
      </w:r>
      <w:r>
        <w:fldChar w:fldCharType="separate"/>
      </w:r>
      <w:r w:rsidR="005358CB">
        <w:t>Tree View</w:t>
      </w:r>
      <w:r>
        <w:fldChar w:fldCharType="end"/>
      </w:r>
      <w:r>
        <w:t>), aus welcher nun Filterelemente ausgewählt werden können. Ist die Auswahl getroffen, kann die Tree View durch erneutes Drücken des „Plus“ geschlossen werden.</w:t>
      </w:r>
    </w:p>
    <w:p w:rsidR="00C84ABA" w:rsidRDefault="00C84ABA" w:rsidP="00722926">
      <w:pPr>
        <w:keepNext/>
      </w:pPr>
      <w:r>
        <w:rPr>
          <w:noProof/>
          <w:lang w:eastAsia="de-CH"/>
        </w:rPr>
        <w:drawing>
          <wp:inline distT="0" distB="0" distL="0" distR="0" wp14:anchorId="47487670" wp14:editId="41F46FF8">
            <wp:extent cx="4425351" cy="547777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815_edit_01.jpg"/>
                    <pic:cNvPicPr/>
                  </pic:nvPicPr>
                  <pic:blipFill rotWithShape="1">
                    <a:blip r:embed="rId60" cstate="print">
                      <a:extLst>
                        <a:ext uri="{28A0092B-C50C-407E-A947-70E740481C1C}">
                          <a14:useLocalDpi xmlns:a14="http://schemas.microsoft.com/office/drawing/2010/main" val="0"/>
                        </a:ext>
                      </a:extLst>
                    </a:blip>
                    <a:srcRect l="8995" t="2697" r="14093" b="25901"/>
                    <a:stretch/>
                  </pic:blipFill>
                  <pic:spPr bwMode="auto">
                    <a:xfrm>
                      <a:off x="0" y="0"/>
                      <a:ext cx="4430661" cy="5484345"/>
                    </a:xfrm>
                    <a:prstGeom prst="rect">
                      <a:avLst/>
                    </a:prstGeom>
                    <a:ln>
                      <a:noFill/>
                    </a:ln>
                    <a:extLst>
                      <a:ext uri="{53640926-AAD7-44D8-BBD7-CCE9431645EC}">
                        <a14:shadowObscured xmlns:a14="http://schemas.microsoft.com/office/drawing/2010/main"/>
                      </a:ext>
                    </a:extLst>
                  </pic:spPr>
                </pic:pic>
              </a:graphicData>
            </a:graphic>
          </wp:inline>
        </w:drawing>
      </w:r>
    </w:p>
    <w:p w:rsidR="00C84ABA" w:rsidRDefault="00C84ABA" w:rsidP="00722926">
      <w:pPr>
        <w:pStyle w:val="Beschriftung"/>
      </w:pPr>
      <w:bookmarkStart w:id="249" w:name="_Toc310270811"/>
      <w:bookmarkStart w:id="250" w:name="_Toc312356754"/>
      <w:r>
        <w:t xml:space="preserve">Abbildung </w:t>
      </w:r>
      <w:r w:rsidR="00734A85">
        <w:fldChar w:fldCharType="begin"/>
      </w:r>
      <w:r w:rsidR="00734A85">
        <w:instrText xml:space="preserve"> SEQ Abbildung \* ARABIC </w:instrText>
      </w:r>
      <w:r w:rsidR="00734A85">
        <w:fldChar w:fldCharType="separate"/>
      </w:r>
      <w:r w:rsidR="005358CB">
        <w:rPr>
          <w:noProof/>
        </w:rPr>
        <w:t>19</w:t>
      </w:r>
      <w:r w:rsidR="00734A85">
        <w:rPr>
          <w:noProof/>
        </w:rPr>
        <w:fldChar w:fldCharType="end"/>
      </w:r>
      <w:r>
        <w:t xml:space="preserve"> - Multi-Filter</w:t>
      </w:r>
      <w:bookmarkEnd w:id="249"/>
      <w:bookmarkEnd w:id="250"/>
    </w:p>
    <w:p w:rsidR="00C84ABA" w:rsidRDefault="00C84ABA" w:rsidP="00722926">
      <w:r>
        <w:t>Die Tree View zeigt alle übergeordneten Kategorien (Technologien, Firmen, Services, Tools etc.). Wird eine dieser Kategorien ausgewählt, so wird der Knoten mit Kindknoten erweitert, welche alle unter dieser Kategorie vorhandenen Begriffe aufzeigen.</w:t>
      </w:r>
    </w:p>
    <w:p w:rsidR="00C84ABA" w:rsidRDefault="00C84ABA" w:rsidP="00C84ABA">
      <w:pPr>
        <w:pStyle w:val="Listenabsatz"/>
        <w:numPr>
          <w:ilvl w:val="0"/>
          <w:numId w:val="13"/>
        </w:numPr>
        <w:spacing w:after="200" w:line="276" w:lineRule="auto"/>
      </w:pPr>
      <w:r>
        <w:t>Die Farbe Blau zeigt, welche Begriffe für die Filterung bereits ausgewählt sind. Ein erneutes Antippen eines solchen Knotens hebt die Auswahl auf (Wechsel zur Farbe Grün).</w:t>
      </w:r>
    </w:p>
    <w:p w:rsidR="00C84ABA" w:rsidRDefault="00C84ABA" w:rsidP="00C84ABA">
      <w:pPr>
        <w:pStyle w:val="Listenabsatz"/>
        <w:numPr>
          <w:ilvl w:val="0"/>
          <w:numId w:val="13"/>
        </w:numPr>
        <w:spacing w:after="200" w:line="276" w:lineRule="auto"/>
      </w:pPr>
      <w:r>
        <w:t xml:space="preserve">Grün bedeutet, dass der Begriff zur Auswahl steht. </w:t>
      </w:r>
    </w:p>
    <w:p w:rsidR="00C84ABA" w:rsidRDefault="00C84ABA" w:rsidP="00C84ABA">
      <w:pPr>
        <w:pStyle w:val="Listenabsatz"/>
        <w:numPr>
          <w:ilvl w:val="0"/>
          <w:numId w:val="13"/>
        </w:numPr>
        <w:spacing w:after="200" w:line="276" w:lineRule="auto"/>
      </w:pPr>
      <w:r>
        <w:lastRenderedPageBreak/>
        <w:t>Die schwarzen Knoten sind Merkmale, welche ebenfalls ausgewählt werden können. Werden sie ausgewählt, wird der Filter dann aber keine Ergebnisse liefern, da keine PN existiert, die allen diesen Angaben entspricht.</w:t>
      </w:r>
    </w:p>
    <w:p w:rsidR="00C84ABA" w:rsidRDefault="00C84ABA" w:rsidP="00722926">
      <w:r>
        <w:t>Die Begriffe, nach denen aktuell gefiltert wird, sind neben dem „Plus“ aufgelistet. Um einen Begriff aus dem Filter zu entfernen, muss das „Minus“ auf ebendiesem Begriff angetippt werden (ev. auch Drag &amp; Drop möglich).</w:t>
      </w:r>
    </w:p>
    <w:p w:rsidR="00C84ABA" w:rsidRDefault="00C84ABA" w:rsidP="00520F79">
      <w:pPr>
        <w:pStyle w:val="berschrift5"/>
      </w:pPr>
      <w:bookmarkStart w:id="251" w:name="_Ref306617761"/>
      <w:bookmarkStart w:id="252" w:name="_Ref306617763"/>
      <w:bookmarkStart w:id="253" w:name="_Toc310273098"/>
      <w:r>
        <w:t>Finder</w:t>
      </w:r>
      <w:bookmarkEnd w:id="251"/>
      <w:bookmarkEnd w:id="252"/>
      <w:bookmarkEnd w:id="253"/>
    </w:p>
    <w:p w:rsidR="00C84ABA" w:rsidRDefault="00C84ABA" w:rsidP="00722926">
      <w:r>
        <w:t>Anfangs werden im Fenster nur die Kategorien angezeigt. Wird eine ausgewählt, erscheint eine zweite Spalte, in der nun die zugehörigen Begriffe angezeigt werden. Die Auswahl wird somit hierarchisch aufgebaut und dem Nutzer wird immer klar angezeigt, wo er sich befindet.</w:t>
      </w:r>
    </w:p>
    <w:p w:rsidR="00C84ABA" w:rsidRDefault="00C84ABA" w:rsidP="00722926">
      <w:pPr>
        <w:keepNext/>
      </w:pPr>
      <w:r>
        <w:rPr>
          <w:noProof/>
          <w:lang w:eastAsia="de-CH"/>
        </w:rPr>
        <w:drawing>
          <wp:inline distT="0" distB="0" distL="0" distR="0" wp14:anchorId="5978494B" wp14:editId="76A0B808">
            <wp:extent cx="4779033" cy="238951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4903_edit_01.jpg"/>
                    <pic:cNvPicPr/>
                  </pic:nvPicPr>
                  <pic:blipFill rotWithShape="1">
                    <a:blip r:embed="rId61" cstate="print">
                      <a:extLst>
                        <a:ext uri="{28A0092B-C50C-407E-A947-70E740481C1C}">
                          <a14:useLocalDpi xmlns:a14="http://schemas.microsoft.com/office/drawing/2010/main" val="0"/>
                        </a:ext>
                      </a:extLst>
                    </a:blip>
                    <a:srcRect l="3166" t="16883" r="12094" b="26623"/>
                    <a:stretch/>
                  </pic:blipFill>
                  <pic:spPr bwMode="auto">
                    <a:xfrm>
                      <a:off x="0" y="0"/>
                      <a:ext cx="4814006" cy="2407003"/>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834551" w:rsidRDefault="00C84ABA" w:rsidP="00722926">
      <w:pPr>
        <w:pStyle w:val="Beschriftung"/>
      </w:pPr>
      <w:bookmarkStart w:id="254" w:name="_Toc310270812"/>
      <w:bookmarkStart w:id="255" w:name="_Toc312356755"/>
      <w:r>
        <w:t xml:space="preserve">Abbildung </w:t>
      </w:r>
      <w:r w:rsidR="00734A85">
        <w:fldChar w:fldCharType="begin"/>
      </w:r>
      <w:r w:rsidR="00734A85">
        <w:instrText xml:space="preserve"> SEQ Abbildung \* ARABIC </w:instrText>
      </w:r>
      <w:r w:rsidR="00734A85">
        <w:fldChar w:fldCharType="separate"/>
      </w:r>
      <w:r w:rsidR="005358CB">
        <w:rPr>
          <w:noProof/>
        </w:rPr>
        <w:t>20</w:t>
      </w:r>
      <w:r w:rsidR="00734A85">
        <w:rPr>
          <w:noProof/>
        </w:rPr>
        <w:fldChar w:fldCharType="end"/>
      </w:r>
      <w:r>
        <w:t xml:space="preserve"> - Finder</w:t>
      </w:r>
      <w:bookmarkEnd w:id="254"/>
      <w:bookmarkEnd w:id="255"/>
    </w:p>
    <w:p w:rsidR="00C84ABA" w:rsidRDefault="00C84ABA" w:rsidP="00520F79">
      <w:pPr>
        <w:pStyle w:val="berschrift5"/>
      </w:pPr>
      <w:bookmarkStart w:id="256" w:name="_Ref306606764"/>
      <w:bookmarkStart w:id="257" w:name="_Ref306606766"/>
      <w:bookmarkStart w:id="258" w:name="_Toc310273099"/>
      <w:r>
        <w:t>Detailansichten</w:t>
      </w:r>
      <w:bookmarkEnd w:id="256"/>
      <w:bookmarkEnd w:id="257"/>
      <w:bookmarkEnd w:id="258"/>
    </w:p>
    <w:p w:rsidR="00C84ABA" w:rsidRDefault="00C84ABA" w:rsidP="00C84ABA">
      <w:pPr>
        <w:pStyle w:val="Listenabsatz"/>
        <w:numPr>
          <w:ilvl w:val="0"/>
          <w:numId w:val="14"/>
        </w:numPr>
        <w:spacing w:after="200" w:line="276" w:lineRule="auto"/>
      </w:pPr>
      <w:r w:rsidRPr="00E95773">
        <w:rPr>
          <w:b/>
        </w:rPr>
        <w:t>List:</w:t>
      </w:r>
      <w:r>
        <w:t xml:space="preserve"> Normale Liste von Project Notes. Wird eine PN angetippt, so öffnet sich diese in einem Popup.</w:t>
      </w:r>
    </w:p>
    <w:p w:rsidR="00C84ABA" w:rsidRDefault="00C84ABA" w:rsidP="00C84ABA">
      <w:pPr>
        <w:pStyle w:val="Listenabsatz"/>
        <w:numPr>
          <w:ilvl w:val="0"/>
          <w:numId w:val="14"/>
        </w:numPr>
        <w:spacing w:after="200" w:line="276" w:lineRule="auto"/>
      </w:pPr>
      <w:r w:rsidRPr="00E95773">
        <w:rPr>
          <w:b/>
        </w:rPr>
        <w:t>Cover Flow:</w:t>
      </w:r>
      <w:r>
        <w:t xml:space="preserve"> In der Mitte wird das aktuelle Element angezeigt. Links und rechts sind die Vorgänger- bzw. Nachfolger-PN, durch welche geblättert werden kann.</w:t>
      </w:r>
    </w:p>
    <w:p w:rsidR="00C84ABA" w:rsidRDefault="00C84ABA" w:rsidP="00C84ABA">
      <w:pPr>
        <w:pStyle w:val="Listenabsatz"/>
        <w:numPr>
          <w:ilvl w:val="0"/>
          <w:numId w:val="14"/>
        </w:numPr>
        <w:spacing w:after="200" w:line="276" w:lineRule="auto"/>
      </w:pPr>
      <w:r w:rsidRPr="00E95773">
        <w:rPr>
          <w:b/>
        </w:rPr>
        <w:t>Scatter View:</w:t>
      </w:r>
      <w:r>
        <w:t xml:space="preserve"> Alle Project Notes liegen auf einem Haufen. Sie können einzeln verschoben und von Hand gruppiert werden. Ein Popup wird beim Anklicken einer PN geöffnet.</w:t>
      </w:r>
    </w:p>
    <w:p w:rsidR="00C84ABA" w:rsidRDefault="00C84ABA" w:rsidP="00C84ABA">
      <w:pPr>
        <w:pStyle w:val="Listenabsatz"/>
        <w:numPr>
          <w:ilvl w:val="0"/>
          <w:numId w:val="14"/>
        </w:numPr>
        <w:spacing w:after="200" w:line="276" w:lineRule="auto"/>
      </w:pPr>
      <w:r w:rsidRPr="00E95773">
        <w:rPr>
          <w:b/>
        </w:rPr>
        <w:t>Button Overview:</w:t>
      </w:r>
      <w:r>
        <w:t xml:space="preserve"> Die Project Notes werden als kleine Bilder aufgelistet. Es werden immer alle PN, die einer Kategorie zugeordnet sind, angezeigt. Daher kann für eine vergrösserte und somit detailliertere Ansicht mit Gesten ein Zoom ausgeführt werden.</w:t>
      </w:r>
    </w:p>
    <w:p w:rsidR="00C84ABA" w:rsidRDefault="00C84ABA" w:rsidP="00C84ABA">
      <w:pPr>
        <w:pStyle w:val="Listenabsatz"/>
        <w:numPr>
          <w:ilvl w:val="0"/>
          <w:numId w:val="14"/>
        </w:numPr>
        <w:spacing w:after="200" w:line="276" w:lineRule="auto"/>
      </w:pPr>
      <w:r w:rsidRPr="00E95773">
        <w:rPr>
          <w:b/>
        </w:rPr>
        <w:t>Browser:</w:t>
      </w:r>
      <w:r>
        <w:t xml:space="preserve">  Das aktuelle Element wird oben angezeigt, unten befindet sich die Liste alle Project Notes, in der navigiert werden kann (ähnlich wie Cover Flow).</w:t>
      </w:r>
    </w:p>
    <w:p w:rsidR="00C84ABA" w:rsidRDefault="00C84ABA" w:rsidP="00C84ABA">
      <w:pPr>
        <w:pStyle w:val="Listenabsatz"/>
        <w:numPr>
          <w:ilvl w:val="0"/>
          <w:numId w:val="14"/>
        </w:numPr>
        <w:spacing w:after="200" w:line="276" w:lineRule="auto"/>
      </w:pPr>
      <w:r w:rsidRPr="00E95773">
        <w:rPr>
          <w:b/>
        </w:rPr>
        <w:t>PowerPoint:</w:t>
      </w:r>
      <w:r>
        <w:t xml:space="preserve"> Die aktuelle Project Note wird gross angezeigt. Unterhalb der Grossansicht wird die Position der aktuell gewählten PN in der Liste aller PN angezeigt.</w:t>
      </w:r>
    </w:p>
    <w:p w:rsidR="00C84ABA" w:rsidRDefault="00C84ABA" w:rsidP="00722926">
      <w:pPr>
        <w:keepNext/>
      </w:pPr>
      <w:r>
        <w:rPr>
          <w:noProof/>
          <w:lang w:eastAsia="de-CH"/>
        </w:rPr>
        <w:lastRenderedPageBreak/>
        <w:drawing>
          <wp:inline distT="0" distB="0" distL="0" distR="0" wp14:anchorId="0EC0F96E" wp14:editId="1C2DA171">
            <wp:extent cx="3707329" cy="3937379"/>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07_155411_edit_01.jpg"/>
                    <pic:cNvPicPr/>
                  </pic:nvPicPr>
                  <pic:blipFill rotWithShape="1">
                    <a:blip r:embed="rId62" cstate="print">
                      <a:extLst>
                        <a:ext uri="{28A0092B-C50C-407E-A947-70E740481C1C}">
                          <a14:useLocalDpi xmlns:a14="http://schemas.microsoft.com/office/drawing/2010/main" val="0"/>
                        </a:ext>
                      </a:extLst>
                    </a:blip>
                    <a:srcRect l="1373" t="2403" r="2746" b="21224"/>
                    <a:stretch/>
                  </pic:blipFill>
                  <pic:spPr bwMode="auto">
                    <a:xfrm>
                      <a:off x="0" y="0"/>
                      <a:ext cx="3712435" cy="3942802"/>
                    </a:xfrm>
                    <a:prstGeom prst="rect">
                      <a:avLst/>
                    </a:prstGeom>
                    <a:ln>
                      <a:noFill/>
                    </a:ln>
                    <a:extLst>
                      <a:ext uri="{53640926-AAD7-44D8-BBD7-CCE9431645EC}">
                        <a14:shadowObscured xmlns:a14="http://schemas.microsoft.com/office/drawing/2010/main"/>
                      </a:ext>
                    </a:extLst>
                  </pic:spPr>
                </pic:pic>
              </a:graphicData>
            </a:graphic>
          </wp:inline>
        </w:drawing>
      </w:r>
    </w:p>
    <w:p w:rsidR="00C84ABA" w:rsidRPr="004A70C5" w:rsidRDefault="00C84ABA" w:rsidP="00722926">
      <w:pPr>
        <w:pStyle w:val="Beschriftung"/>
      </w:pPr>
      <w:bookmarkStart w:id="259" w:name="_Toc310270813"/>
      <w:bookmarkStart w:id="260" w:name="_Toc312356756"/>
      <w:r>
        <w:t xml:space="preserve">Abbildung </w:t>
      </w:r>
      <w:r w:rsidR="00734A85">
        <w:fldChar w:fldCharType="begin"/>
      </w:r>
      <w:r w:rsidR="00734A85">
        <w:instrText xml:space="preserve"> SEQ Abbildung \* ARABIC </w:instrText>
      </w:r>
      <w:r w:rsidR="00734A85">
        <w:fldChar w:fldCharType="separate"/>
      </w:r>
      <w:r w:rsidR="005358CB">
        <w:rPr>
          <w:noProof/>
        </w:rPr>
        <w:t>21</w:t>
      </w:r>
      <w:r w:rsidR="00734A85">
        <w:rPr>
          <w:noProof/>
        </w:rPr>
        <w:fldChar w:fldCharType="end"/>
      </w:r>
      <w:r>
        <w:t xml:space="preserve"> - Detailansichten</w:t>
      </w:r>
      <w:bookmarkEnd w:id="259"/>
      <w:bookmarkEnd w:id="260"/>
    </w:p>
    <w:p w:rsidR="00520F79" w:rsidRPr="006019C2" w:rsidRDefault="00C84ABA" w:rsidP="00520F79">
      <w:pPr>
        <w:pStyle w:val="berschrift4"/>
      </w:pPr>
      <w:bookmarkStart w:id="261" w:name="_Toc310273100"/>
      <w:bookmarkStart w:id="262" w:name="_Ref310843949"/>
      <w:bookmarkStart w:id="263" w:name="_Ref310843954"/>
      <w:r>
        <w:t>Papier-Prototyp</w:t>
      </w:r>
      <w:bookmarkEnd w:id="261"/>
      <w:bookmarkEnd w:id="262"/>
      <w:bookmarkEnd w:id="263"/>
    </w:p>
    <w:p w:rsidR="00C84ABA" w:rsidRDefault="00C84ABA" w:rsidP="00520F79">
      <w:pPr>
        <w:pStyle w:val="berschrift5"/>
      </w:pPr>
      <w:bookmarkStart w:id="264" w:name="_Toc310273101"/>
      <w:r>
        <w:t>Variante A</w:t>
      </w:r>
      <w:bookmarkEnd w:id="264"/>
    </w:p>
    <w:p w:rsidR="00C84ABA" w:rsidRDefault="00C84ABA" w:rsidP="00722926">
      <w:r>
        <w:t>In der ersten Variante wurde die Spider View umgesetzt (siehe Unterkapit</w:t>
      </w:r>
      <w:r w:rsidR="00B05745">
        <w:t xml:space="preserve">el </w:t>
      </w:r>
      <w:r w:rsidR="00B05745">
        <w:fldChar w:fldCharType="begin"/>
      </w:r>
      <w:r w:rsidR="00B05745">
        <w:instrText xml:space="preserve"> REF _Ref312336099 \r \h </w:instrText>
      </w:r>
      <w:r w:rsidR="00B05745">
        <w:fldChar w:fldCharType="separate"/>
      </w:r>
      <w:r w:rsidR="005358CB">
        <w:t>V.5.3.1.3</w:t>
      </w:r>
      <w:r w:rsidR="00B05745">
        <w:fldChar w:fldCharType="end"/>
      </w:r>
      <w:r w:rsidR="00B05745">
        <w:t xml:space="preserve"> </w:t>
      </w:r>
      <w:r w:rsidR="00B05745">
        <w:fldChar w:fldCharType="begin"/>
      </w:r>
      <w:r w:rsidR="00B05745">
        <w:instrText xml:space="preserve"> REF _Ref312336101 \h </w:instrText>
      </w:r>
      <w:r w:rsidR="00B05745">
        <w:fldChar w:fldCharType="separate"/>
      </w:r>
      <w:r w:rsidR="005358CB">
        <w:t>Spider View</w:t>
      </w:r>
      <w:r w:rsidR="00B05745">
        <w:fldChar w:fldCharType="end"/>
      </w:r>
      <w:r>
        <w:t>).</w:t>
      </w:r>
    </w:p>
    <w:p w:rsidR="00C84ABA" w:rsidRDefault="00C84ABA" w:rsidP="00722926">
      <w:r>
        <w:rPr>
          <w:noProof/>
          <w:lang w:eastAsia="de-CH"/>
        </w:rPr>
        <w:drawing>
          <wp:inline distT="0" distB="0" distL="0" distR="0" wp14:anchorId="1D973389" wp14:editId="4CA0CD2F">
            <wp:extent cx="5760720" cy="3495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936_edit_0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495040"/>
                    </a:xfrm>
                    <a:prstGeom prst="rect">
                      <a:avLst/>
                    </a:prstGeom>
                  </pic:spPr>
                </pic:pic>
              </a:graphicData>
            </a:graphic>
          </wp:inline>
        </w:drawing>
      </w:r>
    </w:p>
    <w:p w:rsidR="00C84ABA" w:rsidRDefault="00C84ABA" w:rsidP="00722926">
      <w:pPr>
        <w:pStyle w:val="Beschriftung"/>
      </w:pPr>
      <w:bookmarkStart w:id="265" w:name="_Toc310270814"/>
      <w:bookmarkStart w:id="266" w:name="_Toc312356757"/>
      <w:r>
        <w:t xml:space="preserve">Abbildung </w:t>
      </w:r>
      <w:r w:rsidR="00734A85">
        <w:fldChar w:fldCharType="begin"/>
      </w:r>
      <w:r w:rsidR="00734A85">
        <w:instrText xml:space="preserve"> SEQ Abbildung \* ARABIC </w:instrText>
      </w:r>
      <w:r w:rsidR="00734A85">
        <w:fldChar w:fldCharType="separate"/>
      </w:r>
      <w:r w:rsidR="005358CB">
        <w:rPr>
          <w:noProof/>
        </w:rPr>
        <w:t>22</w:t>
      </w:r>
      <w:r w:rsidR="00734A85">
        <w:rPr>
          <w:noProof/>
        </w:rPr>
        <w:fldChar w:fldCharType="end"/>
      </w:r>
      <w:r>
        <w:t xml:space="preserve"> - Papierprototyp Variante A, Spider View</w:t>
      </w:r>
      <w:bookmarkEnd w:id="265"/>
      <w:bookmarkEnd w:id="266"/>
    </w:p>
    <w:p w:rsidR="00C84ABA" w:rsidRDefault="00C84ABA" w:rsidP="00520F79">
      <w:pPr>
        <w:pStyle w:val="berschrift6"/>
      </w:pPr>
      <w:bookmarkStart w:id="267" w:name="_Ref306360971"/>
      <w:r>
        <w:lastRenderedPageBreak/>
        <w:t>Testszenario</w:t>
      </w:r>
      <w:bookmarkEnd w:id="267"/>
    </w:p>
    <w:p w:rsidR="00C84ABA" w:rsidRPr="00040E7C" w:rsidRDefault="00C84ABA" w:rsidP="00722926">
      <w:r>
        <w:t>Das folgende Testszenario wurde mit Markus Stolze am 12.10.2011 getestet.</w:t>
      </w:r>
    </w:p>
    <w:p w:rsidR="00C84ABA" w:rsidRDefault="00C84ABA" w:rsidP="00722926">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C84ABA" w:rsidRDefault="00C84ABA" w:rsidP="00722926">
      <w:r w:rsidRPr="00520F79">
        <w:rPr>
          <w:b/>
        </w:rPr>
        <w:t>Aufgabe 1</w:t>
      </w:r>
      <w:r w:rsidR="00520F79">
        <w:rPr>
          <w:b/>
        </w:rPr>
        <w:br/>
      </w:r>
      <w:r>
        <w:t>Sie nutzen daher die Wartezeit, um sich mit der neuen Technologie zu befassen. Gleichzeitig sind Sie neugierig herauszufinden, ob die Zühlke Engineering AG Erfahrungen in Ihrem Spezialgebiet mitbringt.</w:t>
      </w:r>
    </w:p>
    <w:p w:rsidR="00C84ABA" w:rsidRDefault="00C84ABA" w:rsidP="00722926">
      <w:r w:rsidRPr="00520F79">
        <w:rPr>
          <w:b/>
        </w:rPr>
        <w:t>Aufgabe 2</w:t>
      </w:r>
      <w:r w:rsidR="00520F79" w:rsidRPr="00520F79">
        <w:rPr>
          <w:b/>
        </w:rPr>
        <w:br/>
      </w:r>
      <w:r>
        <w:t>Wie Sie feststellen können, hat es bisher einige Projekte mit .Net gegeben. Daher sind Sie nun daran interessiert, ob eines dieser Projekte in Zusammenarbeit mit Ihrem Arbeitgeber entstanden ist.</w:t>
      </w:r>
    </w:p>
    <w:p w:rsidR="00C84ABA" w:rsidRDefault="00C84ABA" w:rsidP="00520F79">
      <w:pPr>
        <w:pStyle w:val="berschrift6"/>
      </w:pPr>
      <w:r>
        <w:t>Fazit</w:t>
      </w:r>
    </w:p>
    <w:p w:rsidR="00C84ABA" w:rsidRDefault="00C84ABA" w:rsidP="00722926">
      <w:r>
        <w:t xml:space="preserve">Die Anzeige der Project Note ist zu klein. Um diese am Bildschirm angenehm lesen zu können, muss sie weiter vergrössert werden können. </w:t>
      </w:r>
    </w:p>
    <w:p w:rsidR="00C84ABA" w:rsidRDefault="00C84ABA" w:rsidP="00722926">
      <w:r>
        <w:t>Um festzustellen, welche Themen in der PN angesprochen werden, orientiert sich der Nutzer zuerst an den Informationen, die am rechten Rand auf der PN selbst aufgezeigt sind. Dabei kann es durchaus vorkommen, dass auf einer Project Note nicht alle Daten, welche zur Verfügung stehen, festgehalten sind. Somit kann es sein,  dass Verbindungslinien mit Attributbeschreibungen, die auf der Project Note selbst nicht aufgelistet sind, für Verwirrung sorgen. Es wäre zudem logischer, wenn die Attribute nur rechts von der Project Note aufgelistet werden würden.</w:t>
      </w:r>
    </w:p>
    <w:p w:rsidR="00C84ABA" w:rsidRDefault="00C84ABA" w:rsidP="00722926">
      <w:r>
        <w:t>Der Filter unter der PN wird nicht wahrgenommen. Wollte die Testperson nun beispielsweise nach .Net Projekten suchen will, drückte sie auf die nächste Project Note, welche über die der Linie .Net verbunden ist. Zudem ging die Testperson davon aus, dass sie sich, nachdem sie der .Net Verbindungslinie gefolgt ist, in einem .Net Ast befindet und sich da nur PNs zu diesem Thema befinden. Dies ist aber nicht möglich, da jede PN nur einmal im Baum vorkommt. Die Navigation ist daher unverständlich für den Benutzer. Fall er spezifisch nach etwas suchen möchte, findet er seinen Weg nur über die Verbindungslinien allein nicht.</w:t>
      </w:r>
    </w:p>
    <w:p w:rsidR="00C84ABA" w:rsidRPr="00490D71" w:rsidRDefault="00C84ABA" w:rsidP="00722926">
      <w:r>
        <w:t>Dadurch, dass schon von Anfang an falsch navigiert wurde, konnten die Testszenarien nicht abgeschlossen werden. Es wurde ersichtlich, dass diese Variante verwirrend und irreführend für den Benutzer ist. Daher wurde sie als ungeeignet eingestuft.</w:t>
      </w:r>
    </w:p>
    <w:p w:rsidR="00C84ABA" w:rsidRDefault="00C84ABA" w:rsidP="00520F79">
      <w:pPr>
        <w:pStyle w:val="berschrift5"/>
      </w:pPr>
      <w:bookmarkStart w:id="268" w:name="_Toc310273102"/>
      <w:r>
        <w:t>Variante B</w:t>
      </w:r>
      <w:bookmarkEnd w:id="268"/>
    </w:p>
    <w:p w:rsidR="00C84ABA" w:rsidRDefault="00C84ABA" w:rsidP="00722926">
      <w:r>
        <w:t>Die nächste Variante des Papier-Prototyps befasste sich mit der Umsetzung</w:t>
      </w:r>
      <w:r w:rsidR="00B05745">
        <w:t xml:space="preserve"> der Variante A-2 der Tree View.</w:t>
      </w:r>
      <w:r>
        <w:t>Dabei wurden aber einige Elemente anders dargestellt. Damit ersichtlich ist, wo man sich befindet, ist links neben der ausgewählten Project Note eine Box dargestellt, die mit der Oberkategorie beschriftet ist. Der ausgewählte Begriff wird als ein Stapel von Project Notes in der Box angezeigt. Rechts von dieser Box befindet sich die aktuell ausgewählte Project Note, welche auch noch weiter vergrössert werden kann. Darunter befindet sich ein Slider, mit welchem durch die weiteren Project Notes der aktuellen Kategorie navigiert werden kann. Am rechten Rand jeder Project Note werden die Kategorien  angezeigt. Mit jeder Kategorie sind die jeweils zur Project Note gehörenden Begriffe durch eine Linie verbunden. Wird ein Begriff angetippt, so ändert sich die Beschriftung des PN-Stapels und gegebenenfalls auch die Beschriftung der Box selbst (oben links). Zudem werden die Project Notes in der Grossansicht und im Slider aktualisiert.</w:t>
      </w:r>
    </w:p>
    <w:p w:rsidR="00C84ABA" w:rsidRDefault="00C84ABA" w:rsidP="00722926">
      <w:r>
        <w:t>Wird jedoch am rechten Rand der Project Note auf eine Kategorie gedrückt, öffnet sich ein neues Fenster und die eben angetippte Kategorie bewegt sich in die Mitte des Fensters. Rundherum werden die dazu gehörigen Begriffe angezeigt und es kann einer davon ausgewählt werden. Dies ermöglicht dem Nutzer, dass er nicht nur Kategorien, die mit der aktuell angezeigten Project Note zusammenhängen, auswählen kann.</w:t>
      </w:r>
    </w:p>
    <w:p w:rsidR="00C84ABA" w:rsidRDefault="00C84ABA" w:rsidP="00722926">
      <w:pPr>
        <w:keepNext/>
      </w:pPr>
      <w:r>
        <w:rPr>
          <w:noProof/>
          <w:lang w:eastAsia="de-CH"/>
        </w:rPr>
        <w:lastRenderedPageBreak/>
        <w:drawing>
          <wp:inline distT="0" distB="0" distL="0" distR="0" wp14:anchorId="4FEC69AD" wp14:editId="3B9EF760">
            <wp:extent cx="5760720" cy="3303905"/>
            <wp:effectExtent l="0" t="0" r="0" b="0"/>
            <wp:docPr id="4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11727_edit_0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303905"/>
                    </a:xfrm>
                    <a:prstGeom prst="rect">
                      <a:avLst/>
                    </a:prstGeom>
                  </pic:spPr>
                </pic:pic>
              </a:graphicData>
            </a:graphic>
          </wp:inline>
        </w:drawing>
      </w:r>
    </w:p>
    <w:p w:rsidR="00C84ABA" w:rsidRDefault="00C84ABA" w:rsidP="00722926">
      <w:pPr>
        <w:pStyle w:val="Beschriftung"/>
      </w:pPr>
      <w:bookmarkStart w:id="269" w:name="_Toc310270815"/>
      <w:bookmarkStart w:id="270" w:name="_Toc312356758"/>
      <w:r>
        <w:t xml:space="preserve">Abbildung </w:t>
      </w:r>
      <w:r w:rsidR="00734A85">
        <w:fldChar w:fldCharType="begin"/>
      </w:r>
      <w:r w:rsidR="00734A85">
        <w:instrText xml:space="preserve"> SEQ Abbildung \* ARABIC </w:instrText>
      </w:r>
      <w:r w:rsidR="00734A85">
        <w:fldChar w:fldCharType="separate"/>
      </w:r>
      <w:r w:rsidR="005358CB">
        <w:rPr>
          <w:noProof/>
        </w:rPr>
        <w:t>23</w:t>
      </w:r>
      <w:r w:rsidR="00734A85">
        <w:rPr>
          <w:noProof/>
        </w:rPr>
        <w:fldChar w:fldCharType="end"/>
      </w:r>
      <w:r>
        <w:t xml:space="preserve"> - Papierprototyp Variante B</w:t>
      </w:r>
      <w:bookmarkEnd w:id="269"/>
      <w:bookmarkEnd w:id="270"/>
    </w:p>
    <w:p w:rsidR="00C84ABA" w:rsidRDefault="00C84ABA" w:rsidP="00520F79">
      <w:pPr>
        <w:pStyle w:val="berschrift6"/>
      </w:pPr>
      <w:r>
        <w:t>Testszenario</w:t>
      </w:r>
    </w:p>
    <w:p w:rsidR="00C84ABA" w:rsidRPr="00C93C64" w:rsidRDefault="00C84ABA" w:rsidP="00722926">
      <w:r>
        <w:t>Das folgende Testszenario wurde mit Kevin Gaunt am 14.10.2011 getestet.</w:t>
      </w:r>
    </w:p>
    <w:p w:rsidR="00C84ABA" w:rsidRDefault="00C84ABA" w:rsidP="00722926">
      <w:r>
        <w:t>Sie sind als Mitarbeiter der Firma Swisscom spezialisiert auf Projekte im Bereich .Net. Heute haben Sie einen Termin bei der Zühlke Engineering AG, welche ihr Projektpartner ist. Es ist das erste Meeting, daher treffen Sie etwas verfrüht ein. Die Empfangsdame weist Sie darauf hin, dass die Project Notes der Firma (Projektbeschrieb auf eine A4-Seite zusammengefasst) auf dem neu erworbenen Surface  eingesehen werden können.</w:t>
      </w:r>
    </w:p>
    <w:p w:rsidR="00C84ABA" w:rsidRDefault="00C84ABA" w:rsidP="00722926">
      <w:r w:rsidRPr="00520F79">
        <w:rPr>
          <w:b/>
        </w:rPr>
        <w:t>Aufgabe 1</w:t>
      </w:r>
      <w:r w:rsidR="00520F79">
        <w:rPr>
          <w:b/>
        </w:rPr>
        <w:br/>
      </w:r>
      <w:r>
        <w:t>Sie nutzen daher die Wartezeit, um sich mit der neuen Technologie zu befassen. Gleichzeitig sind Sie neugierig herauszufinden, ob die Zühlke Engineering AG Erfahrungen in Ihrem Spezialgebiet mitbringt.</w:t>
      </w:r>
    </w:p>
    <w:p w:rsidR="00C84ABA" w:rsidRDefault="00C84ABA" w:rsidP="00722926">
      <w:r w:rsidRPr="00520F79">
        <w:rPr>
          <w:b/>
        </w:rPr>
        <w:t>Aufgabe 2</w:t>
      </w:r>
      <w:r w:rsidR="00520F79">
        <w:rPr>
          <w:b/>
        </w:rPr>
        <w:br/>
      </w:r>
      <w:r>
        <w:t>Einer Ihrer Arbeitskollegen erzählte Ihnen, dass er ein Projekt mit der Zühlke Engineering AG gemacht hatte. Sie mögen sich entfernt noch erinnern, um was es ungefähr ging, Ihnen fällt aber kein konkreter Begriff zu diesem Projekt ein. Trotzdem möchten Sie nun mehr über dieses Projekt herausfinden.</w:t>
      </w:r>
    </w:p>
    <w:p w:rsidR="00C84ABA" w:rsidRDefault="00C84ABA" w:rsidP="00520F79">
      <w:pPr>
        <w:pStyle w:val="berschrift6"/>
      </w:pPr>
      <w:r>
        <w:t>Fazit</w:t>
      </w:r>
    </w:p>
    <w:p w:rsidR="00C84ABA" w:rsidRDefault="00C84ABA" w:rsidP="00722926">
      <w:r>
        <w:t xml:space="preserve">Es ist irritierend, dass zu Beginn bereits eine Project Note auswählt ist. Der Nutzer weiss nicht, wie er dort hingekommen ist. Normalerweise wird zuerst eine Liste (Grid) mit einer Auswahl von PNs erwartet. </w:t>
      </w:r>
    </w:p>
    <w:p w:rsidR="00C84ABA" w:rsidRDefault="00C84ABA" w:rsidP="00722926">
      <w:r>
        <w:t>Der Slider unten links wird übersehen. Es ist besser ihn oberhalb der gross dargestellten Project Note zu platzieren.</w:t>
      </w:r>
    </w:p>
    <w:p w:rsidR="00C84ABA" w:rsidRDefault="00C84ABA" w:rsidP="00722926">
      <w:r>
        <w:t>Zusätzlich sollte für die Ansicht der PN ein Fokus Modus benutzt werden. Wenn man die Project Note genau lesen möchte, soll sie sich durch Antippen weiter vergrössern und alle anderen Informationen sollen in den Hintergrund rücken oder ausgeblendet werden.</w:t>
      </w:r>
    </w:p>
    <w:p w:rsidR="00C84ABA" w:rsidRDefault="00C84ABA" w:rsidP="00722926">
      <w:r>
        <w:t>Die Project Notes Stapel, welche auf der rechten Bildschirmhälfte angezeigt werden, sollten mit mehr als einer Note angezeigt werden. Sonst ist nicht verständlich, dass es sich bei der Zahl auf den gezeichneten Notes um die Anzahl Project Notes, die mit dieser Kategorie verbunden sind, handelt.</w:t>
      </w:r>
    </w:p>
    <w:p w:rsidR="00C84ABA" w:rsidRDefault="00C84ABA" w:rsidP="00722926">
      <w:r>
        <w:t>Die Testperson konnte die ihr gestellten Aufgaben lösen. Sie erwartete aber, dass nach dem Antippen einer Kategorie rechts neben der PN ein Menü mit nur den Begriffen, die zur Project Note gehören, angezeigt wird. Entgegen der Erwartung wurden alle unter der Kategorie vorhandenen Begriffe aufgelistet. Die Erwartung der Testperson entstand dadurch, dass die Kategorien mit der PN verbunden sind. Daher sollten die Kategorien am rechten Rand des Bildschirms aufgeführt werden und die Begriffe sollten mit der PN direkt verbunden. Die Trennung ist aber auch dann nicht ideal.</w:t>
      </w:r>
    </w:p>
    <w:p w:rsidR="00C84ABA" w:rsidRDefault="00C84ABA" w:rsidP="00520F79">
      <w:pPr>
        <w:pStyle w:val="berschrift5"/>
      </w:pPr>
      <w:bookmarkStart w:id="271" w:name="_Toc310273103"/>
      <w:r>
        <w:lastRenderedPageBreak/>
        <w:t>Variante C</w:t>
      </w:r>
      <w:bookmarkEnd w:id="271"/>
    </w:p>
    <w:p w:rsidR="00C84ABA" w:rsidRDefault="00C84ABA" w:rsidP="00722926">
      <w:r>
        <w:t>Solange keine Benutzerinteraktion erfolgt, ist das Gerät im Demo Modus. Wird dieser beendet, erscheint eine Übersicht über alle PNs.</w:t>
      </w:r>
    </w:p>
    <w:p w:rsidR="00C84ABA" w:rsidRDefault="00C84ABA" w:rsidP="00722926">
      <w:r>
        <w:t>Wird davon eine Project Note angewählt, wird diese</w:t>
      </w:r>
      <w:r w:rsidR="00B05745">
        <w:t xml:space="preserve"> in einer Detailansicht (siehe </w:t>
      </w:r>
      <w:r>
        <w:fldChar w:fldCharType="begin"/>
      </w:r>
      <w:r>
        <w:instrText xml:space="preserve"> REF _Ref306620178 \h </w:instrText>
      </w:r>
      <w:r>
        <w:fldChar w:fldCharType="separate"/>
      </w:r>
      <w:r w:rsidR="005358CB">
        <w:t xml:space="preserve">Abbildung </w:t>
      </w:r>
      <w:r w:rsidR="005358CB">
        <w:rPr>
          <w:noProof/>
        </w:rPr>
        <w:t>24</w:t>
      </w:r>
      <w:r w:rsidR="005358CB">
        <w:t xml:space="preserve"> - </w:t>
      </w:r>
      <w:r w:rsidR="005358CB" w:rsidRPr="00576A6A">
        <w:t>Papierprototyp Variante C, Detailansicht</w:t>
      </w:r>
      <w:r>
        <w:fldChar w:fldCharType="end"/>
      </w:r>
      <w:r>
        <w:t>) angezeigt.</w:t>
      </w:r>
    </w:p>
    <w:p w:rsidR="00C84ABA" w:rsidRDefault="00C84ABA" w:rsidP="00722926">
      <w:r>
        <w:t xml:space="preserve">Mit dem Drücken der Pfeile lassen sich die nächsten bzw. vorhergehenden Project Notes anzeigen. Rechts werden immer die zur angezeigten Project Note gehörigen Begriffe aufgelistet. </w:t>
      </w:r>
    </w:p>
    <w:p w:rsidR="00C84ABA" w:rsidRDefault="00C84ABA" w:rsidP="00722926">
      <w:r>
        <w:t>Wird die gross angezeigte Project Note angetippt, so findet ein Übergang in den Lesemodus statt. In diesem Modus wird die Project Note stark vergrössert und in der Mitte des Bildschirms positioniert angezeigt. Die mit der PN verbundenen Begriffe werden ausgeblendet, der Hintergrund wird abgedunkelt.</w:t>
      </w:r>
    </w:p>
    <w:p w:rsidR="00C84ABA" w:rsidRPr="00A061BD" w:rsidRDefault="00C84ABA" w:rsidP="00722926">
      <w:r>
        <w:t>Wenn in der Detailansicht einer der mit der Project Note verbundenen Begriffe ausgewählt wird, so öffnet sich ein Kontextmenü, in welchem man den Begriff als Kriterium zum Filter hinzufügen kann. Falls schon ein oder mehrere Kriterien für den Filter gesetzt wurden, können diese entweder durch den Begriff als neues Filterkriterium ersetzt werden oder der Filter wird mit dem Begriff als weiteres Kriterium zusätzlich eingeschränkt.</w:t>
      </w:r>
    </w:p>
    <w:p w:rsidR="00C84ABA" w:rsidRDefault="00C84ABA" w:rsidP="00722926">
      <w:pPr>
        <w:keepNext/>
      </w:pPr>
      <w:r>
        <w:rPr>
          <w:noProof/>
          <w:lang w:eastAsia="de-CH"/>
        </w:rPr>
        <w:drawing>
          <wp:inline distT="0" distB="0" distL="0" distR="0" wp14:anchorId="5C84FC6F" wp14:editId="74D51100">
            <wp:extent cx="5760720" cy="3735705"/>
            <wp:effectExtent l="0" t="0" r="0" b="0"/>
            <wp:docPr id="4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815_edit_0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3735705"/>
                    </a:xfrm>
                    <a:prstGeom prst="rect">
                      <a:avLst/>
                    </a:prstGeom>
                  </pic:spPr>
                </pic:pic>
              </a:graphicData>
            </a:graphic>
          </wp:inline>
        </w:drawing>
      </w:r>
    </w:p>
    <w:p w:rsidR="00C84ABA" w:rsidRDefault="00C84ABA" w:rsidP="00722926">
      <w:pPr>
        <w:pStyle w:val="Beschriftung"/>
      </w:pPr>
      <w:bookmarkStart w:id="272" w:name="_Ref306620178"/>
      <w:bookmarkStart w:id="273" w:name="_Toc310270816"/>
      <w:bookmarkStart w:id="274" w:name="_Toc312356759"/>
      <w:r>
        <w:t xml:space="preserve">Abbildung </w:t>
      </w:r>
      <w:r w:rsidR="00734A85">
        <w:fldChar w:fldCharType="begin"/>
      </w:r>
      <w:r w:rsidR="00734A85">
        <w:instrText xml:space="preserve"> SEQ Abbildung \* ARABIC </w:instrText>
      </w:r>
      <w:r w:rsidR="00734A85">
        <w:fldChar w:fldCharType="separate"/>
      </w:r>
      <w:r w:rsidR="005358CB">
        <w:rPr>
          <w:noProof/>
        </w:rPr>
        <w:t>24</w:t>
      </w:r>
      <w:r w:rsidR="00734A85">
        <w:rPr>
          <w:noProof/>
        </w:rPr>
        <w:fldChar w:fldCharType="end"/>
      </w:r>
      <w:r>
        <w:t xml:space="preserve"> - </w:t>
      </w:r>
      <w:r w:rsidRPr="00576A6A">
        <w:t>Papierprototyp Variante C, Detailansicht</w:t>
      </w:r>
      <w:bookmarkEnd w:id="272"/>
      <w:bookmarkEnd w:id="273"/>
      <w:bookmarkEnd w:id="274"/>
    </w:p>
    <w:p w:rsidR="00C84ABA" w:rsidRDefault="00C84ABA" w:rsidP="00722926">
      <w:r>
        <w:t>Nachdem der Filter weiter eingeschränkt oder neu gesetzt wurde, erfolgt ein Wech</w:t>
      </w:r>
      <w:r w:rsidR="00B05745">
        <w:t xml:space="preserve">sel zur Gesamtübersicht (siehe </w:t>
      </w:r>
      <w:r>
        <w:fldChar w:fldCharType="begin"/>
      </w:r>
      <w:r>
        <w:instrText xml:space="preserve"> REF _Ref306617850 \h </w:instrText>
      </w:r>
      <w:r>
        <w:fldChar w:fldCharType="separate"/>
      </w:r>
      <w:r w:rsidR="005358CB">
        <w:t xml:space="preserve">Abbildung </w:t>
      </w:r>
      <w:r w:rsidR="005358CB">
        <w:rPr>
          <w:noProof/>
        </w:rPr>
        <w:t>25</w:t>
      </w:r>
      <w:r w:rsidR="005358CB">
        <w:t xml:space="preserve"> - Papierprototyp Variante C, Übersicht</w:t>
      </w:r>
      <w:r>
        <w:fldChar w:fldCharType="end"/>
      </w:r>
      <w:r>
        <w:t xml:space="preserve">). Um eine klare Übersicht über alle Project Notes zu erhalten, wird hier eine Liste von PNs angezeigt. Oben links wird angegeben, wie viele PNs momentan sichtbar sind. Gleich daneben können Filterkriterien eingegeben werden. Mit einem Klick auf das „Plus“ öffnet sich eine weitere Liste (im Stil eines Finders, siehe Unterkapitel </w:t>
      </w:r>
      <w:r>
        <w:fldChar w:fldCharType="begin"/>
      </w:r>
      <w:r>
        <w:instrText xml:space="preserve"> REF _Ref306617761 \r \h </w:instrText>
      </w:r>
      <w:r>
        <w:fldChar w:fldCharType="separate"/>
      </w:r>
      <w:r w:rsidR="005358CB">
        <w:t>V.5.3.1.5</w:t>
      </w:r>
      <w:r>
        <w:fldChar w:fldCharType="end"/>
      </w:r>
      <w:r w:rsidR="00B05745">
        <w:t xml:space="preserve"> </w:t>
      </w:r>
      <w:r>
        <w:fldChar w:fldCharType="begin"/>
      </w:r>
      <w:r>
        <w:instrText xml:space="preserve"> REF _Ref306617763 \h </w:instrText>
      </w:r>
      <w:r>
        <w:fldChar w:fldCharType="separate"/>
      </w:r>
      <w:r w:rsidR="005358CB">
        <w:t>Finder</w:t>
      </w:r>
      <w:r>
        <w:fldChar w:fldCharType="end"/>
      </w:r>
      <w:r>
        <w:t>, oder einem Drop Down Menu), aus der ein Begriff ausgewählt werden kann. Sobald ein Filter gesetzt ist, passt sich die Liste der Project Notes an.</w:t>
      </w:r>
    </w:p>
    <w:p w:rsidR="00C84ABA" w:rsidRDefault="00C84ABA" w:rsidP="00722926"/>
    <w:p w:rsidR="00C84ABA" w:rsidRDefault="00C84ABA" w:rsidP="00722926">
      <w:pPr>
        <w:keepNext/>
      </w:pPr>
      <w:r>
        <w:rPr>
          <w:noProof/>
          <w:lang w:eastAsia="de-CH"/>
        </w:rPr>
        <w:lastRenderedPageBreak/>
        <w:drawing>
          <wp:inline distT="0" distB="0" distL="0" distR="0" wp14:anchorId="2CFA35AC" wp14:editId="15E9C6F4">
            <wp:extent cx="5760720" cy="4154805"/>
            <wp:effectExtent l="0" t="0" r="0" b="0"/>
            <wp:docPr id="46"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11014_143632_edit_0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inline>
        </w:drawing>
      </w:r>
    </w:p>
    <w:p w:rsidR="00C84ABA" w:rsidRDefault="00C84ABA" w:rsidP="00722926">
      <w:pPr>
        <w:pStyle w:val="Beschriftung"/>
      </w:pPr>
      <w:bookmarkStart w:id="275" w:name="_Ref306617850"/>
      <w:bookmarkStart w:id="276" w:name="_Toc310270817"/>
      <w:bookmarkStart w:id="277" w:name="_Toc312356760"/>
      <w:r>
        <w:t xml:space="preserve">Abbildung </w:t>
      </w:r>
      <w:r w:rsidR="00734A85">
        <w:fldChar w:fldCharType="begin"/>
      </w:r>
      <w:r w:rsidR="00734A85">
        <w:instrText xml:space="preserve"> SEQ Abbildung \* ARABIC </w:instrText>
      </w:r>
      <w:r w:rsidR="00734A85">
        <w:fldChar w:fldCharType="separate"/>
      </w:r>
      <w:r w:rsidR="005358CB">
        <w:rPr>
          <w:noProof/>
        </w:rPr>
        <w:t>25</w:t>
      </w:r>
      <w:r w:rsidR="00734A85">
        <w:rPr>
          <w:noProof/>
        </w:rPr>
        <w:fldChar w:fldCharType="end"/>
      </w:r>
      <w:r>
        <w:t xml:space="preserve"> - Papierprototyp Variante C, Übersicht</w:t>
      </w:r>
      <w:bookmarkEnd w:id="275"/>
      <w:bookmarkEnd w:id="276"/>
      <w:bookmarkEnd w:id="277"/>
    </w:p>
    <w:p w:rsidR="00C84ABA" w:rsidRDefault="00C84ABA" w:rsidP="00722926">
      <w:r>
        <w:t>Wählt man eine Project Note aus der Liste aus, öffnet sie sich in der Detailansicht. Möchte man dann von der Detailansicht wieder zur Gesamtübersicht zurückkehren, so kann dazu oben links die umgeknickte Ecke nach unten gezogen werden.</w:t>
      </w:r>
    </w:p>
    <w:p w:rsidR="00C84ABA" w:rsidRDefault="00C84ABA" w:rsidP="00520F79">
      <w:pPr>
        <w:pStyle w:val="berschrift6"/>
      </w:pPr>
      <w:r>
        <w:t>Testszenario</w:t>
      </w:r>
    </w:p>
    <w:p w:rsidR="00C84ABA" w:rsidRPr="00C93C64" w:rsidRDefault="00C84ABA" w:rsidP="00722926">
      <w:r>
        <w:t>Das folgende Testszenario wurde mit Silvan Gehrig am 14.10.2011 und Christian Moser und Marco Balzarini am 17.10.2011 getestet.</w:t>
      </w:r>
    </w:p>
    <w:p w:rsidR="00C84ABA" w:rsidRDefault="00C84ABA" w:rsidP="00722926">
      <w:r>
        <w:t xml:space="preserve">Für das Testen dieses Papier-Prototyps wurde ein bereits bestehendes Testszenario verwendet (siehe Unterkapitel </w:t>
      </w:r>
      <w:r>
        <w:fldChar w:fldCharType="begin"/>
      </w:r>
      <w:r>
        <w:instrText xml:space="preserve"> REF _Ref306360971 \r \h </w:instrText>
      </w:r>
      <w:r>
        <w:fldChar w:fldCharType="separate"/>
      </w:r>
      <w:r w:rsidR="005358CB">
        <w:t>V.5.3.2.1.1</w:t>
      </w:r>
      <w:r>
        <w:fldChar w:fldCharType="end"/>
      </w:r>
      <w:r w:rsidR="00B05745">
        <w:t xml:space="preserve"> </w:t>
      </w:r>
      <w:r>
        <w:fldChar w:fldCharType="begin"/>
      </w:r>
      <w:r>
        <w:instrText xml:space="preserve"> REF _Ref306360971 \h </w:instrText>
      </w:r>
      <w:r>
        <w:fldChar w:fldCharType="separate"/>
      </w:r>
      <w:r w:rsidR="005358CB">
        <w:t>Testszenario</w:t>
      </w:r>
      <w:r>
        <w:fldChar w:fldCharType="end"/>
      </w:r>
      <w:r>
        <w:t>) und um die nachfolgende Aufgabe erweitert.</w:t>
      </w:r>
    </w:p>
    <w:p w:rsidR="00C84ABA" w:rsidRPr="0091501E" w:rsidRDefault="00C84ABA" w:rsidP="00722926">
      <w:r w:rsidRPr="00520F79">
        <w:rPr>
          <w:b/>
        </w:rPr>
        <w:t>Aufgabe 3</w:t>
      </w:r>
      <w:r w:rsidR="00520F79">
        <w:br/>
      </w:r>
      <w:r>
        <w:t>Sie möchten sich nun nochmals einen Überblick über alle Projekte verschaffen.</w:t>
      </w:r>
    </w:p>
    <w:p w:rsidR="00C84ABA" w:rsidRDefault="00C84ABA" w:rsidP="00520F79">
      <w:pPr>
        <w:pStyle w:val="berschrift6"/>
      </w:pPr>
      <w:r>
        <w:t>Fazit</w:t>
      </w:r>
    </w:p>
    <w:p w:rsidR="00C84ABA" w:rsidRDefault="00C84ABA" w:rsidP="00722926">
      <w:r>
        <w:t>Der Demo Modus muss genauer ersichtlich sein, er soll bereits erkannt werden, wenn man sich an den Surface setzt. Ansonsten beginnt man zu lesen und die Project Note wird plötzlich gewechselt. Der Demo Modus muss zudem allgemein überdenkt werden. Es wäre auch ein klassischer Bildschirmschoner denkbar.</w:t>
      </w:r>
    </w:p>
    <w:p w:rsidR="00C84ABA" w:rsidRDefault="00C84ABA" w:rsidP="00722926">
      <w:r>
        <w:t xml:space="preserve">Der angezeigte Slider bei der Übersicht ist nicht nötig. </w:t>
      </w:r>
    </w:p>
    <w:p w:rsidR="00C84ABA" w:rsidRDefault="00C84ABA" w:rsidP="00722926">
      <w:r>
        <w:t>In der Detailansicht wäre es gut, wenn die Begriffe so dargestellt sind, dass es offensichtlich ist, dass sich bei dessen Betätigung ein Kontextmenü öffnet. Zudem müssen die Filterkriterien auch in der Detailansicht ersichtlich sein (am oberen Rand).</w:t>
      </w:r>
    </w:p>
    <w:p w:rsidR="00C84ABA" w:rsidRDefault="00C84ABA" w:rsidP="00722926">
      <w:r>
        <w:t>Die Testperson fand schnell mehrere Möglichkeiten, um den Filter hinzufügen zu können. Nach kurzem Auseinandersetzten mit dem Fenster, welches eine Überblick über die Project Notes bietet, fand sie sich gut zurecht. Sie konnte alle gestellten Aufgaben in angemessener Zeit lösen.</w:t>
      </w:r>
    </w:p>
    <w:p w:rsidR="00C84ABA" w:rsidRDefault="00C84ABA" w:rsidP="00722926">
      <w:r>
        <w:t>Ergänzungen aus dem Test vom 17.10.2011 mit Christian Moser und Marco Balzarini:</w:t>
      </w:r>
    </w:p>
    <w:p w:rsidR="00C84ABA" w:rsidRDefault="00C84ABA" w:rsidP="00722926">
      <w:r>
        <w:t>Die umgeknickte Ecke soll wegelassen werden. Besser ist es, die Auswahl an PNs immer noch abgedunkelt im Hintergrund zu sehen. Die Detailansicht „legt“ sich dann über die Gesamtübersicht.</w:t>
      </w:r>
    </w:p>
    <w:p w:rsidR="00C84ABA" w:rsidRDefault="00C84ABA" w:rsidP="00722926">
      <w:r>
        <w:lastRenderedPageBreak/>
        <w:t>Da zwei Typen von Personas bestehen, könnte für den Bewerber einen anderen Einstieg ins Programm gewählt werden. Die Unterscheidung zwischen den Personas könnte mit Badges, welche je nach Besuchertyp anders getagged sind, realisiert werden. Um den Surface nutzen zu können, muss der Badge auf den Bildschirm gelegt werden. Die getaggten Objekte rufen dann verschiedene Informationen auf, welche sich auf die jeweilige Persona fokussieren. Diese Idee wird in der Umsetzung vorerst ignoriert.</w:t>
      </w:r>
    </w:p>
    <w:p w:rsidR="00C84ABA" w:rsidRDefault="00C84ABA" w:rsidP="00722926">
      <w:r>
        <w:t>Neben kleinen Verbesserungen ist diese Variante bestens geeignet für das Projekt und wird daher umgesetzt.</w:t>
      </w:r>
    </w:p>
    <w:p w:rsidR="00C84ABA" w:rsidRDefault="00C84ABA">
      <w:r>
        <w:br w:type="page"/>
      </w:r>
    </w:p>
    <w:p w:rsidR="00520F79" w:rsidRPr="00520F79" w:rsidRDefault="00C84ABA" w:rsidP="00520F79">
      <w:pPr>
        <w:pStyle w:val="berschrift4"/>
      </w:pPr>
      <w:bookmarkStart w:id="278" w:name="_Toc310273104"/>
      <w:bookmarkStart w:id="279" w:name="_Ref310844670"/>
      <w:bookmarkStart w:id="280" w:name="_Ref310844673"/>
      <w:bookmarkStart w:id="281" w:name="_Ref310844697"/>
      <w:r>
        <w:lastRenderedPageBreak/>
        <w:t>Design Entscheide</w:t>
      </w:r>
      <w:bookmarkEnd w:id="278"/>
      <w:bookmarkEnd w:id="279"/>
      <w:bookmarkEnd w:id="280"/>
      <w:bookmarkEnd w:id="281"/>
    </w:p>
    <w:p w:rsidR="00C84ABA" w:rsidRDefault="00C84ABA" w:rsidP="00520F79">
      <w:pPr>
        <w:pStyle w:val="berschrift5"/>
      </w:pPr>
      <w:bookmarkStart w:id="282" w:name="_Toc310273105"/>
      <w:r>
        <w:t>Pivot Viewer</w:t>
      </w:r>
      <w:bookmarkEnd w:id="282"/>
    </w:p>
    <w:p w:rsidR="00C84ABA" w:rsidRDefault="00C84ABA" w:rsidP="00722926">
      <w:r>
        <w:t>Der Pivot Viewer von Steve Marx [marx</w:t>
      </w:r>
      <w:r w:rsidR="0008336F">
        <w:t>10</w:t>
      </w:r>
      <w:r>
        <w:t xml:space="preserve">] würde eine Möglichkeit bieten, die Project Notes auf dem Surface darzustellen und einen einfachen aber sogleich attraktiven Filter anzubieten. </w:t>
      </w:r>
    </w:p>
    <w:p w:rsidR="00C84ABA" w:rsidRDefault="00C84ABA" w:rsidP="00722926">
      <w:pPr>
        <w:keepNext/>
      </w:pPr>
      <w:r>
        <w:rPr>
          <w:noProof/>
          <w:lang w:eastAsia="de-CH"/>
        </w:rPr>
        <w:drawing>
          <wp:inline distT="0" distB="0" distL="0" distR="0" wp14:anchorId="44822C59" wp14:editId="50EC2487">
            <wp:extent cx="5760720" cy="3728085"/>
            <wp:effectExtent l="0" t="0" r="0" b="5715"/>
            <wp:docPr id="4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vot.jpg"/>
                    <pic:cNvPicPr/>
                  </pic:nvPicPr>
                  <pic:blipFill>
                    <a:blip r:embed="rId67">
                      <a:extLst>
                        <a:ext uri="{28A0092B-C50C-407E-A947-70E740481C1C}">
                          <a14:useLocalDpi xmlns:a14="http://schemas.microsoft.com/office/drawing/2010/main" val="0"/>
                        </a:ext>
                      </a:extLst>
                    </a:blip>
                    <a:stretch>
                      <a:fillRect/>
                    </a:stretch>
                  </pic:blipFill>
                  <pic:spPr>
                    <a:xfrm>
                      <a:off x="0" y="0"/>
                      <a:ext cx="5760720" cy="3728085"/>
                    </a:xfrm>
                    <a:prstGeom prst="rect">
                      <a:avLst/>
                    </a:prstGeom>
                  </pic:spPr>
                </pic:pic>
              </a:graphicData>
            </a:graphic>
          </wp:inline>
        </w:drawing>
      </w:r>
    </w:p>
    <w:p w:rsidR="00C84ABA" w:rsidRDefault="00C84ABA" w:rsidP="00722926">
      <w:pPr>
        <w:pStyle w:val="Beschriftung"/>
      </w:pPr>
      <w:bookmarkStart w:id="283" w:name="_Toc310270818"/>
      <w:bookmarkStart w:id="284" w:name="_Toc312356761"/>
      <w:r>
        <w:t xml:space="preserve">Abbildung </w:t>
      </w:r>
      <w:r w:rsidR="00734A85">
        <w:fldChar w:fldCharType="begin"/>
      </w:r>
      <w:r w:rsidR="00734A85">
        <w:instrText xml:space="preserve"> SEQ Abbildung \* ARABIC</w:instrText>
      </w:r>
      <w:r w:rsidR="00734A85">
        <w:instrText xml:space="preserve"> </w:instrText>
      </w:r>
      <w:r w:rsidR="00734A85">
        <w:fldChar w:fldCharType="separate"/>
      </w:r>
      <w:r w:rsidR="005358CB">
        <w:rPr>
          <w:noProof/>
        </w:rPr>
        <w:t>26</w:t>
      </w:r>
      <w:r w:rsidR="00734A85">
        <w:rPr>
          <w:noProof/>
        </w:rPr>
        <w:fldChar w:fldCharType="end"/>
      </w:r>
      <w:r>
        <w:t xml:space="preserve"> - Pivot Viewer</w:t>
      </w:r>
      <w:bookmarkEnd w:id="283"/>
      <w:bookmarkEnd w:id="284"/>
    </w:p>
    <w:p w:rsidR="00C84ABA" w:rsidRDefault="00C84ABA" w:rsidP="00722926">
      <w:r>
        <w:t>Nun sprechen aber einige Punkte gegen die Verwendung des Pivot Viewers:</w:t>
      </w:r>
    </w:p>
    <w:p w:rsidR="00C84ABA" w:rsidRDefault="00C84ABA" w:rsidP="00C84ABA">
      <w:pPr>
        <w:pStyle w:val="Listenabsatz"/>
        <w:numPr>
          <w:ilvl w:val="0"/>
          <w:numId w:val="18"/>
        </w:numPr>
      </w:pPr>
      <w:r>
        <w:t xml:space="preserve">Nicht passend für Project Flip 2.0 ist die Tatsache, dass die einzelnen Elemente bei grosser Anzahl stark verkleinert dargestellt werden, damit alle gleichzeitig auf dem Bildschirm sichtbar sind. Dadurch wäre der Titel der Project Note nur noch schlecht oder gar nicht mehr erkennbar. Die Lesbarkeit des Titels sowie auch eine angenehme Grösse des dargestellten Bildes sind jedoch wichtig für die Entscheidungsfindung des Benutzers. </w:t>
      </w:r>
    </w:p>
    <w:p w:rsidR="00C84ABA" w:rsidRDefault="00C84ABA" w:rsidP="00C84ABA">
      <w:pPr>
        <w:pStyle w:val="Listenabsatz"/>
        <w:numPr>
          <w:ilvl w:val="0"/>
          <w:numId w:val="18"/>
        </w:numPr>
      </w:pPr>
      <w:r>
        <w:t>Die ständige Anzeige aller zur Auswahl stehender Filterkriterien nicht erwünscht ist.</w:t>
      </w:r>
    </w:p>
    <w:p w:rsidR="00C84ABA" w:rsidRDefault="00C84ABA" w:rsidP="00C84ABA">
      <w:pPr>
        <w:pStyle w:val="Listenabsatz"/>
        <w:numPr>
          <w:ilvl w:val="0"/>
          <w:numId w:val="18"/>
        </w:numPr>
      </w:pPr>
      <w:r>
        <w:t>Ferner ist die Detailansicht aus Performancegründen nicht gut geeignet. In dieser Ansicht werden auch die Elemente, welche sich gleich neben dem aktuellen Element befinden, angezeigt. Für Project Flip 2.0 würde das bedeuten, dass in der Detailansicht bis zu neun Project Notes gleichzeitig geladen werden müssten. Dies würde eine Weile dauern und so deutlich den Programmfluss stören.</w:t>
      </w:r>
    </w:p>
    <w:p w:rsidR="00155D86" w:rsidRDefault="00155D86">
      <w:pPr>
        <w:rPr>
          <w:i/>
          <w:color w:val="4F4F59"/>
          <w:spacing w:val="10"/>
          <w:sz w:val="22"/>
          <w:szCs w:val="22"/>
        </w:rPr>
      </w:pPr>
      <w:r>
        <w:br w:type="page"/>
      </w:r>
    </w:p>
    <w:p w:rsidR="00C84ABA" w:rsidRDefault="00C84ABA" w:rsidP="00FA66CF">
      <w:pPr>
        <w:pStyle w:val="berschrift5"/>
      </w:pPr>
      <w:r>
        <w:lastRenderedPageBreak/>
        <w:t>Papierprototyp</w:t>
      </w:r>
    </w:p>
    <w:p w:rsidR="00C84ABA" w:rsidRDefault="00C84ABA" w:rsidP="00722926">
      <w:r>
        <w:t xml:space="preserve">Folgende Änderungen wurden gegenüber </w:t>
      </w:r>
      <w:r w:rsidR="00B05745">
        <w:t>dem Papierprototyp, welcher im Unterk</w:t>
      </w:r>
      <w:r>
        <w:t xml:space="preserve">apitel </w:t>
      </w:r>
      <w:r>
        <w:fldChar w:fldCharType="begin"/>
      </w:r>
      <w:r>
        <w:instrText xml:space="preserve"> REF _Ref310843949 \r \h </w:instrText>
      </w:r>
      <w:r>
        <w:fldChar w:fldCharType="separate"/>
      </w:r>
      <w:r w:rsidR="005358CB">
        <w:t>V.5.3.2</w:t>
      </w:r>
      <w:r>
        <w:fldChar w:fldCharType="end"/>
      </w:r>
      <w:r>
        <w:t xml:space="preserve"> </w:t>
      </w:r>
      <w:r>
        <w:fldChar w:fldCharType="begin"/>
      </w:r>
      <w:r>
        <w:instrText xml:space="preserve"> REF _Ref310843954 \h </w:instrText>
      </w:r>
      <w:r>
        <w:fldChar w:fldCharType="separate"/>
      </w:r>
      <w:r w:rsidR="005358CB">
        <w:t>Papier-Prototyp</w:t>
      </w:r>
      <w:r>
        <w:fldChar w:fldCharType="end"/>
      </w:r>
      <w:r>
        <w:t xml:space="preserve"> beschrieben wurde, durchgeführt:</w:t>
      </w:r>
    </w:p>
    <w:p w:rsidR="00C84ABA" w:rsidRDefault="00C84ABA" w:rsidP="00722926">
      <w:r>
        <w:t>Der Microsoft Surface 2 Touchtisch verfügt über eine Grosse Breite im Vergleich zur Höhe. Daher wurde der Filter auf der linken Seite platziert. Zur Entfernung eines Filters steht keine spezielle Schaltfläche mehr zur Verfügung, dies wird nun durch einmaliges Klicken auf ein Filterkriterium durchgeführt.</w:t>
      </w:r>
      <w:r>
        <w:br/>
        <w:t>Die Anzahl der Projekte wird über den Filterkriterien aufgelistet.</w:t>
      </w:r>
      <w:r>
        <w:br/>
        <w:t>Die Projektmetadaten werden als Projektdaten aufgelistet und befinden sich links neben der Project Note, damit sie sich in der Nähe des Filters befinden.</w:t>
      </w:r>
      <w:r>
        <w:br/>
        <w:t>Die Scrollbar ist nur sichtbar, wenn gescrollt wird.</w:t>
      </w:r>
    </w:p>
    <w:p w:rsidR="00C84ABA" w:rsidRDefault="00C84ABA">
      <w:r>
        <w:br w:type="page"/>
      </w:r>
    </w:p>
    <w:p w:rsidR="00C84ABA" w:rsidRDefault="00C84ABA" w:rsidP="00FA66CF">
      <w:pPr>
        <w:pStyle w:val="berschrift4"/>
      </w:pPr>
      <w:bookmarkStart w:id="285" w:name="_Toc310273106"/>
      <w:bookmarkStart w:id="286" w:name="_Ref312335905"/>
      <w:bookmarkStart w:id="287" w:name="_Ref312335908"/>
      <w:r>
        <w:lastRenderedPageBreak/>
        <w:t>Externes Design</w:t>
      </w:r>
      <w:bookmarkEnd w:id="285"/>
      <w:bookmarkEnd w:id="286"/>
      <w:bookmarkEnd w:id="287"/>
    </w:p>
    <w:p w:rsidR="00C84ABA" w:rsidRDefault="00B05745" w:rsidP="00722926">
      <w:r>
        <w:t>Nach den in Unterk</w:t>
      </w:r>
      <w:r w:rsidR="00C84ABA">
        <w:t xml:space="preserve">apitel </w:t>
      </w:r>
      <w:r w:rsidR="00C84ABA">
        <w:fldChar w:fldCharType="begin"/>
      </w:r>
      <w:r w:rsidR="00C84ABA">
        <w:instrText xml:space="preserve"> REF _Ref310844697 \r \h </w:instrText>
      </w:r>
      <w:r w:rsidR="00C84ABA">
        <w:fldChar w:fldCharType="separate"/>
      </w:r>
      <w:r w:rsidR="005358CB">
        <w:t>V.5.3.3</w:t>
      </w:r>
      <w:r w:rsidR="00C84ABA">
        <w:fldChar w:fldCharType="end"/>
      </w:r>
      <w:r w:rsidR="00C84ABA">
        <w:t xml:space="preserve"> </w:t>
      </w:r>
      <w:r w:rsidR="00C84ABA">
        <w:fldChar w:fldCharType="begin"/>
      </w:r>
      <w:r w:rsidR="00C84ABA">
        <w:instrText xml:space="preserve"> REF _Ref310844673 \h </w:instrText>
      </w:r>
      <w:r w:rsidR="00C84ABA">
        <w:fldChar w:fldCharType="separate"/>
      </w:r>
      <w:r w:rsidR="005358CB">
        <w:t>Design Entscheide</w:t>
      </w:r>
      <w:r w:rsidR="00C84ABA">
        <w:fldChar w:fldCharType="end"/>
      </w:r>
      <w:r w:rsidR="00C84ABA">
        <w:t xml:space="preserve"> aufgelisteten Design Entscheiden, wurde das Externe Design erarbeitet. Bei dem externen Design wurden das Schriftbild und die Farbpalette der Zühlke Engineering AG mehrheitlich übernommen. Die verkleinerten Project Notes orientieren sich optisch an der Grossansicht der PN.</w:t>
      </w:r>
    </w:p>
    <w:p w:rsidR="00C84ABA" w:rsidRDefault="00C84ABA" w:rsidP="00722926">
      <w:r>
        <w:t>Am linken Rand befindet sich der Filter, welcher in jeder Ansicht sichtbar ist. Die drei leeren Slots geben an, wie viele Filterkriterien maximal gesetzt werden können. Über den Knopf „Kriterien hinzufügen“ können die gewünschten Filterkriterien ausgewählt und hinzugefügt werden. Das Hinzufügen geschieht entweder über das Antippen des Kriteriums oder das Herüberziehen desselbigen in einen Slot. Will man einen Begriff entfernen, kann er erneut angetippt oder aus dem Slot gezogen werden.</w:t>
      </w:r>
    </w:p>
    <w:p w:rsidR="00C84ABA" w:rsidRDefault="00C84ABA" w:rsidP="00722926">
      <w:r>
        <w:t>Sind die Slots schon belegt und es wird trotzdem ein weiteres Kriterium aus der Liste ausgewählt, so bewegt sich dieses ein kurzes Stück in Richtung der Slots und dann aber wieder zurück an seinen Platz in der Liste. Damit wird der Nutzer darauf aufmerksam gemacht, dass zuerst ein Kriterium entfernt werden muss, bevor ein weiteres gesetzt werden kann.</w:t>
      </w:r>
    </w:p>
    <w:p w:rsidR="00C84ABA" w:rsidRPr="002808A1" w:rsidRDefault="00C84ABA" w:rsidP="00722926">
      <w:r>
        <w:t>Oberhalb der Filterkriterien wird immer angezeigt, wie viele Project Notes gerade aufgelistet werden und wie viele gesamthaft verfügbar sind.</w:t>
      </w:r>
    </w:p>
    <w:p w:rsidR="00C84ABA" w:rsidRDefault="00C84ABA" w:rsidP="00722926">
      <w:pPr>
        <w:keepNext/>
      </w:pPr>
      <w:r>
        <w:rPr>
          <w:noProof/>
          <w:lang w:eastAsia="de-CH"/>
        </w:rPr>
        <w:drawing>
          <wp:inline distT="0" distB="0" distL="0" distR="0" wp14:anchorId="0E4232DA" wp14:editId="1CA58693">
            <wp:extent cx="5760720" cy="3240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star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Beschriftung"/>
      </w:pPr>
      <w:bookmarkStart w:id="288" w:name="_Toc310270819"/>
      <w:bookmarkStart w:id="289" w:name="_Toc312356762"/>
      <w:r>
        <w:t xml:space="preserve">Abbildung </w:t>
      </w:r>
      <w:r w:rsidR="00734A85">
        <w:fldChar w:fldCharType="begin"/>
      </w:r>
      <w:r w:rsidR="00734A85">
        <w:instrText xml:space="preserve"> SEQ Abbildung \* ARABIC </w:instrText>
      </w:r>
      <w:r w:rsidR="00734A85">
        <w:fldChar w:fldCharType="separate"/>
      </w:r>
      <w:r w:rsidR="005358CB">
        <w:rPr>
          <w:noProof/>
        </w:rPr>
        <w:t>27</w:t>
      </w:r>
      <w:r w:rsidR="00734A85">
        <w:rPr>
          <w:noProof/>
        </w:rPr>
        <w:fldChar w:fldCharType="end"/>
      </w:r>
      <w:r>
        <w:t xml:space="preserve"> - Externes Design, Übersicht</w:t>
      </w:r>
      <w:bookmarkEnd w:id="288"/>
      <w:bookmarkEnd w:id="289"/>
    </w:p>
    <w:p w:rsidR="00155D86" w:rsidRDefault="00155D86">
      <w:r>
        <w:br w:type="page"/>
      </w:r>
    </w:p>
    <w:p w:rsidR="00C84ABA" w:rsidRDefault="00C84ABA" w:rsidP="00722926">
      <w:r>
        <w:lastRenderedPageBreak/>
        <w:t xml:space="preserve">Wird auf eine verkleinerte PN gedrückt, so öffnet sich diese in der Detailansicht (siehe dazu </w:t>
      </w:r>
      <w:r>
        <w:fldChar w:fldCharType="begin"/>
      </w:r>
      <w:r>
        <w:instrText xml:space="preserve"> REF _Ref309064074 \h </w:instrText>
      </w:r>
      <w:r>
        <w:fldChar w:fldCharType="separate"/>
      </w:r>
      <w:r w:rsidR="005358CB">
        <w:t xml:space="preserve">Abbildung </w:t>
      </w:r>
      <w:r w:rsidR="005358CB">
        <w:rPr>
          <w:noProof/>
        </w:rPr>
        <w:t>28</w:t>
      </w:r>
      <w:r w:rsidR="005358CB">
        <w:t xml:space="preserve"> - Externes Design, Detailansicht</w:t>
      </w:r>
      <w:r>
        <w:fldChar w:fldCharType="end"/>
      </w:r>
      <w:r>
        <w:t>). Am linken Rand der Project Note werden die ihr zugehörigen Projektdaten angezeigt. Sofern man sich für einen dieser Begriffe als Filterkriterium interessiert, können auch diese ausgewählt und dem Filter hinzugefügt werden.</w:t>
      </w:r>
    </w:p>
    <w:p w:rsidR="00C84ABA" w:rsidRDefault="00C84ABA" w:rsidP="00722926">
      <w:r>
        <w:t xml:space="preserve">Die Pfeile ermöglichen die Navigation zur nachfolgenden oder vorhergehende Project Note in der Liste. </w:t>
      </w:r>
    </w:p>
    <w:p w:rsidR="00C84ABA" w:rsidRDefault="00C84ABA" w:rsidP="00722926">
      <w:r>
        <w:t xml:space="preserve">Um die Project Note gut lesen zu können, wird die Möglichkeit geboten, diese mithilfe einer Zoom Geste zu vergrössern. </w:t>
      </w:r>
    </w:p>
    <w:p w:rsidR="00C84ABA" w:rsidRDefault="00C84ABA" w:rsidP="00722926">
      <w:r>
        <w:t>Das Schliessen der Detailansicht geschieht durch das Berühren der abgedunkelten Fläche.</w:t>
      </w:r>
    </w:p>
    <w:p w:rsidR="00C84ABA" w:rsidRDefault="00C84ABA" w:rsidP="00722926">
      <w:pPr>
        <w:keepNext/>
      </w:pPr>
      <w:r>
        <w:rPr>
          <w:noProof/>
          <w:lang w:eastAsia="de-CH"/>
        </w:rPr>
        <w:drawing>
          <wp:inline distT="0" distB="0" distL="0" distR="0" wp14:anchorId="152883C8" wp14:editId="4E5442FB">
            <wp:extent cx="5760720" cy="3240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_detail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84ABA" w:rsidRDefault="00C84ABA" w:rsidP="00722926">
      <w:pPr>
        <w:pStyle w:val="Beschriftung"/>
      </w:pPr>
      <w:bookmarkStart w:id="290" w:name="_Ref309064074"/>
      <w:bookmarkStart w:id="291" w:name="_Toc310270820"/>
      <w:bookmarkStart w:id="292" w:name="_Toc312356763"/>
      <w:r>
        <w:t xml:space="preserve">Abbildung </w:t>
      </w:r>
      <w:r w:rsidR="00734A85">
        <w:fldChar w:fldCharType="begin"/>
      </w:r>
      <w:r w:rsidR="00734A85">
        <w:instrText xml:space="preserve"> SEQ Abbildung \* ARABIC </w:instrText>
      </w:r>
      <w:r w:rsidR="00734A85">
        <w:fldChar w:fldCharType="separate"/>
      </w:r>
      <w:r w:rsidR="005358CB">
        <w:rPr>
          <w:noProof/>
        </w:rPr>
        <w:t>28</w:t>
      </w:r>
      <w:r w:rsidR="00734A85">
        <w:rPr>
          <w:noProof/>
        </w:rPr>
        <w:fldChar w:fldCharType="end"/>
      </w:r>
      <w:r>
        <w:t xml:space="preserve"> - Externes Design, Detailansicht</w:t>
      </w:r>
      <w:bookmarkEnd w:id="290"/>
      <w:bookmarkEnd w:id="291"/>
      <w:bookmarkEnd w:id="292"/>
    </w:p>
    <w:p w:rsidR="00C84ABA" w:rsidRDefault="00C84ABA" w:rsidP="00871130">
      <w:pPr>
        <w:pStyle w:val="berschrift4"/>
      </w:pPr>
      <w:bookmarkStart w:id="293" w:name="_Toc310273107"/>
      <w:r>
        <w:t>Guidelines</w:t>
      </w:r>
      <w:bookmarkEnd w:id="293"/>
    </w:p>
    <w:p w:rsidR="00C84ABA" w:rsidRDefault="00C84ABA" w:rsidP="00722926">
      <w:r>
        <w:t>Der „Microsoft Surface 2.0 Design and Interaction Guide“</w:t>
      </w:r>
      <w:r>
        <w:fldChar w:fldCharType="begin"/>
      </w:r>
      <w:r>
        <w:instrText xml:space="preserve"> NOTEREF _Ref306623733 \f \h </w:instrText>
      </w:r>
      <w:r>
        <w:fldChar w:fldCharType="separate"/>
      </w:r>
      <w:r w:rsidR="005358CB" w:rsidRPr="005358CB">
        <w:rPr>
          <w:rStyle w:val="Funotenzeichen"/>
        </w:rPr>
        <w:t>3</w:t>
      </w:r>
      <w:r>
        <w:fldChar w:fldCharType="end"/>
      </w:r>
      <w:r>
        <w:t xml:space="preserve"> definiert eine Reihe von Prinzipien, die wenn möglich eingehalten werden sollten. Project Flip 2.0 besitzt eine Reihe von Anforderungen, die sich nicht mit den Guidelines vereinen lassen. Die nicht eingehaltenen Richtlinien werden hier aufgeführt.</w:t>
      </w:r>
    </w:p>
    <w:p w:rsidR="00871130" w:rsidRPr="00871130" w:rsidRDefault="00C84ABA" w:rsidP="00871130">
      <w:pPr>
        <w:pStyle w:val="berschrift5"/>
      </w:pPr>
      <w:bookmarkStart w:id="294" w:name="_Toc310273108"/>
      <w:r>
        <w:t>Interaction Design Guidelines</w:t>
      </w:r>
      <w:bookmarkEnd w:id="294"/>
    </w:p>
    <w:p w:rsidR="00C84ABA" w:rsidRPr="00B74C5F" w:rsidRDefault="00C84ABA" w:rsidP="00722926">
      <w:pPr>
        <w:rPr>
          <w:rStyle w:val="ZitatZchn"/>
          <w:lang w:val="en-US"/>
        </w:rPr>
      </w:pPr>
      <w:r w:rsidRPr="00B74C5F">
        <w:rPr>
          <w:b/>
          <w:lang w:val="en-US"/>
        </w:rPr>
        <w:t>Section 3.1 Punkt 1:</w:t>
      </w:r>
      <w:r w:rsidRPr="00B74C5F">
        <w:rPr>
          <w:b/>
          <w:lang w:val="en-US"/>
        </w:rPr>
        <w:br/>
      </w:r>
      <w:r w:rsidRPr="00545958">
        <w:rPr>
          <w:lang w:val="en-US"/>
        </w:rPr>
        <w:t>„</w:t>
      </w:r>
      <w:r w:rsidRPr="00B74C5F">
        <w:rPr>
          <w:rStyle w:val="ZitatZchn"/>
          <w:lang w:val="en-US"/>
        </w:rPr>
        <w:t>1. Create experiences for several people to use at the same time</w:t>
      </w:r>
    </w:p>
    <w:p w:rsidR="00C84ABA" w:rsidRDefault="00C84ABA" w:rsidP="00722926">
      <w:pPr>
        <w:pStyle w:val="Zitat"/>
        <w:rPr>
          <w:lang w:val="en-US"/>
        </w:rPr>
      </w:pPr>
      <w:r w:rsidRPr="008037DD">
        <w:rPr>
          <w:lang w:val="en-US"/>
        </w:rPr>
        <w:t>Microsoft Surface recognizes and responds to over 50 different touches at the same time. It sees fingers and objects touching the screen. This enables several people to gather around Surface and share applications, elevating solitary activities to social experiences.</w:t>
      </w:r>
      <w:r>
        <w:rPr>
          <w:lang w:val="en-US"/>
        </w:rPr>
        <w:t>”</w:t>
      </w:r>
      <w:bookmarkStart w:id="295" w:name="_Ref306623733"/>
      <w:r>
        <w:rPr>
          <w:rStyle w:val="Funotenzeichen"/>
          <w:lang w:val="en-US"/>
        </w:rPr>
        <w:footnoteReference w:id="3"/>
      </w:r>
      <w:bookmarkEnd w:id="295"/>
    </w:p>
    <w:p w:rsidR="00C84ABA" w:rsidRPr="00143A70" w:rsidRDefault="00C84ABA" w:rsidP="00722926">
      <w:pPr>
        <w:pStyle w:val="Zitat"/>
        <w:rPr>
          <w:i w:val="0"/>
        </w:rPr>
      </w:pPr>
      <w:r w:rsidRPr="00143A70">
        <w:rPr>
          <w:i w:val="0"/>
        </w:rPr>
        <w:t>Die Applikation ist primär nur auf einen Nutzer ausgerichtet. Die Anzeige und das spätere Lesen</w:t>
      </w:r>
      <w:r>
        <w:rPr>
          <w:i w:val="0"/>
        </w:rPr>
        <w:t xml:space="preserve"> einer Project Note benötigt viel Platz auf dem Bildschirm, weshalb nur jeweils eine PN in der Detailansicht und dem Lesemodus angezeigt wird. </w:t>
      </w:r>
      <w:r w:rsidRPr="00143A70">
        <w:rPr>
          <w:i w:val="0"/>
        </w:rPr>
        <w:t xml:space="preserve">Daher wird es immer nur für eine Person möglich sein, die Applikation zu benutzen. Es kann zwar durchaus vorkommen, dass sich zwei Nutzer zusammen eine PN anschauen. Jedoch nicht, dass die beiden unterschiedliche Aktionen durchführen. Dadurch fallen die unter </w:t>
      </w:r>
      <w:r>
        <w:rPr>
          <w:i w:val="0"/>
        </w:rPr>
        <w:t>Section 3.1 Punkt 1</w:t>
      </w:r>
      <w:r w:rsidRPr="00143A70">
        <w:rPr>
          <w:i w:val="0"/>
        </w:rPr>
        <w:t xml:space="preserve"> aufgelisteten Kriterien weg.</w:t>
      </w:r>
    </w:p>
    <w:p w:rsidR="00C84ABA" w:rsidRPr="00025AF6" w:rsidRDefault="00C84ABA" w:rsidP="00722926">
      <w:pPr>
        <w:rPr>
          <w:rStyle w:val="ZitatZchn"/>
          <w:lang w:val="en-GB"/>
        </w:rPr>
      </w:pPr>
      <w:r w:rsidRPr="00025AF6">
        <w:rPr>
          <w:lang w:val="en-GB"/>
        </w:rPr>
        <w:lastRenderedPageBreak/>
        <w:t>Besonderes Augenmerk gilt zudem der Guideline</w:t>
      </w:r>
      <w:r w:rsidRPr="00025AF6">
        <w:rPr>
          <w:lang w:val="en-GB"/>
        </w:rPr>
        <w:br/>
      </w:r>
      <w:r w:rsidRPr="00025AF6">
        <w:rPr>
          <w:b/>
          <w:lang w:val="en-GB"/>
        </w:rPr>
        <w:t>Section 3.1 Punkt 1.a:</w:t>
      </w:r>
      <w:r w:rsidRPr="00025AF6">
        <w:rPr>
          <w:b/>
          <w:lang w:val="en-GB"/>
        </w:rPr>
        <w:br/>
      </w:r>
      <w:r w:rsidRPr="00545958">
        <w:rPr>
          <w:lang w:val="en-US"/>
        </w:rPr>
        <w:t>„</w:t>
      </w:r>
      <w:r w:rsidRPr="00025AF6">
        <w:rPr>
          <w:rStyle w:val="ZitatZchn"/>
          <w:lang w:val="en-GB"/>
        </w:rPr>
        <w:t>a. Use 360° degree application design for horizontal deployments</w:t>
      </w:r>
    </w:p>
    <w:p w:rsidR="00C84ABA" w:rsidRPr="006711E0" w:rsidRDefault="00C84ABA" w:rsidP="00722926">
      <w:pPr>
        <w:pStyle w:val="Zitat"/>
        <w:rPr>
          <w:lang w:val="en-US"/>
        </w:rPr>
      </w:pPr>
      <w:r w:rsidRPr="002671B9">
        <w:rPr>
          <w:lang w:val="en-US"/>
        </w:rPr>
        <w:t>Surface recognizes touch orientation – it sees which direction fingers and special objects are pointed as they contact the screen. This enables developers to generally determine which side of the screen a particular person is on. People will use Surface from all sides so it’s important that horizontal Surface deployments be designed for 360° usage.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358CB" w:rsidRPr="005358CB">
        <w:rPr>
          <w:rStyle w:val="Funotenzeichen"/>
        </w:rPr>
        <w:t>3</w:t>
      </w:r>
      <w:r>
        <w:rPr>
          <w:lang w:val="en-US"/>
        </w:rPr>
        <w:fldChar w:fldCharType="end"/>
      </w:r>
      <w:r w:rsidRPr="006711E0">
        <w:rPr>
          <w:lang w:val="en-US"/>
        </w:rPr>
        <w:t xml:space="preserve"> </w:t>
      </w:r>
    </w:p>
    <w:p w:rsidR="00C84ABA" w:rsidRDefault="00C84ABA" w:rsidP="00722926">
      <w:pPr>
        <w:rPr>
          <w:lang w:val="en-GB"/>
        </w:rPr>
      </w:pPr>
      <w:r>
        <w:t xml:space="preserve">Da immer nur ein Nutzer die Applikation bedient und sich der Surface vermutlich vor einer Sitzgruppe befindet, wird die Applikation sich nur auf eine Richtung ausrichten. </w:t>
      </w:r>
      <w:r w:rsidRPr="00025AF6">
        <w:rPr>
          <w:lang w:val="en-GB"/>
        </w:rPr>
        <w:t>Optional ist</w:t>
      </w:r>
      <w:r>
        <w:rPr>
          <w:lang w:val="en-GB"/>
        </w:rPr>
        <w:t xml:space="preserve"> eine Drehung um</w:t>
      </w:r>
      <w:r w:rsidRPr="00025AF6">
        <w:rPr>
          <w:lang w:val="en-GB"/>
        </w:rPr>
        <w:t xml:space="preserve"> 180°</w:t>
      </w:r>
      <w:r>
        <w:rPr>
          <w:lang w:val="en-GB"/>
        </w:rPr>
        <w:t xml:space="preserve"> vorgesehen</w:t>
      </w:r>
      <w:r w:rsidRPr="00025AF6">
        <w:rPr>
          <w:lang w:val="en-GB"/>
        </w:rPr>
        <w:t>.</w:t>
      </w:r>
    </w:p>
    <w:p w:rsidR="00C84ABA" w:rsidRPr="00025AF6" w:rsidRDefault="00C84ABA" w:rsidP="00722926">
      <w:pPr>
        <w:rPr>
          <w:lang w:val="en-GB"/>
        </w:rPr>
      </w:pPr>
    </w:p>
    <w:p w:rsidR="00C84ABA" w:rsidRPr="00B3429A" w:rsidRDefault="00C84ABA" w:rsidP="00722926">
      <w:pPr>
        <w:pStyle w:val="Zitat"/>
        <w:rPr>
          <w:lang w:val="en-US"/>
        </w:rPr>
      </w:pPr>
      <w:r w:rsidRPr="00F010DC">
        <w:rPr>
          <w:b/>
          <w:i w:val="0"/>
          <w:lang w:val="en-US"/>
        </w:rPr>
        <w:t>Section 3.1 Punkt 2.a:</w:t>
      </w:r>
      <w:r>
        <w:rPr>
          <w:lang w:val="en-US"/>
        </w:rPr>
        <w:br/>
      </w:r>
      <w:r w:rsidRPr="00545958">
        <w:rPr>
          <w:lang w:val="en-US"/>
        </w:rPr>
        <w:t>„</w:t>
      </w:r>
      <w:r w:rsidRPr="00B3429A">
        <w:rPr>
          <w:lang w:val="en-US"/>
        </w:rPr>
        <w:t>a. Direct touch interactions and indirect touch interactions</w:t>
      </w:r>
    </w:p>
    <w:p w:rsidR="00C84ABA" w:rsidRPr="002671B9" w:rsidRDefault="00C84ABA" w:rsidP="00722926">
      <w:pPr>
        <w:pStyle w:val="Zitat"/>
        <w:rPr>
          <w:lang w:val="en-US"/>
        </w:rPr>
      </w:pPr>
      <w:r w:rsidRPr="00B3429A">
        <w:rPr>
          <w:lang w:val="en-US"/>
        </w:rPr>
        <w:t>Direct touch interactions are physical movements of virtual content within the application by a finger or physical object. Indirect touch interactions usually rely on application interface chrome or abstract gestures. Examples of indirect touch interactions can include buttons, sliders, menus, and gesturing with symbol drawing. Direct touch interactions are the preferred type of interaction for use in Surface because they help to create more intuitive, content oriented experiences.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358CB" w:rsidRPr="005358CB">
        <w:rPr>
          <w:rStyle w:val="Funotenzeichen"/>
        </w:rPr>
        <w:t>3</w:t>
      </w:r>
      <w:r>
        <w:rPr>
          <w:lang w:val="en-US"/>
        </w:rPr>
        <w:fldChar w:fldCharType="end"/>
      </w:r>
    </w:p>
    <w:p w:rsidR="00C84ABA" w:rsidRDefault="00C84ABA" w:rsidP="00722926">
      <w:r>
        <w:t>Das Hinzufügen der Kriterien zum Filter könnten auch per Drag &amp; Drop realisiert werden. Da aber prinzipiell immer zwei verschiedene Filtermöglichkeiten bestehen (1) nur nach neuem Kriterium filtern oder 2) Kriterium dem Filter zusätzlich hinzufügen), ist die Variante eines Buttons mit ausklappbaren Menu einfacher bedienbar.</w:t>
      </w:r>
    </w:p>
    <w:p w:rsidR="00C84ABA" w:rsidRPr="00025AF6" w:rsidRDefault="00C84ABA" w:rsidP="00722926">
      <w:pPr>
        <w:pStyle w:val="Zitat"/>
        <w:rPr>
          <w:b/>
          <w:i w:val="0"/>
        </w:rPr>
      </w:pPr>
    </w:p>
    <w:p w:rsidR="00C84ABA" w:rsidRPr="002671B9" w:rsidRDefault="00C84ABA" w:rsidP="00722926">
      <w:pPr>
        <w:pStyle w:val="Zitat"/>
        <w:rPr>
          <w:lang w:val="en-US"/>
        </w:rPr>
      </w:pPr>
      <w:r w:rsidRPr="003F61EC">
        <w:rPr>
          <w:b/>
          <w:i w:val="0"/>
          <w:lang w:val="en-US"/>
        </w:rPr>
        <w:t>Section 3.1 Punkt 3:</w:t>
      </w:r>
      <w:r>
        <w:rPr>
          <w:lang w:val="en-US"/>
        </w:rPr>
        <w:br/>
      </w:r>
      <w:r w:rsidRPr="00545958">
        <w:rPr>
          <w:lang w:val="en-US"/>
        </w:rPr>
        <w:t>„</w:t>
      </w:r>
      <w:r w:rsidRPr="00363DC4">
        <w:rPr>
          <w:lang w:val="en-US"/>
        </w:rPr>
        <w:t>3. Use physical objects to enhance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358CB" w:rsidRPr="005358CB">
        <w:rPr>
          <w:rStyle w:val="Funotenzeichen"/>
        </w:rPr>
        <w:t>3</w:t>
      </w:r>
      <w:r>
        <w:rPr>
          <w:lang w:val="en-US"/>
        </w:rPr>
        <w:fldChar w:fldCharType="end"/>
      </w:r>
    </w:p>
    <w:p w:rsidR="00C84ABA" w:rsidRDefault="00C84ABA" w:rsidP="00722926">
      <w:r>
        <w:t xml:space="preserve">Die Hardware ist erst ab Januar 2012 verfügbar, daher können Interaktionen mit Objekten nicht getestet werden und werden daher weggelassen. </w:t>
      </w:r>
    </w:p>
    <w:p w:rsidR="00C84ABA" w:rsidRDefault="00C84ABA" w:rsidP="00722926"/>
    <w:p w:rsidR="00C84ABA" w:rsidRPr="009437A2" w:rsidRDefault="00C84ABA" w:rsidP="00722926">
      <w:pPr>
        <w:rPr>
          <w:lang w:val="en-US"/>
        </w:rPr>
      </w:pPr>
      <w:r w:rsidRPr="008E7674">
        <w:rPr>
          <w:b/>
          <w:lang w:val="en-US"/>
        </w:rPr>
        <w:t>Section 3.1 Punkt 5</w:t>
      </w:r>
      <w:r>
        <w:rPr>
          <w:b/>
          <w:lang w:val="en-US"/>
        </w:rPr>
        <w:t>.a</w:t>
      </w:r>
      <w:r w:rsidRPr="008E7674">
        <w:rPr>
          <w:b/>
          <w:lang w:val="en-US"/>
        </w:rPr>
        <w:t>:</w:t>
      </w:r>
      <w:r>
        <w:rPr>
          <w:lang w:val="en-US"/>
        </w:rPr>
        <w:br/>
      </w:r>
      <w:r w:rsidRPr="00545958">
        <w:rPr>
          <w:lang w:val="en-US"/>
        </w:rPr>
        <w:t>„</w:t>
      </w:r>
      <w:r w:rsidRPr="009437A2">
        <w:rPr>
          <w:lang w:val="en-US"/>
        </w:rPr>
        <w:t>a. Make content the interface</w:t>
      </w:r>
    </w:p>
    <w:p w:rsidR="00C84ABA" w:rsidRDefault="00C84ABA" w:rsidP="00C84ABA">
      <w:pPr>
        <w:pStyle w:val="Zitat"/>
        <w:numPr>
          <w:ilvl w:val="0"/>
          <w:numId w:val="17"/>
        </w:numPr>
        <w:rPr>
          <w:lang w:val="en-US"/>
        </w:rPr>
      </w:pPr>
      <w:r w:rsidRPr="009437A2">
        <w:rPr>
          <w:lang w:val="en-US"/>
        </w:rPr>
        <w:t>Do not replace direct touch interactions with UI controls such as buttons, menus and sliders.</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358CB" w:rsidRPr="005358CB">
        <w:rPr>
          <w:rStyle w:val="Funotenzeichen"/>
        </w:rPr>
        <w:t>3</w:t>
      </w:r>
      <w:r>
        <w:rPr>
          <w:lang w:val="en-US"/>
        </w:rPr>
        <w:fldChar w:fldCharType="end"/>
      </w:r>
    </w:p>
    <w:p w:rsidR="00C84ABA" w:rsidRDefault="00C84ABA" w:rsidP="00722926">
      <w:pPr>
        <w:rPr>
          <w:lang w:val="en-US"/>
        </w:rPr>
      </w:pPr>
      <w:r>
        <w:rPr>
          <w:lang w:val="en-US"/>
        </w:rPr>
        <w:t>Siehe Section 3.1 Punk 2.a</w:t>
      </w:r>
    </w:p>
    <w:p w:rsidR="00C84ABA" w:rsidRPr="006F68AD" w:rsidRDefault="00C84ABA" w:rsidP="00722926">
      <w:pPr>
        <w:rPr>
          <w:lang w:val="en-US"/>
        </w:rPr>
      </w:pPr>
    </w:p>
    <w:p w:rsidR="00C84ABA" w:rsidRPr="00025AF6" w:rsidRDefault="00C84ABA" w:rsidP="00722926">
      <w:pPr>
        <w:rPr>
          <w:rStyle w:val="ZitatZchn"/>
          <w:lang w:val="en-GB"/>
        </w:rPr>
      </w:pPr>
      <w:r w:rsidRPr="00B30652">
        <w:rPr>
          <w:b/>
          <w:lang w:val="en-US"/>
        </w:rPr>
        <w:t>Section 3.1 Punkt 6.a:</w:t>
      </w:r>
      <w:r>
        <w:rPr>
          <w:lang w:val="en-US"/>
        </w:rPr>
        <w:br/>
      </w:r>
      <w:r w:rsidRPr="00025AF6">
        <w:rPr>
          <w:rStyle w:val="ZitatZchn"/>
          <w:lang w:val="en-GB"/>
        </w:rPr>
        <w:t>„a. Transitions must be fluid and smooth</w:t>
      </w:r>
    </w:p>
    <w:p w:rsidR="00C84ABA" w:rsidRDefault="00C84ABA" w:rsidP="00722926">
      <w:pPr>
        <w:pStyle w:val="Zitat"/>
        <w:rPr>
          <w:lang w:val="en-US"/>
        </w:rPr>
      </w:pPr>
      <w:r w:rsidRPr="00B55C00">
        <w:rPr>
          <w:lang w:val="en-US"/>
        </w:rPr>
        <w:t>Smooth transitions give the user context about where they are in the experience.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358CB" w:rsidRPr="005358CB">
        <w:rPr>
          <w:rStyle w:val="Funotenzeichen"/>
        </w:rPr>
        <w:t>3</w:t>
      </w:r>
      <w:r>
        <w:rPr>
          <w:lang w:val="en-US"/>
        </w:rPr>
        <w:fldChar w:fldCharType="end"/>
      </w:r>
    </w:p>
    <w:p w:rsidR="00C84ABA" w:rsidRPr="00197615" w:rsidRDefault="00C84ABA" w:rsidP="00722926">
      <w:r w:rsidRPr="00197615">
        <w:t xml:space="preserve">Durch den zeitlich begrenzten Rahmen haben die Animationen eine tiefe Priorität erhalten. </w:t>
      </w:r>
      <w:r>
        <w:t>Sofern keine Verzögerungen bei der Implementation entstehen, sollten diese jedoch umgesetzt werden können.</w:t>
      </w:r>
    </w:p>
    <w:p w:rsidR="00871130" w:rsidRPr="00871130" w:rsidRDefault="00C84ABA" w:rsidP="00871130">
      <w:pPr>
        <w:pStyle w:val="berschrift5"/>
        <w:rPr>
          <w:lang w:val="en-US"/>
        </w:rPr>
      </w:pPr>
      <w:bookmarkStart w:id="296" w:name="_Toc310273109"/>
      <w:r>
        <w:rPr>
          <w:lang w:val="en-US"/>
        </w:rPr>
        <w:t>Visual</w:t>
      </w:r>
      <w:r w:rsidRPr="00E719E8">
        <w:rPr>
          <w:lang w:val="en-US"/>
        </w:rPr>
        <w:t xml:space="preserve"> &amp; M</w:t>
      </w:r>
      <w:r>
        <w:rPr>
          <w:lang w:val="en-US"/>
        </w:rPr>
        <w:t>otion</w:t>
      </w:r>
      <w:r w:rsidRPr="00E719E8">
        <w:rPr>
          <w:lang w:val="en-US"/>
        </w:rPr>
        <w:t xml:space="preserve"> D</w:t>
      </w:r>
      <w:r>
        <w:rPr>
          <w:lang w:val="en-US"/>
        </w:rPr>
        <w:t>esign</w:t>
      </w:r>
      <w:r w:rsidRPr="00E719E8">
        <w:rPr>
          <w:lang w:val="en-US"/>
        </w:rPr>
        <w:t xml:space="preserve"> G</w:t>
      </w:r>
      <w:r>
        <w:rPr>
          <w:lang w:val="en-US"/>
        </w:rPr>
        <w:t>uidelines</w:t>
      </w:r>
      <w:bookmarkEnd w:id="296"/>
    </w:p>
    <w:p w:rsidR="00C84ABA" w:rsidRPr="008248AC" w:rsidRDefault="00C84ABA" w:rsidP="00722926">
      <w:pPr>
        <w:pStyle w:val="Zitat"/>
        <w:rPr>
          <w:lang w:val="en-US"/>
        </w:rPr>
      </w:pPr>
      <w:r w:rsidRPr="008378D9">
        <w:rPr>
          <w:b/>
          <w:i w:val="0"/>
          <w:lang w:val="en-US"/>
        </w:rPr>
        <w:t>Section 3.2 Punkt 1.b:</w:t>
      </w:r>
      <w:r>
        <w:rPr>
          <w:lang w:val="en-US"/>
        </w:rPr>
        <w:br/>
      </w:r>
      <w:r w:rsidRPr="00545958">
        <w:rPr>
          <w:lang w:val="en-US"/>
        </w:rPr>
        <w:t>„</w:t>
      </w:r>
      <w:r w:rsidRPr="008248AC">
        <w:rPr>
          <w:lang w:val="en-US"/>
        </w:rPr>
        <w:t>b. Grid-free layouts</w:t>
      </w:r>
    </w:p>
    <w:p w:rsidR="00C84ABA" w:rsidRDefault="00C84ABA" w:rsidP="00722926">
      <w:pPr>
        <w:pStyle w:val="Zitat"/>
        <w:rPr>
          <w:lang w:val="en-US"/>
        </w:rPr>
      </w:pPr>
      <w:r w:rsidRPr="008248AC">
        <w:rPr>
          <w:lang w:val="en-US"/>
        </w:rPr>
        <w:t>Most visual designers have learned to create layouts based on grids. The 360º degree nature of Surface is great for laying out applications without a global, or screen wide, grid system. This requires a fresh perspective on visual layout; the Surface SDK ScatterView control is a quick and easy way to create grid-free global layouts. It encourages people to organize and explore content. ScatterView acts as an invisible container for onscreen objects, enabling some content to be oriented towards each edge of the screen by default, which encourages curiosity, direct touch interactions, and exploration.</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358CB" w:rsidRPr="005358CB">
        <w:rPr>
          <w:rStyle w:val="Funotenzeichen"/>
        </w:rPr>
        <w:t>3</w:t>
      </w:r>
      <w:r>
        <w:rPr>
          <w:lang w:val="en-US"/>
        </w:rPr>
        <w:fldChar w:fldCharType="end"/>
      </w:r>
    </w:p>
    <w:p w:rsidR="00C84ABA" w:rsidRPr="001439ED" w:rsidRDefault="00C84ABA" w:rsidP="00722926">
      <w:r>
        <w:t xml:space="preserve">Für eine übersichtliche Anzeige </w:t>
      </w:r>
      <w:r w:rsidRPr="001439ED">
        <w:t>der P</w:t>
      </w:r>
      <w:r>
        <w:t xml:space="preserve">roject </w:t>
      </w:r>
      <w:r w:rsidRPr="001439ED">
        <w:t>N</w:t>
      </w:r>
      <w:r>
        <w:t>ote</w:t>
      </w:r>
      <w:r w:rsidRPr="001439ED">
        <w:t xml:space="preserve">s ist ein Raster von Nöten. </w:t>
      </w:r>
      <w:r>
        <w:t>Platzierte man diese in der erwähnten ScatterView, würde dies zu einer chaotischen Anzeige führen.</w:t>
      </w:r>
    </w:p>
    <w:p w:rsidR="00C84ABA" w:rsidRPr="001439ED" w:rsidRDefault="00C84ABA" w:rsidP="00722926"/>
    <w:p w:rsidR="00C84ABA" w:rsidRPr="00B2672E" w:rsidRDefault="00C84ABA" w:rsidP="00722926">
      <w:pPr>
        <w:pStyle w:val="Zitat"/>
        <w:rPr>
          <w:lang w:val="en-US"/>
        </w:rPr>
      </w:pPr>
      <w:r w:rsidRPr="003F03D6">
        <w:rPr>
          <w:b/>
          <w:i w:val="0"/>
          <w:lang w:val="en-US"/>
        </w:rPr>
        <w:lastRenderedPageBreak/>
        <w:t>Section 3.2 Punkt 2.b:</w:t>
      </w:r>
      <w:r>
        <w:rPr>
          <w:lang w:val="en-US"/>
        </w:rPr>
        <w:br/>
      </w:r>
      <w:r w:rsidRPr="00545958">
        <w:rPr>
          <w:lang w:val="en-US"/>
        </w:rPr>
        <w:t>„</w:t>
      </w:r>
      <w:r w:rsidRPr="00B2672E">
        <w:rPr>
          <w:lang w:val="en-US"/>
        </w:rPr>
        <w:t>b. Creating depth using 3D</w:t>
      </w:r>
    </w:p>
    <w:p w:rsidR="00C84ABA" w:rsidRPr="002671B9" w:rsidRDefault="00C84ABA" w:rsidP="00722926">
      <w:pPr>
        <w:pStyle w:val="Zitat"/>
        <w:rPr>
          <w:lang w:val="en-US"/>
        </w:rPr>
      </w:pPr>
      <w:r w:rsidRPr="00B2672E">
        <w:rPr>
          <w:lang w:val="en-US"/>
        </w:rPr>
        <w:t xml:space="preserve">True 3D uses rendered three-dimensional geometries in real time. This enables realistic rotation of cubes, spheres, custom 3D </w:t>
      </w:r>
      <w:r>
        <w:rPr>
          <w:lang w:val="en-US"/>
        </w:rPr>
        <w:t xml:space="preserve">models, and so on. While 3D can </w:t>
      </w:r>
      <w:r w:rsidRPr="00B2672E">
        <w:rPr>
          <w:lang w:val="en-US"/>
        </w:rPr>
        <w:t>be authored in XAML and delivered using WPF, it can adversely impact application performance. True 3D is best created and delivered on Surface using XNA, the core Microsoft 3D and gaming engine.</w:t>
      </w:r>
      <w:r>
        <w:rPr>
          <w:lang w:val="en-US"/>
        </w:rPr>
        <w:t>”</w:t>
      </w:r>
      <w:r>
        <w:rPr>
          <w:lang w:val="en-US"/>
        </w:rPr>
        <w:fldChar w:fldCharType="begin"/>
      </w:r>
      <w:r>
        <w:rPr>
          <w:lang w:val="en-US"/>
        </w:rPr>
        <w:instrText xml:space="preserve"> NOTEREF _Ref306623733 \f \h </w:instrText>
      </w:r>
      <w:r>
        <w:rPr>
          <w:lang w:val="en-US"/>
        </w:rPr>
      </w:r>
      <w:r>
        <w:rPr>
          <w:lang w:val="en-US"/>
        </w:rPr>
        <w:fldChar w:fldCharType="separate"/>
      </w:r>
      <w:r w:rsidR="005358CB" w:rsidRPr="005358CB">
        <w:rPr>
          <w:rStyle w:val="Funotenzeichen"/>
        </w:rPr>
        <w:t>3</w:t>
      </w:r>
      <w:r>
        <w:rPr>
          <w:lang w:val="en-US"/>
        </w:rPr>
        <w:fldChar w:fldCharType="end"/>
      </w:r>
    </w:p>
    <w:p w:rsidR="00C84ABA" w:rsidRPr="00946A18" w:rsidRDefault="00C84ABA" w:rsidP="00722926">
      <w:r>
        <w:t>3D Elemente könnten in einer Erweiterung verwendet werden, haben aber für dieses Projekt keinerlei Priorität und werden daher nicht umgesetzt.</w:t>
      </w:r>
    </w:p>
    <w:p w:rsidR="00C84ABA" w:rsidRPr="00946A18" w:rsidRDefault="00C84ABA" w:rsidP="00722926"/>
    <w:p w:rsidR="00C84ABA" w:rsidRPr="00025AF6" w:rsidRDefault="00C84ABA" w:rsidP="00722926">
      <w:pPr>
        <w:pStyle w:val="Zitat"/>
        <w:rPr>
          <w:lang w:val="en-GB"/>
        </w:rPr>
      </w:pPr>
      <w:r w:rsidRPr="005577A1">
        <w:rPr>
          <w:b/>
          <w:i w:val="0"/>
          <w:lang w:val="en-US"/>
        </w:rPr>
        <w:t>Section 3.2 Punkt 8:</w:t>
      </w:r>
      <w:r>
        <w:rPr>
          <w:lang w:val="en-US"/>
        </w:rPr>
        <w:br/>
      </w:r>
      <w:r w:rsidRPr="00025AF6">
        <w:rPr>
          <w:lang w:val="en-GB"/>
        </w:rPr>
        <w:t>„8. Motion Design</w:t>
      </w:r>
    </w:p>
    <w:p w:rsidR="00C84ABA" w:rsidRDefault="00C84ABA" w:rsidP="00722926">
      <w:pPr>
        <w:pStyle w:val="Zitat"/>
        <w:rPr>
          <w:lang w:val="en-GB"/>
        </w:rPr>
      </w:pPr>
      <w:r w:rsidRPr="00025AF6">
        <w:rPr>
          <w:lang w:val="en-GB"/>
        </w:rPr>
        <w:t>Motion design defines how things move onscreen, a critical part of the Surface experience. Animations always support the content and the experience as a whole. Motion design provides animations and effects that conveys emotion, energy, connection, and responsiveness. They provide visual hints, cues, and an invitation to explore content.”</w:t>
      </w:r>
      <w:r>
        <w:rPr>
          <w:lang w:val="en-GB"/>
        </w:rPr>
        <w:fldChar w:fldCharType="begin"/>
      </w:r>
      <w:r>
        <w:rPr>
          <w:lang w:val="en-GB"/>
        </w:rPr>
        <w:instrText xml:space="preserve"> NOTEREF _Ref306623733 \f \h </w:instrText>
      </w:r>
      <w:r>
        <w:rPr>
          <w:lang w:val="en-GB"/>
        </w:rPr>
      </w:r>
      <w:r>
        <w:rPr>
          <w:lang w:val="en-GB"/>
        </w:rPr>
        <w:fldChar w:fldCharType="separate"/>
      </w:r>
      <w:r w:rsidR="005358CB" w:rsidRPr="005358CB">
        <w:rPr>
          <w:rStyle w:val="Funotenzeichen"/>
        </w:rPr>
        <w:t>3</w:t>
      </w:r>
      <w:r>
        <w:rPr>
          <w:lang w:val="en-GB"/>
        </w:rPr>
        <w:fldChar w:fldCharType="end"/>
      </w:r>
    </w:p>
    <w:p w:rsidR="00C84ABA" w:rsidRPr="00946A18" w:rsidRDefault="00C84ABA" w:rsidP="00722926">
      <w:pPr>
        <w:rPr>
          <w:rStyle w:val="ZitatZchn"/>
          <w:i w:val="0"/>
          <w:iCs w:val="0"/>
          <w:lang w:val="en-GB"/>
        </w:rPr>
      </w:pPr>
      <w:r w:rsidRPr="005A11C3">
        <w:rPr>
          <w:lang w:val="en-GB"/>
        </w:rPr>
        <w:t xml:space="preserve">Siehe </w:t>
      </w:r>
      <w:r w:rsidRPr="005A11C3">
        <w:rPr>
          <w:lang w:val="en-US"/>
        </w:rPr>
        <w:t>Section 3.1 Punkt 6.a</w:t>
      </w:r>
    </w:p>
    <w:p w:rsidR="00D47D66" w:rsidRDefault="00D47D66"/>
    <w:p w:rsidR="00EA6441" w:rsidRDefault="00EA6441">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17632" behindDoc="1" locked="0" layoutInCell="1" allowOverlap="1" wp14:anchorId="119A8149" wp14:editId="6F5E88C9">
            <wp:simplePos x="0" y="0"/>
            <wp:positionH relativeFrom="column">
              <wp:posOffset>390525</wp:posOffset>
            </wp:positionH>
            <wp:positionV relativeFrom="paragraph">
              <wp:posOffset>23173</wp:posOffset>
            </wp:positionV>
            <wp:extent cx="3459480" cy="2507615"/>
            <wp:effectExtent l="0" t="0" r="7620" b="6985"/>
            <wp:wrapNone/>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KeinLeerraum"/>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C26848">
      <w:pPr>
        <w:pStyle w:val="berschrift2"/>
        <w:pBdr>
          <w:top w:val="none" w:sz="0" w:space="0" w:color="auto"/>
          <w:left w:val="single" w:sz="24" w:space="4" w:color="5C5C71"/>
          <w:bottom w:val="none" w:sz="0" w:space="0" w:color="auto"/>
          <w:right w:val="none" w:sz="0" w:space="0" w:color="auto"/>
        </w:pBdr>
        <w:shd w:val="clear" w:color="auto" w:fill="auto"/>
        <w:ind w:left="1276" w:hanging="567"/>
        <w:rPr>
          <w:b w:val="0"/>
          <w:color w:val="5C5C71"/>
          <w:sz w:val="80"/>
          <w:szCs w:val="80"/>
        </w:rPr>
      </w:pPr>
      <w:bookmarkStart w:id="297" w:name="_Ref312335008"/>
      <w:bookmarkStart w:id="298" w:name="_Ref312335011"/>
      <w:bookmarkStart w:id="299" w:name="_Toc312357385"/>
      <w:r>
        <w:rPr>
          <w:b w:val="0"/>
          <w:color w:val="5C5C71"/>
          <w:sz w:val="80"/>
          <w:szCs w:val="80"/>
        </w:rPr>
        <w:t>Entwurf</w:t>
      </w:r>
      <w:bookmarkEnd w:id="297"/>
      <w:bookmarkEnd w:id="298"/>
      <w:bookmarkEnd w:id="299"/>
      <w:r w:rsidR="006F75AF">
        <w:rPr>
          <w:b w:val="0"/>
          <w:color w:val="5C5C71"/>
          <w:sz w:val="80"/>
          <w:szCs w:val="80"/>
        </w:rPr>
        <w:br/>
      </w:r>
    </w:p>
    <w:p w:rsidR="00D47D66" w:rsidRDefault="00EA6441" w:rsidP="00EA6441">
      <w:r>
        <w:rPr>
          <w:bCs/>
        </w:rPr>
        <w:br w:type="page"/>
      </w:r>
    </w:p>
    <w:p w:rsidR="00722926" w:rsidRPr="00B54E8E" w:rsidRDefault="00722926" w:rsidP="00871130">
      <w:pPr>
        <w:pStyle w:val="berschrift3"/>
      </w:pPr>
      <w:bookmarkStart w:id="300" w:name="_Toc312154945"/>
      <w:bookmarkStart w:id="301" w:name="_Toc312328988"/>
      <w:bookmarkStart w:id="302" w:name="_Toc312357386"/>
      <w:r w:rsidRPr="00B54E8E">
        <w:lastRenderedPageBreak/>
        <w:t>Dokumentinformationen</w:t>
      </w:r>
      <w:bookmarkEnd w:id="300"/>
      <w:bookmarkEnd w:id="301"/>
      <w:bookmarkEnd w:id="302"/>
    </w:p>
    <w:tbl>
      <w:tblPr>
        <w:tblStyle w:val="MittlereSchattierung1-Akzent1"/>
        <w:tblW w:w="0" w:type="auto"/>
        <w:tblLook w:val="0420" w:firstRow="1" w:lastRow="0" w:firstColumn="0" w:lastColumn="0" w:noHBand="0" w:noVBand="1"/>
      </w:tblPr>
      <w:tblGrid>
        <w:gridCol w:w="1138"/>
        <w:gridCol w:w="993"/>
        <w:gridCol w:w="4674"/>
        <w:gridCol w:w="2303"/>
      </w:tblGrid>
      <w:tr w:rsidR="00722926" w:rsidTr="00AB533A">
        <w:trPr>
          <w:cnfStyle w:val="100000000000" w:firstRow="1" w:lastRow="0" w:firstColumn="0" w:lastColumn="0" w:oddVBand="0" w:evenVBand="0" w:oddHBand="0" w:evenHBand="0" w:firstRowFirstColumn="0" w:firstRowLastColumn="0" w:lastRowFirstColumn="0" w:lastRowLastColumn="0"/>
        </w:trPr>
        <w:tc>
          <w:tcPr>
            <w:tcW w:w="1138" w:type="dxa"/>
          </w:tcPr>
          <w:p w:rsidR="00722926" w:rsidRDefault="00722926" w:rsidP="00722926">
            <w:r>
              <w:t>Datum</w:t>
            </w:r>
          </w:p>
        </w:tc>
        <w:tc>
          <w:tcPr>
            <w:tcW w:w="993" w:type="dxa"/>
          </w:tcPr>
          <w:p w:rsidR="00722926" w:rsidRDefault="00722926" w:rsidP="00722926">
            <w:r>
              <w:t>Version</w:t>
            </w:r>
          </w:p>
        </w:tc>
        <w:tc>
          <w:tcPr>
            <w:tcW w:w="4674" w:type="dxa"/>
          </w:tcPr>
          <w:p w:rsidR="00722926" w:rsidRDefault="00722926" w:rsidP="00722926">
            <w:r>
              <w:t>Änderung</w:t>
            </w:r>
          </w:p>
        </w:tc>
        <w:tc>
          <w:tcPr>
            <w:tcW w:w="2303" w:type="dxa"/>
          </w:tcPr>
          <w:p w:rsidR="00722926" w:rsidRDefault="00722926" w:rsidP="00722926">
            <w:r>
              <w:t>Autor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Pr="00F9181E" w:rsidRDefault="00722926" w:rsidP="00722926">
            <w:pPr>
              <w:rPr>
                <w:b/>
              </w:rPr>
            </w:pPr>
            <w:r>
              <w:t>25</w:t>
            </w:r>
            <w:r w:rsidRPr="00F9181E">
              <w:t>.</w:t>
            </w:r>
            <w:r>
              <w:t>09</w:t>
            </w:r>
            <w:r w:rsidRPr="00F9181E">
              <w:t>.2011</w:t>
            </w:r>
          </w:p>
        </w:tc>
        <w:tc>
          <w:tcPr>
            <w:tcW w:w="993" w:type="dxa"/>
          </w:tcPr>
          <w:p w:rsidR="00722926" w:rsidRPr="00F9181E" w:rsidRDefault="00722926" w:rsidP="00722926">
            <w:r w:rsidRPr="00F9181E">
              <w:t>1.0</w:t>
            </w:r>
          </w:p>
        </w:tc>
        <w:tc>
          <w:tcPr>
            <w:tcW w:w="4674" w:type="dxa"/>
          </w:tcPr>
          <w:p w:rsidR="00722926" w:rsidRPr="00F9181E" w:rsidRDefault="00722926" w:rsidP="00722926">
            <w:r w:rsidRPr="00F9181E">
              <w:t>Erste Version des Dokuments</w:t>
            </w:r>
          </w:p>
        </w:tc>
        <w:tc>
          <w:tcPr>
            <w:tcW w:w="2303" w:type="dxa"/>
          </w:tcPr>
          <w:p w:rsidR="00722926" w:rsidRPr="00F9181E" w:rsidRDefault="00722926" w:rsidP="00722926">
            <w:r>
              <w:t>lelmer</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03.10.2011</w:t>
            </w:r>
          </w:p>
        </w:tc>
        <w:tc>
          <w:tcPr>
            <w:tcW w:w="993" w:type="dxa"/>
          </w:tcPr>
          <w:p w:rsidR="00722926" w:rsidRPr="00F9181E" w:rsidRDefault="00722926" w:rsidP="00722926">
            <w:r>
              <w:t>1.1</w:t>
            </w:r>
          </w:p>
        </w:tc>
        <w:tc>
          <w:tcPr>
            <w:tcW w:w="4674" w:type="dxa"/>
          </w:tcPr>
          <w:p w:rsidR="00722926" w:rsidRPr="00F9181E" w:rsidRDefault="00722926" w:rsidP="00722926">
            <w:r>
              <w:t>Review</w:t>
            </w:r>
          </w:p>
        </w:tc>
        <w:tc>
          <w:tcPr>
            <w:tcW w:w="2303" w:type="dxa"/>
          </w:tcPr>
          <w:p w:rsidR="00722926" w:rsidRDefault="00722926" w:rsidP="00722926">
            <w:r>
              <w:t>dtreichl</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12.12.2011</w:t>
            </w:r>
          </w:p>
        </w:tc>
        <w:tc>
          <w:tcPr>
            <w:tcW w:w="993" w:type="dxa"/>
          </w:tcPr>
          <w:p w:rsidR="00722926" w:rsidRDefault="00722926" w:rsidP="00722926">
            <w:r>
              <w:t>1.2</w:t>
            </w:r>
          </w:p>
        </w:tc>
        <w:tc>
          <w:tcPr>
            <w:tcW w:w="4674" w:type="dxa"/>
          </w:tcPr>
          <w:p w:rsidR="00722926" w:rsidRDefault="00722926" w:rsidP="00722926">
            <w:r>
              <w:t>Schichtenarchitektur dokumentiert</w:t>
            </w:r>
          </w:p>
        </w:tc>
        <w:tc>
          <w:tcPr>
            <w:tcW w:w="2303" w:type="dxa"/>
          </w:tcPr>
          <w:p w:rsidR="00722926" w:rsidRDefault="00722926" w:rsidP="00722926">
            <w:r>
              <w:t>lelmer</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15.12.2011</w:t>
            </w:r>
          </w:p>
        </w:tc>
        <w:tc>
          <w:tcPr>
            <w:tcW w:w="993" w:type="dxa"/>
          </w:tcPr>
          <w:p w:rsidR="00722926" w:rsidRDefault="00722926" w:rsidP="00722926">
            <w:r>
              <w:t>1.3</w:t>
            </w:r>
          </w:p>
        </w:tc>
        <w:tc>
          <w:tcPr>
            <w:tcW w:w="4674" w:type="dxa"/>
          </w:tcPr>
          <w:p w:rsidR="00722926" w:rsidRDefault="00722926" w:rsidP="00722926">
            <w:r>
              <w:t>Architektur angepasst, Sensitivitätsanalyse</w:t>
            </w:r>
          </w:p>
        </w:tc>
        <w:tc>
          <w:tcPr>
            <w:tcW w:w="2303" w:type="dxa"/>
          </w:tcPr>
          <w:p w:rsidR="00722926" w:rsidRDefault="00722926" w:rsidP="00722926">
            <w:r>
              <w:t>lelmer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16.12.2011</w:t>
            </w:r>
          </w:p>
        </w:tc>
        <w:tc>
          <w:tcPr>
            <w:tcW w:w="993" w:type="dxa"/>
          </w:tcPr>
          <w:p w:rsidR="00722926" w:rsidRDefault="00722926" w:rsidP="00722926">
            <w:r>
              <w:t>1.4</w:t>
            </w:r>
          </w:p>
        </w:tc>
        <w:tc>
          <w:tcPr>
            <w:tcW w:w="4674" w:type="dxa"/>
          </w:tcPr>
          <w:p w:rsidR="00722926" w:rsidRDefault="00722926" w:rsidP="00722926">
            <w:r>
              <w:t>Review</w:t>
            </w:r>
          </w:p>
        </w:tc>
        <w:tc>
          <w:tcPr>
            <w:tcW w:w="2303" w:type="dxa"/>
          </w:tcPr>
          <w:p w:rsidR="00722926" w:rsidRDefault="00722926" w:rsidP="00722926">
            <w:r>
              <w:t>cheidt</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19.12.2011</w:t>
            </w:r>
          </w:p>
        </w:tc>
        <w:tc>
          <w:tcPr>
            <w:tcW w:w="993" w:type="dxa"/>
          </w:tcPr>
          <w:p w:rsidR="00722926" w:rsidRDefault="00722926" w:rsidP="00722926">
            <w:r>
              <w:t>1.5</w:t>
            </w:r>
          </w:p>
        </w:tc>
        <w:tc>
          <w:tcPr>
            <w:tcW w:w="4674" w:type="dxa"/>
          </w:tcPr>
          <w:p w:rsidR="00722926" w:rsidRDefault="00722926" w:rsidP="00722926">
            <w:r>
              <w:t>Review</w:t>
            </w:r>
          </w:p>
        </w:tc>
        <w:tc>
          <w:tcPr>
            <w:tcW w:w="2303" w:type="dxa"/>
          </w:tcPr>
          <w:p w:rsidR="00722926" w:rsidRDefault="00722926" w:rsidP="00722926">
            <w:r>
              <w:t>dtreichl</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19.12.2011</w:t>
            </w:r>
          </w:p>
        </w:tc>
        <w:tc>
          <w:tcPr>
            <w:tcW w:w="993" w:type="dxa"/>
          </w:tcPr>
          <w:p w:rsidR="00722926" w:rsidRDefault="00722926" w:rsidP="00722926">
            <w:r>
              <w:t>1.6</w:t>
            </w:r>
          </w:p>
        </w:tc>
        <w:tc>
          <w:tcPr>
            <w:tcW w:w="4674" w:type="dxa"/>
          </w:tcPr>
          <w:p w:rsidR="00722926" w:rsidRDefault="00722926" w:rsidP="00722926">
            <w:r>
              <w:t>Systemübersicht aktualisiert</w:t>
            </w:r>
          </w:p>
        </w:tc>
        <w:tc>
          <w:tcPr>
            <w:tcW w:w="2303" w:type="dxa"/>
          </w:tcPr>
          <w:p w:rsidR="00722926" w:rsidRDefault="00722926" w:rsidP="00722926">
            <w:r>
              <w:t>lelmer</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20.12.2011</w:t>
            </w:r>
          </w:p>
        </w:tc>
        <w:tc>
          <w:tcPr>
            <w:tcW w:w="993" w:type="dxa"/>
          </w:tcPr>
          <w:p w:rsidR="00722926" w:rsidRDefault="00722926" w:rsidP="00722926">
            <w:r>
              <w:t>1.7</w:t>
            </w:r>
          </w:p>
        </w:tc>
        <w:tc>
          <w:tcPr>
            <w:tcW w:w="4674" w:type="dxa"/>
          </w:tcPr>
          <w:p w:rsidR="00722926" w:rsidRDefault="00722926" w:rsidP="00722926">
            <w:r>
              <w:t>Weitere Design Entscheide</w:t>
            </w:r>
          </w:p>
        </w:tc>
        <w:tc>
          <w:tcPr>
            <w:tcW w:w="2303" w:type="dxa"/>
          </w:tcPr>
          <w:p w:rsidR="00722926" w:rsidRDefault="00722926" w:rsidP="00722926">
            <w:r>
              <w:t>lelmer</w:t>
            </w:r>
          </w:p>
        </w:tc>
      </w:tr>
      <w:tr w:rsidR="00722926" w:rsidRPr="00F9181E" w:rsidTr="00AB533A">
        <w:trPr>
          <w:cnfStyle w:val="000000100000" w:firstRow="0" w:lastRow="0" w:firstColumn="0" w:lastColumn="0" w:oddVBand="0" w:evenVBand="0" w:oddHBand="1" w:evenHBand="0" w:firstRowFirstColumn="0" w:firstRowLastColumn="0" w:lastRowFirstColumn="0" w:lastRowLastColumn="0"/>
        </w:trPr>
        <w:tc>
          <w:tcPr>
            <w:tcW w:w="1138" w:type="dxa"/>
          </w:tcPr>
          <w:p w:rsidR="00722926" w:rsidRDefault="00722926" w:rsidP="00722926">
            <w:r>
              <w:t>20.12.2011</w:t>
            </w:r>
          </w:p>
        </w:tc>
        <w:tc>
          <w:tcPr>
            <w:tcW w:w="993" w:type="dxa"/>
          </w:tcPr>
          <w:p w:rsidR="00722926" w:rsidRDefault="00722926" w:rsidP="00722926">
            <w:r>
              <w:t>1.8</w:t>
            </w:r>
          </w:p>
        </w:tc>
        <w:tc>
          <w:tcPr>
            <w:tcW w:w="4674" w:type="dxa"/>
          </w:tcPr>
          <w:p w:rsidR="00722926" w:rsidRDefault="00722926" w:rsidP="00722926">
            <w:r>
              <w:t>Review</w:t>
            </w:r>
          </w:p>
        </w:tc>
        <w:tc>
          <w:tcPr>
            <w:tcW w:w="2303" w:type="dxa"/>
          </w:tcPr>
          <w:p w:rsidR="00722926" w:rsidRDefault="00722926" w:rsidP="00722926">
            <w:r>
              <w:t>dtreichl</w:t>
            </w:r>
          </w:p>
        </w:tc>
      </w:tr>
      <w:tr w:rsidR="00722926" w:rsidRPr="00F9181E" w:rsidTr="00AB533A">
        <w:trPr>
          <w:cnfStyle w:val="000000010000" w:firstRow="0" w:lastRow="0" w:firstColumn="0" w:lastColumn="0" w:oddVBand="0" w:evenVBand="0" w:oddHBand="0" w:evenHBand="1" w:firstRowFirstColumn="0" w:firstRowLastColumn="0" w:lastRowFirstColumn="0" w:lastRowLastColumn="0"/>
        </w:trPr>
        <w:tc>
          <w:tcPr>
            <w:tcW w:w="1138" w:type="dxa"/>
          </w:tcPr>
          <w:p w:rsidR="00722926" w:rsidRDefault="00722926" w:rsidP="00722926">
            <w:r>
              <w:t>21.12.2011</w:t>
            </w:r>
          </w:p>
        </w:tc>
        <w:tc>
          <w:tcPr>
            <w:tcW w:w="993" w:type="dxa"/>
          </w:tcPr>
          <w:p w:rsidR="00722926" w:rsidRDefault="00722926" w:rsidP="00722926">
            <w:r>
              <w:t>1.9</w:t>
            </w:r>
          </w:p>
        </w:tc>
        <w:tc>
          <w:tcPr>
            <w:tcW w:w="4674" w:type="dxa"/>
          </w:tcPr>
          <w:p w:rsidR="00722926" w:rsidRDefault="00722926" w:rsidP="00722926">
            <w:r>
              <w:t>Korrekturen</w:t>
            </w:r>
          </w:p>
        </w:tc>
        <w:tc>
          <w:tcPr>
            <w:tcW w:w="2303" w:type="dxa"/>
          </w:tcPr>
          <w:p w:rsidR="00722926" w:rsidRDefault="00722926" w:rsidP="00722926">
            <w:r>
              <w:t>cheidt</w:t>
            </w:r>
          </w:p>
        </w:tc>
      </w:tr>
    </w:tbl>
    <w:p w:rsidR="00722926" w:rsidRDefault="00722926">
      <w:r>
        <w:br w:type="page"/>
      </w:r>
    </w:p>
    <w:p w:rsidR="00722926" w:rsidRPr="00B54E8E" w:rsidRDefault="00722926" w:rsidP="00871130">
      <w:pPr>
        <w:pStyle w:val="berschrift3"/>
      </w:pPr>
      <w:bookmarkStart w:id="303" w:name="_Toc312154950"/>
      <w:bookmarkStart w:id="304" w:name="_Toc312328989"/>
      <w:bookmarkStart w:id="305" w:name="_Toc312357387"/>
      <w:r w:rsidRPr="00B54E8E">
        <w:lastRenderedPageBreak/>
        <w:t>Design Entscheide</w:t>
      </w:r>
      <w:bookmarkEnd w:id="303"/>
      <w:bookmarkEnd w:id="304"/>
      <w:bookmarkEnd w:id="305"/>
    </w:p>
    <w:p w:rsidR="00722926" w:rsidRDefault="00722926" w:rsidP="00871130">
      <w:pPr>
        <w:pStyle w:val="berschrift4"/>
      </w:pPr>
      <w:bookmarkStart w:id="306" w:name="_Toc304725067"/>
      <w:bookmarkStart w:id="307" w:name="_Toc312154951"/>
      <w:r>
        <w:t>PDF auf Surface 2 Darstellen</w:t>
      </w:r>
      <w:bookmarkEnd w:id="306"/>
      <w:bookmarkEnd w:id="307"/>
    </w:p>
    <w:p w:rsidR="00722926" w:rsidRDefault="00722926" w:rsidP="00722926">
      <w:r>
        <w:t>Die primäre Aufgabe der Software ist es, PDF Dokumente auf dem Surface 2 darzustellen. Dazu gibt es verschiedene Möglichkeiten, die genauer analysiert wurden. Zur Entscheidung wurde schliesslich eine Nutzwertanalyse durchgeführt.</w:t>
      </w:r>
    </w:p>
    <w:p w:rsidR="00722926" w:rsidRPr="00A93849" w:rsidRDefault="00722926" w:rsidP="00871130">
      <w:pPr>
        <w:pStyle w:val="berschrift5"/>
      </w:pPr>
      <w:bookmarkStart w:id="308" w:name="_Toc304725068"/>
      <w:bookmarkStart w:id="309" w:name="_Toc312154952"/>
      <w:r>
        <w:t>Varianten</w:t>
      </w:r>
      <w:bookmarkEnd w:id="308"/>
      <w:bookmarkEnd w:id="309"/>
    </w:p>
    <w:p w:rsidR="00722926" w:rsidRDefault="00722926" w:rsidP="00871130">
      <w:pPr>
        <w:pStyle w:val="berschrift6"/>
      </w:pPr>
      <w:bookmarkStart w:id="310" w:name="_Toc304725069"/>
      <w:r>
        <w:t>Variante 1: PDF direkt darstellen</w:t>
      </w:r>
      <w:bookmarkEnd w:id="310"/>
    </w:p>
    <w:p w:rsidR="00722926" w:rsidRDefault="00722926" w:rsidP="00722926">
      <w:pPr>
        <w:rPr>
          <w:color w:val="4F4F59"/>
          <w:spacing w:val="15"/>
          <w:sz w:val="22"/>
          <w:szCs w:val="22"/>
        </w:rPr>
      </w:pPr>
      <w:r>
        <w:t>Eine naheliegende Lösung ist natürlich, das PDF direkt auf dem Surface darzustellen. Leider unterstützt das Surface 2 Framework diese Darstellung nicht direkt; es müsste noch eine PDF Library zur Darstellung zur Laufzeit geladen werden. Dadurch wird die Laufzeitumgebung von einer zusätzlichen Library abhängig, was die Installation erschwert oder gar verunmöglicht. Dies kann zurzeit nicht genauer beurteilt werden, da die zu testende Hardware noch nicht verfügbar ist.</w:t>
      </w:r>
    </w:p>
    <w:p w:rsidR="00722926" w:rsidRDefault="00722926" w:rsidP="00871130">
      <w:pPr>
        <w:pStyle w:val="berschrift6"/>
      </w:pPr>
      <w:bookmarkStart w:id="311" w:name="_Toc304725070"/>
      <w:r>
        <w:t>Variante 2: Umwandlung zu XPS</w:t>
      </w:r>
      <w:bookmarkEnd w:id="311"/>
    </w:p>
    <w:p w:rsidR="00722926" w:rsidRDefault="00722926" w:rsidP="00722926">
      <w:r>
        <w:t>Das Surface 2 SDK erlaubt es, ohne weitere Libraries XPS Dokumente anzuzeigen</w:t>
      </w:r>
      <w:r w:rsidRPr="00B93971">
        <w:t>.</w:t>
      </w:r>
      <w:r>
        <w:t xml:space="preserve"> Dies geschieht mit Hilfe der DocumentViewer Klasse. Das XPS Dokument ähnelt im Aufbau einem PDF Dokument, so können Schriften und Vektorgrafiken beliebig vergrössert werden, ohne dass dabei ein Qualitätsverlust entsteht.</w:t>
      </w:r>
    </w:p>
    <w:p w:rsidR="00722926" w:rsidRDefault="00722926" w:rsidP="00871130">
      <w:pPr>
        <w:pStyle w:val="berschrift6"/>
      </w:pPr>
      <w:bookmarkStart w:id="312" w:name="_Toc304725071"/>
      <w:r>
        <w:t>Variante 3: Umwandlung zu Bild</w:t>
      </w:r>
      <w:bookmarkEnd w:id="312"/>
    </w:p>
    <w:p w:rsidR="00722926" w:rsidRDefault="00722926" w:rsidP="00722926">
      <w:r>
        <w:t>Die einfachste Möglichkeit, um ein PDF auf dem Surface 2 darzustellen, ist eine Umwandlung des PDF Dokuments in eine Rastergrafik. Diese können ohne Probleme auf dem Surface 2 dargestellt werden und auch die Umwandlung eines PDFs zu einem Bild ist mit Open Source Libraries problemlos möglich (z.B. mit Image Magick oder GhostScript/GhostPDF/GhostXPS). Der grosse Nachteil besteht darin, dass die Bilder sehr viel Speicherplatz verbrauchen würden. Eine Rastergrafik verfügt zudem über eine Maximalgrösse, wird diese bei einer Vergrösserung überschritten, kann das Bild nicht mehr verlustfrei angezeigt werden.</w:t>
      </w:r>
    </w:p>
    <w:p w:rsidR="00722926" w:rsidRDefault="00722926" w:rsidP="00871130">
      <w:pPr>
        <w:pStyle w:val="berschrift5"/>
      </w:pPr>
      <w:bookmarkStart w:id="313" w:name="_Toc304725072"/>
      <w:bookmarkStart w:id="314" w:name="_Toc312154953"/>
      <w:r>
        <w:t>Nutzwertanalyse</w:t>
      </w:r>
      <w:bookmarkEnd w:id="313"/>
      <w:bookmarkEnd w:id="314"/>
    </w:p>
    <w:p w:rsidR="00722926" w:rsidRDefault="00722926" w:rsidP="00722926">
      <w:r>
        <w:t xml:space="preserve">In der Nutzwertanalyse (siehe </w:t>
      </w:r>
      <w:r>
        <w:fldChar w:fldCharType="begin"/>
      </w:r>
      <w:r>
        <w:instrText xml:space="preserve"> REF _Ref312054544 \h </w:instrText>
      </w:r>
      <w:r>
        <w:fldChar w:fldCharType="separate"/>
      </w:r>
      <w:r w:rsidR="005358CB">
        <w:t xml:space="preserve">Tabelle </w:t>
      </w:r>
      <w:r w:rsidR="005358CB">
        <w:rPr>
          <w:noProof/>
        </w:rPr>
        <w:t>5</w:t>
      </w:r>
      <w:r w:rsidR="005358CB">
        <w:t xml:space="preserve"> - Nutzwertanalyse</w:t>
      </w:r>
      <w:r>
        <w:fldChar w:fldCharType="end"/>
      </w:r>
      <w:r>
        <w:t xml:space="preserve">) geht die </w:t>
      </w:r>
      <w:r w:rsidRPr="00BA00BF">
        <w:rPr>
          <w:b/>
        </w:rPr>
        <w:t xml:space="preserve">Variante 2: Umwandlung zu XPS </w:t>
      </w:r>
      <w:r>
        <w:t>als Sieger vor der Variante 3: Umwandlung zu Bild hervor.</w:t>
      </w:r>
    </w:p>
    <w:p w:rsidR="00722926" w:rsidRDefault="00722926">
      <w:r>
        <w:br w:type="page"/>
      </w:r>
    </w:p>
    <w:tbl>
      <w:tblPr>
        <w:tblStyle w:val="MittlereSchattierung1-Akzent1"/>
        <w:tblW w:w="0" w:type="auto"/>
        <w:tblLayout w:type="fixed"/>
        <w:tblLook w:val="04A0" w:firstRow="1" w:lastRow="0" w:firstColumn="1" w:lastColumn="0" w:noHBand="0" w:noVBand="1"/>
      </w:tblPr>
      <w:tblGrid>
        <w:gridCol w:w="2085"/>
        <w:gridCol w:w="1284"/>
        <w:gridCol w:w="1275"/>
        <w:gridCol w:w="851"/>
        <w:gridCol w:w="247"/>
        <w:gridCol w:w="887"/>
        <w:gridCol w:w="246"/>
        <w:gridCol w:w="463"/>
        <w:gridCol w:w="1310"/>
        <w:gridCol w:w="640"/>
      </w:tblGrid>
      <w:tr w:rsidR="00722926" w:rsidRPr="00C55067" w:rsidTr="00AB533A">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722926" w:rsidRPr="00C55067" w:rsidRDefault="00722926">
            <w:r w:rsidRPr="00C55067">
              <w:lastRenderedPageBreak/>
              <w:t>Nutzwertanalyse: PDF auf Surface 2 darstellen</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p>
        </w:tc>
        <w:tc>
          <w:tcPr>
            <w:tcW w:w="2373" w:type="dxa"/>
            <w:gridSpan w:val="3"/>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1</w:t>
            </w:r>
          </w:p>
        </w:tc>
        <w:tc>
          <w:tcPr>
            <w:tcW w:w="1596" w:type="dxa"/>
            <w:gridSpan w:val="3"/>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2</w:t>
            </w:r>
          </w:p>
        </w:tc>
        <w:tc>
          <w:tcPr>
            <w:tcW w:w="1950" w:type="dxa"/>
            <w:gridSpan w:val="2"/>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Variante 3</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p>
        </w:tc>
        <w:tc>
          <w:tcPr>
            <w:tcW w:w="2126"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PDF direkt darstellen</w:t>
            </w:r>
          </w:p>
        </w:tc>
        <w:tc>
          <w:tcPr>
            <w:tcW w:w="1843" w:type="dxa"/>
            <w:gridSpan w:val="4"/>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XPS</w:t>
            </w:r>
          </w:p>
        </w:tc>
        <w:tc>
          <w:tcPr>
            <w:tcW w:w="1950"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Umwandlung zu Bild</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Kriterium</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Gewichtung</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Bewertung</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Total</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 bis 5</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Programmieraufwand</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3</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6</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10</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Kopplung Laufzeitumgebung</w:t>
            </w:r>
          </w:p>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25</w:t>
            </w: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25</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Testbarkeit</w:t>
            </w:r>
          </w:p>
        </w:tc>
        <w:tc>
          <w:tcPr>
            <w:tcW w:w="1284"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4</w:t>
            </w:r>
          </w:p>
        </w:tc>
        <w:tc>
          <w:tcPr>
            <w:tcW w:w="1275"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1</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4</w:t>
            </w:r>
          </w:p>
        </w:tc>
        <w:tc>
          <w:tcPr>
            <w:tcW w:w="1134"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20</w:t>
            </w:r>
          </w:p>
        </w:tc>
        <w:tc>
          <w:tcPr>
            <w:tcW w:w="131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5</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pPr>
            <w:r w:rsidRPr="00C55067">
              <w:t>20</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Darstellungsqualität</w:t>
            </w:r>
          </w:p>
        </w:tc>
        <w:tc>
          <w:tcPr>
            <w:tcW w:w="1284"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c>
          <w:tcPr>
            <w:tcW w:w="1275"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5</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20</w:t>
            </w:r>
          </w:p>
        </w:tc>
        <w:tc>
          <w:tcPr>
            <w:tcW w:w="1134"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16</w:t>
            </w:r>
          </w:p>
        </w:tc>
        <w:tc>
          <w:tcPr>
            <w:tcW w:w="131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1</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pPr>
            <w:r w:rsidRPr="00C55067">
              <w:t>4</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Total</w:t>
            </w:r>
            <w:r>
              <w:t xml:space="preserve"> Punkte</w:t>
            </w:r>
          </w:p>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1275"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851"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31</w:t>
            </w:r>
          </w:p>
        </w:tc>
        <w:tc>
          <w:tcPr>
            <w:tcW w:w="1134" w:type="dxa"/>
            <w:gridSpan w:val="2"/>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709" w:type="dxa"/>
            <w:gridSpan w:val="2"/>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67</w:t>
            </w:r>
          </w:p>
        </w:tc>
        <w:tc>
          <w:tcPr>
            <w:tcW w:w="131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 </w:t>
            </w:r>
          </w:p>
        </w:tc>
        <w:tc>
          <w:tcPr>
            <w:tcW w:w="640" w:type="dxa"/>
            <w:noWrap/>
            <w:hideMark/>
          </w:tcPr>
          <w:p w:rsidR="00722926" w:rsidRPr="00C55067" w:rsidRDefault="00722926" w:rsidP="00722926">
            <w:pPr>
              <w:cnfStyle w:val="000000100000" w:firstRow="0" w:lastRow="0" w:firstColumn="0" w:lastColumn="0" w:oddVBand="0" w:evenVBand="0" w:oddHBand="1" w:evenHBand="0" w:firstRowFirstColumn="0" w:firstRowLastColumn="0" w:lastRowFirstColumn="0" w:lastRowLastColumn="0"/>
              <w:rPr>
                <w:b/>
                <w:bCs/>
              </w:rPr>
            </w:pPr>
            <w:r w:rsidRPr="00C55067">
              <w:rPr>
                <w:b/>
                <w:bCs/>
              </w:rPr>
              <w:t>59</w:t>
            </w:r>
          </w:p>
        </w:tc>
      </w:tr>
      <w:tr w:rsidR="00722926" w:rsidRPr="00C55067" w:rsidTr="00AB533A">
        <w:trPr>
          <w:cnfStyle w:val="000000010000" w:firstRow="0" w:lastRow="0" w:firstColumn="0" w:lastColumn="0" w:oddVBand="0" w:evenVBand="0" w:oddHBand="0" w:evenHBand="1"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r w:rsidRPr="00C55067">
              <w:t>Rang</w:t>
            </w:r>
          </w:p>
        </w:tc>
        <w:tc>
          <w:tcPr>
            <w:tcW w:w="1284"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1275"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851"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3</w:t>
            </w:r>
          </w:p>
        </w:tc>
        <w:tc>
          <w:tcPr>
            <w:tcW w:w="1134" w:type="dxa"/>
            <w:gridSpan w:val="2"/>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709" w:type="dxa"/>
            <w:gridSpan w:val="2"/>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1</w:t>
            </w:r>
          </w:p>
        </w:tc>
        <w:tc>
          <w:tcPr>
            <w:tcW w:w="1310" w:type="dxa"/>
            <w:noWrap/>
            <w:hideMark/>
          </w:tcPr>
          <w:p w:rsidR="00722926" w:rsidRPr="00C55067" w:rsidRDefault="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 </w:t>
            </w:r>
          </w:p>
        </w:tc>
        <w:tc>
          <w:tcPr>
            <w:tcW w:w="640" w:type="dxa"/>
            <w:noWrap/>
            <w:hideMark/>
          </w:tcPr>
          <w:p w:rsidR="00722926" w:rsidRPr="00C55067" w:rsidRDefault="00722926" w:rsidP="00722926">
            <w:pPr>
              <w:cnfStyle w:val="000000010000" w:firstRow="0" w:lastRow="0" w:firstColumn="0" w:lastColumn="0" w:oddVBand="0" w:evenVBand="0" w:oddHBand="0" w:evenHBand="1" w:firstRowFirstColumn="0" w:firstRowLastColumn="0" w:lastRowFirstColumn="0" w:lastRowLastColumn="0"/>
              <w:rPr>
                <w:b/>
                <w:bCs/>
              </w:rPr>
            </w:pPr>
            <w:r w:rsidRPr="00C55067">
              <w:rPr>
                <w:b/>
                <w:bCs/>
              </w:rPr>
              <w:t>2</w:t>
            </w:r>
          </w:p>
        </w:tc>
      </w:tr>
      <w:tr w:rsidR="00722926" w:rsidRPr="00C55067" w:rsidTr="00AB533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5" w:type="dxa"/>
            <w:noWrap/>
            <w:hideMark/>
          </w:tcPr>
          <w:p w:rsidR="00722926" w:rsidRPr="00C55067" w:rsidRDefault="00722926"/>
        </w:tc>
        <w:tc>
          <w:tcPr>
            <w:tcW w:w="1284"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275"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851"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380" w:type="dxa"/>
            <w:gridSpan w:val="3"/>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463"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131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c>
          <w:tcPr>
            <w:tcW w:w="640" w:type="dxa"/>
            <w:noWrap/>
            <w:hideMark/>
          </w:tcPr>
          <w:p w:rsidR="00722926" w:rsidRPr="00C55067" w:rsidRDefault="00722926">
            <w:pPr>
              <w:cnfStyle w:val="000000100000" w:firstRow="0" w:lastRow="0" w:firstColumn="0" w:lastColumn="0" w:oddVBand="0" w:evenVBand="0" w:oddHBand="1" w:evenHBand="0" w:firstRowFirstColumn="0" w:firstRowLastColumn="0" w:lastRowFirstColumn="0" w:lastRowLastColumn="0"/>
            </w:pPr>
          </w:p>
        </w:tc>
      </w:tr>
      <w:tr w:rsidR="00722926" w:rsidRPr="00E20FCF" w:rsidTr="00AB533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8" w:type="dxa"/>
            <w:gridSpan w:val="10"/>
            <w:noWrap/>
            <w:hideMark/>
          </w:tcPr>
          <w:p w:rsidR="00722926" w:rsidRPr="00E20FCF" w:rsidRDefault="00722926" w:rsidP="00722926">
            <w:pPr>
              <w:jc w:val="both"/>
              <w:rPr>
                <w:b w:val="0"/>
              </w:rPr>
            </w:pPr>
            <w:r w:rsidRPr="00E20FCF">
              <w:t>Bemerkung: Höhere Gewichtungen / Bewertungen sind besser.</w:t>
            </w:r>
          </w:p>
        </w:tc>
      </w:tr>
    </w:tbl>
    <w:p w:rsidR="00722926" w:rsidRDefault="00722926" w:rsidP="00722926">
      <w:pPr>
        <w:pStyle w:val="Beschriftung"/>
      </w:pPr>
      <w:bookmarkStart w:id="315" w:name="_Ref312054544"/>
      <w:bookmarkStart w:id="316" w:name="_Toc312154942"/>
      <w:bookmarkStart w:id="317" w:name="_Toc312346148"/>
      <w:r>
        <w:t xml:space="preserve">Tabelle </w:t>
      </w:r>
      <w:r w:rsidR="00734A85">
        <w:fldChar w:fldCharType="begin"/>
      </w:r>
      <w:r w:rsidR="00734A85">
        <w:instrText xml:space="preserve"> SEQ Tabelle \* ARABIC </w:instrText>
      </w:r>
      <w:r w:rsidR="00734A85">
        <w:fldChar w:fldCharType="separate"/>
      </w:r>
      <w:r w:rsidR="005358CB">
        <w:rPr>
          <w:noProof/>
        </w:rPr>
        <w:t>5</w:t>
      </w:r>
      <w:r w:rsidR="00734A85">
        <w:rPr>
          <w:noProof/>
        </w:rPr>
        <w:fldChar w:fldCharType="end"/>
      </w:r>
      <w:r>
        <w:t xml:space="preserve"> - Nutzwertanalyse</w:t>
      </w:r>
      <w:bookmarkEnd w:id="315"/>
      <w:bookmarkEnd w:id="316"/>
      <w:bookmarkEnd w:id="317"/>
    </w:p>
    <w:p w:rsidR="00722926" w:rsidRDefault="00722926" w:rsidP="00871130">
      <w:pPr>
        <w:pStyle w:val="berschrift5"/>
      </w:pPr>
      <w:bookmarkStart w:id="318" w:name="_Toc312154954"/>
      <w:r>
        <w:t>Sensitivitätsanalyse</w:t>
      </w:r>
      <w:bookmarkEnd w:id="318"/>
    </w:p>
    <w:p w:rsidR="00722926" w:rsidRDefault="00722926" w:rsidP="00722926">
      <w:r>
        <w:t xml:space="preserve">In der Sensitivitätsanalyse wird untersucht, wie stark sich eine Änderung auf das Gesamtergebnis auswirken würde. </w:t>
      </w:r>
    </w:p>
    <w:p w:rsidR="00722926" w:rsidRDefault="00722926" w:rsidP="00722926">
      <w:r>
        <w:t xml:space="preserve">Die Variante 1 wird auch bei Änderungen der Bewertung nicht als Sieger hervorgehen. </w:t>
      </w:r>
      <w:r>
        <w:br/>
        <w:t xml:space="preserve">Zwischen der Variante 2 und 3 ist die Darstellungsqualität das entscheidende Kriterium. Eine andere Bewertung dieses Kriteriums würde das Ergebnis so stark beeinflussen, dass die Variante 3 zum Gewinner würde. Dieses Kriterium ist jedoch für die Zühlke Engineering AG sehr wichtig. Zudem wurde die Variante 3 bereits im Vorgängerprojekt Project Flip 1.0 verfolgt, leider mit einem nicht vollständig zufriedenstellenden Ergebnis. Somit ist die Wahl der </w:t>
      </w:r>
      <w:r w:rsidRPr="008E51D4">
        <w:rPr>
          <w:b/>
        </w:rPr>
        <w:t>Variante 2</w:t>
      </w:r>
      <w:r>
        <w:rPr>
          <w:b/>
        </w:rPr>
        <w:t>:</w:t>
      </w:r>
      <w:r w:rsidRPr="008E51D4">
        <w:rPr>
          <w:b/>
        </w:rPr>
        <w:t xml:space="preserve"> Umwandlung zu XPS</w:t>
      </w:r>
      <w:r>
        <w:t xml:space="preserve"> klar begründet.</w:t>
      </w:r>
    </w:p>
    <w:p w:rsidR="00722926" w:rsidRDefault="00722926" w:rsidP="00871130">
      <w:pPr>
        <w:pStyle w:val="berschrift4"/>
      </w:pPr>
      <w:bookmarkStart w:id="319" w:name="_Toc312154955"/>
      <w:r>
        <w:t>Textdatei für Aggregation statt Datenbank</w:t>
      </w:r>
      <w:bookmarkEnd w:id="319"/>
    </w:p>
    <w:p w:rsidR="00722926" w:rsidRDefault="00722926" w:rsidP="00722926">
      <w:r>
        <w:t>Gemäss Anforderungen muss ein Mapping der Metadaten möglich sein, da die Rohdaten zu stark gestreut sind. So muss z.B. der Begriff „JBoss“ auf Java gemappt werden können. Es wurde entschieden, dass dieses Mapping in einer Textdatei gespeichert wird, um so auf eine Datenbank verzichten zu können. Denn dadurch wird die Systemkomplexität verringert. Zusätzlich ist es leicht möglich, das Mapping mit einem Tabellenkalkulationsprogramm wie Excel zu bearbeiten.</w:t>
      </w:r>
    </w:p>
    <w:p w:rsidR="00722926" w:rsidRDefault="00722926" w:rsidP="00871130">
      <w:pPr>
        <w:pStyle w:val="berschrift4"/>
      </w:pPr>
      <w:bookmarkStart w:id="320" w:name="_Toc312154956"/>
      <w:r>
        <w:t>Verwendung des Downloaders als Interface</w:t>
      </w:r>
      <w:bookmarkEnd w:id="320"/>
    </w:p>
    <w:p w:rsidR="00722926" w:rsidRPr="00C235DF" w:rsidRDefault="00722926" w:rsidP="00722926">
      <w:r>
        <w:t>Da die Applikation nicht in der Zühlke Engineering AG entwickelt wurde, konnte nicht auf den internen Sharepoint Server oder auf die interne Dateiablage zugegriffen werden. Da die PDF Dateien trotzdem heruntergeladen werden mussten, wurde dazu der öffentliche Webserver der Firma verwendet. Um die Software in der Zühlke Engineering AG betreiben zu können, muss noch ein Downloader entwickelt werden, der die PDF Dateien vom internen Server herunterlädt. Um diese zukünftige Implementation zu vereinfachen, wurde für den im Projekt verwendeten Downloader an so vielen Orten wie möglich ein Interface statt der konkreten Implementation verwendet, damit der aktuelle Downloader leicht mit dem neuen, zukünftigen Downloader ausgetauscht werden kann.</w:t>
      </w:r>
    </w:p>
    <w:p w:rsidR="00722926" w:rsidRDefault="00722926">
      <w:r>
        <w:br w:type="page"/>
      </w:r>
    </w:p>
    <w:p w:rsidR="00722926" w:rsidRPr="00B54E8E" w:rsidRDefault="00722926" w:rsidP="00871130">
      <w:pPr>
        <w:pStyle w:val="berschrift3"/>
      </w:pPr>
      <w:bookmarkStart w:id="321" w:name="_Toc312154957"/>
      <w:bookmarkStart w:id="322" w:name="_Toc312328990"/>
      <w:bookmarkStart w:id="323" w:name="_Toc312357388"/>
      <w:r w:rsidRPr="00B54E8E">
        <w:lastRenderedPageBreak/>
        <w:t>Architektur</w:t>
      </w:r>
      <w:bookmarkEnd w:id="321"/>
      <w:bookmarkEnd w:id="322"/>
      <w:bookmarkEnd w:id="323"/>
    </w:p>
    <w:p w:rsidR="00722926" w:rsidRPr="00E10754" w:rsidRDefault="00722926" w:rsidP="00722926">
      <w:r>
        <w:t>Bei der Architektur wurde darauf geachtet, dass die einzelnen Komponenten möglichst unabhängig sind und so einfach ausgetauscht werden können.</w:t>
      </w:r>
    </w:p>
    <w:p w:rsidR="00722926" w:rsidRDefault="00722926" w:rsidP="00871130">
      <w:pPr>
        <w:pStyle w:val="berschrift4"/>
      </w:pPr>
      <w:bookmarkStart w:id="324" w:name="_Toc312154958"/>
      <w:r>
        <w:t>Systemübersicht</w:t>
      </w:r>
      <w:bookmarkEnd w:id="324"/>
    </w:p>
    <w:p w:rsidR="00722926" w:rsidRDefault="00722926" w:rsidP="00722926">
      <w:r>
        <w:t>Das System ist in mehrere Komponenten unterteilt. Die drei Hauptkomponenten sind:</w:t>
      </w:r>
    </w:p>
    <w:p w:rsidR="00722926" w:rsidRDefault="00722926" w:rsidP="00722926">
      <w:pPr>
        <w:pStyle w:val="Listenabsatz"/>
        <w:numPr>
          <w:ilvl w:val="0"/>
          <w:numId w:val="19"/>
        </w:numPr>
      </w:pPr>
      <w:r>
        <w:t>Sharepoint Server</w:t>
      </w:r>
    </w:p>
    <w:p w:rsidR="00722926" w:rsidRDefault="00722926" w:rsidP="00722926">
      <w:pPr>
        <w:pStyle w:val="Listenabsatz"/>
        <w:numPr>
          <w:ilvl w:val="0"/>
          <w:numId w:val="19"/>
        </w:numPr>
      </w:pPr>
      <w:r>
        <w:t xml:space="preserve">Webserver der Zühlke Engineering AG </w:t>
      </w:r>
    </w:p>
    <w:p w:rsidR="00722926" w:rsidRDefault="00722926" w:rsidP="00722926">
      <w:pPr>
        <w:pStyle w:val="Listenabsatz"/>
        <w:numPr>
          <w:ilvl w:val="0"/>
          <w:numId w:val="19"/>
        </w:numPr>
      </w:pPr>
      <w:r>
        <w:t>Microsoft Surface 2</w:t>
      </w:r>
    </w:p>
    <w:p w:rsidR="00722926" w:rsidRPr="00D16646" w:rsidRDefault="00722926" w:rsidP="00722926">
      <w:r>
        <w:t>Hier ein Überblick über die Komponenten und deren Rollen:</w:t>
      </w:r>
    </w:p>
    <w:p w:rsidR="00722926" w:rsidRDefault="00722926" w:rsidP="00722926">
      <w:pPr>
        <w:keepNext/>
      </w:pPr>
      <w:r>
        <w:rPr>
          <w:noProof/>
          <w:lang w:eastAsia="de-CH"/>
        </w:rPr>
        <w:drawing>
          <wp:inline distT="0" distB="0" distL="0" distR="0" wp14:anchorId="18B27ADD" wp14:editId="12201CB9">
            <wp:extent cx="5753100" cy="4276725"/>
            <wp:effectExtent l="0" t="0" r="0" b="9525"/>
            <wp:docPr id="52" name="Grafik 9" descr="C:\Users\Lukas Elmer\Pictures\Bi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Pictures\Bild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rsidR="00722926" w:rsidRDefault="00722926" w:rsidP="00722926">
      <w:pPr>
        <w:pStyle w:val="Beschriftung"/>
      </w:pPr>
      <w:bookmarkStart w:id="325" w:name="_Toc312154918"/>
      <w:bookmarkStart w:id="326" w:name="_Toc312356764"/>
      <w:r>
        <w:t xml:space="preserve">Abbildung </w:t>
      </w:r>
      <w:r w:rsidR="00734A85">
        <w:fldChar w:fldCharType="begin"/>
      </w:r>
      <w:r w:rsidR="00734A85">
        <w:instrText xml:space="preserve"> SEQ Abbildung \* ARABIC </w:instrText>
      </w:r>
      <w:r w:rsidR="00734A85">
        <w:fldChar w:fldCharType="separate"/>
      </w:r>
      <w:r w:rsidR="005358CB">
        <w:rPr>
          <w:noProof/>
        </w:rPr>
        <w:t>29</w:t>
      </w:r>
      <w:r w:rsidR="00734A85">
        <w:rPr>
          <w:noProof/>
        </w:rPr>
        <w:fldChar w:fldCharType="end"/>
      </w:r>
      <w:r w:rsidR="00E73F1D">
        <w:t xml:space="preserve"> -</w:t>
      </w:r>
      <w:r>
        <w:t xml:space="preserve"> Systemübersicht</w:t>
      </w:r>
      <w:bookmarkEnd w:id="325"/>
      <w:bookmarkEnd w:id="326"/>
    </w:p>
    <w:p w:rsidR="00722926" w:rsidRPr="002E22D3" w:rsidRDefault="00722926" w:rsidP="00722926">
      <w:r w:rsidRPr="002E22D3">
        <w:t xml:space="preserve">Quelle </w:t>
      </w:r>
      <w:r>
        <w:t xml:space="preserve">Microsoft </w:t>
      </w:r>
      <w:r w:rsidRPr="002E22D3">
        <w:t>Surface</w:t>
      </w:r>
      <w:r>
        <w:t xml:space="preserve"> 2</w:t>
      </w:r>
      <w:r w:rsidRPr="002E22D3">
        <w:t xml:space="preserve"> Bild: http://blogs.msdn.com/b/surface/archive/2011/11/17/preorder.aspx, </w:t>
      </w:r>
      <w:r>
        <w:br/>
      </w:r>
      <w:r w:rsidRPr="002E22D3">
        <w:t>letzter Zugriff: 20.12.2011</w:t>
      </w:r>
    </w:p>
    <w:p w:rsidR="00722926" w:rsidRDefault="00722926" w:rsidP="00871130">
      <w:pPr>
        <w:pStyle w:val="berschrift5"/>
      </w:pPr>
      <w:bookmarkStart w:id="327" w:name="_Toc312154959"/>
      <w:r>
        <w:t>Sharepoint Server (1)</w:t>
      </w:r>
      <w:bookmarkEnd w:id="327"/>
    </w:p>
    <w:p w:rsidR="00722926" w:rsidRDefault="00722926" w:rsidP="00722926">
      <w:r>
        <w:t>Auf dem internen Sharepoint Server der Zühlke Engineering AG werden die Project Notes und deren Metainformationen verwaltet. Nachdem eine neue Project Note publiziert wurde, werden die Metadaten erfasst und auf dem Sharepoint Server abgelegt. So können verschiedene Personen und Applikationen diese Daten abrufen und verarbeiten.</w:t>
      </w:r>
    </w:p>
    <w:p w:rsidR="00722926" w:rsidRDefault="00722926" w:rsidP="00722926">
      <w:r>
        <w:t>Bezüglich Metadaten ist hervorzuheben, dass diese nicht direkt verwendet werden können, da sie zu uneinheitlich und zu stark gestreut sind. Deshalb müssen diese Metadaten noch aggregiert werden, was in einem nächsten Schritt au</w:t>
      </w:r>
      <w:r w:rsidR="00B05745">
        <w:t>f dem Surface 2 geschieht (</w:t>
      </w:r>
      <w:r>
        <w:t xml:space="preserve">siehe Unterkapitel </w:t>
      </w:r>
      <w:r>
        <w:fldChar w:fldCharType="begin"/>
      </w:r>
      <w:r>
        <w:instrText xml:space="preserve"> REF _Ref312149245 \r \h </w:instrText>
      </w:r>
      <w:r>
        <w:fldChar w:fldCharType="separate"/>
      </w:r>
      <w:r w:rsidR="005358CB">
        <w:t>V.6.3.1.3</w:t>
      </w:r>
      <w:r>
        <w:fldChar w:fldCharType="end"/>
      </w:r>
      <w:r>
        <w:t xml:space="preserve"> </w:t>
      </w:r>
      <w:r>
        <w:fldChar w:fldCharType="begin"/>
      </w:r>
      <w:r>
        <w:instrText xml:space="preserve"> REF _Ref312149256 \h </w:instrText>
      </w:r>
      <w:r>
        <w:fldChar w:fldCharType="separate"/>
      </w:r>
      <w:r w:rsidR="005358CB">
        <w:t>Microsoft Surface 2 (3)</w:t>
      </w:r>
      <w:r>
        <w:fldChar w:fldCharType="end"/>
      </w:r>
      <w:r>
        <w:t>).</w:t>
      </w:r>
    </w:p>
    <w:p w:rsidR="00722926" w:rsidRDefault="00722926">
      <w:pPr>
        <w:rPr>
          <w:color w:val="4F4F59"/>
          <w:spacing w:val="15"/>
          <w:sz w:val="22"/>
          <w:szCs w:val="22"/>
        </w:rPr>
      </w:pPr>
      <w:r>
        <w:t>In der aktuellen Implementation besteht keine Anbindung an den Sharepoint Server, da die Hardware zum Zeitpunkt des Projektes noch nicht zur Verfügung stand und von Extern kein Zugriff bestand.</w:t>
      </w:r>
    </w:p>
    <w:p w:rsidR="00722926" w:rsidRDefault="00722926" w:rsidP="00871130">
      <w:pPr>
        <w:pStyle w:val="berschrift5"/>
      </w:pPr>
      <w:bookmarkStart w:id="328" w:name="_Toc312154960"/>
      <w:r>
        <w:lastRenderedPageBreak/>
        <w:t>Webserver der Zühlke Engineering AG (2)</w:t>
      </w:r>
      <w:bookmarkEnd w:id="328"/>
    </w:p>
    <w:p w:rsidR="00722926" w:rsidRDefault="00722926" w:rsidP="00722926">
      <w:r>
        <w:t>Der Webserver hostet die Internetseite der Zühlke Engineering AG. Zudem stehen dort auch diverse Project Notes zum Download zur Verfügung.</w:t>
      </w:r>
    </w:p>
    <w:p w:rsidR="00722926" w:rsidRDefault="00722926" w:rsidP="00722926">
      <w:r>
        <w:t>Zu Beginn der Arbeit wurde von der Zühlke Engineering AG ein statisches Textdokument bereitgestellt, in welchem die Metainformationen aller Project Notes vorhanden sind. Mit Hilfe dieser Informationen können die PDF Dokumente direkt vom Webserver heruntergeladen und gespeichert werden. So stehen sie für die Applikation zur Verfügung.</w:t>
      </w:r>
    </w:p>
    <w:p w:rsidR="00722926" w:rsidRDefault="00722926" w:rsidP="00871130">
      <w:pPr>
        <w:pStyle w:val="berschrift5"/>
      </w:pPr>
      <w:bookmarkStart w:id="329" w:name="_Ref312149245"/>
      <w:bookmarkStart w:id="330" w:name="_Ref312149256"/>
      <w:bookmarkStart w:id="331" w:name="_Toc312154961"/>
      <w:r>
        <w:t>Microsoft Surface 2 (3)</w:t>
      </w:r>
      <w:bookmarkEnd w:id="329"/>
      <w:bookmarkEnd w:id="330"/>
      <w:bookmarkEnd w:id="331"/>
    </w:p>
    <w:p w:rsidR="00722926" w:rsidRDefault="00722926" w:rsidP="00722926">
      <w:r>
        <w:t>Der Microsoft Surface 2 wird in der Eingangshalle der Zühlke Engineering AG stehen, damit wartende Kunden sich mit den Project Notes auseinander setzen können. Um die Verfügbarkeit des Services sicherzustellen, muss der Surface möglichst unabhängig von den anderen Komponenten sein. Deshalb werden die für die Applikation benötigten Informationen periodisch heruntergeladen und verarbeitet. Dieser Vorgang ist von der Programm-Ausführung getrennt und wir</w:t>
      </w:r>
      <w:r w:rsidR="00B05745">
        <w:t xml:space="preserve">d im Betriebskonzept (siehe </w:t>
      </w:r>
      <w:r w:rsidR="00B05745">
        <w:fldChar w:fldCharType="begin"/>
      </w:r>
      <w:r w:rsidR="00B05745">
        <w:instrText xml:space="preserve"> REF _Ref312336268 \r \h </w:instrText>
      </w:r>
      <w:r w:rsidR="00B05745">
        <w:fldChar w:fldCharType="separate"/>
      </w:r>
      <w:r w:rsidR="005358CB">
        <w:t>V.8.3.1</w:t>
      </w:r>
      <w:r w:rsidR="00B05745">
        <w:fldChar w:fldCharType="end"/>
      </w:r>
      <w:r w:rsidR="00B05745">
        <w:t xml:space="preserve"> </w:t>
      </w:r>
      <w:r w:rsidR="00B05745">
        <w:fldChar w:fldCharType="begin"/>
      </w:r>
      <w:r w:rsidR="00B05745">
        <w:instrText xml:space="preserve"> REF _Ref312336271 \h </w:instrText>
      </w:r>
      <w:r w:rsidR="00B05745">
        <w:fldChar w:fldCharType="separate"/>
      </w:r>
      <w:r w:rsidR="005358CB">
        <w:t>Betriebskonzept</w:t>
      </w:r>
      <w:r w:rsidR="00B05745">
        <w:fldChar w:fldCharType="end"/>
      </w:r>
      <w:r>
        <w:t>) genauer beschrieben.</w:t>
      </w:r>
    </w:p>
    <w:p w:rsidR="00722926" w:rsidRDefault="00722926" w:rsidP="00722926">
      <w:r>
        <w:t>Bevor die Applikation gestartet werden kann, müssen die gespeicherten PDF Dokumente weiter verarbeitet werden. Als erstes werden die PDF Dokumente in XPS Dokumente konvertiert. In einem zweiten Schritt werden Bilder aus der XPS Datei extrahiert.</w:t>
      </w:r>
    </w:p>
    <w:p w:rsidR="00722926" w:rsidRDefault="00722926" w:rsidP="00722926">
      <w:r>
        <w:t>Die Metadaten der Project Notes enthalten Bezeichnungen, welche sehr vielfältig sind (z.B. Java, JBoss, JavaBeans, JPA). Eine wichtige Anforderung an das Projekt war die Benutzerfreundlichkeit der Applikation, weshalb sichergestellt werden musste, dass nicht zu viele Informationen auf einmal dargestellt werden.</w:t>
      </w:r>
    </w:p>
    <w:p w:rsidR="00722926" w:rsidRDefault="00722926" w:rsidP="00722926">
      <w:r>
        <w:t>Aus diesem Grund wurde ein Mapping entwickelt, wodurch verschiedene Namen auf einen gemeinsamen Begriff (z.B. Java) zu mappen. Technisch wurde dies so realisiert, dass vor dem Einlesen der Metadaten zuerst eine andere Datei für das Mapping eingelesen wird. Das Mapping wird dann in einem Dictionary gespeichert, das könnte beispielsweise folgendermassen aussehen:</w:t>
      </w:r>
    </w:p>
    <w:tbl>
      <w:tblPr>
        <w:tblStyle w:val="MittlereSchattierung1-Akzent1"/>
        <w:tblW w:w="0" w:type="auto"/>
        <w:tblLook w:val="0400" w:firstRow="0" w:lastRow="0" w:firstColumn="0" w:lastColumn="0" w:noHBand="0" w:noVBand="1"/>
      </w:tblPr>
      <w:tblGrid>
        <w:gridCol w:w="4606"/>
        <w:gridCol w:w="4606"/>
      </w:tblGrid>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Java</w:t>
            </w:r>
          </w:p>
        </w:tc>
        <w:tc>
          <w:tcPr>
            <w:tcW w:w="4606" w:type="dxa"/>
          </w:tcPr>
          <w:p w:rsidR="00722926" w:rsidRDefault="00722926" w:rsidP="00722926">
            <w:r>
              <w:t>Java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JBoss</w:t>
            </w:r>
          </w:p>
        </w:tc>
        <w:tc>
          <w:tcPr>
            <w:tcW w:w="4606" w:type="dxa"/>
          </w:tcPr>
          <w:p w:rsidR="00722926" w:rsidRDefault="00722926" w:rsidP="00722926">
            <w:r>
              <w:t>Java</w:t>
            </w:r>
          </w:p>
        </w:tc>
      </w:tr>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JavaBeans</w:t>
            </w:r>
          </w:p>
        </w:tc>
        <w:tc>
          <w:tcPr>
            <w:tcW w:w="4606" w:type="dxa"/>
          </w:tcPr>
          <w:p w:rsidR="00722926" w:rsidRDefault="00722926" w:rsidP="00722926">
            <w:r>
              <w:t>Java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JPA</w:t>
            </w:r>
          </w:p>
        </w:tc>
        <w:tc>
          <w:tcPr>
            <w:tcW w:w="4606" w:type="dxa"/>
          </w:tcPr>
          <w:p w:rsidR="00722926" w:rsidRDefault="00722926" w:rsidP="00722926">
            <w:r>
              <w:t>Java</w:t>
            </w:r>
          </w:p>
        </w:tc>
      </w:tr>
      <w:tr w:rsidR="00722926" w:rsidTr="00AB533A">
        <w:trPr>
          <w:cnfStyle w:val="000000100000" w:firstRow="0" w:lastRow="0" w:firstColumn="0" w:lastColumn="0" w:oddVBand="0" w:evenVBand="0" w:oddHBand="1" w:evenHBand="0" w:firstRowFirstColumn="0" w:firstRowLastColumn="0" w:lastRowFirstColumn="0" w:lastRowLastColumn="0"/>
        </w:trPr>
        <w:tc>
          <w:tcPr>
            <w:tcW w:w="4606" w:type="dxa"/>
          </w:tcPr>
          <w:p w:rsidR="00722926" w:rsidRDefault="00722926" w:rsidP="00722926">
            <w:r>
              <w:t>ADO.NET</w:t>
            </w:r>
          </w:p>
        </w:tc>
        <w:tc>
          <w:tcPr>
            <w:tcW w:w="4606" w:type="dxa"/>
          </w:tcPr>
          <w:p w:rsidR="00722926" w:rsidRDefault="00722926" w:rsidP="00722926">
            <w:r>
              <w:t>.NET</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tcW w:w="4606" w:type="dxa"/>
          </w:tcPr>
          <w:p w:rsidR="00722926" w:rsidRDefault="00722926" w:rsidP="00722926">
            <w:r>
              <w:t>WPF</w:t>
            </w:r>
          </w:p>
        </w:tc>
        <w:tc>
          <w:tcPr>
            <w:tcW w:w="4606" w:type="dxa"/>
          </w:tcPr>
          <w:p w:rsidR="00722926" w:rsidRDefault="00722926" w:rsidP="00722926">
            <w:pPr>
              <w:keepNext/>
            </w:pPr>
            <w:r>
              <w:t>.NET</w:t>
            </w:r>
          </w:p>
        </w:tc>
      </w:tr>
    </w:tbl>
    <w:p w:rsidR="00722926" w:rsidRDefault="00722926" w:rsidP="00722926">
      <w:pPr>
        <w:pStyle w:val="Beschriftung"/>
      </w:pPr>
      <w:bookmarkStart w:id="332" w:name="_Toc312154943"/>
      <w:bookmarkStart w:id="333" w:name="_Toc312346149"/>
      <w:r>
        <w:t xml:space="preserve">Tabelle </w:t>
      </w:r>
      <w:r w:rsidR="00734A85">
        <w:fldChar w:fldCharType="begin"/>
      </w:r>
      <w:r w:rsidR="00734A85">
        <w:instrText xml:space="preserve"> SEQ Tabelle \* ARABIC </w:instrText>
      </w:r>
      <w:r w:rsidR="00734A85">
        <w:fldChar w:fldCharType="separate"/>
      </w:r>
      <w:r w:rsidR="005358CB">
        <w:rPr>
          <w:noProof/>
        </w:rPr>
        <w:t>6</w:t>
      </w:r>
      <w:r w:rsidR="00734A85">
        <w:rPr>
          <w:noProof/>
        </w:rPr>
        <w:fldChar w:fldCharType="end"/>
      </w:r>
      <w:r>
        <w:t xml:space="preserve"> - </w:t>
      </w:r>
      <w:r>
        <w:rPr>
          <w:noProof/>
        </w:rPr>
        <w:t>Beispiel Mapping Dictionary</w:t>
      </w:r>
      <w:bookmarkEnd w:id="332"/>
      <w:bookmarkEnd w:id="333"/>
    </w:p>
    <w:p w:rsidR="00722926" w:rsidRDefault="00722926" w:rsidP="00722926">
      <w:r>
        <w:t>Dieses Mapping wird in einer mit Tabulatoren getrennten Textdatei gespeichert, damit diese einfach mit einem Tabellenkalkulationsprogramm wie Excel bearbeitet werden kann. Um die Bearbeitung zusätzlich zu vereinfachen, können mehrere Begriffe auf eine Zeile geschrieben werden, die dann alle auf das erste Keyword in der Zeile gemappt werden. Ein Beispiel dafür:</w:t>
      </w:r>
    </w:p>
    <w:tbl>
      <w:tblPr>
        <w:tblStyle w:val="MittlereSchattierung1-Akzent1"/>
        <w:tblW w:w="0" w:type="auto"/>
        <w:tblLook w:val="0480" w:firstRow="0" w:lastRow="0" w:firstColumn="1" w:lastColumn="0" w:noHBand="0" w:noVBand="1"/>
      </w:tblPr>
      <w:tblGrid>
        <w:gridCol w:w="1842"/>
        <w:gridCol w:w="1842"/>
        <w:gridCol w:w="1842"/>
        <w:gridCol w:w="1843"/>
        <w:gridCol w:w="1843"/>
      </w:tblGrid>
      <w:tr w:rsidR="00722926" w:rsidTr="00AB5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722926" w:rsidRPr="00C00B4B" w:rsidRDefault="00722926" w:rsidP="00722926">
            <w:r w:rsidRPr="00C00B4B">
              <w:t>Java</w:t>
            </w:r>
          </w:p>
        </w:tc>
        <w:tc>
          <w:tcPr>
            <w:tcW w:w="1842"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Java</w:t>
            </w:r>
          </w:p>
        </w:tc>
        <w:tc>
          <w:tcPr>
            <w:tcW w:w="1842"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JBoss</w:t>
            </w:r>
          </w:p>
        </w:tc>
        <w:tc>
          <w:tcPr>
            <w:tcW w:w="1843"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JavaBeans</w:t>
            </w:r>
          </w:p>
        </w:tc>
        <w:tc>
          <w:tcPr>
            <w:tcW w:w="1843" w:type="dxa"/>
          </w:tcPr>
          <w:p w:rsidR="00722926" w:rsidRPr="00C00B4B" w:rsidRDefault="00722926" w:rsidP="00722926">
            <w:pPr>
              <w:cnfStyle w:val="000000100000" w:firstRow="0" w:lastRow="0" w:firstColumn="0" w:lastColumn="0" w:oddVBand="0" w:evenVBand="0" w:oddHBand="1" w:evenHBand="0" w:firstRowFirstColumn="0" w:firstRowLastColumn="0" w:lastRowFirstColumn="0" w:lastRowLastColumn="0"/>
            </w:pPr>
            <w:r w:rsidRPr="00C00B4B">
              <w:t>JPA</w:t>
            </w:r>
          </w:p>
        </w:tc>
      </w:tr>
      <w:tr w:rsidR="00722926" w:rsidTr="00AB53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722926" w:rsidRPr="00C00B4B" w:rsidRDefault="00722926" w:rsidP="00722926">
            <w:r w:rsidRPr="00C00B4B">
              <w:t>.Net</w:t>
            </w:r>
          </w:p>
        </w:tc>
        <w:tc>
          <w:tcPr>
            <w:tcW w:w="1842"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r w:rsidRPr="00C00B4B">
              <w:t>ADO.Net</w:t>
            </w:r>
          </w:p>
        </w:tc>
        <w:tc>
          <w:tcPr>
            <w:tcW w:w="1842"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r w:rsidRPr="00C00B4B">
              <w:t>WPF</w:t>
            </w:r>
          </w:p>
        </w:tc>
        <w:tc>
          <w:tcPr>
            <w:tcW w:w="1843" w:type="dxa"/>
          </w:tcPr>
          <w:p w:rsidR="00722926" w:rsidRPr="00C00B4B" w:rsidRDefault="00722926" w:rsidP="00722926">
            <w:pPr>
              <w:cnfStyle w:val="000000010000" w:firstRow="0" w:lastRow="0" w:firstColumn="0" w:lastColumn="0" w:oddVBand="0" w:evenVBand="0" w:oddHBand="0" w:evenHBand="1" w:firstRowFirstColumn="0" w:firstRowLastColumn="0" w:lastRowFirstColumn="0" w:lastRowLastColumn="0"/>
            </w:pPr>
          </w:p>
        </w:tc>
        <w:tc>
          <w:tcPr>
            <w:tcW w:w="1843" w:type="dxa"/>
          </w:tcPr>
          <w:p w:rsidR="00722926" w:rsidRPr="00C00B4B" w:rsidRDefault="00722926" w:rsidP="00722926">
            <w:pPr>
              <w:keepNext/>
              <w:cnfStyle w:val="000000010000" w:firstRow="0" w:lastRow="0" w:firstColumn="0" w:lastColumn="0" w:oddVBand="0" w:evenVBand="0" w:oddHBand="0" w:evenHBand="1" w:firstRowFirstColumn="0" w:firstRowLastColumn="0" w:lastRowFirstColumn="0" w:lastRowLastColumn="0"/>
            </w:pPr>
          </w:p>
        </w:tc>
      </w:tr>
    </w:tbl>
    <w:p w:rsidR="00722926" w:rsidRDefault="00722926" w:rsidP="00722926">
      <w:pPr>
        <w:pStyle w:val="Beschriftung"/>
      </w:pPr>
      <w:bookmarkStart w:id="334" w:name="_Toc312154944"/>
      <w:bookmarkStart w:id="335" w:name="_Toc312346150"/>
      <w:r>
        <w:t xml:space="preserve">Tabelle </w:t>
      </w:r>
      <w:r w:rsidR="00734A85">
        <w:fldChar w:fldCharType="begin"/>
      </w:r>
      <w:r w:rsidR="00734A85">
        <w:instrText xml:space="preserve"> SEQ Tabelle \* ARABIC </w:instrText>
      </w:r>
      <w:r w:rsidR="00734A85">
        <w:fldChar w:fldCharType="separate"/>
      </w:r>
      <w:r w:rsidR="005358CB">
        <w:rPr>
          <w:noProof/>
        </w:rPr>
        <w:t>7</w:t>
      </w:r>
      <w:r w:rsidR="00734A85">
        <w:rPr>
          <w:noProof/>
        </w:rPr>
        <w:fldChar w:fldCharType="end"/>
      </w:r>
      <w:r>
        <w:t xml:space="preserve"> - Beispiel Mapping Datei</w:t>
      </w:r>
      <w:bookmarkEnd w:id="334"/>
      <w:bookmarkEnd w:id="335"/>
    </w:p>
    <w:p w:rsidR="00722926" w:rsidRDefault="00722926" w:rsidP="00722926">
      <w:r>
        <w:t>Nachdem das Mapping eingelesen wurde, werden die Metadaten eingelesen. Da das Mapping in einem Dictionary gespeichert ist, können die einzelnen Bezeichnungen performant auf die ausgewählten Begriffe gemappt werden.</w:t>
      </w:r>
    </w:p>
    <w:p w:rsidR="00722926" w:rsidRDefault="00722926" w:rsidP="00722926">
      <w:r>
        <w:t>Der Vorteil dieser Lösung ist, dass die Metadaten nicht von Grund auf aufgearbeitet oder verändert werden müssen, sondern diese Änderungen ausschliesslich in der Mapping Datei vorgenommen werden müssen. So kann die neue Metadaten Datei jeweils einfach vom Sharepoint Server heruntergeladen werden und die alte Datei überschreiben.</w:t>
      </w:r>
    </w:p>
    <w:p w:rsidR="00722926" w:rsidRDefault="00722926">
      <w:r>
        <w:br w:type="page"/>
      </w:r>
    </w:p>
    <w:p w:rsidR="00722926" w:rsidRDefault="00722926" w:rsidP="00871130">
      <w:pPr>
        <w:pStyle w:val="berschrift4"/>
      </w:pPr>
      <w:r>
        <w:lastRenderedPageBreak/>
        <w:t>Klassendiagramm mit Fokus Project Note / Metadata</w:t>
      </w:r>
    </w:p>
    <w:p w:rsidR="00722926" w:rsidRDefault="00722926" w:rsidP="00722926">
      <w:r>
        <w:t>Das Wichtigste an Project Flip 2.0 sind die Projektreferenzen, also die Project Notes. Deshalb wird hier dargestellt, wie die Project Notes mit den Metadaten zusammenhängen:</w:t>
      </w:r>
    </w:p>
    <w:p w:rsidR="00722926" w:rsidRDefault="00722926" w:rsidP="00722926">
      <w:pPr>
        <w:keepNext/>
      </w:pPr>
      <w:r>
        <w:rPr>
          <w:noProof/>
          <w:lang w:eastAsia="de-CH"/>
        </w:rPr>
        <w:drawing>
          <wp:inline distT="0" distB="0" distL="0" distR="0" wp14:anchorId="74FA8DAA" wp14:editId="4B19B642">
            <wp:extent cx="5030243" cy="3377821"/>
            <wp:effectExtent l="0" t="0" r="0" b="0"/>
            <wp:docPr id="53" name="Grafik 10" descr="C:\Users\Lukas Elmer\Desktop\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kas Elmer\Desktop\ClassDiagram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5515" cy="3381361"/>
                    </a:xfrm>
                    <a:prstGeom prst="rect">
                      <a:avLst/>
                    </a:prstGeom>
                    <a:noFill/>
                    <a:ln>
                      <a:noFill/>
                    </a:ln>
                  </pic:spPr>
                </pic:pic>
              </a:graphicData>
            </a:graphic>
          </wp:inline>
        </w:drawing>
      </w:r>
    </w:p>
    <w:p w:rsidR="00722926" w:rsidRDefault="00722926" w:rsidP="00722926">
      <w:pPr>
        <w:pStyle w:val="Beschriftung"/>
      </w:pPr>
      <w:bookmarkStart w:id="336" w:name="_Toc312356765"/>
      <w:r>
        <w:t xml:space="preserve">Abbildung </w:t>
      </w:r>
      <w:r w:rsidR="00734A85">
        <w:fldChar w:fldCharType="begin"/>
      </w:r>
      <w:r w:rsidR="00734A85">
        <w:instrText xml:space="preserve"> SEQ Abbildung \* ARABIC </w:instrText>
      </w:r>
      <w:r w:rsidR="00734A85">
        <w:fldChar w:fldCharType="separate"/>
      </w:r>
      <w:r w:rsidR="005358CB">
        <w:rPr>
          <w:noProof/>
        </w:rPr>
        <w:t>30</w:t>
      </w:r>
      <w:r w:rsidR="00734A85">
        <w:rPr>
          <w:noProof/>
        </w:rPr>
        <w:fldChar w:fldCharType="end"/>
      </w:r>
      <w:r>
        <w:t xml:space="preserve"> - Klassendiagramm mit Fokus Project Note / Metadata</w:t>
      </w:r>
      <w:bookmarkEnd w:id="336"/>
    </w:p>
    <w:p w:rsidR="00722926" w:rsidRPr="007555E6" w:rsidRDefault="00722926" w:rsidP="00722926">
      <w:r>
        <w:t>Eine ProjectNote hat also ein Dictionary Metadata, das als Key einen MetadataType enthält. Mit diesem Key kann dann auf eine Liste von Metadaten zugegriffen werden. Der Vorteil dieser Lösung ist, dass nich</w:t>
      </w:r>
      <w:r w:rsidR="00B05745">
        <w:t>t</w:t>
      </w:r>
      <w:r>
        <w:t xml:space="preserve"> nur die Metadaten sondern auch die Metadaten Typen sich beliebig ändern können und z.B. auch aggregiert werden können. So kann man auch auf eine einfache Art eine neue Art zur Filterung hinzufügen, indem ein neuer Metadaten Typ hinzugefügt wird.</w:t>
      </w:r>
    </w:p>
    <w:p w:rsidR="00722926" w:rsidRDefault="00722926" w:rsidP="00871130">
      <w:pPr>
        <w:pStyle w:val="berschrift4"/>
      </w:pPr>
      <w:bookmarkStart w:id="337" w:name="_Toc312154962"/>
      <w:r>
        <w:t>Assemblies und Namespaces</w:t>
      </w:r>
      <w:bookmarkEnd w:id="337"/>
    </w:p>
    <w:p w:rsidR="00722926" w:rsidRDefault="00722926" w:rsidP="00722926">
      <w:r>
        <w:t>Das Projekt enthält, im Vergleich zu anderen, wenige Zeilen Code. Der Code könnte daher schon als overengineered bezeichnet werden. Dies wurde aber explizit von der Zühlke Engineering AG so gewünscht, da das Projekt noch weiterentwickelt werden soll.</w:t>
      </w:r>
    </w:p>
    <w:p w:rsidR="00722926" w:rsidRDefault="00722926" w:rsidP="00722926">
      <w:r>
        <w:t xml:space="preserve">Zum Beweis der Schichtenarchitektur wurde im Visual Studio 2010 ein Dependency Diagramm erstellt. Wie dabei vorgegangen wurde, ist in </w:t>
      </w:r>
      <w:r>
        <w:fldChar w:fldCharType="begin"/>
      </w:r>
      <w:r>
        <w:instrText xml:space="preserve"> REF _Ref312060667 \h </w:instrText>
      </w:r>
      <w:r>
        <w:fldChar w:fldCharType="separate"/>
      </w:r>
      <w:r w:rsidR="005358CB">
        <w:t xml:space="preserve">Abbildung </w:t>
      </w:r>
      <w:r w:rsidR="005358CB">
        <w:rPr>
          <w:noProof/>
        </w:rPr>
        <w:t>31</w:t>
      </w:r>
      <w:r w:rsidR="005358CB">
        <w:t xml:space="preserve"> - Generierung Dependency Graph</w:t>
      </w:r>
      <w:r>
        <w:fldChar w:fldCharType="end"/>
      </w:r>
      <w:r>
        <w:t xml:space="preserve"> ersichtlich.</w:t>
      </w:r>
    </w:p>
    <w:p w:rsidR="00722926" w:rsidRDefault="00722926" w:rsidP="00722926">
      <w:pPr>
        <w:keepNext/>
      </w:pPr>
      <w:r>
        <w:rPr>
          <w:noProof/>
          <w:lang w:eastAsia="de-CH"/>
        </w:rPr>
        <w:drawing>
          <wp:inline distT="0" distB="0" distL="0" distR="0" wp14:anchorId="3471D36D" wp14:editId="0DC8C116">
            <wp:extent cx="4295955" cy="127287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303338" cy="1275062"/>
                    </a:xfrm>
                    <a:prstGeom prst="rect">
                      <a:avLst/>
                    </a:prstGeom>
                  </pic:spPr>
                </pic:pic>
              </a:graphicData>
            </a:graphic>
          </wp:inline>
        </w:drawing>
      </w:r>
    </w:p>
    <w:p w:rsidR="00722926" w:rsidRDefault="00722926" w:rsidP="00722926">
      <w:pPr>
        <w:pStyle w:val="Beschriftung"/>
      </w:pPr>
      <w:bookmarkStart w:id="338" w:name="_Ref312060667"/>
      <w:bookmarkStart w:id="339" w:name="_Toc312154919"/>
      <w:bookmarkStart w:id="340" w:name="_Toc312356766"/>
      <w:r>
        <w:t xml:space="preserve">Abbildung </w:t>
      </w:r>
      <w:r w:rsidR="00734A85">
        <w:fldChar w:fldCharType="begin"/>
      </w:r>
      <w:r w:rsidR="00734A85">
        <w:instrText xml:space="preserve"> SEQ Abbildung \* ARABIC </w:instrText>
      </w:r>
      <w:r w:rsidR="00734A85">
        <w:fldChar w:fldCharType="separate"/>
      </w:r>
      <w:r w:rsidR="005358CB">
        <w:rPr>
          <w:noProof/>
        </w:rPr>
        <w:t>31</w:t>
      </w:r>
      <w:r w:rsidR="00734A85">
        <w:rPr>
          <w:noProof/>
        </w:rPr>
        <w:fldChar w:fldCharType="end"/>
      </w:r>
      <w:r>
        <w:t xml:space="preserve"> - Generierung Dependency Graph</w:t>
      </w:r>
      <w:bookmarkEnd w:id="338"/>
      <w:bookmarkEnd w:id="339"/>
      <w:bookmarkEnd w:id="340"/>
    </w:p>
    <w:p w:rsidR="00722926" w:rsidRDefault="00722926" w:rsidP="00722926">
      <w:r>
        <w:t xml:space="preserve">Um das Diagramm übersichtlich zu halten, wurden in einem zweiten Schritt die „Generics“ und die „Externals“ entfernt, damit nur die eigens erstellten Klassen sichtbar bleiben.  Anschliessend wurden die Tests, Implementation und Interfaces gruppiert und eingefärbt, damit das Diagramm überschaubarer wird (siehe </w:t>
      </w:r>
      <w:r>
        <w:fldChar w:fldCharType="begin"/>
      </w:r>
      <w:r>
        <w:instrText xml:space="preserve"> REF _Ref312060928 \h </w:instrText>
      </w:r>
      <w:r>
        <w:fldChar w:fldCharType="separate"/>
      </w:r>
      <w:r w:rsidR="005358CB">
        <w:t xml:space="preserve">Abbildung </w:t>
      </w:r>
      <w:r w:rsidR="005358CB">
        <w:rPr>
          <w:noProof/>
        </w:rPr>
        <w:t>32</w:t>
      </w:r>
      <w:r w:rsidR="005358CB">
        <w:t xml:space="preserve"> - Übersicht Abhängigkeiten</w:t>
      </w:r>
      <w:r>
        <w:fldChar w:fldCharType="end"/>
      </w:r>
      <w:r>
        <w:t>).</w:t>
      </w:r>
    </w:p>
    <w:p w:rsidR="00722926" w:rsidRDefault="00722926" w:rsidP="00722926">
      <w:pPr>
        <w:keepNext/>
      </w:pPr>
      <w:r>
        <w:rPr>
          <w:noProof/>
          <w:lang w:eastAsia="de-CH"/>
        </w:rPr>
        <w:lastRenderedPageBreak/>
        <w:drawing>
          <wp:inline distT="0" distB="0" distL="0" distR="0" wp14:anchorId="69A41D37" wp14:editId="5801B7F9">
            <wp:extent cx="1476191" cy="196190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476191" cy="1961905"/>
                    </a:xfrm>
                    <a:prstGeom prst="rect">
                      <a:avLst/>
                    </a:prstGeom>
                  </pic:spPr>
                </pic:pic>
              </a:graphicData>
            </a:graphic>
          </wp:inline>
        </w:drawing>
      </w:r>
    </w:p>
    <w:p w:rsidR="00722926" w:rsidRDefault="00722926" w:rsidP="00722926">
      <w:pPr>
        <w:pStyle w:val="Beschriftung"/>
      </w:pPr>
      <w:bookmarkStart w:id="341" w:name="_Ref312060928"/>
      <w:bookmarkStart w:id="342" w:name="_Toc312154920"/>
      <w:bookmarkStart w:id="343" w:name="_Toc312356767"/>
      <w:r>
        <w:t xml:space="preserve">Abbildung </w:t>
      </w:r>
      <w:r w:rsidR="00734A85">
        <w:fldChar w:fldCharType="begin"/>
      </w:r>
      <w:r w:rsidR="00734A85">
        <w:instrText xml:space="preserve"> SEQ Abbildung \* ARABIC </w:instrText>
      </w:r>
      <w:r w:rsidR="00734A85">
        <w:fldChar w:fldCharType="separate"/>
      </w:r>
      <w:r w:rsidR="005358CB">
        <w:rPr>
          <w:noProof/>
        </w:rPr>
        <w:t>32</w:t>
      </w:r>
      <w:r w:rsidR="00734A85">
        <w:rPr>
          <w:noProof/>
        </w:rPr>
        <w:fldChar w:fldCharType="end"/>
      </w:r>
      <w:r>
        <w:t xml:space="preserve"> - Übersicht Abhängigkeiten</w:t>
      </w:r>
      <w:bookmarkEnd w:id="341"/>
      <w:bookmarkEnd w:id="342"/>
      <w:bookmarkEnd w:id="343"/>
    </w:p>
    <w:p w:rsidR="00722926" w:rsidRDefault="00722926" w:rsidP="00722926">
      <w:r>
        <w:t>Nachfolgend sind die Klassen pro Gruppierung und weitere Details zu den Abhängigkeiten ersichtlich.</w:t>
      </w:r>
    </w:p>
    <w:p w:rsidR="00722926" w:rsidRDefault="00722926">
      <w:r>
        <w:br w:type="page"/>
      </w:r>
    </w:p>
    <w:p w:rsidR="00722926" w:rsidRDefault="00722926" w:rsidP="00722926">
      <w:pPr>
        <w:keepNext/>
      </w:pPr>
      <w:r>
        <w:rPr>
          <w:noProof/>
          <w:lang w:eastAsia="de-CH"/>
        </w:rPr>
        <w:lastRenderedPageBreak/>
        <w:drawing>
          <wp:anchor distT="0" distB="0" distL="114300" distR="114300" simplePos="0" relativeHeight="251686912" behindDoc="0" locked="0" layoutInCell="1" allowOverlap="1" wp14:anchorId="54FBA200" wp14:editId="5482ABF8">
            <wp:simplePos x="0" y="0"/>
            <wp:positionH relativeFrom="margin">
              <wp:posOffset>-168910</wp:posOffset>
            </wp:positionH>
            <wp:positionV relativeFrom="margin">
              <wp:posOffset>3416300</wp:posOffset>
            </wp:positionV>
            <wp:extent cx="8404860" cy="1324610"/>
            <wp:effectExtent l="0" t="3175"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rot="16200000">
                      <a:off x="0" y="0"/>
                      <a:ext cx="8404860" cy="13246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340C3E5C" wp14:editId="54C10D29">
            <wp:extent cx="8361842" cy="3012788"/>
            <wp:effectExtent l="762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rot="16200000">
                      <a:off x="0" y="0"/>
                      <a:ext cx="8363494" cy="3013383"/>
                    </a:xfrm>
                    <a:prstGeom prst="rect">
                      <a:avLst/>
                    </a:prstGeom>
                  </pic:spPr>
                </pic:pic>
              </a:graphicData>
            </a:graphic>
          </wp:inline>
        </w:drawing>
      </w:r>
    </w:p>
    <w:p w:rsidR="00722926" w:rsidRDefault="00722926" w:rsidP="00722926">
      <w:pPr>
        <w:pStyle w:val="Beschriftung"/>
      </w:pPr>
      <w:bookmarkStart w:id="344" w:name="_Toc312154921"/>
      <w:bookmarkStart w:id="345" w:name="_Toc312356768"/>
      <w:r>
        <w:rPr>
          <w:noProof/>
          <w:lang w:eastAsia="de-CH"/>
        </w:rPr>
        <mc:AlternateContent>
          <mc:Choice Requires="wps">
            <w:drawing>
              <wp:anchor distT="0" distB="0" distL="114300" distR="114300" simplePos="0" relativeHeight="251687936" behindDoc="0" locked="0" layoutInCell="1" allowOverlap="1" wp14:anchorId="0D22D183" wp14:editId="0BCC4C7C">
                <wp:simplePos x="0" y="0"/>
                <wp:positionH relativeFrom="column">
                  <wp:posOffset>3401060</wp:posOffset>
                </wp:positionH>
                <wp:positionV relativeFrom="paragraph">
                  <wp:posOffset>9525</wp:posOffset>
                </wp:positionV>
                <wp:extent cx="229298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E73F1D" w:rsidRPr="00FA574F" w:rsidRDefault="00E73F1D" w:rsidP="00722926">
                            <w:pPr>
                              <w:pStyle w:val="Beschriftung"/>
                              <w:rPr>
                                <w:noProof/>
                                <w:sz w:val="20"/>
                                <w:szCs w:val="20"/>
                              </w:rPr>
                            </w:pPr>
                            <w:bookmarkStart w:id="346" w:name="_Toc312154922"/>
                            <w:bookmarkStart w:id="347" w:name="_Toc312356769"/>
                            <w:r>
                              <w:t xml:space="preserve">Abbildung </w:t>
                            </w:r>
                            <w:r w:rsidR="00734A85">
                              <w:fldChar w:fldCharType="begin"/>
                            </w:r>
                            <w:r w:rsidR="00734A85">
                              <w:instrText xml:space="preserve"> SEQ Abbildung \* ARABIC </w:instrText>
                            </w:r>
                            <w:r w:rsidR="00734A85">
                              <w:fldChar w:fldCharType="separate"/>
                            </w:r>
                            <w:r w:rsidR="005358CB">
                              <w:rPr>
                                <w:noProof/>
                              </w:rPr>
                              <w:t>33</w:t>
                            </w:r>
                            <w:r w:rsidR="00734A85">
                              <w:rPr>
                                <w:noProof/>
                              </w:rPr>
                              <w:fldChar w:fldCharType="end"/>
                            </w:r>
                            <w:r>
                              <w:t xml:space="preserve"> - Details Abhängigkeiten</w:t>
                            </w:r>
                            <w:bookmarkEnd w:id="346"/>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1" o:spid="_x0000_s1028" type="#_x0000_t202" style="position:absolute;margin-left:267.8pt;margin-top:.75pt;width:180.5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" stroked="f">
                <v:textbox style="mso-fit-shape-to-text:t" inset="0,0,0,0">
                  <w:txbxContent>
                    <w:p w:rsidR="00E73F1D" w:rsidRPr="00FA574F" w:rsidRDefault="00E73F1D" w:rsidP="00722926">
                      <w:pPr>
                        <w:pStyle w:val="Beschriftung"/>
                        <w:rPr>
                          <w:noProof/>
                          <w:sz w:val="20"/>
                          <w:szCs w:val="20"/>
                        </w:rPr>
                      </w:pPr>
                      <w:bookmarkStart w:id="348" w:name="_Toc312154922"/>
                      <w:bookmarkStart w:id="349" w:name="_Toc312356769"/>
                      <w:r>
                        <w:t xml:space="preserve">Abbildung </w:t>
                      </w:r>
                      <w:r w:rsidR="00734A85">
                        <w:fldChar w:fldCharType="begin"/>
                      </w:r>
                      <w:r w:rsidR="00734A85">
                        <w:instrText xml:space="preserve"> SEQ Abbildung \* ARABIC </w:instrText>
                      </w:r>
                      <w:r w:rsidR="00734A85">
                        <w:fldChar w:fldCharType="separate"/>
                      </w:r>
                      <w:r w:rsidR="005358CB">
                        <w:rPr>
                          <w:noProof/>
                        </w:rPr>
                        <w:t>33</w:t>
                      </w:r>
                      <w:r w:rsidR="00734A85">
                        <w:rPr>
                          <w:noProof/>
                        </w:rPr>
                        <w:fldChar w:fldCharType="end"/>
                      </w:r>
                      <w:r>
                        <w:t xml:space="preserve"> - Details Abhängigkeiten</w:t>
                      </w:r>
                      <w:bookmarkEnd w:id="348"/>
                      <w:bookmarkEnd w:id="349"/>
                    </w:p>
                  </w:txbxContent>
                </v:textbox>
                <w10:wrap type="square"/>
              </v:shape>
            </w:pict>
          </mc:Fallback>
        </mc:AlternateContent>
      </w:r>
      <w:r>
        <w:t xml:space="preserve">Abbildung </w:t>
      </w:r>
      <w:r w:rsidR="00734A85">
        <w:fldChar w:fldCharType="begin"/>
      </w:r>
      <w:r w:rsidR="00734A85">
        <w:instrText xml:space="preserve"> SEQ Abbildung \* ARABIC </w:instrText>
      </w:r>
      <w:r w:rsidR="00734A85">
        <w:fldChar w:fldCharType="separate"/>
      </w:r>
      <w:r w:rsidR="005358CB">
        <w:rPr>
          <w:noProof/>
        </w:rPr>
        <w:t>34</w:t>
      </w:r>
      <w:r w:rsidR="00734A85">
        <w:rPr>
          <w:noProof/>
        </w:rPr>
        <w:fldChar w:fldCharType="end"/>
      </w:r>
      <w:r>
        <w:t xml:space="preserve"> - Übersicht Abhängigkeiten mit Details</w:t>
      </w:r>
      <w:bookmarkEnd w:id="344"/>
      <w:bookmarkEnd w:id="345"/>
    </w:p>
    <w:p w:rsidR="00722926" w:rsidRPr="00ED12A7" w:rsidRDefault="00722926" w:rsidP="00722926"/>
    <w:p w:rsidR="00722926" w:rsidRDefault="00722926">
      <w:r>
        <w:br w:type="page"/>
      </w:r>
    </w:p>
    <w:p w:rsidR="00722926" w:rsidRDefault="00722926" w:rsidP="00722926">
      <w:r>
        <w:lastRenderedPageBreak/>
        <w:t>Um die Schichtung mit einem alternativen Tool zu beweisen, wurde mit NDepend folgendes Diagramm generiert.</w:t>
      </w:r>
    </w:p>
    <w:p w:rsidR="00722926" w:rsidRDefault="00722926" w:rsidP="00722926">
      <w:pPr>
        <w:keepNext/>
      </w:pPr>
      <w:r>
        <w:rPr>
          <w:noProof/>
          <w:lang w:eastAsia="de-CH"/>
        </w:rPr>
        <w:drawing>
          <wp:inline distT="0" distB="0" distL="0" distR="0" wp14:anchorId="379EE5DF" wp14:editId="65E57806">
            <wp:extent cx="5760720" cy="3678997"/>
            <wp:effectExtent l="0" t="0" r="0" b="0"/>
            <wp:docPr id="5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678997"/>
                    </a:xfrm>
                    <a:prstGeom prst="rect">
                      <a:avLst/>
                    </a:prstGeom>
                  </pic:spPr>
                </pic:pic>
              </a:graphicData>
            </a:graphic>
          </wp:inline>
        </w:drawing>
      </w:r>
    </w:p>
    <w:p w:rsidR="00722926" w:rsidRDefault="00722926" w:rsidP="00722926">
      <w:pPr>
        <w:pStyle w:val="Beschriftung"/>
      </w:pPr>
      <w:bookmarkStart w:id="350" w:name="_Toc312154923"/>
      <w:bookmarkStart w:id="351" w:name="_Toc312356770"/>
      <w:r>
        <w:t xml:space="preserve">Abbildung </w:t>
      </w:r>
      <w:r w:rsidR="00734A85">
        <w:fldChar w:fldCharType="begin"/>
      </w:r>
      <w:r w:rsidR="00734A85">
        <w:instrText xml:space="preserve"> SEQ Abbildung \* ARABIC </w:instrText>
      </w:r>
      <w:r w:rsidR="00734A85">
        <w:fldChar w:fldCharType="separate"/>
      </w:r>
      <w:r w:rsidR="005358CB">
        <w:rPr>
          <w:noProof/>
        </w:rPr>
        <w:t>35</w:t>
      </w:r>
      <w:r w:rsidR="00734A85">
        <w:rPr>
          <w:noProof/>
        </w:rPr>
        <w:fldChar w:fldCharType="end"/>
      </w:r>
      <w:r>
        <w:t xml:space="preserve"> - NDepend Dependency Graph</w:t>
      </w:r>
      <w:bookmarkEnd w:id="350"/>
      <w:bookmarkEnd w:id="351"/>
    </w:p>
    <w:p w:rsidR="00722926" w:rsidRDefault="00722926" w:rsidP="00722926">
      <w:r>
        <w:t>Ganz links befindet sich das Startup Projekt, weiter rechts folgen das User Interface und der Preparer, dann die Services, Loader und Converter und ganz rechts schliesslich noch die Interfaces.</w:t>
      </w:r>
    </w:p>
    <w:p w:rsidR="00722926" w:rsidRDefault="00722926" w:rsidP="00722926">
      <w:r>
        <w:t>In den folgenden Unterkapiteln werden die einzelnen Projekte der Visual Studio Solution genauer beschrieben. Die Test Projekte jedoch werden nicht weiter dokumentiert, da ihre Namen ihren Zweck schon genügend vermitteln.</w:t>
      </w:r>
    </w:p>
    <w:p w:rsidR="00722926" w:rsidRDefault="00722926" w:rsidP="00871130">
      <w:pPr>
        <w:pStyle w:val="berschrift5"/>
      </w:pPr>
      <w:bookmarkStart w:id="352" w:name="_Toc312154963"/>
      <w:r>
        <w:t>Interfaces</w:t>
      </w:r>
      <w:bookmarkEnd w:id="352"/>
    </w:p>
    <w:p w:rsidR="00722926" w:rsidRDefault="00722926" w:rsidP="00722926">
      <w:r>
        <w:t xml:space="preserve">Um die Implementation untereinander zu entkoppeln, wurden Interfaces eingesetzt. Die </w:t>
      </w:r>
      <w:r>
        <w:fldChar w:fldCharType="begin"/>
      </w:r>
      <w:r>
        <w:instrText xml:space="preserve"> REF _Ref312062176 \h </w:instrText>
      </w:r>
      <w:r>
        <w:fldChar w:fldCharType="separate"/>
      </w:r>
      <w:r w:rsidR="005358CB">
        <w:t xml:space="preserve">Abbildung </w:t>
      </w:r>
      <w:r w:rsidR="005358CB">
        <w:rPr>
          <w:noProof/>
        </w:rPr>
        <w:t>36</w:t>
      </w:r>
      <w:r w:rsidR="005358CB">
        <w:t xml:space="preserve"> - Übersicht Interfaces</w:t>
      </w:r>
      <w:r>
        <w:fldChar w:fldCharType="end"/>
      </w:r>
      <w:r>
        <w:t xml:space="preserve"> gibt einen Überblick.</w:t>
      </w:r>
    </w:p>
    <w:p w:rsidR="00722926" w:rsidRDefault="00722926" w:rsidP="00722926">
      <w:pPr>
        <w:keepNext/>
      </w:pPr>
      <w:r>
        <w:rPr>
          <w:noProof/>
          <w:lang w:eastAsia="de-CH"/>
        </w:rPr>
        <w:drawing>
          <wp:inline distT="0" distB="0" distL="0" distR="0" wp14:anchorId="2F3A5A1E" wp14:editId="6CA005DD">
            <wp:extent cx="3427095" cy="240855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extLst>
                        <a:ext uri="{28A0092B-C50C-407E-A947-70E740481C1C}">
                          <a14:useLocalDpi xmlns:a14="http://schemas.microsoft.com/office/drawing/2010/main" val="0"/>
                        </a:ext>
                      </a:extLst>
                    </a:blip>
                    <a:srcRect t="1672"/>
                    <a:stretch/>
                  </pic:blipFill>
                  <pic:spPr bwMode="auto">
                    <a:xfrm>
                      <a:off x="0" y="0"/>
                      <a:ext cx="3427095" cy="2408555"/>
                    </a:xfrm>
                    <a:prstGeom prst="rect">
                      <a:avLst/>
                    </a:prstGeom>
                    <a:ln>
                      <a:noFill/>
                    </a:ln>
                    <a:extLst>
                      <a:ext uri="{53640926-AAD7-44D8-BBD7-CCE9431645EC}">
                        <a14:shadowObscured xmlns:a14="http://schemas.microsoft.com/office/drawing/2010/main"/>
                      </a:ext>
                    </a:extLst>
                  </pic:spPr>
                </pic:pic>
              </a:graphicData>
            </a:graphic>
          </wp:inline>
        </w:drawing>
      </w:r>
    </w:p>
    <w:p w:rsidR="00722926" w:rsidRDefault="00722926" w:rsidP="00722926">
      <w:pPr>
        <w:pStyle w:val="Beschriftung"/>
      </w:pPr>
      <w:bookmarkStart w:id="353" w:name="_Ref312062176"/>
      <w:bookmarkStart w:id="354" w:name="_Toc312154924"/>
      <w:bookmarkStart w:id="355" w:name="_Toc312356771"/>
      <w:r>
        <w:t xml:space="preserve">Abbildung </w:t>
      </w:r>
      <w:r w:rsidR="00734A85">
        <w:fldChar w:fldCharType="begin"/>
      </w:r>
      <w:r w:rsidR="00734A85">
        <w:instrText xml:space="preserve"> SEQ Abbildung \* ARABIC </w:instrText>
      </w:r>
      <w:r w:rsidR="00734A85">
        <w:fldChar w:fldCharType="separate"/>
      </w:r>
      <w:r w:rsidR="005358CB">
        <w:rPr>
          <w:noProof/>
        </w:rPr>
        <w:t>36</w:t>
      </w:r>
      <w:r w:rsidR="00734A85">
        <w:rPr>
          <w:noProof/>
        </w:rPr>
        <w:fldChar w:fldCharType="end"/>
      </w:r>
      <w:r>
        <w:t xml:space="preserve"> - Übersicht Interfaces</w:t>
      </w:r>
      <w:bookmarkEnd w:id="353"/>
      <w:bookmarkEnd w:id="354"/>
      <w:bookmarkEnd w:id="355"/>
    </w:p>
    <w:p w:rsidR="00155D86" w:rsidRDefault="00722926" w:rsidP="00722926">
      <w:r>
        <w:t>Die Interfaces werden nachfolgend genauer beschrieben.</w:t>
      </w:r>
    </w:p>
    <w:p w:rsidR="00155D86" w:rsidRDefault="00155D86">
      <w:r>
        <w:br w:type="page"/>
      </w:r>
    </w:p>
    <w:p w:rsidR="00722926" w:rsidRDefault="00722926" w:rsidP="00871130">
      <w:pPr>
        <w:pStyle w:val="berschrift6"/>
      </w:pPr>
      <w:r>
        <w:lastRenderedPageBreak/>
        <w:t>Converter.Interfaces</w:t>
      </w:r>
    </w:p>
    <w:p w:rsidR="00722926" w:rsidRDefault="00722926" w:rsidP="00722926">
      <w:r>
        <w:t>Das Interface IConverter wird für die Konvertierung vom PDF Dokument in ein XPS Dokument eingesetzt. Das ermöglicht ein einfaches Austauschen der Implementation. Dies wird in Zukunft, sobald mehr solche Konverter gratis zur Verfügung stehen und sich das XPS Dateiformat mehr durchgesetzt hat, auch gut möglich sein.</w:t>
      </w:r>
    </w:p>
    <w:p w:rsidR="00722926" w:rsidRDefault="00722926" w:rsidP="00722926">
      <w:pPr>
        <w:keepNext/>
      </w:pPr>
      <w:r>
        <w:rPr>
          <w:noProof/>
          <w:lang w:eastAsia="de-CH"/>
        </w:rPr>
        <w:drawing>
          <wp:inline distT="0" distB="0" distL="0" distR="0" wp14:anchorId="520DEEBD" wp14:editId="7B8CA172">
            <wp:extent cx="2139687" cy="17759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139490" cy="1775782"/>
                    </a:xfrm>
                    <a:prstGeom prst="rect">
                      <a:avLst/>
                    </a:prstGeom>
                  </pic:spPr>
                </pic:pic>
              </a:graphicData>
            </a:graphic>
          </wp:inline>
        </w:drawing>
      </w:r>
    </w:p>
    <w:p w:rsidR="00722926" w:rsidRDefault="00722926" w:rsidP="00722926">
      <w:pPr>
        <w:pStyle w:val="Beschriftung"/>
      </w:pPr>
      <w:bookmarkStart w:id="356" w:name="_Toc312154925"/>
      <w:bookmarkStart w:id="357" w:name="_Toc312356772"/>
      <w:r>
        <w:t xml:space="preserve">Abbildung </w:t>
      </w:r>
      <w:r w:rsidR="00734A85">
        <w:fldChar w:fldCharType="begin"/>
      </w:r>
      <w:r w:rsidR="00734A85">
        <w:instrText xml:space="preserve"> SEQ Abbildung \* ARABIC </w:instrText>
      </w:r>
      <w:r w:rsidR="00734A85">
        <w:fldChar w:fldCharType="separate"/>
      </w:r>
      <w:r w:rsidR="005358CB">
        <w:rPr>
          <w:noProof/>
        </w:rPr>
        <w:t>37</w:t>
      </w:r>
      <w:r w:rsidR="00734A85">
        <w:rPr>
          <w:noProof/>
        </w:rPr>
        <w:fldChar w:fldCharType="end"/>
      </w:r>
      <w:r>
        <w:t xml:space="preserve"> - Converter.Interfaces</w:t>
      </w:r>
      <w:bookmarkEnd w:id="356"/>
      <w:bookmarkEnd w:id="357"/>
    </w:p>
    <w:p w:rsidR="00722926" w:rsidRDefault="00722926" w:rsidP="00871130">
      <w:pPr>
        <w:pStyle w:val="berschrift6"/>
      </w:pPr>
      <w:r>
        <w:t>Services.Interfaces</w:t>
      </w:r>
    </w:p>
    <w:p w:rsidR="00722926" w:rsidRDefault="00722926" w:rsidP="00722926">
      <w:r>
        <w:t>Die Interfaces IAggregator, IMetadata und IMetadataType repräsentieren die Metadaten der Project Notes. So wird als Beispiel der Begriff „C++“ als IMetadata und die Kategorie „Technologie“ als IMedatataType gespeichert. Der IAggregator ist für das Mapping verantwortlich, mit Hilfe dessen beispielsweise die Bezeichnungen „JavaBeans“ und „Java EE“ zum Begriff „Java“ zusammengefasst werden können.</w:t>
      </w:r>
    </w:p>
    <w:p w:rsidR="00722926" w:rsidRDefault="00722926" w:rsidP="00722926">
      <w:r>
        <w:t>Der ICultureHelper ist dafür verantwortlich, dass eine Sprache registriert werden kann. Dies wird zur Anzeige eines XPS benötigt.</w:t>
      </w:r>
    </w:p>
    <w:p w:rsidR="00722926" w:rsidRDefault="00722926" w:rsidP="00722926">
      <w:r>
        <w:t xml:space="preserve">Die ICyclicCollectionView&lt;T&gt; ist eine zyklische Liste, auf der gefiltert werden kann. Sie implementiert das </w:t>
      </w:r>
      <w:r w:rsidRPr="000F4BA7">
        <w:t>INotifyPropertyChanged</w:t>
      </w:r>
      <w:r>
        <w:t>, damit sie die involvierten Komponenten benachrichtigen kann.</w:t>
      </w:r>
    </w:p>
    <w:p w:rsidR="00722926" w:rsidRDefault="00722926" w:rsidP="00722926">
      <w:r>
        <w:t>Die IProjectNote stellt eine ProjectNote dar. Neben den Properties (z.B. Title) stellt sie auch eine Preload-Methode zur Verfügung, um das XPS Dokument mittels Eager Loading vorzuladen.</w:t>
      </w:r>
    </w:p>
    <w:p w:rsidR="00722926" w:rsidRDefault="00722926" w:rsidP="00722926">
      <w:r>
        <w:t>Der IProjectNoteService stellt den Service für die Project Notes zur Verfügung. Es bietet zwei Property Getters – einer für die IProjectNotes und einer für die IMetadatas.</w:t>
      </w:r>
    </w:p>
    <w:p w:rsidR="00722926" w:rsidRDefault="00722926" w:rsidP="00722926">
      <w:r>
        <w:t>Ein Teammitglied wird durch die IPerson repräsentiert. Der IGravatarService stellt den Service für das Team dar, also die einzelnen IPersons.</w:t>
      </w:r>
    </w:p>
    <w:p w:rsidR="00722926" w:rsidRDefault="00722926" w:rsidP="00722926">
      <w:pPr>
        <w:keepNext/>
      </w:pPr>
      <w:r>
        <w:rPr>
          <w:noProof/>
          <w:lang w:eastAsia="de-CH"/>
        </w:rPr>
        <w:drawing>
          <wp:inline distT="0" distB="0" distL="0" distR="0" wp14:anchorId="5D1A9BFB" wp14:editId="60DED8E7">
            <wp:extent cx="5760720" cy="1836742"/>
            <wp:effectExtent l="0" t="0" r="0" b="0"/>
            <wp:docPr id="61"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1836742"/>
                    </a:xfrm>
                    <a:prstGeom prst="rect">
                      <a:avLst/>
                    </a:prstGeom>
                  </pic:spPr>
                </pic:pic>
              </a:graphicData>
            </a:graphic>
          </wp:inline>
        </w:drawing>
      </w:r>
    </w:p>
    <w:p w:rsidR="00722926" w:rsidRDefault="00722926" w:rsidP="00722926">
      <w:pPr>
        <w:pStyle w:val="Beschriftung"/>
      </w:pPr>
      <w:bookmarkStart w:id="358" w:name="_Toc312154926"/>
      <w:bookmarkStart w:id="359" w:name="_Toc312356773"/>
      <w:r>
        <w:t xml:space="preserve">Abbildung </w:t>
      </w:r>
      <w:r w:rsidR="00734A85">
        <w:fldChar w:fldCharType="begin"/>
      </w:r>
      <w:r w:rsidR="00734A85">
        <w:instrText xml:space="preserve"> SEQ Abbildung \* ARABIC </w:instrText>
      </w:r>
      <w:r w:rsidR="00734A85">
        <w:fldChar w:fldCharType="separate"/>
      </w:r>
      <w:r w:rsidR="005358CB">
        <w:rPr>
          <w:noProof/>
        </w:rPr>
        <w:t>38</w:t>
      </w:r>
      <w:r w:rsidR="00734A85">
        <w:rPr>
          <w:noProof/>
        </w:rPr>
        <w:fldChar w:fldCharType="end"/>
      </w:r>
      <w:r w:rsidR="0076252C">
        <w:t xml:space="preserve"> -</w:t>
      </w:r>
      <w:r>
        <w:rPr>
          <w:noProof/>
        </w:rPr>
        <w:t xml:space="preserve"> </w:t>
      </w:r>
      <w:r w:rsidRPr="000A0FC7">
        <w:rPr>
          <w:noProof/>
        </w:rPr>
        <w:t>Services.Interfaces</w:t>
      </w:r>
      <w:bookmarkEnd w:id="358"/>
      <w:bookmarkEnd w:id="359"/>
    </w:p>
    <w:p w:rsidR="00155D86" w:rsidRDefault="00155D86">
      <w:pPr>
        <w:rPr>
          <w:i/>
          <w:color w:val="4F4F59"/>
          <w:spacing w:val="10"/>
          <w:sz w:val="22"/>
          <w:szCs w:val="22"/>
        </w:rPr>
      </w:pPr>
      <w:r>
        <w:br w:type="page"/>
      </w:r>
    </w:p>
    <w:p w:rsidR="00722926" w:rsidRDefault="00722926" w:rsidP="00871130">
      <w:pPr>
        <w:pStyle w:val="berschrift6"/>
      </w:pPr>
      <w:r>
        <w:lastRenderedPageBreak/>
        <w:t>Loader.Interfaces</w:t>
      </w:r>
    </w:p>
    <w:p w:rsidR="00722926" w:rsidRDefault="00722926" w:rsidP="00722926">
      <w:r>
        <w:t>Der IProjectNotesLoader stellt die Möglichkeit, IProjectNotes zu laden, zur Verfügung. Das Interface ist deshalb in einem separaten Assembly, damit der Preparer und die eigentliche Applikation dieses gemeinsame Interface implementieren können.</w:t>
      </w:r>
    </w:p>
    <w:p w:rsidR="00722926" w:rsidRDefault="00722926" w:rsidP="00722926">
      <w:pPr>
        <w:keepNext/>
      </w:pPr>
      <w:r>
        <w:rPr>
          <w:noProof/>
          <w:lang w:eastAsia="de-CH"/>
        </w:rPr>
        <w:drawing>
          <wp:inline distT="0" distB="0" distL="0" distR="0" wp14:anchorId="60340543" wp14:editId="46BAB208">
            <wp:extent cx="2163170" cy="1627039"/>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165717" cy="1628955"/>
                    </a:xfrm>
                    <a:prstGeom prst="rect">
                      <a:avLst/>
                    </a:prstGeom>
                  </pic:spPr>
                </pic:pic>
              </a:graphicData>
            </a:graphic>
          </wp:inline>
        </w:drawing>
      </w:r>
    </w:p>
    <w:p w:rsidR="00722926" w:rsidRDefault="00722926" w:rsidP="00722926">
      <w:pPr>
        <w:pStyle w:val="Beschriftung"/>
      </w:pPr>
      <w:bookmarkStart w:id="360" w:name="_Toc312154927"/>
      <w:bookmarkStart w:id="361" w:name="_Toc312356774"/>
      <w:r>
        <w:t xml:space="preserve">Abbildung </w:t>
      </w:r>
      <w:r w:rsidR="00734A85">
        <w:fldChar w:fldCharType="begin"/>
      </w:r>
      <w:r w:rsidR="00734A85">
        <w:instrText xml:space="preserve"> SEQ Abbildung \* ARABIC </w:instrText>
      </w:r>
      <w:r w:rsidR="00734A85">
        <w:fldChar w:fldCharType="separate"/>
      </w:r>
      <w:r w:rsidR="005358CB">
        <w:rPr>
          <w:noProof/>
        </w:rPr>
        <w:t>39</w:t>
      </w:r>
      <w:r w:rsidR="00734A85">
        <w:rPr>
          <w:noProof/>
        </w:rPr>
        <w:fldChar w:fldCharType="end"/>
      </w:r>
      <w:r>
        <w:t xml:space="preserve"> - </w:t>
      </w:r>
      <w:r w:rsidRPr="009D4D18">
        <w:t>Loader.Interfaces</w:t>
      </w:r>
      <w:bookmarkEnd w:id="360"/>
      <w:bookmarkEnd w:id="361"/>
    </w:p>
    <w:p w:rsidR="00722926" w:rsidRDefault="00722926" w:rsidP="00871130">
      <w:pPr>
        <w:pStyle w:val="berschrift5"/>
      </w:pPr>
      <w:bookmarkStart w:id="362" w:name="_Toc312154964"/>
      <w:r>
        <w:t>Implementation</w:t>
      </w:r>
      <w:bookmarkEnd w:id="362"/>
    </w:p>
    <w:p w:rsidR="00722926" w:rsidRPr="00504E34" w:rsidRDefault="00722926" w:rsidP="00722926">
      <w:r>
        <w:t xml:space="preserve">Die Implementation ist von den Interfaces abhängig. Dadurch können die Implementationen voneinander entkoppelt werden. Dies ist in </w:t>
      </w:r>
      <w:r>
        <w:fldChar w:fldCharType="begin"/>
      </w:r>
      <w:r>
        <w:instrText xml:space="preserve"> REF _Ref312062942 \h </w:instrText>
      </w:r>
      <w:r>
        <w:fldChar w:fldCharType="separate"/>
      </w:r>
      <w:r w:rsidR="005358CB">
        <w:t xml:space="preserve">Abbildung </w:t>
      </w:r>
      <w:r w:rsidR="005358CB">
        <w:rPr>
          <w:noProof/>
        </w:rPr>
        <w:t>40</w:t>
      </w:r>
      <w:r w:rsidR="005358CB">
        <w:t xml:space="preserve"> - Implementation Übersicht</w:t>
      </w:r>
      <w:r>
        <w:fldChar w:fldCharType="end"/>
      </w:r>
      <w:r>
        <w:t xml:space="preserve"> ersichtlich.</w:t>
      </w:r>
    </w:p>
    <w:p w:rsidR="00722926" w:rsidRDefault="00722926" w:rsidP="00722926">
      <w:pPr>
        <w:keepNext/>
      </w:pPr>
      <w:r>
        <w:rPr>
          <w:noProof/>
          <w:lang w:eastAsia="de-CH"/>
        </w:rPr>
        <w:drawing>
          <wp:inline distT="0" distB="0" distL="0" distR="0" wp14:anchorId="034CBCD2" wp14:editId="31F46496">
            <wp:extent cx="3289111" cy="1726381"/>
            <wp:effectExtent l="0" t="0" r="698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93806" cy="1728845"/>
                    </a:xfrm>
                    <a:prstGeom prst="rect">
                      <a:avLst/>
                    </a:prstGeom>
                  </pic:spPr>
                </pic:pic>
              </a:graphicData>
            </a:graphic>
          </wp:inline>
        </w:drawing>
      </w:r>
    </w:p>
    <w:p w:rsidR="00722926" w:rsidRDefault="00722926" w:rsidP="00722926">
      <w:pPr>
        <w:pStyle w:val="Beschriftung"/>
      </w:pPr>
      <w:bookmarkStart w:id="363" w:name="_Ref312062942"/>
      <w:bookmarkStart w:id="364" w:name="_Toc312154928"/>
      <w:bookmarkStart w:id="365" w:name="_Toc312356775"/>
      <w:r>
        <w:t xml:space="preserve">Abbildung </w:t>
      </w:r>
      <w:r w:rsidR="00734A85">
        <w:fldChar w:fldCharType="begin"/>
      </w:r>
      <w:r w:rsidR="00734A85">
        <w:instrText xml:space="preserve"> SEQ Abbildung \* ARABIC </w:instrText>
      </w:r>
      <w:r w:rsidR="00734A85">
        <w:fldChar w:fldCharType="separate"/>
      </w:r>
      <w:r w:rsidR="005358CB">
        <w:rPr>
          <w:noProof/>
        </w:rPr>
        <w:t>40</w:t>
      </w:r>
      <w:r w:rsidR="00734A85">
        <w:rPr>
          <w:noProof/>
        </w:rPr>
        <w:fldChar w:fldCharType="end"/>
      </w:r>
      <w:r>
        <w:t xml:space="preserve"> - Implementation Übersicht</w:t>
      </w:r>
      <w:bookmarkEnd w:id="363"/>
      <w:bookmarkEnd w:id="364"/>
      <w:bookmarkEnd w:id="365"/>
    </w:p>
    <w:p w:rsidR="00722926" w:rsidRDefault="00722926" w:rsidP="00871130">
      <w:pPr>
        <w:pStyle w:val="berschrift6"/>
      </w:pPr>
      <w:r>
        <w:t>Services.Loader</w:t>
      </w:r>
    </w:p>
    <w:p w:rsidR="00722926" w:rsidRPr="008F555A" w:rsidRDefault="00722926" w:rsidP="00722926">
      <w:r>
        <w:t>Der ProjectNotesLoader kann eine Liste von IProjectNotes laden. In der aktuellen Version werden die Daten von einer Tab-getrennten Textdatei gelesen, in Zukunft können diese aber auch von einer Datenbank oder vom Sharepoint geladen werden.</w:t>
      </w:r>
    </w:p>
    <w:p w:rsidR="00722926" w:rsidRDefault="00722926" w:rsidP="00722926">
      <w:pPr>
        <w:keepNext/>
      </w:pPr>
      <w:r>
        <w:rPr>
          <w:noProof/>
          <w:lang w:eastAsia="de-CH"/>
        </w:rPr>
        <w:drawing>
          <wp:inline distT="0" distB="0" distL="0" distR="0" wp14:anchorId="07C38CFD" wp14:editId="74047CC1">
            <wp:extent cx="2040944" cy="193115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411F.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43314" cy="1933400"/>
                    </a:xfrm>
                    <a:prstGeom prst="rect">
                      <a:avLst/>
                    </a:prstGeom>
                  </pic:spPr>
                </pic:pic>
              </a:graphicData>
            </a:graphic>
          </wp:inline>
        </w:drawing>
      </w:r>
    </w:p>
    <w:p w:rsidR="00722926" w:rsidRPr="00697A18" w:rsidRDefault="00722926" w:rsidP="00722926">
      <w:pPr>
        <w:pStyle w:val="Beschriftung"/>
      </w:pPr>
      <w:bookmarkStart w:id="366" w:name="_Toc312154929"/>
      <w:bookmarkStart w:id="367" w:name="_Toc312356776"/>
      <w:r>
        <w:t xml:space="preserve">Abbildung </w:t>
      </w:r>
      <w:r w:rsidR="00734A85">
        <w:fldChar w:fldCharType="begin"/>
      </w:r>
      <w:r w:rsidR="00734A85">
        <w:instrText xml:space="preserve"> SEQ Abbildung \* ARABIC </w:instrText>
      </w:r>
      <w:r w:rsidR="00734A85">
        <w:fldChar w:fldCharType="separate"/>
      </w:r>
      <w:r w:rsidR="005358CB">
        <w:rPr>
          <w:noProof/>
        </w:rPr>
        <w:t>41</w:t>
      </w:r>
      <w:r w:rsidR="00734A85">
        <w:rPr>
          <w:noProof/>
        </w:rPr>
        <w:fldChar w:fldCharType="end"/>
      </w:r>
      <w:r>
        <w:t xml:space="preserve"> - Services.Loader</w:t>
      </w:r>
      <w:bookmarkEnd w:id="366"/>
      <w:bookmarkEnd w:id="367"/>
    </w:p>
    <w:p w:rsidR="00155D86" w:rsidRDefault="00155D86">
      <w:pPr>
        <w:rPr>
          <w:i/>
          <w:color w:val="4F4F59"/>
          <w:spacing w:val="10"/>
          <w:sz w:val="22"/>
          <w:szCs w:val="22"/>
        </w:rPr>
      </w:pPr>
      <w:r>
        <w:br w:type="page"/>
      </w:r>
    </w:p>
    <w:p w:rsidR="00722926" w:rsidRDefault="00722926" w:rsidP="00871130">
      <w:pPr>
        <w:pStyle w:val="berschrift6"/>
      </w:pPr>
      <w:r>
        <w:lastRenderedPageBreak/>
        <w:t>Converter.Pdf</w:t>
      </w:r>
    </w:p>
    <w:p w:rsidR="00722926" w:rsidRDefault="00722926" w:rsidP="00722926">
      <w:r>
        <w:t xml:space="preserve">Der PdfConverter ist dafür verantwortlich, das PDF Dokument in ein XPS Dokument zu konvertieren. Da die Konvertierung mithilfe des Adobe Readers geschieht, kann die </w:t>
      </w:r>
      <w:r w:rsidRPr="005706D1">
        <w:t>AcrobatLocation</w:t>
      </w:r>
      <w:r>
        <w:t xml:space="preserve"> im Settings File konfiguriert werden. Standardmässig ist der Pfad  auf „</w:t>
      </w:r>
      <w:r w:rsidRPr="005706D1">
        <w:t>C:\Program Files (x86)\Adobe\Reader 10.0\Reader\AcroRd32.exe</w:t>
      </w:r>
      <w:r>
        <w:t>“ gesetzt.</w:t>
      </w:r>
    </w:p>
    <w:p w:rsidR="00722926" w:rsidRDefault="00722926" w:rsidP="00722926">
      <w:pPr>
        <w:keepNext/>
      </w:pPr>
      <w:r>
        <w:rPr>
          <w:noProof/>
          <w:lang w:eastAsia="de-CH"/>
        </w:rPr>
        <w:drawing>
          <wp:inline distT="0" distB="0" distL="0" distR="0" wp14:anchorId="6B32F6D1" wp14:editId="1D338FC3">
            <wp:extent cx="1975104" cy="2784667"/>
            <wp:effectExtent l="0" t="0" r="6350" b="0"/>
            <wp:docPr id="65"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976484" cy="2786613"/>
                    </a:xfrm>
                    <a:prstGeom prst="rect">
                      <a:avLst/>
                    </a:prstGeom>
                  </pic:spPr>
                </pic:pic>
              </a:graphicData>
            </a:graphic>
          </wp:inline>
        </w:drawing>
      </w:r>
    </w:p>
    <w:p w:rsidR="00722926" w:rsidRDefault="00722926" w:rsidP="00722926">
      <w:pPr>
        <w:pStyle w:val="Beschriftung"/>
      </w:pPr>
      <w:bookmarkStart w:id="368" w:name="_Toc312154930"/>
      <w:bookmarkStart w:id="369" w:name="_Toc312356777"/>
      <w:r>
        <w:t xml:space="preserve">Abbildung </w:t>
      </w:r>
      <w:r w:rsidR="00734A85">
        <w:fldChar w:fldCharType="begin"/>
      </w:r>
      <w:r w:rsidR="00734A85">
        <w:instrText xml:space="preserve"> SEQ Abbildung \* ARABIC </w:instrText>
      </w:r>
      <w:r w:rsidR="00734A85">
        <w:fldChar w:fldCharType="separate"/>
      </w:r>
      <w:r w:rsidR="005358CB">
        <w:rPr>
          <w:noProof/>
        </w:rPr>
        <w:t>42</w:t>
      </w:r>
      <w:r w:rsidR="00734A85">
        <w:rPr>
          <w:noProof/>
        </w:rPr>
        <w:fldChar w:fldCharType="end"/>
      </w:r>
      <w:r>
        <w:t xml:space="preserve"> - Converter.Pdf</w:t>
      </w:r>
      <w:bookmarkEnd w:id="368"/>
      <w:bookmarkEnd w:id="369"/>
    </w:p>
    <w:p w:rsidR="00722926" w:rsidRDefault="00722926" w:rsidP="00871130">
      <w:pPr>
        <w:pStyle w:val="berschrift6"/>
      </w:pPr>
      <w:r>
        <w:t>Preparer</w:t>
      </w:r>
    </w:p>
    <w:p w:rsidR="00722926" w:rsidRDefault="00722926" w:rsidP="00722926">
      <w:r>
        <w:t>Der Preparer ist dafür verantwortlich, dass die Project Notes der Applikation im entsprechenden Format zur Verfügung steht. Konkret heisst das: pro Project Note ein XPS Dokument und ein Bild (243x243 Pixel gross). Dazu verwendet der Preparer einen IProjectNotesLoader und einen IConverter.</w:t>
      </w:r>
    </w:p>
    <w:p w:rsidR="00722926" w:rsidRDefault="00722926" w:rsidP="00722926">
      <w:r>
        <w:t>Da der Preparer vor der Applikation und unabhängig ausgeführt wird, ist er als Executable (exe) kompiliert.</w:t>
      </w:r>
    </w:p>
    <w:p w:rsidR="00722926" w:rsidRDefault="00722926" w:rsidP="00722926">
      <w:pPr>
        <w:keepNext/>
      </w:pPr>
      <w:r>
        <w:rPr>
          <w:noProof/>
          <w:lang w:eastAsia="de-CH"/>
        </w:rPr>
        <w:drawing>
          <wp:inline distT="0" distB="0" distL="0" distR="0" wp14:anchorId="5E1EEB9A" wp14:editId="634162E3">
            <wp:extent cx="5760720" cy="293425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2934256"/>
                    </a:xfrm>
                    <a:prstGeom prst="rect">
                      <a:avLst/>
                    </a:prstGeom>
                  </pic:spPr>
                </pic:pic>
              </a:graphicData>
            </a:graphic>
          </wp:inline>
        </w:drawing>
      </w:r>
    </w:p>
    <w:p w:rsidR="00722926" w:rsidRDefault="00722926" w:rsidP="00722926">
      <w:pPr>
        <w:pStyle w:val="Beschriftung"/>
      </w:pPr>
      <w:bookmarkStart w:id="370" w:name="_Toc312154931"/>
      <w:bookmarkStart w:id="371" w:name="_Toc312356778"/>
      <w:r>
        <w:t xml:space="preserve">Abbildung </w:t>
      </w:r>
      <w:r w:rsidR="00734A85">
        <w:fldChar w:fldCharType="begin"/>
      </w:r>
      <w:r w:rsidR="00734A85">
        <w:instrText xml:space="preserve"> SEQ Abbildung \* ARABIC </w:instrText>
      </w:r>
      <w:r w:rsidR="00734A85">
        <w:fldChar w:fldCharType="separate"/>
      </w:r>
      <w:r w:rsidR="005358CB">
        <w:rPr>
          <w:noProof/>
        </w:rPr>
        <w:t>43</w:t>
      </w:r>
      <w:r w:rsidR="00734A85">
        <w:rPr>
          <w:noProof/>
        </w:rPr>
        <w:fldChar w:fldCharType="end"/>
      </w:r>
      <w:r>
        <w:t xml:space="preserve"> - Preparer</w:t>
      </w:r>
      <w:bookmarkEnd w:id="370"/>
      <w:bookmarkEnd w:id="371"/>
    </w:p>
    <w:p w:rsidR="00722926" w:rsidRDefault="00722926" w:rsidP="00722926">
      <w:r>
        <w:t>Beim Preparer sind die einzelnen IProcessors wichtig. Als erstes wird der DownloadProcessor verwendet, der das PDF Dokument herunterlädt und lokal speichert. In einem zweiten Schritt wird der ConverterProcessor verwendet, der das PDF Dokument in ein XPS Dokument konvertiert. Der ImageExtractorProcessor extrahiert schliesslich noch ein Bild aus dem XPS Dokument. Tritt dabei ein Fehler auf und befinden sich die Dateien dadurch in einem fehlerhaften Zustand, so werden diese vom CleanupProcessor entfernt.</w:t>
      </w:r>
    </w:p>
    <w:p w:rsidR="00722926" w:rsidRDefault="00722926" w:rsidP="00722926">
      <w:r>
        <w:lastRenderedPageBreak/>
        <w:t>Um die Ausführung zu beschleunigen, wurde die Verarbeitung der einzelnen Project Notes parallelisiert. Das folgende Sequenzdiagramm zeigt den Ablauf auf (in der Liste „processors“ sind Instanzen der einzelnen IProcessors enthalten):</w:t>
      </w:r>
    </w:p>
    <w:p w:rsidR="00722926" w:rsidRDefault="00BD15F2" w:rsidP="00722926">
      <w:pPr>
        <w:keepNext/>
      </w:pPr>
      <w:bookmarkStart w:id="372" w:name="_GoBack"/>
      <w:r>
        <w:rPr>
          <w:noProof/>
          <w:lang w:eastAsia="de-CH"/>
        </w:rPr>
        <w:drawing>
          <wp:inline distT="0" distB="0" distL="0" distR="0">
            <wp:extent cx="5486400" cy="638175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6381750"/>
                    </a:xfrm>
                    <a:prstGeom prst="rect">
                      <a:avLst/>
                    </a:prstGeom>
                    <a:noFill/>
                    <a:ln>
                      <a:noFill/>
                    </a:ln>
                  </pic:spPr>
                </pic:pic>
              </a:graphicData>
            </a:graphic>
          </wp:inline>
        </w:drawing>
      </w:r>
      <w:bookmarkEnd w:id="372"/>
    </w:p>
    <w:p w:rsidR="00722926" w:rsidRDefault="00722926" w:rsidP="00722926">
      <w:pPr>
        <w:pStyle w:val="Beschriftung"/>
      </w:pPr>
      <w:bookmarkStart w:id="373" w:name="_Toc312154932"/>
      <w:bookmarkStart w:id="374" w:name="_Toc312356779"/>
      <w:r>
        <w:t xml:space="preserve">Abbildung </w:t>
      </w:r>
      <w:r w:rsidR="00734A85">
        <w:fldChar w:fldCharType="begin"/>
      </w:r>
      <w:r w:rsidR="00734A85">
        <w:instrText xml:space="preserve"> SEQ Abbildung \* ARABIC </w:instrText>
      </w:r>
      <w:r w:rsidR="00734A85">
        <w:fldChar w:fldCharType="separate"/>
      </w:r>
      <w:r w:rsidR="005358CB">
        <w:rPr>
          <w:noProof/>
        </w:rPr>
        <w:t>44</w:t>
      </w:r>
      <w:r w:rsidR="00734A85">
        <w:rPr>
          <w:noProof/>
        </w:rPr>
        <w:fldChar w:fldCharType="end"/>
      </w:r>
      <w:r>
        <w:t xml:space="preserve"> - Sequenzdiagramm Preparer</w:t>
      </w:r>
      <w:bookmarkEnd w:id="373"/>
      <w:bookmarkEnd w:id="374"/>
    </w:p>
    <w:p w:rsidR="00722926" w:rsidRDefault="00722926">
      <w:r>
        <w:br w:type="page"/>
      </w:r>
    </w:p>
    <w:p w:rsidR="00722926" w:rsidRDefault="00722926" w:rsidP="00871130">
      <w:pPr>
        <w:pStyle w:val="berschrift6"/>
      </w:pPr>
      <w:r>
        <w:lastRenderedPageBreak/>
        <w:t>Services</w:t>
      </w:r>
    </w:p>
    <w:p w:rsidR="00722926" w:rsidRDefault="00722926" w:rsidP="00722926">
      <w:r>
        <w:t>Der Service stellt die IProjectNotes und die aggregierten IMetadata Objekte zur Verfügung. Er erhält zuerst die Rohdaten vom IProjectNotesLoader und baut dann aufgrund der Eingaben die Objektstruktur mit den IProjectNotes und IMetadatas auf. Die Metadaten werden beim Import sogleich aggregiert. Um auch die Personen, die am Projekt mitgearbeitet haben, darzustellen, stellt der GravatarService eine Liste von Persons zur Verfügung. Weiter implementiert das Service Projekt bestimmte Hilfsklassen, wie zum Beispiel den MetadataComparer.</w:t>
      </w:r>
    </w:p>
    <w:p w:rsidR="00722926" w:rsidRDefault="00722926" w:rsidP="00722926">
      <w:r>
        <w:t>Damit nach Project Notes gefiltert werden kann, stellt der Service eine CyclicCollectionView&lt;T&gt; zur Verfügung. Diese implementiert das Interface ICyclicCollectionView&lt;T&gt;.</w:t>
      </w:r>
    </w:p>
    <w:p w:rsidR="00722926" w:rsidRPr="004E0CCC" w:rsidRDefault="00722926" w:rsidP="00722926">
      <w:r>
        <w:t xml:space="preserve">Der Service kann auch konfiguriert werden, so gibt es eine Einstellung </w:t>
      </w:r>
      <w:r w:rsidRPr="00BA1C07">
        <w:t>ProjectNotesUrl</w:t>
      </w:r>
      <w:r>
        <w:t>, die zurzeit auf die HTTP URL von der Zühlke Engineering AG konfiguriert ist: „</w:t>
      </w:r>
      <w:r w:rsidRPr="00BA1C07">
        <w:t>http://www.zuehlke.com/uploads/tx_zepublications/</w:t>
      </w:r>
      <w:r>
        <w:t>“. Von diesem Verzeichnis aus werden die Project Notes heruntergeladen.</w:t>
      </w:r>
    </w:p>
    <w:p w:rsidR="00722926" w:rsidRDefault="00722926" w:rsidP="00722926">
      <w:pPr>
        <w:keepNext/>
      </w:pPr>
      <w:r>
        <w:rPr>
          <w:noProof/>
          <w:lang w:eastAsia="de-CH"/>
        </w:rPr>
        <w:drawing>
          <wp:inline distT="0" distB="0" distL="0" distR="0" wp14:anchorId="4D0C2F57" wp14:editId="67810BA6">
            <wp:extent cx="5760720" cy="3405843"/>
            <wp:effectExtent l="0" t="0" r="0" b="4445"/>
            <wp:docPr id="6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405843"/>
                    </a:xfrm>
                    <a:prstGeom prst="rect">
                      <a:avLst/>
                    </a:prstGeom>
                  </pic:spPr>
                </pic:pic>
              </a:graphicData>
            </a:graphic>
          </wp:inline>
        </w:drawing>
      </w:r>
    </w:p>
    <w:p w:rsidR="00722926" w:rsidRDefault="00722926" w:rsidP="00722926">
      <w:pPr>
        <w:pStyle w:val="Beschriftung"/>
      </w:pPr>
      <w:bookmarkStart w:id="375" w:name="_Toc312154933"/>
      <w:bookmarkStart w:id="376" w:name="_Toc312356780"/>
      <w:r>
        <w:t xml:space="preserve">Abbildung </w:t>
      </w:r>
      <w:r w:rsidR="00734A85">
        <w:fldChar w:fldCharType="begin"/>
      </w:r>
      <w:r w:rsidR="00734A85">
        <w:instrText xml:space="preserve"> SEQ Abbildung \* ARABIC </w:instrText>
      </w:r>
      <w:r w:rsidR="00734A85">
        <w:fldChar w:fldCharType="separate"/>
      </w:r>
      <w:r w:rsidR="005358CB">
        <w:rPr>
          <w:noProof/>
        </w:rPr>
        <w:t>45</w:t>
      </w:r>
      <w:r w:rsidR="00734A85">
        <w:rPr>
          <w:noProof/>
        </w:rPr>
        <w:fldChar w:fldCharType="end"/>
      </w:r>
      <w:r>
        <w:t xml:space="preserve"> - Services</w:t>
      </w:r>
      <w:bookmarkEnd w:id="375"/>
      <w:bookmarkEnd w:id="376"/>
    </w:p>
    <w:p w:rsidR="00722926" w:rsidRDefault="00722926">
      <w:r>
        <w:br w:type="page"/>
      </w:r>
    </w:p>
    <w:p w:rsidR="00722926" w:rsidRDefault="00722926" w:rsidP="00871130">
      <w:pPr>
        <w:pStyle w:val="berschrift6"/>
      </w:pPr>
      <w:r>
        <w:lastRenderedPageBreak/>
        <w:t>UserInterface.Surface</w:t>
      </w:r>
    </w:p>
    <w:p w:rsidR="00722926" w:rsidRDefault="00722926" w:rsidP="00722926">
      <w:r>
        <w:t xml:space="preserve">Das UserInterface.Surface Assembly ist für das GUI verantwortlich. Es benutzt zur Entkopplung der View und des Models das MVVM Pattern (siehe Unterkapitel </w:t>
      </w:r>
      <w:r>
        <w:fldChar w:fldCharType="begin"/>
      </w:r>
      <w:r>
        <w:instrText xml:space="preserve"> REF _Ref311456471 \r \h </w:instrText>
      </w:r>
      <w:r>
        <w:fldChar w:fldCharType="separate"/>
      </w:r>
      <w:r w:rsidR="005358CB">
        <w:t>V.6.4.1</w:t>
      </w:r>
      <w:r>
        <w:fldChar w:fldCharType="end"/>
      </w:r>
      <w:r>
        <w:t xml:space="preserve"> </w:t>
      </w:r>
      <w:r>
        <w:fldChar w:fldCharType="begin"/>
      </w:r>
      <w:r>
        <w:instrText xml:space="preserve"> REF _Ref311456471 \h </w:instrText>
      </w:r>
      <w:r>
        <w:fldChar w:fldCharType="separate"/>
      </w:r>
      <w:r w:rsidR="005358CB">
        <w:t>MVVM</w:t>
      </w:r>
      <w:r>
        <w:fldChar w:fldCharType="end"/>
      </w:r>
      <w:r>
        <w:t>).</w:t>
      </w:r>
    </w:p>
    <w:p w:rsidR="00722926" w:rsidRDefault="00722926" w:rsidP="00722926">
      <w:r>
        <w:t>Das OverviewWindowViewModel ist dafür verantwortlich, die Commands der View entgegenzunehmen, eine Aktion auszuführen (Bsp.: einen Filter setzen) und dann die View zu benachrichtigen (mithilfe von INotifyPropertyChanged). Das GravatarsViewModel verwaltet die Personen und stellt die Schnittstelle zwischen dem IGravatarService und dem Gravatars User Control dar.</w:t>
      </w:r>
    </w:p>
    <w:p w:rsidR="00722926" w:rsidRDefault="00722926" w:rsidP="00722926">
      <w:r>
        <w:t>Die Klasse Command implementiert das Interface ICommand, welches vom OverviewWindowViewModel benutzt wird.</w:t>
      </w:r>
      <w:r w:rsidRPr="003633BF">
        <w:t xml:space="preserve"> </w:t>
      </w:r>
    </w:p>
    <w:p w:rsidR="00722926" w:rsidRDefault="00722926" w:rsidP="00722926">
      <w:r>
        <w:t>Das ScrollToTopBehaviour wird benötigt, damit bei einer Änderung der Elemente im Container automatisch nach oben gescrollt wird.</w:t>
      </w:r>
    </w:p>
    <w:p w:rsidR="00722926" w:rsidRPr="00C85D14" w:rsidRDefault="00722926" w:rsidP="00722926">
      <w:r>
        <w:t>Das OverviewWindow stellt das Hauptfenster dar. Die Klassen AboutView, DetailView, FilterDetailView, FilterView, Gravatars, ZoomInIcon und ZoomOutIcon stellen einzelne UserControls dar, die vom OverviewWindow benutzt werden.</w:t>
      </w:r>
    </w:p>
    <w:p w:rsidR="00722926" w:rsidRDefault="00722926" w:rsidP="00722926">
      <w:pPr>
        <w:keepNext/>
      </w:pPr>
      <w:r>
        <w:rPr>
          <w:noProof/>
          <w:lang w:eastAsia="de-CH"/>
        </w:rPr>
        <w:drawing>
          <wp:inline distT="0" distB="0" distL="0" distR="0" wp14:anchorId="5CA8C07C" wp14:editId="50ED4570">
            <wp:extent cx="5868538" cy="3230004"/>
            <wp:effectExtent l="0" t="0" r="0" b="8890"/>
            <wp:docPr id="69"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873106" cy="3232518"/>
                    </a:xfrm>
                    <a:prstGeom prst="rect">
                      <a:avLst/>
                    </a:prstGeom>
                  </pic:spPr>
                </pic:pic>
              </a:graphicData>
            </a:graphic>
          </wp:inline>
        </w:drawing>
      </w:r>
    </w:p>
    <w:p w:rsidR="00722926" w:rsidRDefault="00722926" w:rsidP="00722926">
      <w:pPr>
        <w:pStyle w:val="Beschriftung"/>
      </w:pPr>
      <w:bookmarkStart w:id="377" w:name="_Toc312154934"/>
      <w:bookmarkStart w:id="378" w:name="_Toc312356781"/>
      <w:r>
        <w:t xml:space="preserve">Abbildung </w:t>
      </w:r>
      <w:r w:rsidR="00734A85">
        <w:fldChar w:fldCharType="begin"/>
      </w:r>
      <w:r w:rsidR="00734A85">
        <w:instrText xml:space="preserve"> SEQ Abbildung \* ARABIC </w:instrText>
      </w:r>
      <w:r w:rsidR="00734A85">
        <w:fldChar w:fldCharType="separate"/>
      </w:r>
      <w:r w:rsidR="005358CB">
        <w:rPr>
          <w:noProof/>
        </w:rPr>
        <w:t>46</w:t>
      </w:r>
      <w:r w:rsidR="00734A85">
        <w:rPr>
          <w:noProof/>
        </w:rPr>
        <w:fldChar w:fldCharType="end"/>
      </w:r>
      <w:r>
        <w:t xml:space="preserve"> - UserInterface.Surface</w:t>
      </w:r>
      <w:bookmarkEnd w:id="377"/>
      <w:bookmarkEnd w:id="378"/>
    </w:p>
    <w:p w:rsidR="00722926" w:rsidRDefault="00722926">
      <w:r>
        <w:br w:type="page"/>
      </w:r>
    </w:p>
    <w:p w:rsidR="00722926" w:rsidRDefault="00722926" w:rsidP="00871130">
      <w:pPr>
        <w:pStyle w:val="berschrift6"/>
      </w:pPr>
      <w:r>
        <w:lastRenderedPageBreak/>
        <w:t>ProjectFlip</w:t>
      </w:r>
    </w:p>
    <w:p w:rsidR="00722926" w:rsidRPr="008D4F9C" w:rsidRDefault="00722926" w:rsidP="00722926">
      <w:r>
        <w:t xml:space="preserve">Bei diesem Projekt handelt es sich das Startup Projekt. Es ist verantwortlich für die Zusammenfügung der richtigen Komponenten und schliesslich für das Starten des GUIs. Hier wurde Dependency Injection eingesetzt, und zwar mittels Microsoft  Unity (siehe Unterkapitel </w:t>
      </w:r>
      <w:r>
        <w:fldChar w:fldCharType="begin"/>
      </w:r>
      <w:r>
        <w:instrText xml:space="preserve"> REF _Ref312072805 \r \h </w:instrText>
      </w:r>
      <w:r>
        <w:fldChar w:fldCharType="separate"/>
      </w:r>
      <w:r w:rsidR="005358CB">
        <w:t>V.6.4.3</w:t>
      </w:r>
      <w:r>
        <w:fldChar w:fldCharType="end"/>
      </w:r>
      <w:r>
        <w:t xml:space="preserve"> </w:t>
      </w:r>
      <w:r>
        <w:fldChar w:fldCharType="begin"/>
      </w:r>
      <w:r>
        <w:instrText xml:space="preserve"> REF _Ref312072812 \h </w:instrText>
      </w:r>
      <w:r>
        <w:fldChar w:fldCharType="separate"/>
      </w:r>
      <w:r w:rsidR="005358CB" w:rsidRPr="00E83E56">
        <w:rPr>
          <w:lang w:val="en-US"/>
        </w:rPr>
        <w:t>Dependency Injection mit Microsoft Unity</w:t>
      </w:r>
      <w:r>
        <w:fldChar w:fldCharType="end"/>
      </w:r>
      <w:r>
        <w:t>). So kann an einem zentralen Ort konfiguriert werden, welche Komponenten instanziiert werden sollen.</w:t>
      </w:r>
    </w:p>
    <w:p w:rsidR="00722926" w:rsidRDefault="00722926" w:rsidP="00722926">
      <w:pPr>
        <w:keepNext/>
      </w:pPr>
      <w:r>
        <w:rPr>
          <w:noProof/>
          <w:lang w:eastAsia="de-CH"/>
        </w:rPr>
        <w:drawing>
          <wp:inline distT="0" distB="0" distL="0" distR="0" wp14:anchorId="398DC536" wp14:editId="0ED37532">
            <wp:extent cx="1753874" cy="2470245"/>
            <wp:effectExtent l="0" t="0" r="0" b="6350"/>
            <wp:docPr id="70"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56353" cy="2473737"/>
                    </a:xfrm>
                    <a:prstGeom prst="rect">
                      <a:avLst/>
                    </a:prstGeom>
                  </pic:spPr>
                </pic:pic>
              </a:graphicData>
            </a:graphic>
          </wp:inline>
        </w:drawing>
      </w:r>
    </w:p>
    <w:p w:rsidR="00722926" w:rsidRDefault="00722926" w:rsidP="00722926">
      <w:pPr>
        <w:pStyle w:val="Beschriftung"/>
      </w:pPr>
      <w:bookmarkStart w:id="379" w:name="_Toc312154935"/>
      <w:bookmarkStart w:id="380" w:name="_Toc312356782"/>
      <w:r>
        <w:t xml:space="preserve">Abbildung </w:t>
      </w:r>
      <w:r w:rsidR="00734A85">
        <w:fldChar w:fldCharType="begin"/>
      </w:r>
      <w:r w:rsidR="00734A85">
        <w:instrText xml:space="preserve"> SEQ Abbildung \* ARABIC </w:instrText>
      </w:r>
      <w:r w:rsidR="00734A85">
        <w:fldChar w:fldCharType="separate"/>
      </w:r>
      <w:r w:rsidR="005358CB">
        <w:rPr>
          <w:noProof/>
        </w:rPr>
        <w:t>47</w:t>
      </w:r>
      <w:r w:rsidR="00734A85">
        <w:rPr>
          <w:noProof/>
        </w:rPr>
        <w:fldChar w:fldCharType="end"/>
      </w:r>
      <w:r>
        <w:t xml:space="preserve"> - ProjectFlip</w:t>
      </w:r>
      <w:bookmarkEnd w:id="379"/>
      <w:bookmarkEnd w:id="380"/>
    </w:p>
    <w:p w:rsidR="00871130" w:rsidRPr="00871130" w:rsidRDefault="00722926" w:rsidP="00871130">
      <w:pPr>
        <w:pStyle w:val="berschrift4"/>
      </w:pPr>
      <w:bookmarkStart w:id="381" w:name="_Toc312154965"/>
      <w:r>
        <w:t>UI Design</w:t>
      </w:r>
      <w:bookmarkEnd w:id="381"/>
    </w:p>
    <w:p w:rsidR="00722926" w:rsidRDefault="00722926" w:rsidP="00871130">
      <w:pPr>
        <w:pStyle w:val="berschrift5"/>
      </w:pPr>
      <w:bookmarkStart w:id="382" w:name="_Toc312154966"/>
      <w:r>
        <w:t>Allgemein</w:t>
      </w:r>
      <w:bookmarkEnd w:id="382"/>
    </w:p>
    <w:p w:rsidR="00722926" w:rsidRDefault="00722926" w:rsidP="00722926">
      <w:r>
        <w:t xml:space="preserve">Für diese Applikation wurde WPF verwendet. Um die View vom Model zu trennen, wurde MVVM (siehe Unterkapitel </w:t>
      </w:r>
      <w:r>
        <w:fldChar w:fldCharType="begin"/>
      </w:r>
      <w:r>
        <w:instrText xml:space="preserve"> REF _Ref311456471 \r \h </w:instrText>
      </w:r>
      <w:r>
        <w:fldChar w:fldCharType="separate"/>
      </w:r>
      <w:r w:rsidR="005358CB">
        <w:t>V.6.4.1</w:t>
      </w:r>
      <w:r>
        <w:fldChar w:fldCharType="end"/>
      </w:r>
      <w:r>
        <w:t xml:space="preserve"> </w:t>
      </w:r>
      <w:r>
        <w:fldChar w:fldCharType="begin"/>
      </w:r>
      <w:r>
        <w:instrText xml:space="preserve"> REF _Ref311456471 \h </w:instrText>
      </w:r>
      <w:r>
        <w:fldChar w:fldCharType="separate"/>
      </w:r>
      <w:r w:rsidR="005358CB">
        <w:t>MVVM</w:t>
      </w:r>
      <w:r>
        <w:fldChar w:fldCharType="end"/>
      </w:r>
      <w:r>
        <w:t>) eingesetzt. Durch die Verwendung dieses Patterns konnte fast vollständig auf Code Behind verzichtet werden, wodurch es möglich war, die Logik der View im ViewModel über Unit Tests zu prüfen.</w:t>
      </w:r>
    </w:p>
    <w:p w:rsidR="00722926" w:rsidRDefault="00722926" w:rsidP="00871130">
      <w:pPr>
        <w:pStyle w:val="berschrift5"/>
      </w:pPr>
      <w:bookmarkStart w:id="383" w:name="_Toc312154967"/>
      <w:r>
        <w:t>Unterteilung der Views</w:t>
      </w:r>
      <w:bookmarkEnd w:id="383"/>
    </w:p>
    <w:p w:rsidR="00722926" w:rsidRDefault="00722926" w:rsidP="00722926">
      <w:r>
        <w:t>In vielen Applikationen kann zwischen verschiedenen Ansichten gewechselt werden. Bei Project Flip 2.0 ist dies jedoch so geregelt, dass der Startscreen immer im Hintergrund ersichtlich bleiben muss. Die anderen Komponenten (Detailansicht, Filter View, Info View) werden überlagert und mit einem halbtransparenten, abgedunkelten Hintergrund dargestellt.</w:t>
      </w:r>
    </w:p>
    <w:p w:rsidR="00400C29" w:rsidRDefault="00400C29">
      <w:r>
        <w:br w:type="page"/>
      </w:r>
    </w:p>
    <w:p w:rsidR="00722926" w:rsidRDefault="00722926" w:rsidP="00871130">
      <w:pPr>
        <w:pStyle w:val="berschrift6"/>
      </w:pPr>
      <w:r>
        <w:lastRenderedPageBreak/>
        <w:t>Overview</w:t>
      </w:r>
    </w:p>
    <w:p w:rsidR="00722926" w:rsidRDefault="00722926" w:rsidP="00722926">
      <w:r>
        <w:t>Die Übersicht ist in zwei Teile eingeteilt: den Filter und die Listenansicht.</w:t>
      </w:r>
    </w:p>
    <w:p w:rsidR="00722926" w:rsidRDefault="00722926" w:rsidP="00722926">
      <w:pPr>
        <w:keepNext/>
      </w:pPr>
      <w:r>
        <w:rPr>
          <w:noProof/>
          <w:lang w:eastAsia="de-CH"/>
        </w:rPr>
        <w:drawing>
          <wp:inline distT="0" distB="0" distL="0" distR="0" wp14:anchorId="6143CB11" wp14:editId="00D22518">
            <wp:extent cx="5760720" cy="3389920"/>
            <wp:effectExtent l="0" t="0" r="0" b="1270"/>
            <wp:docPr id="71"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389920"/>
                    </a:xfrm>
                    <a:prstGeom prst="rect">
                      <a:avLst/>
                    </a:prstGeom>
                  </pic:spPr>
                </pic:pic>
              </a:graphicData>
            </a:graphic>
          </wp:inline>
        </w:drawing>
      </w:r>
    </w:p>
    <w:p w:rsidR="00722926" w:rsidRDefault="00722926" w:rsidP="00722926">
      <w:pPr>
        <w:pStyle w:val="Beschriftung"/>
      </w:pPr>
      <w:bookmarkStart w:id="384" w:name="_Toc312154936"/>
      <w:bookmarkStart w:id="385" w:name="_Toc312356783"/>
      <w:r>
        <w:t xml:space="preserve">Abbildung </w:t>
      </w:r>
      <w:r w:rsidR="00734A85">
        <w:fldChar w:fldCharType="begin"/>
      </w:r>
      <w:r w:rsidR="00734A85">
        <w:instrText xml:space="preserve"> SEQ Abbildung \* ARABIC </w:instrText>
      </w:r>
      <w:r w:rsidR="00734A85">
        <w:fldChar w:fldCharType="separate"/>
      </w:r>
      <w:r w:rsidR="005358CB">
        <w:rPr>
          <w:noProof/>
        </w:rPr>
        <w:t>48</w:t>
      </w:r>
      <w:r w:rsidR="00734A85">
        <w:rPr>
          <w:noProof/>
        </w:rPr>
        <w:fldChar w:fldCharType="end"/>
      </w:r>
      <w:r>
        <w:t xml:space="preserve"> - Übersicht</w:t>
      </w:r>
      <w:bookmarkEnd w:id="384"/>
      <w:bookmarkEnd w:id="385"/>
    </w:p>
    <w:p w:rsidR="00400C29" w:rsidRDefault="00722926" w:rsidP="00722926">
      <w:r>
        <w:t>Auf der linken Seite befindet sich der Filter. Auf der rechten Seite die Project Notes aufgelistet werden.</w:t>
      </w:r>
    </w:p>
    <w:p w:rsidR="00400C29" w:rsidRDefault="00400C29">
      <w:r>
        <w:br w:type="page"/>
      </w:r>
    </w:p>
    <w:p w:rsidR="00722926" w:rsidRDefault="00722926" w:rsidP="00871130">
      <w:pPr>
        <w:pStyle w:val="berschrift6"/>
      </w:pPr>
      <w:r>
        <w:lastRenderedPageBreak/>
        <w:t>Filter View</w:t>
      </w:r>
    </w:p>
    <w:p w:rsidR="00722926" w:rsidRDefault="00722926" w:rsidP="00722926">
      <w:r>
        <w:t>Wird in der Übersicht auf den Knopf „Kriterien hinzufügen“ gedrückt, so öffnet sich die Filter View.</w:t>
      </w:r>
    </w:p>
    <w:p w:rsidR="00722926" w:rsidRDefault="00722926" w:rsidP="00722926">
      <w:pPr>
        <w:keepNext/>
      </w:pPr>
      <w:r>
        <w:rPr>
          <w:noProof/>
          <w:lang w:eastAsia="de-CH"/>
        </w:rPr>
        <w:drawing>
          <wp:inline distT="0" distB="0" distL="0" distR="0" wp14:anchorId="18E5BC00" wp14:editId="4069FAE8">
            <wp:extent cx="5760720" cy="3376446"/>
            <wp:effectExtent l="0" t="0" r="0" b="0"/>
            <wp:docPr id="72"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3376446"/>
                    </a:xfrm>
                    <a:prstGeom prst="rect">
                      <a:avLst/>
                    </a:prstGeom>
                  </pic:spPr>
                </pic:pic>
              </a:graphicData>
            </a:graphic>
          </wp:inline>
        </w:drawing>
      </w:r>
    </w:p>
    <w:p w:rsidR="00722926" w:rsidRDefault="00722926" w:rsidP="00722926">
      <w:pPr>
        <w:pStyle w:val="Beschriftung"/>
      </w:pPr>
      <w:bookmarkStart w:id="386" w:name="_Toc312154937"/>
      <w:bookmarkStart w:id="387" w:name="_Toc312356784"/>
      <w:r>
        <w:t xml:space="preserve">Abbildung </w:t>
      </w:r>
      <w:r w:rsidR="00734A85">
        <w:fldChar w:fldCharType="begin"/>
      </w:r>
      <w:r w:rsidR="00734A85">
        <w:instrText xml:space="preserve"> SEQ Abbildung \* ARABIC </w:instrText>
      </w:r>
      <w:r w:rsidR="00734A85">
        <w:fldChar w:fldCharType="separate"/>
      </w:r>
      <w:r w:rsidR="005358CB">
        <w:rPr>
          <w:noProof/>
        </w:rPr>
        <w:t>49</w:t>
      </w:r>
      <w:r w:rsidR="00734A85">
        <w:rPr>
          <w:noProof/>
        </w:rPr>
        <w:fldChar w:fldCharType="end"/>
      </w:r>
      <w:r>
        <w:t xml:space="preserve"> - Filter View</w:t>
      </w:r>
      <w:bookmarkEnd w:id="386"/>
      <w:bookmarkEnd w:id="387"/>
    </w:p>
    <w:p w:rsidR="00722926" w:rsidRDefault="00722926" w:rsidP="00722926">
      <w:r>
        <w:t xml:space="preserve">Wird nun ein Filterkriterium durch Antippen hinzugefügt, so wird dieses Kriterium in den Filter eingefügt, die Liste der Project Notes wird entsprechend gefiltert und die Ansicht wechselt zurück zur Übersicht (siehe </w:t>
      </w:r>
      <w:r>
        <w:fldChar w:fldCharType="begin"/>
      </w:r>
      <w:r>
        <w:instrText xml:space="preserve"> REF _Ref312073269 \h </w:instrText>
      </w:r>
      <w:r>
        <w:fldChar w:fldCharType="separate"/>
      </w:r>
      <w:r w:rsidR="005358CB">
        <w:t xml:space="preserve">Abbildung </w:t>
      </w:r>
      <w:r w:rsidR="005358CB">
        <w:rPr>
          <w:noProof/>
        </w:rPr>
        <w:t>50</w:t>
      </w:r>
      <w:r w:rsidR="005358CB">
        <w:t xml:space="preserve"> - Gefilterte Übersicht</w:t>
      </w:r>
      <w:r>
        <w:fldChar w:fldCharType="end"/>
      </w:r>
      <w:r>
        <w:t>).</w:t>
      </w:r>
    </w:p>
    <w:p w:rsidR="00722926" w:rsidRDefault="00722926" w:rsidP="00722926">
      <w:pPr>
        <w:keepNext/>
      </w:pPr>
    </w:p>
    <w:p w:rsidR="00722926" w:rsidRDefault="00722926" w:rsidP="00722926">
      <w:pPr>
        <w:keepNext/>
      </w:pPr>
      <w:r>
        <w:rPr>
          <w:noProof/>
          <w:lang w:eastAsia="de-CH"/>
        </w:rPr>
        <w:drawing>
          <wp:inline distT="0" distB="0" distL="0" distR="0" wp14:anchorId="3CCB7062" wp14:editId="63A33684">
            <wp:extent cx="5760720" cy="1725889"/>
            <wp:effectExtent l="0" t="0" r="0" b="825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1725889"/>
                    </a:xfrm>
                    <a:prstGeom prst="rect">
                      <a:avLst/>
                    </a:prstGeom>
                  </pic:spPr>
                </pic:pic>
              </a:graphicData>
            </a:graphic>
          </wp:inline>
        </w:drawing>
      </w:r>
    </w:p>
    <w:p w:rsidR="00722926" w:rsidRDefault="00722926" w:rsidP="00722926">
      <w:pPr>
        <w:pStyle w:val="Beschriftung"/>
      </w:pPr>
      <w:bookmarkStart w:id="388" w:name="_Ref312073269"/>
      <w:bookmarkStart w:id="389" w:name="_Toc312154938"/>
      <w:bookmarkStart w:id="390" w:name="_Toc312356785"/>
      <w:r>
        <w:t xml:space="preserve">Abbildung </w:t>
      </w:r>
      <w:r w:rsidR="00734A85">
        <w:fldChar w:fldCharType="begin"/>
      </w:r>
      <w:r w:rsidR="00734A85">
        <w:instrText xml:space="preserve"> SEQ Abbildung \* ARABIC </w:instrText>
      </w:r>
      <w:r w:rsidR="00734A85">
        <w:fldChar w:fldCharType="separate"/>
      </w:r>
      <w:r w:rsidR="005358CB">
        <w:rPr>
          <w:noProof/>
        </w:rPr>
        <w:t>50</w:t>
      </w:r>
      <w:r w:rsidR="00734A85">
        <w:rPr>
          <w:noProof/>
        </w:rPr>
        <w:fldChar w:fldCharType="end"/>
      </w:r>
      <w:r>
        <w:t xml:space="preserve"> - Gefilterte Übersicht</w:t>
      </w:r>
      <w:bookmarkEnd w:id="388"/>
      <w:bookmarkEnd w:id="389"/>
      <w:bookmarkEnd w:id="390"/>
    </w:p>
    <w:p w:rsidR="00400C29" w:rsidRDefault="00400C29">
      <w:r>
        <w:br w:type="page"/>
      </w:r>
    </w:p>
    <w:p w:rsidR="00722926" w:rsidRDefault="00722926" w:rsidP="00871130">
      <w:pPr>
        <w:pStyle w:val="berschrift6"/>
      </w:pPr>
      <w:r>
        <w:lastRenderedPageBreak/>
        <w:t>Info View</w:t>
      </w:r>
    </w:p>
    <w:p w:rsidR="00722926" w:rsidRDefault="00722926" w:rsidP="00722926">
      <w:r>
        <w:t>Wird in der Übersicht auf den Infoknopf gedrückt, so öffnet sich die Info View.</w:t>
      </w:r>
    </w:p>
    <w:p w:rsidR="00722926" w:rsidRDefault="00722926" w:rsidP="00722926">
      <w:pPr>
        <w:keepNext/>
      </w:pPr>
      <w:r>
        <w:rPr>
          <w:noProof/>
          <w:lang w:eastAsia="de-CH"/>
        </w:rPr>
        <w:drawing>
          <wp:inline distT="0" distB="0" distL="0" distR="0" wp14:anchorId="076F5AC5" wp14:editId="55F9F1DC">
            <wp:extent cx="5760720" cy="3345211"/>
            <wp:effectExtent l="0" t="0" r="0" b="762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3345211"/>
                    </a:xfrm>
                    <a:prstGeom prst="rect">
                      <a:avLst/>
                    </a:prstGeom>
                  </pic:spPr>
                </pic:pic>
              </a:graphicData>
            </a:graphic>
          </wp:inline>
        </w:drawing>
      </w:r>
    </w:p>
    <w:p w:rsidR="00722926" w:rsidRDefault="00722926" w:rsidP="00722926">
      <w:pPr>
        <w:pStyle w:val="Beschriftung"/>
      </w:pPr>
      <w:bookmarkStart w:id="391" w:name="_Toc312154939"/>
      <w:bookmarkStart w:id="392" w:name="_Toc312356786"/>
      <w:r>
        <w:t xml:space="preserve">Abbildung </w:t>
      </w:r>
      <w:r w:rsidR="00734A85">
        <w:fldChar w:fldCharType="begin"/>
      </w:r>
      <w:r w:rsidR="00734A85">
        <w:instrText xml:space="preserve"> SEQ Abbildung \* ARABIC </w:instrText>
      </w:r>
      <w:r w:rsidR="00734A85">
        <w:fldChar w:fldCharType="separate"/>
      </w:r>
      <w:r w:rsidR="005358CB">
        <w:rPr>
          <w:noProof/>
        </w:rPr>
        <w:t>51</w:t>
      </w:r>
      <w:r w:rsidR="00734A85">
        <w:rPr>
          <w:noProof/>
        </w:rPr>
        <w:fldChar w:fldCharType="end"/>
      </w:r>
      <w:r>
        <w:t xml:space="preserve"> - Info View</w:t>
      </w:r>
      <w:bookmarkEnd w:id="391"/>
      <w:bookmarkEnd w:id="392"/>
    </w:p>
    <w:p w:rsidR="00155D86" w:rsidRDefault="00155D86">
      <w:pPr>
        <w:rPr>
          <w:i/>
          <w:color w:val="4F4F59"/>
          <w:spacing w:val="10"/>
          <w:sz w:val="22"/>
          <w:szCs w:val="22"/>
        </w:rPr>
      </w:pPr>
      <w:r>
        <w:br w:type="page"/>
      </w:r>
    </w:p>
    <w:p w:rsidR="00722926" w:rsidRDefault="00722926" w:rsidP="00871130">
      <w:pPr>
        <w:pStyle w:val="berschrift6"/>
      </w:pPr>
      <w:r>
        <w:lastRenderedPageBreak/>
        <w:t>Detail View</w:t>
      </w:r>
    </w:p>
    <w:p w:rsidR="00722926" w:rsidRDefault="00722926" w:rsidP="00722926">
      <w:r>
        <w:t>Wird in der Übersicht auf eine Project Note gedrückt, so öffnet sich diese in der Detailansicht.</w:t>
      </w:r>
    </w:p>
    <w:p w:rsidR="00722926" w:rsidRDefault="00722926" w:rsidP="00722926">
      <w:pPr>
        <w:keepNext/>
      </w:pPr>
      <w:r>
        <w:rPr>
          <w:noProof/>
          <w:lang w:eastAsia="de-CH"/>
        </w:rPr>
        <w:drawing>
          <wp:inline distT="0" distB="0" distL="0" distR="0" wp14:anchorId="70C06AE6" wp14:editId="20D1DB90">
            <wp:extent cx="5760720" cy="3372771"/>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3372771"/>
                    </a:xfrm>
                    <a:prstGeom prst="rect">
                      <a:avLst/>
                    </a:prstGeom>
                  </pic:spPr>
                </pic:pic>
              </a:graphicData>
            </a:graphic>
          </wp:inline>
        </w:drawing>
      </w:r>
    </w:p>
    <w:p w:rsidR="00722926" w:rsidRDefault="00722926" w:rsidP="00722926">
      <w:pPr>
        <w:pStyle w:val="Beschriftung"/>
      </w:pPr>
      <w:bookmarkStart w:id="393" w:name="_Toc312154940"/>
      <w:bookmarkStart w:id="394" w:name="_Toc312356787"/>
      <w:r>
        <w:t xml:space="preserve">Abbildung </w:t>
      </w:r>
      <w:r w:rsidR="00734A85">
        <w:fldChar w:fldCharType="begin"/>
      </w:r>
      <w:r w:rsidR="00734A85">
        <w:instrText xml:space="preserve"> SEQ Abbildung \* ARABIC </w:instrText>
      </w:r>
      <w:r w:rsidR="00734A85">
        <w:fldChar w:fldCharType="separate"/>
      </w:r>
      <w:r w:rsidR="005358CB">
        <w:rPr>
          <w:noProof/>
        </w:rPr>
        <w:t>52</w:t>
      </w:r>
      <w:r w:rsidR="00734A85">
        <w:rPr>
          <w:noProof/>
        </w:rPr>
        <w:fldChar w:fldCharType="end"/>
      </w:r>
      <w:r>
        <w:t xml:space="preserve"> - Detail View</w:t>
      </w:r>
      <w:bookmarkEnd w:id="393"/>
      <w:bookmarkEnd w:id="394"/>
    </w:p>
    <w:p w:rsidR="00722926" w:rsidRDefault="00722926" w:rsidP="00722926">
      <w:r>
        <w:t>Aus den Projektdaten kann ebenfalls ein Filterkriterium ausgewählt und dem Filter hinzugefügt werden. Mit den Pfeilen kann zur nächsten (nach rechts) beziehungsweise vorherigen (nach links) Project Note navigiert werden. Ausserdem kann, um den Text besser lesen zu können, die Project Note</w:t>
      </w:r>
      <w:r w:rsidRPr="004C7DF6">
        <w:t xml:space="preserve"> </w:t>
      </w:r>
      <w:r>
        <w:t xml:space="preserve">durch Antippen der Lupe vergrössert werden (siehe </w:t>
      </w:r>
      <w:r>
        <w:fldChar w:fldCharType="begin"/>
      </w:r>
      <w:r>
        <w:instrText xml:space="preserve"> REF _Ref312073577 \h </w:instrText>
      </w:r>
      <w:r>
        <w:fldChar w:fldCharType="separate"/>
      </w:r>
      <w:r w:rsidR="005358CB">
        <w:t xml:space="preserve">Abbildung </w:t>
      </w:r>
      <w:r w:rsidR="005358CB">
        <w:rPr>
          <w:noProof/>
        </w:rPr>
        <w:t>53</w:t>
      </w:r>
      <w:r w:rsidR="005358CB">
        <w:t xml:space="preserve"> - Detail View mit Zoom</w:t>
      </w:r>
      <w:r>
        <w:fldChar w:fldCharType="end"/>
      </w:r>
      <w:r>
        <w:t>).</w:t>
      </w:r>
    </w:p>
    <w:p w:rsidR="00722926" w:rsidRDefault="00722926" w:rsidP="00722926">
      <w:pPr>
        <w:keepNext/>
      </w:pPr>
      <w:r>
        <w:rPr>
          <w:noProof/>
          <w:lang w:eastAsia="de-CH"/>
        </w:rPr>
        <w:drawing>
          <wp:inline distT="0" distB="0" distL="0" distR="0" wp14:anchorId="2DE0ED45" wp14:editId="28FB2E42">
            <wp:extent cx="5760720" cy="3366034"/>
            <wp:effectExtent l="0" t="0" r="0" b="635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3366034"/>
                    </a:xfrm>
                    <a:prstGeom prst="rect">
                      <a:avLst/>
                    </a:prstGeom>
                  </pic:spPr>
                </pic:pic>
              </a:graphicData>
            </a:graphic>
          </wp:inline>
        </w:drawing>
      </w:r>
    </w:p>
    <w:p w:rsidR="00400C29" w:rsidRDefault="00722926" w:rsidP="00722926">
      <w:pPr>
        <w:pStyle w:val="Beschriftung"/>
      </w:pPr>
      <w:bookmarkStart w:id="395" w:name="_Ref312073577"/>
      <w:bookmarkStart w:id="396" w:name="_Toc312154941"/>
      <w:bookmarkStart w:id="397" w:name="_Toc312356788"/>
      <w:r>
        <w:t xml:space="preserve">Abbildung </w:t>
      </w:r>
      <w:r w:rsidR="00734A85">
        <w:fldChar w:fldCharType="begin"/>
      </w:r>
      <w:r w:rsidR="00734A85">
        <w:instrText xml:space="preserve"> SEQ Abbildung \* ARABIC </w:instrText>
      </w:r>
      <w:r w:rsidR="00734A85">
        <w:fldChar w:fldCharType="separate"/>
      </w:r>
      <w:r w:rsidR="005358CB">
        <w:rPr>
          <w:noProof/>
        </w:rPr>
        <w:t>53</w:t>
      </w:r>
      <w:r w:rsidR="00734A85">
        <w:rPr>
          <w:noProof/>
        </w:rPr>
        <w:fldChar w:fldCharType="end"/>
      </w:r>
      <w:r>
        <w:t xml:space="preserve"> - Detail View mit Zoom</w:t>
      </w:r>
      <w:bookmarkEnd w:id="395"/>
      <w:bookmarkEnd w:id="396"/>
      <w:bookmarkEnd w:id="397"/>
    </w:p>
    <w:p w:rsidR="00400C29" w:rsidRDefault="00400C29">
      <w:pPr>
        <w:rPr>
          <w:b/>
          <w:bCs/>
          <w:color w:val="365F91" w:themeColor="accent1" w:themeShade="BF"/>
          <w:sz w:val="16"/>
          <w:szCs w:val="16"/>
        </w:rPr>
      </w:pPr>
      <w:r>
        <w:br w:type="page"/>
      </w:r>
    </w:p>
    <w:p w:rsidR="00722926" w:rsidRDefault="00722926" w:rsidP="00871130">
      <w:pPr>
        <w:pStyle w:val="berschrift4"/>
      </w:pPr>
      <w:bookmarkStart w:id="398" w:name="_Toc312154968"/>
      <w:r>
        <w:lastRenderedPageBreak/>
        <w:t>Prozesse und Threads</w:t>
      </w:r>
      <w:bookmarkEnd w:id="398"/>
    </w:p>
    <w:p w:rsidR="00722926" w:rsidRDefault="00722926" w:rsidP="00722926">
      <w:r>
        <w:t>Die drei Tiers (Webserver, Sharepoint Server, Surface 2) agieren unabhängig. Da weder am Webserver noch am Sharepoint Server Anpassungen vorgenommen wurden, werden diese zwei Tiers nicht weiter beschrieben. Stattdessen wird auf den Surface 2 genauer eingegangen.</w:t>
      </w:r>
    </w:p>
    <w:p w:rsidR="00722926" w:rsidRDefault="00722926" w:rsidP="00722926">
      <w:r>
        <w:t>Als Grundmodell wird das .NET Framework mit WPF verwendet. Nachfolgend werden einige Spezialfälle, die in der Applikation programmiert wurden, genauer betrachtet.</w:t>
      </w:r>
    </w:p>
    <w:p w:rsidR="00722926" w:rsidRDefault="00722926" w:rsidP="00871130">
      <w:pPr>
        <w:pStyle w:val="berschrift5"/>
      </w:pPr>
      <w:bookmarkStart w:id="399" w:name="_Toc312154969"/>
      <w:r>
        <w:t>Konversation PDF zu XPS</w:t>
      </w:r>
      <w:bookmarkEnd w:id="399"/>
    </w:p>
    <w:p w:rsidR="00722926" w:rsidRPr="008B6C89" w:rsidRDefault="00722926" w:rsidP="00722926">
      <w:r>
        <w:t>Um das PDF in ein XPS zu konvertieren, wird der Adobe Reader und der XPS Dokument Writer (Drucker) benutzt. So muss für den Adobe Reader ein eigener Prozess gestartet werden, der dann nicht weiter kontrolliert werden kann aufgrund einer sauberen Schnittstellendefinition des Adobe Readers. Deshalb kann in der Konfiguration die Wartezeit („</w:t>
      </w:r>
      <w:r w:rsidRPr="00CF6D81">
        <w:t>SecondsToWait</w:t>
      </w:r>
      <w:r>
        <w:t>“), bis der Adobe Prozess beendet wird, angegeben werden. Standardmässig ist dieser Wert mit 30 belegt, das heisst, der Adobe Reader hat maximal 30 Sekunden Zeit, bis er beendet wird.</w:t>
      </w:r>
    </w:p>
    <w:p w:rsidR="00722926" w:rsidRPr="008B6C89" w:rsidRDefault="00722926" w:rsidP="00871130">
      <w:pPr>
        <w:pStyle w:val="berschrift5"/>
      </w:pPr>
      <w:bookmarkStart w:id="400" w:name="_Toc312154970"/>
      <w:r>
        <w:t>Parallel Preparer</w:t>
      </w:r>
      <w:bookmarkEnd w:id="400"/>
    </w:p>
    <w:p w:rsidR="00722926" w:rsidRDefault="00722926" w:rsidP="00722926">
      <w:r>
        <w:t>Beim Preparer, also der Komponente, die für das Vorbereiten (Download PDF, Konvertierung PDF in XPS, Extraktion eines Bildes) der Project Notes verantwortlich ist, ist es sinnvoll, die Verarbeitung zu parallelisieren. Es wird für jede Project Note ein eigener Thread gestartet, da die Verarbeitung pro Project Note seriell erfolgen muss. Diese gestarteten Threads können dann unabhängig arbeiten. Wegen der grossen Verzögerung, welche beim Download oder beim Lesen von der Festplatte entstehen, ist eine parallele Verarbeitung performanter.</w:t>
      </w:r>
    </w:p>
    <w:p w:rsidR="00722926" w:rsidRDefault="00722926" w:rsidP="00722926">
      <w:r>
        <w:t>Vorteilhaft ist, dass die einzelnen Project Notes völlig unabhängig voneinander sind und deshalb nicht speziell synchronisiert werden müssen. Ausserdem wird der interne ThreadPool von .NET benutzt, welcher weitere Performancevorteile mit sich bringt.</w:t>
      </w:r>
    </w:p>
    <w:p w:rsidR="00722926" w:rsidRDefault="00722926" w:rsidP="00871130">
      <w:pPr>
        <w:pStyle w:val="berschrift5"/>
      </w:pPr>
      <w:bookmarkStart w:id="401" w:name="_Toc312154971"/>
      <w:r>
        <w:t>Asynchrones und verzögertes Laden des XPS Dokuments</w:t>
      </w:r>
      <w:bookmarkEnd w:id="401"/>
    </w:p>
    <w:p w:rsidR="00722926" w:rsidRDefault="00722926" w:rsidP="00722926">
      <w:r>
        <w:t>In der Detailansicht wird das XPS Dokument angezeigt. Zu Beginn des Projektes wurde das XPS Dokument sofort geladen, sobald die Detailansicht geöffnet wurde. Dies führte dazu, dass der PC dem Laden des XPS Dokuments mehr Priorität gab als der Animation, die beim Öffnen der Detailansicht ausgeführt werden sollte. Daher war diese Animation kaum sichtbar.</w:t>
      </w:r>
    </w:p>
    <w:p w:rsidR="00722926" w:rsidRDefault="00722926" w:rsidP="00722926">
      <w:r>
        <w:t>Aus diesem Grund wird das Laden des XPS Dokuments erst nach Ablauf der Animation ausgeführt, also um etwa 500ms verzögert. Eine mögliche Umsetzung der Ladeverzögerung wäre das Erstellen eines neuen Threads, welcher zuerst 500ms schläft und danach das XPS Dokument lädt. Nun stellt sich aber das Problem, dass nur der GUI Thread das XPS Dokument laden und das Property im ViewModel setzen kann. Diese Einschränkung besteht, weil WPF nicht multithreading safe ist.</w:t>
      </w:r>
    </w:p>
    <w:p w:rsidR="00722926" w:rsidRPr="00380211" w:rsidRDefault="00722926" w:rsidP="00722926">
      <w:r>
        <w:t>Deshalb wurde von der Betreuungsperson der Zühlke Engineering AG, Christian Moser, empfohlen, den Dispatcher mit einem Timer zu benutzen, um so das Dokum</w:t>
      </w:r>
      <w:r w:rsidR="002E32F8">
        <w:t xml:space="preserve">ent verzögert zu laden (siehe </w:t>
      </w:r>
      <w:r w:rsidR="002E32F8">
        <w:fldChar w:fldCharType="begin"/>
      </w:r>
      <w:r w:rsidR="002E32F8">
        <w:instrText xml:space="preserve"> REF _Ref312335568 \r \h </w:instrText>
      </w:r>
      <w:r w:rsidR="002E32F8">
        <w:fldChar w:fldCharType="separate"/>
      </w:r>
      <w:r w:rsidR="005358CB">
        <w:t>VII</w:t>
      </w:r>
      <w:r w:rsidR="002E32F8">
        <w:fldChar w:fldCharType="end"/>
      </w:r>
      <w:r w:rsidR="002E32F8">
        <w:t xml:space="preserve"> </w:t>
      </w:r>
      <w:r w:rsidR="002E32F8">
        <w:fldChar w:fldCharType="begin"/>
      </w:r>
      <w:r w:rsidR="002E32F8">
        <w:instrText xml:space="preserve"> REF _Ref312335568 \h </w:instrText>
      </w:r>
      <w:r w:rsidR="002E32F8">
        <w:fldChar w:fldCharType="separate"/>
      </w:r>
      <w:r w:rsidR="005358CB">
        <w:rPr>
          <w:noProof/>
          <w:lang w:eastAsia="de-CH"/>
        </w:rPr>
        <w:t>Anhang</w:t>
      </w:r>
      <w:r w:rsidR="002E32F8">
        <w:fldChar w:fldCharType="end"/>
      </w:r>
      <w:r w:rsidR="002E32F8">
        <w:t>, C</w:t>
      </w:r>
      <w:r>
        <w:t xml:space="preserve"> Sitzungsprotokoll). Zusätzlich wird eine Synchronisation benötigt, welche mit einem Lock auf das aktuelle Objekt realisiert wird.</w:t>
      </w:r>
    </w:p>
    <w:p w:rsidR="00722926" w:rsidRDefault="00722926">
      <w:r>
        <w:br w:type="page"/>
      </w:r>
    </w:p>
    <w:p w:rsidR="00722926" w:rsidRPr="00B54E8E" w:rsidRDefault="00722926" w:rsidP="00871130">
      <w:pPr>
        <w:pStyle w:val="berschrift3"/>
      </w:pPr>
      <w:bookmarkStart w:id="402" w:name="_Toc312154972"/>
      <w:bookmarkStart w:id="403" w:name="_Toc312328991"/>
      <w:bookmarkStart w:id="404" w:name="_Toc312357389"/>
      <w:r w:rsidRPr="00B54E8E">
        <w:lastRenderedPageBreak/>
        <w:t>Patterns</w:t>
      </w:r>
      <w:bookmarkEnd w:id="402"/>
      <w:bookmarkEnd w:id="403"/>
      <w:bookmarkEnd w:id="404"/>
    </w:p>
    <w:p w:rsidR="00722926" w:rsidRDefault="00722926" w:rsidP="00722926">
      <w:r>
        <w:t>Die drei wichtigsten Patterns, die angewendet wurden, sind MVVM, Flyweight und Dependency Injection mit Microsoft Unity.</w:t>
      </w:r>
    </w:p>
    <w:p w:rsidR="00722926" w:rsidRDefault="00722926" w:rsidP="00871130">
      <w:pPr>
        <w:pStyle w:val="berschrift4"/>
      </w:pPr>
      <w:bookmarkStart w:id="405" w:name="_Ref311456471"/>
      <w:bookmarkStart w:id="406" w:name="_Toc312154973"/>
      <w:r>
        <w:t>MVVM</w:t>
      </w:r>
      <w:bookmarkEnd w:id="405"/>
      <w:bookmarkEnd w:id="406"/>
    </w:p>
    <w:p w:rsidR="00722926" w:rsidRDefault="00722926" w:rsidP="00722926">
      <w:r>
        <w:t>Das MV</w:t>
      </w:r>
      <w:r w:rsidR="002E32F8">
        <w:rPr>
          <w:rStyle w:val="Funotenzeichen"/>
        </w:rPr>
        <w:footnoteReference w:id="4"/>
      </w:r>
      <w:r>
        <w:t>VM („Model“, „View“, „ViewModel) Pattern wird benötigt, um die View vom Model zu entkoppeln. Deshalb wird als Zwischenglied ein ViewModel erzeugt, das die Commands des GUIs abarbeitet und die verfügbaren Elemente dem GUI zur Verfügung stellt.</w:t>
      </w:r>
    </w:p>
    <w:p w:rsidR="00722926" w:rsidRDefault="00722926" w:rsidP="00722926">
      <w:r>
        <w:t>Die grundlegende Idee dahinter ist, dass sich das GUI schneller ändert als die Businesslogik und deshalb die zwei Komponenten möglichst stark abzutrennen sind. Zusätzlich kann das das ViewModel dadurch mit Unit Tests geprüft werden.</w:t>
      </w:r>
    </w:p>
    <w:p w:rsidR="00722926" w:rsidRDefault="00722926" w:rsidP="00871130">
      <w:pPr>
        <w:pStyle w:val="berschrift4"/>
      </w:pPr>
      <w:bookmarkStart w:id="407" w:name="_Toc312154974"/>
      <w:r>
        <w:t>Flyweight</w:t>
      </w:r>
      <w:bookmarkEnd w:id="407"/>
    </w:p>
    <w:p w:rsidR="00722926" w:rsidRDefault="00722926" w:rsidP="00722926">
      <w:r>
        <w:t>Flyweight</w:t>
      </w:r>
      <w:r w:rsidR="00DC3860">
        <w:t xml:space="preserve"> [eilbrecht07, Seite 68]</w:t>
      </w:r>
      <w:r>
        <w:t xml:space="preserve"> wird für die Metadaten eingesetzt. Die Idee dabei ist, dass viele verschiedene Objekte die gleichen Objekte benötigen. Zum Beispiel benötigen mehrere Project Notes ein Metatag mit dem Namen „Java“. Damit dieses Objekt nicht immer wieder neu erstellt wird, referenzieren die verschiedene Project Notes das gleiche Metatag-Objekt.</w:t>
      </w:r>
    </w:p>
    <w:p w:rsidR="00722926" w:rsidRDefault="00722926" w:rsidP="00722926">
      <w:r>
        <w:t>Durch die Nutzung von Flyweight werden das Starten und der Betrieb der Applikation performanter, da einzelne Objekte wieder verwendet werden und nicht immer wieder neu erstellt werden müssen. Zusätzlich wird auch die Suche effizienter.</w:t>
      </w:r>
    </w:p>
    <w:p w:rsidR="00722926" w:rsidRDefault="00722926" w:rsidP="00722926">
      <w:r>
        <w:t>Der Nachteil besteht jedoch darin, dass die Flyweight Objekte immutable Objects, also unveränderlich, sein müssen. Deshalb verfügt das Metadata Model auch über keine Setter.</w:t>
      </w:r>
    </w:p>
    <w:p w:rsidR="00722926" w:rsidRPr="00E83E56" w:rsidRDefault="00722926" w:rsidP="00871130">
      <w:pPr>
        <w:pStyle w:val="berschrift4"/>
        <w:rPr>
          <w:lang w:val="en-US"/>
        </w:rPr>
      </w:pPr>
      <w:bookmarkStart w:id="408" w:name="_Ref312072805"/>
      <w:bookmarkStart w:id="409" w:name="_Ref312072812"/>
      <w:bookmarkStart w:id="410" w:name="_Toc312154975"/>
      <w:r w:rsidRPr="00E83E56">
        <w:rPr>
          <w:lang w:val="en-US"/>
        </w:rPr>
        <w:t>Dependency Injection mit Microsoft Unity</w:t>
      </w:r>
      <w:bookmarkEnd w:id="408"/>
      <w:bookmarkEnd w:id="409"/>
      <w:bookmarkEnd w:id="410"/>
    </w:p>
    <w:p w:rsidR="00722926" w:rsidRPr="003C6AEC" w:rsidRDefault="00722926" w:rsidP="00722926">
      <w:r>
        <w:t>Damit die Komponenten jederzeit und einfach ausgetauscht werden können, wurde mit Unity Containern</w:t>
      </w:r>
      <w:r w:rsidR="00F21696">
        <w:rPr>
          <w:rStyle w:val="Funotenzeichen"/>
        </w:rPr>
        <w:footnoteReference w:id="5"/>
      </w:r>
      <w:r>
        <w:t xml:space="preserve"> gearbeitet, um Dependency Injection zu ermöglichen. Für dieses Projekt mag dies ein Overhead sein, aber speziell in grösseren Projekten ist Dependency Injection sehr wichtig. Denn so können beispielsweise, auf eine einfache Art und Weise, verschiedene Software Versionen ausgeliefert werden, indem die Container ausgetauscht werden. Dependency Injection kann auch beim Testen helfen, indem man beim Unity Container die Mock Objekte registriert.</w:t>
      </w:r>
    </w:p>
    <w:p w:rsidR="00F91ADE" w:rsidRDefault="00F91ADE">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19680" behindDoc="1" locked="0" layoutInCell="1" allowOverlap="1" wp14:anchorId="472A6AAD" wp14:editId="414B3A60">
            <wp:simplePos x="0" y="0"/>
            <wp:positionH relativeFrom="column">
              <wp:posOffset>390525</wp:posOffset>
            </wp:positionH>
            <wp:positionV relativeFrom="paragraph">
              <wp:posOffset>23173</wp:posOffset>
            </wp:positionV>
            <wp:extent cx="3459480" cy="2507615"/>
            <wp:effectExtent l="0" t="0" r="7620" b="6985"/>
            <wp:wrapNone/>
            <wp:docPr id="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KeinLeerraum"/>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C26848">
      <w:pPr>
        <w:pStyle w:val="berschrift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411" w:name="_Ref312335185"/>
      <w:bookmarkStart w:id="412" w:name="_Ref312335188"/>
      <w:bookmarkStart w:id="413" w:name="_Toc312357390"/>
      <w:r>
        <w:rPr>
          <w:b w:val="0"/>
          <w:color w:val="5C5C71"/>
          <w:sz w:val="80"/>
          <w:szCs w:val="80"/>
        </w:rPr>
        <w:t>Prototype Perspective Wall</w:t>
      </w:r>
      <w:bookmarkEnd w:id="411"/>
      <w:bookmarkEnd w:id="412"/>
      <w:bookmarkEnd w:id="413"/>
      <w:r>
        <w:rPr>
          <w:b w:val="0"/>
          <w:color w:val="5C5C71"/>
          <w:sz w:val="80"/>
          <w:szCs w:val="80"/>
        </w:rPr>
        <w:br/>
      </w:r>
    </w:p>
    <w:p w:rsidR="00EA6441" w:rsidRDefault="00EA6441" w:rsidP="00EA6441">
      <w:r>
        <w:rPr>
          <w:bCs/>
        </w:rPr>
        <w:br w:type="page"/>
      </w:r>
    </w:p>
    <w:p w:rsidR="006F0882" w:rsidRPr="00B54E8E" w:rsidRDefault="006F0882" w:rsidP="00871130">
      <w:pPr>
        <w:pStyle w:val="berschrift3"/>
      </w:pPr>
      <w:bookmarkStart w:id="414" w:name="_Toc311559466"/>
      <w:bookmarkStart w:id="415" w:name="_Toc312328992"/>
      <w:bookmarkStart w:id="416" w:name="_Toc312357391"/>
      <w:r w:rsidRPr="00B54E8E">
        <w:lastRenderedPageBreak/>
        <w:t>Dokumentinformationen</w:t>
      </w:r>
      <w:bookmarkEnd w:id="414"/>
      <w:bookmarkEnd w:id="415"/>
      <w:bookmarkEnd w:id="416"/>
    </w:p>
    <w:tbl>
      <w:tblPr>
        <w:tblStyle w:val="MittlereSchattierung1-Akzent1"/>
        <w:tblW w:w="0" w:type="auto"/>
        <w:tblInd w:w="108" w:type="dxa"/>
        <w:tblLook w:val="0420" w:firstRow="1" w:lastRow="0" w:firstColumn="0" w:lastColumn="0" w:noHBand="0" w:noVBand="1"/>
      </w:tblPr>
      <w:tblGrid>
        <w:gridCol w:w="1138"/>
        <w:gridCol w:w="993"/>
        <w:gridCol w:w="4674"/>
        <w:gridCol w:w="2303"/>
      </w:tblGrid>
      <w:tr w:rsidR="006F088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6F0882" w:rsidRDefault="006F0882" w:rsidP="00B54E8E">
            <w:r>
              <w:t>Datum</w:t>
            </w:r>
          </w:p>
        </w:tc>
        <w:tc>
          <w:tcPr>
            <w:tcW w:w="993" w:type="dxa"/>
          </w:tcPr>
          <w:p w:rsidR="006F0882" w:rsidRDefault="006F0882" w:rsidP="00B54E8E">
            <w:r>
              <w:t>Version</w:t>
            </w:r>
          </w:p>
        </w:tc>
        <w:tc>
          <w:tcPr>
            <w:tcW w:w="4674" w:type="dxa"/>
          </w:tcPr>
          <w:p w:rsidR="006F0882" w:rsidRDefault="006F0882" w:rsidP="00B54E8E">
            <w:r>
              <w:t>Änderung</w:t>
            </w:r>
          </w:p>
        </w:tc>
        <w:tc>
          <w:tcPr>
            <w:tcW w:w="2303" w:type="dxa"/>
          </w:tcPr>
          <w:p w:rsidR="006F0882" w:rsidRDefault="006F0882" w:rsidP="00B54E8E">
            <w:r>
              <w:t>Autor</w:t>
            </w:r>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Pr="00F9181E" w:rsidRDefault="006F0882" w:rsidP="00B54E8E">
            <w:pPr>
              <w:rPr>
                <w:b/>
              </w:rPr>
            </w:pPr>
            <w:r>
              <w:t>01.12</w:t>
            </w:r>
            <w:r w:rsidRPr="00F9181E">
              <w:t>.2011</w:t>
            </w:r>
          </w:p>
        </w:tc>
        <w:tc>
          <w:tcPr>
            <w:tcW w:w="993" w:type="dxa"/>
          </w:tcPr>
          <w:p w:rsidR="006F0882" w:rsidRPr="00F9181E" w:rsidRDefault="006F0882" w:rsidP="00B54E8E">
            <w:r w:rsidRPr="00F9181E">
              <w:t>1.0</w:t>
            </w:r>
          </w:p>
        </w:tc>
        <w:tc>
          <w:tcPr>
            <w:tcW w:w="4674" w:type="dxa"/>
          </w:tcPr>
          <w:p w:rsidR="006F0882" w:rsidRPr="00F9181E" w:rsidRDefault="006F0882" w:rsidP="00B54E8E">
            <w:r w:rsidRPr="00F9181E">
              <w:t>Erste Version des Dokuments</w:t>
            </w:r>
          </w:p>
        </w:tc>
        <w:tc>
          <w:tcPr>
            <w:tcW w:w="2303" w:type="dxa"/>
          </w:tcPr>
          <w:p w:rsidR="006F0882" w:rsidRPr="00F9181E" w:rsidRDefault="006F0882" w:rsidP="00B54E8E">
            <w:r>
              <w:t>lelmer</w:t>
            </w:r>
          </w:p>
        </w:tc>
      </w:tr>
      <w:tr w:rsidR="006F0882"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B54E8E">
            <w:r>
              <w:t>11.12.2011</w:t>
            </w:r>
          </w:p>
        </w:tc>
        <w:tc>
          <w:tcPr>
            <w:tcW w:w="993" w:type="dxa"/>
          </w:tcPr>
          <w:p w:rsidR="006F0882" w:rsidRPr="00F9181E" w:rsidRDefault="006F0882" w:rsidP="00B54E8E">
            <w:r>
              <w:t>1.1</w:t>
            </w:r>
          </w:p>
        </w:tc>
        <w:tc>
          <w:tcPr>
            <w:tcW w:w="4674" w:type="dxa"/>
          </w:tcPr>
          <w:p w:rsidR="006F0882" w:rsidRPr="00F9181E" w:rsidRDefault="006F0882" w:rsidP="00B54E8E">
            <w:r>
              <w:t>Weiter Dokumentiert, Bilder eingefügt</w:t>
            </w:r>
          </w:p>
        </w:tc>
        <w:tc>
          <w:tcPr>
            <w:tcW w:w="2303" w:type="dxa"/>
          </w:tcPr>
          <w:p w:rsidR="006F0882" w:rsidRDefault="006F0882" w:rsidP="00B54E8E">
            <w:r>
              <w:t>lelmer</w:t>
            </w:r>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B54E8E">
            <w:r>
              <w:t>13.12.2011</w:t>
            </w:r>
          </w:p>
        </w:tc>
        <w:tc>
          <w:tcPr>
            <w:tcW w:w="993" w:type="dxa"/>
          </w:tcPr>
          <w:p w:rsidR="006F0882" w:rsidRPr="00F9181E" w:rsidRDefault="006F0882" w:rsidP="00B54E8E">
            <w:r>
              <w:t>1.2</w:t>
            </w:r>
          </w:p>
        </w:tc>
        <w:tc>
          <w:tcPr>
            <w:tcW w:w="4674" w:type="dxa"/>
          </w:tcPr>
          <w:p w:rsidR="006F0882" w:rsidRPr="00F9181E" w:rsidRDefault="006F0882" w:rsidP="002E32F8">
            <w:r>
              <w:t>Korrekturen</w:t>
            </w:r>
          </w:p>
        </w:tc>
        <w:tc>
          <w:tcPr>
            <w:tcW w:w="2303" w:type="dxa"/>
          </w:tcPr>
          <w:p w:rsidR="006F0882" w:rsidRDefault="006F0882" w:rsidP="00B54E8E">
            <w:r>
              <w:t>dtreichl</w:t>
            </w:r>
          </w:p>
        </w:tc>
      </w:tr>
      <w:tr w:rsidR="006F0882"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6F0882" w:rsidRDefault="006F0882" w:rsidP="00B54E8E">
            <w:r>
              <w:t>20.12.2011</w:t>
            </w:r>
          </w:p>
        </w:tc>
        <w:tc>
          <w:tcPr>
            <w:tcW w:w="993" w:type="dxa"/>
          </w:tcPr>
          <w:p w:rsidR="006F0882" w:rsidRDefault="006F0882" w:rsidP="00B54E8E">
            <w:r>
              <w:t>1.3</w:t>
            </w:r>
          </w:p>
        </w:tc>
        <w:tc>
          <w:tcPr>
            <w:tcW w:w="4674" w:type="dxa"/>
          </w:tcPr>
          <w:p w:rsidR="006F0882" w:rsidRDefault="006F0882" w:rsidP="00B54E8E">
            <w:r>
              <w:t>Fokus und Kontext ergänzt</w:t>
            </w:r>
          </w:p>
        </w:tc>
        <w:tc>
          <w:tcPr>
            <w:tcW w:w="2303" w:type="dxa"/>
          </w:tcPr>
          <w:p w:rsidR="006F0882" w:rsidRDefault="006F0882" w:rsidP="00B54E8E">
            <w:r>
              <w:t>lelmer</w:t>
            </w:r>
          </w:p>
        </w:tc>
      </w:tr>
      <w:tr w:rsidR="006F088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6F0882" w:rsidRDefault="006F0882" w:rsidP="00B54E8E">
            <w:r>
              <w:t>22.12.2011</w:t>
            </w:r>
          </w:p>
        </w:tc>
        <w:tc>
          <w:tcPr>
            <w:tcW w:w="993" w:type="dxa"/>
          </w:tcPr>
          <w:p w:rsidR="006F0882" w:rsidRDefault="006F0882" w:rsidP="00B54E8E">
            <w:r>
              <w:t>1.4</w:t>
            </w:r>
          </w:p>
        </w:tc>
        <w:tc>
          <w:tcPr>
            <w:tcW w:w="4674" w:type="dxa"/>
          </w:tcPr>
          <w:p w:rsidR="006F0882" w:rsidRDefault="006F0882" w:rsidP="00B54E8E">
            <w:r>
              <w:t>Korrekturen</w:t>
            </w:r>
          </w:p>
        </w:tc>
        <w:tc>
          <w:tcPr>
            <w:tcW w:w="2303" w:type="dxa"/>
          </w:tcPr>
          <w:p w:rsidR="006F0882" w:rsidRDefault="006F0882" w:rsidP="00B54E8E">
            <w:r>
              <w:t>cheidt</w:t>
            </w:r>
          </w:p>
        </w:tc>
      </w:tr>
    </w:tbl>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berschrift3"/>
      </w:pPr>
      <w:bookmarkStart w:id="417" w:name="_Toc311559470"/>
      <w:bookmarkStart w:id="418" w:name="_Toc312328993"/>
      <w:bookmarkStart w:id="419" w:name="_Toc312357392"/>
      <w:r w:rsidRPr="00B54E8E">
        <w:lastRenderedPageBreak/>
        <w:t>Übersicht</w:t>
      </w:r>
      <w:bookmarkEnd w:id="417"/>
      <w:bookmarkEnd w:id="418"/>
      <w:bookmarkEnd w:id="419"/>
    </w:p>
    <w:p w:rsidR="006F0882" w:rsidRDefault="006F0882" w:rsidP="00871130">
      <w:pPr>
        <w:pStyle w:val="berschrift4"/>
      </w:pPr>
      <w:bookmarkStart w:id="420" w:name="_Toc311559471"/>
      <w:r>
        <w:t>Problem</w:t>
      </w:r>
      <w:bookmarkEnd w:id="420"/>
    </w:p>
    <w:p w:rsidR="006F0882" w:rsidRDefault="006F0882" w:rsidP="00B54E8E">
      <w:r>
        <w:t>In der Übersicht über die Project Notes muss erkannt werden können, dass nach oben oder unten gescrollt werden kann. Zusätzlich wäre es schön, wenn man die Anzahl Project Notes einfach erkennen und abschätzen könnte. Man möchte also den Fokus, ein paar wenige Project Notes, aber auch den Kontext, die ganze Liste, sehen und erkennen können.</w:t>
      </w:r>
    </w:p>
    <w:p w:rsidR="006F0882" w:rsidRPr="00C36EAC" w:rsidRDefault="006F0882" w:rsidP="00871130">
      <w:pPr>
        <w:pStyle w:val="berschrift4"/>
      </w:pPr>
      <w:bookmarkStart w:id="421" w:name="_Toc311559472"/>
      <w:r>
        <w:t>Idee</w:t>
      </w:r>
      <w:bookmarkEnd w:id="421"/>
    </w:p>
    <w:p w:rsidR="006F0882" w:rsidRDefault="006F0882" w:rsidP="00B54E8E">
      <w:r>
        <w:t>In einer 3D-Ansicht der Project Notes kann durch den 3D-Effekt erkannt werden, dass im Hintergrund (nach oben und nach unten) noch weitere Project Notes existieren. Da die Project Notes im Hintergrund kleiner werden, kann auch die Anzahl ungefähr abgeschätzt werden. Die fokussierten Project Notes werden immer am grössten darstellt.</w:t>
      </w:r>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berschrift3"/>
      </w:pPr>
      <w:bookmarkStart w:id="422" w:name="_Toc311559473"/>
      <w:bookmarkStart w:id="423" w:name="_Toc312328994"/>
      <w:bookmarkStart w:id="424" w:name="_Toc312357393"/>
      <w:r w:rsidRPr="00B54E8E">
        <w:lastRenderedPageBreak/>
        <w:t>Ansatz</w:t>
      </w:r>
      <w:bookmarkEnd w:id="422"/>
      <w:bookmarkEnd w:id="423"/>
      <w:bookmarkEnd w:id="424"/>
    </w:p>
    <w:p w:rsidR="006F0882" w:rsidRDefault="006F0882" w:rsidP="00B54E8E">
      <w:r>
        <w:t>Um eine Lösung erarbeiten zu können, wurde zuerst ein sehr genereller Ansatz gesucht. Dieser wurde dann während mehreren Schritten verfeinert. Nachfolgend wird das Vorgehen aufgezeigt.</w:t>
      </w:r>
    </w:p>
    <w:p w:rsidR="006F0882" w:rsidRDefault="006F0882" w:rsidP="00871130">
      <w:pPr>
        <w:pStyle w:val="berschrift4"/>
      </w:pPr>
      <w:bookmarkStart w:id="425" w:name="_Toc311559474"/>
      <w:r>
        <w:t>Genereller Ansatz</w:t>
      </w:r>
      <w:bookmarkEnd w:id="425"/>
    </w:p>
    <w:p w:rsidR="006F0882" w:rsidRDefault="006F0882" w:rsidP="00B54E8E">
      <w:r>
        <w:t>Als Grundlage wurde die Perspective Wall [chi91] genommen. Das sieht grundsätzlich folgendermassen aus:</w:t>
      </w:r>
    </w:p>
    <w:p w:rsidR="006F0882" w:rsidRDefault="006F0882" w:rsidP="00B54E8E">
      <w:pPr>
        <w:keepNext/>
      </w:pPr>
      <w:r>
        <w:rPr>
          <w:noProof/>
          <w:lang w:eastAsia="de-CH"/>
        </w:rPr>
        <w:drawing>
          <wp:inline distT="0" distB="0" distL="0" distR="0" wp14:anchorId="7E0B524F" wp14:editId="13618DF3">
            <wp:extent cx="5760720" cy="4330645"/>
            <wp:effectExtent l="0" t="0" r="0" b="0"/>
            <wp:docPr id="7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4330645"/>
                    </a:xfrm>
                    <a:prstGeom prst="rect">
                      <a:avLst/>
                    </a:prstGeom>
                  </pic:spPr>
                </pic:pic>
              </a:graphicData>
            </a:graphic>
          </wp:inline>
        </w:drawing>
      </w:r>
    </w:p>
    <w:p w:rsidR="006F0882" w:rsidRDefault="006F0882" w:rsidP="00B54E8E">
      <w:pPr>
        <w:pStyle w:val="Beschriftung"/>
        <w:rPr>
          <w:noProof/>
        </w:rPr>
      </w:pPr>
      <w:bookmarkStart w:id="426" w:name="_Toc311544326"/>
      <w:bookmarkStart w:id="427" w:name="_Toc312356789"/>
      <w:r>
        <w:t xml:space="preserve">Abbildung </w:t>
      </w:r>
      <w:r w:rsidR="00734A85">
        <w:fldChar w:fldCharType="begin"/>
      </w:r>
      <w:r w:rsidR="00734A85">
        <w:instrText xml:space="preserve"> SEQ Abbildung \* ARABIC </w:instrText>
      </w:r>
      <w:r w:rsidR="00734A85">
        <w:fldChar w:fldCharType="separate"/>
      </w:r>
      <w:r w:rsidR="005358CB">
        <w:rPr>
          <w:noProof/>
        </w:rPr>
        <w:t>54</w:t>
      </w:r>
      <w:r w:rsidR="00734A85">
        <w:rPr>
          <w:noProof/>
        </w:rPr>
        <w:fldChar w:fldCharType="end"/>
      </w:r>
      <w:r>
        <w:t xml:space="preserve"> - Beispiel einer Perspective Wall</w:t>
      </w:r>
      <w:r>
        <w:rPr>
          <w:noProof/>
        </w:rPr>
        <w:t>, [chi91]</w:t>
      </w:r>
      <w:bookmarkEnd w:id="426"/>
      <w:bookmarkEnd w:id="427"/>
    </w:p>
    <w:p w:rsidR="006F0882" w:rsidRDefault="006F0882" w:rsidP="00871130">
      <w:pPr>
        <w:pStyle w:val="berschrift4"/>
      </w:pPr>
      <w:bookmarkStart w:id="428" w:name="_Toc311559475"/>
      <w:r>
        <w:t>Ausrichtung</w:t>
      </w:r>
      <w:bookmarkEnd w:id="428"/>
    </w:p>
    <w:p w:rsidR="006F0882" w:rsidRDefault="006F0882" w:rsidP="00B54E8E">
      <w:r>
        <w:t>Da die Project Notes von oben nach unten und nicht von links nach rechts gescrollt werden sollen, wurde in einem ersten Schritt die Wall um 90 Grad gedreht. Das sieht dann folgendermassen aus:</w:t>
      </w:r>
    </w:p>
    <w:p w:rsidR="006F0882" w:rsidRDefault="006F0882" w:rsidP="00B54E8E">
      <w:pPr>
        <w:keepNext/>
      </w:pPr>
      <w:r>
        <w:rPr>
          <w:noProof/>
          <w:lang w:eastAsia="de-CH"/>
        </w:rPr>
        <w:lastRenderedPageBreak/>
        <w:drawing>
          <wp:inline distT="0" distB="0" distL="0" distR="0" wp14:anchorId="208F5050" wp14:editId="3508C6E8">
            <wp:extent cx="5756968" cy="2055572"/>
            <wp:effectExtent l="0" t="0" r="0" b="1905"/>
            <wp:docPr id="76" name="Grafik 5" descr="J:\dev\flip_svn.elmermx.ch\doc\03_Technischer_Bericht_Teil_2\04_Entwurf\3D Fotos\IMG_20111202_133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dev\flip_svn.elmermx.ch\doc\03_Technischer_Bericht_Teil_2\04_Entwurf\3D Fotos\IMG_20111202_133010.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15593" b="36780"/>
                    <a:stretch/>
                  </pic:blipFill>
                  <pic:spPr bwMode="auto">
                    <a:xfrm>
                      <a:off x="0" y="0"/>
                      <a:ext cx="5760720" cy="2056912"/>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Beschriftung"/>
      </w:pPr>
      <w:bookmarkStart w:id="429" w:name="_Toc311544327"/>
      <w:bookmarkStart w:id="430" w:name="_Toc312356790"/>
      <w:r>
        <w:t xml:space="preserve">Abbildung </w:t>
      </w:r>
      <w:r w:rsidR="00734A85">
        <w:fldChar w:fldCharType="begin"/>
      </w:r>
      <w:r w:rsidR="00734A85">
        <w:instrText xml:space="preserve"> SEQ Abbildung \* ARABIC </w:instrText>
      </w:r>
      <w:r w:rsidR="00734A85">
        <w:fldChar w:fldCharType="separate"/>
      </w:r>
      <w:r w:rsidR="005358CB">
        <w:rPr>
          <w:noProof/>
        </w:rPr>
        <w:t>55</w:t>
      </w:r>
      <w:r w:rsidR="00734A85">
        <w:rPr>
          <w:noProof/>
        </w:rPr>
        <w:fldChar w:fldCharType="end"/>
      </w:r>
      <w:r>
        <w:t xml:space="preserve"> - Skizze 3D ohne Krümmung, 90 Grad gedreht</w:t>
      </w:r>
      <w:bookmarkEnd w:id="429"/>
      <w:bookmarkEnd w:id="430"/>
    </w:p>
    <w:p w:rsidR="006F0882" w:rsidRDefault="006F0882" w:rsidP="00871130">
      <w:pPr>
        <w:pStyle w:val="berschrift4"/>
      </w:pPr>
      <w:bookmarkStart w:id="431" w:name="_Toc311559476"/>
      <w:r>
        <w:t>Anzahl Elemente und Krümmungen</w:t>
      </w:r>
      <w:bookmarkEnd w:id="431"/>
    </w:p>
    <w:p w:rsidR="006F0882" w:rsidRDefault="006F0882" w:rsidP="00B54E8E">
      <w:r>
        <w:t>Die originale Perspective Wall beschränkt sich auf drei verschiedene Darstellungen: der mittlere Teil ist flach und rechteckig dargestellt, während der rechte und linke Teil der Wall perspektivisch verzogen sind.</w:t>
      </w:r>
    </w:p>
    <w:p w:rsidR="006F0882" w:rsidRDefault="006F0882" w:rsidP="00B54E8E">
      <w:r>
        <w:t>Da die Übersicht über die Project Notes mehr als nur drei Spalten breit sein soll, wurden noch weitere Spalten hinzugefügt, und die Neigung der perspektivischen Verzerrungen angepasst. Geometrisch bedeutet das, dass die Oberfläche der abstrakten 3D-Figur von einer flachen zu einer runden Oberfläche wird. Das wiederum heisst, dass die Linien nicht mehr gerade sondern neu rund sind. Folgende Skizze zeigt ein Beispiel auf:</w:t>
      </w:r>
    </w:p>
    <w:p w:rsidR="006F0882" w:rsidRDefault="006F0882" w:rsidP="00B54E8E">
      <w:pPr>
        <w:keepNext/>
      </w:pPr>
      <w:r>
        <w:rPr>
          <w:noProof/>
          <w:lang w:eastAsia="de-CH"/>
        </w:rPr>
        <w:drawing>
          <wp:inline distT="0" distB="0" distL="0" distR="0" wp14:anchorId="2CC394D0" wp14:editId="6630C3EE">
            <wp:extent cx="5756965" cy="3394252"/>
            <wp:effectExtent l="0" t="0" r="0" b="0"/>
            <wp:docPr id="77" name="Grafik 8" descr="J:\dev\flip_svn.elmermx.ch\doc\03_Technischer_Bericht_Teil_2\04_Entwurf\3D Fotos\IMG_20111202_132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dev\flip_svn.elmermx.ch\doc\03_Technischer_Bericht_Teil_2\04_Entwurf\3D Fotos\IMG_20111202_132936.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10508" b="10848"/>
                    <a:stretch/>
                  </pic:blipFill>
                  <pic:spPr bwMode="auto">
                    <a:xfrm>
                      <a:off x="0" y="0"/>
                      <a:ext cx="5760720" cy="3396466"/>
                    </a:xfrm>
                    <a:prstGeom prst="rect">
                      <a:avLst/>
                    </a:prstGeom>
                    <a:noFill/>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Beschriftung"/>
      </w:pPr>
      <w:bookmarkStart w:id="432" w:name="_Toc311544328"/>
      <w:bookmarkStart w:id="433" w:name="_Toc312356791"/>
      <w:r>
        <w:t xml:space="preserve">Abbildung </w:t>
      </w:r>
      <w:r w:rsidR="00734A85">
        <w:fldChar w:fldCharType="begin"/>
      </w:r>
      <w:r w:rsidR="00734A85">
        <w:instrText xml:space="preserve"> SEQ Abbildung \* ARABIC </w:instrText>
      </w:r>
      <w:r w:rsidR="00734A85">
        <w:fldChar w:fldCharType="separate"/>
      </w:r>
      <w:r w:rsidR="005358CB">
        <w:rPr>
          <w:noProof/>
        </w:rPr>
        <w:t>56</w:t>
      </w:r>
      <w:r w:rsidR="00734A85">
        <w:rPr>
          <w:noProof/>
        </w:rPr>
        <w:fldChar w:fldCharType="end"/>
      </w:r>
      <w:r>
        <w:t xml:space="preserve"> - Skizze 3D mit Krümmung</w:t>
      </w:r>
      <w:bookmarkEnd w:id="432"/>
      <w:bookmarkEnd w:id="433"/>
    </w:p>
    <w:p w:rsidR="006F0882" w:rsidRDefault="006F0882" w:rsidP="00871130">
      <w:pPr>
        <w:pStyle w:val="berschrift4"/>
      </w:pPr>
      <w:bookmarkStart w:id="434" w:name="_Toc311559477"/>
      <w:r>
        <w:t>Ausblenden zu kleiner Project Notes</w:t>
      </w:r>
      <w:bookmarkEnd w:id="434"/>
    </w:p>
    <w:p w:rsidR="006F0882" w:rsidRDefault="006F0882" w:rsidP="00B54E8E">
      <w:r>
        <w:t>Damit am unteren Rand der Darstellung keine zu stark gestauchten Project Notes vorkommen, müssen einige sich unten (aus 3D-Sicht: im Hintergrund) befindende Elemente ausgeblendet werden. Dies kann z.B. so gemacht werden, dass alle Project Notes, die weniger als 5 Pixel hoch sind, ausgeblendet werden.</w:t>
      </w:r>
    </w:p>
    <w:p w:rsidR="006F0882" w:rsidRDefault="006F0882">
      <w:pPr>
        <w:rPr>
          <w:rFonts w:asciiTheme="majorHAnsi" w:hAnsiTheme="majorHAnsi"/>
          <w:b/>
          <w:bCs/>
          <w:color w:val="4F4F59"/>
          <w:spacing w:val="15"/>
          <w:sz w:val="24"/>
          <w:szCs w:val="22"/>
        </w:rPr>
      </w:pPr>
      <w:r>
        <w:t>Dadurch wird zwar das Prinzip von Fokus und Kontext verletzt, da Elemente ausgeblendet werden. Dies ist jedoch kein echtes Problem, da sich der Benutzer durch das 3D vorstellen kann, dass sich hinter den anderen Project Notes noch weitere, kleine Project  Notes befinden könnten.</w:t>
      </w:r>
    </w:p>
    <w:p w:rsidR="006F0882" w:rsidRPr="00B54E8E" w:rsidRDefault="006F0882" w:rsidP="00871130">
      <w:pPr>
        <w:pStyle w:val="berschrift3"/>
      </w:pPr>
      <w:bookmarkStart w:id="435" w:name="_Toc311559478"/>
      <w:bookmarkStart w:id="436" w:name="_Toc312328995"/>
      <w:bookmarkStart w:id="437" w:name="_Toc312357394"/>
      <w:r w:rsidRPr="00B54E8E">
        <w:lastRenderedPageBreak/>
        <w:t>Umsetzung</w:t>
      </w:r>
      <w:bookmarkEnd w:id="435"/>
      <w:bookmarkEnd w:id="436"/>
      <w:bookmarkEnd w:id="437"/>
    </w:p>
    <w:p w:rsidR="006F0882" w:rsidRDefault="006F0882" w:rsidP="00871130">
      <w:pPr>
        <w:pStyle w:val="berschrift4"/>
      </w:pPr>
      <w:bookmarkStart w:id="438" w:name="_Toc311559479"/>
      <w:r>
        <w:t>Mathematische Grundlagen</w:t>
      </w:r>
      <w:bookmarkEnd w:id="438"/>
    </w:p>
    <w:p w:rsidR="006F0882" w:rsidRDefault="006F0882" w:rsidP="00B54E8E">
      <w:r>
        <w:t>Grundsätzlich wird eine Funktion mit zwei Parametern benötigt:</w:t>
      </w:r>
    </w:p>
    <w:p w:rsidR="006F0882" w:rsidRDefault="006F0882" w:rsidP="006F0882">
      <w:pPr>
        <w:pStyle w:val="Listenabsatz"/>
        <w:numPr>
          <w:ilvl w:val="0"/>
          <w:numId w:val="21"/>
        </w:numPr>
      </w:pPr>
      <w:r>
        <w:t>X: die Position der X-Achse</w:t>
      </w:r>
    </w:p>
    <w:p w:rsidR="006F0882" w:rsidRDefault="006F0882" w:rsidP="006F0882">
      <w:pPr>
        <w:pStyle w:val="Listenabsatz"/>
        <w:numPr>
          <w:ilvl w:val="0"/>
          <w:numId w:val="21"/>
        </w:numPr>
      </w:pPr>
      <w:r>
        <w:t>Y: die Höhe, auf der die Project Note gezeichnet werden soll</w:t>
      </w:r>
    </w:p>
    <w:p w:rsidR="006F0882" w:rsidRDefault="006F0882" w:rsidP="00B54E8E">
      <w:r>
        <w:t>Skizziert sieht dies wie folgt aus:</w:t>
      </w:r>
    </w:p>
    <w:p w:rsidR="006F0882" w:rsidRDefault="006F0882" w:rsidP="00B54E8E">
      <w:pPr>
        <w:keepNext/>
      </w:pPr>
      <w:r>
        <w:rPr>
          <w:noProof/>
          <w:lang w:eastAsia="de-CH"/>
        </w:rPr>
        <w:drawing>
          <wp:inline distT="0" distB="0" distL="0" distR="0" wp14:anchorId="77D96F87" wp14:editId="6B9887B9">
            <wp:extent cx="5760720" cy="4318782"/>
            <wp:effectExtent l="0" t="0" r="0" b="5715"/>
            <wp:docPr id="78" name="Grafik 7" descr="J:\dev\flip_svn.elmermx.ch\doc\03_Technischer_Bericht_Teil_2\04_Entwurf\3D Fotos\IMG_20111202_133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dev\flip_svn.elmermx.ch\doc\03_Technischer_Bericht_Teil_2\04_Entwurf\3D Fotos\IMG_20111202_133116.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720" cy="4318782"/>
                    </a:xfrm>
                    <a:prstGeom prst="rect">
                      <a:avLst/>
                    </a:prstGeom>
                    <a:noFill/>
                    <a:ln>
                      <a:noFill/>
                    </a:ln>
                  </pic:spPr>
                </pic:pic>
              </a:graphicData>
            </a:graphic>
          </wp:inline>
        </w:drawing>
      </w:r>
    </w:p>
    <w:p w:rsidR="006F0882" w:rsidRDefault="006F0882" w:rsidP="00B54E8E">
      <w:pPr>
        <w:pStyle w:val="Beschriftung"/>
      </w:pPr>
      <w:bookmarkStart w:id="439" w:name="_Toc311544329"/>
      <w:bookmarkStart w:id="440" w:name="_Toc312356792"/>
      <w:r>
        <w:t xml:space="preserve">Abbildung </w:t>
      </w:r>
      <w:r w:rsidR="00734A85">
        <w:fldChar w:fldCharType="begin"/>
      </w:r>
      <w:r w:rsidR="00734A85">
        <w:instrText xml:space="preserve"> SEQ Abbildung \* ARABIC </w:instrText>
      </w:r>
      <w:r w:rsidR="00734A85">
        <w:fldChar w:fldCharType="separate"/>
      </w:r>
      <w:r w:rsidR="005358CB">
        <w:rPr>
          <w:noProof/>
        </w:rPr>
        <w:t>57</w:t>
      </w:r>
      <w:r w:rsidR="00734A85">
        <w:rPr>
          <w:noProof/>
        </w:rPr>
        <w:fldChar w:fldCharType="end"/>
      </w:r>
      <w:r>
        <w:t xml:space="preserve"> - Skizze 3D mit X, Y</w:t>
      </w:r>
      <w:bookmarkEnd w:id="439"/>
      <w:bookmarkEnd w:id="440"/>
    </w:p>
    <w:p w:rsidR="006F0882" w:rsidRDefault="006F0882" w:rsidP="00B54E8E">
      <w:r>
        <w:t>Als Ergebnis wird eine Position X‘, Y‘ zurückgegeben, also die transformierte Position der jeweiligen Project Note. Die Performance der Berechnung ist wichtig, da beim Scrollen die Berechnung jeweils für jedes einzelne Element neu durchgeführt werden muss, damit die Elemente an der richtigen Position in der richtigen Grösse und Darstellung angezeigt werden. Daher muss speziell auf das Laufzeitverhalten geachtet werden, idealerweise soll die Berechnung pro Element mit O(1) erfolgen. Dies ist mithilfe von Folgen und Reihen möglich:</w:t>
      </w:r>
    </w:p>
    <w:p w:rsidR="006F0882" w:rsidRDefault="00734A85" w:rsidP="00B54E8E">
      <m:oMathPara>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k</m:t>
                  </m:r>
                </m:e>
                <m:sup>
                  <m:r>
                    <w:rPr>
                      <w:rFonts w:ascii="Cambria Math" w:hAnsi="Cambria Math"/>
                    </w:rPr>
                    <m:t>i</m:t>
                  </m:r>
                </m:sup>
              </m:sSup>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k</m:t>
                  </m:r>
                </m:e>
                <m:sup>
                  <m:r>
                    <w:rPr>
                      <w:rFonts w:ascii="Cambria Math" w:hAnsi="Cambria Math"/>
                    </w:rPr>
                    <m:t>n+1</m:t>
                  </m:r>
                </m:sup>
              </m:sSup>
              <m:r>
                <w:rPr>
                  <w:rFonts w:ascii="Cambria Math" w:hAnsi="Cambria Math"/>
                </w:rPr>
                <m:t>-1</m:t>
              </m:r>
            </m:num>
            <m:den>
              <m:r>
                <w:rPr>
                  <w:rFonts w:ascii="Cambria Math" w:hAnsi="Cambria Math"/>
                </w:rPr>
                <m:t>k-1</m:t>
              </m:r>
            </m:den>
          </m:f>
        </m:oMath>
      </m:oMathPara>
    </w:p>
    <w:p w:rsidR="006F0882" w:rsidRDefault="006F0882" w:rsidP="00B54E8E">
      <w:r>
        <w:t>Wobei</w:t>
      </w:r>
    </w:p>
    <w:p w:rsidR="006F0882" w:rsidRDefault="006F0882" w:rsidP="00B54E8E">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2</m:t>
              </m:r>
            </m:den>
          </m:f>
        </m:oMath>
      </m:oMathPara>
    </w:p>
    <w:p w:rsidR="006F0882" w:rsidRDefault="006F0882">
      <w:pPr>
        <w:rPr>
          <w:rFonts w:asciiTheme="majorHAnsi" w:hAnsiTheme="majorHAnsi"/>
          <w:b/>
          <w:color w:val="4F4F59"/>
          <w:spacing w:val="15"/>
          <w:sz w:val="22"/>
          <w:szCs w:val="22"/>
        </w:rPr>
      </w:pPr>
      <w:r>
        <w:br w:type="page"/>
      </w:r>
    </w:p>
    <w:p w:rsidR="00871130" w:rsidRPr="00871130" w:rsidRDefault="006F0882" w:rsidP="00871130">
      <w:pPr>
        <w:pStyle w:val="berschrift4"/>
      </w:pPr>
      <w:bookmarkStart w:id="441" w:name="_Toc311559480"/>
      <w:r>
        <w:lastRenderedPageBreak/>
        <w:t>Programmierung</w:t>
      </w:r>
      <w:bookmarkEnd w:id="441"/>
    </w:p>
    <w:p w:rsidR="006F0882" w:rsidRDefault="006F0882" w:rsidP="00871130">
      <w:pPr>
        <w:pStyle w:val="berschrift5"/>
      </w:pPr>
      <w:bookmarkStart w:id="442" w:name="_Toc311559481"/>
      <w:r>
        <w:t>Implementation</w:t>
      </w:r>
      <w:bookmarkEnd w:id="442"/>
    </w:p>
    <w:p w:rsidR="006F0882" w:rsidRDefault="006F0882" w:rsidP="00B54E8E">
      <w:r>
        <w:t>Die Implementation zur Theorie stellt ein weiteres, eher schwieriges Problem dar. Da die Anforderungen klar sind, die Logik aber schwierig zu implementieren ist, wurde für die Entwicklung TDD (Test Driven Development) gewählt. Diese Tests umfassten die Berechnung der aktuellen Position, wie sich die Elemente verhalten, wenn zur nächsten Reihe gewechselt wird, wie sich die aktuelle Reihe und Spalte verhält und wie viele Elemente angezeigt werden. Als der erste Ansatz für die Implementation der 3D-Ansicht verworfen und durch einen neuen ersetzt wurde, hat sich die TDD Methode bewährt, da die zu Beginn geschriebenen Tests weiterhin verwendet werden konnten. Auch für die Optimierung der Performance war diese Vorgehensweise hilfreich.</w:t>
      </w:r>
    </w:p>
    <w:p w:rsidR="006F0882" w:rsidRDefault="006F0882" w:rsidP="00B54E8E">
      <w:r>
        <w:t>Die Logik wurde in verschiedene Komponenten aufgeteilt:</w:t>
      </w:r>
    </w:p>
    <w:p w:rsidR="006F0882" w:rsidRDefault="006F0882" w:rsidP="00B54E8E">
      <w:pPr>
        <w:keepNext/>
      </w:pPr>
      <w:r>
        <w:rPr>
          <w:noProof/>
          <w:lang w:eastAsia="de-CH"/>
        </w:rPr>
        <w:drawing>
          <wp:inline distT="0" distB="0" distL="0" distR="0" wp14:anchorId="559BC3CF" wp14:editId="53B3C2ED">
            <wp:extent cx="3928262" cy="3028492"/>
            <wp:effectExtent l="0" t="0" r="0" b="635"/>
            <wp:docPr id="7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2309" t="10907" r="2263" b="5456"/>
                    <a:stretch/>
                  </pic:blipFill>
                  <pic:spPr bwMode="auto">
                    <a:xfrm>
                      <a:off x="0" y="0"/>
                      <a:ext cx="3930761" cy="3030419"/>
                    </a:xfrm>
                    <a:prstGeom prst="rect">
                      <a:avLst/>
                    </a:prstGeom>
                    <a:ln>
                      <a:noFill/>
                    </a:ln>
                    <a:extLst>
                      <a:ext uri="{53640926-AAD7-44D8-BBD7-CCE9431645EC}">
                        <a14:shadowObscured xmlns:a14="http://schemas.microsoft.com/office/drawing/2010/main"/>
                      </a:ext>
                    </a:extLst>
                  </pic:spPr>
                </pic:pic>
              </a:graphicData>
            </a:graphic>
          </wp:inline>
        </w:drawing>
      </w:r>
    </w:p>
    <w:p w:rsidR="006F0882" w:rsidRDefault="006F0882" w:rsidP="00B54E8E">
      <w:pPr>
        <w:pStyle w:val="Beschriftung"/>
      </w:pPr>
      <w:bookmarkStart w:id="443" w:name="_Toc311544330"/>
      <w:bookmarkStart w:id="444" w:name="_Toc312356793"/>
      <w:r>
        <w:t xml:space="preserve">Abbildung </w:t>
      </w:r>
      <w:r w:rsidR="00734A85">
        <w:fldChar w:fldCharType="begin"/>
      </w:r>
      <w:r w:rsidR="00734A85">
        <w:instrText xml:space="preserve"> SEQ Abbildung \* ARABIC </w:instrText>
      </w:r>
      <w:r w:rsidR="00734A85">
        <w:fldChar w:fldCharType="separate"/>
      </w:r>
      <w:r w:rsidR="005358CB">
        <w:rPr>
          <w:noProof/>
        </w:rPr>
        <w:t>58</w:t>
      </w:r>
      <w:r w:rsidR="00734A85">
        <w:rPr>
          <w:noProof/>
        </w:rPr>
        <w:fldChar w:fldCharType="end"/>
      </w:r>
      <w:r>
        <w:t xml:space="preserve"> - Dependency Diagram 3D Komponenten</w:t>
      </w:r>
      <w:bookmarkEnd w:id="443"/>
      <w:bookmarkEnd w:id="444"/>
    </w:p>
    <w:p w:rsidR="006F0882" w:rsidRDefault="006F0882" w:rsidP="00B54E8E">
      <w:pPr>
        <w:rPr>
          <w:b/>
        </w:rPr>
      </w:pPr>
      <w:r>
        <w:rPr>
          <w:b/>
        </w:rPr>
        <w:t>Position3D</w:t>
      </w:r>
    </w:p>
    <w:p w:rsidR="006F0882" w:rsidRPr="009040D0" w:rsidRDefault="006F0882" w:rsidP="00B54E8E">
      <w:r>
        <w:t>Ein Value Object, das eine 3D-Position speichert.</w:t>
      </w:r>
    </w:p>
    <w:p w:rsidR="006F0882" w:rsidRDefault="006F0882" w:rsidP="00B54E8E">
      <w:pPr>
        <w:rPr>
          <w:b/>
        </w:rPr>
      </w:pPr>
      <w:r>
        <w:rPr>
          <w:b/>
        </w:rPr>
        <w:t>IPanel3DScaleFunction</w:t>
      </w:r>
    </w:p>
    <w:p w:rsidR="006F0882" w:rsidRDefault="006F0882" w:rsidP="00B54E8E">
      <w:r>
        <w:t>Stellt das Interface zur Verfügung, welches eine ScaleFunction bieten muss.</w:t>
      </w:r>
    </w:p>
    <w:p w:rsidR="006F0882" w:rsidRPr="009534CB" w:rsidRDefault="006F0882" w:rsidP="00B54E8E">
      <w:pPr>
        <w:rPr>
          <w:b/>
        </w:rPr>
      </w:pPr>
      <w:r w:rsidRPr="009534CB">
        <w:rPr>
          <w:b/>
        </w:rPr>
        <w:t>Panel3DLinearScaleFunction</w:t>
      </w:r>
    </w:p>
    <w:p w:rsidR="006F0882" w:rsidRPr="00371F74" w:rsidRDefault="006F0882" w:rsidP="00B54E8E">
      <w:r w:rsidRPr="00371F74">
        <w:t xml:space="preserve">Eine </w:t>
      </w:r>
      <w:r>
        <w:t>das</w:t>
      </w:r>
      <w:r w:rsidRPr="00371F74">
        <w:t xml:space="preserve"> Interface </w:t>
      </w:r>
      <w:r w:rsidRPr="00371F74">
        <w:rPr>
          <w:b/>
        </w:rPr>
        <w:t>IPanel3DScaleFunction</w:t>
      </w:r>
      <w:r w:rsidRPr="00371F74">
        <w:t xml:space="preserve"> </w:t>
      </w:r>
      <w:r>
        <w:t>implementierende</w:t>
      </w:r>
      <w:r w:rsidRPr="00371F74">
        <w:t xml:space="preserve"> Klasse, die linear skaliert.</w:t>
      </w:r>
    </w:p>
    <w:p w:rsidR="006F0882" w:rsidRPr="009534CB" w:rsidRDefault="006F0882" w:rsidP="00B54E8E">
      <w:pPr>
        <w:rPr>
          <w:b/>
        </w:rPr>
      </w:pPr>
      <w:r w:rsidRPr="009534CB">
        <w:rPr>
          <w:b/>
        </w:rPr>
        <w:t>Panel3DPositionCalculator</w:t>
      </w:r>
    </w:p>
    <w:p w:rsidR="006F0882" w:rsidRDefault="006F0882" w:rsidP="00B54E8E">
      <w:r>
        <w:t xml:space="preserve">Der Calculator rechnet eine bestimmte Position aus, wobei er mit einer bestimmten </w:t>
      </w:r>
      <w:r>
        <w:rPr>
          <w:b/>
        </w:rPr>
        <w:t>IPanel3DScaleFunction</w:t>
      </w:r>
      <w:r>
        <w:t xml:space="preserve"> arbeitet. Als Input erhält er für jede Berechnung eine bestimmte Reihe und Spalte (X, Y Position).</w:t>
      </w:r>
    </w:p>
    <w:p w:rsidR="006F0882" w:rsidRDefault="006F0882" w:rsidP="00B54E8E">
      <w:pPr>
        <w:rPr>
          <w:b/>
        </w:rPr>
      </w:pPr>
      <w:r>
        <w:rPr>
          <w:b/>
        </w:rPr>
        <w:t>Panel3DPositioner</w:t>
      </w:r>
    </w:p>
    <w:p w:rsidR="006F0882" w:rsidRDefault="006F0882" w:rsidP="00B54E8E">
      <w:r>
        <w:t>Der Positioner ist dafür verantwortlich, die einzelnen Elemente im Panel anzuordnen.</w:t>
      </w:r>
    </w:p>
    <w:p w:rsidR="006F0882" w:rsidRPr="000D7D29" w:rsidRDefault="006F0882" w:rsidP="00B54E8E">
      <w:pPr>
        <w:rPr>
          <w:b/>
        </w:rPr>
      </w:pPr>
      <w:r w:rsidRPr="000D7D29">
        <w:rPr>
          <w:b/>
        </w:rPr>
        <w:t>Panel3D</w:t>
      </w:r>
    </w:p>
    <w:p w:rsidR="006F0882" w:rsidRDefault="006F0882" w:rsidP="00B54E8E">
      <w:r>
        <w:t>Diese Komponente stellt das Panel dar. Es ist für die Events und für den Zustand des Panels verantwortlich.</w:t>
      </w:r>
    </w:p>
    <w:p w:rsidR="006F0882" w:rsidRDefault="006F0882">
      <w:pPr>
        <w:rPr>
          <w:color w:val="4F4F59"/>
          <w:spacing w:val="15"/>
          <w:sz w:val="22"/>
          <w:szCs w:val="22"/>
        </w:rPr>
      </w:pPr>
      <w:r>
        <w:br w:type="page"/>
      </w:r>
    </w:p>
    <w:p w:rsidR="006F0882" w:rsidRDefault="006F0882" w:rsidP="00871130">
      <w:pPr>
        <w:pStyle w:val="berschrift5"/>
      </w:pPr>
      <w:bookmarkStart w:id="445" w:name="_Toc311559482"/>
      <w:r>
        <w:lastRenderedPageBreak/>
        <w:t>Resultat</w:t>
      </w:r>
      <w:bookmarkEnd w:id="445"/>
    </w:p>
    <w:p w:rsidR="006F0882" w:rsidRDefault="006F0882" w:rsidP="00B54E8E">
      <w:r>
        <w:t>Das Endergebnis ist eine komplexe 3D-Ansicht, welche in relativ wenig Zeit programmiert wurde. Die Ansicht skaliert die Reihen und Spalten für beliebige Fenstergrössen und ist performant. Die einzelnen Elemente, welche sich in der Ansicht befinden, können auch selektiert werden und auch die Effekte von WPF (z.B. Schatten, Rahmen) können ganz normal auf die Elemente angewendet werden.</w:t>
      </w:r>
    </w:p>
    <w:p w:rsidR="006F0882" w:rsidRPr="00D95A3F" w:rsidRDefault="006F0882" w:rsidP="00B54E8E">
      <w:r>
        <w:t>Hier ein Beispiel des Schlussresultates:</w:t>
      </w:r>
    </w:p>
    <w:p w:rsidR="006F0882" w:rsidRDefault="006F0882" w:rsidP="00B54E8E">
      <w:pPr>
        <w:keepNext/>
        <w:jc w:val="center"/>
      </w:pPr>
      <w:r>
        <w:rPr>
          <w:noProof/>
          <w:lang w:eastAsia="de-CH"/>
        </w:rPr>
        <w:drawing>
          <wp:inline distT="0" distB="0" distL="0" distR="0" wp14:anchorId="3249D910" wp14:editId="561901EB">
            <wp:extent cx="5760720" cy="3428504"/>
            <wp:effectExtent l="0" t="0" r="0" b="635"/>
            <wp:docPr id="8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3428504"/>
                    </a:xfrm>
                    <a:prstGeom prst="rect">
                      <a:avLst/>
                    </a:prstGeom>
                  </pic:spPr>
                </pic:pic>
              </a:graphicData>
            </a:graphic>
          </wp:inline>
        </w:drawing>
      </w:r>
    </w:p>
    <w:p w:rsidR="006F0882" w:rsidRDefault="006F0882" w:rsidP="00B54E8E">
      <w:pPr>
        <w:pStyle w:val="Beschriftung"/>
        <w:jc w:val="center"/>
      </w:pPr>
      <w:bookmarkStart w:id="446" w:name="_Toc311544331"/>
      <w:bookmarkStart w:id="447" w:name="_Toc312356794"/>
      <w:r>
        <w:t xml:space="preserve">Abbildung </w:t>
      </w:r>
      <w:r w:rsidR="00734A85">
        <w:fldChar w:fldCharType="begin"/>
      </w:r>
      <w:r w:rsidR="00734A85">
        <w:instrText xml:space="preserve"> SE</w:instrText>
      </w:r>
      <w:r w:rsidR="00734A85">
        <w:instrText xml:space="preserve">Q Abbildung \* ARABIC </w:instrText>
      </w:r>
      <w:r w:rsidR="00734A85">
        <w:fldChar w:fldCharType="separate"/>
      </w:r>
      <w:r w:rsidR="005358CB">
        <w:rPr>
          <w:noProof/>
        </w:rPr>
        <w:t>59</w:t>
      </w:r>
      <w:r w:rsidR="00734A85">
        <w:rPr>
          <w:noProof/>
        </w:rPr>
        <w:fldChar w:fldCharType="end"/>
      </w:r>
      <w:r>
        <w:t xml:space="preserve"> - Vollbild Ansicht</w:t>
      </w:r>
      <w:bookmarkEnd w:id="446"/>
      <w:bookmarkEnd w:id="447"/>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berschrift3"/>
      </w:pPr>
      <w:bookmarkStart w:id="448" w:name="_Toc311559483"/>
      <w:bookmarkStart w:id="449" w:name="_Toc312328996"/>
      <w:bookmarkStart w:id="450" w:name="_Toc312357395"/>
      <w:r w:rsidRPr="00B54E8E">
        <w:lastRenderedPageBreak/>
        <w:t>Weiterentwicklung</w:t>
      </w:r>
      <w:bookmarkEnd w:id="448"/>
      <w:bookmarkEnd w:id="449"/>
      <w:bookmarkEnd w:id="450"/>
    </w:p>
    <w:p w:rsidR="006F0882" w:rsidRDefault="006F0882" w:rsidP="00B54E8E">
      <w:r>
        <w:t>Da der Fokus dieser Arbeit auf der Grundfunktionalität der Software lag, war die Zeit zur Entwicklung von Begeisterungsfaktoren von Beginn her begrenzt. Es zeigte sich, dass die Unterstützung von interaktivem Scrolling in der Perspective Wall nicht in der verfügbaren Zeit realisierbar war. Daher wurde das 3D-Projekt eingestellt.</w:t>
      </w:r>
    </w:p>
    <w:p w:rsidR="006F0882" w:rsidRDefault="006F0882" w:rsidP="00B54E8E">
      <w:r>
        <w:t>Falls das Scrolling noch implementiert wird, ist darauf zu achten, dass die Scroll-Auswirkung im unteren Bereich vom Panel stärker ist als im oberen. Der Grund dafür, ist, dass sich der Finger oder die Maus während dem Scrollvorgang immer über dem gleichen Element befinden soll.</w:t>
      </w:r>
    </w:p>
    <w:p w:rsidR="006F0882" w:rsidRDefault="006F0882" w:rsidP="00B54E8E">
      <w:r>
        <w:t>Zusätzlich könnte für viele Elemente auch eine Virtualisierung der nicht sichtbaren Elemente in der Liste wichtig sein, da so die Performance gesteigert werden kann.</w:t>
      </w:r>
    </w:p>
    <w:p w:rsidR="006F0882" w:rsidRDefault="006F0882" w:rsidP="00B54E8E">
      <w:r>
        <w:t>Weiter wäre es auch möglich, die Positions-Berechnungen zu parallelisieren, da die einzelnen Positionen unabhängig voneinander ausgerechnet werden können. Dies wird speziell in der Zukunft, wenn mehr Kerne für die Berechnung zur Verfügung stehen, wichtig sein.</w:t>
      </w:r>
    </w:p>
    <w:p w:rsidR="006F0882" w:rsidRDefault="006F0882">
      <w:pPr>
        <w:rPr>
          <w:rFonts w:asciiTheme="majorHAnsi" w:hAnsiTheme="majorHAnsi"/>
          <w:b/>
          <w:bCs/>
          <w:color w:val="4F4F59"/>
          <w:spacing w:val="15"/>
          <w:sz w:val="24"/>
          <w:szCs w:val="22"/>
        </w:rPr>
      </w:pPr>
      <w:r>
        <w:br w:type="page"/>
      </w:r>
    </w:p>
    <w:p w:rsidR="006F0882" w:rsidRPr="00B54E8E" w:rsidRDefault="006F0882" w:rsidP="00871130">
      <w:pPr>
        <w:pStyle w:val="berschrift3"/>
      </w:pPr>
      <w:bookmarkStart w:id="451" w:name="_Toc311559484"/>
      <w:bookmarkStart w:id="452" w:name="_Toc312328997"/>
      <w:bookmarkStart w:id="453" w:name="_Toc312357396"/>
      <w:r w:rsidRPr="00B54E8E">
        <w:lastRenderedPageBreak/>
        <w:t>Fazit</w:t>
      </w:r>
      <w:bookmarkEnd w:id="451"/>
      <w:bookmarkEnd w:id="452"/>
      <w:bookmarkEnd w:id="453"/>
    </w:p>
    <w:p w:rsidR="006F0882" w:rsidRDefault="006F0882" w:rsidP="00B54E8E">
      <w:r>
        <w:t>Die Entwicklung eines eigenen Panels ist etwas aufwändig und komplex. Wenn dazu auch noch etwas in 3D dargestellt werden muss und viel Mathematik benötigt wird, wird es umso schwieriger. Das Ganze dann auch noch skalierbar und mit guter Performance zu implementieren, vergrössert die Komplexität zusätzlich. Darüber hinaus soll der Code auch noch einfach wartbar sein.</w:t>
      </w:r>
    </w:p>
    <w:p w:rsidR="006F0882" w:rsidRDefault="006F0882" w:rsidP="00B54E8E">
      <w:r>
        <w:t>Abschliessend muss gesagt werden, dass die Entwicklung in diesem Bereich zwar sehr anspruchsvoll war, aber auch viel Spass gemacht hat. Speziell hervorzuheben ist der Einsatz von Test Driven Development (TDD), der die Entwicklung sehr stark beschleunigt hat und durch den auch viele Fehler schnell identifiziert werden konnten.</w:t>
      </w:r>
    </w:p>
    <w:p w:rsidR="006F0882" w:rsidRDefault="006F0882" w:rsidP="00B54E8E">
      <w:r>
        <w:t>Es ist natürlich schade, wenn eine Entwicklung nach viel Einsatz pausiert bzw. abgebrochen werden muss, aber in dieser Situation mit Zeitdruck für andere Funktionalitäten war das die einzige gangbare Lösung.</w:t>
      </w:r>
    </w:p>
    <w:p w:rsidR="006F0882" w:rsidRDefault="006F0882">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21728" behindDoc="1" locked="0" layoutInCell="1" allowOverlap="1" wp14:anchorId="186B7CAD" wp14:editId="6E9AA654">
            <wp:simplePos x="0" y="0"/>
            <wp:positionH relativeFrom="column">
              <wp:posOffset>390525</wp:posOffset>
            </wp:positionH>
            <wp:positionV relativeFrom="paragraph">
              <wp:posOffset>23173</wp:posOffset>
            </wp:positionV>
            <wp:extent cx="3459480" cy="2507615"/>
            <wp:effectExtent l="0" t="0" r="7620" b="6985"/>
            <wp:wrapNone/>
            <wp:docPr id="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KeinLeerraum"/>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A81085">
      <w:pPr>
        <w:pStyle w:val="berschrift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454" w:name="_Ref312335059"/>
      <w:bookmarkStart w:id="455" w:name="_Ref312335062"/>
      <w:bookmarkStart w:id="456" w:name="_Toc312357397"/>
      <w:r>
        <w:rPr>
          <w:b w:val="0"/>
          <w:color w:val="5C5C71"/>
          <w:sz w:val="80"/>
          <w:szCs w:val="80"/>
        </w:rPr>
        <w:t>Realisierung &amp; Tests</w:t>
      </w:r>
      <w:bookmarkEnd w:id="454"/>
      <w:bookmarkEnd w:id="455"/>
      <w:bookmarkEnd w:id="456"/>
      <w:r>
        <w:rPr>
          <w:b w:val="0"/>
          <w:color w:val="5C5C71"/>
          <w:sz w:val="80"/>
          <w:szCs w:val="80"/>
        </w:rPr>
        <w:br/>
      </w:r>
    </w:p>
    <w:p w:rsidR="002468E7" w:rsidRPr="00B54E8E" w:rsidRDefault="00EA6441" w:rsidP="00EA6441">
      <w:pPr>
        <w:pStyle w:val="berschrift3"/>
      </w:pPr>
      <w:r>
        <w:rPr>
          <w:bCs/>
        </w:rPr>
        <w:br w:type="page"/>
      </w:r>
      <w:bookmarkStart w:id="457" w:name="_Toc312080540"/>
      <w:bookmarkStart w:id="458" w:name="_Toc312328998"/>
      <w:bookmarkStart w:id="459" w:name="_Toc312357398"/>
      <w:r w:rsidR="002468E7" w:rsidRPr="00B54E8E">
        <w:lastRenderedPageBreak/>
        <w:t>Dokumentinformationen</w:t>
      </w:r>
      <w:bookmarkEnd w:id="457"/>
      <w:bookmarkEnd w:id="458"/>
      <w:bookmarkEnd w:id="459"/>
    </w:p>
    <w:tbl>
      <w:tblPr>
        <w:tblStyle w:val="MittlereSchattierung1-Akzent1"/>
        <w:tblW w:w="0" w:type="auto"/>
        <w:tblInd w:w="108" w:type="dxa"/>
        <w:tblLook w:val="0420" w:firstRow="1" w:lastRow="0" w:firstColumn="0" w:lastColumn="0" w:noHBand="0" w:noVBand="1"/>
      </w:tblPr>
      <w:tblGrid>
        <w:gridCol w:w="1138"/>
        <w:gridCol w:w="993"/>
        <w:gridCol w:w="4674"/>
        <w:gridCol w:w="2303"/>
      </w:tblGrid>
      <w:tr w:rsidR="002468E7" w:rsidTr="00B54E8E">
        <w:trPr>
          <w:cnfStyle w:val="100000000000" w:firstRow="1" w:lastRow="0" w:firstColumn="0" w:lastColumn="0" w:oddVBand="0" w:evenVBand="0" w:oddHBand="0" w:evenHBand="0" w:firstRowFirstColumn="0" w:firstRowLastColumn="0" w:lastRowFirstColumn="0" w:lastRowLastColumn="0"/>
        </w:trPr>
        <w:tc>
          <w:tcPr>
            <w:tcW w:w="1138" w:type="dxa"/>
          </w:tcPr>
          <w:p w:rsidR="002468E7" w:rsidRDefault="002468E7" w:rsidP="00B54E8E">
            <w:r>
              <w:t>Datum</w:t>
            </w:r>
          </w:p>
        </w:tc>
        <w:tc>
          <w:tcPr>
            <w:tcW w:w="993" w:type="dxa"/>
          </w:tcPr>
          <w:p w:rsidR="002468E7" w:rsidRDefault="002468E7" w:rsidP="00B54E8E">
            <w:r>
              <w:t>Version</w:t>
            </w:r>
          </w:p>
        </w:tc>
        <w:tc>
          <w:tcPr>
            <w:tcW w:w="4674" w:type="dxa"/>
          </w:tcPr>
          <w:p w:rsidR="002468E7" w:rsidRDefault="002468E7" w:rsidP="00B54E8E">
            <w:r>
              <w:t>Änderung</w:t>
            </w:r>
          </w:p>
        </w:tc>
        <w:tc>
          <w:tcPr>
            <w:tcW w:w="2303" w:type="dxa"/>
          </w:tcPr>
          <w:p w:rsidR="002468E7" w:rsidRDefault="002468E7" w:rsidP="00B54E8E">
            <w:r>
              <w:t>Autor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Pr="00F9181E" w:rsidRDefault="002468E7" w:rsidP="00B54E8E">
            <w:pPr>
              <w:rPr>
                <w:b/>
              </w:rPr>
            </w:pPr>
            <w:r>
              <w:t>28.10</w:t>
            </w:r>
            <w:r w:rsidRPr="00F9181E">
              <w:t>.2011</w:t>
            </w:r>
          </w:p>
        </w:tc>
        <w:tc>
          <w:tcPr>
            <w:tcW w:w="993" w:type="dxa"/>
          </w:tcPr>
          <w:p w:rsidR="002468E7" w:rsidRPr="00F9181E" w:rsidRDefault="002468E7" w:rsidP="00B54E8E">
            <w:r w:rsidRPr="00F9181E">
              <w:t>1.0</w:t>
            </w:r>
          </w:p>
        </w:tc>
        <w:tc>
          <w:tcPr>
            <w:tcW w:w="4674" w:type="dxa"/>
          </w:tcPr>
          <w:p w:rsidR="002468E7" w:rsidRPr="00F9181E" w:rsidRDefault="002468E7" w:rsidP="00B54E8E">
            <w:r w:rsidRPr="00F9181E">
              <w:t>Erste Version des Dokuments</w:t>
            </w:r>
          </w:p>
        </w:tc>
        <w:tc>
          <w:tcPr>
            <w:tcW w:w="2303" w:type="dxa"/>
          </w:tcPr>
          <w:p w:rsidR="002468E7" w:rsidRPr="00F9181E" w:rsidRDefault="002468E7" w:rsidP="00B54E8E">
            <w:r>
              <w:t>cheidt</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31.10.2011</w:t>
            </w:r>
          </w:p>
        </w:tc>
        <w:tc>
          <w:tcPr>
            <w:tcW w:w="993" w:type="dxa"/>
          </w:tcPr>
          <w:p w:rsidR="002468E7" w:rsidRPr="00F9181E" w:rsidRDefault="002468E7" w:rsidP="00B54E8E">
            <w:r>
              <w:t>1.1</w:t>
            </w:r>
          </w:p>
        </w:tc>
        <w:tc>
          <w:tcPr>
            <w:tcW w:w="4674" w:type="dxa"/>
          </w:tcPr>
          <w:p w:rsidR="002468E7" w:rsidRPr="00F9181E" w:rsidRDefault="002468E7" w:rsidP="00B54E8E">
            <w:r>
              <w:t>Unit Tests hinzugefügt</w:t>
            </w:r>
          </w:p>
        </w:tc>
        <w:tc>
          <w:tcPr>
            <w:tcW w:w="2303" w:type="dxa"/>
          </w:tcPr>
          <w:p w:rsidR="002468E7" w:rsidRDefault="002468E7" w:rsidP="00B54E8E">
            <w:r>
              <w:t>lelmer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14.11.2011</w:t>
            </w:r>
          </w:p>
        </w:tc>
        <w:tc>
          <w:tcPr>
            <w:tcW w:w="993" w:type="dxa"/>
          </w:tcPr>
          <w:p w:rsidR="002468E7" w:rsidRDefault="002468E7" w:rsidP="00B54E8E">
            <w:r>
              <w:t>1.2</w:t>
            </w:r>
          </w:p>
        </w:tc>
        <w:tc>
          <w:tcPr>
            <w:tcW w:w="4674" w:type="dxa"/>
          </w:tcPr>
          <w:p w:rsidR="002468E7" w:rsidRDefault="002468E7" w:rsidP="00B54E8E">
            <w:r>
              <w:t>System Tests Sprint 4 hinzugefügt</w:t>
            </w:r>
          </w:p>
        </w:tc>
        <w:tc>
          <w:tcPr>
            <w:tcW w:w="2303" w:type="dxa"/>
          </w:tcPr>
          <w:p w:rsidR="002468E7" w:rsidRDefault="002468E7" w:rsidP="00B54E8E">
            <w:r>
              <w:t>cheidt</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14.11.2011</w:t>
            </w:r>
          </w:p>
        </w:tc>
        <w:tc>
          <w:tcPr>
            <w:tcW w:w="993" w:type="dxa"/>
          </w:tcPr>
          <w:p w:rsidR="002468E7" w:rsidRDefault="002468E7" w:rsidP="00B54E8E">
            <w:r>
              <w:t>1.3</w:t>
            </w:r>
          </w:p>
        </w:tc>
        <w:tc>
          <w:tcPr>
            <w:tcW w:w="4674" w:type="dxa"/>
          </w:tcPr>
          <w:p w:rsidR="002468E7" w:rsidRDefault="002468E7" w:rsidP="00B54E8E">
            <w:r>
              <w:t>Unit Tests Sprint 4 hinzugefügt</w:t>
            </w:r>
          </w:p>
        </w:tc>
        <w:tc>
          <w:tcPr>
            <w:tcW w:w="2303" w:type="dxa"/>
          </w:tcPr>
          <w:p w:rsidR="002468E7" w:rsidRDefault="002468E7" w:rsidP="00B54E8E">
            <w:r>
              <w:t>dtreichl</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28.11.2011</w:t>
            </w:r>
          </w:p>
        </w:tc>
        <w:tc>
          <w:tcPr>
            <w:tcW w:w="993" w:type="dxa"/>
          </w:tcPr>
          <w:p w:rsidR="002468E7" w:rsidRDefault="002468E7" w:rsidP="00B54E8E">
            <w:r>
              <w:t>1.4</w:t>
            </w:r>
          </w:p>
        </w:tc>
        <w:tc>
          <w:tcPr>
            <w:tcW w:w="4674" w:type="dxa"/>
          </w:tcPr>
          <w:p w:rsidR="002468E7" w:rsidRDefault="002468E7" w:rsidP="00B54E8E">
            <w:r>
              <w:t>Unit&amp;System Tests Sprint 5 hinzugefügt</w:t>
            </w:r>
          </w:p>
        </w:tc>
        <w:tc>
          <w:tcPr>
            <w:tcW w:w="2303" w:type="dxa"/>
          </w:tcPr>
          <w:p w:rsidR="002468E7" w:rsidRDefault="002468E7" w:rsidP="00B54E8E">
            <w:r>
              <w:t>dtreichl</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05.12.2011</w:t>
            </w:r>
          </w:p>
        </w:tc>
        <w:tc>
          <w:tcPr>
            <w:tcW w:w="993" w:type="dxa"/>
          </w:tcPr>
          <w:p w:rsidR="002468E7" w:rsidRDefault="002468E7" w:rsidP="00B54E8E">
            <w:r>
              <w:t>1.5</w:t>
            </w:r>
          </w:p>
        </w:tc>
        <w:tc>
          <w:tcPr>
            <w:tcW w:w="4674" w:type="dxa"/>
          </w:tcPr>
          <w:p w:rsidR="002468E7" w:rsidRDefault="002468E7" w:rsidP="00B54E8E">
            <w:r>
              <w:t>Usability Test hinzugefügt</w:t>
            </w:r>
          </w:p>
        </w:tc>
        <w:tc>
          <w:tcPr>
            <w:tcW w:w="2303" w:type="dxa"/>
          </w:tcPr>
          <w:p w:rsidR="002468E7" w:rsidRDefault="002468E7" w:rsidP="00B54E8E">
            <w:r>
              <w:t>cheidt</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11.12.2011</w:t>
            </w:r>
          </w:p>
        </w:tc>
        <w:tc>
          <w:tcPr>
            <w:tcW w:w="993" w:type="dxa"/>
          </w:tcPr>
          <w:p w:rsidR="002468E7" w:rsidRDefault="002468E7" w:rsidP="00B54E8E">
            <w:r>
              <w:t>1.6</w:t>
            </w:r>
          </w:p>
        </w:tc>
        <w:tc>
          <w:tcPr>
            <w:tcW w:w="4674" w:type="dxa"/>
          </w:tcPr>
          <w:p w:rsidR="002468E7" w:rsidRDefault="002468E7" w:rsidP="00B54E8E">
            <w:r>
              <w:t>Test Sprint 6 hinzugefügt</w:t>
            </w:r>
          </w:p>
        </w:tc>
        <w:tc>
          <w:tcPr>
            <w:tcW w:w="2303" w:type="dxa"/>
          </w:tcPr>
          <w:p w:rsidR="002468E7" w:rsidRDefault="002468E7" w:rsidP="00B54E8E">
            <w:r>
              <w:t>lelmer</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11.12.2011</w:t>
            </w:r>
          </w:p>
        </w:tc>
        <w:tc>
          <w:tcPr>
            <w:tcW w:w="993" w:type="dxa"/>
          </w:tcPr>
          <w:p w:rsidR="002468E7" w:rsidRDefault="002468E7" w:rsidP="00B54E8E">
            <w:r>
              <w:t>1.7</w:t>
            </w:r>
          </w:p>
        </w:tc>
        <w:tc>
          <w:tcPr>
            <w:tcW w:w="4674" w:type="dxa"/>
          </w:tcPr>
          <w:p w:rsidR="002468E7" w:rsidRDefault="002468E7" w:rsidP="00B54E8E">
            <w:r>
              <w:t>Betriebs- und Installationskonzept</w:t>
            </w:r>
          </w:p>
        </w:tc>
        <w:tc>
          <w:tcPr>
            <w:tcW w:w="2303" w:type="dxa"/>
          </w:tcPr>
          <w:p w:rsidR="002468E7" w:rsidRDefault="002468E7" w:rsidP="00B54E8E">
            <w:r>
              <w:t>lelmer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12.12.2011</w:t>
            </w:r>
          </w:p>
        </w:tc>
        <w:tc>
          <w:tcPr>
            <w:tcW w:w="993" w:type="dxa"/>
          </w:tcPr>
          <w:p w:rsidR="002468E7" w:rsidRDefault="002468E7" w:rsidP="00B54E8E">
            <w:r>
              <w:t>1.8</w:t>
            </w:r>
          </w:p>
        </w:tc>
        <w:tc>
          <w:tcPr>
            <w:tcW w:w="4674" w:type="dxa"/>
          </w:tcPr>
          <w:p w:rsidR="002468E7" w:rsidRDefault="002468E7" w:rsidP="00B54E8E">
            <w:r w:rsidRPr="00573DF3">
              <w:t>Code Qualität</w:t>
            </w:r>
            <w:r>
              <w:t>, Review</w:t>
            </w:r>
          </w:p>
        </w:tc>
        <w:tc>
          <w:tcPr>
            <w:tcW w:w="2303" w:type="dxa"/>
          </w:tcPr>
          <w:p w:rsidR="002468E7" w:rsidRDefault="002468E7" w:rsidP="00B54E8E">
            <w:r>
              <w:t>dtreichl</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16.12.2011</w:t>
            </w:r>
          </w:p>
        </w:tc>
        <w:tc>
          <w:tcPr>
            <w:tcW w:w="993" w:type="dxa"/>
          </w:tcPr>
          <w:p w:rsidR="002468E7" w:rsidRDefault="002468E7" w:rsidP="00B54E8E">
            <w:r>
              <w:t>1.9</w:t>
            </w:r>
          </w:p>
        </w:tc>
        <w:tc>
          <w:tcPr>
            <w:tcW w:w="4674" w:type="dxa"/>
          </w:tcPr>
          <w:p w:rsidR="002468E7" w:rsidRPr="00573DF3" w:rsidRDefault="002468E7" w:rsidP="00B54E8E">
            <w:r>
              <w:t>Code Metriken, Code Reviews, Tests Sprint 7</w:t>
            </w:r>
          </w:p>
        </w:tc>
        <w:tc>
          <w:tcPr>
            <w:tcW w:w="2303" w:type="dxa"/>
          </w:tcPr>
          <w:p w:rsidR="002468E7" w:rsidRDefault="002468E7" w:rsidP="00B54E8E">
            <w:r>
              <w:t>lelmer</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19.12.2011</w:t>
            </w:r>
          </w:p>
        </w:tc>
        <w:tc>
          <w:tcPr>
            <w:tcW w:w="993" w:type="dxa"/>
          </w:tcPr>
          <w:p w:rsidR="002468E7" w:rsidRDefault="002468E7" w:rsidP="00B54E8E">
            <w:r>
              <w:t>1.10</w:t>
            </w:r>
          </w:p>
        </w:tc>
        <w:tc>
          <w:tcPr>
            <w:tcW w:w="4674" w:type="dxa"/>
          </w:tcPr>
          <w:p w:rsidR="002468E7" w:rsidRDefault="002468E7" w:rsidP="00B54E8E">
            <w:r>
              <w:t>Review</w:t>
            </w:r>
          </w:p>
        </w:tc>
        <w:tc>
          <w:tcPr>
            <w:tcW w:w="2303" w:type="dxa"/>
          </w:tcPr>
          <w:p w:rsidR="002468E7" w:rsidRDefault="002468E7" w:rsidP="00B54E8E">
            <w:r>
              <w:t>cheidt</w:t>
            </w:r>
          </w:p>
        </w:tc>
      </w:tr>
      <w:tr w:rsidR="002468E7" w:rsidRPr="00F9181E" w:rsidTr="00B54E8E">
        <w:trPr>
          <w:cnfStyle w:val="000000010000" w:firstRow="0" w:lastRow="0" w:firstColumn="0" w:lastColumn="0" w:oddVBand="0" w:evenVBand="0" w:oddHBand="0" w:evenHBand="1" w:firstRowFirstColumn="0" w:firstRowLastColumn="0" w:lastRowFirstColumn="0" w:lastRowLastColumn="0"/>
        </w:trPr>
        <w:tc>
          <w:tcPr>
            <w:tcW w:w="1138" w:type="dxa"/>
          </w:tcPr>
          <w:p w:rsidR="002468E7" w:rsidRDefault="002468E7" w:rsidP="00B54E8E">
            <w:r>
              <w:t>19.12.2011</w:t>
            </w:r>
          </w:p>
        </w:tc>
        <w:tc>
          <w:tcPr>
            <w:tcW w:w="993" w:type="dxa"/>
          </w:tcPr>
          <w:p w:rsidR="002468E7" w:rsidRDefault="002468E7" w:rsidP="00B54E8E">
            <w:r>
              <w:t>1.11</w:t>
            </w:r>
          </w:p>
        </w:tc>
        <w:tc>
          <w:tcPr>
            <w:tcW w:w="4674" w:type="dxa"/>
          </w:tcPr>
          <w:p w:rsidR="002468E7" w:rsidRDefault="002468E7" w:rsidP="00B54E8E">
            <w:r>
              <w:t>Review</w:t>
            </w:r>
          </w:p>
        </w:tc>
        <w:tc>
          <w:tcPr>
            <w:tcW w:w="2303" w:type="dxa"/>
          </w:tcPr>
          <w:p w:rsidR="002468E7" w:rsidRDefault="002468E7" w:rsidP="00B54E8E">
            <w:r>
              <w:t>dtreichl</w:t>
            </w:r>
          </w:p>
        </w:tc>
      </w:tr>
      <w:tr w:rsidR="002468E7"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2468E7" w:rsidRDefault="002468E7" w:rsidP="00B54E8E">
            <w:r>
              <w:t>21.12.2011</w:t>
            </w:r>
          </w:p>
        </w:tc>
        <w:tc>
          <w:tcPr>
            <w:tcW w:w="993" w:type="dxa"/>
          </w:tcPr>
          <w:p w:rsidR="002468E7" w:rsidRDefault="002468E7" w:rsidP="00B54E8E">
            <w:r>
              <w:t>1.12</w:t>
            </w:r>
          </w:p>
        </w:tc>
        <w:tc>
          <w:tcPr>
            <w:tcW w:w="4674" w:type="dxa"/>
          </w:tcPr>
          <w:p w:rsidR="002468E7" w:rsidRDefault="002468E7" w:rsidP="00B54E8E">
            <w:r>
              <w:t>Korrekturen</w:t>
            </w:r>
          </w:p>
        </w:tc>
        <w:tc>
          <w:tcPr>
            <w:tcW w:w="2303" w:type="dxa"/>
          </w:tcPr>
          <w:p w:rsidR="002468E7" w:rsidRDefault="002468E7" w:rsidP="00B54E8E">
            <w:r>
              <w:t>cheidt</w:t>
            </w:r>
          </w:p>
        </w:tc>
      </w:tr>
    </w:tbl>
    <w:p w:rsidR="002468E7" w:rsidRDefault="002468E7">
      <w:pPr>
        <w:rPr>
          <w:rFonts w:asciiTheme="majorHAnsi" w:hAnsiTheme="majorHAnsi"/>
          <w:b/>
          <w:bCs/>
          <w:color w:val="4F4F59"/>
          <w:spacing w:val="15"/>
          <w:sz w:val="24"/>
          <w:szCs w:val="22"/>
        </w:rPr>
      </w:pPr>
      <w:r>
        <w:br w:type="page"/>
      </w:r>
    </w:p>
    <w:p w:rsidR="002468E7" w:rsidRPr="00B54E8E" w:rsidRDefault="002468E7" w:rsidP="00871130">
      <w:pPr>
        <w:pStyle w:val="berschrift3"/>
      </w:pPr>
      <w:bookmarkStart w:id="460" w:name="_Toc312080545"/>
      <w:bookmarkStart w:id="461" w:name="_Toc312328999"/>
      <w:bookmarkStart w:id="462" w:name="_Toc312357399"/>
      <w:r w:rsidRPr="00B54E8E">
        <w:lastRenderedPageBreak/>
        <w:t>Tests</w:t>
      </w:r>
      <w:bookmarkEnd w:id="460"/>
      <w:bookmarkEnd w:id="461"/>
      <w:bookmarkEnd w:id="462"/>
    </w:p>
    <w:p w:rsidR="002468E7" w:rsidRDefault="002468E7" w:rsidP="00871130">
      <w:pPr>
        <w:pStyle w:val="berschrift4"/>
      </w:pPr>
      <w:bookmarkStart w:id="463" w:name="_Ref311817440"/>
      <w:bookmarkStart w:id="464" w:name="_Ref311817445"/>
      <w:bookmarkStart w:id="465" w:name="_Toc312080546"/>
      <w:r>
        <w:t>Unit Tests</w:t>
      </w:r>
      <w:bookmarkEnd w:id="463"/>
      <w:bookmarkEnd w:id="464"/>
      <w:bookmarkEnd w:id="465"/>
    </w:p>
    <w:p w:rsidR="002468E7" w:rsidRDefault="002468E7" w:rsidP="00B54E8E">
      <w:r>
        <w:t>Die untenstehenden Unit Tests wurden für im jeweiligen Sprint geschrieben und durchgeführt.</w:t>
      </w:r>
    </w:p>
    <w:p w:rsidR="002468E7" w:rsidRDefault="002468E7" w:rsidP="00871130">
      <w:pPr>
        <w:pStyle w:val="berschrift5"/>
      </w:pPr>
      <w:bookmarkStart w:id="466" w:name="_Toc312080547"/>
      <w:r>
        <w:t>Sprint 3</w:t>
      </w:r>
      <w:bookmarkEnd w:id="466"/>
    </w:p>
    <w:p w:rsidR="002468E7" w:rsidRDefault="002468E7" w:rsidP="00B54E8E">
      <w:pPr>
        <w:keepNext/>
      </w:pPr>
      <w:r>
        <w:rPr>
          <w:noProof/>
          <w:lang w:eastAsia="de-CH"/>
        </w:rPr>
        <w:drawing>
          <wp:inline distT="0" distB="0" distL="0" distR="0" wp14:anchorId="3DEBC82C" wp14:editId="196B09CB">
            <wp:extent cx="5705475" cy="2724150"/>
            <wp:effectExtent l="0" t="0" r="9525" b="0"/>
            <wp:docPr id="8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05475" cy="2724150"/>
                    </a:xfrm>
                    <a:prstGeom prst="rect">
                      <a:avLst/>
                    </a:prstGeom>
                  </pic:spPr>
                </pic:pic>
              </a:graphicData>
            </a:graphic>
          </wp:inline>
        </w:drawing>
      </w:r>
    </w:p>
    <w:p w:rsidR="002468E7" w:rsidRDefault="002468E7" w:rsidP="00B54E8E">
      <w:pPr>
        <w:pStyle w:val="Beschriftung"/>
      </w:pPr>
      <w:bookmarkStart w:id="467" w:name="_Toc312080602"/>
      <w:bookmarkStart w:id="468" w:name="_Toc312356795"/>
      <w:r>
        <w:t xml:space="preserve">Abbildung </w:t>
      </w:r>
      <w:r w:rsidR="00734A85">
        <w:fldChar w:fldCharType="begin"/>
      </w:r>
      <w:r w:rsidR="00734A85">
        <w:instrText xml:space="preserve"> SEQ Abbildung \* ARABIC </w:instrText>
      </w:r>
      <w:r w:rsidR="00734A85">
        <w:fldChar w:fldCharType="separate"/>
      </w:r>
      <w:r w:rsidR="005358CB">
        <w:rPr>
          <w:noProof/>
        </w:rPr>
        <w:t>60</w:t>
      </w:r>
      <w:r w:rsidR="00734A85">
        <w:rPr>
          <w:noProof/>
        </w:rPr>
        <w:fldChar w:fldCharType="end"/>
      </w:r>
      <w:r>
        <w:t xml:space="preserve"> - Unit Tests 31.10.2011</w:t>
      </w:r>
      <w:bookmarkEnd w:id="467"/>
      <w:bookmarkEnd w:id="468"/>
    </w:p>
    <w:p w:rsidR="002468E7" w:rsidRDefault="002468E7" w:rsidP="00B54E8E">
      <w:r>
        <w:t>Der letzte Unit Test für das Öffnen eines neuen Fensters (Window) führte zu einigen Schwierigkeiten, die in einem Meeting mit Christian Moser, welches zu einem späteren Zeitpunkt stattfand, gelöst werden konnten. Dieser Test blieb daher zum Zeitpunkt der Testdokumentation unvollständig.</w:t>
      </w:r>
    </w:p>
    <w:p w:rsidR="002468E7" w:rsidRDefault="002468E7" w:rsidP="00B54E8E">
      <w:pPr>
        <w:keepNext/>
      </w:pPr>
      <w:r>
        <w:rPr>
          <w:noProof/>
          <w:lang w:eastAsia="de-CH"/>
        </w:rPr>
        <w:drawing>
          <wp:inline distT="0" distB="0" distL="0" distR="0" wp14:anchorId="3A636100" wp14:editId="118D15F1">
            <wp:extent cx="5760720" cy="1727200"/>
            <wp:effectExtent l="0" t="0" r="0" b="6350"/>
            <wp:docPr id="8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1727200"/>
                    </a:xfrm>
                    <a:prstGeom prst="rect">
                      <a:avLst/>
                    </a:prstGeom>
                  </pic:spPr>
                </pic:pic>
              </a:graphicData>
            </a:graphic>
          </wp:inline>
        </w:drawing>
      </w:r>
    </w:p>
    <w:p w:rsidR="002468E7" w:rsidRDefault="002468E7" w:rsidP="00B54E8E">
      <w:pPr>
        <w:pStyle w:val="Beschriftung"/>
      </w:pPr>
      <w:bookmarkStart w:id="469" w:name="_Toc312080603"/>
      <w:bookmarkStart w:id="470" w:name="_Toc312356796"/>
      <w:r>
        <w:t xml:space="preserve">Abbildung </w:t>
      </w:r>
      <w:r w:rsidR="00734A85">
        <w:fldChar w:fldCharType="begin"/>
      </w:r>
      <w:r w:rsidR="00734A85">
        <w:instrText xml:space="preserve"> SEQ Abbildung \* ARABIC </w:instrText>
      </w:r>
      <w:r w:rsidR="00734A85">
        <w:fldChar w:fldCharType="separate"/>
      </w:r>
      <w:r w:rsidR="005358CB">
        <w:rPr>
          <w:noProof/>
        </w:rPr>
        <w:t>61</w:t>
      </w:r>
      <w:r w:rsidR="00734A85">
        <w:rPr>
          <w:noProof/>
        </w:rPr>
        <w:fldChar w:fldCharType="end"/>
      </w:r>
      <w:r>
        <w:t xml:space="preserve"> - Test Coverage 31.10.2011</w:t>
      </w:r>
      <w:bookmarkEnd w:id="469"/>
      <w:bookmarkEnd w:id="470"/>
    </w:p>
    <w:p w:rsidR="002468E7" w:rsidRDefault="002468E7" w:rsidP="00B54E8E">
      <w:r>
        <w:t>Die Testabdeckung des Sprints 3 war noch nicht ideal. Ziel ist es, diese in den weiteren Sprints zu steigern.</w:t>
      </w:r>
    </w:p>
    <w:p w:rsidR="002468E7" w:rsidRDefault="002468E7">
      <w:pPr>
        <w:rPr>
          <w:color w:val="4F4F59"/>
          <w:spacing w:val="15"/>
          <w:sz w:val="22"/>
          <w:szCs w:val="22"/>
        </w:rPr>
      </w:pPr>
      <w:r>
        <w:br w:type="page"/>
      </w:r>
    </w:p>
    <w:p w:rsidR="002468E7" w:rsidRDefault="002468E7" w:rsidP="00871130">
      <w:pPr>
        <w:pStyle w:val="berschrift5"/>
      </w:pPr>
      <w:bookmarkStart w:id="471" w:name="_Toc312080548"/>
      <w:r>
        <w:lastRenderedPageBreak/>
        <w:t>Sprint 4</w:t>
      </w:r>
      <w:bookmarkEnd w:id="471"/>
    </w:p>
    <w:p w:rsidR="002468E7" w:rsidRDefault="002468E7" w:rsidP="00B54E8E">
      <w:pPr>
        <w:keepNext/>
      </w:pPr>
      <w:r>
        <w:rPr>
          <w:noProof/>
          <w:lang w:eastAsia="de-CH"/>
        </w:rPr>
        <w:drawing>
          <wp:inline distT="0" distB="0" distL="0" distR="0" wp14:anchorId="6C8F8954" wp14:editId="59943FFE">
            <wp:extent cx="4685871" cy="5322627"/>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687089" cy="5324011"/>
                    </a:xfrm>
                    <a:prstGeom prst="rect">
                      <a:avLst/>
                    </a:prstGeom>
                  </pic:spPr>
                </pic:pic>
              </a:graphicData>
            </a:graphic>
          </wp:inline>
        </w:drawing>
      </w:r>
    </w:p>
    <w:p w:rsidR="002468E7" w:rsidRDefault="002468E7" w:rsidP="00B54E8E">
      <w:pPr>
        <w:pStyle w:val="Beschriftung"/>
      </w:pPr>
      <w:bookmarkStart w:id="472" w:name="_Toc312080604"/>
      <w:bookmarkStart w:id="473" w:name="_Toc312356797"/>
      <w:r>
        <w:t xml:space="preserve">Abbildung </w:t>
      </w:r>
      <w:r w:rsidR="00734A85">
        <w:fldChar w:fldCharType="begin"/>
      </w:r>
      <w:r w:rsidR="00734A85">
        <w:instrText xml:space="preserve"> SEQ Abbildung \* ARABIC </w:instrText>
      </w:r>
      <w:r w:rsidR="00734A85">
        <w:fldChar w:fldCharType="separate"/>
      </w:r>
      <w:r w:rsidR="005358CB">
        <w:rPr>
          <w:noProof/>
        </w:rPr>
        <w:t>62</w:t>
      </w:r>
      <w:r w:rsidR="00734A85">
        <w:rPr>
          <w:noProof/>
        </w:rPr>
        <w:fldChar w:fldCharType="end"/>
      </w:r>
      <w:r>
        <w:t xml:space="preserve"> - Unit Tests 15.11.2011</w:t>
      </w:r>
      <w:bookmarkEnd w:id="472"/>
      <w:bookmarkEnd w:id="473"/>
    </w:p>
    <w:p w:rsidR="002468E7" w:rsidRDefault="002468E7" w:rsidP="00B54E8E"/>
    <w:p w:rsidR="002468E7" w:rsidRDefault="002468E7" w:rsidP="00B54E8E">
      <w:pPr>
        <w:keepNext/>
      </w:pPr>
      <w:r>
        <w:rPr>
          <w:noProof/>
          <w:lang w:eastAsia="de-CH"/>
        </w:rPr>
        <w:drawing>
          <wp:inline distT="0" distB="0" distL="0" distR="0" wp14:anchorId="2767E371" wp14:editId="578D3CAB">
            <wp:extent cx="4455994" cy="1246618"/>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452829" cy="1245733"/>
                    </a:xfrm>
                    <a:prstGeom prst="rect">
                      <a:avLst/>
                    </a:prstGeom>
                  </pic:spPr>
                </pic:pic>
              </a:graphicData>
            </a:graphic>
          </wp:inline>
        </w:drawing>
      </w:r>
    </w:p>
    <w:p w:rsidR="002468E7" w:rsidRPr="00142E23" w:rsidRDefault="002468E7" w:rsidP="00B54E8E">
      <w:pPr>
        <w:pStyle w:val="Beschriftung"/>
      </w:pPr>
      <w:bookmarkStart w:id="474" w:name="_Toc312080605"/>
      <w:bookmarkStart w:id="475" w:name="_Toc312356798"/>
      <w:r>
        <w:t xml:space="preserve">Abbildung </w:t>
      </w:r>
      <w:r w:rsidR="00734A85">
        <w:fldChar w:fldCharType="begin"/>
      </w:r>
      <w:r w:rsidR="00734A85">
        <w:instrText xml:space="preserve"> SEQ Abbildung \* ARABIC </w:instrText>
      </w:r>
      <w:r w:rsidR="00734A85">
        <w:fldChar w:fldCharType="separate"/>
      </w:r>
      <w:r w:rsidR="005358CB">
        <w:rPr>
          <w:noProof/>
        </w:rPr>
        <w:t>63</w:t>
      </w:r>
      <w:r w:rsidR="00734A85">
        <w:rPr>
          <w:noProof/>
        </w:rPr>
        <w:fldChar w:fldCharType="end"/>
      </w:r>
      <w:r>
        <w:t xml:space="preserve"> - Test Coverage 15.11.2011</w:t>
      </w:r>
      <w:bookmarkEnd w:id="474"/>
      <w:bookmarkEnd w:id="475"/>
    </w:p>
    <w:p w:rsidR="002468E7" w:rsidRDefault="002468E7">
      <w:pPr>
        <w:rPr>
          <w:color w:val="4F4F59"/>
          <w:spacing w:val="15"/>
          <w:sz w:val="22"/>
          <w:szCs w:val="22"/>
        </w:rPr>
      </w:pPr>
      <w:r>
        <w:br w:type="page"/>
      </w:r>
    </w:p>
    <w:p w:rsidR="002468E7" w:rsidRDefault="002468E7" w:rsidP="00871130">
      <w:pPr>
        <w:pStyle w:val="berschrift5"/>
      </w:pPr>
      <w:bookmarkStart w:id="476" w:name="_Toc312080549"/>
      <w:r>
        <w:lastRenderedPageBreak/>
        <w:t>Sprint 5</w:t>
      </w:r>
      <w:bookmarkEnd w:id="476"/>
    </w:p>
    <w:p w:rsidR="002468E7" w:rsidRDefault="002468E7" w:rsidP="00B54E8E">
      <w:pPr>
        <w:keepNext/>
      </w:pPr>
      <w:r>
        <w:rPr>
          <w:noProof/>
          <w:lang w:eastAsia="de-CH"/>
        </w:rPr>
        <w:drawing>
          <wp:inline distT="0" distB="0" distL="0" distR="0" wp14:anchorId="605D450F" wp14:editId="752F4197">
            <wp:extent cx="4433340" cy="6196084"/>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433114" cy="6195768"/>
                    </a:xfrm>
                    <a:prstGeom prst="rect">
                      <a:avLst/>
                    </a:prstGeom>
                  </pic:spPr>
                </pic:pic>
              </a:graphicData>
            </a:graphic>
          </wp:inline>
        </w:drawing>
      </w:r>
    </w:p>
    <w:p w:rsidR="002468E7" w:rsidRDefault="002468E7" w:rsidP="00B54E8E">
      <w:pPr>
        <w:pStyle w:val="Beschriftung"/>
      </w:pPr>
      <w:bookmarkStart w:id="477" w:name="_Toc312080606"/>
      <w:bookmarkStart w:id="478" w:name="_Toc312356799"/>
      <w:r>
        <w:t xml:space="preserve">Abbildung </w:t>
      </w:r>
      <w:r w:rsidR="00734A85">
        <w:fldChar w:fldCharType="begin"/>
      </w:r>
      <w:r w:rsidR="00734A85">
        <w:instrText xml:space="preserve"> SEQ Abbildung \* ARABIC </w:instrText>
      </w:r>
      <w:r w:rsidR="00734A85">
        <w:fldChar w:fldCharType="separate"/>
      </w:r>
      <w:r w:rsidR="005358CB">
        <w:rPr>
          <w:noProof/>
        </w:rPr>
        <w:t>64</w:t>
      </w:r>
      <w:r w:rsidR="00734A85">
        <w:rPr>
          <w:noProof/>
        </w:rPr>
        <w:fldChar w:fldCharType="end"/>
      </w:r>
      <w:r>
        <w:t xml:space="preserve"> - Unit Tests 28.11.2011</w:t>
      </w:r>
      <w:bookmarkEnd w:id="477"/>
      <w:bookmarkEnd w:id="478"/>
    </w:p>
    <w:p w:rsidR="002468E7" w:rsidRDefault="002468E7" w:rsidP="00B54E8E"/>
    <w:p w:rsidR="002468E7" w:rsidRDefault="002468E7" w:rsidP="00B54E8E">
      <w:pPr>
        <w:keepNext/>
      </w:pPr>
      <w:r>
        <w:rPr>
          <w:noProof/>
          <w:lang w:eastAsia="de-CH"/>
        </w:rPr>
        <w:drawing>
          <wp:inline distT="0" distB="0" distL="0" distR="0" wp14:anchorId="30F42256" wp14:editId="20D6070C">
            <wp:extent cx="3814549" cy="1122422"/>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814045" cy="1122274"/>
                    </a:xfrm>
                    <a:prstGeom prst="rect">
                      <a:avLst/>
                    </a:prstGeom>
                  </pic:spPr>
                </pic:pic>
              </a:graphicData>
            </a:graphic>
          </wp:inline>
        </w:drawing>
      </w:r>
    </w:p>
    <w:p w:rsidR="002468E7" w:rsidRDefault="002468E7" w:rsidP="00B54E8E">
      <w:pPr>
        <w:pStyle w:val="Beschriftung"/>
      </w:pPr>
      <w:bookmarkStart w:id="479" w:name="_Toc312080607"/>
      <w:bookmarkStart w:id="480" w:name="_Toc312356800"/>
      <w:r>
        <w:t xml:space="preserve">Abbildung </w:t>
      </w:r>
      <w:r w:rsidR="00734A85">
        <w:fldChar w:fldCharType="begin"/>
      </w:r>
      <w:r w:rsidR="00734A85">
        <w:instrText xml:space="preserve"> SEQ Abbildung \* ARABIC </w:instrText>
      </w:r>
      <w:r w:rsidR="00734A85">
        <w:fldChar w:fldCharType="separate"/>
      </w:r>
      <w:r w:rsidR="005358CB">
        <w:rPr>
          <w:noProof/>
        </w:rPr>
        <w:t>65</w:t>
      </w:r>
      <w:r w:rsidR="00734A85">
        <w:rPr>
          <w:noProof/>
        </w:rPr>
        <w:fldChar w:fldCharType="end"/>
      </w:r>
      <w:r>
        <w:t xml:space="preserve"> - Test Coverage 28.11.2011</w:t>
      </w:r>
      <w:bookmarkEnd w:id="479"/>
      <w:bookmarkEnd w:id="480"/>
    </w:p>
    <w:p w:rsidR="002468E7" w:rsidRDefault="002468E7">
      <w:r>
        <w:br w:type="page"/>
      </w:r>
    </w:p>
    <w:p w:rsidR="002468E7" w:rsidRDefault="002468E7" w:rsidP="00871130">
      <w:pPr>
        <w:pStyle w:val="berschrift5"/>
      </w:pPr>
      <w:bookmarkStart w:id="481" w:name="_Toc312080550"/>
      <w:r>
        <w:lastRenderedPageBreak/>
        <w:t>Sprint 6</w:t>
      </w:r>
      <w:bookmarkEnd w:id="481"/>
    </w:p>
    <w:p w:rsidR="002468E7" w:rsidRDefault="002468E7" w:rsidP="00B54E8E">
      <w:pPr>
        <w:keepNext/>
      </w:pPr>
      <w:r>
        <w:rPr>
          <w:noProof/>
          <w:lang w:eastAsia="de-CH"/>
        </w:rPr>
        <w:drawing>
          <wp:inline distT="0" distB="0" distL="0" distR="0" wp14:anchorId="4DD92DFA" wp14:editId="1FC5A8C3">
            <wp:extent cx="4628905" cy="7315200"/>
            <wp:effectExtent l="0" t="0" r="635" b="0"/>
            <wp:docPr id="9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629937" cy="7316831"/>
                    </a:xfrm>
                    <a:prstGeom prst="rect">
                      <a:avLst/>
                    </a:prstGeom>
                  </pic:spPr>
                </pic:pic>
              </a:graphicData>
            </a:graphic>
          </wp:inline>
        </w:drawing>
      </w:r>
    </w:p>
    <w:p w:rsidR="002468E7" w:rsidRDefault="002468E7" w:rsidP="00B54E8E">
      <w:pPr>
        <w:pStyle w:val="Beschriftung"/>
      </w:pPr>
      <w:bookmarkStart w:id="482" w:name="_Toc312080608"/>
      <w:bookmarkStart w:id="483" w:name="_Toc312356801"/>
      <w:r>
        <w:t xml:space="preserve">Abbildung </w:t>
      </w:r>
      <w:r w:rsidR="00734A85">
        <w:fldChar w:fldCharType="begin"/>
      </w:r>
      <w:r w:rsidR="00734A85">
        <w:instrText xml:space="preserve"> SEQ Abbildung \* ARABIC </w:instrText>
      </w:r>
      <w:r w:rsidR="00734A85">
        <w:fldChar w:fldCharType="separate"/>
      </w:r>
      <w:r w:rsidR="005358CB">
        <w:rPr>
          <w:noProof/>
        </w:rPr>
        <w:t>66</w:t>
      </w:r>
      <w:r w:rsidR="00734A85">
        <w:rPr>
          <w:noProof/>
        </w:rPr>
        <w:fldChar w:fldCharType="end"/>
      </w:r>
      <w:r>
        <w:t xml:space="preserve"> - </w:t>
      </w:r>
      <w:r w:rsidRPr="00F45177">
        <w:t xml:space="preserve">Unit Tests </w:t>
      </w:r>
      <w:r>
        <w:t>11.12</w:t>
      </w:r>
      <w:r w:rsidRPr="00F45177">
        <w:t>.2011</w:t>
      </w:r>
      <w:bookmarkEnd w:id="482"/>
      <w:bookmarkEnd w:id="483"/>
    </w:p>
    <w:p w:rsidR="002468E7" w:rsidRDefault="002468E7" w:rsidP="00B54E8E">
      <w:pPr>
        <w:keepNext/>
      </w:pPr>
      <w:r>
        <w:rPr>
          <w:noProof/>
          <w:lang w:eastAsia="de-CH"/>
        </w:rPr>
        <w:lastRenderedPageBreak/>
        <w:drawing>
          <wp:inline distT="0" distB="0" distL="0" distR="0" wp14:anchorId="7CE80B9D" wp14:editId="6D1290E0">
            <wp:extent cx="5199797" cy="1173018"/>
            <wp:effectExtent l="0" t="0" r="1270" b="8255"/>
            <wp:docPr id="9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00954" cy="1173279"/>
                    </a:xfrm>
                    <a:prstGeom prst="rect">
                      <a:avLst/>
                    </a:prstGeom>
                  </pic:spPr>
                </pic:pic>
              </a:graphicData>
            </a:graphic>
          </wp:inline>
        </w:drawing>
      </w:r>
    </w:p>
    <w:p w:rsidR="002468E7" w:rsidRDefault="002468E7" w:rsidP="00B54E8E">
      <w:pPr>
        <w:pStyle w:val="Beschriftung"/>
      </w:pPr>
      <w:bookmarkStart w:id="484" w:name="_Toc312080609"/>
      <w:bookmarkStart w:id="485" w:name="_Toc312356802"/>
      <w:r>
        <w:t xml:space="preserve">Abbildung </w:t>
      </w:r>
      <w:r w:rsidR="00734A85">
        <w:fldChar w:fldCharType="begin"/>
      </w:r>
      <w:r w:rsidR="00734A85">
        <w:instrText xml:space="preserve"> SEQ Abbildung \* ARABIC </w:instrText>
      </w:r>
      <w:r w:rsidR="00734A85">
        <w:fldChar w:fldCharType="separate"/>
      </w:r>
      <w:r w:rsidR="005358CB">
        <w:rPr>
          <w:noProof/>
        </w:rPr>
        <w:t>67</w:t>
      </w:r>
      <w:r w:rsidR="00734A85">
        <w:rPr>
          <w:noProof/>
        </w:rPr>
        <w:fldChar w:fldCharType="end"/>
      </w:r>
      <w:r>
        <w:t xml:space="preserve"> - Test Coverage 11.12.2011</w:t>
      </w:r>
      <w:bookmarkEnd w:id="484"/>
      <w:bookmarkEnd w:id="485"/>
    </w:p>
    <w:p w:rsidR="002468E7" w:rsidRDefault="002468E7">
      <w:r>
        <w:br w:type="page"/>
      </w:r>
    </w:p>
    <w:p w:rsidR="002468E7" w:rsidRDefault="002468E7" w:rsidP="00871130">
      <w:pPr>
        <w:pStyle w:val="berschrift5"/>
      </w:pPr>
      <w:bookmarkStart w:id="486" w:name="_Toc312080551"/>
      <w:r>
        <w:lastRenderedPageBreak/>
        <w:t>Sprint 7</w:t>
      </w:r>
      <w:bookmarkEnd w:id="486"/>
    </w:p>
    <w:p w:rsidR="002468E7" w:rsidRDefault="002468E7" w:rsidP="00B54E8E">
      <w:pPr>
        <w:keepNext/>
      </w:pPr>
      <w:r>
        <w:rPr>
          <w:noProof/>
          <w:lang w:eastAsia="de-CH"/>
        </w:rPr>
        <w:drawing>
          <wp:inline distT="0" distB="0" distL="0" distR="0" wp14:anchorId="7C4CD18A" wp14:editId="2A0F9831">
            <wp:extent cx="5760720" cy="577419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60720" cy="5774194"/>
                    </a:xfrm>
                    <a:prstGeom prst="rect">
                      <a:avLst/>
                    </a:prstGeom>
                  </pic:spPr>
                </pic:pic>
              </a:graphicData>
            </a:graphic>
          </wp:inline>
        </w:drawing>
      </w:r>
    </w:p>
    <w:p w:rsidR="002468E7" w:rsidRDefault="002468E7" w:rsidP="00B54E8E">
      <w:pPr>
        <w:pStyle w:val="Beschriftung"/>
      </w:pPr>
      <w:bookmarkStart w:id="487" w:name="_Toc312080610"/>
      <w:bookmarkStart w:id="488" w:name="_Toc312356803"/>
      <w:r>
        <w:t xml:space="preserve">Abbildung </w:t>
      </w:r>
      <w:r w:rsidR="00734A85">
        <w:fldChar w:fldCharType="begin"/>
      </w:r>
      <w:r w:rsidR="00734A85">
        <w:instrText xml:space="preserve"> SEQ Abbildung \* ARABIC </w:instrText>
      </w:r>
      <w:r w:rsidR="00734A85">
        <w:fldChar w:fldCharType="separate"/>
      </w:r>
      <w:r w:rsidR="005358CB">
        <w:rPr>
          <w:noProof/>
        </w:rPr>
        <w:t>68</w:t>
      </w:r>
      <w:r w:rsidR="00734A85">
        <w:rPr>
          <w:noProof/>
        </w:rPr>
        <w:fldChar w:fldCharType="end"/>
      </w:r>
      <w:r>
        <w:t xml:space="preserve"> - </w:t>
      </w:r>
      <w:r w:rsidRPr="004B2C92">
        <w:t>Unit Tests 16.12.2011</w:t>
      </w:r>
      <w:r>
        <w:t xml:space="preserve"> Teil 1</w:t>
      </w:r>
      <w:bookmarkEnd w:id="487"/>
      <w:bookmarkEnd w:id="488"/>
    </w:p>
    <w:p w:rsidR="002468E7" w:rsidRPr="0020182A" w:rsidRDefault="002468E7" w:rsidP="00B54E8E"/>
    <w:p w:rsidR="002468E7" w:rsidRDefault="002468E7" w:rsidP="00B54E8E">
      <w:pPr>
        <w:keepNext/>
      </w:pPr>
      <w:r>
        <w:rPr>
          <w:noProof/>
          <w:lang w:eastAsia="de-CH"/>
        </w:rPr>
        <w:drawing>
          <wp:inline distT="0" distB="0" distL="0" distR="0" wp14:anchorId="334E496C" wp14:editId="5D6381DC">
            <wp:extent cx="5760720" cy="207866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2078661"/>
                    </a:xfrm>
                    <a:prstGeom prst="rect">
                      <a:avLst/>
                    </a:prstGeom>
                  </pic:spPr>
                </pic:pic>
              </a:graphicData>
            </a:graphic>
          </wp:inline>
        </w:drawing>
      </w:r>
    </w:p>
    <w:p w:rsidR="002468E7" w:rsidRPr="006F0B71" w:rsidRDefault="002468E7" w:rsidP="00B54E8E">
      <w:pPr>
        <w:pStyle w:val="Beschriftung"/>
      </w:pPr>
      <w:bookmarkStart w:id="489" w:name="_Toc312080611"/>
      <w:bookmarkStart w:id="490" w:name="_Toc312356804"/>
      <w:r>
        <w:t xml:space="preserve">Abbildung </w:t>
      </w:r>
      <w:r w:rsidR="00734A85">
        <w:fldChar w:fldCharType="begin"/>
      </w:r>
      <w:r w:rsidR="00734A85">
        <w:instrText xml:space="preserve"> SEQ Abbildung \* ARABIC </w:instrText>
      </w:r>
      <w:r w:rsidR="00734A85">
        <w:fldChar w:fldCharType="separate"/>
      </w:r>
      <w:r w:rsidR="005358CB">
        <w:rPr>
          <w:noProof/>
        </w:rPr>
        <w:t>69</w:t>
      </w:r>
      <w:r w:rsidR="00734A85">
        <w:rPr>
          <w:noProof/>
        </w:rPr>
        <w:fldChar w:fldCharType="end"/>
      </w:r>
      <w:r>
        <w:t xml:space="preserve"> - </w:t>
      </w:r>
      <w:r w:rsidRPr="001D59E9">
        <w:t>Unit Tests 16.12.2011</w:t>
      </w:r>
      <w:r>
        <w:t xml:space="preserve"> Teil 2</w:t>
      </w:r>
      <w:bookmarkEnd w:id="489"/>
      <w:bookmarkEnd w:id="490"/>
    </w:p>
    <w:p w:rsidR="002468E7" w:rsidRDefault="002468E7" w:rsidP="00B54E8E">
      <w:pPr>
        <w:keepNext/>
      </w:pPr>
      <w:r>
        <w:rPr>
          <w:noProof/>
          <w:lang w:eastAsia="de-CH"/>
        </w:rPr>
        <w:lastRenderedPageBreak/>
        <w:drawing>
          <wp:inline distT="0" distB="0" distL="0" distR="0" wp14:anchorId="4D79B5A7" wp14:editId="513AB49D">
            <wp:extent cx="5758477" cy="271590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Beschriftung"/>
      </w:pPr>
      <w:bookmarkStart w:id="491" w:name="_Toc312080612"/>
      <w:bookmarkStart w:id="492" w:name="_Toc312356805"/>
      <w:r>
        <w:t xml:space="preserve">Abbildung </w:t>
      </w:r>
      <w:r w:rsidR="00734A85">
        <w:fldChar w:fldCharType="begin"/>
      </w:r>
      <w:r w:rsidR="00734A85">
        <w:instrText xml:space="preserve"> SEQ Abbildung \* ARABIC </w:instrText>
      </w:r>
      <w:r w:rsidR="00734A85">
        <w:fldChar w:fldCharType="separate"/>
      </w:r>
      <w:r w:rsidR="005358CB">
        <w:rPr>
          <w:noProof/>
        </w:rPr>
        <w:t>70</w:t>
      </w:r>
      <w:r w:rsidR="00734A85">
        <w:rPr>
          <w:noProof/>
        </w:rPr>
        <w:fldChar w:fldCharType="end"/>
      </w:r>
      <w:r>
        <w:t xml:space="preserve"> </w:t>
      </w:r>
      <w:r w:rsidRPr="004F6B37">
        <w:t>- Test Coverage 16.12.2011</w:t>
      </w:r>
      <w:bookmarkEnd w:id="491"/>
      <w:bookmarkEnd w:id="492"/>
    </w:p>
    <w:p w:rsidR="002468E7" w:rsidRDefault="002468E7" w:rsidP="00B54E8E">
      <w:r>
        <w:br w:type="page"/>
      </w:r>
    </w:p>
    <w:p w:rsidR="002468E7" w:rsidRDefault="002468E7" w:rsidP="00871130">
      <w:pPr>
        <w:pStyle w:val="berschrift4"/>
      </w:pPr>
      <w:bookmarkStart w:id="493" w:name="_Toc312080552"/>
      <w:r>
        <w:lastRenderedPageBreak/>
        <w:t>System Tests</w:t>
      </w:r>
      <w:bookmarkEnd w:id="493"/>
    </w:p>
    <w:p w:rsidR="002468E7" w:rsidRDefault="002468E7" w:rsidP="00B54E8E">
      <w:r>
        <w:t>Die System Tests orientieren sich an den definierten User Stories, die dann im entsprechenden Sprint umgesetzt wurden.</w:t>
      </w:r>
    </w:p>
    <w:p w:rsidR="002468E7" w:rsidRDefault="002468E7" w:rsidP="00871130">
      <w:pPr>
        <w:pStyle w:val="berschrift5"/>
      </w:pPr>
      <w:bookmarkStart w:id="494" w:name="_Toc312080553"/>
      <w:r>
        <w:t>Sprint 3</w:t>
      </w:r>
      <w:bookmarkEnd w:id="494"/>
    </w:p>
    <w:p w:rsidR="002468E7" w:rsidRPr="0020318D" w:rsidRDefault="002468E7" w:rsidP="00B54E8E">
      <w:r>
        <w:t>Testperson: Christina Heidt</w:t>
      </w:r>
    </w:p>
    <w:tbl>
      <w:tblPr>
        <w:tblStyle w:val="MittlereSchattierung1-Akzent1"/>
        <w:tblW w:w="0" w:type="auto"/>
        <w:tblLook w:val="0420" w:firstRow="1" w:lastRow="0" w:firstColumn="0" w:lastColumn="0" w:noHBand="0" w:noVBand="1"/>
      </w:tblPr>
      <w:tblGrid>
        <w:gridCol w:w="370"/>
        <w:gridCol w:w="2148"/>
        <w:gridCol w:w="4536"/>
        <w:gridCol w:w="992"/>
        <w:gridCol w:w="124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370" w:type="dxa"/>
          </w:tcPr>
          <w:p w:rsidR="002468E7" w:rsidRDefault="002468E7" w:rsidP="00B54E8E">
            <w:r>
              <w:t>#</w:t>
            </w:r>
          </w:p>
        </w:tc>
        <w:tc>
          <w:tcPr>
            <w:tcW w:w="2148" w:type="dxa"/>
          </w:tcPr>
          <w:p w:rsidR="002468E7" w:rsidRDefault="002468E7" w:rsidP="00B54E8E">
            <w:r>
              <w:t>Titel</w:t>
            </w:r>
          </w:p>
        </w:tc>
        <w:tc>
          <w:tcPr>
            <w:tcW w:w="4536" w:type="dxa"/>
          </w:tcPr>
          <w:p w:rsidR="002468E7" w:rsidRDefault="002468E7" w:rsidP="00B54E8E">
            <w:r>
              <w:t>Beschreibung</w:t>
            </w:r>
          </w:p>
        </w:tc>
        <w:tc>
          <w:tcPr>
            <w:tcW w:w="992" w:type="dxa"/>
          </w:tcPr>
          <w:p w:rsidR="002468E7" w:rsidRDefault="002468E7" w:rsidP="00B54E8E">
            <w:r>
              <w:t>Resultat</w:t>
            </w:r>
          </w:p>
        </w:tc>
        <w:tc>
          <w:tcPr>
            <w:tcW w:w="1242"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1</w:t>
            </w:r>
          </w:p>
        </w:tc>
        <w:tc>
          <w:tcPr>
            <w:tcW w:w="2148" w:type="dxa"/>
          </w:tcPr>
          <w:p w:rsidR="002468E7" w:rsidRDefault="002468E7" w:rsidP="00B54E8E">
            <w:r>
              <w:t>Übersicht für PN</w:t>
            </w:r>
          </w:p>
        </w:tc>
        <w:tc>
          <w:tcPr>
            <w:tcW w:w="4536" w:type="dxa"/>
          </w:tcPr>
          <w:p w:rsidR="002468E7" w:rsidRDefault="002468E7" w:rsidP="00B54E8E">
            <w:r>
              <w:t xml:space="preserve">Die PNs lassen sich in der Übersicht anzeigen </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2</w:t>
            </w:r>
          </w:p>
        </w:tc>
        <w:tc>
          <w:tcPr>
            <w:tcW w:w="2148" w:type="dxa"/>
          </w:tcPr>
          <w:p w:rsidR="002468E7" w:rsidRDefault="002468E7" w:rsidP="00B54E8E">
            <w:r>
              <w:t>Detailansicht PN</w:t>
            </w:r>
          </w:p>
        </w:tc>
        <w:tc>
          <w:tcPr>
            <w:tcW w:w="4536" w:type="dxa"/>
          </w:tcPr>
          <w:p w:rsidR="002468E7" w:rsidRDefault="002468E7" w:rsidP="00B54E8E">
            <w:r>
              <w:t>Die Detailansicht einer PN lässt sich anzeigen und die PN kann gelesen werden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3</w:t>
            </w:r>
          </w:p>
        </w:tc>
        <w:tc>
          <w:tcPr>
            <w:tcW w:w="2148" w:type="dxa"/>
          </w:tcPr>
          <w:p w:rsidR="002468E7" w:rsidRDefault="002468E7" w:rsidP="00B54E8E">
            <w:r>
              <w:t>Navigation</w:t>
            </w:r>
            <w:r>
              <w:br/>
              <w:t>„Übersicht -&gt; Detail“</w:t>
            </w:r>
          </w:p>
        </w:tc>
        <w:tc>
          <w:tcPr>
            <w:tcW w:w="4536" w:type="dxa"/>
          </w:tcPr>
          <w:p w:rsidR="002468E7" w:rsidRDefault="002468E7" w:rsidP="00B54E8E">
            <w:r>
              <w:t>Der Nutzer kann von der Übersicht zur Einzelansicht wechseln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4</w:t>
            </w:r>
          </w:p>
        </w:tc>
        <w:tc>
          <w:tcPr>
            <w:tcW w:w="2148" w:type="dxa"/>
          </w:tcPr>
          <w:p w:rsidR="002468E7" w:rsidRDefault="002468E7" w:rsidP="00B54E8E">
            <w:r>
              <w:t>Navigation</w:t>
            </w:r>
          </w:p>
          <w:p w:rsidR="002468E7" w:rsidRDefault="002468E7" w:rsidP="00B54E8E">
            <w:r>
              <w:t>„Detail“ -&gt; „Übersicht“</w:t>
            </w:r>
          </w:p>
        </w:tc>
        <w:tc>
          <w:tcPr>
            <w:tcW w:w="4536" w:type="dxa"/>
          </w:tcPr>
          <w:p w:rsidR="002468E7" w:rsidRDefault="002468E7" w:rsidP="00B54E8E">
            <w:r>
              <w:t>Der Nutzer kann von der Einzelansicht in die Übersicht wechseln</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70" w:type="dxa"/>
          </w:tcPr>
          <w:p w:rsidR="002468E7" w:rsidRDefault="002468E7" w:rsidP="00B54E8E">
            <w:r>
              <w:t>5</w:t>
            </w:r>
          </w:p>
        </w:tc>
        <w:tc>
          <w:tcPr>
            <w:tcW w:w="2148" w:type="dxa"/>
          </w:tcPr>
          <w:p w:rsidR="002468E7" w:rsidRDefault="002468E7" w:rsidP="00B54E8E">
            <w:r>
              <w:t>Darstellung der verkleinerten PN mit Bild</w:t>
            </w:r>
          </w:p>
        </w:tc>
        <w:tc>
          <w:tcPr>
            <w:tcW w:w="4536" w:type="dxa"/>
          </w:tcPr>
          <w:p w:rsidR="002468E7" w:rsidRDefault="002468E7" w:rsidP="00B54E8E">
            <w:r>
              <w:t>Der Nutzer sieht in der Übersicht zu jeder PN ein kleines Bild.</w:t>
            </w:r>
          </w:p>
        </w:tc>
        <w:tc>
          <w:tcPr>
            <w:tcW w:w="992" w:type="dxa"/>
          </w:tcPr>
          <w:p w:rsidR="002468E7" w:rsidRDefault="002468E7" w:rsidP="00B54E8E">
            <w:r>
              <w:t>Ok</w:t>
            </w:r>
          </w:p>
        </w:tc>
        <w:tc>
          <w:tcPr>
            <w:tcW w:w="1242" w:type="dxa"/>
          </w:tcPr>
          <w:p w:rsidR="002468E7" w:rsidRDefault="002468E7" w:rsidP="00B54E8E">
            <w:r>
              <w:t>28.10.2011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70" w:type="dxa"/>
          </w:tcPr>
          <w:p w:rsidR="002468E7" w:rsidRDefault="002468E7" w:rsidP="00B54E8E">
            <w:r>
              <w:t>6</w:t>
            </w:r>
          </w:p>
        </w:tc>
        <w:tc>
          <w:tcPr>
            <w:tcW w:w="2148" w:type="dxa"/>
          </w:tcPr>
          <w:p w:rsidR="002468E7" w:rsidRDefault="002468E7" w:rsidP="00B54E8E">
            <w:r w:rsidRPr="00202394">
              <w:t>Navigation "Detailansicht -&gt; Detailansicht"</w:t>
            </w:r>
          </w:p>
        </w:tc>
        <w:tc>
          <w:tcPr>
            <w:tcW w:w="4536" w:type="dxa"/>
          </w:tcPr>
          <w:p w:rsidR="002468E7" w:rsidRDefault="002468E7" w:rsidP="00B54E8E">
            <w:r>
              <w:t>Der Nutzer kann von einer PN in der Detailansicht zur nächsten wechseln und sich diese ansehen.</w:t>
            </w:r>
          </w:p>
        </w:tc>
        <w:tc>
          <w:tcPr>
            <w:tcW w:w="992" w:type="dxa"/>
          </w:tcPr>
          <w:p w:rsidR="002468E7" w:rsidRDefault="002468E7" w:rsidP="00B54E8E">
            <w:r>
              <w:t>Ok</w:t>
            </w:r>
          </w:p>
        </w:tc>
        <w:tc>
          <w:tcPr>
            <w:tcW w:w="1242" w:type="dxa"/>
          </w:tcPr>
          <w:p w:rsidR="002468E7" w:rsidRDefault="002468E7" w:rsidP="00754379">
            <w:pPr>
              <w:keepNext/>
            </w:pPr>
            <w:r>
              <w:t>28.10.2011</w:t>
            </w:r>
          </w:p>
        </w:tc>
      </w:tr>
    </w:tbl>
    <w:p w:rsidR="00754379" w:rsidRDefault="00754379">
      <w:pPr>
        <w:pStyle w:val="Beschriftung"/>
      </w:pPr>
      <w:bookmarkStart w:id="495" w:name="_Toc312346151"/>
      <w:bookmarkStart w:id="496" w:name="_Toc312080554"/>
      <w:r>
        <w:t xml:space="preserve">Tabelle </w:t>
      </w:r>
      <w:r w:rsidR="00734A85">
        <w:fldChar w:fldCharType="begin"/>
      </w:r>
      <w:r w:rsidR="00734A85">
        <w:instrText xml:space="preserve"> SEQ Tabelle \* ARABIC </w:instrText>
      </w:r>
      <w:r w:rsidR="00734A85">
        <w:fldChar w:fldCharType="separate"/>
      </w:r>
      <w:r w:rsidR="005358CB">
        <w:rPr>
          <w:noProof/>
        </w:rPr>
        <w:t>8</w:t>
      </w:r>
      <w:r w:rsidR="00734A85">
        <w:rPr>
          <w:noProof/>
        </w:rPr>
        <w:fldChar w:fldCharType="end"/>
      </w:r>
      <w:r>
        <w:t xml:space="preserve"> - System Tests Sprint </w:t>
      </w:r>
      <w:r>
        <w:rPr>
          <w:noProof/>
        </w:rPr>
        <w:t>3</w:t>
      </w:r>
      <w:bookmarkEnd w:id="495"/>
    </w:p>
    <w:p w:rsidR="002468E7" w:rsidRDefault="002468E7" w:rsidP="00871130">
      <w:pPr>
        <w:pStyle w:val="berschrift5"/>
      </w:pPr>
      <w:r>
        <w:t>Sprint 4</w:t>
      </w:r>
      <w:bookmarkEnd w:id="496"/>
    </w:p>
    <w:p w:rsidR="002468E7" w:rsidRPr="0020318D" w:rsidRDefault="002468E7" w:rsidP="00B54E8E">
      <w:r>
        <w:t>Testperson: Christina Heidt</w:t>
      </w:r>
    </w:p>
    <w:tbl>
      <w:tblPr>
        <w:tblStyle w:val="MittlereSchattierung1-Akzent1"/>
        <w:tblW w:w="0" w:type="auto"/>
        <w:tblLook w:val="0420" w:firstRow="1" w:lastRow="0" w:firstColumn="0" w:lastColumn="0" w:noHBand="0" w:noVBand="1"/>
      </w:tblPr>
      <w:tblGrid>
        <w:gridCol w:w="419"/>
        <w:gridCol w:w="2139"/>
        <w:gridCol w:w="4498"/>
        <w:gridCol w:w="991"/>
        <w:gridCol w:w="1241"/>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39" w:type="dxa"/>
          </w:tcPr>
          <w:p w:rsidR="002468E7" w:rsidRDefault="002468E7" w:rsidP="00B54E8E">
            <w:r>
              <w:t>Titel</w:t>
            </w:r>
          </w:p>
        </w:tc>
        <w:tc>
          <w:tcPr>
            <w:tcW w:w="4498" w:type="dxa"/>
          </w:tcPr>
          <w:p w:rsidR="002468E7" w:rsidRDefault="002468E7" w:rsidP="00B54E8E">
            <w:r>
              <w:t>Beschreibung</w:t>
            </w:r>
          </w:p>
        </w:tc>
        <w:tc>
          <w:tcPr>
            <w:tcW w:w="991" w:type="dxa"/>
          </w:tcPr>
          <w:p w:rsidR="002468E7" w:rsidRDefault="002468E7" w:rsidP="00B54E8E">
            <w:r>
              <w:t>Resultat</w:t>
            </w:r>
          </w:p>
        </w:tc>
        <w:tc>
          <w:tcPr>
            <w:tcW w:w="1241"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39" w:type="dxa"/>
          </w:tcPr>
          <w:p w:rsidR="002468E7" w:rsidRDefault="002468E7" w:rsidP="00B54E8E">
            <w:r>
              <w:t>Übersicht für PN</w:t>
            </w:r>
          </w:p>
        </w:tc>
        <w:tc>
          <w:tcPr>
            <w:tcW w:w="4498" w:type="dxa"/>
          </w:tcPr>
          <w:p w:rsidR="002468E7" w:rsidRDefault="002468E7" w:rsidP="00B54E8E">
            <w:r>
              <w:t xml:space="preserve">Die PNs lassen sich in der Übersicht anzeigen </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39" w:type="dxa"/>
          </w:tcPr>
          <w:p w:rsidR="002468E7" w:rsidRDefault="002468E7" w:rsidP="00B54E8E">
            <w:r>
              <w:t>Detailansicht PN</w:t>
            </w:r>
          </w:p>
        </w:tc>
        <w:tc>
          <w:tcPr>
            <w:tcW w:w="4498" w:type="dxa"/>
          </w:tcPr>
          <w:p w:rsidR="002468E7" w:rsidRDefault="002468E7" w:rsidP="00B54E8E">
            <w:r>
              <w:t>Die Detailansicht einer PN lässt sich anzeigen und die PN kann gelesen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39" w:type="dxa"/>
          </w:tcPr>
          <w:p w:rsidR="002468E7" w:rsidRDefault="002468E7" w:rsidP="00B54E8E">
            <w:r>
              <w:t>Navigation</w:t>
            </w:r>
            <w:r>
              <w:br/>
              <w:t>„Übersicht -&gt; Detail“</w:t>
            </w:r>
          </w:p>
        </w:tc>
        <w:tc>
          <w:tcPr>
            <w:tcW w:w="4498" w:type="dxa"/>
          </w:tcPr>
          <w:p w:rsidR="002468E7" w:rsidRDefault="002468E7" w:rsidP="00B54E8E">
            <w:r>
              <w:t>Der Nutzer kann von der Übersicht zur Einzelansicht wechseln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39" w:type="dxa"/>
          </w:tcPr>
          <w:p w:rsidR="002468E7" w:rsidRDefault="002468E7" w:rsidP="00B54E8E">
            <w:r>
              <w:t>Navigation</w:t>
            </w:r>
          </w:p>
          <w:p w:rsidR="002468E7" w:rsidRDefault="002468E7" w:rsidP="00B54E8E">
            <w:r>
              <w:t>„Detail“ -&gt; „Übersicht“</w:t>
            </w:r>
          </w:p>
        </w:tc>
        <w:tc>
          <w:tcPr>
            <w:tcW w:w="4498" w:type="dxa"/>
          </w:tcPr>
          <w:p w:rsidR="002468E7" w:rsidRDefault="002468E7" w:rsidP="00B54E8E">
            <w:r>
              <w:t>Der Nutzer kann von der Einzelansicht in die Übersicht wechseln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39" w:type="dxa"/>
          </w:tcPr>
          <w:p w:rsidR="002468E7" w:rsidRDefault="002468E7" w:rsidP="00B54E8E">
            <w:r>
              <w:t>Darstellung der verkleinerten PN mit Bild</w:t>
            </w:r>
          </w:p>
        </w:tc>
        <w:tc>
          <w:tcPr>
            <w:tcW w:w="4498" w:type="dxa"/>
          </w:tcPr>
          <w:p w:rsidR="002468E7" w:rsidRDefault="002468E7" w:rsidP="00B54E8E">
            <w:r>
              <w:t>Der Nutzer sieht in der Übersicht zu jeder PN ein kleines Bild.</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39" w:type="dxa"/>
          </w:tcPr>
          <w:p w:rsidR="002468E7" w:rsidRDefault="002468E7" w:rsidP="00B54E8E">
            <w:r w:rsidRPr="00202394">
              <w:t>Navigation "Detailansicht -&gt; Detailansicht"</w:t>
            </w:r>
          </w:p>
        </w:tc>
        <w:tc>
          <w:tcPr>
            <w:tcW w:w="4498" w:type="dxa"/>
          </w:tcPr>
          <w:p w:rsidR="002468E7" w:rsidRDefault="002468E7" w:rsidP="00B54E8E">
            <w:r>
              <w:t>Der Nutzer kann von einer PN in der Detailansicht zur nächsten wechseln und sich diese ansehen.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39" w:type="dxa"/>
          </w:tcPr>
          <w:p w:rsidR="002468E7" w:rsidRPr="00202394" w:rsidRDefault="002468E7" w:rsidP="00B54E8E">
            <w:r w:rsidRPr="000F0FAA">
              <w:t>Tags zu PN angezeigt</w:t>
            </w:r>
          </w:p>
        </w:tc>
        <w:tc>
          <w:tcPr>
            <w:tcW w:w="4498" w:type="dxa"/>
          </w:tcPr>
          <w:p w:rsidR="002468E7" w:rsidRDefault="002468E7" w:rsidP="00B54E8E">
            <w:r w:rsidRPr="000F0FAA">
              <w:t>zu einer PN zusätzliche Begriffe anzeigen, damit ich die PN einem bestimmten Gebiet zuordnen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39" w:type="dxa"/>
          </w:tcPr>
          <w:p w:rsidR="002468E7" w:rsidRPr="000F0FAA" w:rsidRDefault="002468E7" w:rsidP="00B54E8E">
            <w:r w:rsidRPr="000F0FAA">
              <w:t>Tags aggregiert</w:t>
            </w:r>
          </w:p>
        </w:tc>
        <w:tc>
          <w:tcPr>
            <w:tcW w:w="4498"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991" w:type="dxa"/>
          </w:tcPr>
          <w:p w:rsidR="002468E7" w:rsidRDefault="002468E7" w:rsidP="00B54E8E">
            <w:r>
              <w:t>Ok</w:t>
            </w:r>
          </w:p>
        </w:tc>
        <w:tc>
          <w:tcPr>
            <w:tcW w:w="1241" w:type="dxa"/>
          </w:tcPr>
          <w:p w:rsidR="002468E7" w:rsidRDefault="002468E7" w:rsidP="00B54E8E">
            <w:r>
              <w:t>15.11.2011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39" w:type="dxa"/>
          </w:tcPr>
          <w:p w:rsidR="002468E7" w:rsidRPr="000F0FAA" w:rsidRDefault="002468E7" w:rsidP="00B54E8E">
            <w:r w:rsidRPr="000F0FAA">
              <w:t>Aggregierte Tags anpassbar</w:t>
            </w:r>
          </w:p>
        </w:tc>
        <w:tc>
          <w:tcPr>
            <w:tcW w:w="4498" w:type="dxa"/>
          </w:tcPr>
          <w:p w:rsidR="002468E7" w:rsidRPr="000F0FAA" w:rsidRDefault="002468E7" w:rsidP="00B54E8E">
            <w:r w:rsidRPr="000F0FAA">
              <w:t>Als Surface Admin möchte ich die Zuordnungen der Tags bearbeiten können, damit ich neue Tags in eine Oberkategorie aggregieren kann und damit ich die aggregierten Elemente ändern kann.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39" w:type="dxa"/>
          </w:tcPr>
          <w:p w:rsidR="002468E7" w:rsidRPr="000F0FAA" w:rsidRDefault="002468E7" w:rsidP="00B54E8E">
            <w:r w:rsidRPr="000F0FAA">
              <w:t>Filter in Übersicht setzen</w:t>
            </w:r>
          </w:p>
        </w:tc>
        <w:tc>
          <w:tcPr>
            <w:tcW w:w="4498" w:type="dxa"/>
          </w:tcPr>
          <w:p w:rsidR="002468E7" w:rsidRPr="000F0FAA" w:rsidRDefault="002468E7" w:rsidP="00B54E8E">
            <w:r w:rsidRPr="000F0FAA">
              <w:t>einen Filter in der Übersicht setzen, damit die angezeigten PN eingeschränkt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39" w:type="dxa"/>
          </w:tcPr>
          <w:p w:rsidR="002468E7" w:rsidRPr="000F0FAA" w:rsidRDefault="002468E7" w:rsidP="00B54E8E">
            <w:r w:rsidRPr="000F0FAA">
              <w:t>Filterkriterium auswählen</w:t>
            </w:r>
          </w:p>
        </w:tc>
        <w:tc>
          <w:tcPr>
            <w:tcW w:w="4498" w:type="dxa"/>
          </w:tcPr>
          <w:p w:rsidR="002468E7" w:rsidRPr="000F0FAA" w:rsidRDefault="002468E7" w:rsidP="00B54E8E">
            <w:r w:rsidRPr="000F0FAA">
              <w:t xml:space="preserve">das Filterkriterium aus einer nach Kategorien gruppierten Liste auswählen können, damit ich den </w:t>
            </w:r>
            <w:r w:rsidRPr="000F0FAA">
              <w:lastRenderedPageBreak/>
              <w:t>gesuchten Begriff einfach finden kann.</w:t>
            </w:r>
          </w:p>
        </w:tc>
        <w:tc>
          <w:tcPr>
            <w:tcW w:w="991" w:type="dxa"/>
          </w:tcPr>
          <w:p w:rsidR="002468E7" w:rsidRDefault="002468E7" w:rsidP="00B54E8E">
            <w:r>
              <w:lastRenderedPageBreak/>
              <w:t>Ok</w:t>
            </w:r>
          </w:p>
        </w:tc>
        <w:tc>
          <w:tcPr>
            <w:tcW w:w="1241" w:type="dxa"/>
          </w:tcPr>
          <w:p w:rsidR="002468E7" w:rsidRDefault="002468E7" w:rsidP="00B54E8E">
            <w:r>
              <w:t>14.11.2011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lastRenderedPageBreak/>
              <w:t>12</w:t>
            </w:r>
          </w:p>
        </w:tc>
        <w:tc>
          <w:tcPr>
            <w:tcW w:w="2139" w:type="dxa"/>
          </w:tcPr>
          <w:p w:rsidR="002468E7" w:rsidRPr="000F0FAA" w:rsidRDefault="002468E7" w:rsidP="00B54E8E">
            <w:r w:rsidRPr="000F0FAA">
              <w:t>Filter in Übersicht entfernen</w:t>
            </w:r>
          </w:p>
        </w:tc>
        <w:tc>
          <w:tcPr>
            <w:tcW w:w="4498" w:type="dxa"/>
          </w:tcPr>
          <w:p w:rsidR="002468E7" w:rsidRPr="000F0FAA" w:rsidRDefault="002468E7" w:rsidP="00B54E8E">
            <w:r w:rsidRPr="000F0FAA">
              <w:t>einen Filter in der Übersicht entfernen, damit mir mehr PN angezeigt werden.</w:t>
            </w:r>
          </w:p>
        </w:tc>
        <w:tc>
          <w:tcPr>
            <w:tcW w:w="991" w:type="dxa"/>
          </w:tcPr>
          <w:p w:rsidR="002468E7" w:rsidRDefault="002468E7" w:rsidP="00B54E8E">
            <w:r>
              <w:t>Ok</w:t>
            </w:r>
          </w:p>
        </w:tc>
        <w:tc>
          <w:tcPr>
            <w:tcW w:w="1241" w:type="dxa"/>
          </w:tcPr>
          <w:p w:rsidR="002468E7" w:rsidRDefault="002468E7" w:rsidP="00B54E8E">
            <w:r>
              <w:t>14.11.2011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39" w:type="dxa"/>
          </w:tcPr>
          <w:p w:rsidR="002468E7" w:rsidRPr="000F0FAA" w:rsidRDefault="002468E7" w:rsidP="00B54E8E">
            <w:r w:rsidRPr="000F0FAA">
              <w:t>Filter in Detailansicht entfernen</w:t>
            </w:r>
          </w:p>
        </w:tc>
        <w:tc>
          <w:tcPr>
            <w:tcW w:w="4498" w:type="dxa"/>
          </w:tcPr>
          <w:p w:rsidR="002468E7" w:rsidRPr="000F0FAA" w:rsidRDefault="002468E7" w:rsidP="00B54E8E">
            <w:r w:rsidRPr="000F0FAA">
              <w:t>einen Filter in der Detailansicht entfernen, damit ich dazu nicht zuerst zur Übersicht wechseln muss.</w:t>
            </w:r>
          </w:p>
        </w:tc>
        <w:tc>
          <w:tcPr>
            <w:tcW w:w="991" w:type="dxa"/>
          </w:tcPr>
          <w:p w:rsidR="002468E7" w:rsidRDefault="002468E7" w:rsidP="00B54E8E">
            <w:r>
              <w:t>Ok</w:t>
            </w:r>
          </w:p>
        </w:tc>
        <w:tc>
          <w:tcPr>
            <w:tcW w:w="1241" w:type="dxa"/>
          </w:tcPr>
          <w:p w:rsidR="002468E7" w:rsidRDefault="002468E7" w:rsidP="00754379">
            <w:pPr>
              <w:keepNext/>
            </w:pPr>
            <w:r>
              <w:t>14.11.2011</w:t>
            </w:r>
          </w:p>
        </w:tc>
      </w:tr>
    </w:tbl>
    <w:p w:rsidR="00754379" w:rsidRDefault="00754379">
      <w:pPr>
        <w:pStyle w:val="Beschriftung"/>
      </w:pPr>
      <w:bookmarkStart w:id="497" w:name="_Toc312346152"/>
      <w:bookmarkStart w:id="498" w:name="_Toc312080555"/>
      <w:r>
        <w:t xml:space="preserve">Tabelle </w:t>
      </w:r>
      <w:r w:rsidR="00734A85">
        <w:fldChar w:fldCharType="begin"/>
      </w:r>
      <w:r w:rsidR="00734A85">
        <w:instrText xml:space="preserve"> SEQ Tabelle \* ARABIC </w:instrText>
      </w:r>
      <w:r w:rsidR="00734A85">
        <w:fldChar w:fldCharType="separate"/>
      </w:r>
      <w:r w:rsidR="005358CB">
        <w:rPr>
          <w:noProof/>
        </w:rPr>
        <w:t>9</w:t>
      </w:r>
      <w:r w:rsidR="00734A85">
        <w:rPr>
          <w:noProof/>
        </w:rPr>
        <w:fldChar w:fldCharType="end"/>
      </w:r>
      <w:r>
        <w:t xml:space="preserve"> - System Tests Sprint 4</w:t>
      </w:r>
      <w:bookmarkEnd w:id="497"/>
    </w:p>
    <w:p w:rsidR="002468E7" w:rsidRDefault="002468E7" w:rsidP="00871130">
      <w:pPr>
        <w:pStyle w:val="berschrift5"/>
      </w:pPr>
      <w:r>
        <w:t>Sprint 5</w:t>
      </w:r>
      <w:bookmarkEnd w:id="498"/>
    </w:p>
    <w:p w:rsidR="002468E7" w:rsidRPr="0020318D" w:rsidRDefault="002468E7" w:rsidP="00B54E8E">
      <w:r>
        <w:t>Testperson: Delia Treichler</w:t>
      </w:r>
    </w:p>
    <w:tbl>
      <w:tblPr>
        <w:tblStyle w:val="MittlereSchattierung1-Akz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Als Surface Admin möchte ich die Zuordnungen der Tags bearbeiten können, damit ich neue Tags in eine Oberkategorie aggregieren kann und damit ich die aggregierten Elemente ändern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Animierte Navigation “Detail -&gt; Übersicht”</w:t>
            </w:r>
          </w:p>
        </w:tc>
        <w:tc>
          <w:tcPr>
            <w:tcW w:w="4317" w:type="dxa"/>
          </w:tcPr>
          <w:p w:rsidR="002468E7" w:rsidRPr="00CD60B5" w:rsidRDefault="002468E7" w:rsidP="00B54E8E">
            <w:r w:rsidRPr="00CD60B5">
              <w:t>in der Detailansicht erkennen können (z.B. durch Animation), damit ich den Weg von der Detailansicht zur Übersicht finde.</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17</w:t>
            </w:r>
          </w:p>
        </w:tc>
        <w:tc>
          <w:tcPr>
            <w:tcW w:w="2103" w:type="dxa"/>
          </w:tcPr>
          <w:p w:rsidR="002468E7" w:rsidRPr="00CD60B5" w:rsidRDefault="002468E7" w:rsidP="00B54E8E">
            <w:r w:rsidRPr="00CD60B5">
              <w:t>Scrollerkennung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 xml:space="preserve">Schöne Darstellung der </w:t>
            </w:r>
            <w:r w:rsidRPr="00CD60B5">
              <w:lastRenderedPageBreak/>
              <w:t>Tags</w:t>
            </w:r>
          </w:p>
        </w:tc>
        <w:tc>
          <w:tcPr>
            <w:tcW w:w="4317" w:type="dxa"/>
          </w:tcPr>
          <w:p w:rsidR="002468E7" w:rsidRPr="00CD60B5" w:rsidRDefault="002468E7" w:rsidP="00B54E8E">
            <w:r w:rsidRPr="00CD60B5">
              <w:lastRenderedPageBreak/>
              <w:t xml:space="preserve">die zu einer PN zugehörigen Begriffe schön </w:t>
            </w:r>
            <w:r w:rsidRPr="00CD60B5">
              <w:lastRenderedPageBreak/>
              <w:t>darstellen, damit mir die Applikation besser gefällt und die Bedienung mehr Spass macht.</w:t>
            </w:r>
          </w:p>
        </w:tc>
        <w:tc>
          <w:tcPr>
            <w:tcW w:w="1215" w:type="dxa"/>
          </w:tcPr>
          <w:p w:rsidR="002468E7" w:rsidRDefault="002468E7" w:rsidP="00B54E8E">
            <w:r>
              <w:lastRenderedPageBreak/>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lastRenderedPageBreak/>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28.11.2011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Funktioniert noch nicht vollständig, timeboxed.</w:t>
            </w:r>
          </w:p>
        </w:tc>
        <w:tc>
          <w:tcPr>
            <w:tcW w:w="1234" w:type="dxa"/>
          </w:tcPr>
          <w:p w:rsidR="002468E7" w:rsidRDefault="002468E7" w:rsidP="00754379">
            <w:pPr>
              <w:keepNext/>
            </w:pPr>
            <w:r>
              <w:t>28.11.2011</w:t>
            </w:r>
          </w:p>
        </w:tc>
      </w:tr>
    </w:tbl>
    <w:p w:rsidR="00754379" w:rsidRDefault="00754379">
      <w:pPr>
        <w:pStyle w:val="Beschriftung"/>
      </w:pPr>
      <w:bookmarkStart w:id="499" w:name="_Toc312346153"/>
      <w:bookmarkStart w:id="500" w:name="_Toc312080556"/>
      <w:r>
        <w:t xml:space="preserve">Tabelle </w:t>
      </w:r>
      <w:r w:rsidR="00734A85">
        <w:fldChar w:fldCharType="begin"/>
      </w:r>
      <w:r w:rsidR="00734A85">
        <w:instrText xml:space="preserve"> SEQ Tabelle \* ARABIC </w:instrText>
      </w:r>
      <w:r w:rsidR="00734A85">
        <w:fldChar w:fldCharType="separate"/>
      </w:r>
      <w:r w:rsidR="005358CB">
        <w:rPr>
          <w:noProof/>
        </w:rPr>
        <w:t>10</w:t>
      </w:r>
      <w:r w:rsidR="00734A85">
        <w:rPr>
          <w:noProof/>
        </w:rPr>
        <w:fldChar w:fldCharType="end"/>
      </w:r>
      <w:r w:rsidRPr="00415356">
        <w:t xml:space="preserve"> - System Tests Sprint </w:t>
      </w:r>
      <w:r>
        <w:t>5</w:t>
      </w:r>
      <w:bookmarkEnd w:id="499"/>
    </w:p>
    <w:p w:rsidR="002468E7" w:rsidRDefault="002468E7" w:rsidP="00871130">
      <w:pPr>
        <w:pStyle w:val="berschrift5"/>
      </w:pPr>
      <w:r>
        <w:t>Sprint 6</w:t>
      </w:r>
      <w:bookmarkEnd w:id="500"/>
    </w:p>
    <w:p w:rsidR="002468E7" w:rsidRDefault="002468E7" w:rsidP="00B54E8E">
      <w:r>
        <w:t>Testperson: Lukas Elmer</w:t>
      </w:r>
    </w:p>
    <w:tbl>
      <w:tblPr>
        <w:tblStyle w:val="MittlereSchattierung1-Akz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Aggregierte Tags anpassbar</w:t>
            </w:r>
          </w:p>
        </w:tc>
        <w:tc>
          <w:tcPr>
            <w:tcW w:w="4317" w:type="dxa"/>
          </w:tcPr>
          <w:p w:rsidR="002468E7" w:rsidRPr="000F0FAA" w:rsidRDefault="002468E7" w:rsidP="00B54E8E">
            <w:r w:rsidRPr="000F0FAA">
              <w:t>Als Surface Admin möchte ich die Zuordnungen der Tags bearbeiten können, damit ich neue Tags in eine Oberkategorie aggregieren kann und damit ich die aggregierten Elemente ändern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 xml:space="preserve">Filtern nach mehreren </w:t>
            </w:r>
            <w:r w:rsidRPr="00CD60B5">
              <w:lastRenderedPageBreak/>
              <w:t>Kriterien</w:t>
            </w:r>
          </w:p>
        </w:tc>
        <w:tc>
          <w:tcPr>
            <w:tcW w:w="4317" w:type="dxa"/>
          </w:tcPr>
          <w:p w:rsidR="002468E7" w:rsidRPr="00CD60B5" w:rsidRDefault="002468E7" w:rsidP="00B54E8E">
            <w:r w:rsidRPr="00CD60B5">
              <w:lastRenderedPageBreak/>
              <w:t xml:space="preserve">nach mehreren bestimmten Kriterien filtern, um </w:t>
            </w:r>
            <w:r w:rsidRPr="00CD60B5">
              <w:lastRenderedPageBreak/>
              <w:t>eine begrenzte Auswahl zu erhalten.</w:t>
            </w:r>
          </w:p>
        </w:tc>
        <w:tc>
          <w:tcPr>
            <w:tcW w:w="1215" w:type="dxa"/>
          </w:tcPr>
          <w:p w:rsidR="002468E7" w:rsidRDefault="002468E7" w:rsidP="00B54E8E">
            <w:r>
              <w:lastRenderedPageBreak/>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lastRenderedPageBreak/>
              <w:t>16</w:t>
            </w:r>
          </w:p>
        </w:tc>
        <w:tc>
          <w:tcPr>
            <w:tcW w:w="2103" w:type="dxa"/>
          </w:tcPr>
          <w:p w:rsidR="002468E7" w:rsidRPr="00CD60B5" w:rsidRDefault="002468E7" w:rsidP="00B54E8E">
            <w:r w:rsidRPr="00CD60B5">
              <w:t>Animierte Navigation “Detail -&gt; Übersicht”</w:t>
            </w:r>
          </w:p>
        </w:tc>
        <w:tc>
          <w:tcPr>
            <w:tcW w:w="4317" w:type="dxa"/>
          </w:tcPr>
          <w:p w:rsidR="002468E7" w:rsidRPr="00CD60B5" w:rsidRDefault="002468E7" w:rsidP="00B54E8E">
            <w:r w:rsidRPr="00CD60B5">
              <w:t>in der Detailansicht erkennen können (z.B. durch Animation), damit ich den Weg von der Detailansicht zur Übersicht finde.</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17</w:t>
            </w:r>
          </w:p>
        </w:tc>
        <w:tc>
          <w:tcPr>
            <w:tcW w:w="2103" w:type="dxa"/>
          </w:tcPr>
          <w:p w:rsidR="002468E7" w:rsidRPr="00CD60B5" w:rsidRDefault="002468E7" w:rsidP="00B54E8E">
            <w:r w:rsidRPr="00CD60B5">
              <w:t>Scrollerkennung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22</w:t>
            </w:r>
          </w:p>
        </w:tc>
        <w:tc>
          <w:tcPr>
            <w:tcW w:w="2103" w:type="dxa"/>
          </w:tcPr>
          <w:p w:rsidR="002468E7" w:rsidRPr="00CD60B5" w:rsidRDefault="002468E7" w:rsidP="00B54E8E">
            <w:r>
              <w:t>Easteregg / Info View</w:t>
            </w:r>
          </w:p>
        </w:tc>
        <w:tc>
          <w:tcPr>
            <w:tcW w:w="4317" w:type="dxa"/>
          </w:tcPr>
          <w:p w:rsidR="002468E7" w:rsidRPr="00CD60B5" w:rsidRDefault="002468E7" w:rsidP="00B54E8E">
            <w:r>
              <w:t>die Info View öffnen und schliessen, damit ich sehen kann, wie die Applikation entstanden ist und wer sie implementiert hat.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23</w:t>
            </w:r>
          </w:p>
        </w:tc>
        <w:tc>
          <w:tcPr>
            <w:tcW w:w="2103" w:type="dxa"/>
          </w:tcPr>
          <w:p w:rsidR="002468E7" w:rsidRDefault="002468E7" w:rsidP="00B54E8E">
            <w:r w:rsidRPr="00A70048">
              <w:t>Anzahl PN bei Übersicht angezeigt</w:t>
            </w:r>
          </w:p>
        </w:tc>
        <w:tc>
          <w:tcPr>
            <w:tcW w:w="4317" w:type="dxa"/>
          </w:tcPr>
          <w:p w:rsidR="002468E7" w:rsidRDefault="002468E7" w:rsidP="00B54E8E">
            <w:r w:rsidRPr="00A70048">
              <w:t>die Anzahl PN in der Übersicht sehen, damit ich weiss, wie gross die Liste ist.</w:t>
            </w:r>
          </w:p>
        </w:tc>
        <w:tc>
          <w:tcPr>
            <w:tcW w:w="1215" w:type="dxa"/>
          </w:tcPr>
          <w:p w:rsidR="002468E7" w:rsidRDefault="002468E7" w:rsidP="00B54E8E">
            <w:r>
              <w:t>Ok</w:t>
            </w:r>
          </w:p>
        </w:tc>
        <w:tc>
          <w:tcPr>
            <w:tcW w:w="1234" w:type="dxa"/>
          </w:tcPr>
          <w:p w:rsidR="002468E7" w:rsidRDefault="002468E7" w:rsidP="00B54E8E">
            <w:r>
              <w:t>11.12.2011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24</w:t>
            </w:r>
          </w:p>
        </w:tc>
        <w:tc>
          <w:tcPr>
            <w:tcW w:w="2103" w:type="dxa"/>
          </w:tcPr>
          <w:p w:rsidR="002468E7" w:rsidRPr="00A70048" w:rsidRDefault="002468E7" w:rsidP="00B54E8E">
            <w:r w:rsidRPr="00A70048">
              <w:t>Animation Filter -&gt; Übersicht</w:t>
            </w:r>
          </w:p>
        </w:tc>
        <w:tc>
          <w:tcPr>
            <w:tcW w:w="4317" w:type="dxa"/>
          </w:tcPr>
          <w:p w:rsidR="002468E7" w:rsidRPr="00A70048" w:rsidRDefault="002468E7" w:rsidP="00B54E8E">
            <w:r w:rsidRPr="00A70048">
              <w:t>eine Animation sehen, wenn die Ansicht geschlossen und der Filter gesetzt wird, damit ich sehe, dass und wo der Filter nun gesetzt ist. (Filter highlighten, nach dem setzen des Kriteriums, gemäss Protokoll)</w:t>
            </w:r>
          </w:p>
        </w:tc>
        <w:tc>
          <w:tcPr>
            <w:tcW w:w="1215" w:type="dxa"/>
          </w:tcPr>
          <w:p w:rsidR="002468E7" w:rsidRDefault="002468E7" w:rsidP="00B54E8E">
            <w:r>
              <w:t>Ok</w:t>
            </w:r>
          </w:p>
        </w:tc>
        <w:tc>
          <w:tcPr>
            <w:tcW w:w="1234" w:type="dxa"/>
          </w:tcPr>
          <w:p w:rsidR="002468E7" w:rsidRDefault="002468E7" w:rsidP="00754379">
            <w:pPr>
              <w:keepNext/>
            </w:pPr>
            <w:r>
              <w:t>11.12.2011</w:t>
            </w:r>
          </w:p>
        </w:tc>
      </w:tr>
    </w:tbl>
    <w:p w:rsidR="00754379" w:rsidRDefault="00754379">
      <w:pPr>
        <w:pStyle w:val="Beschriftung"/>
      </w:pPr>
      <w:bookmarkStart w:id="501" w:name="_Toc312346154"/>
      <w:bookmarkStart w:id="502" w:name="_Toc312080557"/>
      <w:r>
        <w:t xml:space="preserve">Tabelle </w:t>
      </w:r>
      <w:r w:rsidR="00734A85">
        <w:fldChar w:fldCharType="begin"/>
      </w:r>
      <w:r w:rsidR="00734A85">
        <w:instrText xml:space="preserve"> SEQ Tabelle \* ARABIC </w:instrText>
      </w:r>
      <w:r w:rsidR="00734A85">
        <w:fldChar w:fldCharType="separate"/>
      </w:r>
      <w:r w:rsidR="005358CB">
        <w:rPr>
          <w:noProof/>
        </w:rPr>
        <w:t>11</w:t>
      </w:r>
      <w:r w:rsidR="00734A85">
        <w:rPr>
          <w:noProof/>
        </w:rPr>
        <w:fldChar w:fldCharType="end"/>
      </w:r>
      <w:r w:rsidRPr="00F7011F">
        <w:t xml:space="preserve"> - System Tests Sprint </w:t>
      </w:r>
      <w:r>
        <w:t>6</w:t>
      </w:r>
      <w:bookmarkEnd w:id="501"/>
    </w:p>
    <w:p w:rsidR="002468E7" w:rsidRDefault="002468E7" w:rsidP="00871130">
      <w:pPr>
        <w:pStyle w:val="berschrift5"/>
      </w:pPr>
      <w:r>
        <w:t>Sprint 7</w:t>
      </w:r>
      <w:bookmarkEnd w:id="502"/>
    </w:p>
    <w:p w:rsidR="002468E7" w:rsidRDefault="002468E7" w:rsidP="00B54E8E">
      <w:r>
        <w:t>Testperson: Lukas Elmer</w:t>
      </w:r>
    </w:p>
    <w:tbl>
      <w:tblPr>
        <w:tblStyle w:val="MittlereSchattierung1-Akzent1"/>
        <w:tblW w:w="0" w:type="auto"/>
        <w:tblLook w:val="0420" w:firstRow="1" w:lastRow="0" w:firstColumn="0" w:lastColumn="0" w:noHBand="0" w:noVBand="1"/>
      </w:tblPr>
      <w:tblGrid>
        <w:gridCol w:w="419"/>
        <w:gridCol w:w="2103"/>
        <w:gridCol w:w="4317"/>
        <w:gridCol w:w="1215"/>
        <w:gridCol w:w="1234"/>
      </w:tblGrid>
      <w:tr w:rsidR="002468E7" w:rsidTr="00B54E8E">
        <w:trPr>
          <w:cnfStyle w:val="100000000000" w:firstRow="1" w:lastRow="0" w:firstColumn="0" w:lastColumn="0" w:oddVBand="0" w:evenVBand="0" w:oddHBand="0" w:evenHBand="0" w:firstRowFirstColumn="0" w:firstRowLastColumn="0" w:lastRowFirstColumn="0" w:lastRowLastColumn="0"/>
        </w:trPr>
        <w:tc>
          <w:tcPr>
            <w:tcW w:w="419" w:type="dxa"/>
          </w:tcPr>
          <w:p w:rsidR="002468E7" w:rsidRDefault="002468E7" w:rsidP="00B54E8E">
            <w:r>
              <w:t>#</w:t>
            </w:r>
          </w:p>
        </w:tc>
        <w:tc>
          <w:tcPr>
            <w:tcW w:w="2103" w:type="dxa"/>
          </w:tcPr>
          <w:p w:rsidR="002468E7" w:rsidRDefault="002468E7" w:rsidP="00B54E8E">
            <w:r>
              <w:t>Titel</w:t>
            </w:r>
          </w:p>
        </w:tc>
        <w:tc>
          <w:tcPr>
            <w:tcW w:w="4317" w:type="dxa"/>
          </w:tcPr>
          <w:p w:rsidR="002468E7" w:rsidRDefault="002468E7" w:rsidP="00B54E8E">
            <w:r>
              <w:t>Beschreibung</w:t>
            </w:r>
          </w:p>
        </w:tc>
        <w:tc>
          <w:tcPr>
            <w:tcW w:w="1215" w:type="dxa"/>
          </w:tcPr>
          <w:p w:rsidR="002468E7" w:rsidRDefault="002468E7" w:rsidP="00B54E8E">
            <w:r>
              <w:t>Resultat</w:t>
            </w:r>
          </w:p>
        </w:tc>
        <w:tc>
          <w:tcPr>
            <w:tcW w:w="1234" w:type="dxa"/>
          </w:tcPr>
          <w:p w:rsidR="002468E7" w:rsidRDefault="002468E7" w:rsidP="00B54E8E">
            <w:r>
              <w:t>Datum</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w:t>
            </w:r>
          </w:p>
        </w:tc>
        <w:tc>
          <w:tcPr>
            <w:tcW w:w="2103" w:type="dxa"/>
          </w:tcPr>
          <w:p w:rsidR="002468E7" w:rsidRDefault="002468E7" w:rsidP="00B54E8E">
            <w:r>
              <w:t>Übersicht für PN</w:t>
            </w:r>
          </w:p>
        </w:tc>
        <w:tc>
          <w:tcPr>
            <w:tcW w:w="4317" w:type="dxa"/>
          </w:tcPr>
          <w:p w:rsidR="002468E7" w:rsidRDefault="002468E7" w:rsidP="00B54E8E">
            <w:r>
              <w:t xml:space="preserve">Die PNs lassen sich in der Übersicht anzeigen </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w:t>
            </w:r>
          </w:p>
        </w:tc>
        <w:tc>
          <w:tcPr>
            <w:tcW w:w="2103" w:type="dxa"/>
          </w:tcPr>
          <w:p w:rsidR="002468E7" w:rsidRDefault="002468E7" w:rsidP="00B54E8E">
            <w:r>
              <w:t>Detailansicht PN</w:t>
            </w:r>
          </w:p>
        </w:tc>
        <w:tc>
          <w:tcPr>
            <w:tcW w:w="4317" w:type="dxa"/>
          </w:tcPr>
          <w:p w:rsidR="002468E7" w:rsidRDefault="002468E7" w:rsidP="00B54E8E">
            <w:r>
              <w:t>Die Detailansicht einer PN lässt sich anzeigen und die PN kann gelesen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3</w:t>
            </w:r>
          </w:p>
        </w:tc>
        <w:tc>
          <w:tcPr>
            <w:tcW w:w="2103" w:type="dxa"/>
          </w:tcPr>
          <w:p w:rsidR="002468E7" w:rsidRDefault="002468E7" w:rsidP="00B54E8E">
            <w:r>
              <w:t>Navigation</w:t>
            </w:r>
            <w:r>
              <w:br/>
              <w:t>„Übersicht -&gt; Detail“</w:t>
            </w:r>
          </w:p>
        </w:tc>
        <w:tc>
          <w:tcPr>
            <w:tcW w:w="4317" w:type="dxa"/>
          </w:tcPr>
          <w:p w:rsidR="002468E7" w:rsidRDefault="002468E7" w:rsidP="00B54E8E">
            <w:r>
              <w:t>Der Nutzer kann von der Übersicht zur Einzelansicht wechseln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4</w:t>
            </w:r>
          </w:p>
        </w:tc>
        <w:tc>
          <w:tcPr>
            <w:tcW w:w="2103" w:type="dxa"/>
          </w:tcPr>
          <w:p w:rsidR="002468E7" w:rsidRDefault="002468E7" w:rsidP="00B54E8E">
            <w:r>
              <w:t>Navigation</w:t>
            </w:r>
          </w:p>
          <w:p w:rsidR="002468E7" w:rsidRDefault="002468E7" w:rsidP="00B54E8E">
            <w:r>
              <w:t>„Detail“ -&gt; „Übersicht“</w:t>
            </w:r>
          </w:p>
        </w:tc>
        <w:tc>
          <w:tcPr>
            <w:tcW w:w="4317" w:type="dxa"/>
          </w:tcPr>
          <w:p w:rsidR="002468E7" w:rsidRDefault="002468E7" w:rsidP="00B54E8E">
            <w:r>
              <w:t>Der Nutzer kann von der Einzelansicht in die Übersicht wechseln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5</w:t>
            </w:r>
          </w:p>
        </w:tc>
        <w:tc>
          <w:tcPr>
            <w:tcW w:w="2103" w:type="dxa"/>
          </w:tcPr>
          <w:p w:rsidR="002468E7" w:rsidRDefault="002468E7" w:rsidP="00B54E8E">
            <w:r>
              <w:t>Darstellung der verkleinerten PN mit Bild</w:t>
            </w:r>
          </w:p>
        </w:tc>
        <w:tc>
          <w:tcPr>
            <w:tcW w:w="4317" w:type="dxa"/>
          </w:tcPr>
          <w:p w:rsidR="002468E7" w:rsidRDefault="002468E7" w:rsidP="00B54E8E">
            <w:r>
              <w:t>Der Nutzer sieht in der Übersicht zu jeder PN ein kleines Bild.</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6</w:t>
            </w:r>
          </w:p>
        </w:tc>
        <w:tc>
          <w:tcPr>
            <w:tcW w:w="2103" w:type="dxa"/>
          </w:tcPr>
          <w:p w:rsidR="002468E7" w:rsidRDefault="002468E7" w:rsidP="00B54E8E">
            <w:r w:rsidRPr="00202394">
              <w:t>Navigation "Detailansicht -&gt; Detailansicht"</w:t>
            </w:r>
          </w:p>
        </w:tc>
        <w:tc>
          <w:tcPr>
            <w:tcW w:w="4317" w:type="dxa"/>
          </w:tcPr>
          <w:p w:rsidR="002468E7" w:rsidRDefault="002468E7" w:rsidP="00B54E8E">
            <w:r>
              <w:t>Der Nutzer kann von einer PN in der Detailansicht zur nächsten wechseln und sich diese ansehen.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7</w:t>
            </w:r>
          </w:p>
        </w:tc>
        <w:tc>
          <w:tcPr>
            <w:tcW w:w="2103" w:type="dxa"/>
          </w:tcPr>
          <w:p w:rsidR="002468E7" w:rsidRPr="00202394" w:rsidRDefault="002468E7" w:rsidP="00B54E8E">
            <w:r w:rsidRPr="000F0FAA">
              <w:t>Tags zu PN angezeigt</w:t>
            </w:r>
          </w:p>
        </w:tc>
        <w:tc>
          <w:tcPr>
            <w:tcW w:w="4317" w:type="dxa"/>
          </w:tcPr>
          <w:p w:rsidR="002468E7" w:rsidRDefault="002468E7" w:rsidP="00B54E8E">
            <w:r w:rsidRPr="000F0FAA">
              <w:t>zu einer PN zusätzliche Begriffe anzeigen, damit ich die PN einem bestimmten Gebiet zuordnen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8</w:t>
            </w:r>
          </w:p>
        </w:tc>
        <w:tc>
          <w:tcPr>
            <w:tcW w:w="2103" w:type="dxa"/>
          </w:tcPr>
          <w:p w:rsidR="002468E7" w:rsidRPr="000F0FAA" w:rsidRDefault="002468E7" w:rsidP="00B54E8E">
            <w:r w:rsidRPr="000F0FAA">
              <w:t>Tags aggregiert</w:t>
            </w:r>
          </w:p>
        </w:tc>
        <w:tc>
          <w:tcPr>
            <w:tcW w:w="4317" w:type="dxa"/>
          </w:tcPr>
          <w:p w:rsidR="002468E7" w:rsidRPr="000F0FAA" w:rsidRDefault="002468E7" w:rsidP="00B54E8E">
            <w:r w:rsidRPr="000F0FAA">
              <w:t>bei den Tags statt vielen spezifischen Tags eine kleinere Auswahl von aggregierten Tags sehen, um die Übersicht zu behalten und nicht zu viele Elemente auf dem Bildschirm zu sehen. (Bsp: Java ME, Java EE, Java Beans -&gt; wird aggregiert zu Java)</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9</w:t>
            </w:r>
          </w:p>
        </w:tc>
        <w:tc>
          <w:tcPr>
            <w:tcW w:w="2103" w:type="dxa"/>
          </w:tcPr>
          <w:p w:rsidR="002468E7" w:rsidRPr="000F0FAA" w:rsidRDefault="002468E7" w:rsidP="00B54E8E">
            <w:r w:rsidRPr="000F0FAA">
              <w:t xml:space="preserve">Aggregierte Tags </w:t>
            </w:r>
            <w:r w:rsidRPr="000F0FAA">
              <w:lastRenderedPageBreak/>
              <w:t>anpassbar</w:t>
            </w:r>
          </w:p>
        </w:tc>
        <w:tc>
          <w:tcPr>
            <w:tcW w:w="4317" w:type="dxa"/>
          </w:tcPr>
          <w:p w:rsidR="002468E7" w:rsidRPr="000F0FAA" w:rsidRDefault="002468E7" w:rsidP="00B54E8E">
            <w:r w:rsidRPr="000F0FAA">
              <w:lastRenderedPageBreak/>
              <w:t xml:space="preserve">Als Surface Admin möchte ich die Zuordnungen </w:t>
            </w:r>
            <w:r w:rsidRPr="000F0FAA">
              <w:lastRenderedPageBreak/>
              <w:t>der Tags bearbeiten können, damit ich neue Tags in eine Oberkategorie aggregieren kann und damit ich die aggregierten Elemente ändern kann.</w:t>
            </w:r>
          </w:p>
        </w:tc>
        <w:tc>
          <w:tcPr>
            <w:tcW w:w="1215" w:type="dxa"/>
          </w:tcPr>
          <w:p w:rsidR="002468E7" w:rsidRDefault="002468E7" w:rsidP="00B54E8E">
            <w:r>
              <w:lastRenderedPageBreak/>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lastRenderedPageBreak/>
              <w:t>10</w:t>
            </w:r>
          </w:p>
        </w:tc>
        <w:tc>
          <w:tcPr>
            <w:tcW w:w="2103" w:type="dxa"/>
          </w:tcPr>
          <w:p w:rsidR="002468E7" w:rsidRPr="000F0FAA" w:rsidRDefault="002468E7" w:rsidP="00B54E8E">
            <w:r w:rsidRPr="000F0FAA">
              <w:t>Filter in Übersicht setzen</w:t>
            </w:r>
          </w:p>
        </w:tc>
        <w:tc>
          <w:tcPr>
            <w:tcW w:w="4317" w:type="dxa"/>
          </w:tcPr>
          <w:p w:rsidR="002468E7" w:rsidRPr="000F0FAA" w:rsidRDefault="002468E7" w:rsidP="00B54E8E">
            <w:r w:rsidRPr="000F0FAA">
              <w:t>einen Filter in der Übersicht setzen, damit die angezeigten PN eingeschränkt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11</w:t>
            </w:r>
          </w:p>
        </w:tc>
        <w:tc>
          <w:tcPr>
            <w:tcW w:w="2103" w:type="dxa"/>
          </w:tcPr>
          <w:p w:rsidR="002468E7" w:rsidRPr="000F0FAA" w:rsidRDefault="002468E7" w:rsidP="00B54E8E">
            <w:r w:rsidRPr="000F0FAA">
              <w:t>Filterkriterium auswählen</w:t>
            </w:r>
          </w:p>
        </w:tc>
        <w:tc>
          <w:tcPr>
            <w:tcW w:w="4317" w:type="dxa"/>
          </w:tcPr>
          <w:p w:rsidR="002468E7" w:rsidRPr="000F0FAA" w:rsidRDefault="002468E7" w:rsidP="00B54E8E">
            <w:r w:rsidRPr="000F0FAA">
              <w:t>das Filterkriterium aus einer nach Kategorien gruppierten Liste auswählen können, damit ich den gesuchten Begriff einfach finden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12</w:t>
            </w:r>
          </w:p>
        </w:tc>
        <w:tc>
          <w:tcPr>
            <w:tcW w:w="2103" w:type="dxa"/>
          </w:tcPr>
          <w:p w:rsidR="002468E7" w:rsidRPr="000F0FAA" w:rsidRDefault="002468E7" w:rsidP="00B54E8E">
            <w:r w:rsidRPr="000F0FAA">
              <w:t>Filter in Übersicht entfernen</w:t>
            </w:r>
          </w:p>
        </w:tc>
        <w:tc>
          <w:tcPr>
            <w:tcW w:w="4317" w:type="dxa"/>
          </w:tcPr>
          <w:p w:rsidR="002468E7" w:rsidRPr="000F0FAA" w:rsidRDefault="002468E7" w:rsidP="00B54E8E">
            <w:r w:rsidRPr="000F0FAA">
              <w:t>einen Filter in der Übersicht entfernen, damit mir mehr PN angezeigt werden.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13</w:t>
            </w:r>
          </w:p>
        </w:tc>
        <w:tc>
          <w:tcPr>
            <w:tcW w:w="2103" w:type="dxa"/>
          </w:tcPr>
          <w:p w:rsidR="002468E7" w:rsidRPr="000F0FAA" w:rsidRDefault="002468E7" w:rsidP="00B54E8E">
            <w:r w:rsidRPr="000F0FAA">
              <w:t>Filter in Detailansicht entfernen</w:t>
            </w:r>
          </w:p>
        </w:tc>
        <w:tc>
          <w:tcPr>
            <w:tcW w:w="4317" w:type="dxa"/>
          </w:tcPr>
          <w:p w:rsidR="002468E7" w:rsidRPr="000F0FAA" w:rsidRDefault="002468E7" w:rsidP="00B54E8E">
            <w:r w:rsidRPr="000F0FAA">
              <w:t>einen Filter in der Detailansicht entfernen,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14</w:t>
            </w:r>
          </w:p>
        </w:tc>
        <w:tc>
          <w:tcPr>
            <w:tcW w:w="2103" w:type="dxa"/>
          </w:tcPr>
          <w:p w:rsidR="002468E7" w:rsidRPr="000F0FAA" w:rsidRDefault="002468E7" w:rsidP="00B54E8E">
            <w:r w:rsidRPr="00CD60B5">
              <w:t>Filter in Detailansicht setzen</w:t>
            </w:r>
          </w:p>
        </w:tc>
        <w:tc>
          <w:tcPr>
            <w:tcW w:w="4317" w:type="dxa"/>
          </w:tcPr>
          <w:p w:rsidR="002468E7" w:rsidRPr="000F0FAA" w:rsidRDefault="002468E7" w:rsidP="00B54E8E">
            <w:r w:rsidRPr="00CD60B5">
              <w:t>einen Filter in der Detailansicht setzen, damit ich dazu nicht zuerst zur Übersicht wechseln muss.</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15</w:t>
            </w:r>
          </w:p>
        </w:tc>
        <w:tc>
          <w:tcPr>
            <w:tcW w:w="2103" w:type="dxa"/>
          </w:tcPr>
          <w:p w:rsidR="002468E7" w:rsidRPr="00CD60B5" w:rsidRDefault="002468E7" w:rsidP="00B54E8E">
            <w:r w:rsidRPr="00CD60B5">
              <w:t>Filtern nach mehreren Kriterien</w:t>
            </w:r>
          </w:p>
        </w:tc>
        <w:tc>
          <w:tcPr>
            <w:tcW w:w="4317" w:type="dxa"/>
          </w:tcPr>
          <w:p w:rsidR="002468E7" w:rsidRPr="00CD60B5" w:rsidRDefault="002468E7" w:rsidP="00B54E8E">
            <w:r w:rsidRPr="00CD60B5">
              <w:t>nach mehreren bestimmten Kriterien filtern, um eine begrenzte Auswahl zu erhalten.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16</w:t>
            </w:r>
          </w:p>
        </w:tc>
        <w:tc>
          <w:tcPr>
            <w:tcW w:w="2103" w:type="dxa"/>
          </w:tcPr>
          <w:p w:rsidR="002468E7" w:rsidRPr="00CD60B5" w:rsidRDefault="002468E7" w:rsidP="00B54E8E">
            <w:r w:rsidRPr="00CD60B5">
              <w:t>Animierte Navigation “Detail -&gt; Übersicht”</w:t>
            </w:r>
          </w:p>
        </w:tc>
        <w:tc>
          <w:tcPr>
            <w:tcW w:w="4317" w:type="dxa"/>
          </w:tcPr>
          <w:p w:rsidR="002468E7" w:rsidRPr="00CD60B5" w:rsidRDefault="002468E7" w:rsidP="00B54E8E">
            <w:r w:rsidRPr="00CD60B5">
              <w:t>in der Detailansicht erkennen können (z.B. durch Animation), damit ich den Weg von der Detailansicht zur Übersicht finde.</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17</w:t>
            </w:r>
          </w:p>
        </w:tc>
        <w:tc>
          <w:tcPr>
            <w:tcW w:w="2103" w:type="dxa"/>
          </w:tcPr>
          <w:p w:rsidR="002468E7" w:rsidRPr="00CD60B5" w:rsidRDefault="002468E7" w:rsidP="00B54E8E">
            <w:r w:rsidRPr="00CD60B5">
              <w:t>Scrollerkennung in Übersicht dargestellt</w:t>
            </w:r>
          </w:p>
        </w:tc>
        <w:tc>
          <w:tcPr>
            <w:tcW w:w="4317" w:type="dxa"/>
          </w:tcPr>
          <w:p w:rsidR="002468E7" w:rsidRPr="00CD60B5" w:rsidRDefault="002468E7" w:rsidP="00B54E8E">
            <w:r w:rsidRPr="00CD60B5">
              <w:t>an der Darstellung der Liste erkennen können, dass durch die PN gescrollt werden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18</w:t>
            </w:r>
          </w:p>
        </w:tc>
        <w:tc>
          <w:tcPr>
            <w:tcW w:w="2103" w:type="dxa"/>
          </w:tcPr>
          <w:p w:rsidR="002468E7" w:rsidRPr="00CD60B5" w:rsidRDefault="002468E7" w:rsidP="00B54E8E">
            <w:r w:rsidRPr="00CD60B5">
              <w:t>Schöne Darstellung der Tags</w:t>
            </w:r>
          </w:p>
        </w:tc>
        <w:tc>
          <w:tcPr>
            <w:tcW w:w="4317" w:type="dxa"/>
          </w:tcPr>
          <w:p w:rsidR="002468E7" w:rsidRPr="00CD60B5" w:rsidRDefault="002468E7" w:rsidP="00B54E8E">
            <w:r w:rsidRPr="00CD60B5">
              <w:t>die zu einer PN zugehörigen Begriffe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19</w:t>
            </w:r>
          </w:p>
        </w:tc>
        <w:tc>
          <w:tcPr>
            <w:tcW w:w="2103" w:type="dxa"/>
          </w:tcPr>
          <w:p w:rsidR="002468E7" w:rsidRPr="00CD60B5" w:rsidRDefault="002468E7" w:rsidP="00B54E8E">
            <w:r w:rsidRPr="00CD60B5">
              <w:t>Schöne Darstellung des Filters</w:t>
            </w:r>
          </w:p>
        </w:tc>
        <w:tc>
          <w:tcPr>
            <w:tcW w:w="4317" w:type="dxa"/>
          </w:tcPr>
          <w:p w:rsidR="002468E7" w:rsidRPr="00CD60B5" w:rsidRDefault="002468E7" w:rsidP="00B54E8E">
            <w:r w:rsidRPr="00CD60B5">
              <w:t>den Filter schön darstellen, damit mir die Applikation besser gefällt und die Bedienung mehr Spass macht.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20</w:t>
            </w:r>
          </w:p>
        </w:tc>
        <w:tc>
          <w:tcPr>
            <w:tcW w:w="2103" w:type="dxa"/>
          </w:tcPr>
          <w:p w:rsidR="002468E7" w:rsidRPr="00CD60B5" w:rsidRDefault="002468E7" w:rsidP="00B54E8E">
            <w:r w:rsidRPr="00CD60B5">
              <w:t>Animation für Navigation "Detailansicht -&gt; Detailansicht"</w:t>
            </w:r>
          </w:p>
        </w:tc>
        <w:tc>
          <w:tcPr>
            <w:tcW w:w="4317" w:type="dxa"/>
          </w:tcPr>
          <w:p w:rsidR="002468E7" w:rsidRPr="00CD60B5" w:rsidRDefault="002468E7" w:rsidP="00B54E8E">
            <w:r w:rsidRPr="00CD60B5">
              <w:t>eine Animation sehen, wenn ich durch die PNs navigiere, damit es für mich besser ersichtlich ist, dass die Project Note gewechselt hat.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21</w:t>
            </w:r>
          </w:p>
        </w:tc>
        <w:tc>
          <w:tcPr>
            <w:tcW w:w="2103" w:type="dxa"/>
          </w:tcPr>
          <w:p w:rsidR="002468E7" w:rsidRPr="00CD60B5" w:rsidRDefault="002468E7" w:rsidP="00B54E8E">
            <w:r w:rsidRPr="00CD60B5">
              <w:t>Lesemodus PN anzeigen</w:t>
            </w:r>
          </w:p>
        </w:tc>
        <w:tc>
          <w:tcPr>
            <w:tcW w:w="4317" w:type="dxa"/>
          </w:tcPr>
          <w:p w:rsidR="002468E7" w:rsidRPr="00CD60B5" w:rsidRDefault="002468E7" w:rsidP="00B54E8E">
            <w:r w:rsidRPr="00CD60B5">
              <w:t>eine PN vergrössern können und einen abgedunkelten Hintergrund sehen, damit ich sie besser lesen kann.</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22</w:t>
            </w:r>
          </w:p>
        </w:tc>
        <w:tc>
          <w:tcPr>
            <w:tcW w:w="2103" w:type="dxa"/>
          </w:tcPr>
          <w:p w:rsidR="002468E7" w:rsidRPr="00CD60B5" w:rsidRDefault="002468E7" w:rsidP="00B54E8E">
            <w:r>
              <w:t>Easteregg / Info View</w:t>
            </w:r>
          </w:p>
        </w:tc>
        <w:tc>
          <w:tcPr>
            <w:tcW w:w="4317" w:type="dxa"/>
          </w:tcPr>
          <w:p w:rsidR="002468E7" w:rsidRPr="00CD60B5" w:rsidRDefault="002468E7" w:rsidP="00B54E8E">
            <w:r>
              <w:t>die Info View öffnen und schliessen, damit ich sehen kann, wie die Applikation entstanden ist und wer sie implementiert hat.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419" w:type="dxa"/>
          </w:tcPr>
          <w:p w:rsidR="002468E7" w:rsidRDefault="002468E7" w:rsidP="00B54E8E">
            <w:r>
              <w:t>23</w:t>
            </w:r>
          </w:p>
        </w:tc>
        <w:tc>
          <w:tcPr>
            <w:tcW w:w="2103" w:type="dxa"/>
          </w:tcPr>
          <w:p w:rsidR="002468E7" w:rsidRDefault="002468E7" w:rsidP="00B54E8E">
            <w:r w:rsidRPr="00A70048">
              <w:t>Anzahl PN bei Übersicht angezeigt</w:t>
            </w:r>
          </w:p>
        </w:tc>
        <w:tc>
          <w:tcPr>
            <w:tcW w:w="4317" w:type="dxa"/>
          </w:tcPr>
          <w:p w:rsidR="002468E7" w:rsidRDefault="002468E7" w:rsidP="00B54E8E">
            <w:r w:rsidRPr="00A70048">
              <w:t>die Anzahl PN in der Übersicht sehen, damit ich weiss, wie gross die Liste ist.</w:t>
            </w:r>
          </w:p>
        </w:tc>
        <w:tc>
          <w:tcPr>
            <w:tcW w:w="1215" w:type="dxa"/>
          </w:tcPr>
          <w:p w:rsidR="002468E7" w:rsidRDefault="002468E7" w:rsidP="00B54E8E">
            <w:r>
              <w:t>Ok</w:t>
            </w:r>
          </w:p>
        </w:tc>
        <w:tc>
          <w:tcPr>
            <w:tcW w:w="1234" w:type="dxa"/>
          </w:tcPr>
          <w:p w:rsidR="002468E7" w:rsidRDefault="002468E7" w:rsidP="00B54E8E">
            <w:r>
              <w:t>16.12.2011</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419" w:type="dxa"/>
          </w:tcPr>
          <w:p w:rsidR="002468E7" w:rsidRDefault="002468E7" w:rsidP="00B54E8E">
            <w:r>
              <w:t>24</w:t>
            </w:r>
          </w:p>
        </w:tc>
        <w:tc>
          <w:tcPr>
            <w:tcW w:w="2103" w:type="dxa"/>
          </w:tcPr>
          <w:p w:rsidR="002468E7" w:rsidRPr="00A70048" w:rsidRDefault="002468E7" w:rsidP="00B54E8E">
            <w:r w:rsidRPr="00A70048">
              <w:t>Animation Filter -&gt; Übersicht</w:t>
            </w:r>
          </w:p>
        </w:tc>
        <w:tc>
          <w:tcPr>
            <w:tcW w:w="4317" w:type="dxa"/>
          </w:tcPr>
          <w:p w:rsidR="002468E7" w:rsidRPr="00A70048" w:rsidRDefault="002468E7" w:rsidP="00B54E8E">
            <w:r w:rsidRPr="00A70048">
              <w:t>eine Animation sehen, wenn die Ansicht geschlossen und der Filter gesetzt wird, damit ich sehe, dass und wo der Filter nun gesetzt ist. (Filter highlighten, nach dem setzen des Kriteriums, gemäss Protokoll)</w:t>
            </w:r>
          </w:p>
        </w:tc>
        <w:tc>
          <w:tcPr>
            <w:tcW w:w="1215" w:type="dxa"/>
          </w:tcPr>
          <w:p w:rsidR="002468E7" w:rsidRDefault="002468E7" w:rsidP="00B54E8E">
            <w:r>
              <w:t>Ok</w:t>
            </w:r>
          </w:p>
        </w:tc>
        <w:tc>
          <w:tcPr>
            <w:tcW w:w="1234" w:type="dxa"/>
          </w:tcPr>
          <w:p w:rsidR="002468E7" w:rsidRDefault="002468E7" w:rsidP="00754379">
            <w:pPr>
              <w:keepNext/>
            </w:pPr>
            <w:r>
              <w:t>16.12.2011</w:t>
            </w:r>
          </w:p>
        </w:tc>
      </w:tr>
    </w:tbl>
    <w:p w:rsidR="002468E7" w:rsidRDefault="00754379" w:rsidP="00754379">
      <w:pPr>
        <w:pStyle w:val="Beschriftung"/>
      </w:pPr>
      <w:bookmarkStart w:id="503" w:name="_Toc312346155"/>
      <w:r>
        <w:t xml:space="preserve">Tabelle </w:t>
      </w:r>
      <w:r w:rsidR="00734A85">
        <w:fldChar w:fldCharType="begin"/>
      </w:r>
      <w:r w:rsidR="00734A85">
        <w:instrText xml:space="preserve"> SEQ Tabelle \* ARABIC </w:instrText>
      </w:r>
      <w:r w:rsidR="00734A85">
        <w:fldChar w:fldCharType="separate"/>
      </w:r>
      <w:r w:rsidR="005358CB">
        <w:rPr>
          <w:noProof/>
        </w:rPr>
        <w:t>12</w:t>
      </w:r>
      <w:r w:rsidR="00734A85">
        <w:rPr>
          <w:noProof/>
        </w:rPr>
        <w:fldChar w:fldCharType="end"/>
      </w:r>
      <w:r w:rsidRPr="005A22CC">
        <w:t xml:space="preserve"> - System Tests Sprint </w:t>
      </w:r>
      <w:r>
        <w:t>7</w:t>
      </w:r>
      <w:bookmarkEnd w:id="503"/>
    </w:p>
    <w:p w:rsidR="002468E7" w:rsidRDefault="002468E7" w:rsidP="00B54E8E"/>
    <w:p w:rsidR="002468E7" w:rsidRDefault="002468E7">
      <w:r>
        <w:br w:type="page"/>
      </w:r>
    </w:p>
    <w:p w:rsidR="002468E7" w:rsidRDefault="002468E7" w:rsidP="00871130">
      <w:pPr>
        <w:pStyle w:val="berschrift4"/>
      </w:pPr>
      <w:bookmarkStart w:id="504" w:name="_Toc312080558"/>
      <w:r>
        <w:lastRenderedPageBreak/>
        <w:t>Usability Test</w:t>
      </w:r>
      <w:bookmarkEnd w:id="504"/>
    </w:p>
    <w:p w:rsidR="002468E7" w:rsidRDefault="002468E7" w:rsidP="00B54E8E">
      <w:r>
        <w:t xml:space="preserve">Mit der Durchführung eines summativen Tests wurde die Usability der Applikation geprüft. Die gewonnenen Erkenntnisse wurden protokolliert und in der Applikation entsprechend angepasst. </w:t>
      </w:r>
    </w:p>
    <w:p w:rsidR="005A29A4" w:rsidRDefault="005A29A4" w:rsidP="00B54E8E">
      <w:r>
        <w:t>Die ausgefüllten Original-Fragebögen sind im Anhang C zu finden.</w:t>
      </w:r>
    </w:p>
    <w:p w:rsidR="002468E7" w:rsidRDefault="002468E7" w:rsidP="00871130">
      <w:pPr>
        <w:pStyle w:val="berschrift5"/>
      </w:pPr>
      <w:r>
        <w:t>Test Setup</w:t>
      </w:r>
    </w:p>
    <w:p w:rsidR="002468E7" w:rsidRPr="009F1DCF" w:rsidRDefault="002468E7" w:rsidP="00B54E8E">
      <w:r>
        <w:t>Die Anwendung wird mit einem HP LD4200tm Touch-Monitor getestet, da der Surface 2 nicht verfügbar ist. Der Monitor wird stehend platziert. Die Testpersonen müssen einzeln den Raum betreten und erhalten dort die Aufgabenstellung. Diese soll maximal fünf Minuten studiert werden. Die Anleitung muss im Verlauf des Tests nicht abgegeben werden, da sich dieser in 3 Unteraufgaben gliedert.</w:t>
      </w:r>
    </w:p>
    <w:p w:rsidR="002468E7" w:rsidRDefault="002468E7" w:rsidP="00871130">
      <w:pPr>
        <w:pStyle w:val="berschrift5"/>
      </w:pPr>
      <w:bookmarkStart w:id="505" w:name="_Toc312080559"/>
      <w:r>
        <w:t>Testszenario</w:t>
      </w:r>
      <w:bookmarkEnd w:id="505"/>
    </w:p>
    <w:p w:rsidR="002468E7" w:rsidRDefault="002468E7" w:rsidP="00B54E8E">
      <w:r>
        <w:t>Sie sind als Mitarbeiter der Firma Swisscom spezialisiert auf Projekte im Bereich .N</w:t>
      </w:r>
      <w:r w:rsidR="005A29A4">
        <w:t>ET</w:t>
      </w:r>
      <w:r>
        <w:t>. Heute haben Sie einen Termin bei der Zühlke Engineering AG, welche ihr Projektpartner ist. Es ist das erste Meeting, daher treffen Sie etwas verfrüht ein. Die Empfangsdame weist Sie darauf hin, dass die Project Notes der Firma (Projektbeschrieb auf eine A4-Seite zusammengefasst)</w:t>
      </w:r>
      <w:r w:rsidR="005A29A4">
        <w:t xml:space="preserve"> auf dem neu erworbenen Surface</w:t>
      </w:r>
      <w:r>
        <w:t xml:space="preserve"> eingesehen werden können.</w:t>
      </w:r>
    </w:p>
    <w:p w:rsidR="002468E7" w:rsidRDefault="002468E7" w:rsidP="00871130">
      <w:pPr>
        <w:pStyle w:val="berschrift6"/>
      </w:pPr>
      <w:r w:rsidRPr="00D762AB">
        <w:t>Aufgabe</w:t>
      </w:r>
      <w:r>
        <w:t xml:space="preserve"> 1</w:t>
      </w:r>
    </w:p>
    <w:p w:rsidR="002468E7" w:rsidRDefault="002468E7" w:rsidP="00B54E8E">
      <w:r>
        <w:t>Sie nutzen daher die Wartezeit, um sich mit der neuen Technologie zu befassen. Gleichzeitig sind Sie neugierig herauszufinden, ob die Zühlke Engineering AG Erfahr</w:t>
      </w:r>
      <w:r w:rsidR="005A29A4">
        <w:t>ungen in Ihrem Spezialgebiet .NET</w:t>
      </w:r>
      <w:r>
        <w:t xml:space="preserve"> mitbringt.</w:t>
      </w:r>
    </w:p>
    <w:p w:rsidR="002468E7" w:rsidRDefault="002468E7" w:rsidP="00871130">
      <w:pPr>
        <w:pStyle w:val="berschrift6"/>
      </w:pPr>
      <w:r>
        <w:t>Aufgabe 2</w:t>
      </w:r>
    </w:p>
    <w:p w:rsidR="002468E7" w:rsidRDefault="002468E7" w:rsidP="00B54E8E">
      <w:r>
        <w:t>Einer Ihrer Arbeitskollegen der Swisscom erzählte Ihnen, dass er ein Projekt mit der Zühlke Engineering AG gemacht hatte. Sie mögen sich noch entfernt erinnern, um was es ungefähr ging, Ihnen fällt aber kein konkreter Begriff zu diesem Projekt ein. Trotzdem möchten Sie nun mehr über dieses Projekt herausfinden.</w:t>
      </w:r>
    </w:p>
    <w:p w:rsidR="002468E7" w:rsidRDefault="002468E7" w:rsidP="00871130">
      <w:pPr>
        <w:pStyle w:val="berschrift6"/>
      </w:pPr>
      <w:r>
        <w:t>Aufgabe 3</w:t>
      </w:r>
    </w:p>
    <w:p w:rsidR="002468E7" w:rsidRDefault="002468E7" w:rsidP="00B54E8E">
      <w:r>
        <w:t>Sie möchten sich nun nochmals einen Überblick über alle Projekte verschaffen.</w:t>
      </w:r>
    </w:p>
    <w:p w:rsidR="00155D86" w:rsidRDefault="00155D86">
      <w:pPr>
        <w:rPr>
          <w:i/>
          <w:color w:val="4F4F59"/>
          <w:spacing w:val="10"/>
          <w:sz w:val="22"/>
          <w:szCs w:val="22"/>
        </w:rPr>
      </w:pPr>
      <w:bookmarkStart w:id="506" w:name="_Toc312080560"/>
      <w:r>
        <w:br w:type="page"/>
      </w:r>
    </w:p>
    <w:p w:rsidR="002468E7" w:rsidRDefault="002468E7" w:rsidP="00871130">
      <w:pPr>
        <w:pStyle w:val="berschrift5"/>
      </w:pPr>
      <w:r>
        <w:lastRenderedPageBreak/>
        <w:t>Kriterien</w:t>
      </w:r>
      <w:bookmarkEnd w:id="506"/>
    </w:p>
    <w:p w:rsidR="002468E7" w:rsidRDefault="002468E7" w:rsidP="00B54E8E">
      <w:r>
        <w:rPr>
          <w:noProof/>
          <w:lang w:eastAsia="de-CH"/>
        </w:rPr>
        <w:drawing>
          <wp:anchor distT="0" distB="0" distL="114300" distR="114300" simplePos="0" relativeHeight="251694080" behindDoc="0" locked="0" layoutInCell="1" allowOverlap="1" wp14:anchorId="542FC8EB" wp14:editId="483BD010">
            <wp:simplePos x="0" y="0"/>
            <wp:positionH relativeFrom="column">
              <wp:posOffset>-287020</wp:posOffset>
            </wp:positionH>
            <wp:positionV relativeFrom="paragraph">
              <wp:posOffset>363220</wp:posOffset>
            </wp:positionV>
            <wp:extent cx="2924175" cy="3001645"/>
            <wp:effectExtent l="0" t="0" r="0" b="0"/>
            <wp:wrapSquare wrapText="bothSides"/>
            <wp:docPr id="95" name="Diagram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14:sizeRelH relativeFrom="page">
              <wp14:pctWidth>0</wp14:pctWidth>
            </wp14:sizeRelH>
            <wp14:sizeRelV relativeFrom="page">
              <wp14:pctHeight>0</wp14:pctHeight>
            </wp14:sizeRelV>
          </wp:anchor>
        </w:drawing>
      </w:r>
      <w:r>
        <w:t>Die Applikation wurde auf die Benutzbarkeit getestet, nach den Kriterien der Norm ISO 9241-11 und Whitney Quesenbery.</w:t>
      </w:r>
    </w:p>
    <w:p w:rsidR="002468E7" w:rsidRDefault="002468E7" w:rsidP="002468E7">
      <w:pPr>
        <w:pStyle w:val="Listenabsatz"/>
        <w:numPr>
          <w:ilvl w:val="0"/>
          <w:numId w:val="22"/>
        </w:numPr>
        <w:ind w:left="5387" w:hanging="5027"/>
      </w:pPr>
      <w:r w:rsidRPr="00F25AA1">
        <w:rPr>
          <w:b/>
        </w:rPr>
        <w:t>Effektivität</w:t>
      </w:r>
      <w:r>
        <w:t>: Genauigkeit und Vollständigkeit mit der Benutzer ein bestimmtes Ziel erreichen</w:t>
      </w:r>
    </w:p>
    <w:p w:rsidR="002468E7" w:rsidRDefault="002468E7" w:rsidP="002468E7">
      <w:pPr>
        <w:pStyle w:val="Listenabsatz"/>
        <w:numPr>
          <w:ilvl w:val="0"/>
          <w:numId w:val="22"/>
        </w:numPr>
        <w:ind w:left="5387" w:hanging="5027"/>
      </w:pPr>
      <w:r w:rsidRPr="00F25AA1">
        <w:rPr>
          <w:b/>
        </w:rPr>
        <w:t>Effizienz</w:t>
      </w:r>
      <w:r>
        <w:t>: Aufwand der Benutzer im Verhältnis zur Genauigkeit und Vollständigkeit des erzielten Effekts</w:t>
      </w:r>
    </w:p>
    <w:p w:rsidR="002468E7" w:rsidRDefault="002468E7" w:rsidP="002468E7">
      <w:pPr>
        <w:pStyle w:val="Listenabsatz"/>
        <w:numPr>
          <w:ilvl w:val="0"/>
          <w:numId w:val="22"/>
        </w:numPr>
        <w:ind w:left="5387" w:hanging="5027"/>
      </w:pPr>
      <w:r w:rsidRPr="00F25AA1">
        <w:rPr>
          <w:b/>
        </w:rPr>
        <w:t>Zufriedenheit</w:t>
      </w:r>
      <w:r>
        <w:t>: positive Einstellung der Benutzer gegenüber der Nutzung des Systems. Keine Beeinträchtigungen der Freiheit durch das System. Dieser Punkt beinhaltet:</w:t>
      </w:r>
    </w:p>
    <w:p w:rsidR="002468E7" w:rsidRDefault="002468E7" w:rsidP="002468E7">
      <w:pPr>
        <w:pStyle w:val="Listenabsatz"/>
        <w:numPr>
          <w:ilvl w:val="1"/>
          <w:numId w:val="22"/>
        </w:numPr>
      </w:pPr>
      <w:r>
        <w:t>Lernfördernd</w:t>
      </w:r>
    </w:p>
    <w:p w:rsidR="002468E7" w:rsidRDefault="002468E7" w:rsidP="002468E7">
      <w:pPr>
        <w:pStyle w:val="Listenabsatz"/>
        <w:numPr>
          <w:ilvl w:val="1"/>
          <w:numId w:val="22"/>
        </w:numPr>
      </w:pPr>
      <w:r>
        <w:t>Fehlertolerant</w:t>
      </w:r>
    </w:p>
    <w:p w:rsidR="002468E7" w:rsidRDefault="002468E7" w:rsidP="002468E7">
      <w:pPr>
        <w:pStyle w:val="Listenabsatz"/>
        <w:numPr>
          <w:ilvl w:val="1"/>
          <w:numId w:val="22"/>
        </w:numPr>
      </w:pPr>
      <w:r>
        <w:t>Ansprechend</w:t>
      </w:r>
    </w:p>
    <w:p w:rsidR="002468E7" w:rsidRDefault="002468E7" w:rsidP="00B54E8E"/>
    <w:p w:rsidR="002468E7" w:rsidRDefault="002468E7" w:rsidP="00B54E8E"/>
    <w:p w:rsidR="002468E7" w:rsidRDefault="002468E7" w:rsidP="00B54E8E"/>
    <w:p w:rsidR="002468E7" w:rsidRDefault="002468E7">
      <w:r>
        <w:rPr>
          <w:noProof/>
          <w:lang w:eastAsia="de-CH"/>
        </w:rPr>
        <mc:AlternateContent>
          <mc:Choice Requires="wps">
            <w:drawing>
              <wp:anchor distT="0" distB="0" distL="114300" distR="114300" simplePos="0" relativeHeight="251695104" behindDoc="0" locked="0" layoutInCell="1" allowOverlap="1" wp14:anchorId="39A9D6D8" wp14:editId="43A3FEED">
                <wp:simplePos x="0" y="0"/>
                <wp:positionH relativeFrom="column">
                  <wp:posOffset>-2778125</wp:posOffset>
                </wp:positionH>
                <wp:positionV relativeFrom="paragraph">
                  <wp:posOffset>214630</wp:posOffset>
                </wp:positionV>
                <wp:extent cx="3136265" cy="635"/>
                <wp:effectExtent l="0" t="0" r="6985" b="0"/>
                <wp:wrapSquare wrapText="bothSides"/>
                <wp:docPr id="82" name="Text Box 82"/>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a:effectLst/>
                      </wps:spPr>
                      <wps:txbx>
                        <w:txbxContent>
                          <w:p w:rsidR="00E73F1D" w:rsidRPr="003518E5" w:rsidRDefault="00E73F1D" w:rsidP="00B54E8E">
                            <w:pPr>
                              <w:pStyle w:val="Beschriftung"/>
                              <w:rPr>
                                <w:noProof/>
                                <w:sz w:val="20"/>
                                <w:szCs w:val="20"/>
                              </w:rPr>
                            </w:pPr>
                            <w:bookmarkStart w:id="507" w:name="_Toc312080613"/>
                            <w:bookmarkStart w:id="508" w:name="_Toc312356806"/>
                            <w:r>
                              <w:t xml:space="preserve">Abbildung </w:t>
                            </w:r>
                            <w:r w:rsidR="00734A85">
                              <w:fldChar w:fldCharType="begin"/>
                            </w:r>
                            <w:r w:rsidR="00734A85">
                              <w:instrText xml:space="preserve"> SEQ Abbildung \* ARABIC </w:instrText>
                            </w:r>
                            <w:r w:rsidR="00734A85">
                              <w:fldChar w:fldCharType="separate"/>
                            </w:r>
                            <w:r w:rsidR="005358CB">
                              <w:rPr>
                                <w:noProof/>
                              </w:rPr>
                              <w:t>71</w:t>
                            </w:r>
                            <w:r w:rsidR="00734A85">
                              <w:rPr>
                                <w:noProof/>
                              </w:rPr>
                              <w:fldChar w:fldCharType="end"/>
                            </w:r>
                            <w:r>
                              <w:t xml:space="preserve"> - Usability nach ISO 9241-11 und Quesenbery</w:t>
                            </w:r>
                            <w:bookmarkEnd w:id="507"/>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2" o:spid="_x0000_s1029" type="#_x0000_t202" style="position:absolute;margin-left:-218.75pt;margin-top:16.9pt;width:246.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" stroked="f">
                <v:textbox style="mso-fit-shape-to-text:t" inset="0,0,0,0">
                  <w:txbxContent>
                    <w:p w:rsidR="00E73F1D" w:rsidRPr="003518E5" w:rsidRDefault="00E73F1D" w:rsidP="00B54E8E">
                      <w:pPr>
                        <w:pStyle w:val="Beschriftung"/>
                        <w:rPr>
                          <w:noProof/>
                          <w:sz w:val="20"/>
                          <w:szCs w:val="20"/>
                        </w:rPr>
                      </w:pPr>
                      <w:bookmarkStart w:id="509" w:name="_Toc312080613"/>
                      <w:bookmarkStart w:id="510" w:name="_Toc312356806"/>
                      <w:r>
                        <w:t xml:space="preserve">Abbildung </w:t>
                      </w:r>
                      <w:r w:rsidR="00734A85">
                        <w:fldChar w:fldCharType="begin"/>
                      </w:r>
                      <w:r w:rsidR="00734A85">
                        <w:instrText xml:space="preserve"> SEQ Abbildung \* ARABIC </w:instrText>
                      </w:r>
                      <w:r w:rsidR="00734A85">
                        <w:fldChar w:fldCharType="separate"/>
                      </w:r>
                      <w:r w:rsidR="005358CB">
                        <w:rPr>
                          <w:noProof/>
                        </w:rPr>
                        <w:t>71</w:t>
                      </w:r>
                      <w:r w:rsidR="00734A85">
                        <w:rPr>
                          <w:noProof/>
                        </w:rPr>
                        <w:fldChar w:fldCharType="end"/>
                      </w:r>
                      <w:r>
                        <w:t xml:space="preserve"> - Usability nach ISO 9241-11 und Quesenbery</w:t>
                      </w:r>
                      <w:bookmarkEnd w:id="509"/>
                      <w:bookmarkEnd w:id="510"/>
                    </w:p>
                  </w:txbxContent>
                </v:textbox>
                <w10:wrap type="square"/>
              </v:shape>
            </w:pict>
          </mc:Fallback>
        </mc:AlternateContent>
      </w:r>
    </w:p>
    <w:p w:rsidR="00155D86" w:rsidRDefault="00155D86" w:rsidP="00155D86">
      <w:bookmarkStart w:id="511" w:name="_Toc312080561"/>
    </w:p>
    <w:p w:rsidR="002468E7" w:rsidRDefault="002468E7" w:rsidP="00871130">
      <w:pPr>
        <w:pStyle w:val="berschrift5"/>
      </w:pPr>
      <w:r>
        <w:t>Testpersonen</w:t>
      </w:r>
      <w:bookmarkEnd w:id="511"/>
    </w:p>
    <w:tbl>
      <w:tblPr>
        <w:tblStyle w:val="MittlereSchattierung1-Akzent1"/>
        <w:tblW w:w="0" w:type="auto"/>
        <w:tblLook w:val="0420" w:firstRow="1" w:lastRow="0" w:firstColumn="0" w:lastColumn="0" w:noHBand="0" w:noVBand="1"/>
      </w:tblPr>
      <w:tblGrid>
        <w:gridCol w:w="3070"/>
        <w:gridCol w:w="3071"/>
        <w:gridCol w:w="3071"/>
      </w:tblGrid>
      <w:tr w:rsidR="002468E7" w:rsidTr="00B54E8E">
        <w:trPr>
          <w:cnfStyle w:val="100000000000" w:firstRow="1" w:lastRow="0" w:firstColumn="0" w:lastColumn="0" w:oddVBand="0" w:evenVBand="0" w:oddHBand="0" w:evenHBand="0" w:firstRowFirstColumn="0" w:firstRowLastColumn="0" w:lastRowFirstColumn="0" w:lastRowLastColumn="0"/>
        </w:trPr>
        <w:tc>
          <w:tcPr>
            <w:tcW w:w="3070" w:type="dxa"/>
          </w:tcPr>
          <w:p w:rsidR="002468E7" w:rsidRDefault="002468E7" w:rsidP="00B54E8E">
            <w:r>
              <w:t>Testperson</w:t>
            </w:r>
          </w:p>
        </w:tc>
        <w:tc>
          <w:tcPr>
            <w:tcW w:w="3071" w:type="dxa"/>
          </w:tcPr>
          <w:p w:rsidR="002468E7" w:rsidRDefault="002468E7" w:rsidP="00B54E8E">
            <w:r>
              <w:t>Durchführungstermin</w:t>
            </w:r>
          </w:p>
        </w:tc>
        <w:tc>
          <w:tcPr>
            <w:tcW w:w="3071" w:type="dxa"/>
          </w:tcPr>
          <w:p w:rsidR="002468E7" w:rsidRDefault="002468E7" w:rsidP="00B54E8E">
            <w:r>
              <w:t>Status</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B54E8E">
            <w:r>
              <w:t>Michael Gfeller</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B54E8E">
            <w:r>
              <w:t>Mirco Stocker</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3070" w:type="dxa"/>
          </w:tcPr>
          <w:p w:rsidR="002468E7" w:rsidRDefault="002468E7" w:rsidP="00B54E8E">
            <w:r>
              <w:t>Markus Stolze</w:t>
            </w:r>
          </w:p>
        </w:tc>
        <w:tc>
          <w:tcPr>
            <w:tcW w:w="3071" w:type="dxa"/>
          </w:tcPr>
          <w:p w:rsidR="002468E7" w:rsidRDefault="002468E7" w:rsidP="00B54E8E">
            <w:r>
              <w:t>05.12.2011</w:t>
            </w:r>
          </w:p>
        </w:tc>
        <w:tc>
          <w:tcPr>
            <w:tcW w:w="3071" w:type="dxa"/>
          </w:tcPr>
          <w:p w:rsidR="002468E7" w:rsidRDefault="002468E7" w:rsidP="00B54E8E">
            <w:r>
              <w:t>durchgeführt</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tcW w:w="3070" w:type="dxa"/>
          </w:tcPr>
          <w:p w:rsidR="002468E7" w:rsidRDefault="002468E7" w:rsidP="00B54E8E">
            <w:r>
              <w:t>Mischa Trecco</w:t>
            </w:r>
          </w:p>
        </w:tc>
        <w:tc>
          <w:tcPr>
            <w:tcW w:w="3071" w:type="dxa"/>
          </w:tcPr>
          <w:p w:rsidR="002468E7" w:rsidRDefault="002468E7" w:rsidP="00B54E8E">
            <w:r>
              <w:t>05.12.2011</w:t>
            </w:r>
          </w:p>
        </w:tc>
        <w:tc>
          <w:tcPr>
            <w:tcW w:w="3071" w:type="dxa"/>
          </w:tcPr>
          <w:p w:rsidR="002468E7" w:rsidRDefault="002468E7" w:rsidP="00F63984">
            <w:pPr>
              <w:keepNext/>
            </w:pPr>
            <w:r>
              <w:t>durchgeführt</w:t>
            </w:r>
          </w:p>
        </w:tc>
      </w:tr>
    </w:tbl>
    <w:p w:rsidR="002468E7" w:rsidRDefault="00F63984" w:rsidP="00F63984">
      <w:pPr>
        <w:pStyle w:val="Beschriftung"/>
      </w:pPr>
      <w:bookmarkStart w:id="512" w:name="_Toc312346156"/>
      <w:r>
        <w:t xml:space="preserve">Tabelle </w:t>
      </w:r>
      <w:r w:rsidR="00734A85">
        <w:fldChar w:fldCharType="begin"/>
      </w:r>
      <w:r w:rsidR="00734A85">
        <w:instrText xml:space="preserve"> SEQ Tabelle \* ARABIC </w:instrText>
      </w:r>
      <w:r w:rsidR="00734A85">
        <w:fldChar w:fldCharType="separate"/>
      </w:r>
      <w:r w:rsidR="005358CB">
        <w:rPr>
          <w:noProof/>
        </w:rPr>
        <w:t>13</w:t>
      </w:r>
      <w:r w:rsidR="00734A85">
        <w:rPr>
          <w:noProof/>
        </w:rPr>
        <w:fldChar w:fldCharType="end"/>
      </w:r>
      <w:r>
        <w:t xml:space="preserve"> - Durchführungen Usability Tests</w:t>
      </w:r>
      <w:bookmarkEnd w:id="512"/>
    </w:p>
    <w:p w:rsidR="002468E7" w:rsidRDefault="002468E7" w:rsidP="00B54E8E">
      <w:r>
        <w:t>Die Fragebogen wurden von den Testpersonen ausgefüllt und wieder in dieses Dokument eingetragen. Kopien des Originalfragebogens befinden sich im Anhang (</w:t>
      </w:r>
      <w:r w:rsidR="005A29A4">
        <w:t xml:space="preserve">siehe </w:t>
      </w:r>
      <w:r w:rsidR="005A29A4">
        <w:fldChar w:fldCharType="begin"/>
      </w:r>
      <w:r w:rsidR="005A29A4">
        <w:instrText xml:space="preserve"> REF _Ref312335568 \r \h </w:instrText>
      </w:r>
      <w:r w:rsidR="005A29A4">
        <w:fldChar w:fldCharType="separate"/>
      </w:r>
      <w:r w:rsidR="005358CB">
        <w:t>VII</w:t>
      </w:r>
      <w:r w:rsidR="005A29A4">
        <w:fldChar w:fldCharType="end"/>
      </w:r>
      <w:r w:rsidR="005A29A4">
        <w:t xml:space="preserve"> </w:t>
      </w:r>
      <w:r w:rsidR="005A29A4">
        <w:fldChar w:fldCharType="begin"/>
      </w:r>
      <w:r w:rsidR="005A29A4">
        <w:instrText xml:space="preserve"> REF _Ref312335568 \h </w:instrText>
      </w:r>
      <w:r w:rsidR="005A29A4">
        <w:fldChar w:fldCharType="separate"/>
      </w:r>
      <w:r w:rsidR="005358CB">
        <w:rPr>
          <w:noProof/>
          <w:lang w:eastAsia="de-CH"/>
        </w:rPr>
        <w:t>Anhang</w:t>
      </w:r>
      <w:r w:rsidR="005A29A4">
        <w:fldChar w:fldCharType="end"/>
      </w:r>
      <w:r>
        <w:t>).</w:t>
      </w:r>
    </w:p>
    <w:p w:rsidR="002468E7" w:rsidRDefault="002468E7">
      <w:r>
        <w:br w:type="page"/>
      </w:r>
    </w:p>
    <w:p w:rsidR="002468E7" w:rsidRDefault="002468E7" w:rsidP="00871130">
      <w:pPr>
        <w:pStyle w:val="berschrift5"/>
      </w:pPr>
      <w:bookmarkStart w:id="513" w:name="_Toc312080562"/>
      <w:r>
        <w:lastRenderedPageBreak/>
        <w:t>Fragebogen Michael Gfeller</w:t>
      </w:r>
      <w:bookmarkEnd w:id="513"/>
    </w:p>
    <w:tbl>
      <w:tblPr>
        <w:tblStyle w:val="MittlereSchattierung1-Akz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ittlereSchattierung1-Akz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28511720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557240072"/>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0512197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6560806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8516834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887882286"/>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70568198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75229832"/>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082193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508707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309310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501356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31309389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88089520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238662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49389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082925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158109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73174169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676731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5651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3353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502782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0582218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65735061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521028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657591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3100105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48880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0409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16338840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798371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436109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2263587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9744207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7861195"/>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20102098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54984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696527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71796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953156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7477048"/>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ittlereSchattierung1-Akz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9633919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155466482"/>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40549889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2616951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7228476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9578639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59861320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4424071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9735954"/>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3478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325834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651144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190806207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661648782"/>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301499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2637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461484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464464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66512401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7666374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270959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0000316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71870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8874053"/>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ittlereSchattierung1-Akz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26545657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854620253"/>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0101153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7664274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1649399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61701738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70482728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1928082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939637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487952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63530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35683117"/>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82023755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5983269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764330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25193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80230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7281192"/>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ittlereSchattierung1-Akz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158310381"/>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220821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65275457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5524473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68721786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95627295"/>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35191647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35193673"/>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905087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8401263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731138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7070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252961883"/>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8380432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322818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551350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6330007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068371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ittlereSchattierung1-Akz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586042092"/>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9321804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7733756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42129979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14408160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278946644"/>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213993864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2641099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870841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185123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053311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417660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71593568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122326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366787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464638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633709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112000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ittlereSchattierung1-Akz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1811515198"/>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05192184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6476395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74777947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3309298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02333349"/>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174464475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9780676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7319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9797876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86682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1867517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958924964"/>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4828581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8479226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8535407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863945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91246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97109776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894228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0170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171048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685123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73466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ittlereSchattierung1-Akz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r>
              <w:t>Ev. Filtern schneller, z.B. Virtualisieren der Panels.</w:t>
            </w:r>
          </w:p>
          <w:p w:rsidR="002468E7" w:rsidRDefault="002468E7" w:rsidP="00B54E8E">
            <w:r>
              <w:t>Löschen der Kriterien via „wegwischen“</w:t>
            </w:r>
          </w:p>
        </w:tc>
      </w:tr>
    </w:tbl>
    <w:p w:rsidR="002468E7" w:rsidRDefault="002468E7" w:rsidP="00871130">
      <w:pPr>
        <w:pStyle w:val="berschrift5"/>
      </w:pPr>
      <w:bookmarkStart w:id="514" w:name="_Toc312080563"/>
      <w:r>
        <w:lastRenderedPageBreak/>
        <w:t>Fragebogen Mirko Stocker</w:t>
      </w:r>
      <w:bookmarkEnd w:id="514"/>
    </w:p>
    <w:tbl>
      <w:tblPr>
        <w:tblStyle w:val="MittlereSchattierung1-Akz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ittlereSchattierung1-Akz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462850892"/>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9353959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69319818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12676160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899475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7684277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32528673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3097290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723230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317226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581400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1219110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03863531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11381665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182526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635854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699917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48744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87778513"/>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137047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05923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954616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319010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9249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77332529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00204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65732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9835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61170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182596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55338174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333187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448219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5409874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40005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4270942"/>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27216740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475184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7490841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5297866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73602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8354325"/>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ittlereSchattierung1-Akz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7605807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737597021"/>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2636912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5308456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9558932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98126318"/>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4314857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437502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65354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958633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118439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8229935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27000247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9130473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8373194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431724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800355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9442467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7099998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6946456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0032412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217754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863623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932289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ittlereSchattierung1-Akz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77786256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6665711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4998145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10435033"/>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03846553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40858105"/>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98854059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1652175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920840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1732053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129213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4694138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63063017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53694093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059246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070799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5519712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59033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ittlereSchattierung1-Akz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24130284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1429768431"/>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7120694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2284459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946854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48432145"/>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125203540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0223940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18849134"/>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8080929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513959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9152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41274870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993048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152635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8087619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639719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4426877"/>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ittlereSchattierung1-Akz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2033836613"/>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74357601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1517735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13693086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8619822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442578354"/>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873192753"/>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40086961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15181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593805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288844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893933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36382424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1608046"/>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9038581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768674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3222803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926227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ittlereSchattierung1-Akz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418177331"/>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6806661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1702513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406478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2538299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94427551"/>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56469345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2621935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7991085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141450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382479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95559093"/>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21201311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13136303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2232828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2648945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64385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2030323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2101560134"/>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022997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4691523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0909813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8070077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6135032"/>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ittlereSchattierung1-Akz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p w:rsidR="002468E7" w:rsidRDefault="002468E7" w:rsidP="00B54E8E"/>
        </w:tc>
      </w:tr>
    </w:tbl>
    <w:p w:rsidR="002468E7" w:rsidRDefault="002468E7" w:rsidP="00871130">
      <w:pPr>
        <w:pStyle w:val="berschrift5"/>
      </w:pPr>
      <w:bookmarkStart w:id="515" w:name="_Toc312080564"/>
      <w:r>
        <w:lastRenderedPageBreak/>
        <w:t>Fragebogen Markus Stolze</w:t>
      </w:r>
      <w:bookmarkEnd w:id="515"/>
    </w:p>
    <w:tbl>
      <w:tblPr>
        <w:tblStyle w:val="MittlereSchattierung1-Akz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ittlereSchattierung1-Akz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1409139806"/>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032049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5153771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4636064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76275605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761998944"/>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10286817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6306640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5357960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89933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359862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670473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112060858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04066451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3982715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154146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38209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5222919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99908064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9358744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937886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153022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7308814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228281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156884282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176737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1006696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149329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586031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5310298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207021640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5330396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215029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90657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528420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3645378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95815149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238480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22695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949248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5422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6863131"/>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ittlereSchattierung1-Akz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1071769716"/>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65371527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85624532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913541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7961278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38714787"/>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74001658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9650610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56276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899138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401366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83572845"/>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75810204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102522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4647827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9200138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795117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341176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2023075223"/>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795255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4622493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917835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7829901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2769902"/>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ittlereSchattierung1-Akz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162106757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161448034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7247344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56306326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512770357"/>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69986746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133679593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382969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197323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8907254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0631091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132040"/>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64886614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054535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040208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4732002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6247090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6037904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ittlereSchattierung1-Akz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76946874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287901429"/>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2409888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1526648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21927194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7873546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79120733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82641332"/>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684415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7050737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150304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0396538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95043669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78635201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319606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2499444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5122722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231333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ittlereSchattierung1-Akz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05038272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85517205"/>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4628298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12906696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0355144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32679041"/>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168431586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0988155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2095649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23951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6593996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98154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04953451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711546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746938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6862397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1479266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440237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ittlereSchattierung1-Akz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928310249"/>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55238230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06722257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0153255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4211979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877817849"/>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29004847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22784538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2911286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211559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3119983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19807403"/>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162399815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31244613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822677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99843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2501549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54105327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134967679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8963245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0150473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370163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2497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9847396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ittlereSchattierung1-Akz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B54E8E">
            <w:r>
              <w:t>Volltextsuche fehlt</w:t>
            </w:r>
          </w:p>
          <w:p w:rsidR="002468E7" w:rsidRDefault="002468E7" w:rsidP="00B54E8E">
            <w:r>
              <w:t>Die Applikation ist etwas langsam</w:t>
            </w:r>
          </w:p>
        </w:tc>
      </w:tr>
    </w:tbl>
    <w:p w:rsidR="002468E7" w:rsidRDefault="002468E7" w:rsidP="00871130">
      <w:pPr>
        <w:pStyle w:val="berschrift5"/>
      </w:pPr>
      <w:bookmarkStart w:id="516" w:name="_Toc312080565"/>
      <w:r>
        <w:lastRenderedPageBreak/>
        <w:t>Fragebogen Mischa Trecco</w:t>
      </w:r>
      <w:bookmarkEnd w:id="516"/>
    </w:p>
    <w:tbl>
      <w:tblPr>
        <w:tblStyle w:val="MittlereSchattierung1-Akzent1"/>
        <w:tblW w:w="0" w:type="auto"/>
        <w:tblLook w:val="04A0" w:firstRow="1" w:lastRow="0" w:firstColumn="1" w:lastColumn="0" w:noHBand="0" w:noVBand="1"/>
      </w:tblPr>
      <w:tblGrid>
        <w:gridCol w:w="534"/>
        <w:gridCol w:w="4072"/>
        <w:gridCol w:w="605"/>
        <w:gridCol w:w="4001"/>
      </w:tblGrid>
      <w:tr w:rsidR="002468E7" w:rsidTr="00B54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4"/>
          </w:tcPr>
          <w:p w:rsidR="002468E7" w:rsidRDefault="002468E7" w:rsidP="00B54E8E">
            <w:r>
              <w:t>Bezeichnung</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hohem Mass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in geringem Mass zu</w:t>
            </w:r>
          </w:p>
        </w:tc>
      </w:tr>
      <w:tr w:rsidR="002468E7"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grösstenteils zu</w:t>
            </w:r>
          </w:p>
        </w:tc>
        <w:tc>
          <w:tcPr>
            <w:tcW w:w="605"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w:t>
            </w:r>
          </w:p>
        </w:tc>
        <w:tc>
          <w:tcPr>
            <w:tcW w:w="4001" w:type="dxa"/>
          </w:tcPr>
          <w:p w:rsidR="002468E7" w:rsidRDefault="002468E7" w:rsidP="00B54E8E">
            <w:pPr>
              <w:cnfStyle w:val="000000010000" w:firstRow="0" w:lastRow="0" w:firstColumn="0" w:lastColumn="0" w:oddVBand="0" w:evenVBand="0" w:oddHBand="0" w:evenHBand="1" w:firstRowFirstColumn="0" w:firstRowLastColumn="0" w:lastRowFirstColumn="0" w:lastRowLastColumn="0"/>
            </w:pPr>
            <w:r>
              <w:t>Trifft gar nicht zu</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2468E7" w:rsidRDefault="002468E7" w:rsidP="00B54E8E">
            <w:r>
              <w:t>=</w:t>
            </w:r>
          </w:p>
        </w:tc>
        <w:tc>
          <w:tcPr>
            <w:tcW w:w="4072"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Trifft mehr oder weniger zu</w:t>
            </w:r>
          </w:p>
        </w:tc>
        <w:tc>
          <w:tcPr>
            <w:tcW w:w="605"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kinb</w:t>
            </w:r>
          </w:p>
        </w:tc>
        <w:tc>
          <w:tcPr>
            <w:tcW w:w="4001" w:type="dxa"/>
          </w:tcPr>
          <w:p w:rsidR="002468E7" w:rsidRDefault="002468E7" w:rsidP="00B54E8E">
            <w:pPr>
              <w:cnfStyle w:val="000000100000" w:firstRow="0" w:lastRow="0" w:firstColumn="0" w:lastColumn="0" w:oddVBand="0" w:evenVBand="0" w:oddHBand="1" w:evenHBand="0" w:firstRowFirstColumn="0" w:firstRowLastColumn="0" w:lastRowFirstColumn="0" w:lastRowLastColumn="0"/>
            </w:pPr>
            <w:r>
              <w:t>Kann ich nicht beurteilen</w:t>
            </w:r>
          </w:p>
        </w:tc>
      </w:tr>
    </w:tbl>
    <w:p w:rsidR="002468E7" w:rsidRDefault="002468E7" w:rsidP="00B54E8E"/>
    <w:tbl>
      <w:tblPr>
        <w:tblStyle w:val="MittlereSchattierung1-Akz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A</w:t>
            </w:r>
          </w:p>
        </w:tc>
        <w:tc>
          <w:tcPr>
            <w:tcW w:w="5244" w:type="dxa"/>
          </w:tcPr>
          <w:p w:rsidR="002468E7" w:rsidRDefault="002468E7" w:rsidP="00B54E8E">
            <w:r>
              <w:t>Effektivität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A1</w:t>
            </w:r>
          </w:p>
        </w:tc>
        <w:tc>
          <w:tcPr>
            <w:tcW w:w="5244" w:type="dxa"/>
          </w:tcPr>
          <w:p w:rsidR="002468E7" w:rsidRDefault="002468E7" w:rsidP="00B54E8E">
            <w:r>
              <w:t>Der Themenbereich kann eingeschränkt werden</w:t>
            </w:r>
          </w:p>
        </w:tc>
        <w:sdt>
          <w:sdtPr>
            <w:id w:val="1518354152"/>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9538991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64457600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0797503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7924433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48823415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A2</w:t>
            </w:r>
          </w:p>
        </w:tc>
        <w:tc>
          <w:tcPr>
            <w:tcW w:w="5244" w:type="dxa"/>
          </w:tcPr>
          <w:p w:rsidR="002468E7" w:rsidRDefault="002468E7" w:rsidP="00B54E8E">
            <w:r>
              <w:t>Gewünschte Project Notes können gefunden werden</w:t>
            </w:r>
          </w:p>
        </w:tc>
        <w:sdt>
          <w:sdtPr>
            <w:rPr>
              <w:rFonts w:ascii="MS Gothic" w:eastAsia="MS Gothic" w:hint="eastAsia"/>
            </w:rPr>
            <w:id w:val="38460391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729731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326963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1221050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6381492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818499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A3</w:t>
            </w:r>
          </w:p>
        </w:tc>
        <w:tc>
          <w:tcPr>
            <w:tcW w:w="5244" w:type="dxa"/>
          </w:tcPr>
          <w:p w:rsidR="002468E7" w:rsidRDefault="002468E7" w:rsidP="00B54E8E">
            <w:r>
              <w:t>Es können wieder alle Projekte angezeigt werden</w:t>
            </w:r>
          </w:p>
        </w:tc>
        <w:sdt>
          <w:sdtPr>
            <w:rPr>
              <w:rFonts w:ascii="MS Gothic" w:eastAsia="MS Gothic" w:hint="eastAsia"/>
            </w:rPr>
            <w:id w:val="-491023796"/>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1854847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0849507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0918647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731339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32533263"/>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A4</w:t>
            </w:r>
          </w:p>
        </w:tc>
        <w:tc>
          <w:tcPr>
            <w:tcW w:w="5244" w:type="dxa"/>
          </w:tcPr>
          <w:p w:rsidR="002468E7" w:rsidRDefault="002468E7" w:rsidP="00B54E8E">
            <w:r>
              <w:t>Es kann durch die Project Notes navigiert werden</w:t>
            </w:r>
          </w:p>
        </w:tc>
        <w:sdt>
          <w:sdtPr>
            <w:rPr>
              <w:rFonts w:ascii="MS Gothic" w:eastAsia="MS Gothic" w:hAnsi="MS Gothic" w:hint="eastAsia"/>
            </w:rPr>
            <w:id w:val="-197474369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699132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960436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1209305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201148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056889813"/>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A5</w:t>
            </w:r>
          </w:p>
        </w:tc>
        <w:tc>
          <w:tcPr>
            <w:tcW w:w="5244" w:type="dxa"/>
          </w:tcPr>
          <w:p w:rsidR="002468E7" w:rsidRDefault="002468E7" w:rsidP="00B54E8E">
            <w:r>
              <w:t>Es ist ersichtlich wie viele Projekte gerade sichtbar sind</w:t>
            </w:r>
          </w:p>
        </w:tc>
        <w:sdt>
          <w:sdtPr>
            <w:rPr>
              <w:rFonts w:ascii="MS Gothic" w:eastAsia="MS Gothic" w:hAnsi="MS Gothic" w:hint="eastAsia"/>
            </w:rPr>
            <w:id w:val="-46689694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5576581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115092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122480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5278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292465"/>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A6</w:t>
            </w:r>
          </w:p>
        </w:tc>
        <w:tc>
          <w:tcPr>
            <w:tcW w:w="5244" w:type="dxa"/>
          </w:tcPr>
          <w:p w:rsidR="002468E7" w:rsidRDefault="002468E7" w:rsidP="00B54E8E">
            <w:r>
              <w:t>Eine Project Note kann gelesen werden</w:t>
            </w:r>
          </w:p>
        </w:tc>
        <w:sdt>
          <w:sdtPr>
            <w:rPr>
              <w:rFonts w:ascii="MS Gothic" w:eastAsia="MS Gothic" w:hAnsi="MS Gothic" w:hint="eastAsia"/>
            </w:rPr>
            <w:id w:val="133919762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64423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5899969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1532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82505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2578392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A7</w:t>
            </w:r>
          </w:p>
        </w:tc>
        <w:tc>
          <w:tcPr>
            <w:tcW w:w="5244" w:type="dxa"/>
          </w:tcPr>
          <w:p w:rsidR="002468E7" w:rsidRDefault="002468E7" w:rsidP="00B54E8E">
            <w:r>
              <w:t>Eine Project Note kann vergrössert und besser gelesen werden</w:t>
            </w:r>
          </w:p>
        </w:tc>
        <w:sdt>
          <w:sdtPr>
            <w:rPr>
              <w:rFonts w:ascii="MS Gothic" w:eastAsia="MS Gothic" w:hAnsi="MS Gothic" w:hint="eastAsia"/>
            </w:rPr>
            <w:id w:val="1002862028"/>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52490496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13228946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7163268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304689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394352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ittlereSchattierung1-Akz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B</w:t>
            </w:r>
          </w:p>
        </w:tc>
        <w:tc>
          <w:tcPr>
            <w:tcW w:w="5244" w:type="dxa"/>
          </w:tcPr>
          <w:p w:rsidR="002468E7" w:rsidRDefault="002468E7" w:rsidP="00B54E8E">
            <w:r>
              <w:t>Effizienz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B1</w:t>
            </w:r>
          </w:p>
        </w:tc>
        <w:tc>
          <w:tcPr>
            <w:tcW w:w="5244" w:type="dxa"/>
          </w:tcPr>
          <w:p w:rsidR="002468E7" w:rsidRDefault="002468E7" w:rsidP="00B54E8E">
            <w:r>
              <w:t>Der Themenbereich kann einfach eingeschränkt werden</w:t>
            </w:r>
          </w:p>
        </w:tc>
        <w:sdt>
          <w:sdtPr>
            <w:id w:val="131684116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int="eastAsia"/>
                  </w:rPr>
                  <w:t>☐</w:t>
                </w:r>
              </w:p>
            </w:tc>
          </w:sdtContent>
        </w:sdt>
        <w:sdt>
          <w:sdtPr>
            <w:id w:val="-380325960"/>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4461731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20881644"/>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3203025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27828981"/>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B2</w:t>
            </w:r>
          </w:p>
        </w:tc>
        <w:tc>
          <w:tcPr>
            <w:tcW w:w="5244" w:type="dxa"/>
          </w:tcPr>
          <w:p w:rsidR="002468E7" w:rsidRDefault="002468E7" w:rsidP="00B54E8E">
            <w:r>
              <w:t>Project Notes eines bestimmten Themenbereichs können einfach gefunden werden</w:t>
            </w:r>
          </w:p>
        </w:tc>
        <w:sdt>
          <w:sdtPr>
            <w:rPr>
              <w:rFonts w:ascii="MS Gothic" w:eastAsia="MS Gothic" w:hint="eastAsia"/>
            </w:rPr>
            <w:id w:val="105350878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90025059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3785878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20625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9490630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49478349"/>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B3</w:t>
            </w:r>
          </w:p>
        </w:tc>
        <w:tc>
          <w:tcPr>
            <w:tcW w:w="5244" w:type="dxa"/>
          </w:tcPr>
          <w:p w:rsidR="002468E7" w:rsidRDefault="002468E7" w:rsidP="00B54E8E">
            <w:r>
              <w:t>Es können wieder einfach alle Projekte angezeigt werden</w:t>
            </w:r>
          </w:p>
        </w:tc>
        <w:sdt>
          <w:sdtPr>
            <w:rPr>
              <w:rFonts w:ascii="MS Gothic" w:eastAsia="MS Gothic" w:hint="eastAsia"/>
            </w:rPr>
            <w:id w:val="290637609"/>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706878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2830264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531219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9851259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8326048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B4</w:t>
            </w:r>
          </w:p>
        </w:tc>
        <w:tc>
          <w:tcPr>
            <w:tcW w:w="5244" w:type="dxa"/>
          </w:tcPr>
          <w:p w:rsidR="002468E7" w:rsidRDefault="002468E7" w:rsidP="00B54E8E">
            <w:r>
              <w:t>Es kann einfach durch die Project Notes navigiert werden</w:t>
            </w:r>
          </w:p>
        </w:tc>
        <w:sdt>
          <w:sdtPr>
            <w:rPr>
              <w:rFonts w:ascii="MS Gothic" w:eastAsia="MS Gothic" w:hAnsi="MS Gothic" w:hint="eastAsia"/>
            </w:rPr>
            <w:id w:val="142468442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7994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354436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31289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12280908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007028"/>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ittlereSchattierung1-Akz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C</w:t>
            </w:r>
          </w:p>
        </w:tc>
        <w:tc>
          <w:tcPr>
            <w:tcW w:w="5244" w:type="dxa"/>
          </w:tcPr>
          <w:p w:rsidR="002468E7" w:rsidRDefault="002468E7" w:rsidP="00B54E8E">
            <w:r>
              <w:t>Fehlertoleranz</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C1</w:t>
            </w:r>
          </w:p>
        </w:tc>
        <w:tc>
          <w:tcPr>
            <w:tcW w:w="5244" w:type="dxa"/>
          </w:tcPr>
          <w:p w:rsidR="002468E7" w:rsidRDefault="002468E7" w:rsidP="00B54E8E">
            <w:r>
              <w:t>Wird ein falsches Filterkriterium gesetzt, kann dieses wieder entfernt werden</w:t>
            </w:r>
          </w:p>
        </w:tc>
        <w:sdt>
          <w:sdtPr>
            <w:id w:val="-793522184"/>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66146796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0025174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684437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09742472"/>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846292464"/>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C2</w:t>
            </w:r>
          </w:p>
        </w:tc>
        <w:tc>
          <w:tcPr>
            <w:tcW w:w="5244" w:type="dxa"/>
          </w:tcPr>
          <w:p w:rsidR="002468E7" w:rsidRDefault="002468E7" w:rsidP="00B54E8E">
            <w:r>
              <w:t>Das Programm stürzt nicht ab</w:t>
            </w:r>
          </w:p>
        </w:tc>
        <w:sdt>
          <w:sdtPr>
            <w:rPr>
              <w:rFonts w:ascii="MS Gothic" w:eastAsia="MS Gothic" w:hint="eastAsia"/>
            </w:rPr>
            <w:id w:val="-25119319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6619262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7622247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6575832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422835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32412072"/>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C3</w:t>
            </w:r>
          </w:p>
        </w:tc>
        <w:tc>
          <w:tcPr>
            <w:tcW w:w="5244" w:type="dxa"/>
          </w:tcPr>
          <w:p w:rsidR="002468E7" w:rsidRDefault="002468E7" w:rsidP="00B54E8E">
            <w:r>
              <w:t>Beliebiges und zufälliges schnelles Klicken versetzt das Programm in keinen fehlerhaften Zustand</w:t>
            </w:r>
          </w:p>
        </w:tc>
        <w:sdt>
          <w:sdtPr>
            <w:rPr>
              <w:rFonts w:ascii="MS Gothic" w:eastAsia="MS Gothic" w:hint="eastAsia"/>
            </w:rPr>
            <w:id w:val="20545668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903870520"/>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24568491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944529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410109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14360594"/>
            <w14:checkbox>
              <w14:checked w14:val="1"/>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ittlereSchattierung1-Akz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D</w:t>
            </w:r>
          </w:p>
        </w:tc>
        <w:tc>
          <w:tcPr>
            <w:tcW w:w="5244" w:type="dxa"/>
          </w:tcPr>
          <w:p w:rsidR="002468E7" w:rsidRDefault="002468E7" w:rsidP="00B54E8E">
            <w:r>
              <w:t>Zufriedenheit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D1</w:t>
            </w:r>
          </w:p>
        </w:tc>
        <w:tc>
          <w:tcPr>
            <w:tcW w:w="5244" w:type="dxa"/>
          </w:tcPr>
          <w:p w:rsidR="002468E7" w:rsidRDefault="002468E7" w:rsidP="00B54E8E">
            <w:r>
              <w:t>Die Applikation ist einfach zu benutzen</w:t>
            </w:r>
          </w:p>
        </w:tc>
        <w:sdt>
          <w:sdtPr>
            <w:id w:val="-1591771331"/>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28835109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305850356"/>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68609286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9827119"/>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6051903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D2</w:t>
            </w:r>
          </w:p>
        </w:tc>
        <w:tc>
          <w:tcPr>
            <w:tcW w:w="5244" w:type="dxa"/>
          </w:tcPr>
          <w:p w:rsidR="002468E7" w:rsidRDefault="002468E7" w:rsidP="00B54E8E">
            <w:r>
              <w:t>Die Applikation ist angenehm zu bedienen</w:t>
            </w:r>
          </w:p>
        </w:tc>
        <w:sdt>
          <w:sdtPr>
            <w:rPr>
              <w:rFonts w:ascii="MS Gothic" w:eastAsia="MS Gothic" w:hint="eastAsia"/>
            </w:rPr>
            <w:id w:val="-1968510503"/>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734842191"/>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8596803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77862995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78463774"/>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52797445"/>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D3</w:t>
            </w:r>
          </w:p>
        </w:tc>
        <w:tc>
          <w:tcPr>
            <w:tcW w:w="5244" w:type="dxa"/>
          </w:tcPr>
          <w:p w:rsidR="002468E7" w:rsidRDefault="002468E7" w:rsidP="00B54E8E">
            <w:r>
              <w:t>Die einzelnen Felder sind selbsterklärend</w:t>
            </w:r>
          </w:p>
        </w:tc>
        <w:sdt>
          <w:sdtPr>
            <w:rPr>
              <w:rFonts w:ascii="MS Gothic" w:eastAsia="MS Gothic" w:hint="eastAsia"/>
            </w:rPr>
            <w:id w:val="118062513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84655634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8394964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985350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8178048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0487353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ittlereSchattierung1-Akz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E</w:t>
            </w:r>
          </w:p>
        </w:tc>
        <w:tc>
          <w:tcPr>
            <w:tcW w:w="5244" w:type="dxa"/>
          </w:tcPr>
          <w:p w:rsidR="002468E7" w:rsidRDefault="002468E7" w:rsidP="00B54E8E">
            <w:r>
              <w:t>Erlernbarkeit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E1</w:t>
            </w:r>
          </w:p>
        </w:tc>
        <w:tc>
          <w:tcPr>
            <w:tcW w:w="5244" w:type="dxa"/>
          </w:tcPr>
          <w:p w:rsidR="002468E7" w:rsidRDefault="002468E7" w:rsidP="00B54E8E">
            <w:r>
              <w:t>Die Applikation ist einfach zu bedienen</w:t>
            </w:r>
          </w:p>
        </w:tc>
        <w:sdt>
          <w:sdtPr>
            <w:id w:val="-1927418477"/>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2052755318"/>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14689260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891224961"/>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994382805"/>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315622860"/>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E2</w:t>
            </w:r>
          </w:p>
        </w:tc>
        <w:tc>
          <w:tcPr>
            <w:tcW w:w="5244" w:type="dxa"/>
          </w:tcPr>
          <w:p w:rsidR="002468E7" w:rsidRDefault="002468E7" w:rsidP="00B54E8E">
            <w:r>
              <w:t>Es ist schnell verständlich, wie die Applikation bedient werden muss</w:t>
            </w:r>
          </w:p>
        </w:tc>
        <w:sdt>
          <w:sdtPr>
            <w:rPr>
              <w:rFonts w:ascii="MS Gothic" w:eastAsia="MS Gothic" w:hint="eastAsia"/>
            </w:rPr>
            <w:id w:val="-16972292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391625452"/>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1144893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80399516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89155243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618298232"/>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E3</w:t>
            </w:r>
          </w:p>
        </w:tc>
        <w:tc>
          <w:tcPr>
            <w:tcW w:w="5244" w:type="dxa"/>
          </w:tcPr>
          <w:p w:rsidR="002468E7" w:rsidRDefault="002468E7" w:rsidP="00B54E8E">
            <w:r>
              <w:t>Die Applikation ist auch ohne Erklärung oder ein Handbuch verständlich</w:t>
            </w:r>
          </w:p>
        </w:tc>
        <w:sdt>
          <w:sdtPr>
            <w:rPr>
              <w:rFonts w:ascii="MS Gothic" w:eastAsia="MS Gothic" w:hint="eastAsia"/>
            </w:rPr>
            <w:id w:val="-133175740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53264627"/>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5669370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20671751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174822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8483784"/>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tbl>
      <w:tblPr>
        <w:tblStyle w:val="MittlereSchattierung1-Akzent1"/>
        <w:tblW w:w="0" w:type="auto"/>
        <w:tblLook w:val="0420" w:firstRow="1" w:lastRow="0" w:firstColumn="0" w:lastColumn="0" w:noHBand="0" w:noVBand="1"/>
      </w:tblPr>
      <w:tblGrid>
        <w:gridCol w:w="534"/>
        <w:gridCol w:w="5244"/>
        <w:gridCol w:w="567"/>
        <w:gridCol w:w="567"/>
        <w:gridCol w:w="567"/>
        <w:gridCol w:w="567"/>
        <w:gridCol w:w="567"/>
        <w:gridCol w:w="599"/>
      </w:tblGrid>
      <w:tr w:rsidR="002468E7" w:rsidTr="00B54E8E">
        <w:trPr>
          <w:cnfStyle w:val="100000000000" w:firstRow="1" w:lastRow="0" w:firstColumn="0" w:lastColumn="0" w:oddVBand="0" w:evenVBand="0" w:oddHBand="0" w:evenHBand="0" w:firstRowFirstColumn="0" w:firstRowLastColumn="0" w:lastRowFirstColumn="0" w:lastRowLastColumn="0"/>
        </w:trPr>
        <w:tc>
          <w:tcPr>
            <w:tcW w:w="534" w:type="dxa"/>
          </w:tcPr>
          <w:p w:rsidR="002468E7" w:rsidRDefault="002468E7" w:rsidP="00B54E8E">
            <w:r>
              <w:t>F</w:t>
            </w:r>
          </w:p>
        </w:tc>
        <w:tc>
          <w:tcPr>
            <w:tcW w:w="5244" w:type="dxa"/>
          </w:tcPr>
          <w:p w:rsidR="002468E7" w:rsidRDefault="002468E7" w:rsidP="00B54E8E">
            <w:r>
              <w:t>Design</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67" w:type="dxa"/>
          </w:tcPr>
          <w:p w:rsidR="002468E7" w:rsidRDefault="002468E7" w:rsidP="00B54E8E">
            <w:pPr>
              <w:jc w:val="center"/>
            </w:pPr>
            <w:r>
              <w:t>--</w:t>
            </w:r>
          </w:p>
        </w:tc>
        <w:tc>
          <w:tcPr>
            <w:tcW w:w="599" w:type="dxa"/>
          </w:tcPr>
          <w:p w:rsidR="002468E7" w:rsidRDefault="002468E7" w:rsidP="00B54E8E">
            <w:pPr>
              <w:jc w:val="center"/>
            </w:pPr>
            <w:r>
              <w:t>kinb</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F1</w:t>
            </w:r>
          </w:p>
        </w:tc>
        <w:tc>
          <w:tcPr>
            <w:tcW w:w="5244" w:type="dxa"/>
          </w:tcPr>
          <w:p w:rsidR="002468E7" w:rsidRDefault="002468E7" w:rsidP="00B54E8E">
            <w:r>
              <w:t>Die graphische Oberfläche ist ansprechend</w:t>
            </w:r>
          </w:p>
        </w:tc>
        <w:sdt>
          <w:sdtPr>
            <w:id w:val="1974945706"/>
            <w14:checkbox>
              <w14:checked w14:val="1"/>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745102267"/>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3527150"/>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55037021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01809763"/>
            <w14:checkbox>
              <w14:checked w14:val="0"/>
              <w14:checkedState w14:val="2612" w14:font="MS Gothic"/>
              <w14:uncheckedState w14:val="2610" w14:font="MS Gothic"/>
            </w14:checkbox>
          </w:sdtPr>
          <w:sdtEndPr/>
          <w:sdtContent>
            <w:tc>
              <w:tcPr>
                <w:tcW w:w="567" w:type="dxa"/>
              </w:tcPr>
              <w:p w:rsidR="002468E7" w:rsidRDefault="002468E7" w:rsidP="00B54E8E">
                <w:pPr>
                  <w:jc w:val="center"/>
                </w:pPr>
                <w:r>
                  <w:rPr>
                    <w:rFonts w:ascii="MS Gothic" w:eastAsia="MS Gothic" w:hAnsi="MS Gothic" w:hint="eastAsia"/>
                  </w:rPr>
                  <w:t>☐</w:t>
                </w:r>
              </w:p>
            </w:tc>
          </w:sdtContent>
        </w:sdt>
        <w:sdt>
          <w:sdtPr>
            <w:id w:val="-1222817822"/>
            <w14:checkbox>
              <w14:checked w14:val="0"/>
              <w14:checkedState w14:val="2612" w14:font="MS Gothic"/>
              <w14:uncheckedState w14:val="2610" w14:font="MS Gothic"/>
            </w14:checkbox>
          </w:sdtPr>
          <w:sdtEndPr/>
          <w:sdtContent>
            <w:tc>
              <w:tcPr>
                <w:tcW w:w="599" w:type="dxa"/>
              </w:tcPr>
              <w:p w:rsidR="002468E7" w:rsidRDefault="002468E7" w:rsidP="00B54E8E">
                <w:pPr>
                  <w:jc w:val="cente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F2</w:t>
            </w:r>
          </w:p>
        </w:tc>
        <w:tc>
          <w:tcPr>
            <w:tcW w:w="5244" w:type="dxa"/>
          </w:tcPr>
          <w:p w:rsidR="002468E7" w:rsidRDefault="002468E7" w:rsidP="00B54E8E">
            <w:r>
              <w:t>Die graphische Oberfläche ist benutzerfreundlich</w:t>
            </w:r>
          </w:p>
        </w:tc>
        <w:sdt>
          <w:sdtPr>
            <w:rPr>
              <w:rFonts w:ascii="MS Gothic" w:eastAsia="MS Gothic" w:hint="eastAsia"/>
            </w:rPr>
            <w:id w:val="8819655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02431977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6654376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6338309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4007599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63844548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100000" w:firstRow="0" w:lastRow="0" w:firstColumn="0" w:lastColumn="0" w:oddVBand="0" w:evenVBand="0" w:oddHBand="1" w:evenHBand="0" w:firstRowFirstColumn="0" w:firstRowLastColumn="0" w:lastRowFirstColumn="0" w:lastRowLastColumn="0"/>
        </w:trPr>
        <w:tc>
          <w:tcPr>
            <w:tcW w:w="534" w:type="dxa"/>
          </w:tcPr>
          <w:p w:rsidR="002468E7" w:rsidRDefault="002468E7" w:rsidP="00B54E8E">
            <w:r>
              <w:t>F3</w:t>
            </w:r>
          </w:p>
        </w:tc>
        <w:tc>
          <w:tcPr>
            <w:tcW w:w="5244" w:type="dxa"/>
          </w:tcPr>
          <w:p w:rsidR="002468E7" w:rsidRDefault="002468E7" w:rsidP="00B54E8E">
            <w:r>
              <w:t>Texte sind gut lesbar</w:t>
            </w:r>
          </w:p>
        </w:tc>
        <w:sdt>
          <w:sdtPr>
            <w:rPr>
              <w:rFonts w:ascii="MS Gothic" w:eastAsia="MS Gothic" w:hint="eastAsia"/>
            </w:rPr>
            <w:id w:val="-726450945"/>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rPr>
                </w:pPr>
                <w:r>
                  <w:rPr>
                    <w:rFonts w:ascii="MS Gothic" w:eastAsia="MS Gothic" w:hAnsi="MS Gothic" w:hint="eastAsia"/>
                  </w:rPr>
                  <w:t>☒</w:t>
                </w:r>
              </w:p>
            </w:tc>
          </w:sdtContent>
        </w:sdt>
        <w:sdt>
          <w:sdtPr>
            <w:rPr>
              <w:rFonts w:ascii="MS Gothic" w:eastAsia="MS Gothic" w:hAnsi="MS Gothic" w:hint="eastAsia"/>
            </w:rPr>
            <w:id w:val="124213873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01159515"/>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941496231"/>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321811282"/>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61590296"/>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r w:rsidR="002468E7" w:rsidTr="00B54E8E">
        <w:trPr>
          <w:cnfStyle w:val="000000010000" w:firstRow="0" w:lastRow="0" w:firstColumn="0" w:lastColumn="0" w:oddVBand="0" w:evenVBand="0" w:oddHBand="0" w:evenHBand="1" w:firstRowFirstColumn="0" w:firstRowLastColumn="0" w:lastRowFirstColumn="0" w:lastRowLastColumn="0"/>
        </w:trPr>
        <w:tc>
          <w:tcPr>
            <w:tcW w:w="534" w:type="dxa"/>
          </w:tcPr>
          <w:p w:rsidR="002468E7" w:rsidRDefault="002468E7" w:rsidP="00B54E8E">
            <w:r>
              <w:t>F4</w:t>
            </w:r>
          </w:p>
        </w:tc>
        <w:tc>
          <w:tcPr>
            <w:tcW w:w="5244" w:type="dxa"/>
          </w:tcPr>
          <w:p w:rsidR="002468E7" w:rsidRDefault="002468E7" w:rsidP="00B54E8E">
            <w:r>
              <w:t>Die einzelnen Schaltflächen sind einfach zu treffen</w:t>
            </w:r>
          </w:p>
        </w:tc>
        <w:sdt>
          <w:sdtPr>
            <w:rPr>
              <w:rFonts w:ascii="MS Gothic" w:eastAsia="MS Gothic" w:hAnsi="MS Gothic" w:hint="eastAsia"/>
            </w:rPr>
            <w:id w:val="-1082831270"/>
            <w14:checkbox>
              <w14:checked w14:val="1"/>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728967537"/>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373820546"/>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461230118"/>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53697829"/>
            <w14:checkbox>
              <w14:checked w14:val="0"/>
              <w14:checkedState w14:val="2612" w14:font="MS Gothic"/>
              <w14:uncheckedState w14:val="2610" w14:font="MS Gothic"/>
            </w14:checkbox>
          </w:sdtPr>
          <w:sdtEndPr/>
          <w:sdtContent>
            <w:tc>
              <w:tcPr>
                <w:tcW w:w="567"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sdt>
          <w:sdtPr>
            <w:rPr>
              <w:rFonts w:ascii="MS Gothic" w:eastAsia="MS Gothic" w:hAnsi="MS Gothic" w:hint="eastAsia"/>
            </w:rPr>
            <w:id w:val="-1417781851"/>
            <w14:checkbox>
              <w14:checked w14:val="0"/>
              <w14:checkedState w14:val="2612" w14:font="MS Gothic"/>
              <w14:uncheckedState w14:val="2610" w14:font="MS Gothic"/>
            </w14:checkbox>
          </w:sdtPr>
          <w:sdtEndPr/>
          <w:sdtContent>
            <w:tc>
              <w:tcPr>
                <w:tcW w:w="599" w:type="dxa"/>
              </w:tcPr>
              <w:p w:rsidR="002468E7" w:rsidRDefault="002468E7" w:rsidP="00B54E8E">
                <w:pPr>
                  <w:jc w:val="center"/>
                  <w:rPr>
                    <w:rFonts w:ascii="MS Gothic" w:eastAsia="MS Gothic" w:hAnsi="MS Gothic"/>
                  </w:rPr>
                </w:pPr>
                <w:r>
                  <w:rPr>
                    <w:rFonts w:ascii="MS Gothic" w:eastAsia="MS Gothic" w:hAnsi="MS Gothic" w:hint="eastAsia"/>
                  </w:rPr>
                  <w:t>☐</w:t>
                </w:r>
              </w:p>
            </w:tc>
          </w:sdtContent>
        </w:sdt>
      </w:tr>
    </w:tbl>
    <w:p w:rsidR="002468E7" w:rsidRDefault="002468E7" w:rsidP="00B54E8E"/>
    <w:p w:rsidR="002468E7" w:rsidRDefault="002468E7">
      <w:r>
        <w:br w:type="page"/>
      </w:r>
    </w:p>
    <w:tbl>
      <w:tblPr>
        <w:tblStyle w:val="MittlereSchattierung1-Akzent1"/>
        <w:tblW w:w="0" w:type="auto"/>
        <w:tblLook w:val="0420" w:firstRow="1" w:lastRow="0" w:firstColumn="0" w:lastColumn="0" w:noHBand="0" w:noVBand="1"/>
      </w:tblPr>
      <w:tblGrid>
        <w:gridCol w:w="9212"/>
      </w:tblGrid>
      <w:tr w:rsidR="002468E7" w:rsidTr="00B54E8E">
        <w:trPr>
          <w:cnfStyle w:val="100000000000" w:firstRow="1" w:lastRow="0" w:firstColumn="0" w:lastColumn="0" w:oddVBand="0" w:evenVBand="0" w:oddHBand="0" w:evenHBand="0" w:firstRowFirstColumn="0" w:firstRowLastColumn="0" w:lastRowFirstColumn="0" w:lastRowLastColumn="0"/>
        </w:trPr>
        <w:tc>
          <w:tcPr>
            <w:tcW w:w="9212" w:type="dxa"/>
            <w:tcBorders>
              <w:bottom w:val="single" w:sz="6" w:space="0" w:color="848491"/>
            </w:tcBorders>
          </w:tcPr>
          <w:p w:rsidR="002468E7" w:rsidRDefault="002468E7" w:rsidP="00B54E8E">
            <w:r>
              <w:lastRenderedPageBreak/>
              <w:t>Kommentare und Verbesserungsvorschläge</w:t>
            </w:r>
          </w:p>
        </w:tc>
      </w:tr>
      <w:tr w:rsidR="002468E7" w:rsidTr="00B54E8E">
        <w:trPr>
          <w:cnfStyle w:val="000000100000" w:firstRow="0" w:lastRow="0" w:firstColumn="0" w:lastColumn="0" w:oddVBand="0" w:evenVBand="0" w:oddHBand="1" w:evenHBand="0" w:firstRowFirstColumn="0" w:firstRowLastColumn="0" w:lastRowFirstColumn="0" w:lastRowLastColumn="0"/>
        </w:trPr>
        <w:tc>
          <w:tcPr>
            <w:tcW w:w="9212" w:type="dxa"/>
            <w:shd w:val="clear" w:color="auto" w:fill="FFFFFF" w:themeFill="background1"/>
          </w:tcPr>
          <w:p w:rsidR="002468E7" w:rsidRDefault="002468E7" w:rsidP="002468E7">
            <w:pPr>
              <w:pStyle w:val="Listenabsatz"/>
              <w:numPr>
                <w:ilvl w:val="0"/>
                <w:numId w:val="23"/>
              </w:numPr>
            </w:pPr>
            <w:r>
              <w:t>Sehr viele Kriterien. Es war unklar/nicht ersichtlich, dass ich scrollen kann.</w:t>
            </w:r>
            <w:r>
              <w:br/>
              <w:t>Etwas zu viel Scrolling. Kategorien/Gruppen wäre evt. hilfreich</w:t>
            </w:r>
          </w:p>
          <w:p w:rsidR="002468E7" w:rsidRDefault="002468E7" w:rsidP="002468E7">
            <w:pPr>
              <w:pStyle w:val="Listenabsatz"/>
              <w:numPr>
                <w:ilvl w:val="0"/>
                <w:numId w:val="23"/>
              </w:numPr>
            </w:pPr>
            <w:r>
              <w:t>Wechsel zum Zoom-Modus eines Projektes komisch/unerwartet. Würde nicht automatisch zoomen, dafür Zoom-Button anzeigen.</w:t>
            </w:r>
          </w:p>
        </w:tc>
      </w:tr>
    </w:tbl>
    <w:p w:rsidR="002468E7" w:rsidRDefault="002468E7" w:rsidP="00871130">
      <w:pPr>
        <w:pStyle w:val="berschrift5"/>
      </w:pPr>
      <w:bookmarkStart w:id="517" w:name="_Toc312080566"/>
      <w:r w:rsidRPr="002D7CD9">
        <w:t>Gesamtauswertung</w:t>
      </w:r>
      <w:bookmarkEnd w:id="517"/>
    </w:p>
    <w:p w:rsidR="002468E7" w:rsidRDefault="002468E7" w:rsidP="00B54E8E">
      <w:r>
        <w:t>Anhand der Antworten aus den Fragebögen konnten nachfolgende Auswertungen erstellt werden. Dabei wurden Fragen, die mit „kann ich nicht beurteilen“ angekreuzt wurden, ignoriert. Die Summe der einzelnen Fragen ergibt die Zufriedenheit zum jeweiligen Punkt in Prozent.</w:t>
      </w:r>
    </w:p>
    <w:p w:rsidR="002468E7" w:rsidRDefault="002468E7" w:rsidP="00B54E8E">
      <w:r>
        <w:t>Die mit Buchstaben und Zahlen bezeichneten Legendeneinträge der Abbildungen beziehen sich auf die in den Fragebögen gestellten Fragen.</w:t>
      </w:r>
    </w:p>
    <w:p w:rsidR="002468E7" w:rsidRDefault="002468E7" w:rsidP="00B54E8E">
      <w:pPr>
        <w:keepNext/>
      </w:pPr>
      <w:r>
        <w:rPr>
          <w:noProof/>
          <w:lang w:eastAsia="de-CH"/>
        </w:rPr>
        <w:drawing>
          <wp:inline distT="0" distB="0" distL="0" distR="0" wp14:anchorId="05779781" wp14:editId="57FBD554">
            <wp:extent cx="5486400" cy="3200400"/>
            <wp:effectExtent l="0" t="0" r="19050" b="19050"/>
            <wp:docPr id="1024" name="Chart 10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2468E7" w:rsidRDefault="002468E7" w:rsidP="00B54E8E">
      <w:pPr>
        <w:pStyle w:val="Beschriftung"/>
      </w:pPr>
      <w:bookmarkStart w:id="518" w:name="_Toc312080614"/>
      <w:bookmarkStart w:id="519" w:name="_Toc312356807"/>
      <w:r>
        <w:t xml:space="preserve">Abbildung </w:t>
      </w:r>
      <w:r w:rsidR="00734A85">
        <w:fldChar w:fldCharType="begin"/>
      </w:r>
      <w:r w:rsidR="00734A85">
        <w:instrText xml:space="preserve"> SEQ Abbildung \* ARAB</w:instrText>
      </w:r>
      <w:r w:rsidR="00734A85">
        <w:instrText xml:space="preserve">IC </w:instrText>
      </w:r>
      <w:r w:rsidR="00734A85">
        <w:fldChar w:fldCharType="separate"/>
      </w:r>
      <w:r w:rsidR="005358CB">
        <w:rPr>
          <w:noProof/>
        </w:rPr>
        <w:t>72</w:t>
      </w:r>
      <w:r w:rsidR="00734A85">
        <w:rPr>
          <w:noProof/>
        </w:rPr>
        <w:fldChar w:fldCharType="end"/>
      </w:r>
      <w:r>
        <w:t xml:space="preserve"> - Effektivität</w:t>
      </w:r>
      <w:bookmarkEnd w:id="518"/>
      <w:bookmarkEnd w:id="519"/>
    </w:p>
    <w:p w:rsidR="002468E7" w:rsidRDefault="002468E7" w:rsidP="00B54E8E"/>
    <w:p w:rsidR="002468E7" w:rsidRDefault="002468E7" w:rsidP="00B54E8E">
      <w:pPr>
        <w:keepNext/>
      </w:pPr>
      <w:r>
        <w:rPr>
          <w:noProof/>
          <w:lang w:eastAsia="de-CH"/>
        </w:rPr>
        <w:lastRenderedPageBreak/>
        <w:drawing>
          <wp:inline distT="0" distB="0" distL="0" distR="0" wp14:anchorId="7333CA75" wp14:editId="24EAEDA1">
            <wp:extent cx="5486400" cy="3200400"/>
            <wp:effectExtent l="0" t="0" r="19050" b="19050"/>
            <wp:docPr id="1026" name="Chart 10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2468E7" w:rsidRDefault="002468E7" w:rsidP="00B54E8E">
      <w:pPr>
        <w:pStyle w:val="Beschriftung"/>
      </w:pPr>
      <w:bookmarkStart w:id="520" w:name="_Toc312080615"/>
      <w:bookmarkStart w:id="521" w:name="_Toc312356808"/>
      <w:r>
        <w:t xml:space="preserve">Abbildung </w:t>
      </w:r>
      <w:r w:rsidR="00734A85">
        <w:fldChar w:fldCharType="begin"/>
      </w:r>
      <w:r w:rsidR="00734A85">
        <w:instrText xml:space="preserve"> SEQ Abbildung \* ARABIC </w:instrText>
      </w:r>
      <w:r w:rsidR="00734A85">
        <w:fldChar w:fldCharType="separate"/>
      </w:r>
      <w:r w:rsidR="005358CB">
        <w:rPr>
          <w:noProof/>
        </w:rPr>
        <w:t>73</w:t>
      </w:r>
      <w:r w:rsidR="00734A85">
        <w:rPr>
          <w:noProof/>
        </w:rPr>
        <w:fldChar w:fldCharType="end"/>
      </w:r>
      <w:r>
        <w:t xml:space="preserve"> - Effizienz</w:t>
      </w:r>
      <w:bookmarkEnd w:id="520"/>
      <w:bookmarkEnd w:id="521"/>
    </w:p>
    <w:p w:rsidR="002468E7" w:rsidRDefault="002468E7" w:rsidP="00B54E8E">
      <w:pPr>
        <w:keepNext/>
      </w:pPr>
      <w:r>
        <w:rPr>
          <w:noProof/>
          <w:lang w:eastAsia="de-CH"/>
        </w:rPr>
        <w:drawing>
          <wp:inline distT="0" distB="0" distL="0" distR="0" wp14:anchorId="63AB0E61" wp14:editId="345397B9">
            <wp:extent cx="5486400" cy="3200400"/>
            <wp:effectExtent l="0" t="0" r="19050" b="19050"/>
            <wp:docPr id="1029" name="Chart 10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2468E7" w:rsidRDefault="002468E7" w:rsidP="00B54E8E">
      <w:pPr>
        <w:pStyle w:val="Beschriftung"/>
      </w:pPr>
      <w:bookmarkStart w:id="522" w:name="_Toc312080616"/>
      <w:bookmarkStart w:id="523" w:name="_Toc312356809"/>
      <w:r>
        <w:t xml:space="preserve">Abbildung </w:t>
      </w:r>
      <w:r w:rsidR="00734A85">
        <w:fldChar w:fldCharType="begin"/>
      </w:r>
      <w:r w:rsidR="00734A85">
        <w:instrText xml:space="preserve"> SEQ Abbildung \* ARABIC </w:instrText>
      </w:r>
      <w:r w:rsidR="00734A85">
        <w:fldChar w:fldCharType="separate"/>
      </w:r>
      <w:r w:rsidR="005358CB">
        <w:rPr>
          <w:noProof/>
        </w:rPr>
        <w:t>74</w:t>
      </w:r>
      <w:r w:rsidR="00734A85">
        <w:rPr>
          <w:noProof/>
        </w:rPr>
        <w:fldChar w:fldCharType="end"/>
      </w:r>
      <w:r>
        <w:t xml:space="preserve"> - Fehlertoleranz</w:t>
      </w:r>
      <w:bookmarkEnd w:id="522"/>
      <w:bookmarkEnd w:id="523"/>
    </w:p>
    <w:p w:rsidR="002468E7" w:rsidRDefault="002468E7" w:rsidP="00B54E8E"/>
    <w:p w:rsidR="002468E7" w:rsidRDefault="002468E7" w:rsidP="00B54E8E">
      <w:pPr>
        <w:keepNext/>
      </w:pPr>
      <w:r>
        <w:rPr>
          <w:noProof/>
          <w:lang w:eastAsia="de-CH"/>
        </w:rPr>
        <w:lastRenderedPageBreak/>
        <w:drawing>
          <wp:inline distT="0" distB="0" distL="0" distR="0" wp14:anchorId="05F0710C" wp14:editId="742D8EDB">
            <wp:extent cx="5486400" cy="3200400"/>
            <wp:effectExtent l="0" t="0" r="19050" b="19050"/>
            <wp:docPr id="1031" name="Chart 10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2468E7" w:rsidRDefault="002468E7" w:rsidP="00B54E8E">
      <w:pPr>
        <w:pStyle w:val="Beschriftung"/>
      </w:pPr>
      <w:bookmarkStart w:id="524" w:name="_Toc312080617"/>
      <w:bookmarkStart w:id="525" w:name="_Toc312356810"/>
      <w:r>
        <w:t xml:space="preserve">Abbildung </w:t>
      </w:r>
      <w:r w:rsidR="00734A85">
        <w:fldChar w:fldCharType="begin"/>
      </w:r>
      <w:r w:rsidR="00734A85">
        <w:instrText xml:space="preserve"> SEQ Abbildung \* ARABIC </w:instrText>
      </w:r>
      <w:r w:rsidR="00734A85">
        <w:fldChar w:fldCharType="separate"/>
      </w:r>
      <w:r w:rsidR="005358CB">
        <w:rPr>
          <w:noProof/>
        </w:rPr>
        <w:t>75</w:t>
      </w:r>
      <w:r w:rsidR="00734A85">
        <w:rPr>
          <w:noProof/>
        </w:rPr>
        <w:fldChar w:fldCharType="end"/>
      </w:r>
      <w:r>
        <w:t xml:space="preserve"> - Zufriedenheit</w:t>
      </w:r>
      <w:bookmarkEnd w:id="524"/>
      <w:bookmarkEnd w:id="525"/>
    </w:p>
    <w:p w:rsidR="002468E7" w:rsidRDefault="002468E7" w:rsidP="00B54E8E">
      <w:pPr>
        <w:keepNext/>
      </w:pPr>
      <w:r>
        <w:rPr>
          <w:noProof/>
          <w:lang w:eastAsia="de-CH"/>
        </w:rPr>
        <w:drawing>
          <wp:inline distT="0" distB="0" distL="0" distR="0" wp14:anchorId="12CE5BED" wp14:editId="11A94A06">
            <wp:extent cx="5486400" cy="3200400"/>
            <wp:effectExtent l="0" t="0" r="19050" b="19050"/>
            <wp:docPr id="1032" name="Chart 10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2468E7" w:rsidRDefault="002468E7" w:rsidP="00B54E8E">
      <w:pPr>
        <w:pStyle w:val="Beschriftung"/>
      </w:pPr>
      <w:bookmarkStart w:id="526" w:name="_Toc312080618"/>
      <w:bookmarkStart w:id="527" w:name="_Toc312356811"/>
      <w:r>
        <w:t xml:space="preserve">Abbildung </w:t>
      </w:r>
      <w:r w:rsidR="00734A85">
        <w:fldChar w:fldCharType="begin"/>
      </w:r>
      <w:r w:rsidR="00734A85">
        <w:instrText xml:space="preserve"> SEQ Abbildung \* ARABIC </w:instrText>
      </w:r>
      <w:r w:rsidR="00734A85">
        <w:fldChar w:fldCharType="separate"/>
      </w:r>
      <w:r w:rsidR="005358CB">
        <w:rPr>
          <w:noProof/>
        </w:rPr>
        <w:t>76</w:t>
      </w:r>
      <w:r w:rsidR="00734A85">
        <w:rPr>
          <w:noProof/>
        </w:rPr>
        <w:fldChar w:fldCharType="end"/>
      </w:r>
      <w:r>
        <w:t xml:space="preserve"> - Erlernbarkeit</w:t>
      </w:r>
      <w:bookmarkEnd w:id="526"/>
      <w:bookmarkEnd w:id="527"/>
    </w:p>
    <w:p w:rsidR="002468E7" w:rsidRDefault="002468E7" w:rsidP="00B54E8E"/>
    <w:p w:rsidR="002468E7" w:rsidRDefault="002468E7" w:rsidP="00B54E8E">
      <w:pPr>
        <w:keepNext/>
      </w:pPr>
      <w:r>
        <w:rPr>
          <w:noProof/>
          <w:lang w:eastAsia="de-CH"/>
        </w:rPr>
        <w:lastRenderedPageBreak/>
        <w:drawing>
          <wp:inline distT="0" distB="0" distL="0" distR="0" wp14:anchorId="26898121" wp14:editId="042B8444">
            <wp:extent cx="5486400" cy="3200400"/>
            <wp:effectExtent l="0" t="0" r="19050" b="19050"/>
            <wp:docPr id="1033" name="Chart 10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2468E7" w:rsidRDefault="002468E7" w:rsidP="00B54E8E">
      <w:pPr>
        <w:pStyle w:val="Beschriftung"/>
      </w:pPr>
      <w:bookmarkStart w:id="528" w:name="_Toc312080619"/>
      <w:bookmarkStart w:id="529" w:name="_Toc312356812"/>
      <w:r>
        <w:t xml:space="preserve">Abbildung </w:t>
      </w:r>
      <w:r w:rsidR="00734A85">
        <w:fldChar w:fldCharType="begin"/>
      </w:r>
      <w:r w:rsidR="00734A85">
        <w:instrText xml:space="preserve"> SEQ Abbildung \* ARABIC </w:instrText>
      </w:r>
      <w:r w:rsidR="00734A85">
        <w:fldChar w:fldCharType="separate"/>
      </w:r>
      <w:r w:rsidR="005358CB">
        <w:rPr>
          <w:noProof/>
        </w:rPr>
        <w:t>77</w:t>
      </w:r>
      <w:r w:rsidR="00734A85">
        <w:rPr>
          <w:noProof/>
        </w:rPr>
        <w:fldChar w:fldCharType="end"/>
      </w:r>
      <w:r>
        <w:t xml:space="preserve"> - Design</w:t>
      </w:r>
      <w:bookmarkEnd w:id="528"/>
      <w:bookmarkEnd w:id="529"/>
    </w:p>
    <w:p w:rsidR="002468E7" w:rsidRDefault="002468E7" w:rsidP="00871130">
      <w:pPr>
        <w:pStyle w:val="berschrift5"/>
      </w:pPr>
      <w:bookmarkStart w:id="530" w:name="_Toc312080567"/>
      <w:r>
        <w:t>Fazit</w:t>
      </w:r>
      <w:bookmarkEnd w:id="530"/>
    </w:p>
    <w:p w:rsidR="002468E7" w:rsidRPr="0090413A" w:rsidRDefault="002468E7" w:rsidP="00B54E8E">
      <w:r>
        <w:t>Neben den Angaben aus den Fragebögen fliesst auch die Benutzerbeobachtung und Fehlerentdeckung während den Tests in das Fazit mit ein. Folgende Punkte wurden dabei erkannt und in der Applikation überarbeitet:</w:t>
      </w:r>
    </w:p>
    <w:p w:rsidR="002468E7" w:rsidRDefault="002468E7" w:rsidP="002468E7">
      <w:pPr>
        <w:pStyle w:val="Listenabsatz"/>
        <w:numPr>
          <w:ilvl w:val="0"/>
          <w:numId w:val="24"/>
        </w:numPr>
      </w:pPr>
      <w:r>
        <w:t>Bei über 300 Project Notes in der Übersicht konnte man sich plötzlich über die untere und obere Grenze des Scrollbereichs bewegen. Dies wurde vermutlich durch die Verwendung von Schlagschatten bei den Project Notes verursacht und konnte behoben werden.</w:t>
      </w:r>
    </w:p>
    <w:p w:rsidR="002468E7" w:rsidRDefault="002468E7" w:rsidP="002468E7">
      <w:pPr>
        <w:pStyle w:val="Listenabsatz"/>
        <w:numPr>
          <w:ilvl w:val="0"/>
          <w:numId w:val="24"/>
        </w:numPr>
      </w:pPr>
      <w:r>
        <w:t>Im Kriterien -Auswahlfenster war nicht ersichtlich, dass man scrollen kann. Deshalb wurde die Fenstergrösse so angepasst, dass nun ein Teil von den untersten, noch ersichtlichen Elementen vom Fensterrand überdeckt und somit abgeschnitten wird.</w:t>
      </w:r>
    </w:p>
    <w:p w:rsidR="002468E7" w:rsidRDefault="002468E7" w:rsidP="002468E7">
      <w:pPr>
        <w:pStyle w:val="Listenabsatz"/>
        <w:numPr>
          <w:ilvl w:val="0"/>
          <w:numId w:val="24"/>
        </w:numPr>
      </w:pPr>
      <w:r>
        <w:t>Die meisten Testpersonen erwarteten bei der Touch Applikation die Möglichkeit, Gesten benutzen zu können. Aus diesem Grund versuchten sie, die gesetzten Filterkriterien mit einem „swipe“ aus dem Filter zu entfernen. Die Gesten konnten jedoch durch den begrenzten Zeitrahmen nicht umgesetzt werden. Dadurch fielen die Bewertungen der Punkte A3 und B3 sowie C1 eher niedrig aus. Um klarer ersichtlich zu machen, wie das Filterkriterium entfernt werden kann, erscheint neu auf den ausgewählten Filterkriterien eine zusätzliche Schaltfläche.</w:t>
      </w:r>
    </w:p>
    <w:p w:rsidR="002468E7" w:rsidRDefault="002468E7" w:rsidP="002468E7">
      <w:pPr>
        <w:pStyle w:val="Listenabsatz"/>
        <w:numPr>
          <w:ilvl w:val="0"/>
          <w:numId w:val="24"/>
        </w:numPr>
      </w:pPr>
      <w:r>
        <w:t>Das Gleiche Problem mit den Gesten gilt für die Vergrösserung einer Project Note. Durch einen „single tab“ konnte die Project Note vergrössert und auch wieder verkleinert werden. Dieses Verhalten war für die Nutzer unterwartet und irritierte diese. Daher wurden Zoom-Buttons zum Vergrössern und Verkleinern der Project Note in die Applikation eingefügt. Auf der Project Note selbst kann nun nur noch gescrollt werden.</w:t>
      </w:r>
    </w:p>
    <w:p w:rsidR="002468E7" w:rsidRDefault="002468E7" w:rsidP="002468E7">
      <w:pPr>
        <w:pStyle w:val="Listenabsatz"/>
        <w:numPr>
          <w:ilvl w:val="0"/>
          <w:numId w:val="24"/>
        </w:numPr>
      </w:pPr>
      <w:r>
        <w:t>In der Übersicht über die Project Notes wurde nach dem Setzen oder Entfernen eines Filterkriteriums die Position der Scrollbar nicht zurückgesetzt. Wurde beispielsweise zuerst in der Übersicht ganz an das Ende der Liste gescrollt und dann die Projektauswahl eingeschränkt, so war die Position der Scrollbar nach der Einschränkung noch immer am Ende der Liste. Auch die Liste der Projektdaten und die Liste der Filterkriterien verhielten sich auf diese Weise. Dieses Problem wurde behoben.</w:t>
      </w:r>
    </w:p>
    <w:p w:rsidR="002468E7" w:rsidRDefault="002468E7" w:rsidP="002468E7">
      <w:pPr>
        <w:pStyle w:val="Listenabsatz"/>
        <w:numPr>
          <w:ilvl w:val="0"/>
          <w:numId w:val="24"/>
        </w:numPr>
      </w:pPr>
      <w:r>
        <w:t>Einige der Test-Benutzer übersahen, dass die Anzahl der Project Notes in der Applikation angezeigt wird. Um den Nutzer auf dieses Element aufmerksam zu machen, wird nun, wenn sich die Anzahl der Project Notes verändert, die aktuelle Zahl für kurze Zeit vergrössert angezeigt.</w:t>
      </w:r>
    </w:p>
    <w:p w:rsidR="002468E7" w:rsidRPr="00B76302" w:rsidRDefault="002468E7" w:rsidP="002468E7">
      <w:pPr>
        <w:pStyle w:val="Listenabsatz"/>
        <w:numPr>
          <w:ilvl w:val="0"/>
          <w:numId w:val="24"/>
        </w:numPr>
      </w:pPr>
      <w:r>
        <w:t>Mirko Stocker merkte zudem an, dass es praktisch wäre, wenn sich das Kriterien -Auswahlfenster auch öffnen würde, wenn man einen leeren Filter-Slot antippen würde. Dies wurde als sehr nützlich betrachtet und daher ebenfalls umgesetzt.</w:t>
      </w:r>
    </w:p>
    <w:p w:rsidR="002468E7" w:rsidRDefault="002468E7">
      <w:pPr>
        <w:rPr>
          <w:rFonts w:asciiTheme="majorHAnsi" w:hAnsiTheme="majorHAnsi"/>
          <w:b/>
          <w:bCs/>
          <w:color w:val="4F4F59"/>
          <w:spacing w:val="15"/>
          <w:sz w:val="24"/>
          <w:szCs w:val="22"/>
        </w:rPr>
      </w:pPr>
      <w:r>
        <w:br w:type="page"/>
      </w:r>
    </w:p>
    <w:p w:rsidR="002468E7" w:rsidRPr="00B54E8E" w:rsidRDefault="002468E7" w:rsidP="00871130">
      <w:pPr>
        <w:pStyle w:val="berschrift3"/>
      </w:pPr>
      <w:bookmarkStart w:id="531" w:name="_Toc312080568"/>
      <w:bookmarkStart w:id="532" w:name="_Toc312329000"/>
      <w:bookmarkStart w:id="533" w:name="_Toc312357400"/>
      <w:r w:rsidRPr="00B54E8E">
        <w:lastRenderedPageBreak/>
        <w:t>Betriebs- &amp; Installationsdokumentation</w:t>
      </w:r>
      <w:bookmarkEnd w:id="531"/>
      <w:bookmarkEnd w:id="532"/>
      <w:bookmarkEnd w:id="533"/>
    </w:p>
    <w:p w:rsidR="002468E7" w:rsidRDefault="002468E7" w:rsidP="00871130">
      <w:pPr>
        <w:pStyle w:val="berschrift4"/>
      </w:pPr>
      <w:bookmarkStart w:id="534" w:name="_Toc312080569"/>
      <w:bookmarkStart w:id="535" w:name="_Ref312336268"/>
      <w:bookmarkStart w:id="536" w:name="_Ref312336271"/>
      <w:r>
        <w:t>Betriebskonzept</w:t>
      </w:r>
      <w:bookmarkEnd w:id="534"/>
      <w:bookmarkEnd w:id="535"/>
      <w:bookmarkEnd w:id="536"/>
    </w:p>
    <w:p w:rsidR="002468E7" w:rsidRDefault="002468E7" w:rsidP="00B54E8E">
      <w:r>
        <w:t xml:space="preserve">Da der Surface 2 zum Zeitpunkt dieses Projektes noch nicht verfügbar ist, beschränkt sich das Betriebskonzept auf Informationen, die schon jetzt bekannt sind. Das </w:t>
      </w:r>
      <w:r w:rsidRPr="0088726E">
        <w:t>Betriebskonzept muss</w:t>
      </w:r>
      <w:r>
        <w:t xml:space="preserve"> in Zukunft</w:t>
      </w:r>
      <w:r w:rsidRPr="0088726E">
        <w:t xml:space="preserve"> noch weiter ausgearbeitet werden</w:t>
      </w:r>
      <w:r>
        <w:t>.</w:t>
      </w:r>
    </w:p>
    <w:p w:rsidR="002468E7" w:rsidRPr="003845C3" w:rsidRDefault="002468E7" w:rsidP="00871130">
      <w:pPr>
        <w:pStyle w:val="berschrift5"/>
      </w:pPr>
      <w:bookmarkStart w:id="537" w:name="_Toc312080570"/>
      <w:r>
        <w:t>Reinigung</w:t>
      </w:r>
      <w:bookmarkEnd w:id="537"/>
    </w:p>
    <w:p w:rsidR="002468E7" w:rsidRDefault="002468E7" w:rsidP="00B54E8E">
      <w:r>
        <w:t>Der Surface Touchtisch soll</w:t>
      </w:r>
      <w:r w:rsidRPr="00DF4007">
        <w:t xml:space="preserve"> periodisch (minimal wöchentlich) gereinigt werden, um die </w:t>
      </w:r>
      <w:r>
        <w:t>O</w:t>
      </w:r>
      <w:r w:rsidRPr="00DF4007">
        <w:t>berflächenverschmutzung infolge der Berührungen zu entfernen.</w:t>
      </w:r>
    </w:p>
    <w:p w:rsidR="002468E7" w:rsidRDefault="002468E7" w:rsidP="00871130">
      <w:pPr>
        <w:pStyle w:val="berschrift5"/>
      </w:pPr>
      <w:bookmarkStart w:id="538" w:name="_Toc312080571"/>
      <w:r>
        <w:t>Aktualisierung der Projektreferenzen</w:t>
      </w:r>
      <w:bookmarkEnd w:id="538"/>
    </w:p>
    <w:p w:rsidR="002468E7" w:rsidRDefault="002468E7" w:rsidP="00B54E8E">
      <w:r>
        <w:t>Da immer wieder neue Projekte durch die Zühlke Engineering AG realisiert werden, sollten die Project Notes wöchentlich oder monatlich aktualisiert werden. Dies ist am besten über einen Cronjob zu realisieren. Dazu sollte dann auch eine Sharepoint Anbindung implementiert werden (</w:t>
      </w:r>
      <w:r w:rsidR="00630BA0">
        <w:t>s</w:t>
      </w:r>
      <w:r w:rsidR="007D06EE">
        <w:t xml:space="preserve">iehe </w:t>
      </w:r>
      <w:r w:rsidR="007D06EE">
        <w:fldChar w:fldCharType="begin"/>
      </w:r>
      <w:r w:rsidR="007D06EE">
        <w:instrText xml:space="preserve"> REF _Ref312336756 \r \h </w:instrText>
      </w:r>
      <w:r w:rsidR="007D06EE">
        <w:fldChar w:fldCharType="separate"/>
      </w:r>
      <w:r w:rsidR="005358CB">
        <w:t>V.9.3</w:t>
      </w:r>
      <w:r w:rsidR="007D06EE">
        <w:fldChar w:fldCharType="end"/>
      </w:r>
      <w:r w:rsidR="007D06EE">
        <w:t xml:space="preserve"> </w:t>
      </w:r>
      <w:r w:rsidR="007D06EE">
        <w:fldChar w:fldCharType="begin"/>
      </w:r>
      <w:r w:rsidR="007D06EE">
        <w:instrText xml:space="preserve"> REF _Ref312336759 \h </w:instrText>
      </w:r>
      <w:r w:rsidR="007D06EE">
        <w:fldChar w:fldCharType="separate"/>
      </w:r>
      <w:r w:rsidR="005358CB" w:rsidRPr="00B54E8E">
        <w:t>Ausblick</w:t>
      </w:r>
      <w:r w:rsidR="007D06EE">
        <w:fldChar w:fldCharType="end"/>
      </w:r>
      <w:r>
        <w:t>).</w:t>
      </w:r>
    </w:p>
    <w:p w:rsidR="002468E7" w:rsidRDefault="002468E7" w:rsidP="00871130">
      <w:pPr>
        <w:pStyle w:val="berschrift5"/>
      </w:pPr>
      <w:bookmarkStart w:id="539" w:name="_Toc312080572"/>
      <w:r>
        <w:t>Neustarten des Surface</w:t>
      </w:r>
      <w:bookmarkEnd w:id="539"/>
    </w:p>
    <w:p w:rsidR="002468E7" w:rsidRPr="00E85AA6" w:rsidRDefault="002468E7" w:rsidP="00B54E8E">
      <w:r>
        <w:t>Für die aktuelle Version der Applikation kann nicht garantiert werden, dass keine Memory Leaks vorhanden sind. Aus diesem Grund soll die Applikation täglich beendet und neu gestartet werden.</w:t>
      </w:r>
    </w:p>
    <w:p w:rsidR="002468E7" w:rsidRDefault="002468E7" w:rsidP="00871130">
      <w:pPr>
        <w:pStyle w:val="berschrift5"/>
      </w:pPr>
      <w:bookmarkStart w:id="540" w:name="_Toc312080573"/>
      <w:r>
        <w:t>Mapping</w:t>
      </w:r>
      <w:bookmarkEnd w:id="540"/>
    </w:p>
    <w:p w:rsidR="002468E7" w:rsidRDefault="002468E7" w:rsidP="00B54E8E">
      <w:r>
        <w:t>Werden neue Project Notes hinzugefügt, muss die Aggregation der Kategorien und Begriffe überprüft werden. Das Mapping befindet sich in einem mit Tabulatoren getrennten Textfile, welches mithilfe von Microsoft Excel bearbeitet werden kann. Wo die Datei abgelegt werden wird und ob es andere Möglichkeiten zur Administration gibt, müssen bei der Installation und der Weiterentwicklung noch genau festgelegt werden.</w:t>
      </w:r>
    </w:p>
    <w:p w:rsidR="002468E7" w:rsidRDefault="002468E7" w:rsidP="00871130">
      <w:pPr>
        <w:pStyle w:val="berschrift4"/>
      </w:pPr>
      <w:bookmarkStart w:id="541" w:name="_Toc312080574"/>
      <w:r>
        <w:t>Installationsanleitung</w:t>
      </w:r>
      <w:bookmarkEnd w:id="541"/>
    </w:p>
    <w:p w:rsidR="002468E7" w:rsidRDefault="002468E7" w:rsidP="00B54E8E">
      <w:r>
        <w:t>Da der Surface 2 zum Zeitpunkt dieses Projektes noch nicht verfügbar ist, beschränkt sich die Installationsanleitung auf Informationen, die schon jetzt bekannt sind. Für die tatsächliche Einführung muss diese Anleitung mit der Hardware getestet und eventuell angepasst werden.</w:t>
      </w:r>
    </w:p>
    <w:p w:rsidR="002468E7" w:rsidRDefault="002468E7" w:rsidP="00871130">
      <w:pPr>
        <w:pStyle w:val="berschrift5"/>
      </w:pPr>
      <w:bookmarkStart w:id="542" w:name="_Toc312080575"/>
      <w:r>
        <w:t>Vorbedingungen</w:t>
      </w:r>
      <w:bookmarkEnd w:id="542"/>
    </w:p>
    <w:p w:rsidR="002468E7" w:rsidRDefault="002468E7" w:rsidP="00B54E8E">
      <w:r>
        <w:t>Es wird benötigt:</w:t>
      </w:r>
    </w:p>
    <w:p w:rsidR="002468E7" w:rsidRDefault="002468E7" w:rsidP="002468E7">
      <w:pPr>
        <w:pStyle w:val="Listenabsatz"/>
        <w:numPr>
          <w:ilvl w:val="0"/>
          <w:numId w:val="23"/>
        </w:numPr>
      </w:pPr>
      <w:r>
        <w:t>Kompilierte Version des Projektes</w:t>
      </w:r>
    </w:p>
    <w:p w:rsidR="002468E7" w:rsidRDefault="002468E7" w:rsidP="002468E7">
      <w:pPr>
        <w:pStyle w:val="Listenabsatz"/>
        <w:numPr>
          <w:ilvl w:val="0"/>
          <w:numId w:val="23"/>
        </w:numPr>
      </w:pPr>
      <w:r>
        <w:t>.NET, Surface 2 Runtime</w:t>
      </w:r>
    </w:p>
    <w:p w:rsidR="002468E7" w:rsidRDefault="002468E7" w:rsidP="002468E7">
      <w:pPr>
        <w:pStyle w:val="Listenabsatz"/>
        <w:numPr>
          <w:ilvl w:val="0"/>
          <w:numId w:val="23"/>
        </w:numPr>
      </w:pPr>
      <w:r>
        <w:t>Adobe Reader X (v10)</w:t>
      </w:r>
    </w:p>
    <w:p w:rsidR="002468E7" w:rsidRPr="002C2673" w:rsidRDefault="002468E7" w:rsidP="002468E7">
      <w:pPr>
        <w:pStyle w:val="Listenabsatz"/>
        <w:numPr>
          <w:ilvl w:val="0"/>
          <w:numId w:val="23"/>
        </w:numPr>
      </w:pPr>
      <w:r>
        <w:t>Internetverbindung</w:t>
      </w:r>
    </w:p>
    <w:p w:rsidR="002468E7" w:rsidRDefault="002468E7" w:rsidP="00B54E8E">
      <w:r>
        <w:t>Der Pfad zum Adobe Reader muss über das Config File ProjectFlip.Preparer/bin/Release/ProjectFlip.Preparer</w:t>
      </w:r>
      <w:r w:rsidRPr="0066695B">
        <w:t>.exe.config</w:t>
      </w:r>
      <w:r>
        <w:t xml:space="preserve"> eingestellt werden.</w:t>
      </w:r>
    </w:p>
    <w:p w:rsidR="002468E7" w:rsidRDefault="002468E7">
      <w:pPr>
        <w:rPr>
          <w:color w:val="4F4F59"/>
          <w:spacing w:val="15"/>
          <w:sz w:val="22"/>
          <w:szCs w:val="22"/>
        </w:rPr>
      </w:pPr>
      <w:r>
        <w:br w:type="page"/>
      </w:r>
    </w:p>
    <w:p w:rsidR="002468E7" w:rsidRDefault="002468E7" w:rsidP="00871130">
      <w:pPr>
        <w:pStyle w:val="berschrift5"/>
      </w:pPr>
      <w:bookmarkStart w:id="543" w:name="_Toc312080576"/>
      <w:r>
        <w:lastRenderedPageBreak/>
        <w:t>Installation</w:t>
      </w:r>
      <w:bookmarkEnd w:id="543"/>
    </w:p>
    <w:p w:rsidR="002468E7" w:rsidRDefault="002468E7" w:rsidP="00B54E8E">
      <w:r>
        <w:t>Um die Applikation zu installieren, müssen die kompilierten Dateien (exe, dll) in der aktuell kompilierten Ordnerhierarchie auf das Zielgerät kopiert werden. Zusätzlich muss der Ordner „</w:t>
      </w:r>
      <w:r w:rsidRPr="00C65656">
        <w:t>Resources</w:t>
      </w:r>
      <w:r>
        <w:t>“ kopiert werden, der dann, relativ zum Ausführungspfad, zwei Ordnerebenen weiter oben liegen muss.</w:t>
      </w:r>
    </w:p>
    <w:p w:rsidR="002468E7" w:rsidRDefault="002468E7" w:rsidP="00871130">
      <w:pPr>
        <w:pStyle w:val="berschrift5"/>
      </w:pPr>
      <w:bookmarkStart w:id="544" w:name="_Toc312080577"/>
      <w:r>
        <w:t>Download der Project Notes</w:t>
      </w:r>
      <w:bookmarkEnd w:id="544"/>
    </w:p>
    <w:p w:rsidR="002468E7" w:rsidRDefault="002468E7" w:rsidP="00B54E8E">
      <w:r>
        <w:t xml:space="preserve">Als Nächstes müssen alle Project Notes heruntergeladen und ins XPS Format konvertiert werden. Dies geschieht mithilfe des Preparers, der sich unter </w:t>
      </w:r>
      <w:r w:rsidRPr="00C65656">
        <w:t>ProjectFlip.Preparer</w:t>
      </w:r>
      <w:r>
        <w:t>/</w:t>
      </w:r>
      <w:r w:rsidRPr="00C65656">
        <w:t>bin</w:t>
      </w:r>
      <w:r>
        <w:t>/Release/</w:t>
      </w:r>
      <w:r w:rsidRPr="00C65656">
        <w:t>ProjectFlip.Preparer.exe</w:t>
      </w:r>
      <w:r>
        <w:t>“ befindet. Dieser Vorgang kann bis zu 20 Minuten dauern.</w:t>
      </w:r>
    </w:p>
    <w:p w:rsidR="002468E7" w:rsidRDefault="002468E7" w:rsidP="00871130">
      <w:pPr>
        <w:pStyle w:val="berschrift5"/>
      </w:pPr>
      <w:bookmarkStart w:id="545" w:name="_Toc312080578"/>
      <w:r>
        <w:t>Ausführen der Applikation</w:t>
      </w:r>
      <w:bookmarkEnd w:id="545"/>
    </w:p>
    <w:p w:rsidR="002468E7" w:rsidRDefault="002468E7" w:rsidP="00B54E8E">
      <w:r>
        <w:t>Unter ProjectFlip/bin/Release/</w:t>
      </w:r>
      <w:r w:rsidRPr="00C65656">
        <w:t>ProjectFlip.exe</w:t>
      </w:r>
      <w:r>
        <w:t xml:space="preserve"> kann schliesslich die Applikation gestartet werden.</w:t>
      </w:r>
    </w:p>
    <w:p w:rsidR="002468E7" w:rsidRDefault="002468E7" w:rsidP="00871130">
      <w:pPr>
        <w:pStyle w:val="berschrift4"/>
      </w:pPr>
      <w:bookmarkStart w:id="546" w:name="_Toc312080579"/>
      <w:r>
        <w:t>Weiterentwicklung</w:t>
      </w:r>
      <w:bookmarkEnd w:id="546"/>
    </w:p>
    <w:p w:rsidR="002468E7" w:rsidRDefault="002468E7" w:rsidP="00B54E8E">
      <w:r>
        <w:t>Um Project Flip 2.0 weiterentwickeln zu können, müssen folgende Schritte ausgeführt werden.</w:t>
      </w:r>
    </w:p>
    <w:p w:rsidR="002468E7" w:rsidRDefault="002468E7" w:rsidP="00871130">
      <w:pPr>
        <w:pStyle w:val="berschrift5"/>
      </w:pPr>
      <w:bookmarkStart w:id="547" w:name="_Toc312080580"/>
      <w:r>
        <w:t>Entwicklungsumgebung Anforderungen</w:t>
      </w:r>
      <w:bookmarkEnd w:id="547"/>
    </w:p>
    <w:p w:rsidR="002468E7" w:rsidRDefault="002468E7" w:rsidP="00B54E8E">
      <w:r>
        <w:t>Die wichtigsten Anforderungen an die Entwicklungsumgebungen sind:</w:t>
      </w:r>
    </w:p>
    <w:p w:rsidR="002468E7" w:rsidRDefault="002468E7" w:rsidP="002468E7">
      <w:pPr>
        <w:pStyle w:val="Listenabsatz"/>
        <w:numPr>
          <w:ilvl w:val="0"/>
          <w:numId w:val="23"/>
        </w:numPr>
      </w:pPr>
      <w:r>
        <w:t>Visual Studio 2010</w:t>
      </w:r>
    </w:p>
    <w:p w:rsidR="002468E7" w:rsidRDefault="002468E7" w:rsidP="002468E7">
      <w:pPr>
        <w:pStyle w:val="Listenabsatz"/>
        <w:numPr>
          <w:ilvl w:val="0"/>
          <w:numId w:val="23"/>
        </w:numPr>
      </w:pPr>
      <w:r>
        <w:t>.NET, Surface 2 SDK</w:t>
      </w:r>
    </w:p>
    <w:p w:rsidR="002468E7" w:rsidRDefault="002468E7" w:rsidP="002468E7">
      <w:pPr>
        <w:pStyle w:val="Listenabsatz"/>
        <w:numPr>
          <w:ilvl w:val="0"/>
          <w:numId w:val="23"/>
        </w:numPr>
      </w:pPr>
      <w:r>
        <w:t>Adobe Reader X (v10)</w:t>
      </w:r>
    </w:p>
    <w:p w:rsidR="002468E7" w:rsidRPr="002C2673" w:rsidRDefault="002468E7" w:rsidP="002468E7">
      <w:pPr>
        <w:pStyle w:val="Listenabsatz"/>
        <w:numPr>
          <w:ilvl w:val="0"/>
          <w:numId w:val="23"/>
        </w:numPr>
      </w:pPr>
      <w:r>
        <w:t>Internetverbindung</w:t>
      </w:r>
    </w:p>
    <w:p w:rsidR="002468E7" w:rsidRDefault="002468E7" w:rsidP="00871130">
      <w:pPr>
        <w:pStyle w:val="berschrift5"/>
      </w:pPr>
      <w:bookmarkStart w:id="548" w:name="_Toc312080581"/>
      <w:r>
        <w:t>SVN Import</w:t>
      </w:r>
      <w:bookmarkEnd w:id="548"/>
    </w:p>
    <w:p w:rsidR="002468E7" w:rsidRDefault="002468E7" w:rsidP="00B54E8E">
      <w:r>
        <w:t xml:space="preserve">Um die Applikation auf dem Rechner installieren zu können, muss ein SVN Checkout </w:t>
      </w:r>
      <w:r w:rsidR="00E00A60">
        <w:t>auf</w:t>
      </w:r>
      <w:r>
        <w:t xml:space="preserve"> de</w:t>
      </w:r>
      <w:r w:rsidR="00E00A60">
        <w:t>m</w:t>
      </w:r>
      <w:r>
        <w:t xml:space="preserve"> </w:t>
      </w:r>
      <w:r w:rsidR="00E00A60">
        <w:t xml:space="preserve">SVN </w:t>
      </w:r>
      <w:r>
        <w:t xml:space="preserve">Repository </w:t>
      </w:r>
      <w:r w:rsidR="00E00A60">
        <w:t xml:space="preserve">durchgeführt </w:t>
      </w:r>
      <w:r>
        <w:t>werden. Dazu wird ein SVN Tool wie T</w:t>
      </w:r>
      <w:r w:rsidRPr="002A2406">
        <w:t>ortoise</w:t>
      </w:r>
      <w:r>
        <w:t>SVN benötigt (</w:t>
      </w:r>
      <w:r w:rsidR="00630BA0">
        <w:t xml:space="preserve">siehe </w:t>
      </w:r>
      <w:r w:rsidR="00630BA0">
        <w:fldChar w:fldCharType="begin"/>
      </w:r>
      <w:r w:rsidR="00630BA0">
        <w:instrText xml:space="preserve"> REF _Ref312337073 \r \h </w:instrText>
      </w:r>
      <w:r w:rsidR="00630BA0">
        <w:fldChar w:fldCharType="separate"/>
      </w:r>
      <w:r w:rsidR="005358CB">
        <w:t>V.4.2</w:t>
      </w:r>
      <w:r w:rsidR="00630BA0">
        <w:fldChar w:fldCharType="end"/>
      </w:r>
      <w:r w:rsidR="00630BA0">
        <w:t xml:space="preserve"> </w:t>
      </w:r>
      <w:r w:rsidR="00630BA0">
        <w:fldChar w:fldCharType="begin"/>
      </w:r>
      <w:r w:rsidR="00630BA0">
        <w:instrText xml:space="preserve"> REF _Ref312337075 \h </w:instrText>
      </w:r>
      <w:r w:rsidR="00630BA0">
        <w:fldChar w:fldCharType="separate"/>
      </w:r>
      <w:r w:rsidR="005358CB" w:rsidRPr="00B54E8E">
        <w:t>Tools</w:t>
      </w:r>
      <w:r w:rsidR="00630BA0">
        <w:fldChar w:fldCharType="end"/>
      </w:r>
      <w:r>
        <w:t>).</w:t>
      </w:r>
    </w:p>
    <w:p w:rsidR="002468E7" w:rsidRDefault="002468E7" w:rsidP="00871130">
      <w:pPr>
        <w:pStyle w:val="berschrift5"/>
      </w:pPr>
      <w:bookmarkStart w:id="549" w:name="_Toc312080582"/>
      <w:r>
        <w:t>Ausführung</w:t>
      </w:r>
      <w:bookmarkEnd w:id="549"/>
    </w:p>
    <w:p w:rsidR="002468E7" w:rsidRDefault="002468E7" w:rsidP="00B54E8E">
      <w:r>
        <w:t xml:space="preserve">Für die Ausführung des Projekts wird das Visual Studio 2010 benötigt. Um das Projekt zu öffnen, muss die Datei </w:t>
      </w:r>
      <w:r w:rsidR="00802B93">
        <w:t>ProjectFlip.sln</w:t>
      </w:r>
      <w:r>
        <w:t xml:space="preserve"> im Order code/trunk/ProjectFlip geöffnet werden.</w:t>
      </w:r>
    </w:p>
    <w:p w:rsidR="002468E7" w:rsidRDefault="002468E7" w:rsidP="00B54E8E">
      <w:r>
        <w:t>Nachdem das Projekt geöffnet wurde, kann der Code kompiliert werden. Es stehen zwei ausführbare Dateien zur Verfügung:</w:t>
      </w:r>
    </w:p>
    <w:p w:rsidR="002468E7" w:rsidRPr="00170E21" w:rsidRDefault="002468E7" w:rsidP="002468E7">
      <w:pPr>
        <w:pStyle w:val="Listenabsatz"/>
        <w:numPr>
          <w:ilvl w:val="0"/>
          <w:numId w:val="23"/>
        </w:numPr>
        <w:rPr>
          <w:lang w:val="en-US"/>
        </w:rPr>
      </w:pPr>
      <w:r w:rsidRPr="00170E21">
        <w:rPr>
          <w:lang w:val="en-US"/>
        </w:rPr>
        <w:t>ProjectFlip/bin/</w:t>
      </w:r>
      <w:r w:rsidRPr="00536064">
        <w:rPr>
          <w:lang w:val="en-US"/>
        </w:rPr>
        <w:t>Release</w:t>
      </w:r>
      <w:r w:rsidRPr="00170E21">
        <w:rPr>
          <w:lang w:val="en-US"/>
        </w:rPr>
        <w:t>/ProjectFlip.exe</w:t>
      </w:r>
    </w:p>
    <w:p w:rsidR="002468E7" w:rsidRDefault="002468E7" w:rsidP="002468E7">
      <w:pPr>
        <w:pStyle w:val="Listenabsatz"/>
        <w:numPr>
          <w:ilvl w:val="1"/>
          <w:numId w:val="23"/>
        </w:numPr>
      </w:pPr>
      <w:r>
        <w:t>Startet die Benutzeroberfläche</w:t>
      </w:r>
    </w:p>
    <w:p w:rsidR="002468E7" w:rsidRDefault="002468E7" w:rsidP="002468E7">
      <w:pPr>
        <w:pStyle w:val="Listenabsatz"/>
        <w:numPr>
          <w:ilvl w:val="1"/>
          <w:numId w:val="23"/>
        </w:numPr>
      </w:pPr>
      <w:r>
        <w:t xml:space="preserve">Wird über </w:t>
      </w:r>
      <w:r w:rsidRPr="00170E21">
        <w:t>ProjectFlip.exe.config konfiguriert</w:t>
      </w:r>
    </w:p>
    <w:p w:rsidR="002468E7" w:rsidRPr="00170E21" w:rsidRDefault="002468E7" w:rsidP="002468E7">
      <w:pPr>
        <w:pStyle w:val="Listenabsatz"/>
        <w:numPr>
          <w:ilvl w:val="0"/>
          <w:numId w:val="23"/>
        </w:numPr>
        <w:rPr>
          <w:lang w:val="en-US"/>
        </w:rPr>
      </w:pPr>
      <w:r w:rsidRPr="00170E21">
        <w:rPr>
          <w:lang w:val="en-US"/>
        </w:rPr>
        <w:t>ProjectFlip.Preparer/bin/</w:t>
      </w:r>
      <w:r w:rsidRPr="00536064">
        <w:rPr>
          <w:lang w:val="en-US"/>
        </w:rPr>
        <w:t>Release</w:t>
      </w:r>
      <w:r w:rsidRPr="00170E21">
        <w:rPr>
          <w:lang w:val="en-US"/>
        </w:rPr>
        <w:t>/ ProjectFlip.Pr</w:t>
      </w:r>
      <w:r>
        <w:rPr>
          <w:lang w:val="en-US"/>
        </w:rPr>
        <w:t>eparer.exe</w:t>
      </w:r>
    </w:p>
    <w:p w:rsidR="002468E7" w:rsidRDefault="002468E7" w:rsidP="002468E7">
      <w:pPr>
        <w:pStyle w:val="Listenabsatz"/>
        <w:numPr>
          <w:ilvl w:val="1"/>
          <w:numId w:val="23"/>
        </w:numPr>
      </w:pPr>
      <w:r w:rsidRPr="00170E21">
        <w:t xml:space="preserve">Stellt mehr Projects Note bereit, indem diese vom Zühlke Webserver heruntergeladen </w:t>
      </w:r>
      <w:r>
        <w:t>werden</w:t>
      </w:r>
    </w:p>
    <w:p w:rsidR="002468E7" w:rsidRPr="00170E21" w:rsidRDefault="002468E7" w:rsidP="002468E7">
      <w:pPr>
        <w:pStyle w:val="Listenabsatz"/>
        <w:numPr>
          <w:ilvl w:val="1"/>
          <w:numId w:val="23"/>
        </w:numPr>
      </w:pPr>
      <w:r>
        <w:t xml:space="preserve">Wird über </w:t>
      </w:r>
      <w:r w:rsidRPr="00B17C1C">
        <w:t>ProjectFlip.Preparer</w:t>
      </w:r>
      <w:r w:rsidRPr="00170E21">
        <w:t>.exe.config konfiguriert</w:t>
      </w:r>
    </w:p>
    <w:p w:rsidR="002468E7" w:rsidRPr="00170E21" w:rsidRDefault="002468E7" w:rsidP="00B54E8E"/>
    <w:p w:rsidR="002468E7" w:rsidRPr="00170E21" w:rsidRDefault="002468E7" w:rsidP="00B54E8E"/>
    <w:p w:rsidR="002468E7" w:rsidRPr="00170E21" w:rsidRDefault="002468E7">
      <w:r w:rsidRPr="00170E21">
        <w:br w:type="page"/>
      </w:r>
    </w:p>
    <w:p w:rsidR="002468E7" w:rsidRPr="00B54E8E" w:rsidRDefault="002468E7" w:rsidP="00871130">
      <w:pPr>
        <w:pStyle w:val="berschrift3"/>
      </w:pPr>
      <w:bookmarkStart w:id="550" w:name="_Toc311469942"/>
      <w:bookmarkStart w:id="551" w:name="_Toc312080583"/>
      <w:bookmarkStart w:id="552" w:name="_Toc312329001"/>
      <w:bookmarkStart w:id="553" w:name="_Toc312357401"/>
      <w:r w:rsidRPr="00B54E8E">
        <w:lastRenderedPageBreak/>
        <w:t>Code Dokumentation</w:t>
      </w:r>
      <w:bookmarkEnd w:id="550"/>
      <w:bookmarkEnd w:id="551"/>
      <w:bookmarkEnd w:id="552"/>
      <w:bookmarkEnd w:id="553"/>
    </w:p>
    <w:p w:rsidR="002468E7" w:rsidRDefault="002468E7" w:rsidP="00871130">
      <w:pPr>
        <w:pStyle w:val="berschrift4"/>
      </w:pPr>
      <w:bookmarkStart w:id="554" w:name="_Toc312080584"/>
      <w:r>
        <w:t>Autorenschaft</w:t>
      </w:r>
      <w:bookmarkEnd w:id="554"/>
    </w:p>
    <w:p w:rsidR="002468E7" w:rsidRPr="00503382" w:rsidRDefault="002468E7" w:rsidP="00B54E8E">
      <w:bookmarkStart w:id="555" w:name="_Toc311469944"/>
      <w:r>
        <w:t>Die Autorenschaft der Code Files ist gemeinschaftlich und wird daher in den einzelnen Files nicht explizit aufgelistet.</w:t>
      </w:r>
    </w:p>
    <w:p w:rsidR="00871130" w:rsidRPr="00871130" w:rsidRDefault="002468E7" w:rsidP="00871130">
      <w:pPr>
        <w:pStyle w:val="berschrift4"/>
      </w:pPr>
      <w:bookmarkStart w:id="556" w:name="_Toc312080585"/>
      <w:r>
        <w:t>Code Statistik</w:t>
      </w:r>
      <w:bookmarkEnd w:id="555"/>
      <w:bookmarkEnd w:id="556"/>
    </w:p>
    <w:p w:rsidR="002468E7" w:rsidRDefault="002468E7" w:rsidP="00871130">
      <w:pPr>
        <w:pStyle w:val="berschrift5"/>
      </w:pPr>
      <w:bookmarkStart w:id="557" w:name="_Toc312080586"/>
      <w:r>
        <w:t>Testabdeckung</w:t>
      </w:r>
      <w:bookmarkEnd w:id="557"/>
    </w:p>
    <w:p w:rsidR="002468E7" w:rsidRDefault="002468E7" w:rsidP="00B54E8E">
      <w:r>
        <w:t>Die Totale Testabdeckung beträgt 83 %, wenn alle Projekte und Klassen miteinbezogen werden:</w:t>
      </w:r>
    </w:p>
    <w:p w:rsidR="002468E7" w:rsidRDefault="002468E7" w:rsidP="00B54E8E">
      <w:pPr>
        <w:keepNext/>
      </w:pPr>
      <w:r>
        <w:rPr>
          <w:noProof/>
          <w:lang w:eastAsia="de-CH"/>
        </w:rPr>
        <w:drawing>
          <wp:inline distT="0" distB="0" distL="0" distR="0" wp14:anchorId="147DDDCD" wp14:editId="3BB2C4AF">
            <wp:extent cx="4838132" cy="2816831"/>
            <wp:effectExtent l="0" t="0" r="635" b="317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837648" cy="2816549"/>
                    </a:xfrm>
                    <a:prstGeom prst="rect">
                      <a:avLst/>
                    </a:prstGeom>
                  </pic:spPr>
                </pic:pic>
              </a:graphicData>
            </a:graphic>
          </wp:inline>
        </w:drawing>
      </w:r>
    </w:p>
    <w:p w:rsidR="002468E7" w:rsidRDefault="002468E7" w:rsidP="00B54E8E">
      <w:pPr>
        <w:pStyle w:val="Beschriftung"/>
      </w:pPr>
      <w:bookmarkStart w:id="558" w:name="_Toc312080620"/>
      <w:bookmarkStart w:id="559" w:name="_Toc312356813"/>
      <w:r>
        <w:t xml:space="preserve">Abbildung </w:t>
      </w:r>
      <w:r w:rsidR="00734A85">
        <w:fldChar w:fldCharType="begin"/>
      </w:r>
      <w:r w:rsidR="00734A85">
        <w:instrText xml:space="preserve"> SEQ Abbildung \* ARABIC </w:instrText>
      </w:r>
      <w:r w:rsidR="00734A85">
        <w:fldChar w:fldCharType="separate"/>
      </w:r>
      <w:r w:rsidR="005358CB">
        <w:rPr>
          <w:noProof/>
        </w:rPr>
        <w:t>78</w:t>
      </w:r>
      <w:r w:rsidR="00734A85">
        <w:rPr>
          <w:noProof/>
        </w:rPr>
        <w:fldChar w:fldCharType="end"/>
      </w:r>
      <w:r>
        <w:t xml:space="preserve"> - Testabdeckung ohne ausgeblendete Klassen</w:t>
      </w:r>
      <w:bookmarkEnd w:id="558"/>
      <w:bookmarkEnd w:id="559"/>
    </w:p>
    <w:p w:rsidR="002468E7" w:rsidRPr="00AB7AEB" w:rsidRDefault="002468E7" w:rsidP="00B54E8E">
      <w:r>
        <w:t>Da es sich nicht lohnt oder fast nicht möglich ist, bestimmte Elemente (z.B. das Main Programm) zu testen, wurden diese Komponenten ausgeblendet. Danach sieht die Testabdeckung folgendermassen aus:</w:t>
      </w:r>
    </w:p>
    <w:p w:rsidR="002468E7" w:rsidRDefault="002468E7" w:rsidP="00B54E8E">
      <w:pPr>
        <w:keepNext/>
      </w:pPr>
      <w:r>
        <w:rPr>
          <w:noProof/>
          <w:lang w:eastAsia="de-CH"/>
        </w:rPr>
        <w:drawing>
          <wp:inline distT="0" distB="0" distL="0" distR="0" wp14:anchorId="543044CA" wp14:editId="5ACBE3B4">
            <wp:extent cx="5758477" cy="2715905"/>
            <wp:effectExtent l="0" t="0" r="0" b="825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b="50250"/>
                    <a:stretch/>
                  </pic:blipFill>
                  <pic:spPr bwMode="auto">
                    <a:xfrm>
                      <a:off x="0" y="0"/>
                      <a:ext cx="5760720" cy="2716963"/>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Beschriftung"/>
      </w:pPr>
      <w:bookmarkStart w:id="560" w:name="_Toc312080621"/>
      <w:bookmarkStart w:id="561" w:name="_Toc312356814"/>
      <w:r>
        <w:t xml:space="preserve">Abbildung </w:t>
      </w:r>
      <w:r w:rsidR="00734A85">
        <w:fldChar w:fldCharType="begin"/>
      </w:r>
      <w:r w:rsidR="00734A85">
        <w:instrText xml:space="preserve"> SEQ Abbildung \* ARABIC </w:instrText>
      </w:r>
      <w:r w:rsidR="00734A85">
        <w:fldChar w:fldCharType="separate"/>
      </w:r>
      <w:r w:rsidR="005358CB">
        <w:rPr>
          <w:noProof/>
        </w:rPr>
        <w:t>79</w:t>
      </w:r>
      <w:r w:rsidR="00734A85">
        <w:rPr>
          <w:noProof/>
        </w:rPr>
        <w:fldChar w:fldCharType="end"/>
      </w:r>
      <w:r>
        <w:t xml:space="preserve"> - Testabdeckung mit ausgeblendeten Klassen</w:t>
      </w:r>
      <w:bookmarkEnd w:id="560"/>
      <w:bookmarkEnd w:id="561"/>
    </w:p>
    <w:p w:rsidR="002468E7" w:rsidRDefault="002468E7" w:rsidP="00B54E8E">
      <w:r>
        <w:t xml:space="preserve">Weitere Details zur Entwicklung der Testabdeckung ist dem Abschnitt </w:t>
      </w:r>
      <w:r>
        <w:fldChar w:fldCharType="begin"/>
      </w:r>
      <w:r>
        <w:instrText xml:space="preserve"> REF _Ref311817440 \r \h </w:instrText>
      </w:r>
      <w:r>
        <w:fldChar w:fldCharType="separate"/>
      </w:r>
      <w:r w:rsidR="005358CB">
        <w:t>V.8.2.1</w:t>
      </w:r>
      <w:r>
        <w:fldChar w:fldCharType="end"/>
      </w:r>
      <w:r>
        <w:t xml:space="preserve"> </w:t>
      </w:r>
      <w:r>
        <w:fldChar w:fldCharType="begin"/>
      </w:r>
      <w:r>
        <w:instrText xml:space="preserve"> REF _Ref311817445 \h </w:instrText>
      </w:r>
      <w:r>
        <w:fldChar w:fldCharType="separate"/>
      </w:r>
      <w:r w:rsidR="005358CB">
        <w:t>Unit Tests</w:t>
      </w:r>
      <w:r>
        <w:fldChar w:fldCharType="end"/>
      </w:r>
      <w:r>
        <w:t xml:space="preserve"> zu entnehmen.</w:t>
      </w:r>
    </w:p>
    <w:p w:rsidR="00E73F1D" w:rsidRDefault="00E73F1D">
      <w:pPr>
        <w:rPr>
          <w:i/>
          <w:color w:val="4F4F59"/>
          <w:spacing w:val="10"/>
          <w:sz w:val="22"/>
          <w:szCs w:val="22"/>
        </w:rPr>
      </w:pPr>
      <w:bookmarkStart w:id="562" w:name="_Toc312080587"/>
      <w:r>
        <w:br w:type="page"/>
      </w:r>
    </w:p>
    <w:p w:rsidR="002468E7" w:rsidRDefault="002468E7" w:rsidP="00871130">
      <w:pPr>
        <w:pStyle w:val="berschrift5"/>
      </w:pPr>
      <w:r>
        <w:lastRenderedPageBreak/>
        <w:t>Lines Of Code (LOC)</w:t>
      </w:r>
      <w:bookmarkEnd w:id="562"/>
    </w:p>
    <w:p w:rsidR="002468E7" w:rsidRDefault="002468E7" w:rsidP="00B54E8E">
      <w:r>
        <w:t>Anhand der LOC kann abgeschätzt werden, wie umfangreich ein Projekt ist. Die LOC wurden von zwei unabhängigen Tools, für den C# Code, berechnet:</w:t>
      </w:r>
    </w:p>
    <w:p w:rsidR="002468E7" w:rsidRDefault="002468E7" w:rsidP="002468E7">
      <w:pPr>
        <w:pStyle w:val="Listenabsatz"/>
        <w:numPr>
          <w:ilvl w:val="0"/>
          <w:numId w:val="23"/>
        </w:numPr>
      </w:pPr>
      <w:r>
        <w:t xml:space="preserve">Visual Studio: </w:t>
      </w:r>
      <w:r w:rsidRPr="00A70CC2">
        <w:t>1</w:t>
      </w:r>
      <w:r>
        <w:t>‘</w:t>
      </w:r>
      <w:r w:rsidRPr="00A70CC2">
        <w:t>129</w:t>
      </w:r>
    </w:p>
    <w:p w:rsidR="002468E7" w:rsidRDefault="002468E7" w:rsidP="002468E7">
      <w:pPr>
        <w:pStyle w:val="Listenabsatz"/>
        <w:numPr>
          <w:ilvl w:val="0"/>
          <w:numId w:val="23"/>
        </w:numPr>
      </w:pPr>
      <w:r>
        <w:t>NDepend: 1‘039</w:t>
      </w:r>
    </w:p>
    <w:p w:rsidR="002468E7" w:rsidRDefault="002468E7" w:rsidP="00B54E8E">
      <w:r>
        <w:t>Bei beiden Werkzeugen rechnen jedoch nicht die LOC für den XAML Code aus, deshalb wurden diese manuell berechnet. Sie betragen 1‘628 Zeilen, also einen durchaus grösser Teil als der C# Code.</w:t>
      </w:r>
    </w:p>
    <w:p w:rsidR="002468E7" w:rsidRPr="004B5903" w:rsidRDefault="002468E7" w:rsidP="00B54E8E">
      <w:r>
        <w:t xml:space="preserve">Weitere Informationen und Grafiken sind im Unterkapitel </w:t>
      </w:r>
      <w:r>
        <w:fldChar w:fldCharType="begin"/>
      </w:r>
      <w:r>
        <w:instrText xml:space="preserve"> REF _Ref311818486 \r \h </w:instrText>
      </w:r>
      <w:r>
        <w:fldChar w:fldCharType="separate"/>
      </w:r>
      <w:r w:rsidR="005358CB">
        <w:t>V.8.4.3</w:t>
      </w:r>
      <w:r>
        <w:fldChar w:fldCharType="end"/>
      </w:r>
      <w:r>
        <w:t xml:space="preserve"> </w:t>
      </w:r>
      <w:r>
        <w:fldChar w:fldCharType="begin"/>
      </w:r>
      <w:r>
        <w:instrText xml:space="preserve"> REF _Ref311818491 \h </w:instrText>
      </w:r>
      <w:r>
        <w:fldChar w:fldCharType="separate"/>
      </w:r>
      <w:r w:rsidR="005358CB">
        <w:t>Code Qualität</w:t>
      </w:r>
      <w:r>
        <w:fldChar w:fldCharType="end"/>
      </w:r>
      <w:r>
        <w:t xml:space="preserve"> zu finden.</w:t>
      </w:r>
    </w:p>
    <w:p w:rsidR="002468E7" w:rsidRDefault="002468E7" w:rsidP="00871130">
      <w:pPr>
        <w:pStyle w:val="berschrift4"/>
      </w:pPr>
      <w:bookmarkStart w:id="563" w:name="_Toc311469945"/>
      <w:bookmarkStart w:id="564" w:name="_Ref311818486"/>
      <w:bookmarkStart w:id="565" w:name="_Ref311818491"/>
      <w:bookmarkStart w:id="566" w:name="_Toc312080588"/>
      <w:r>
        <w:t>Code Qualität</w:t>
      </w:r>
      <w:bookmarkEnd w:id="563"/>
      <w:bookmarkEnd w:id="564"/>
      <w:bookmarkEnd w:id="565"/>
      <w:bookmarkEnd w:id="566"/>
    </w:p>
    <w:p w:rsidR="002468E7" w:rsidRDefault="002468E7" w:rsidP="00B54E8E">
      <w:pPr>
        <w:rPr>
          <w:rFonts w:eastAsia="Times New Roman"/>
          <w:lang w:eastAsia="de-CH"/>
        </w:rPr>
      </w:pPr>
      <w:r w:rsidRPr="0008750E">
        <w:rPr>
          <w:rFonts w:eastAsia="Times New Roman"/>
          <w:lang w:eastAsia="de-CH"/>
        </w:rPr>
        <w:t>Für die Metrikanalyse des Codes wurde</w:t>
      </w:r>
      <w:r>
        <w:rPr>
          <w:rFonts w:eastAsia="Times New Roman"/>
          <w:lang w:eastAsia="de-CH"/>
        </w:rPr>
        <w:t>n verschiedene Tools verwendet. Somit ist eine objektivere Bewertung des Codes möglich.</w:t>
      </w:r>
    </w:p>
    <w:p w:rsidR="002468E7" w:rsidRDefault="002468E7" w:rsidP="00871130">
      <w:pPr>
        <w:pStyle w:val="berschrift5"/>
      </w:pPr>
      <w:bookmarkStart w:id="567" w:name="_Toc312080589"/>
      <w:r>
        <w:t>Visual Studio 2010</w:t>
      </w:r>
      <w:bookmarkEnd w:id="567"/>
    </w:p>
    <w:p w:rsidR="002468E7" w:rsidRDefault="002468E7" w:rsidP="00B54E8E">
      <w:r>
        <w:t>Zielsetzung war es, einen „Maintainability Index“ [microsoft11.2] von mindestens 50% zu erreichen, auf Ebene Projekt. Der „Maintainability Index“ setzt sich aus verschiedenen Kriterien zusammen und liegt zwischen 0 und 100. Ein Index zwischen 0 und 9 weist auf schlechte, ein Wert zwischen 10 und 19 auf eine moderate und zwischen 20 und 100 eine gute Wartbarkeit hin. Die Analyse ergab folgende Metriken:</w:t>
      </w:r>
    </w:p>
    <w:p w:rsidR="002468E7" w:rsidRDefault="002468E7" w:rsidP="00B54E8E">
      <w:pPr>
        <w:keepNext/>
      </w:pPr>
      <w:r>
        <w:rPr>
          <w:noProof/>
          <w:lang w:eastAsia="de-CH"/>
        </w:rPr>
        <w:drawing>
          <wp:inline distT="0" distB="0" distL="0" distR="0" wp14:anchorId="5AEB66ED" wp14:editId="13D87994">
            <wp:extent cx="5760720" cy="2993051"/>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60720" cy="2993051"/>
                    </a:xfrm>
                    <a:prstGeom prst="rect">
                      <a:avLst/>
                    </a:prstGeom>
                  </pic:spPr>
                </pic:pic>
              </a:graphicData>
            </a:graphic>
          </wp:inline>
        </w:drawing>
      </w:r>
    </w:p>
    <w:p w:rsidR="002468E7" w:rsidRDefault="002468E7" w:rsidP="00B54E8E">
      <w:pPr>
        <w:pStyle w:val="Beschriftung"/>
      </w:pPr>
      <w:bookmarkStart w:id="568" w:name="_Ref312079699"/>
      <w:bookmarkStart w:id="569" w:name="_Ref312079742"/>
      <w:bookmarkStart w:id="570" w:name="_Toc312080622"/>
      <w:bookmarkStart w:id="571" w:name="_Toc312356815"/>
      <w:r>
        <w:t xml:space="preserve">Abbildung </w:t>
      </w:r>
      <w:r w:rsidR="00734A85">
        <w:fldChar w:fldCharType="begin"/>
      </w:r>
      <w:r w:rsidR="00734A85">
        <w:instrText xml:space="preserve"> SEQ Abbildung \* ARABIC </w:instrText>
      </w:r>
      <w:r w:rsidR="00734A85">
        <w:fldChar w:fldCharType="separate"/>
      </w:r>
      <w:r w:rsidR="005358CB">
        <w:rPr>
          <w:noProof/>
        </w:rPr>
        <w:t>80</w:t>
      </w:r>
      <w:r w:rsidR="00734A85">
        <w:rPr>
          <w:noProof/>
        </w:rPr>
        <w:fldChar w:fldCharType="end"/>
      </w:r>
      <w:r>
        <w:t xml:space="preserve"> - Übersicht Metriken</w:t>
      </w:r>
      <w:bookmarkEnd w:id="568"/>
      <w:r>
        <w:t xml:space="preserve"> Visual Studio</w:t>
      </w:r>
      <w:bookmarkEnd w:id="569"/>
      <w:bookmarkEnd w:id="570"/>
      <w:bookmarkEnd w:id="571"/>
    </w:p>
    <w:p w:rsidR="002468E7" w:rsidRPr="000F0E80" w:rsidRDefault="002468E7" w:rsidP="00B54E8E">
      <w:r>
        <w:t>Da die Namen der Metriken im Bild abgeschnitten werden, hier eine Auflistung der Spaltennamen von links nach rechts: Maintainability Index, Cyclomatic Complexity, Depth of Inheritance, Class Coupling, Lines of Code.</w:t>
      </w:r>
    </w:p>
    <w:p w:rsidR="002468E7" w:rsidRPr="00844B7D" w:rsidRDefault="002468E7" w:rsidP="00B54E8E">
      <w:r>
        <w:t xml:space="preserve">Wie aus der </w:t>
      </w:r>
      <w:r>
        <w:fldChar w:fldCharType="begin"/>
      </w:r>
      <w:r>
        <w:instrText xml:space="preserve"> REF _Ref312079742 \h </w:instrText>
      </w:r>
      <w:r>
        <w:fldChar w:fldCharType="separate"/>
      </w:r>
      <w:r w:rsidR="005358CB">
        <w:t xml:space="preserve">Abbildung </w:t>
      </w:r>
      <w:r w:rsidR="005358CB">
        <w:rPr>
          <w:noProof/>
        </w:rPr>
        <w:t>80</w:t>
      </w:r>
      <w:r w:rsidR="005358CB">
        <w:t xml:space="preserve"> - Übersicht Metriken Visual Studio</w:t>
      </w:r>
      <w:r>
        <w:fldChar w:fldCharType="end"/>
      </w:r>
      <w:r>
        <w:t xml:space="preserve"> zu lesen ist, ist der Maintainability Index bei allen Projekten der Solution über 50, was den nichtfunktionalen Anforderungen entspricht.</w:t>
      </w:r>
    </w:p>
    <w:p w:rsidR="00155D86" w:rsidRDefault="00155D86">
      <w:pPr>
        <w:rPr>
          <w:rFonts w:eastAsia="Times New Roman"/>
          <w:i/>
          <w:color w:val="4F4F59"/>
          <w:spacing w:val="10"/>
          <w:sz w:val="22"/>
          <w:szCs w:val="22"/>
          <w:lang w:eastAsia="de-CH"/>
        </w:rPr>
      </w:pPr>
      <w:bookmarkStart w:id="572" w:name="_Ref311817668"/>
      <w:bookmarkStart w:id="573" w:name="_Ref311817671"/>
      <w:bookmarkStart w:id="574" w:name="_Toc312080590"/>
      <w:r>
        <w:rPr>
          <w:rFonts w:eastAsia="Times New Roman"/>
          <w:lang w:eastAsia="de-CH"/>
        </w:rPr>
        <w:br w:type="page"/>
      </w:r>
    </w:p>
    <w:p w:rsidR="002468E7" w:rsidRDefault="002468E7" w:rsidP="00871130">
      <w:pPr>
        <w:pStyle w:val="berschrift5"/>
        <w:rPr>
          <w:rFonts w:eastAsia="Times New Roman"/>
          <w:lang w:eastAsia="de-CH"/>
        </w:rPr>
      </w:pPr>
      <w:r>
        <w:rPr>
          <w:rFonts w:eastAsia="Times New Roman"/>
          <w:lang w:eastAsia="de-CH"/>
        </w:rPr>
        <w:lastRenderedPageBreak/>
        <w:t>NDepend</w:t>
      </w:r>
      <w:bookmarkEnd w:id="572"/>
      <w:bookmarkEnd w:id="573"/>
      <w:bookmarkEnd w:id="574"/>
    </w:p>
    <w:p w:rsidR="002468E7" w:rsidRDefault="002468E7" w:rsidP="00B54E8E">
      <w:pPr>
        <w:rPr>
          <w:rFonts w:eastAsia="Times New Roman"/>
          <w:lang w:eastAsia="de-CH"/>
        </w:rPr>
      </w:pPr>
      <w:r>
        <w:rPr>
          <w:rFonts w:eastAsia="Times New Roman"/>
          <w:lang w:eastAsia="de-CH"/>
        </w:rPr>
        <w:t>Um noch mehr Code Metriken zu erhalten, wurde der Code auch mit NDepend analysiert. Folgende Statistiken wurden direkt von NDepend kopiert:</w:t>
      </w:r>
    </w:p>
    <w:p w:rsidR="002468E7" w:rsidRDefault="002468E7" w:rsidP="00B54E8E">
      <w:pPr>
        <w:keepNext/>
      </w:pPr>
      <w:r>
        <w:rPr>
          <w:noProof/>
          <w:lang w:eastAsia="de-CH"/>
        </w:rPr>
        <w:drawing>
          <wp:inline distT="0" distB="0" distL="0" distR="0" wp14:anchorId="72BCD052" wp14:editId="5090C469">
            <wp:extent cx="5760720" cy="1122011"/>
            <wp:effectExtent l="0" t="0" r="0" b="254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60720" cy="1122011"/>
                    </a:xfrm>
                    <a:prstGeom prst="rect">
                      <a:avLst/>
                    </a:prstGeom>
                  </pic:spPr>
                </pic:pic>
              </a:graphicData>
            </a:graphic>
          </wp:inline>
        </w:drawing>
      </w:r>
    </w:p>
    <w:p w:rsidR="002468E7" w:rsidRDefault="002468E7" w:rsidP="00B54E8E">
      <w:pPr>
        <w:pStyle w:val="Beschriftung"/>
      </w:pPr>
      <w:bookmarkStart w:id="575" w:name="_Toc312080623"/>
      <w:bookmarkStart w:id="576" w:name="_Toc312356816"/>
      <w:r>
        <w:t xml:space="preserve">Abbildung </w:t>
      </w:r>
      <w:r w:rsidR="00734A85">
        <w:fldChar w:fldCharType="begin"/>
      </w:r>
      <w:r w:rsidR="00734A85">
        <w:instrText xml:space="preserve"> SEQ Abbildung \* ARABIC </w:instrText>
      </w:r>
      <w:r w:rsidR="00734A85">
        <w:fldChar w:fldCharType="separate"/>
      </w:r>
      <w:r w:rsidR="005358CB">
        <w:rPr>
          <w:noProof/>
        </w:rPr>
        <w:t>81</w:t>
      </w:r>
      <w:r w:rsidR="00734A85">
        <w:rPr>
          <w:noProof/>
        </w:rPr>
        <w:fldChar w:fldCharType="end"/>
      </w:r>
      <w:r>
        <w:t xml:space="preserve"> - Übersicht Metriken NDepend</w:t>
      </w:r>
      <w:bookmarkEnd w:id="575"/>
      <w:bookmarkEnd w:id="576"/>
    </w:p>
    <w:p w:rsidR="002468E7" w:rsidRPr="00AC44AF" w:rsidRDefault="002468E7" w:rsidP="00B54E8E"/>
    <w:p w:rsidR="002468E7" w:rsidRDefault="002468E7" w:rsidP="00B54E8E">
      <w:pPr>
        <w:keepNext/>
      </w:pPr>
      <w:r>
        <w:rPr>
          <w:noProof/>
          <w:lang w:eastAsia="de-CH"/>
        </w:rPr>
        <w:drawing>
          <wp:inline distT="0" distB="0" distL="0" distR="0" wp14:anchorId="5CCBDC44" wp14:editId="13CDFAAB">
            <wp:extent cx="5760720" cy="4120575"/>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60720" cy="4120575"/>
                    </a:xfrm>
                    <a:prstGeom prst="rect">
                      <a:avLst/>
                    </a:prstGeom>
                  </pic:spPr>
                </pic:pic>
              </a:graphicData>
            </a:graphic>
          </wp:inline>
        </w:drawing>
      </w:r>
    </w:p>
    <w:p w:rsidR="002468E7" w:rsidRPr="00084715" w:rsidRDefault="002468E7" w:rsidP="00B54E8E">
      <w:pPr>
        <w:pStyle w:val="Beschriftung"/>
      </w:pPr>
      <w:bookmarkStart w:id="577" w:name="_Toc312080624"/>
      <w:bookmarkStart w:id="578" w:name="_Toc312356817"/>
      <w:r>
        <w:t xml:space="preserve">Abbildung </w:t>
      </w:r>
      <w:r w:rsidR="00734A85">
        <w:fldChar w:fldCharType="begin"/>
      </w:r>
      <w:r w:rsidR="00734A85">
        <w:instrText xml:space="preserve"> SEQ Abbildung \* ARABIC </w:instrText>
      </w:r>
      <w:r w:rsidR="00734A85">
        <w:fldChar w:fldCharType="separate"/>
      </w:r>
      <w:r w:rsidR="005358CB">
        <w:rPr>
          <w:noProof/>
        </w:rPr>
        <w:t>82</w:t>
      </w:r>
      <w:r w:rsidR="00734A85">
        <w:rPr>
          <w:noProof/>
        </w:rPr>
        <w:fldChar w:fldCharType="end"/>
      </w:r>
      <w:r>
        <w:t xml:space="preserve"> - Assemblies Metrics NDepend</w:t>
      </w:r>
      <w:bookmarkEnd w:id="577"/>
      <w:bookmarkEnd w:id="578"/>
    </w:p>
    <w:p w:rsidR="00E73F1D" w:rsidRDefault="00E73F1D">
      <w:pPr>
        <w:rPr>
          <w:i/>
          <w:color w:val="4F4F59"/>
          <w:spacing w:val="10"/>
          <w:sz w:val="22"/>
          <w:szCs w:val="22"/>
        </w:rPr>
      </w:pPr>
      <w:bookmarkStart w:id="579" w:name="_Toc312080591"/>
      <w:r>
        <w:br w:type="page"/>
      </w:r>
    </w:p>
    <w:p w:rsidR="00155D86" w:rsidRPr="00155D86" w:rsidRDefault="002468E7" w:rsidP="00155D86">
      <w:pPr>
        <w:pStyle w:val="berschrift5"/>
      </w:pPr>
      <w:r>
        <w:lastRenderedPageBreak/>
        <w:t>Code Warnungen</w:t>
      </w:r>
      <w:bookmarkEnd w:id="579"/>
    </w:p>
    <w:p w:rsidR="002468E7" w:rsidRPr="002D53B7" w:rsidRDefault="002468E7" w:rsidP="00871130">
      <w:pPr>
        <w:pStyle w:val="berschrift6"/>
      </w:pPr>
      <w:r>
        <w:t>Compiler Warnungen</w:t>
      </w:r>
    </w:p>
    <w:p w:rsidR="002468E7" w:rsidRDefault="002468E7" w:rsidP="00B54E8E">
      <w:r>
        <w:t>Wie in nachfolgender Abbildung ersichtlich ist, treten beim Kompilieren des Codes keine Fehler oder Warnungen auf.</w:t>
      </w:r>
    </w:p>
    <w:p w:rsidR="002468E7" w:rsidRDefault="002468E7" w:rsidP="00B54E8E">
      <w:pPr>
        <w:keepNext/>
      </w:pPr>
      <w:r>
        <w:rPr>
          <w:noProof/>
          <w:lang w:eastAsia="de-CH"/>
        </w:rPr>
        <w:drawing>
          <wp:inline distT="0" distB="0" distL="0" distR="0" wp14:anchorId="60161D0E" wp14:editId="4B657EFF">
            <wp:extent cx="5760720" cy="1400677"/>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0720" cy="1400677"/>
                    </a:xfrm>
                    <a:prstGeom prst="rect">
                      <a:avLst/>
                    </a:prstGeom>
                  </pic:spPr>
                </pic:pic>
              </a:graphicData>
            </a:graphic>
          </wp:inline>
        </w:drawing>
      </w:r>
    </w:p>
    <w:p w:rsidR="002468E7" w:rsidRDefault="002468E7" w:rsidP="00B54E8E">
      <w:pPr>
        <w:pStyle w:val="Beschriftung"/>
      </w:pPr>
      <w:bookmarkStart w:id="580" w:name="_Toc312080625"/>
      <w:bookmarkStart w:id="581" w:name="_Toc312356818"/>
      <w:r>
        <w:t xml:space="preserve">Abbildung </w:t>
      </w:r>
      <w:r w:rsidR="00734A85">
        <w:fldChar w:fldCharType="begin"/>
      </w:r>
      <w:r w:rsidR="00734A85">
        <w:instrText xml:space="preserve"> SEQ Abbildung \* ARABIC </w:instrText>
      </w:r>
      <w:r w:rsidR="00734A85">
        <w:fldChar w:fldCharType="separate"/>
      </w:r>
      <w:r w:rsidR="005358CB">
        <w:rPr>
          <w:noProof/>
        </w:rPr>
        <w:t>83</w:t>
      </w:r>
      <w:r w:rsidR="00734A85">
        <w:rPr>
          <w:noProof/>
        </w:rPr>
        <w:fldChar w:fldCharType="end"/>
      </w:r>
      <w:r>
        <w:t xml:space="preserve"> - Keine Fehler oder Warnungen beim Kompilieren</w:t>
      </w:r>
      <w:bookmarkEnd w:id="580"/>
      <w:bookmarkEnd w:id="581"/>
    </w:p>
    <w:p w:rsidR="002468E7" w:rsidRDefault="002468E7">
      <w:r>
        <w:br w:type="page"/>
      </w:r>
    </w:p>
    <w:p w:rsidR="002468E7" w:rsidRDefault="002468E7" w:rsidP="00F24B94">
      <w:pPr>
        <w:pStyle w:val="berschrift6"/>
      </w:pPr>
      <w:r>
        <w:lastRenderedPageBreak/>
        <w:t>Laufzeitwarnungen</w:t>
      </w:r>
    </w:p>
    <w:p w:rsidR="002468E7" w:rsidRDefault="002468E7" w:rsidP="00B54E8E">
      <w:r>
        <w:t>Wird die Applikation ausgeführt und alle User Stories durchgeführt, so treten keine Warnungen auf.</w:t>
      </w:r>
    </w:p>
    <w:p w:rsidR="002468E7" w:rsidRDefault="002468E7" w:rsidP="00B54E8E">
      <w:pPr>
        <w:keepNext/>
      </w:pPr>
      <w:r>
        <w:rPr>
          <w:noProof/>
          <w:lang w:eastAsia="de-CH"/>
        </w:rPr>
        <w:drawing>
          <wp:inline distT="0" distB="0" distL="0" distR="0" wp14:anchorId="0EAA47F3" wp14:editId="3596E109">
            <wp:extent cx="5759355" cy="6591869"/>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b="3151"/>
                    <a:stretch/>
                  </pic:blipFill>
                  <pic:spPr bwMode="auto">
                    <a:xfrm>
                      <a:off x="0" y="0"/>
                      <a:ext cx="5760720" cy="6593431"/>
                    </a:xfrm>
                    <a:prstGeom prst="rect">
                      <a:avLst/>
                    </a:prstGeom>
                    <a:ln>
                      <a:noFill/>
                    </a:ln>
                    <a:extLst>
                      <a:ext uri="{53640926-AAD7-44D8-BBD7-CCE9431645EC}">
                        <a14:shadowObscured xmlns:a14="http://schemas.microsoft.com/office/drawing/2010/main"/>
                      </a:ext>
                    </a:extLst>
                  </pic:spPr>
                </pic:pic>
              </a:graphicData>
            </a:graphic>
          </wp:inline>
        </w:drawing>
      </w:r>
    </w:p>
    <w:p w:rsidR="002468E7" w:rsidRDefault="002468E7" w:rsidP="00B54E8E">
      <w:pPr>
        <w:pStyle w:val="Beschriftung"/>
      </w:pPr>
      <w:bookmarkStart w:id="582" w:name="_Toc312080626"/>
      <w:bookmarkStart w:id="583" w:name="_Toc312356819"/>
      <w:r>
        <w:t xml:space="preserve">Abbildung </w:t>
      </w:r>
      <w:r w:rsidR="00734A85">
        <w:fldChar w:fldCharType="begin"/>
      </w:r>
      <w:r w:rsidR="00734A85">
        <w:instrText xml:space="preserve"> SEQ Abbildung \* ARABIC </w:instrText>
      </w:r>
      <w:r w:rsidR="00734A85">
        <w:fldChar w:fldCharType="separate"/>
      </w:r>
      <w:r w:rsidR="005358CB">
        <w:rPr>
          <w:noProof/>
        </w:rPr>
        <w:t>84</w:t>
      </w:r>
      <w:r w:rsidR="00734A85">
        <w:rPr>
          <w:noProof/>
        </w:rPr>
        <w:fldChar w:fldCharType="end"/>
      </w:r>
      <w:r>
        <w:t xml:space="preserve"> - Keine Warnungen bei der Ausführung aller User Stories</w:t>
      </w:r>
      <w:bookmarkEnd w:id="582"/>
      <w:bookmarkEnd w:id="583"/>
    </w:p>
    <w:p w:rsidR="002468E7" w:rsidRDefault="002468E7">
      <w:pPr>
        <w:rPr>
          <w:b/>
          <w:bCs/>
          <w:color w:val="365F91" w:themeColor="accent1" w:themeShade="BF"/>
          <w:sz w:val="16"/>
          <w:szCs w:val="16"/>
        </w:rPr>
      </w:pPr>
      <w:r>
        <w:br w:type="page"/>
      </w:r>
    </w:p>
    <w:p w:rsidR="002468E7" w:rsidRDefault="002468E7" w:rsidP="00F24B94">
      <w:pPr>
        <w:pStyle w:val="berschrift4"/>
      </w:pPr>
      <w:bookmarkStart w:id="584" w:name="_Toc311469946"/>
      <w:bookmarkStart w:id="585" w:name="_Toc312080592"/>
      <w:r>
        <w:lastRenderedPageBreak/>
        <w:t>Coding Standards</w:t>
      </w:r>
      <w:bookmarkEnd w:id="584"/>
      <w:bookmarkEnd w:id="585"/>
    </w:p>
    <w:p w:rsidR="002468E7" w:rsidRDefault="002468E7" w:rsidP="00B54E8E">
      <w:r>
        <w:t xml:space="preserve">Die Codings Standards, welche für dieses Projekt gültig sind, wurden mehrheitlich vom Resharper übernommen. </w:t>
      </w:r>
    </w:p>
    <w:p w:rsidR="002468E7" w:rsidRDefault="002468E7" w:rsidP="00B54E8E">
      <w:r>
        <w:t>Nachfolgend sind die unveränderten Standards mittels Bildausschnitten dokumentiert.</w:t>
      </w:r>
    </w:p>
    <w:p w:rsidR="002468E7" w:rsidRDefault="002468E7" w:rsidP="00F24B94">
      <w:pPr>
        <w:pStyle w:val="berschrift5"/>
      </w:pPr>
      <w:bookmarkStart w:id="586" w:name="_Toc311469947"/>
      <w:bookmarkStart w:id="587" w:name="_Toc312080593"/>
      <w:r>
        <w:t xml:space="preserve">C# </w:t>
      </w:r>
      <w:bookmarkEnd w:id="586"/>
      <w:r>
        <w:t>Namenskonventionen</w:t>
      </w:r>
      <w:bookmarkEnd w:id="587"/>
    </w:p>
    <w:p w:rsidR="002468E7" w:rsidRPr="009A7B90" w:rsidRDefault="002468E7" w:rsidP="00B54E8E">
      <w:r>
        <w:t>Folgende Namenskonventionen wurden verwendet:</w:t>
      </w:r>
    </w:p>
    <w:p w:rsidR="002468E7" w:rsidRDefault="002468E7" w:rsidP="00B54E8E">
      <w:pPr>
        <w:keepNext/>
      </w:pPr>
      <w:r>
        <w:rPr>
          <w:noProof/>
          <w:lang w:eastAsia="de-CH"/>
        </w:rPr>
        <w:drawing>
          <wp:inline distT="0" distB="0" distL="0" distR="0" wp14:anchorId="7843F31A" wp14:editId="61D22EAB">
            <wp:extent cx="4914900" cy="241935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914900" cy="2419350"/>
                    </a:xfrm>
                    <a:prstGeom prst="rect">
                      <a:avLst/>
                    </a:prstGeom>
                  </pic:spPr>
                </pic:pic>
              </a:graphicData>
            </a:graphic>
          </wp:inline>
        </w:drawing>
      </w:r>
    </w:p>
    <w:p w:rsidR="002468E7" w:rsidRDefault="002468E7" w:rsidP="00B54E8E">
      <w:pPr>
        <w:pStyle w:val="Beschriftung"/>
      </w:pPr>
      <w:bookmarkStart w:id="588" w:name="_Toc311469971"/>
      <w:bookmarkStart w:id="589" w:name="_Toc312080627"/>
      <w:bookmarkStart w:id="590" w:name="_Toc312356820"/>
      <w:r>
        <w:t xml:space="preserve">Abbildung </w:t>
      </w:r>
      <w:r w:rsidR="00734A85">
        <w:fldChar w:fldCharType="begin"/>
      </w:r>
      <w:r w:rsidR="00734A85">
        <w:instrText xml:space="preserve"> S</w:instrText>
      </w:r>
      <w:r w:rsidR="00734A85">
        <w:instrText xml:space="preserve">EQ Abbildung \* ARABIC </w:instrText>
      </w:r>
      <w:r w:rsidR="00734A85">
        <w:fldChar w:fldCharType="separate"/>
      </w:r>
      <w:r w:rsidR="005358CB">
        <w:rPr>
          <w:noProof/>
        </w:rPr>
        <w:t>85</w:t>
      </w:r>
      <w:r w:rsidR="00734A85">
        <w:rPr>
          <w:noProof/>
        </w:rPr>
        <w:fldChar w:fldCharType="end"/>
      </w:r>
      <w:r>
        <w:t xml:space="preserve"> - Naming Style</w:t>
      </w:r>
      <w:bookmarkEnd w:id="588"/>
      <w:bookmarkEnd w:id="589"/>
      <w:bookmarkEnd w:id="590"/>
    </w:p>
    <w:p w:rsidR="002468E7" w:rsidRPr="00B54E8E" w:rsidRDefault="002468E7" w:rsidP="00F24B94">
      <w:pPr>
        <w:pStyle w:val="berschrift5"/>
      </w:pPr>
      <w:bookmarkStart w:id="591" w:name="_Toc311469948"/>
      <w:bookmarkStart w:id="592" w:name="_Toc312080594"/>
      <w:r w:rsidRPr="00B54E8E">
        <w:t>Formatierungs</w:t>
      </w:r>
      <w:bookmarkEnd w:id="591"/>
      <w:r w:rsidRPr="00B54E8E">
        <w:t>stil</w:t>
      </w:r>
      <w:bookmarkEnd w:id="592"/>
    </w:p>
    <w:p w:rsidR="002468E7" w:rsidRPr="00C10FD7" w:rsidRDefault="002468E7" w:rsidP="008F4283">
      <w:pPr>
        <w:pStyle w:val="berschrift6"/>
      </w:pPr>
      <w:r w:rsidRPr="00C10FD7">
        <w:t>Braces Layout</w:t>
      </w:r>
    </w:p>
    <w:p w:rsidR="002468E7" w:rsidRDefault="002468E7" w:rsidP="00B54E8E">
      <w:r>
        <w:t xml:space="preserve">Geschweifte Klammern befinden sich auf einer neuen Zeile. </w:t>
      </w:r>
    </w:p>
    <w:p w:rsidR="002468E7" w:rsidRDefault="002468E7" w:rsidP="00B54E8E">
      <w:r>
        <w:t>Ausnahme: geschweifte Klammern, die nichts enthalten. (Bsp: internal Class C {}).</w:t>
      </w:r>
    </w:p>
    <w:p w:rsidR="002468E7" w:rsidRDefault="002468E7" w:rsidP="00B54E8E">
      <w:pPr>
        <w:keepNext/>
      </w:pPr>
      <w:r>
        <w:rPr>
          <w:noProof/>
          <w:lang w:eastAsia="de-CH"/>
        </w:rPr>
        <w:drawing>
          <wp:inline distT="0" distB="0" distL="0" distR="0" wp14:anchorId="57554A7C" wp14:editId="7E175441">
            <wp:extent cx="1555843" cy="1166883"/>
            <wp:effectExtent l="0" t="0" r="635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557631" cy="1168224"/>
                    </a:xfrm>
                    <a:prstGeom prst="rect">
                      <a:avLst/>
                    </a:prstGeom>
                  </pic:spPr>
                </pic:pic>
              </a:graphicData>
            </a:graphic>
          </wp:inline>
        </w:drawing>
      </w:r>
    </w:p>
    <w:p w:rsidR="002468E7" w:rsidRPr="0002337D" w:rsidRDefault="002468E7" w:rsidP="00B54E8E">
      <w:pPr>
        <w:pStyle w:val="Beschriftung"/>
        <w:rPr>
          <w:lang w:val="en-US"/>
        </w:rPr>
      </w:pPr>
      <w:bookmarkStart w:id="593" w:name="_Toc311469972"/>
      <w:bookmarkStart w:id="594" w:name="_Toc312080628"/>
      <w:bookmarkStart w:id="595" w:name="_Toc312356821"/>
      <w:r w:rsidRPr="0002337D">
        <w:rPr>
          <w:lang w:val="en-US"/>
        </w:rPr>
        <w:t xml:space="preserve">Abbildung </w:t>
      </w:r>
      <w:r>
        <w:fldChar w:fldCharType="begin"/>
      </w:r>
      <w:r w:rsidRPr="0002337D">
        <w:rPr>
          <w:lang w:val="en-US"/>
        </w:rPr>
        <w:instrText xml:space="preserve"> SEQ Abbildung \* ARABIC </w:instrText>
      </w:r>
      <w:r>
        <w:fldChar w:fldCharType="separate"/>
      </w:r>
      <w:r w:rsidR="005358CB">
        <w:rPr>
          <w:noProof/>
          <w:lang w:val="en-US"/>
        </w:rPr>
        <w:t>86</w:t>
      </w:r>
      <w:r>
        <w:fldChar w:fldCharType="end"/>
      </w:r>
      <w:r w:rsidRPr="0002337D">
        <w:rPr>
          <w:lang w:val="en-US"/>
        </w:rPr>
        <w:t xml:space="preserve"> - Braces Layout</w:t>
      </w:r>
      <w:bookmarkEnd w:id="593"/>
      <w:bookmarkEnd w:id="594"/>
      <w:bookmarkEnd w:id="595"/>
    </w:p>
    <w:p w:rsidR="002468E7" w:rsidRPr="0002337D" w:rsidRDefault="002468E7" w:rsidP="008F4283">
      <w:pPr>
        <w:pStyle w:val="berschrift6"/>
        <w:rPr>
          <w:lang w:val="en-US"/>
        </w:rPr>
      </w:pPr>
      <w:r w:rsidRPr="0002337D">
        <w:rPr>
          <w:lang w:val="en-US"/>
        </w:rPr>
        <w:t xml:space="preserve">Line Breaks </w:t>
      </w:r>
      <w:r w:rsidR="008F4283">
        <w:rPr>
          <w:lang w:val="en-US"/>
        </w:rPr>
        <w:t>und</w:t>
      </w:r>
      <w:r w:rsidRPr="0002337D">
        <w:rPr>
          <w:lang w:val="en-US"/>
        </w:rPr>
        <w:t xml:space="preserve"> Wrapping</w:t>
      </w:r>
    </w:p>
    <w:p w:rsidR="002468E7" w:rsidRDefault="002468E7" w:rsidP="00B54E8E">
      <w:r>
        <w:t>Lange Zeilen (&gt;120 Zeichen) werden umgebrochen.</w:t>
      </w:r>
    </w:p>
    <w:p w:rsidR="002468E7" w:rsidRDefault="002468E7" w:rsidP="00B54E8E">
      <w:pPr>
        <w:keepNext/>
      </w:pPr>
      <w:r>
        <w:rPr>
          <w:noProof/>
          <w:lang w:eastAsia="de-CH"/>
        </w:rPr>
        <w:drawing>
          <wp:inline distT="0" distB="0" distL="0" distR="0" wp14:anchorId="60084051" wp14:editId="37984343">
            <wp:extent cx="4572000" cy="293077"/>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572750" cy="293125"/>
                    </a:xfrm>
                    <a:prstGeom prst="rect">
                      <a:avLst/>
                    </a:prstGeom>
                  </pic:spPr>
                </pic:pic>
              </a:graphicData>
            </a:graphic>
          </wp:inline>
        </w:drawing>
      </w:r>
    </w:p>
    <w:p w:rsidR="002468E7" w:rsidRPr="00AB7AEB" w:rsidRDefault="002468E7" w:rsidP="00B54E8E">
      <w:pPr>
        <w:pStyle w:val="Beschriftung"/>
        <w:rPr>
          <w:lang w:val="en-US"/>
        </w:rPr>
      </w:pPr>
      <w:bookmarkStart w:id="596" w:name="_Toc312080629"/>
      <w:bookmarkStart w:id="597" w:name="_Toc312356822"/>
      <w:r w:rsidRPr="00AB7AEB">
        <w:rPr>
          <w:lang w:val="en-US"/>
        </w:rPr>
        <w:t xml:space="preserve">Abbildung </w:t>
      </w:r>
      <w:r>
        <w:fldChar w:fldCharType="begin"/>
      </w:r>
      <w:r w:rsidRPr="00AB7AEB">
        <w:rPr>
          <w:lang w:val="en-US"/>
        </w:rPr>
        <w:instrText xml:space="preserve"> SEQ Abbildung \* ARABIC </w:instrText>
      </w:r>
      <w:r>
        <w:fldChar w:fldCharType="separate"/>
      </w:r>
      <w:r w:rsidR="005358CB">
        <w:rPr>
          <w:noProof/>
          <w:lang w:val="en-US"/>
        </w:rPr>
        <w:t>87</w:t>
      </w:r>
      <w:r>
        <w:rPr>
          <w:noProof/>
        </w:rPr>
        <w:fldChar w:fldCharType="end"/>
      </w:r>
      <w:r w:rsidRPr="00AB7AEB">
        <w:rPr>
          <w:lang w:val="en-US"/>
        </w:rPr>
        <w:t xml:space="preserve"> - Line Breaks and Wrapping</w:t>
      </w:r>
      <w:bookmarkEnd w:id="596"/>
      <w:bookmarkEnd w:id="597"/>
    </w:p>
    <w:p w:rsidR="00E73F1D" w:rsidRDefault="00E73F1D">
      <w:pPr>
        <w:rPr>
          <w:i/>
          <w:color w:val="4F4F59"/>
          <w:spacing w:val="10"/>
          <w:sz w:val="22"/>
          <w:szCs w:val="22"/>
        </w:rPr>
      </w:pPr>
      <w:bookmarkStart w:id="598" w:name="_Toc311469949"/>
      <w:bookmarkStart w:id="599" w:name="_Toc312080595"/>
      <w:r>
        <w:br w:type="page"/>
      </w:r>
    </w:p>
    <w:p w:rsidR="002468E7" w:rsidRDefault="002468E7" w:rsidP="00F24B94">
      <w:pPr>
        <w:pStyle w:val="berschrift5"/>
      </w:pPr>
      <w:r>
        <w:lastRenderedPageBreak/>
        <w:t>CleanUp</w:t>
      </w:r>
      <w:bookmarkEnd w:id="598"/>
      <w:bookmarkEnd w:id="599"/>
    </w:p>
    <w:p w:rsidR="002468E7" w:rsidRPr="00C10FD7" w:rsidRDefault="002468E7" w:rsidP="00B54E8E">
      <w:r>
        <w:t>Für das CleanUp des Codes wurden folgende Einstellungen vorgenommen:</w:t>
      </w:r>
    </w:p>
    <w:p w:rsidR="002468E7" w:rsidRDefault="002468E7" w:rsidP="00B54E8E">
      <w:pPr>
        <w:keepNext/>
      </w:pPr>
      <w:r>
        <w:rPr>
          <w:noProof/>
          <w:lang w:eastAsia="de-CH"/>
        </w:rPr>
        <w:drawing>
          <wp:inline distT="0" distB="0" distL="0" distR="0" wp14:anchorId="67592107" wp14:editId="6154F284">
            <wp:extent cx="5760720" cy="3147389"/>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60720" cy="3147389"/>
                    </a:xfrm>
                    <a:prstGeom prst="rect">
                      <a:avLst/>
                    </a:prstGeom>
                  </pic:spPr>
                </pic:pic>
              </a:graphicData>
            </a:graphic>
          </wp:inline>
        </w:drawing>
      </w:r>
    </w:p>
    <w:p w:rsidR="002468E7" w:rsidRDefault="002468E7" w:rsidP="00B54E8E">
      <w:pPr>
        <w:pStyle w:val="Beschriftung"/>
      </w:pPr>
      <w:bookmarkStart w:id="600" w:name="_Toc311469973"/>
      <w:bookmarkStart w:id="601" w:name="_Toc312080630"/>
      <w:bookmarkStart w:id="602" w:name="_Toc312356823"/>
      <w:r>
        <w:t xml:space="preserve">Abbildung </w:t>
      </w:r>
      <w:r w:rsidR="00734A85">
        <w:fldChar w:fldCharType="begin"/>
      </w:r>
      <w:r w:rsidR="00734A85">
        <w:instrText xml:space="preserve"> SEQ Abbildung \* ARABIC </w:instrText>
      </w:r>
      <w:r w:rsidR="00734A85">
        <w:fldChar w:fldCharType="separate"/>
      </w:r>
      <w:r w:rsidR="005358CB">
        <w:rPr>
          <w:noProof/>
        </w:rPr>
        <w:t>88</w:t>
      </w:r>
      <w:r w:rsidR="00734A85">
        <w:rPr>
          <w:noProof/>
        </w:rPr>
        <w:fldChar w:fldCharType="end"/>
      </w:r>
      <w:r>
        <w:t xml:space="preserve"> - Code Clean Up</w:t>
      </w:r>
      <w:bookmarkEnd w:id="600"/>
      <w:r>
        <w:t xml:space="preserve"> Einstellungen</w:t>
      </w:r>
      <w:bookmarkEnd w:id="601"/>
      <w:bookmarkEnd w:id="602"/>
    </w:p>
    <w:p w:rsidR="002468E7" w:rsidRDefault="002468E7" w:rsidP="00F24B94">
      <w:pPr>
        <w:pStyle w:val="berschrift4"/>
      </w:pPr>
      <w:bookmarkStart w:id="603" w:name="_Toc311469950"/>
      <w:bookmarkStart w:id="604" w:name="_Toc312080596"/>
      <w:r>
        <w:t>Dokumentation Quellcode</w:t>
      </w:r>
      <w:bookmarkEnd w:id="603"/>
      <w:bookmarkEnd w:id="604"/>
    </w:p>
    <w:p w:rsidR="002468E7" w:rsidRDefault="002468E7" w:rsidP="00B54E8E">
      <w:r>
        <w:t xml:space="preserve">Zur Dokumentation des Quellcodes wurde Ghost Doc verwendet. Dadurch war die Dokumentation einiges einfacher, da sinnvolle Standardkommentare </w:t>
      </w:r>
      <w:r w:rsidR="00907B27">
        <w:t>generiert werden, die bei Bedarf</w:t>
      </w:r>
      <w:r>
        <w:t xml:space="preserve"> erweitert werden können. Durch die geschriebenen XML Kommentare ist es  auch möglich, eine Dokumentation zu generieren.</w:t>
      </w:r>
    </w:p>
    <w:p w:rsidR="002468E7" w:rsidRDefault="002468E7">
      <w:r>
        <w:t>Es wurden alle Interfaces, sowie Methoden oder Properties, welche mit Hilfe eines Kommentars besser verstanden werden, kommentiert. Ausgenommen davon sind die Tests und die XAML Dateien. Durch die Kommentare sind der Programmcode und besonders komplexere Methoden für Entwickler leichter verständlich.</w:t>
      </w:r>
    </w:p>
    <w:p w:rsidR="002468E7" w:rsidRDefault="002468E7">
      <w:r>
        <w:br w:type="page"/>
      </w:r>
    </w:p>
    <w:p w:rsidR="002468E7" w:rsidRPr="00B54E8E" w:rsidRDefault="002468E7" w:rsidP="00F24B94">
      <w:pPr>
        <w:pStyle w:val="berschrift3"/>
      </w:pPr>
      <w:bookmarkStart w:id="605" w:name="_Toc312080597"/>
      <w:bookmarkStart w:id="606" w:name="_Toc312329002"/>
      <w:bookmarkStart w:id="607" w:name="_Toc312357402"/>
      <w:r w:rsidRPr="00B54E8E">
        <w:lastRenderedPageBreak/>
        <w:t>Code Reviews</w:t>
      </w:r>
      <w:bookmarkEnd w:id="605"/>
      <w:bookmarkEnd w:id="606"/>
      <w:bookmarkEnd w:id="607"/>
    </w:p>
    <w:p w:rsidR="002468E7" w:rsidRDefault="002468E7" w:rsidP="00B54E8E">
      <w:r>
        <w:t>Um die Code Qualität zu gewährleisten, wurden im Team immer wieder Code Reviews durchgeführt. Diese wurden vor Abschluss jedes Sprints partnerschaftlich durchgeführt. Im Code wurden keine Vermerke für diese Reviews angebracht.</w:t>
      </w:r>
    </w:p>
    <w:p w:rsidR="002468E7" w:rsidRDefault="002468E7" w:rsidP="00B54E8E">
      <w:r>
        <w:t>Zusätzlich zu den internen Reviews wurden auch Code Reviews mit den externen Personen Christian Moser und Michael Gfeller durchgeführt.</w:t>
      </w:r>
    </w:p>
    <w:tbl>
      <w:tblPr>
        <w:tblStyle w:val="MittlereSchattierung1-Akzent1"/>
        <w:tblW w:w="0" w:type="auto"/>
        <w:jc w:val="left"/>
        <w:tblLook w:val="0420" w:firstRow="1" w:lastRow="0" w:firstColumn="0" w:lastColumn="0" w:noHBand="0" w:noVBand="1"/>
      </w:tblPr>
      <w:tblGrid>
        <w:gridCol w:w="1276"/>
        <w:gridCol w:w="2268"/>
        <w:gridCol w:w="3544"/>
      </w:tblGrid>
      <w:tr w:rsidR="002468E7" w:rsidTr="00406D6A">
        <w:trPr>
          <w:cnfStyle w:val="100000000000" w:firstRow="1" w:lastRow="0" w:firstColumn="0" w:lastColumn="0" w:oddVBand="0" w:evenVBand="0" w:oddHBand="0" w:evenHBand="0" w:firstRowFirstColumn="0" w:firstRowLastColumn="0" w:lastRowFirstColumn="0" w:lastRowLastColumn="0"/>
          <w:jc w:val="left"/>
        </w:trPr>
        <w:tc>
          <w:tcPr>
            <w:tcW w:w="1276" w:type="dxa"/>
          </w:tcPr>
          <w:p w:rsidR="002468E7" w:rsidRDefault="002468E7" w:rsidP="00B54E8E">
            <w:r>
              <w:t>Datum</w:t>
            </w:r>
          </w:p>
        </w:tc>
        <w:tc>
          <w:tcPr>
            <w:tcW w:w="2268" w:type="dxa"/>
          </w:tcPr>
          <w:p w:rsidR="002468E7" w:rsidRDefault="002468E7" w:rsidP="00B54E8E">
            <w:r>
              <w:t>Review</w:t>
            </w:r>
          </w:p>
        </w:tc>
        <w:tc>
          <w:tcPr>
            <w:tcW w:w="3544" w:type="dxa"/>
          </w:tcPr>
          <w:p w:rsidR="002468E7" w:rsidRDefault="002468E7" w:rsidP="00B54E8E">
            <w:r>
              <w:t>Externe Person</w:t>
            </w:r>
          </w:p>
        </w:tc>
      </w:tr>
      <w:tr w:rsidR="002468E7" w:rsidRPr="005A1F6E" w:rsidTr="00406D6A">
        <w:trPr>
          <w:cnfStyle w:val="000000100000" w:firstRow="0" w:lastRow="0" w:firstColumn="0" w:lastColumn="0" w:oddVBand="0" w:evenVBand="0" w:oddHBand="1" w:evenHBand="0" w:firstRowFirstColumn="0" w:firstRowLastColumn="0" w:lastRowFirstColumn="0" w:lastRowLastColumn="0"/>
          <w:jc w:val="left"/>
        </w:trPr>
        <w:tc>
          <w:tcPr>
            <w:tcW w:w="1276" w:type="dxa"/>
          </w:tcPr>
          <w:p w:rsidR="002468E7" w:rsidRPr="00F9181E" w:rsidRDefault="002468E7" w:rsidP="00B54E8E">
            <w:pPr>
              <w:rPr>
                <w:b/>
              </w:rPr>
            </w:pPr>
            <w:r>
              <w:t>04.11</w:t>
            </w:r>
            <w:r w:rsidRPr="00F9181E">
              <w:t>.2011</w:t>
            </w:r>
          </w:p>
        </w:tc>
        <w:tc>
          <w:tcPr>
            <w:tcW w:w="2268" w:type="dxa"/>
          </w:tcPr>
          <w:p w:rsidR="002468E7" w:rsidRPr="00F9181E" w:rsidRDefault="002468E7" w:rsidP="00B54E8E">
            <w:r>
              <w:t>Review Sprint 4</w:t>
            </w:r>
          </w:p>
        </w:tc>
        <w:tc>
          <w:tcPr>
            <w:tcW w:w="3544" w:type="dxa"/>
          </w:tcPr>
          <w:p w:rsidR="002468E7" w:rsidRPr="00B605BF" w:rsidRDefault="002468E7" w:rsidP="00B54E8E">
            <w:pPr>
              <w:rPr>
                <w:lang w:val="en-US"/>
              </w:rPr>
            </w:pPr>
            <w:r w:rsidRPr="00B605BF">
              <w:rPr>
                <w:lang w:val="en-US"/>
              </w:rPr>
              <w:t>Christian Moser, Zühlke Engineering AG</w:t>
            </w:r>
          </w:p>
        </w:tc>
      </w:tr>
      <w:tr w:rsidR="002468E7" w:rsidRPr="005A1F6E" w:rsidTr="00406D6A">
        <w:trPr>
          <w:cnfStyle w:val="000000010000" w:firstRow="0" w:lastRow="0" w:firstColumn="0" w:lastColumn="0" w:oddVBand="0" w:evenVBand="0" w:oddHBand="0" w:evenHBand="1" w:firstRowFirstColumn="0" w:firstRowLastColumn="0" w:lastRowFirstColumn="0" w:lastRowLastColumn="0"/>
          <w:jc w:val="left"/>
        </w:trPr>
        <w:tc>
          <w:tcPr>
            <w:tcW w:w="1276" w:type="dxa"/>
          </w:tcPr>
          <w:p w:rsidR="002468E7" w:rsidRPr="00F9181E" w:rsidRDefault="002468E7" w:rsidP="00B54E8E">
            <w:pPr>
              <w:rPr>
                <w:b/>
              </w:rPr>
            </w:pPr>
            <w:r>
              <w:t>25.11</w:t>
            </w:r>
            <w:r w:rsidRPr="00F9181E">
              <w:t>.2011</w:t>
            </w:r>
          </w:p>
        </w:tc>
        <w:tc>
          <w:tcPr>
            <w:tcW w:w="2268" w:type="dxa"/>
          </w:tcPr>
          <w:p w:rsidR="002468E7" w:rsidRPr="00F9181E" w:rsidRDefault="002468E7" w:rsidP="00B54E8E">
            <w:r>
              <w:t>Review Sprint 5</w:t>
            </w:r>
          </w:p>
        </w:tc>
        <w:tc>
          <w:tcPr>
            <w:tcW w:w="3544" w:type="dxa"/>
          </w:tcPr>
          <w:p w:rsidR="002468E7" w:rsidRPr="00B605BF" w:rsidRDefault="002468E7" w:rsidP="00B54E8E">
            <w:pPr>
              <w:rPr>
                <w:lang w:val="en-US"/>
              </w:rPr>
            </w:pPr>
            <w:r w:rsidRPr="00B605BF">
              <w:rPr>
                <w:lang w:val="en-US"/>
              </w:rPr>
              <w:t>Christian Moser, Zühlke Engineering AG</w:t>
            </w:r>
          </w:p>
        </w:tc>
      </w:tr>
      <w:tr w:rsidR="002468E7" w:rsidRPr="00F9181E" w:rsidTr="00406D6A">
        <w:trPr>
          <w:cnfStyle w:val="000000100000" w:firstRow="0" w:lastRow="0" w:firstColumn="0" w:lastColumn="0" w:oddVBand="0" w:evenVBand="0" w:oddHBand="1" w:evenHBand="0" w:firstRowFirstColumn="0" w:firstRowLastColumn="0" w:lastRowFirstColumn="0" w:lastRowLastColumn="0"/>
          <w:jc w:val="left"/>
        </w:trPr>
        <w:tc>
          <w:tcPr>
            <w:tcW w:w="1276" w:type="dxa"/>
          </w:tcPr>
          <w:p w:rsidR="002468E7" w:rsidRPr="00F9181E" w:rsidRDefault="002468E7" w:rsidP="00B54E8E">
            <w:pPr>
              <w:rPr>
                <w:b/>
              </w:rPr>
            </w:pPr>
            <w:r>
              <w:t>09.12</w:t>
            </w:r>
            <w:r w:rsidRPr="00F9181E">
              <w:t>.2011</w:t>
            </w:r>
          </w:p>
        </w:tc>
        <w:tc>
          <w:tcPr>
            <w:tcW w:w="2268" w:type="dxa"/>
          </w:tcPr>
          <w:p w:rsidR="002468E7" w:rsidRPr="00F9181E" w:rsidRDefault="002468E7" w:rsidP="00B54E8E">
            <w:r>
              <w:t>Review Sprint 6</w:t>
            </w:r>
          </w:p>
        </w:tc>
        <w:tc>
          <w:tcPr>
            <w:tcW w:w="3544" w:type="dxa"/>
          </w:tcPr>
          <w:p w:rsidR="002468E7" w:rsidRPr="00F9181E" w:rsidRDefault="002468E7" w:rsidP="00B54E8E">
            <w:r>
              <w:t>Michael Gfeller, IFS HSR</w:t>
            </w:r>
          </w:p>
        </w:tc>
      </w:tr>
      <w:tr w:rsidR="002468E7" w:rsidRPr="00F9181E" w:rsidTr="00406D6A">
        <w:trPr>
          <w:cnfStyle w:val="000000010000" w:firstRow="0" w:lastRow="0" w:firstColumn="0" w:lastColumn="0" w:oddVBand="0" w:evenVBand="0" w:oddHBand="0" w:evenHBand="1" w:firstRowFirstColumn="0" w:firstRowLastColumn="0" w:lastRowFirstColumn="0" w:lastRowLastColumn="0"/>
          <w:jc w:val="left"/>
        </w:trPr>
        <w:tc>
          <w:tcPr>
            <w:tcW w:w="1276" w:type="dxa"/>
          </w:tcPr>
          <w:p w:rsidR="002468E7" w:rsidRPr="00F9181E" w:rsidRDefault="002468E7" w:rsidP="00B54E8E">
            <w:pPr>
              <w:rPr>
                <w:b/>
              </w:rPr>
            </w:pPr>
            <w:r>
              <w:t>16.12</w:t>
            </w:r>
            <w:r w:rsidRPr="00F9181E">
              <w:t>.2011</w:t>
            </w:r>
          </w:p>
        </w:tc>
        <w:tc>
          <w:tcPr>
            <w:tcW w:w="2268" w:type="dxa"/>
          </w:tcPr>
          <w:p w:rsidR="002468E7" w:rsidRPr="00F9181E" w:rsidRDefault="002468E7" w:rsidP="00B54E8E">
            <w:r>
              <w:t>Review Projektabgabe</w:t>
            </w:r>
          </w:p>
        </w:tc>
        <w:tc>
          <w:tcPr>
            <w:tcW w:w="3544" w:type="dxa"/>
          </w:tcPr>
          <w:p w:rsidR="002468E7" w:rsidRPr="00F9181E" w:rsidRDefault="002468E7" w:rsidP="00B54E8E">
            <w:pPr>
              <w:keepNext/>
            </w:pPr>
            <w:r>
              <w:t>Michael Gfeller, IFS HSR</w:t>
            </w:r>
          </w:p>
        </w:tc>
      </w:tr>
    </w:tbl>
    <w:p w:rsidR="002468E7" w:rsidRDefault="002468E7">
      <w:pPr>
        <w:pStyle w:val="Beschriftung"/>
      </w:pPr>
      <w:bookmarkStart w:id="608" w:name="_Toc312080632"/>
      <w:bookmarkStart w:id="609" w:name="_Toc312346157"/>
      <w:r>
        <w:t xml:space="preserve">Tabelle </w:t>
      </w:r>
      <w:r w:rsidR="00734A85">
        <w:fldChar w:fldCharType="begin"/>
      </w:r>
      <w:r w:rsidR="00734A85">
        <w:instrText xml:space="preserve"> SEQ Tabelle \* ARABIC </w:instrText>
      </w:r>
      <w:r w:rsidR="00734A85">
        <w:fldChar w:fldCharType="separate"/>
      </w:r>
      <w:r w:rsidR="005358CB">
        <w:rPr>
          <w:noProof/>
        </w:rPr>
        <w:t>14</w:t>
      </w:r>
      <w:r w:rsidR="00734A85">
        <w:rPr>
          <w:noProof/>
        </w:rPr>
        <w:fldChar w:fldCharType="end"/>
      </w:r>
      <w:r>
        <w:t xml:space="preserve"> - Code Reviews mit externen Personen</w:t>
      </w:r>
      <w:bookmarkEnd w:id="608"/>
      <w:bookmarkEnd w:id="609"/>
    </w:p>
    <w:p w:rsidR="002468E7" w:rsidRDefault="002468E7" w:rsidP="00F24B94">
      <w:pPr>
        <w:pStyle w:val="berschrift5"/>
      </w:pPr>
      <w:bookmarkStart w:id="610" w:name="_Toc312080598"/>
      <w:r>
        <w:t>04.11.2011</w:t>
      </w:r>
      <w:bookmarkEnd w:id="610"/>
    </w:p>
    <w:p w:rsidR="002468E7" w:rsidRPr="006E6A4F" w:rsidRDefault="002468E7" w:rsidP="00B54E8E">
      <w:r w:rsidRPr="006E6A4F">
        <w:t>Review mit: Christian Moser</w:t>
      </w:r>
    </w:p>
    <w:p w:rsidR="002468E7" w:rsidRPr="006E6A4F" w:rsidRDefault="002468E7" w:rsidP="00B54E8E">
      <w:r w:rsidRPr="006E6A4F">
        <w:t>Anwesend: Christian Moser, Christina Heidt, Delia Treichler, Lukas Elmer</w:t>
      </w:r>
    </w:p>
    <w:p w:rsidR="002468E7" w:rsidRDefault="002468E7" w:rsidP="00B54E8E">
      <w:r>
        <w:t>Besprochene Punkte:</w:t>
      </w:r>
    </w:p>
    <w:p w:rsidR="002468E7" w:rsidRDefault="002468E7" w:rsidP="002468E7">
      <w:pPr>
        <w:pStyle w:val="Listenabsatz"/>
        <w:numPr>
          <w:ilvl w:val="0"/>
          <w:numId w:val="33"/>
        </w:numPr>
      </w:pPr>
      <w:r>
        <w:t>Toucherkennung bei 3-D Elementen in der Übersicht (evt. Masterstudent der unterstützen kann). Ansonsten mit Transformation arbeiten anstatt 3-D.</w:t>
      </w:r>
    </w:p>
    <w:p w:rsidR="002468E7" w:rsidRDefault="002468E7" w:rsidP="002468E7">
      <w:pPr>
        <w:pStyle w:val="Listenabsatz"/>
        <w:numPr>
          <w:ilvl w:val="0"/>
          <w:numId w:val="33"/>
        </w:numPr>
      </w:pPr>
      <w:r>
        <w:t>Arbeiten entweder mit 3-D oder 2-D Modell. Elemente müssten 3-D aufgebaut werden (Licht, Texturen etc.) oder mit Transformationen im 2-D Bereich.</w:t>
      </w:r>
    </w:p>
    <w:p w:rsidR="002468E7" w:rsidRPr="00554A1F" w:rsidRDefault="002468E7" w:rsidP="002468E7">
      <w:pPr>
        <w:pStyle w:val="Listenabsatz"/>
        <w:numPr>
          <w:ilvl w:val="0"/>
          <w:numId w:val="33"/>
        </w:numPr>
      </w:pPr>
      <w:r w:rsidRPr="000752BE">
        <w:t>Am Anfang einfache Lösung mit Scrollbalken</w:t>
      </w:r>
      <w:r>
        <w:t>,</w:t>
      </w:r>
      <w:r w:rsidRPr="000752BE">
        <w:t xml:space="preserve"> bei Zeit Ausbau mit 3-D. Wechsel von Übersicht in Detailansicht ist wichtiger.</w:t>
      </w:r>
    </w:p>
    <w:p w:rsidR="002468E7" w:rsidRDefault="002468E7" w:rsidP="00F24B94">
      <w:pPr>
        <w:pStyle w:val="berschrift5"/>
      </w:pPr>
      <w:bookmarkStart w:id="611" w:name="_Toc312080599"/>
      <w:r>
        <w:t>25.11.2011</w:t>
      </w:r>
      <w:bookmarkEnd w:id="611"/>
    </w:p>
    <w:p w:rsidR="002468E7" w:rsidRPr="006E6A4F" w:rsidRDefault="002468E7" w:rsidP="00B54E8E">
      <w:r w:rsidRPr="006E6A4F">
        <w:t>Review mit: Christian Moser</w:t>
      </w:r>
    </w:p>
    <w:p w:rsidR="002468E7" w:rsidRPr="006E6A4F" w:rsidRDefault="002468E7" w:rsidP="00B54E8E">
      <w:r w:rsidRPr="006E6A4F">
        <w:t>Anwesend: Christian Moser, Christina Heidt, Delia Treichler, Lukas Elmer</w:t>
      </w:r>
    </w:p>
    <w:p w:rsidR="002468E7" w:rsidRDefault="002468E7" w:rsidP="00B54E8E">
      <w:r>
        <w:t>Besprochene Punkte:</w:t>
      </w:r>
    </w:p>
    <w:p w:rsidR="002468E7" w:rsidRDefault="002468E7" w:rsidP="002468E7">
      <w:pPr>
        <w:pStyle w:val="Listenabsatz"/>
        <w:numPr>
          <w:ilvl w:val="0"/>
          <w:numId w:val="27"/>
        </w:numPr>
        <w:spacing w:after="200" w:line="276" w:lineRule="auto"/>
      </w:pPr>
      <w:r>
        <w:t>Um die Animationen zu gestalten, wurden VisualStateGroups eingesetzt. Diese wurden im Team besprochen und im Expression Blend erstellt.</w:t>
      </w:r>
    </w:p>
    <w:p w:rsidR="002468E7" w:rsidRDefault="002468E7" w:rsidP="002468E7">
      <w:pPr>
        <w:pStyle w:val="Listenabsatz"/>
        <w:numPr>
          <w:ilvl w:val="0"/>
          <w:numId w:val="27"/>
        </w:numPr>
        <w:spacing w:after="200" w:line="276" w:lineRule="auto"/>
      </w:pPr>
      <w:r>
        <w:t>Um spezielle Events abzufangen können, werden statische Klassen eingesetzt werden. So benötigt man keinen Code Behind.</w:t>
      </w:r>
    </w:p>
    <w:p w:rsidR="002468E7" w:rsidRDefault="002468E7" w:rsidP="002468E7">
      <w:pPr>
        <w:pStyle w:val="Listenabsatz"/>
        <w:numPr>
          <w:ilvl w:val="0"/>
          <w:numId w:val="27"/>
        </w:numPr>
        <w:spacing w:after="200" w:line="276" w:lineRule="auto"/>
      </w:pPr>
      <w:r>
        <w:t>Es kann mit wenig Code Behind gearbeitet werden, solange sich dieser nicht auf die Business Logik sondern nur auf das User Interface auswirkt.</w:t>
      </w:r>
    </w:p>
    <w:p w:rsidR="002468E7" w:rsidRPr="00436F87" w:rsidRDefault="002468E7" w:rsidP="002468E7">
      <w:pPr>
        <w:pStyle w:val="Listenabsatz"/>
        <w:numPr>
          <w:ilvl w:val="0"/>
          <w:numId w:val="27"/>
        </w:numPr>
        <w:spacing w:after="200" w:line="276" w:lineRule="auto"/>
      </w:pPr>
      <w:r>
        <w:t>Die Animationen werden nicht richtig angezeigt, da die Rechenleistung für das Laden des XPS Dokumentes verwendet wird. Aus diesem Grund wird das Dokument erst nach der Animation geladen.</w:t>
      </w:r>
    </w:p>
    <w:p w:rsidR="002468E7" w:rsidRDefault="002468E7" w:rsidP="00F24B94">
      <w:pPr>
        <w:pStyle w:val="berschrift5"/>
      </w:pPr>
      <w:bookmarkStart w:id="612" w:name="_Toc312080600"/>
      <w:r>
        <w:t>09.12.2011</w:t>
      </w:r>
      <w:bookmarkEnd w:id="612"/>
    </w:p>
    <w:p w:rsidR="002468E7" w:rsidRPr="006E6A4F" w:rsidRDefault="002468E7" w:rsidP="00B54E8E">
      <w:r w:rsidRPr="006E6A4F">
        <w:t xml:space="preserve">Review mit: Michael Gfeller </w:t>
      </w:r>
    </w:p>
    <w:p w:rsidR="002468E7" w:rsidRPr="006E6A4F" w:rsidRDefault="002468E7" w:rsidP="00B54E8E">
      <w:r w:rsidRPr="006E6A4F">
        <w:t>Anwesend: Michael Gfeller, Christina Heidt, Delia Treichler, Lukas Elmer</w:t>
      </w:r>
    </w:p>
    <w:p w:rsidR="002468E7" w:rsidRPr="006E6A4F" w:rsidRDefault="002468E7" w:rsidP="002468E7">
      <w:pPr>
        <w:pStyle w:val="Listenabsatz"/>
        <w:numPr>
          <w:ilvl w:val="0"/>
          <w:numId w:val="31"/>
        </w:numPr>
      </w:pPr>
      <w:r w:rsidRPr="006E6A4F">
        <w:t>Da</w:t>
      </w:r>
      <w:r>
        <w:t>das</w:t>
      </w:r>
      <w:r w:rsidRPr="006E6A4F">
        <w:t xml:space="preserve"> XAML</w:t>
      </w:r>
      <w:r>
        <w:t xml:space="preserve"> des OverviewWindows zu umfangreich ist</w:t>
      </w:r>
      <w:r w:rsidRPr="006E6A4F">
        <w:t xml:space="preserve">, sollen die Styles in ein Styles.xaml ausgelagert werden. Diese können dann mithilfe </w:t>
      </w:r>
      <w:r>
        <w:t>eines ResourceDirectory ins XAMLS</w:t>
      </w:r>
      <w:r w:rsidRPr="006E6A4F">
        <w:t xml:space="preserve"> eingebunden werden (Merged Resource Dictionaries).</w:t>
      </w:r>
    </w:p>
    <w:p w:rsidR="002468E7" w:rsidRPr="006E6A4F" w:rsidRDefault="002468E7" w:rsidP="002468E7">
      <w:pPr>
        <w:pStyle w:val="Listenabsatz"/>
        <w:numPr>
          <w:ilvl w:val="0"/>
          <w:numId w:val="31"/>
        </w:numPr>
      </w:pPr>
      <w:r w:rsidRPr="006E6A4F">
        <w:t xml:space="preserve">Images sind nicht freezed </w:t>
      </w:r>
      <w:r w:rsidRPr="006E6A4F">
        <w:sym w:font="Wingdings" w:char="F0E0"/>
      </w:r>
      <w:r w:rsidRPr="006E6A4F">
        <w:t xml:space="preserve"> dadurch könnten Memory Leaks entstehen</w:t>
      </w:r>
    </w:p>
    <w:p w:rsidR="002468E7" w:rsidRPr="006E6A4F" w:rsidRDefault="002468E7" w:rsidP="002468E7">
      <w:pPr>
        <w:pStyle w:val="Listenabsatz"/>
        <w:numPr>
          <w:ilvl w:val="0"/>
          <w:numId w:val="31"/>
        </w:numPr>
      </w:pPr>
      <w:r w:rsidRPr="006E6A4F">
        <w:t>ScrollToTopBehavior: DependencyPropertyDescriptor ist statisches Konstrukt (ItemsSourceProperty): prüfen, dass es sich abmeldet, sonst könnte hier ein Memory Leak entstehen.</w:t>
      </w:r>
    </w:p>
    <w:p w:rsidR="002468E7" w:rsidRPr="006E6A4F" w:rsidRDefault="002468E7" w:rsidP="002468E7">
      <w:pPr>
        <w:pStyle w:val="Listenabsatz"/>
        <w:numPr>
          <w:ilvl w:val="0"/>
          <w:numId w:val="31"/>
        </w:numPr>
      </w:pPr>
      <w:r w:rsidRPr="006E6A4F">
        <w:t>Die einzelnen Klassen sollen aufgeräumt werden: Verschiedene Regionen von oben nach unten: Deklarationen, Properties, Konstruktor, dann private Variablen und Methoden.</w:t>
      </w:r>
    </w:p>
    <w:p w:rsidR="002468E7" w:rsidRPr="006E6A4F" w:rsidRDefault="002468E7" w:rsidP="002468E7">
      <w:pPr>
        <w:pStyle w:val="Listenabsatz"/>
        <w:numPr>
          <w:ilvl w:val="0"/>
          <w:numId w:val="31"/>
        </w:numPr>
      </w:pPr>
      <w:r w:rsidRPr="006E6A4F">
        <w:t>Absoluter Pfad zu Adobe Reader soll in ein Konfigurations File ausgelagert werden.</w:t>
      </w:r>
    </w:p>
    <w:p w:rsidR="002468E7" w:rsidRPr="006E6A4F" w:rsidRDefault="002468E7" w:rsidP="002468E7">
      <w:pPr>
        <w:pStyle w:val="Listenabsatz"/>
        <w:numPr>
          <w:ilvl w:val="0"/>
          <w:numId w:val="31"/>
        </w:numPr>
      </w:pPr>
      <w:r w:rsidRPr="006E6A4F">
        <w:lastRenderedPageBreak/>
        <w:t>Installer fehlt, da aber keine Hardware verfügbar ist, kann dies</w:t>
      </w:r>
      <w:r>
        <w:t>er</w:t>
      </w:r>
      <w:r w:rsidRPr="006E6A4F">
        <w:t xml:space="preserve"> noch nicht </w:t>
      </w:r>
      <w:r>
        <w:t>erstellt</w:t>
      </w:r>
      <w:r w:rsidRPr="006E6A4F">
        <w:t xml:space="preserve"> werden. In Dokumentation soll erklärt werden, was alles noch getan werden muss, um Projekt auf dem Surface 2 zu benutzen.</w:t>
      </w:r>
    </w:p>
    <w:p w:rsidR="002468E7" w:rsidRPr="006E6A4F" w:rsidRDefault="002468E7" w:rsidP="002468E7">
      <w:pPr>
        <w:pStyle w:val="Listenabsatz"/>
        <w:numPr>
          <w:ilvl w:val="0"/>
          <w:numId w:val="31"/>
        </w:numPr>
      </w:pPr>
      <w:r w:rsidRPr="006E6A4F">
        <w:t>Code dokumentieren für public Methoden/Properties/Klassen, falls sich dies bei Abschnitt lohnt (speziell wenn nicht klar ist, um was es sich handelt, z.B. bei Preload() im ProjectNote Model).</w:t>
      </w:r>
    </w:p>
    <w:p w:rsidR="002468E7" w:rsidRPr="006E6A4F" w:rsidRDefault="002468E7" w:rsidP="00B54E8E">
      <w:r w:rsidRPr="006E6A4F">
        <w:t>Beschlüsse:</w:t>
      </w:r>
    </w:p>
    <w:p w:rsidR="002468E7" w:rsidRPr="006E6A4F" w:rsidRDefault="002468E7" w:rsidP="002468E7">
      <w:pPr>
        <w:pStyle w:val="Listenabsatz"/>
        <w:numPr>
          <w:ilvl w:val="0"/>
          <w:numId w:val="32"/>
        </w:numPr>
      </w:pPr>
      <w:r w:rsidRPr="006E6A4F">
        <w:t>Da nur ein ViewModel existiert, wird kein separates Projekt für die ViewModels erstellt.</w:t>
      </w:r>
    </w:p>
    <w:p w:rsidR="002468E7" w:rsidRPr="0033402F" w:rsidRDefault="002468E7" w:rsidP="00F24B94">
      <w:pPr>
        <w:pStyle w:val="berschrift5"/>
      </w:pPr>
      <w:bookmarkStart w:id="613" w:name="_Toc312080601"/>
      <w:r w:rsidRPr="0033402F">
        <w:t>16.12.2011</w:t>
      </w:r>
      <w:bookmarkEnd w:id="613"/>
    </w:p>
    <w:p w:rsidR="002468E7" w:rsidRPr="00344E09" w:rsidRDefault="002468E7" w:rsidP="00B54E8E">
      <w:r w:rsidRPr="00344E09">
        <w:t>Review mit: Michael Gfeller</w:t>
      </w:r>
    </w:p>
    <w:p w:rsidR="002468E7" w:rsidRPr="00344E09" w:rsidRDefault="002468E7" w:rsidP="00B54E8E">
      <w:r w:rsidRPr="00344E09">
        <w:t>Anwesen</w:t>
      </w:r>
      <w:r>
        <w:t>d: Michael Gfeller, Lukas Elmer</w:t>
      </w:r>
    </w:p>
    <w:p w:rsidR="002468E7" w:rsidRDefault="002468E7" w:rsidP="002468E7">
      <w:pPr>
        <w:pStyle w:val="Listenabsatz"/>
        <w:numPr>
          <w:ilvl w:val="0"/>
          <w:numId w:val="28"/>
        </w:numPr>
        <w:spacing w:after="200" w:line="276" w:lineRule="auto"/>
      </w:pPr>
      <w:r>
        <w:t>Laufzeit Warnungen: Beim Binding gibt es Laufzeit Warnungen und zwar in der Detailansicht beim Navigieren von einer Project Note zur nächsten. Dies wird durch das Binding verursacht und könnte daran liegen, dass auf null gebindet wird. Die Behebung dieser Warnungen würde jedoch zu viel Zeit in Anspruch nehmen.</w:t>
      </w:r>
    </w:p>
    <w:p w:rsidR="002468E7" w:rsidRDefault="002468E7" w:rsidP="002468E7">
      <w:pPr>
        <w:pStyle w:val="Listenabsatz"/>
        <w:numPr>
          <w:ilvl w:val="0"/>
          <w:numId w:val="28"/>
        </w:numPr>
        <w:spacing w:after="200" w:line="276" w:lineRule="auto"/>
      </w:pPr>
      <w:r>
        <w:t>Im GravatarsViewModel wird eine IList verwendet. Besser wäre hier eine ListView, da durch das automatische Binding / Konvertieren ein Memory Leak entstehen könnte.</w:t>
      </w:r>
    </w:p>
    <w:p w:rsidR="002468E7" w:rsidRDefault="002468E7" w:rsidP="002468E7">
      <w:pPr>
        <w:pStyle w:val="Listenabsatz"/>
        <w:numPr>
          <w:ilvl w:val="0"/>
          <w:numId w:val="28"/>
        </w:numPr>
        <w:spacing w:after="200" w:line="276" w:lineRule="auto"/>
      </w:pPr>
      <w:r>
        <w:t>Durch die Installation des WPF Performance Kit könnte man die Ressourcen besser überwachen und beobachten.</w:t>
      </w:r>
    </w:p>
    <w:p w:rsidR="002468E7" w:rsidRDefault="002468E7" w:rsidP="002468E7">
      <w:pPr>
        <w:pStyle w:val="Listenabsatz"/>
        <w:numPr>
          <w:ilvl w:val="0"/>
          <w:numId w:val="28"/>
        </w:numPr>
        <w:spacing w:after="200" w:line="276" w:lineRule="auto"/>
      </w:pPr>
      <w:r>
        <w:t>GravatarsViewModelTest: Dieser Test bringt nur wenig Mehrwert.</w:t>
      </w:r>
    </w:p>
    <w:p w:rsidR="002468E7" w:rsidRDefault="002468E7" w:rsidP="002468E7">
      <w:pPr>
        <w:pStyle w:val="Listenabsatz"/>
        <w:numPr>
          <w:ilvl w:val="0"/>
          <w:numId w:val="28"/>
        </w:numPr>
        <w:spacing w:after="200" w:line="276" w:lineRule="auto"/>
      </w:pPr>
      <w:r>
        <w:t>Die Konfiguration app.config in den unteren Projekten (Bsp. PdfConverter) bringt nichts, da die Datei nicht ins Verzeichnis mit den ausführbaren Dateien kopiert wird.</w:t>
      </w:r>
    </w:p>
    <w:p w:rsidR="002468E7" w:rsidRDefault="002468E7" w:rsidP="00B54E8E">
      <w:pPr>
        <w:keepNext/>
      </w:pPr>
      <w:r>
        <w:rPr>
          <w:noProof/>
          <w:lang w:eastAsia="de-CH"/>
        </w:rPr>
        <w:drawing>
          <wp:inline distT="0" distB="0" distL="0" distR="0" wp14:anchorId="12E89E27" wp14:editId="0107FCBD">
            <wp:extent cx="5760720" cy="1670768"/>
            <wp:effectExtent l="0" t="0" r="0" b="571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60720" cy="1670768"/>
                    </a:xfrm>
                    <a:prstGeom prst="rect">
                      <a:avLst/>
                    </a:prstGeom>
                  </pic:spPr>
                </pic:pic>
              </a:graphicData>
            </a:graphic>
          </wp:inline>
        </w:drawing>
      </w:r>
    </w:p>
    <w:p w:rsidR="002468E7" w:rsidRDefault="002468E7" w:rsidP="00B54E8E">
      <w:pPr>
        <w:pStyle w:val="Beschriftung"/>
      </w:pPr>
      <w:bookmarkStart w:id="614" w:name="_Toc312080631"/>
      <w:bookmarkStart w:id="615" w:name="_Toc312356824"/>
      <w:r>
        <w:t xml:space="preserve">Abbildung </w:t>
      </w:r>
      <w:r w:rsidR="00734A85">
        <w:fldChar w:fldCharType="begin"/>
      </w:r>
      <w:r w:rsidR="00734A85">
        <w:instrText xml:space="preserve"> SEQ Abbildung \* ARABIC </w:instrText>
      </w:r>
      <w:r w:rsidR="00734A85">
        <w:fldChar w:fldCharType="separate"/>
      </w:r>
      <w:r w:rsidR="005358CB">
        <w:rPr>
          <w:noProof/>
        </w:rPr>
        <w:t>89</w:t>
      </w:r>
      <w:r w:rsidR="00734A85">
        <w:rPr>
          <w:noProof/>
        </w:rPr>
        <w:fldChar w:fldCharType="end"/>
      </w:r>
      <w:r>
        <w:t xml:space="preserve"> - Laufzeitwarnungen</w:t>
      </w:r>
      <w:bookmarkEnd w:id="614"/>
      <w:bookmarkEnd w:id="615"/>
    </w:p>
    <w:p w:rsidR="002468E7" w:rsidRDefault="002468E7" w:rsidP="00B54E8E">
      <w:r>
        <w:t>Beschlüsse:</w:t>
      </w:r>
    </w:p>
    <w:p w:rsidR="002468E7" w:rsidRDefault="002468E7" w:rsidP="002468E7">
      <w:pPr>
        <w:pStyle w:val="Listenabsatz"/>
        <w:numPr>
          <w:ilvl w:val="0"/>
          <w:numId w:val="29"/>
        </w:numPr>
        <w:spacing w:after="200" w:line="276" w:lineRule="auto"/>
      </w:pPr>
      <w:r>
        <w:t>Aufgrund Zeitdrucks ist es nicht möglich, alle beanstandeten Punkte umzusetzen. Deshalb werden die Laufzeit Warnungen, die sehr wahrscheinlich durch das Binding auf Null-Objekte ausgelöst werden, nur sehr kurz untersucht und, falls nicht einfach lösbar, ignoriert.</w:t>
      </w:r>
    </w:p>
    <w:p w:rsidR="002468E7" w:rsidRDefault="002468E7" w:rsidP="002468E7">
      <w:pPr>
        <w:pStyle w:val="Listenabsatz"/>
        <w:numPr>
          <w:ilvl w:val="0"/>
          <w:numId w:val="29"/>
        </w:numPr>
        <w:spacing w:after="200" w:line="276" w:lineRule="auto"/>
      </w:pPr>
      <w:r>
        <w:t>Die Konfiguration wird noch kopiert, damit Einstellungen vorgenommen werden können.</w:t>
      </w:r>
    </w:p>
    <w:p w:rsidR="006156A4" w:rsidRDefault="002468E7" w:rsidP="002468E7">
      <w:pPr>
        <w:pStyle w:val="Listenabsatz"/>
        <w:numPr>
          <w:ilvl w:val="0"/>
          <w:numId w:val="29"/>
        </w:numPr>
        <w:spacing w:after="200" w:line="276" w:lineRule="auto"/>
      </w:pPr>
      <w:r>
        <w:t>Die anderen Punkte werden berücksichtigt, falls noch Zeit bleiben sollte.</w:t>
      </w:r>
    </w:p>
    <w:p w:rsidR="002468E7" w:rsidRDefault="002468E7">
      <w:r>
        <w:br w:type="page"/>
      </w:r>
    </w:p>
    <w:p w:rsidR="00EA6441" w:rsidRDefault="00EA6441" w:rsidP="00EA6441"/>
    <w:p w:rsidR="00EA6441" w:rsidRDefault="00EA6441" w:rsidP="00EA6441"/>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r>
        <w:rPr>
          <w:b/>
          <w:bCs/>
          <w:noProof/>
          <w:lang w:eastAsia="de-CH"/>
        </w:rPr>
        <w:drawing>
          <wp:anchor distT="0" distB="0" distL="114300" distR="114300" simplePos="0" relativeHeight="251723776" behindDoc="1" locked="0" layoutInCell="1" allowOverlap="1" wp14:anchorId="2A77857A" wp14:editId="4648503E">
            <wp:simplePos x="0" y="0"/>
            <wp:positionH relativeFrom="column">
              <wp:posOffset>390525</wp:posOffset>
            </wp:positionH>
            <wp:positionV relativeFrom="paragraph">
              <wp:posOffset>23173</wp:posOffset>
            </wp:positionV>
            <wp:extent cx="3459480" cy="2507615"/>
            <wp:effectExtent l="0" t="0" r="7620" b="6985"/>
            <wp:wrapNone/>
            <wp:docPr id="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rPr>
          <w:b/>
          <w:bCs/>
          <w:noProof/>
          <w:lang w:eastAsia="de-CH"/>
        </w:rPr>
      </w:pPr>
    </w:p>
    <w:p w:rsidR="00EA6441" w:rsidRDefault="00EA6441" w:rsidP="00EA6441">
      <w:pPr>
        <w:pStyle w:val="KeinLeerraum"/>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EA6441" w:rsidRPr="008A4E3F" w:rsidRDefault="00EA6441" w:rsidP="00406D6A">
      <w:pPr>
        <w:pStyle w:val="berschrift2"/>
        <w:pBdr>
          <w:top w:val="none" w:sz="0" w:space="0" w:color="auto"/>
          <w:left w:val="single" w:sz="24" w:space="4" w:color="5C5C71"/>
          <w:bottom w:val="none" w:sz="0" w:space="0" w:color="auto"/>
          <w:right w:val="none" w:sz="0" w:space="0" w:color="auto"/>
        </w:pBdr>
        <w:shd w:val="clear" w:color="auto" w:fill="auto"/>
        <w:ind w:left="2127" w:hanging="1418"/>
        <w:rPr>
          <w:b w:val="0"/>
          <w:color w:val="5C5C71"/>
          <w:sz w:val="80"/>
          <w:szCs w:val="80"/>
        </w:rPr>
      </w:pPr>
      <w:bookmarkStart w:id="616" w:name="_Ref312335329"/>
      <w:bookmarkStart w:id="617" w:name="_Ref312335331"/>
      <w:bookmarkStart w:id="618" w:name="_Toc312357403"/>
      <w:r>
        <w:rPr>
          <w:b w:val="0"/>
          <w:color w:val="5C5C71"/>
          <w:sz w:val="80"/>
          <w:szCs w:val="80"/>
        </w:rPr>
        <w:t>Schlussfolgerung</w:t>
      </w:r>
      <w:bookmarkEnd w:id="616"/>
      <w:bookmarkEnd w:id="617"/>
      <w:bookmarkEnd w:id="618"/>
      <w:r>
        <w:rPr>
          <w:b w:val="0"/>
          <w:color w:val="5C5C71"/>
          <w:sz w:val="80"/>
          <w:szCs w:val="80"/>
        </w:rPr>
        <w:br/>
      </w:r>
    </w:p>
    <w:p w:rsidR="00445B52" w:rsidRPr="00B54E8E" w:rsidRDefault="00EA6441" w:rsidP="00EA6441">
      <w:pPr>
        <w:pStyle w:val="berschrift3"/>
      </w:pPr>
      <w:r>
        <w:rPr>
          <w:bCs/>
        </w:rPr>
        <w:br w:type="page"/>
      </w:r>
      <w:bookmarkStart w:id="619" w:name="_Toc312050355"/>
      <w:bookmarkStart w:id="620" w:name="_Toc312329003"/>
      <w:bookmarkStart w:id="621" w:name="_Toc312357404"/>
      <w:r w:rsidR="00445B52" w:rsidRPr="00B54E8E">
        <w:lastRenderedPageBreak/>
        <w:t>Dokumentinformationen</w:t>
      </w:r>
      <w:bookmarkEnd w:id="619"/>
      <w:bookmarkEnd w:id="620"/>
      <w:bookmarkEnd w:id="621"/>
    </w:p>
    <w:tbl>
      <w:tblPr>
        <w:tblStyle w:val="MittlereSchattierung1-Akzent1"/>
        <w:tblW w:w="0" w:type="auto"/>
        <w:tblInd w:w="108" w:type="dxa"/>
        <w:tblLook w:val="0420" w:firstRow="1" w:lastRow="0" w:firstColumn="0" w:lastColumn="0" w:noHBand="0" w:noVBand="1"/>
      </w:tblPr>
      <w:tblGrid>
        <w:gridCol w:w="1138"/>
        <w:gridCol w:w="993"/>
        <w:gridCol w:w="4674"/>
        <w:gridCol w:w="2303"/>
      </w:tblGrid>
      <w:tr w:rsidR="00445B52" w:rsidTr="00E330DE">
        <w:trPr>
          <w:cnfStyle w:val="100000000000" w:firstRow="1" w:lastRow="0" w:firstColumn="0" w:lastColumn="0" w:oddVBand="0" w:evenVBand="0" w:oddHBand="0" w:evenHBand="0" w:firstRowFirstColumn="0" w:firstRowLastColumn="0" w:lastRowFirstColumn="0" w:lastRowLastColumn="0"/>
        </w:trPr>
        <w:tc>
          <w:tcPr>
            <w:tcW w:w="1138" w:type="dxa"/>
          </w:tcPr>
          <w:p w:rsidR="00445B52" w:rsidRDefault="00445B52" w:rsidP="00B54E8E">
            <w:r>
              <w:t>Datum</w:t>
            </w:r>
          </w:p>
        </w:tc>
        <w:tc>
          <w:tcPr>
            <w:tcW w:w="993" w:type="dxa"/>
          </w:tcPr>
          <w:p w:rsidR="00445B52" w:rsidRDefault="00445B52" w:rsidP="00B54E8E">
            <w:r>
              <w:t>Version</w:t>
            </w:r>
          </w:p>
        </w:tc>
        <w:tc>
          <w:tcPr>
            <w:tcW w:w="4674" w:type="dxa"/>
          </w:tcPr>
          <w:p w:rsidR="00445B52" w:rsidRDefault="00445B52" w:rsidP="00B54E8E">
            <w:r>
              <w:t>Änderung</w:t>
            </w:r>
          </w:p>
        </w:tc>
        <w:tc>
          <w:tcPr>
            <w:tcW w:w="2303" w:type="dxa"/>
          </w:tcPr>
          <w:p w:rsidR="00445B52" w:rsidRDefault="00445B52" w:rsidP="00B54E8E">
            <w:r>
              <w:t>Autor</w:t>
            </w:r>
          </w:p>
        </w:tc>
      </w:tr>
      <w:tr w:rsidR="00445B52" w:rsidRPr="00F9181E" w:rsidTr="00B54E8E">
        <w:trPr>
          <w:cnfStyle w:val="000000100000" w:firstRow="0" w:lastRow="0" w:firstColumn="0" w:lastColumn="0" w:oddVBand="0" w:evenVBand="0" w:oddHBand="1" w:evenHBand="0" w:firstRowFirstColumn="0" w:firstRowLastColumn="0" w:lastRowFirstColumn="0" w:lastRowLastColumn="0"/>
        </w:trPr>
        <w:tc>
          <w:tcPr>
            <w:tcW w:w="1138" w:type="dxa"/>
          </w:tcPr>
          <w:p w:rsidR="00445B52" w:rsidRPr="00F9181E" w:rsidRDefault="00445B52" w:rsidP="00B54E8E">
            <w:pPr>
              <w:rPr>
                <w:b/>
              </w:rPr>
            </w:pPr>
            <w:r>
              <w:t>14.12</w:t>
            </w:r>
            <w:r w:rsidRPr="00F9181E">
              <w:t>.2011</w:t>
            </w:r>
          </w:p>
        </w:tc>
        <w:tc>
          <w:tcPr>
            <w:tcW w:w="993" w:type="dxa"/>
          </w:tcPr>
          <w:p w:rsidR="00445B52" w:rsidRPr="00F9181E" w:rsidRDefault="00445B52" w:rsidP="00B54E8E">
            <w:r w:rsidRPr="00F9181E">
              <w:t>1.0</w:t>
            </w:r>
          </w:p>
        </w:tc>
        <w:tc>
          <w:tcPr>
            <w:tcW w:w="4674" w:type="dxa"/>
          </w:tcPr>
          <w:p w:rsidR="00445B52" w:rsidRPr="00F9181E" w:rsidRDefault="00445B52" w:rsidP="00B54E8E">
            <w:r w:rsidRPr="00F9181E">
              <w:t>Erste Version des Dokuments</w:t>
            </w:r>
          </w:p>
        </w:tc>
        <w:tc>
          <w:tcPr>
            <w:tcW w:w="2303" w:type="dxa"/>
          </w:tcPr>
          <w:p w:rsidR="00445B52" w:rsidRPr="00F9181E" w:rsidRDefault="00445B52" w:rsidP="00B54E8E">
            <w:r>
              <w:t>cheidt</w:t>
            </w:r>
          </w:p>
        </w:tc>
      </w:tr>
      <w:tr w:rsidR="00445B52" w:rsidRPr="00F9181E" w:rsidTr="00E330DE">
        <w:trPr>
          <w:cnfStyle w:val="000000010000" w:firstRow="0" w:lastRow="0" w:firstColumn="0" w:lastColumn="0" w:oddVBand="0" w:evenVBand="0" w:oddHBand="0" w:evenHBand="1" w:firstRowFirstColumn="0" w:firstRowLastColumn="0" w:lastRowFirstColumn="0" w:lastRowLastColumn="0"/>
        </w:trPr>
        <w:tc>
          <w:tcPr>
            <w:tcW w:w="1138" w:type="dxa"/>
          </w:tcPr>
          <w:p w:rsidR="00445B52" w:rsidRPr="00F9181E" w:rsidRDefault="00445B52" w:rsidP="00B54E8E">
            <w:pPr>
              <w:rPr>
                <w:b/>
              </w:rPr>
            </w:pPr>
            <w:r>
              <w:t>15.12</w:t>
            </w:r>
            <w:r w:rsidRPr="00F9181E">
              <w:t>.2011</w:t>
            </w:r>
          </w:p>
        </w:tc>
        <w:tc>
          <w:tcPr>
            <w:tcW w:w="993" w:type="dxa"/>
          </w:tcPr>
          <w:p w:rsidR="00445B52" w:rsidRPr="00F9181E" w:rsidRDefault="00445B52" w:rsidP="00B54E8E">
            <w:r>
              <w:t>1.1</w:t>
            </w:r>
          </w:p>
        </w:tc>
        <w:tc>
          <w:tcPr>
            <w:tcW w:w="4674" w:type="dxa"/>
          </w:tcPr>
          <w:p w:rsidR="00445B52" w:rsidRPr="00F9181E" w:rsidRDefault="00445B52" w:rsidP="00B54E8E">
            <w:r>
              <w:t>Review</w:t>
            </w:r>
          </w:p>
        </w:tc>
        <w:tc>
          <w:tcPr>
            <w:tcW w:w="2303" w:type="dxa"/>
          </w:tcPr>
          <w:p w:rsidR="00445B52" w:rsidRPr="00F9181E" w:rsidRDefault="00445B52" w:rsidP="00B54E8E">
            <w:r>
              <w:t>dtreichl</w:t>
            </w:r>
          </w:p>
        </w:tc>
      </w:tr>
      <w:tr w:rsidR="00445B52" w:rsidRPr="00F9181E" w:rsidTr="00E330DE">
        <w:trPr>
          <w:cnfStyle w:val="000000100000" w:firstRow="0" w:lastRow="0" w:firstColumn="0" w:lastColumn="0" w:oddVBand="0" w:evenVBand="0" w:oddHBand="1" w:evenHBand="0" w:firstRowFirstColumn="0" w:firstRowLastColumn="0" w:lastRowFirstColumn="0" w:lastRowLastColumn="0"/>
        </w:trPr>
        <w:tc>
          <w:tcPr>
            <w:tcW w:w="1138" w:type="dxa"/>
          </w:tcPr>
          <w:p w:rsidR="00445B52" w:rsidRDefault="00445B52" w:rsidP="00B54E8E">
            <w:r>
              <w:t>21.12.2011</w:t>
            </w:r>
          </w:p>
        </w:tc>
        <w:tc>
          <w:tcPr>
            <w:tcW w:w="993" w:type="dxa"/>
          </w:tcPr>
          <w:p w:rsidR="00445B52" w:rsidRDefault="00445B52" w:rsidP="00B54E8E">
            <w:r>
              <w:t>1.2</w:t>
            </w:r>
          </w:p>
        </w:tc>
        <w:tc>
          <w:tcPr>
            <w:tcW w:w="4674" w:type="dxa"/>
          </w:tcPr>
          <w:p w:rsidR="00445B52" w:rsidRDefault="00445B52" w:rsidP="00B54E8E">
            <w:r>
              <w:t>Korrekturen</w:t>
            </w:r>
          </w:p>
        </w:tc>
        <w:tc>
          <w:tcPr>
            <w:tcW w:w="2303" w:type="dxa"/>
          </w:tcPr>
          <w:p w:rsidR="00445B52" w:rsidRDefault="00445B52" w:rsidP="00B54E8E">
            <w:r>
              <w:t>dtreichl</w:t>
            </w:r>
          </w:p>
        </w:tc>
      </w:tr>
    </w:tbl>
    <w:p w:rsidR="00445B52" w:rsidRDefault="00445B52">
      <w:pPr>
        <w:rPr>
          <w:rFonts w:asciiTheme="majorHAnsi" w:hAnsiTheme="majorHAnsi"/>
          <w:b/>
          <w:bCs/>
          <w:color w:val="4F4F59"/>
          <w:spacing w:val="15"/>
          <w:sz w:val="24"/>
          <w:szCs w:val="22"/>
        </w:rPr>
      </w:pPr>
      <w:r>
        <w:br w:type="page"/>
      </w:r>
    </w:p>
    <w:p w:rsidR="00445B52" w:rsidRPr="00B54E8E" w:rsidRDefault="00445B52" w:rsidP="00F24B94">
      <w:pPr>
        <w:pStyle w:val="berschrift3"/>
      </w:pPr>
      <w:bookmarkStart w:id="622" w:name="_Toc312050358"/>
      <w:bookmarkStart w:id="623" w:name="_Toc312329004"/>
      <w:bookmarkStart w:id="624" w:name="_Toc312357405"/>
      <w:r w:rsidRPr="00B54E8E">
        <w:lastRenderedPageBreak/>
        <w:t>Ergebnisse</w:t>
      </w:r>
      <w:bookmarkEnd w:id="622"/>
      <w:bookmarkEnd w:id="623"/>
      <w:bookmarkEnd w:id="624"/>
    </w:p>
    <w:p w:rsidR="00445B52" w:rsidRDefault="00445B52" w:rsidP="00B54E8E">
      <w:r>
        <w:t>Folgende Anforderungen wurden zu Beginn der Arbeit von der Z</w:t>
      </w:r>
      <w:r w:rsidR="00664580">
        <w:t>ühlke Engineering AG gestellt (</w:t>
      </w:r>
      <w:r w:rsidR="00EB57D7">
        <w:t>die Aufgabenstellung ist im</w:t>
      </w:r>
      <w:r w:rsidR="000E5B88">
        <w:t xml:space="preserve"> </w:t>
      </w:r>
      <w:r w:rsidR="00EB57D7">
        <w:fldChar w:fldCharType="begin"/>
      </w:r>
      <w:r w:rsidR="00EB57D7">
        <w:instrText xml:space="preserve"> REF _Ref312335568 \r \h </w:instrText>
      </w:r>
      <w:r w:rsidR="00EB57D7">
        <w:fldChar w:fldCharType="separate"/>
      </w:r>
      <w:r w:rsidR="005358CB">
        <w:t>VII</w:t>
      </w:r>
      <w:r w:rsidR="00EB57D7">
        <w:fldChar w:fldCharType="end"/>
      </w:r>
      <w:r w:rsidR="00EB57D7">
        <w:t xml:space="preserve"> </w:t>
      </w:r>
      <w:r w:rsidR="00EB57D7">
        <w:fldChar w:fldCharType="begin"/>
      </w:r>
      <w:r w:rsidR="00EB57D7">
        <w:instrText xml:space="preserve"> REF _Ref312335568 \h </w:instrText>
      </w:r>
      <w:r w:rsidR="00EB57D7">
        <w:fldChar w:fldCharType="separate"/>
      </w:r>
      <w:r w:rsidR="005358CB">
        <w:rPr>
          <w:noProof/>
          <w:lang w:eastAsia="de-CH"/>
        </w:rPr>
        <w:t>Anhang</w:t>
      </w:r>
      <w:r w:rsidR="00EB57D7">
        <w:fldChar w:fldCharType="end"/>
      </w:r>
      <w:r w:rsidR="00EB57D7">
        <w:t>, A zu entnehmen)</w:t>
      </w:r>
    </w:p>
    <w:p w:rsidR="00445B52" w:rsidRPr="000F3752" w:rsidRDefault="00445B52" w:rsidP="00445B52">
      <w:pPr>
        <w:pStyle w:val="Listenabsatz"/>
        <w:numPr>
          <w:ilvl w:val="0"/>
          <w:numId w:val="34"/>
        </w:numPr>
        <w:rPr>
          <w:b/>
        </w:rPr>
      </w:pPr>
      <w:r w:rsidRPr="000F3752">
        <w:rPr>
          <w:b/>
        </w:rPr>
        <w:t>Das PF2 stellt Project Notes ansprechend dar und erlaubt eine intuitive Navigation</w:t>
      </w:r>
      <w:r>
        <w:rPr>
          <w:b/>
        </w:rPr>
        <w:t>. (Prio 1)</w:t>
      </w:r>
      <w:r>
        <w:rPr>
          <w:b/>
        </w:rPr>
        <w:br/>
      </w:r>
      <w:r w:rsidRPr="000F3752">
        <w:t>Die P</w:t>
      </w:r>
      <w:r>
        <w:t xml:space="preserve">roject Notes können dank ihrem vektorisierten Format beliebig vergrössert werden und sind daher gut auf einem Bildschirm lesbar. Die Darstellung der einzelnen Project Notes in der Übersicht orientiert sich stark am Design der effektiven Project Notes, der Bildausschnitt dient zusätzlich zur einfacheren Unterscheidung der einzelnen Elemente in der Liste. </w:t>
      </w:r>
      <w:r>
        <w:br/>
        <w:t>Die Navigation orientiert sich an klassischen, einfachen und wohlbekannten Konzepten und ist daher einfach verständlich. Objekte, mit welchen interagiert werden kann, werden optisch von der übrigen Applikation abgehoben.</w:t>
      </w:r>
    </w:p>
    <w:p w:rsidR="00445B52" w:rsidRPr="000F3752" w:rsidRDefault="00445B52" w:rsidP="00B54E8E">
      <w:pPr>
        <w:rPr>
          <w:b/>
        </w:rPr>
      </w:pPr>
    </w:p>
    <w:p w:rsidR="00445B52" w:rsidRPr="000F3752" w:rsidRDefault="00445B52" w:rsidP="00445B52">
      <w:pPr>
        <w:pStyle w:val="Listenabsatz"/>
        <w:numPr>
          <w:ilvl w:val="0"/>
          <w:numId w:val="34"/>
        </w:numPr>
        <w:rPr>
          <w:b/>
        </w:rPr>
      </w:pPr>
      <w:r w:rsidRPr="000F3752">
        <w:rPr>
          <w:b/>
        </w:rPr>
        <w:t>Das PF2 erlaubt intuitive Suche und Filterung der Project Notes (Volltext, Branche, Kunde, Technologie etc.)</w:t>
      </w:r>
      <w:r>
        <w:rPr>
          <w:b/>
        </w:rPr>
        <w:t xml:space="preserve"> (Prio 1)</w:t>
      </w:r>
      <w:r>
        <w:rPr>
          <w:b/>
        </w:rPr>
        <w:br/>
      </w:r>
      <w:r>
        <w:t>Die Filterung erfolgt nach den Informationen, welche aus den zahlreichen Metadaten extrahiert wurden. Um den Nutzer aber nicht mit einer riesigen Anzahl von Begriffen zu überfordern, wurden verschiedene Begriffe zu einem Überbegriff zusammengefasst. Diese Angaben können einfach über eine Mapping Datei angepasst werden.</w:t>
      </w:r>
      <w:r>
        <w:br/>
        <w:t>Die Filterkriterien können aus einer Liste ausgewählt und dem Filter hinzugefügt werden.</w:t>
      </w:r>
      <w:r>
        <w:br/>
        <w:t>Die Volltextsuche wurde nicht umgesetzt, da diese als weniger wichtig eingestuft wurde im Vergleich zu anderen Anforderungen.</w:t>
      </w:r>
    </w:p>
    <w:p w:rsidR="00445B52" w:rsidRDefault="00445B52" w:rsidP="00B54E8E">
      <w:pPr>
        <w:rPr>
          <w:b/>
        </w:rPr>
      </w:pPr>
    </w:p>
    <w:p w:rsidR="00445B52" w:rsidRPr="000F3752" w:rsidRDefault="00445B52" w:rsidP="00B54E8E">
      <w:pPr>
        <w:rPr>
          <w:b/>
        </w:rPr>
      </w:pPr>
      <w:r>
        <w:t>Nach Beginn des Projektes wurde bekannt, dass sich der Erscheinungstermin der Hardware verschiebt und diese erst ab Februar des kommenden Jahres 2012 verfügbar sein wird. Dadurch konnten die nachfolgenden Anforderungen nicht wie gewünscht umgesetzt werden.</w:t>
      </w:r>
    </w:p>
    <w:p w:rsidR="00445B52" w:rsidRPr="000F3752" w:rsidRDefault="00445B52" w:rsidP="00445B52">
      <w:pPr>
        <w:pStyle w:val="Listenabsatz"/>
        <w:numPr>
          <w:ilvl w:val="0"/>
          <w:numId w:val="34"/>
        </w:numPr>
        <w:rPr>
          <w:b/>
        </w:rPr>
      </w:pPr>
      <w:r w:rsidRPr="000F3752">
        <w:rPr>
          <w:b/>
        </w:rPr>
        <w:t>Das PF2 greift die Project Notes direkt aus dem Zühlke Intranet ab („No Maintenance“)</w:t>
      </w:r>
      <w:r>
        <w:rPr>
          <w:b/>
        </w:rPr>
        <w:t xml:space="preserve"> (Prio 2)</w:t>
      </w:r>
      <w:r>
        <w:rPr>
          <w:b/>
        </w:rPr>
        <w:br/>
      </w:r>
      <w:r>
        <w:t>Die Anbindung an den Sharepoint der Zühlke Engineering AG wurde nicht umgesetzt. Dafür wurde eine Server-Anbindung realisiert, über diese die Project Notes automatisch heruntergeladen und in ein XPS-Dokument umgewandelt werden können.</w:t>
      </w:r>
      <w:r>
        <w:br/>
        <w:t>Für die Weiterentwicklung des Projektes steht ein Interface zu Verfügung, welches der Implementation der Sharepoint-Anbindung dienen soll.</w:t>
      </w:r>
    </w:p>
    <w:p w:rsidR="00445B52" w:rsidRPr="000F3752" w:rsidRDefault="00445B52" w:rsidP="00B54E8E">
      <w:pPr>
        <w:rPr>
          <w:b/>
        </w:rPr>
      </w:pPr>
    </w:p>
    <w:p w:rsidR="00445B52" w:rsidRPr="000F3752" w:rsidRDefault="00445B52" w:rsidP="00445B52">
      <w:pPr>
        <w:pStyle w:val="Listenabsatz"/>
        <w:numPr>
          <w:ilvl w:val="0"/>
          <w:numId w:val="34"/>
        </w:numPr>
        <w:rPr>
          <w:b/>
        </w:rPr>
      </w:pPr>
      <w:r w:rsidRPr="000F3752">
        <w:rPr>
          <w:b/>
        </w:rPr>
        <w:t>Das PF2 erlaubt das Verschicken von Project Notes (Email / Post).</w:t>
      </w:r>
      <w:r>
        <w:rPr>
          <w:b/>
        </w:rPr>
        <w:t xml:space="preserve"> (Prio 2)</w:t>
      </w:r>
      <w:r>
        <w:rPr>
          <w:b/>
        </w:rPr>
        <w:br/>
      </w:r>
      <w:r>
        <w:t>In der Vorstudie wurde dieser Punkt in Betracht bezogen und die Möglichkeiten für dessen Umsetzung  dokumentiert. Dazu wurden auch entsprechende User Stories definiert, aber nicht umgesetzt.</w:t>
      </w:r>
    </w:p>
    <w:p w:rsidR="00445B52" w:rsidRPr="000F3752" w:rsidRDefault="00445B52" w:rsidP="00B54E8E">
      <w:pPr>
        <w:rPr>
          <w:b/>
        </w:rPr>
      </w:pPr>
    </w:p>
    <w:p w:rsidR="00445B52" w:rsidRPr="003D5B7B" w:rsidRDefault="00445B52" w:rsidP="00445B52">
      <w:pPr>
        <w:pStyle w:val="Listenabsatz"/>
        <w:numPr>
          <w:ilvl w:val="0"/>
          <w:numId w:val="34"/>
        </w:numPr>
        <w:rPr>
          <w:b/>
        </w:rPr>
      </w:pPr>
      <w:r w:rsidRPr="000F3752">
        <w:rPr>
          <w:b/>
        </w:rPr>
        <w:t>Das PF2 erlaubt eine Registrierung. Diese kann über Visitenkarten-Scan, Handy oder andere Mechanismen stattfinden.</w:t>
      </w:r>
      <w:r>
        <w:rPr>
          <w:b/>
        </w:rPr>
        <w:t xml:space="preserve"> (Prio 2)</w:t>
      </w:r>
      <w:r>
        <w:rPr>
          <w:b/>
        </w:rPr>
        <w:br/>
      </w:r>
      <w:r>
        <w:t>In der Vorstudie wurde dieser Punkt in Betracht bezogen und die Möglichkeiten für dessen Umsetzung  dokumentiert. Dazu wurden auch entsprechende User Stories definiert, aber nicht umgesetzt.</w:t>
      </w:r>
    </w:p>
    <w:p w:rsidR="00445B52" w:rsidRPr="00D03391" w:rsidRDefault="00445B52" w:rsidP="00B54E8E">
      <w:pPr>
        <w:pStyle w:val="Listenabsatz"/>
        <w:rPr>
          <w:b/>
        </w:rPr>
      </w:pPr>
    </w:p>
    <w:p w:rsidR="00445B52" w:rsidRDefault="00445B52" w:rsidP="00B54E8E">
      <w:r>
        <w:t xml:space="preserve">Die Teammitglieder sammelten durch die Entwicklung der Project Flip 2.0 - Applikation erste, äusserst lehrreiche Erfahrungen mit WPF, .NET und dem Surface 2.0 SDK. Trotz Einarbeitungszeit ist es gelungen, einen </w:t>
      </w:r>
      <w:r w:rsidRPr="004F5875">
        <w:t>funktionstüchtige</w:t>
      </w:r>
      <w:r>
        <w:t>n und ansprechenden Prototyp zu entwickeln. Zudem konnten die Anforderungen mit der höchsten Priorität umgesetzt werden.</w:t>
      </w:r>
    </w:p>
    <w:p w:rsidR="00445B52" w:rsidRDefault="00445B52" w:rsidP="00B54E8E">
      <w:r>
        <w:t>Die Qualität der Anwendung wurde während der Entwicklung immer wieder durch Testpersonen, welche den evaluierten Nutzerprofilen entsprechen, verifiziert.</w:t>
      </w:r>
    </w:p>
    <w:p w:rsidR="00445B52" w:rsidRDefault="00445B52" w:rsidP="00B54E8E">
      <w:r>
        <w:t>Abschliessend ist zu bemerken, dass Project Flip 2.0 eine solide, gut ausbaubare Grundlage für die Weiterentwicklung zur vollwertigen Applikation bildet. Ferner wurde aufgezeigt, dass sich die Projekte der Zühlke Engineering AG durch eine Surface 2 Applikation bestens visualisieren lassen.</w:t>
      </w:r>
    </w:p>
    <w:p w:rsidR="00445B52" w:rsidRDefault="00445B52" w:rsidP="00B54E8E"/>
    <w:p w:rsidR="00445B52" w:rsidRDefault="00445B52" w:rsidP="00F24B94">
      <w:pPr>
        <w:pStyle w:val="berschrift4"/>
      </w:pPr>
      <w:bookmarkStart w:id="625" w:name="_Toc312050359"/>
      <w:r>
        <w:lastRenderedPageBreak/>
        <w:t>Vergleich zur bestehenden Lösung</w:t>
      </w:r>
      <w:bookmarkEnd w:id="625"/>
    </w:p>
    <w:p w:rsidR="00445B52" w:rsidRDefault="00445B52" w:rsidP="00B54E8E">
      <w:r>
        <w:t>Zurzeit stehen die Project Notes im Wartebereich in Papierform zur Verfügung. Die Nutzung einer Surface Applikation für deren Präsentation bietet die folgenden Vorteile:</w:t>
      </w:r>
    </w:p>
    <w:p w:rsidR="00445B52" w:rsidRDefault="00445B52" w:rsidP="00445B52">
      <w:pPr>
        <w:pStyle w:val="Listenabsatz"/>
        <w:numPr>
          <w:ilvl w:val="0"/>
          <w:numId w:val="35"/>
        </w:numPr>
      </w:pPr>
      <w:r>
        <w:t>Auf technikbegeisterte Personen wirkt eine neue Technologie immer anziehend. So können Personen, die zuvor keinen Anreiz sahen, sich mit den Projekten der Zühlke Engineering AG auseinanderzusetzen, dadurch motiviert werden, dies doch zu tun.</w:t>
      </w:r>
    </w:p>
    <w:p w:rsidR="00445B52" w:rsidRDefault="00445B52" w:rsidP="00445B52">
      <w:pPr>
        <w:pStyle w:val="Listenabsatz"/>
        <w:numPr>
          <w:ilvl w:val="0"/>
          <w:numId w:val="35"/>
        </w:numPr>
      </w:pPr>
      <w:r>
        <w:t>Es sind immer alle bestehenden Projekte verfügbar.</w:t>
      </w:r>
    </w:p>
    <w:p w:rsidR="00445B52" w:rsidRDefault="00445B52" w:rsidP="00445B52">
      <w:pPr>
        <w:pStyle w:val="Listenabsatz"/>
        <w:numPr>
          <w:ilvl w:val="0"/>
          <w:numId w:val="35"/>
        </w:numPr>
      </w:pPr>
      <w:r>
        <w:t>Es ist einfach, nach spezifischen Inhalten oder Themen zu suchen.</w:t>
      </w:r>
    </w:p>
    <w:p w:rsidR="00445B52" w:rsidRDefault="00445B52" w:rsidP="00445B52">
      <w:pPr>
        <w:pStyle w:val="Listenabsatz"/>
        <w:numPr>
          <w:ilvl w:val="0"/>
          <w:numId w:val="35"/>
        </w:numPr>
      </w:pPr>
      <w:r>
        <w:t>Durch die Anzeige der Projektinformationen (Metadaten), können Nutzer auf andere, neue Themen und damit verknüpfte Projekte aufmerksam gemacht werden.</w:t>
      </w:r>
    </w:p>
    <w:p w:rsidR="00445B52" w:rsidRDefault="00445B52" w:rsidP="00445B52">
      <w:pPr>
        <w:pStyle w:val="Listenabsatz"/>
        <w:numPr>
          <w:ilvl w:val="0"/>
          <w:numId w:val="35"/>
        </w:numPr>
      </w:pPr>
      <w:r>
        <w:t>Eine einfache und ansprechende Applikation animiert den Benutzer, diese zu entdecken und gleichzeitig etwas über die Firma zu lernen.</w:t>
      </w:r>
    </w:p>
    <w:p w:rsidR="00445B52" w:rsidRDefault="00445B52" w:rsidP="00445B52">
      <w:pPr>
        <w:pStyle w:val="Listenabsatz"/>
        <w:numPr>
          <w:ilvl w:val="0"/>
          <w:numId w:val="35"/>
        </w:numPr>
      </w:pPr>
      <w:r>
        <w:t>Die Zühlke Engineering AG ist unter anderem im Bereich Software-Engineering tätig. Durch eine Surface 2 Applikation kann sie beweisen, dass auch neue Technologien mit Leichtigkeit gemeistert werden.</w:t>
      </w:r>
    </w:p>
    <w:p w:rsidR="00445B52" w:rsidRDefault="00445B52" w:rsidP="00445B52">
      <w:pPr>
        <w:pStyle w:val="Listenabsatz"/>
        <w:numPr>
          <w:ilvl w:val="0"/>
          <w:numId w:val="35"/>
        </w:numPr>
      </w:pPr>
      <w:r>
        <w:t>Den Kunden kann ein mögliches Einsatzgebiet des Surface 2, nämlich als Ausstellungsobjekt, aufgezeigt werden.</w:t>
      </w:r>
    </w:p>
    <w:p w:rsidR="00445B52" w:rsidRPr="007C4BFA" w:rsidRDefault="00445B52">
      <w:pPr>
        <w:rPr>
          <w:rFonts w:asciiTheme="majorHAnsi" w:hAnsiTheme="majorHAnsi"/>
          <w:b/>
          <w:bCs/>
          <w:color w:val="4F4F59"/>
          <w:spacing w:val="15"/>
          <w:sz w:val="24"/>
          <w:szCs w:val="22"/>
        </w:rPr>
      </w:pPr>
      <w:r>
        <w:br w:type="page"/>
      </w:r>
    </w:p>
    <w:p w:rsidR="00445B52" w:rsidRPr="00B54E8E" w:rsidRDefault="00445B52" w:rsidP="00F24B94">
      <w:pPr>
        <w:pStyle w:val="berschrift3"/>
      </w:pPr>
      <w:bookmarkStart w:id="626" w:name="_Toc312050360"/>
      <w:bookmarkStart w:id="627" w:name="_Toc312329005"/>
      <w:bookmarkStart w:id="628" w:name="_Ref312336756"/>
      <w:bookmarkStart w:id="629" w:name="_Ref312336759"/>
      <w:bookmarkStart w:id="630" w:name="_Toc312357406"/>
      <w:r w:rsidRPr="00B54E8E">
        <w:lastRenderedPageBreak/>
        <w:t>Ausblick</w:t>
      </w:r>
      <w:bookmarkEnd w:id="626"/>
      <w:bookmarkEnd w:id="627"/>
      <w:bookmarkEnd w:id="628"/>
      <w:bookmarkEnd w:id="629"/>
      <w:bookmarkEnd w:id="630"/>
    </w:p>
    <w:p w:rsidR="00445B52" w:rsidRDefault="00445B52" w:rsidP="00B54E8E">
      <w:r>
        <w:t>Bevor Project Flip 2.0 effektiv eingesetzt werden kann, müssen nachfolgend aufgelistete Anforderungen umgesetzt werden:</w:t>
      </w:r>
    </w:p>
    <w:p w:rsidR="00445B52" w:rsidRPr="00DA4A90" w:rsidRDefault="00445B52" w:rsidP="00445B52">
      <w:pPr>
        <w:pStyle w:val="Listenabsatz"/>
        <w:numPr>
          <w:ilvl w:val="0"/>
          <w:numId w:val="36"/>
        </w:numPr>
      </w:pPr>
      <w:r>
        <w:t>Die Anbindung an den Sharepoint muss umgesetzt werden. Dazu steht ein Interface zu Verfügung, welches dementsprechend implementiert werden muss.</w:t>
      </w:r>
    </w:p>
    <w:p w:rsidR="00445B52" w:rsidRDefault="00445B52" w:rsidP="00445B52">
      <w:pPr>
        <w:pStyle w:val="Listenabsatz"/>
        <w:numPr>
          <w:ilvl w:val="0"/>
          <w:numId w:val="36"/>
        </w:numPr>
      </w:pPr>
      <w:r>
        <w:t>Die Verwendung von Gesten soll umgesetzt werden.</w:t>
      </w:r>
      <w:r>
        <w:br/>
        <w:t>Im Usability Test zeigte sich, dass die Testpersonen intuitiv Gesten benutzen wollten, um</w:t>
      </w:r>
    </w:p>
    <w:p w:rsidR="00445B52" w:rsidRDefault="00445B52" w:rsidP="00445B52">
      <w:pPr>
        <w:pStyle w:val="Listenabsatz"/>
        <w:numPr>
          <w:ilvl w:val="1"/>
          <w:numId w:val="36"/>
        </w:numPr>
      </w:pPr>
      <w:r>
        <w:t>das Filterkriterium in und wieder aus dem Filter ziehen zu können</w:t>
      </w:r>
    </w:p>
    <w:p w:rsidR="00445B52" w:rsidRDefault="00445B52" w:rsidP="00445B52">
      <w:pPr>
        <w:pStyle w:val="Listenabsatz"/>
        <w:numPr>
          <w:ilvl w:val="1"/>
          <w:numId w:val="36"/>
        </w:numPr>
      </w:pPr>
      <w:r>
        <w:t>die Project Note zu vergrössern und verkleinern</w:t>
      </w:r>
    </w:p>
    <w:p w:rsidR="00445B52" w:rsidRDefault="00445B52" w:rsidP="00445B52">
      <w:pPr>
        <w:pStyle w:val="Listenabsatz"/>
        <w:numPr>
          <w:ilvl w:val="0"/>
          <w:numId w:val="36"/>
        </w:numPr>
      </w:pPr>
      <w:r>
        <w:t>Die Performance ist zu verbessern. Es dauert einen Augenblick, um die veränderte Liste von Project Notes anzuzeigen, wenn ein Filter gesetzt oder wieder entfernt wird. Eine Performance-Verbesserung könnte durch das Virtualisieren des Panels in der Übersicht erreicht werden.</w:t>
      </w:r>
    </w:p>
    <w:p w:rsidR="00445B52" w:rsidRDefault="00445B52" w:rsidP="00445B52">
      <w:pPr>
        <w:pStyle w:val="Listenabsatz"/>
        <w:numPr>
          <w:ilvl w:val="0"/>
          <w:numId w:val="36"/>
        </w:numPr>
      </w:pPr>
      <w:r>
        <w:t>Wie in der Aufgabenstellung (</w:t>
      </w:r>
      <w:r w:rsidR="00C16769">
        <w:t xml:space="preserve">die Aufgabenstellung ist im </w:t>
      </w:r>
      <w:r w:rsidR="00C16769">
        <w:fldChar w:fldCharType="begin"/>
      </w:r>
      <w:r w:rsidR="00C16769">
        <w:instrText xml:space="preserve"> REF _Ref312335568 \r \h </w:instrText>
      </w:r>
      <w:r w:rsidR="00C16769">
        <w:fldChar w:fldCharType="separate"/>
      </w:r>
      <w:r w:rsidR="005358CB">
        <w:t>VII</w:t>
      </w:r>
      <w:r w:rsidR="00C16769">
        <w:fldChar w:fldCharType="end"/>
      </w:r>
      <w:r w:rsidR="00C16769">
        <w:t xml:space="preserve"> </w:t>
      </w:r>
      <w:r w:rsidR="00C16769">
        <w:fldChar w:fldCharType="begin"/>
      </w:r>
      <w:r w:rsidR="00C16769">
        <w:instrText xml:space="preserve"> REF _Ref312335568 \h </w:instrText>
      </w:r>
      <w:r w:rsidR="00C16769">
        <w:fldChar w:fldCharType="separate"/>
      </w:r>
      <w:r w:rsidR="005358CB">
        <w:rPr>
          <w:noProof/>
          <w:lang w:eastAsia="de-CH"/>
        </w:rPr>
        <w:t>Anhang</w:t>
      </w:r>
      <w:r w:rsidR="00C16769">
        <w:fldChar w:fldCharType="end"/>
      </w:r>
      <w:r w:rsidR="00C16769">
        <w:t>, A zu entnehmen</w:t>
      </w:r>
      <w:r>
        <w:t>) ersichtlich ist, ist eine Volltextsuche zu implementieren.</w:t>
      </w:r>
    </w:p>
    <w:p w:rsidR="00445B52" w:rsidRDefault="00445B52" w:rsidP="00445B52">
      <w:pPr>
        <w:pStyle w:val="Listenabsatz"/>
        <w:numPr>
          <w:ilvl w:val="0"/>
          <w:numId w:val="36"/>
        </w:numPr>
      </w:pPr>
      <w:r>
        <w:t>Die Farben der Applikation können auf dem Surface 2 eine ganz andere Wirkung haben als an einem normalen Monitor. Diese sind daher zu überprüfen.</w:t>
      </w:r>
    </w:p>
    <w:p w:rsidR="00445B52" w:rsidRDefault="00445B52" w:rsidP="00445B52">
      <w:pPr>
        <w:pStyle w:val="Listenabsatz"/>
        <w:numPr>
          <w:ilvl w:val="0"/>
          <w:numId w:val="36"/>
        </w:numPr>
      </w:pPr>
      <w:r>
        <w:t>Eine Project Note kann auf ein bestimmtes Maximum vergrössert werden. Diese Angabe muss ebenfalls auf der Hardware verifiziert werden.</w:t>
      </w:r>
    </w:p>
    <w:p w:rsidR="00445B52" w:rsidRDefault="00445B52" w:rsidP="00445B52">
      <w:pPr>
        <w:pStyle w:val="Listenabsatz"/>
        <w:numPr>
          <w:ilvl w:val="0"/>
          <w:numId w:val="36"/>
        </w:numPr>
      </w:pPr>
      <w:r>
        <w:t>Für einen besseren Programmfluss müssen die bestehenden Animationen generell erweitert werden. Zu priorisieren sind</w:t>
      </w:r>
    </w:p>
    <w:p w:rsidR="00445B52" w:rsidRDefault="00445B52" w:rsidP="00445B52">
      <w:pPr>
        <w:pStyle w:val="Listenabsatz"/>
        <w:numPr>
          <w:ilvl w:val="1"/>
          <w:numId w:val="36"/>
        </w:numPr>
      </w:pPr>
      <w:r>
        <w:t>Animation für das Herein- und Herausziehen des Filterkriteriums</w:t>
      </w:r>
      <w:r>
        <w:br/>
        <w:t>Wird im Menü ein Filterkriterium angetippt wird, so soll dieses in einen freien Slot des Filters fliegen, um dem Nutzer anzuzeigen, dass die Filterkriterien auch in den Slot gezogen werden können. (Siehe Auflistungspunkt 2, Verwendung von Gesten)</w:t>
      </w:r>
    </w:p>
    <w:p w:rsidR="00445B52" w:rsidRDefault="00445B52" w:rsidP="00445B52">
      <w:pPr>
        <w:pStyle w:val="Listenabsatz"/>
        <w:numPr>
          <w:ilvl w:val="1"/>
          <w:numId w:val="36"/>
        </w:numPr>
      </w:pPr>
      <w:r>
        <w:t>Die Projektinformationen (Metadaten) sollen bei der Auswahl einer Project Note aus der Übersicht mit einer Animation erscheinen. Zudem soll auch beim Navigieren durch die Project Notes in der Detailansicht eine Animation für die Anzeige der Projektdaten verwendet werden. So ist für den Nutzer ersichtlich, dass die Projektinformationen pro Project Note ändern.</w:t>
      </w:r>
    </w:p>
    <w:p w:rsidR="00445B52" w:rsidRDefault="00445B52" w:rsidP="00445B52">
      <w:pPr>
        <w:pStyle w:val="Listenabsatz"/>
        <w:numPr>
          <w:ilvl w:val="1"/>
          <w:numId w:val="36"/>
        </w:numPr>
      </w:pPr>
      <w:r>
        <w:t>Wird eine Project Note in der Übersicht ausgewählt, so soll sich diese von ihrer Position in der Liste zur Mitte des Bildschirms hin vergrössern. Dies macht dem Benutzer deutlich, welche Project Note angetippt wurde. (Die Animation, welche in diesem Prototyp umgesetzt ist, startet die Vergrösserung der Project Note immer in der Mitte des Bildschirmes, unabhängig von der Position der ausgewählten Project Note.)</w:t>
      </w:r>
    </w:p>
    <w:p w:rsidR="00445B52" w:rsidRDefault="00445B52" w:rsidP="00445B52">
      <w:pPr>
        <w:pStyle w:val="Listenabsatz"/>
        <w:numPr>
          <w:ilvl w:val="0"/>
          <w:numId w:val="36"/>
        </w:numPr>
      </w:pPr>
      <w:r>
        <w:t>Das Betriebskonzept steht in Grundzügen zur Verfügung und ist auszuarbeiten.</w:t>
      </w:r>
    </w:p>
    <w:p w:rsidR="00445B52" w:rsidRPr="007D437F" w:rsidRDefault="00445B52" w:rsidP="00445B52">
      <w:pPr>
        <w:pStyle w:val="Listenabsatz"/>
        <w:numPr>
          <w:ilvl w:val="0"/>
          <w:numId w:val="36"/>
        </w:numPr>
      </w:pPr>
      <w:r>
        <w:t xml:space="preserve">Die Installationsanleitung steht in Grundzügen zur Verfügung und ist auszuarbeiten. </w:t>
      </w:r>
    </w:p>
    <w:p w:rsidR="00445B52" w:rsidRDefault="00445B52">
      <w:r>
        <w:br w:type="page"/>
      </w:r>
    </w:p>
    <w:p w:rsidR="00F54F6A" w:rsidRDefault="00F54F6A" w:rsidP="00F54F6A">
      <w:bookmarkStart w:id="631" w:name="_Toc312246426"/>
      <w:bookmarkStart w:id="632" w:name="_Toc312329006"/>
    </w:p>
    <w:p w:rsidR="00F54F6A" w:rsidRDefault="00F54F6A" w:rsidP="00F54F6A"/>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r>
        <w:rPr>
          <w:b/>
          <w:bCs/>
          <w:noProof/>
          <w:lang w:eastAsia="de-CH"/>
        </w:rPr>
        <w:drawing>
          <wp:anchor distT="0" distB="0" distL="114300" distR="114300" simplePos="0" relativeHeight="251725824" behindDoc="1" locked="0" layoutInCell="1" allowOverlap="1" wp14:anchorId="04D83E06" wp14:editId="76D00FEB">
            <wp:simplePos x="0" y="0"/>
            <wp:positionH relativeFrom="column">
              <wp:posOffset>390525</wp:posOffset>
            </wp:positionH>
            <wp:positionV relativeFrom="paragraph">
              <wp:posOffset>23173</wp:posOffset>
            </wp:positionV>
            <wp:extent cx="3459480" cy="2507615"/>
            <wp:effectExtent l="0" t="0" r="7620" b="6985"/>
            <wp:wrapNone/>
            <wp:docPr id="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rPr>
          <w:b/>
          <w:bCs/>
          <w:noProof/>
          <w:lang w:eastAsia="de-CH"/>
        </w:rPr>
      </w:pPr>
    </w:p>
    <w:p w:rsidR="00F54F6A" w:rsidRDefault="00F54F6A" w:rsidP="00F54F6A">
      <w:pPr>
        <w:pStyle w:val="KeinLeerraum"/>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F54F6A" w:rsidRPr="00715CA4" w:rsidRDefault="00F54F6A" w:rsidP="00406D6A">
      <w:pPr>
        <w:pStyle w:val="berschrift1"/>
        <w:pBdr>
          <w:left w:val="single" w:sz="24" w:space="4" w:color="5C5C71"/>
        </w:pBdr>
        <w:ind w:left="2127" w:hanging="1418"/>
        <w:rPr>
          <w:noProof/>
          <w:lang w:eastAsia="de-CH"/>
        </w:rPr>
      </w:pPr>
      <w:bookmarkStart w:id="633" w:name="_Toc312357407"/>
      <w:r>
        <w:rPr>
          <w:noProof/>
          <w:lang w:eastAsia="de-CH"/>
        </w:rPr>
        <w:t>Projekt</w:t>
      </w:r>
      <w:r w:rsidR="001112FD">
        <w:rPr>
          <w:noProof/>
          <w:lang w:eastAsia="de-CH"/>
        </w:rPr>
        <w:t xml:space="preserve"> R</w:t>
      </w:r>
      <w:r>
        <w:rPr>
          <w:noProof/>
          <w:lang w:eastAsia="de-CH"/>
        </w:rPr>
        <w:t>etrospektive</w:t>
      </w:r>
      <w:bookmarkEnd w:id="633"/>
      <w:r>
        <w:rPr>
          <w:noProof/>
          <w:lang w:eastAsia="de-CH"/>
        </w:rPr>
        <w:br/>
      </w:r>
    </w:p>
    <w:p w:rsidR="00F54F6A" w:rsidRDefault="00F54F6A">
      <w:pPr>
        <w:rPr>
          <w:b/>
          <w:bCs/>
        </w:rPr>
      </w:pPr>
      <w:r>
        <w:rPr>
          <w:b/>
          <w:bCs/>
        </w:rPr>
        <w:br w:type="page"/>
      </w:r>
    </w:p>
    <w:p w:rsidR="00BC2578" w:rsidRPr="00B54E8E" w:rsidRDefault="00BC2578" w:rsidP="00F54F6A">
      <w:pPr>
        <w:pStyle w:val="berschrift2"/>
      </w:pPr>
      <w:bookmarkStart w:id="634" w:name="_Toc312357408"/>
      <w:r w:rsidRPr="00B54E8E">
        <w:lastRenderedPageBreak/>
        <w:t>Dokumentinformationen</w:t>
      </w:r>
      <w:bookmarkEnd w:id="631"/>
      <w:bookmarkEnd w:id="632"/>
      <w:bookmarkEnd w:id="634"/>
    </w:p>
    <w:tbl>
      <w:tblPr>
        <w:tblStyle w:val="MittlereSchattierung1-Akzent1"/>
        <w:tblW w:w="0" w:type="auto"/>
        <w:tblInd w:w="108" w:type="dxa"/>
        <w:tblLook w:val="04A0" w:firstRow="1" w:lastRow="0" w:firstColumn="1" w:lastColumn="0" w:noHBand="0" w:noVBand="1"/>
      </w:tblPr>
      <w:tblGrid>
        <w:gridCol w:w="1138"/>
        <w:gridCol w:w="993"/>
        <w:gridCol w:w="4674"/>
        <w:gridCol w:w="2303"/>
      </w:tblGrid>
      <w:tr w:rsidR="00BC2578" w:rsidTr="008A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r>
              <w:t>Datum</w:t>
            </w:r>
          </w:p>
        </w:tc>
        <w:tc>
          <w:tcPr>
            <w:tcW w:w="993"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Version</w:t>
            </w:r>
          </w:p>
        </w:tc>
        <w:tc>
          <w:tcPr>
            <w:tcW w:w="4674"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Änderung</w:t>
            </w:r>
          </w:p>
        </w:tc>
        <w:tc>
          <w:tcPr>
            <w:tcW w:w="2303" w:type="dxa"/>
          </w:tcPr>
          <w:p w:rsidR="00BC2578" w:rsidRDefault="00BC2578" w:rsidP="00B54E8E">
            <w:pPr>
              <w:cnfStyle w:val="100000000000" w:firstRow="1" w:lastRow="0" w:firstColumn="0" w:lastColumn="0" w:oddVBand="0" w:evenVBand="0" w:oddHBand="0" w:evenHBand="0" w:firstRowFirstColumn="0" w:firstRowLastColumn="0" w:lastRowFirstColumn="0" w:lastRowLastColumn="0"/>
            </w:pPr>
            <w:r>
              <w:t>Autor</w:t>
            </w:r>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B54E8E">
            <w:pPr>
              <w:rPr>
                <w:b w:val="0"/>
              </w:rPr>
            </w:pPr>
            <w:r>
              <w:rPr>
                <w:b w:val="0"/>
              </w:rPr>
              <w:t>18.12</w:t>
            </w:r>
            <w:r w:rsidRPr="00F9181E">
              <w:rPr>
                <w:b w:val="0"/>
              </w:rPr>
              <w:t>.2011</w:t>
            </w:r>
          </w:p>
        </w:tc>
        <w:tc>
          <w:tcPr>
            <w:tcW w:w="993"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rsidRPr="00F9181E">
              <w:t>1.0</w:t>
            </w:r>
          </w:p>
        </w:tc>
        <w:tc>
          <w:tcPr>
            <w:tcW w:w="4674"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rsidRPr="00F9181E">
              <w:t>Erste Version des Dokuments</w:t>
            </w:r>
          </w:p>
        </w:tc>
        <w:tc>
          <w:tcPr>
            <w:tcW w:w="2303" w:type="dxa"/>
          </w:tcPr>
          <w:p w:rsidR="00BC2578" w:rsidRPr="00F9181E" w:rsidRDefault="00BC2578" w:rsidP="00B54E8E">
            <w:pPr>
              <w:cnfStyle w:val="000000100000" w:firstRow="0" w:lastRow="0" w:firstColumn="0" w:lastColumn="0" w:oddVBand="0" w:evenVBand="0" w:oddHBand="1" w:evenHBand="0" w:firstRowFirstColumn="0" w:firstRowLastColumn="0" w:lastRowFirstColumn="0" w:lastRowLastColumn="0"/>
            </w:pPr>
            <w:r>
              <w:t>lelmer</w:t>
            </w:r>
          </w:p>
        </w:tc>
      </w:tr>
      <w:tr w:rsidR="00BC2578" w:rsidRPr="00F9181E"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Pr="00F9181E" w:rsidRDefault="00BC2578" w:rsidP="00B54E8E">
            <w:pPr>
              <w:rPr>
                <w:b w:val="0"/>
              </w:rPr>
            </w:pPr>
            <w:r>
              <w:rPr>
                <w:b w:val="0"/>
              </w:rPr>
              <w:t>19.12</w:t>
            </w:r>
            <w:r w:rsidRPr="00F9181E">
              <w:rPr>
                <w:b w:val="0"/>
              </w:rPr>
              <w:t>.2011</w:t>
            </w:r>
          </w:p>
        </w:tc>
        <w:tc>
          <w:tcPr>
            <w:tcW w:w="993"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1.1</w:t>
            </w:r>
          </w:p>
        </w:tc>
        <w:tc>
          <w:tcPr>
            <w:tcW w:w="4674"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Pr="00F9181E" w:rsidRDefault="00BC2578" w:rsidP="00B54E8E">
            <w:pPr>
              <w:cnfStyle w:val="000000010000" w:firstRow="0" w:lastRow="0" w:firstColumn="0" w:lastColumn="0" w:oddVBand="0" w:evenVBand="0" w:oddHBand="0" w:evenHBand="1" w:firstRowFirstColumn="0" w:firstRowLastColumn="0" w:lastRowFirstColumn="0" w:lastRowLastColumn="0"/>
            </w:pPr>
            <w:r>
              <w:t>cheidt</w:t>
            </w:r>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20.12.2011</w:t>
            </w:r>
          </w:p>
        </w:tc>
        <w:tc>
          <w:tcPr>
            <w:tcW w:w="99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1.2</w:t>
            </w:r>
          </w:p>
        </w:tc>
        <w:tc>
          <w:tcPr>
            <w:tcW w:w="4674"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Aufwandanalyse, Diagramme, Tabellen</w:t>
            </w:r>
          </w:p>
        </w:tc>
        <w:tc>
          <w:tcPr>
            <w:tcW w:w="230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lelmer</w:t>
            </w:r>
          </w:p>
        </w:tc>
      </w:tr>
      <w:tr w:rsidR="00BC2578" w:rsidRPr="00F9181E" w:rsidTr="00B54E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20.12.2011</w:t>
            </w:r>
          </w:p>
        </w:tc>
        <w:tc>
          <w:tcPr>
            <w:tcW w:w="993"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1.3</w:t>
            </w:r>
          </w:p>
        </w:tc>
        <w:tc>
          <w:tcPr>
            <w:tcW w:w="4674"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Persönlicher Bericht</w:t>
            </w:r>
          </w:p>
        </w:tc>
        <w:tc>
          <w:tcPr>
            <w:tcW w:w="2303" w:type="dxa"/>
          </w:tcPr>
          <w:p w:rsidR="00BC2578" w:rsidRDefault="00BC2578" w:rsidP="00B54E8E">
            <w:pPr>
              <w:cnfStyle w:val="000000010000" w:firstRow="0" w:lastRow="0" w:firstColumn="0" w:lastColumn="0" w:oddVBand="0" w:evenVBand="0" w:oddHBand="0" w:evenHBand="1" w:firstRowFirstColumn="0" w:firstRowLastColumn="0" w:lastRowFirstColumn="0" w:lastRowLastColumn="0"/>
            </w:pPr>
            <w:r>
              <w:t>dtreichl</w:t>
            </w:r>
          </w:p>
        </w:tc>
      </w:tr>
      <w:tr w:rsidR="00BC2578" w:rsidRPr="00F9181E" w:rsidTr="00B54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rsidR="00BC2578" w:rsidRDefault="00BC2578" w:rsidP="00B54E8E">
            <w:pPr>
              <w:rPr>
                <w:b w:val="0"/>
              </w:rPr>
            </w:pPr>
            <w:r>
              <w:rPr>
                <w:b w:val="0"/>
              </w:rPr>
              <w:t>21.12.2011</w:t>
            </w:r>
          </w:p>
        </w:tc>
        <w:tc>
          <w:tcPr>
            <w:tcW w:w="99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1.4</w:t>
            </w:r>
          </w:p>
        </w:tc>
        <w:tc>
          <w:tcPr>
            <w:tcW w:w="4674"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Review</w:t>
            </w:r>
          </w:p>
        </w:tc>
        <w:tc>
          <w:tcPr>
            <w:tcW w:w="2303" w:type="dxa"/>
          </w:tcPr>
          <w:p w:rsidR="00BC2578" w:rsidRDefault="00BC2578" w:rsidP="00B54E8E">
            <w:pPr>
              <w:cnfStyle w:val="000000100000" w:firstRow="0" w:lastRow="0" w:firstColumn="0" w:lastColumn="0" w:oddVBand="0" w:evenVBand="0" w:oddHBand="1" w:evenHBand="0" w:firstRowFirstColumn="0" w:firstRowLastColumn="0" w:lastRowFirstColumn="0" w:lastRowLastColumn="0"/>
            </w:pPr>
            <w:r>
              <w:t>dtreichl</w:t>
            </w:r>
          </w:p>
        </w:tc>
      </w:tr>
    </w:tbl>
    <w:p w:rsidR="00BC2578" w:rsidRDefault="00BC2578">
      <w:pPr>
        <w:rPr>
          <w:rFonts w:asciiTheme="majorHAnsi" w:hAnsiTheme="majorHAnsi"/>
          <w:b/>
          <w:bCs/>
          <w:color w:val="4F4F59"/>
          <w:spacing w:val="15"/>
          <w:sz w:val="24"/>
          <w:szCs w:val="22"/>
        </w:rPr>
      </w:pPr>
      <w:r>
        <w:br w:type="page"/>
      </w:r>
    </w:p>
    <w:p w:rsidR="00BC2578" w:rsidRPr="00B54E8E" w:rsidRDefault="00BC2578" w:rsidP="004B384F">
      <w:pPr>
        <w:pStyle w:val="berschrift2"/>
      </w:pPr>
      <w:bookmarkStart w:id="635" w:name="_Toc312246431"/>
      <w:bookmarkStart w:id="636" w:name="_Toc312329007"/>
      <w:bookmarkStart w:id="637" w:name="_Toc312357409"/>
      <w:r w:rsidRPr="00B54E8E">
        <w:lastRenderedPageBreak/>
        <w:t>Methoden und Technologien</w:t>
      </w:r>
      <w:bookmarkEnd w:id="635"/>
      <w:bookmarkEnd w:id="636"/>
      <w:bookmarkEnd w:id="637"/>
    </w:p>
    <w:p w:rsidR="00BC2578" w:rsidRDefault="00BC2578" w:rsidP="00B54E8E">
      <w:r>
        <w:t>Zu Beginn von Project Flip 2.0 wurde eine grobe Projektplanung im Redmine (Projekplanungstool und Ticketingsystem) gemacht, in der die wichtigsten Aspekte beschrieben wurden und alle Kalenderdaten festgehalten wurden.</w:t>
      </w:r>
    </w:p>
    <w:p w:rsidR="00BC2578" w:rsidRDefault="00BC2578" w:rsidP="00B54E8E">
      <w:r>
        <w:t>Während des Projektes wurde dann stark agil nach Scrum gearbeitet. Die 14 Wochen, welche das Projekt dauerte, wurden in 7 Sprints zerlegt, in denen man sich auf gewisse Punkte konzentrierte.</w:t>
      </w:r>
    </w:p>
    <w:p w:rsidR="00BC2578" w:rsidRDefault="00BC2578" w:rsidP="00B54E8E">
      <w:r>
        <w:t>Zu Beginn jedes Sprints wurde die Planung für den Sprint durchgeführt, was sich als riesigen Vorteil erwies, denn so konnten die Anforderungen viel genauer aufgefasst werden.</w:t>
      </w:r>
    </w:p>
    <w:p w:rsidR="00BC2578" w:rsidRDefault="00BC2578" w:rsidP="00B54E8E">
      <w:r>
        <w:t>Konnte ein Feature, welches für einen bestimmten Sprint geplant war, nicht vor dessen Ende fertig implementiert werden, wurde es in den nächsten Sprint verschoben. So konnten die Abgabetermine eines Sprints immer eingehalten werden.</w:t>
      </w:r>
    </w:p>
    <w:p w:rsidR="00BC2578" w:rsidRDefault="00BC2578" w:rsidP="00B54E8E">
      <w:r>
        <w:t>Da Usability für das Projekt ein sehr wichtiger Punkt war, wurde benutzerorientiert entwickelt. Darum wurde vor dem Programmieren der Lösung viel Zeit in die Erstellung von Personas, Szenarien und einem Papierprototypen investiert und viele neue Lösungen ausprobiert, was sehr interessant war.</w:t>
      </w:r>
    </w:p>
    <w:p w:rsidR="00BC2578" w:rsidRDefault="00BC2578" w:rsidP="00B54E8E">
      <w:r>
        <w:t>Um die Codequalität zu gewährleisten und die Applikation einfacher weiterentwickeln zu können, wurde sie in verschiedene kleine Teilprojekte unterteilt. Diese wurden dann auch mit Unit Tests stark überdeckt, zwischen 80% und 95%. Dies erwies sich als grossen Vorteil, da so schnell Probleme erkannt wurden, wenn etwas nicht wie gewünscht funktionierte.</w:t>
      </w:r>
    </w:p>
    <w:p w:rsidR="00BC2578" w:rsidRDefault="00BC2578" w:rsidP="00B54E8E">
      <w:r>
        <w:t>Da die Microsoft Welt für alle Teammitglieder noch unbekannt war, waren die Schätzungen nicht immer einfach. Das war ein weiterer Grund, um Scrum einzusetzen, denn so konnte der Umfang bei jedem Sprint angepasst werden und alle Mitglieder wurden dazu gezwungen, bei Problemen externe Hilfe zu suchen.</w:t>
      </w:r>
    </w:p>
    <w:p w:rsidR="00BC2578" w:rsidRDefault="00BC2578" w:rsidP="00B54E8E">
      <w:r>
        <w:t>Die .NET / WPF Technologie ist zweifellos sehr gross, mächtig und interessant. Dies hat sich während des Projektes aber nicht immer nur positiv auf die Arbeit ausgewirkt, denn für gewisse Probleme wurde viel Zeit investiert, um ein kurzen und einfachen Befehl zu finden. WPF war auch in Bezug auf Performance nicht immer einfach.</w:t>
      </w:r>
    </w:p>
    <w:p w:rsidR="00BC2578" w:rsidRDefault="00BC2578" w:rsidP="00B54E8E">
      <w:r>
        <w:t>Leider war der Zeitrahmen der Arbeit beschränkt und es konnte nicht alles so implementiert werden, wie wir es gerne gewollt hätten und es uns beim Papierprototyp vorgestellt hatten. Zum Beispiel hatten wir keine Zeit mehr, die Gesten zu implementieren und auch für die Animationen stand nicht so viel Zeit zur Verfügung, wie wir es gerne gehabt hätten.</w:t>
      </w:r>
    </w:p>
    <w:p w:rsidR="00BC2578" w:rsidRDefault="00BC2578" w:rsidP="00B54E8E">
      <w:r>
        <w:t>Sehr schön war das Gefühl, ein starkes, motiviertes Team mit viel Wissen hinter sich zu haben. So konnten wir während der vollen Projektdauer bei Unklarheiten um Rat fragen, ohne viel Zeit zu verlieren.</w:t>
      </w:r>
    </w:p>
    <w:p w:rsidR="00BC2578" w:rsidRDefault="00BC2578" w:rsidP="00B54E8E">
      <w:r>
        <w:t>Ganz speziell unterstützt haben uns Markus Stolze (IFS, HSR), Christian Moser und Marco Balzarini (Zühlke Engineering AG). An dieser Stelle einen ganz herzlichen Dank an diese Personen.</w:t>
      </w:r>
    </w:p>
    <w:p w:rsidR="00BC2578" w:rsidRPr="00C75F32" w:rsidRDefault="00BC2578" w:rsidP="00B54E8E"/>
    <w:p w:rsidR="00BC2578" w:rsidRDefault="00BC2578">
      <w:pPr>
        <w:rPr>
          <w:rFonts w:asciiTheme="majorHAnsi" w:hAnsiTheme="majorHAnsi"/>
          <w:b/>
          <w:bCs/>
          <w:color w:val="4F4F59"/>
          <w:spacing w:val="15"/>
          <w:sz w:val="24"/>
          <w:szCs w:val="22"/>
        </w:rPr>
      </w:pPr>
      <w:r>
        <w:br w:type="page"/>
      </w:r>
    </w:p>
    <w:p w:rsidR="00BC2578" w:rsidRPr="00B54E8E" w:rsidRDefault="00BC2578" w:rsidP="004B384F">
      <w:pPr>
        <w:pStyle w:val="berschrift2"/>
      </w:pPr>
      <w:bookmarkStart w:id="638" w:name="_Toc312246432"/>
      <w:bookmarkStart w:id="639" w:name="_Toc312329008"/>
      <w:bookmarkStart w:id="640" w:name="_Toc312357410"/>
      <w:r w:rsidRPr="00B54E8E">
        <w:lastRenderedPageBreak/>
        <w:t>Persönliche Berichte</w:t>
      </w:r>
      <w:bookmarkStart w:id="641" w:name="_Toc312045265"/>
      <w:bookmarkEnd w:id="638"/>
      <w:bookmarkEnd w:id="639"/>
      <w:bookmarkEnd w:id="640"/>
    </w:p>
    <w:p w:rsidR="00BC2578" w:rsidRDefault="00BC2578" w:rsidP="004B384F">
      <w:pPr>
        <w:pStyle w:val="berschrift3"/>
      </w:pPr>
      <w:bookmarkStart w:id="642" w:name="_Toc312246433"/>
      <w:bookmarkStart w:id="643" w:name="_Toc312357411"/>
      <w:r>
        <w:t>Lukas Elmer</w:t>
      </w:r>
      <w:bookmarkEnd w:id="641"/>
      <w:bookmarkEnd w:id="642"/>
      <w:bookmarkEnd w:id="643"/>
    </w:p>
    <w:p w:rsidR="00BC2578" w:rsidRDefault="00BC2578" w:rsidP="00B54E8E">
      <w:bookmarkStart w:id="644" w:name="_Toc312045266"/>
      <w:r>
        <w:t>Gegen Ende des 4. Semesters mussten sich die Studenten für eine Studienarbeit entscheiden. Da ich bereits einiges an Erfahrung in Skriptsprachen und Open Source hatte, entschied ich mich für eine Microsoft Technologie, um auch diese Schiene kennen zu lernen. Usability sehe ich, speziell in der Zukunft, als ein sehr wichtiges Differenzierungsmerkmal zwischen zwei Softwarelösungen. So interessiere</w:t>
      </w:r>
      <w:r w:rsidR="000A5B87">
        <w:t xml:space="preserve"> ich mich auch für ein benutzer</w:t>
      </w:r>
      <w:r>
        <w:t>zentriertes Vorgehen und war so bei Markus Stolze an der richtigen Adresse.</w:t>
      </w:r>
    </w:p>
    <w:p w:rsidR="00BC2578" w:rsidRDefault="00BC2578" w:rsidP="00B54E8E">
      <w:r>
        <w:t>Das Projekt startete, ungleich der meisten anderen Studienarbeiten, bereits vor dem Semesterstart. Da ich mir unter Zühlke Engineering AG noch nicht viel vorstellen konnte, ging ich auch ohne grosse Erwartungen an das Kickoff Meeting, an dem ich dann sehr positiv überrascht wurde. Christan Moser und Marco Balzarini von der Zühlke Engineering AG waren von Beginn an schon sehr motiviert und zogen diese Motivation auch bis ans Ende des Projektes durch, was ich extrem cool finde. Nach einer grundlegenden Einführung in die Microsoft Technologien, speziell in C#, WPF und das Visual Studio, wurden wir immer wieder von Christian unterstützt und auch motiviert durch seine positive Kritik.</w:t>
      </w:r>
    </w:p>
    <w:p w:rsidR="00BC2578" w:rsidRDefault="00BC2578" w:rsidP="00B54E8E">
      <w:r>
        <w:t>Ein sehr interessanter Aspekt bei der Anwendung von Scrum in diesem Projekt ist für mich, dass das Produkt zwar noch nicht fertig ist, jedoch ein voll funktionsfähiger, stabiler und getesteter Prototyp entwickelt werden konnte. Diesen könnte man bereits so benutzen, wie er jetzt ist, es ist einfach noch nicht die ganze Funktionalität vorhanden.</w:t>
      </w:r>
    </w:p>
    <w:p w:rsidR="00BC2578" w:rsidRDefault="00BC2578" w:rsidP="00B54E8E">
      <w:r>
        <w:t>In einem nächsten Projekt würden wir wieder zweiwöchentliche Sprints ansetzen, also etwa 32h pro Person pro Sprint. Wenn also zu 100% an einem Projekt gearbeitet wird, können bestimmt auch wöchentliche Sprints durchgeführt werden.</w:t>
      </w:r>
    </w:p>
    <w:p w:rsidR="00BC2578" w:rsidRDefault="00BC2578" w:rsidP="00B54E8E">
      <w:r>
        <w:t>Im Team lief zu Beginn der Arbeit auch alles sehr gut, denn alle Teammitglieder waren sehr motiviert und engagiert. Das änderte sich leider ein wenig zum Negativen, da ich einerseits sehr viel zu tun hatte, anderseits weil gewisse Probleme sehr knifflig zu lösen waren und so die Frustration wuchs.</w:t>
      </w:r>
      <w:r w:rsidRPr="00731C82">
        <w:t xml:space="preserve"> </w:t>
      </w:r>
      <w:r>
        <w:t>Zusätzlich hatte ich auch noch einen anderen Stundenplan als Christina und Delia, was uns natürlich zusätzlich auseinander drängte. Auch wollten wir das Challenge Projekt zusammen absolvierten, doch leider konnte ich das Modul nicht noch einmal besuchen, weil ich es bereits ein Semester vorher abgeschlossen hatte. Dies alles führte dazu, dass ich nur zu etwa 70% der Zeit anwesend war. Trotzdem trug ich natürlich meinen Teil zur Arbeit bei und erledigte meine Aufgaben zuverlässig.</w:t>
      </w:r>
      <w:r w:rsidR="00086417">
        <w:t xml:space="preserve"> P</w:t>
      </w:r>
      <w:r>
        <w:t>roblematisch war</w:t>
      </w:r>
      <w:r w:rsidR="00086417">
        <w:t xml:space="preserve"> wahrscheinlich</w:t>
      </w:r>
      <w:r>
        <w:t>, dass die Slots, in denen man zusammen gearbeitet wird, nicht genau genug definiert wurden.</w:t>
      </w:r>
      <w:r>
        <w:br/>
        <w:t>Für die Bachelor Arbeit bin ich mir sicher, wieder mit dem gleichen Team arbeiten zu wollen, da die einzelnen Teammitglieder zuverlässig und motiviert sind. Es muss aber klar definiert werden, wer wann anwesend sein wird.</w:t>
      </w:r>
      <w:r w:rsidRPr="009E6E74">
        <w:t xml:space="preserve"> </w:t>
      </w:r>
    </w:p>
    <w:p w:rsidR="00BC2578" w:rsidRDefault="00BC2578" w:rsidP="00B54E8E">
      <w:r>
        <w:t>Etwas enttäuschend war, dass der Surface 2 nicht rechtzeitig geliefert werden konnte.</w:t>
      </w:r>
      <w:r w:rsidR="002248B8">
        <w:t xml:space="preserve"> Deshalb konnte die Applikation nie mit der richtigen Hardware getestet werden</w:t>
      </w:r>
      <w:r w:rsidR="00FD0A41">
        <w:t xml:space="preserve"> und </w:t>
      </w:r>
      <w:r w:rsidR="00901C86">
        <w:t>gewisse</w:t>
      </w:r>
      <w:r w:rsidR="00FD0A41">
        <w:t xml:space="preserve"> Features mussten weggelassen werden, wie zum Beispiel die Erkennung von Objekten auf der Bildschirmoberfläche</w:t>
      </w:r>
      <w:r w:rsidR="002248B8">
        <w:t>.</w:t>
      </w:r>
    </w:p>
    <w:p w:rsidR="00BC2578" w:rsidRDefault="00BC2578" w:rsidP="00B54E8E">
      <w:r>
        <w:t>Technisch war das Projekt speziell interessant, da die ganze Microsoft Technologie neu für mich war. Es gibt viele lobenswerte Dinge, wie z.B. die C# Syntax, das MVVM Pattern, wodurch sich auch die GUI Funktionalität sehr schön testen lässt. Oder die Kapselung der einzelnen Projekte, die so auf einfache Art ausgetauscht werden können. Es sind aber auch einige böse Überraschungen aufgetreten – so waren die Animationen und die Touch Gesten viel schwieriger zu implementieren als eingeschätzt. Doch allgemein machen die eingesetzten Technologien Freude.</w:t>
      </w:r>
    </w:p>
    <w:p w:rsidR="00BC2578" w:rsidRDefault="00BC2578" w:rsidP="00B54E8E">
      <w:r>
        <w:t>Zusammenfassend würde ich das Projekt als erfolgreich kennzeichnen, da wir sehr viel gelernt haben und auch die Zühlke von der Arbeit profitieren kann. Sobald das Projekt auf dem Surface 2 deployed ist, freue ich mich, die Applikation auf der richtigen Hardware zu erleben.</w:t>
      </w:r>
    </w:p>
    <w:p w:rsidR="00BC2578" w:rsidRDefault="00BC2578">
      <w:pPr>
        <w:rPr>
          <w:rFonts w:asciiTheme="majorHAnsi" w:hAnsiTheme="majorHAnsi"/>
          <w:b/>
          <w:color w:val="4F4F59"/>
          <w:spacing w:val="15"/>
          <w:sz w:val="22"/>
          <w:szCs w:val="22"/>
        </w:rPr>
      </w:pPr>
      <w:r>
        <w:br w:type="page"/>
      </w:r>
    </w:p>
    <w:p w:rsidR="00BC2578" w:rsidRDefault="00BC2578" w:rsidP="004B384F">
      <w:pPr>
        <w:pStyle w:val="berschrift3"/>
      </w:pPr>
      <w:bookmarkStart w:id="645" w:name="_Toc312246434"/>
      <w:bookmarkStart w:id="646" w:name="_Toc312357412"/>
      <w:r>
        <w:lastRenderedPageBreak/>
        <w:t>Christina Heidt</w:t>
      </w:r>
      <w:bookmarkEnd w:id="644"/>
      <w:bookmarkEnd w:id="645"/>
      <w:bookmarkEnd w:id="646"/>
    </w:p>
    <w:p w:rsidR="00BC2578" w:rsidRDefault="00BC2578" w:rsidP="00B54E8E">
      <w:r>
        <w:t>Die eigentliche Einarbeitung für das Projekt begann schon vor Anfang des Semesters. Wir wurden für ein erstes Kennenlernen und für eine Einführung in das Projekt von Marco Balzarini und Christian Moser zur Zühlke Engineering AG eingeladen. Der Empfang war sehr herzlich und das persönliche Interesse an uns Studenten empfand ich als sehr positiv. Da wir alle noch keine Erfahrungen mit .NET und WPF gemacht hatten, führte uns Christian Moser einen Nachmittag lang in die grundlegenden Kenntnisse ein. Auch im weiteren Projektverlauf nahm er sich immer wieder Zeit, die Applikation mit uns zu prüfen und gemeinsam zu verbessern. Dieses Verhalten finde ich sehr lobenswert, da es zeigt, dass die Zühlke Engineering AG nicht nur an den Resultaten der Arbeit interessiert ist, sondern auch gewillt ist, dafür Zeit zu investieren. Auch die Betreuung durch Markus Stolze war sehr partnerschaftlich und Kritiken stets konstruktiv. Die ausgezeichnete Leistung von beiden Seiten wirkte auf mich sehr motivierend.</w:t>
      </w:r>
    </w:p>
    <w:p w:rsidR="00BC2578" w:rsidRDefault="00BC2578" w:rsidP="00B54E8E">
      <w:r>
        <w:t>Die Gruppenarbeit funktionierte zu Beginn reibungslos. Im Verlauf des Semesters verschlechterte diese sich jedoch zunehmend. Dies war einerseits auf die vielen zusätzlichen Arbeiten neben der Studienarbeit – 2 Miniprojekte und das Besuchen des Faches Challengeprojekte – zurückzuführen. Andererseits entschied sich Lukas Elmer in diesem Sommer dazu, neben der Schule noch zu arbeiten, was zu einer Überlastung seinerseits führte. Daraus ergab sich, dass oftmals nur zwei Teammitglieder zur gleichen Zeit arbeiteten. Durch den begrenzen Zeitrahmen sahen diese sich oft dazu gezwungen, Entscheidungen alleine zu treffen. Diese sollten aber immer mit allen Mitgliedern getroffen werden, damit niemand bei der Entscheidungsfindung ausgeschlossen wird. Die Erfahrungen dieses Semesters werden auch zu kleinen Umstrukturierungen für die Bachelorarbeit führen, um die Zusammenarbeit zu optimieren.</w:t>
      </w:r>
    </w:p>
    <w:p w:rsidR="00BC2578" w:rsidRDefault="00BC2578" w:rsidP="00B54E8E">
      <w:r>
        <w:t>Der Fokus auf der grafischen Oberfläche und einer einfachen Interkation mit dem System waren der Grund, weshalb mich dieses Projekt besonders angesprochen hatte. Eine Surface 2 Applikation besitzt auch immer eine spielerische Komponente, welche nicht bei vielen Arbeiten vorkommt und einen zusätzlichen Reiz ausmachte.</w:t>
      </w:r>
      <w:r>
        <w:br/>
        <w:t>Dank der Einführung von Christian Moser und das Besuchen des Faches Microsoft Technologien, konnte ich mich schnell in WPF und .NET einarbeiten. Auch der Umgang mit dem Surface 2 SDK war anfangs relativ simpel. Besonders interessant fand ich auch die Interviews und die Prototyperstellung.</w:t>
      </w:r>
      <w:r>
        <w:br/>
        <w:t>Die Realisierung der Animationen hatte ich mir zu Beginn einfacher vorgestellt. Auch hatte ich nicht erwartet, Probleme mit der Erkennung der Touch Inputs zu bekommen. Dies führte dazu, dass anfängliche Ideen schliesslich anders realisiert werden mussten.</w:t>
      </w:r>
    </w:p>
    <w:p w:rsidR="00BC2578" w:rsidRDefault="00BC2578" w:rsidP="00B54E8E">
      <w:r>
        <w:br/>
        <w:t>Abschliessend ist zu sagen, dass trotz einiger Probleme ein ansehnliches Ergebnis erreicht werden konnte. Auch bin ich sehr neugierig, wie das Endergebnis schliesslich auf dem Surface 2 wirken wird.</w:t>
      </w:r>
    </w:p>
    <w:p w:rsidR="00BC2578" w:rsidRDefault="00BC2578">
      <w:r>
        <w:br w:type="page"/>
      </w:r>
    </w:p>
    <w:p w:rsidR="00BC2578" w:rsidRDefault="00BC2578" w:rsidP="004B384F">
      <w:pPr>
        <w:pStyle w:val="berschrift3"/>
      </w:pPr>
      <w:bookmarkStart w:id="647" w:name="_Toc312045267"/>
      <w:bookmarkStart w:id="648" w:name="_Toc312246435"/>
      <w:bookmarkStart w:id="649" w:name="_Toc312357413"/>
      <w:r>
        <w:lastRenderedPageBreak/>
        <w:t>Delia Treichler</w:t>
      </w:r>
      <w:bookmarkEnd w:id="647"/>
      <w:bookmarkEnd w:id="648"/>
      <w:bookmarkEnd w:id="649"/>
    </w:p>
    <w:p w:rsidR="003F5F9B" w:rsidRDefault="00BC2578" w:rsidP="00B54E8E">
      <w:bookmarkStart w:id="650" w:name="_Toc312048075"/>
      <w:r w:rsidRPr="004D7409">
        <w:t>Ein erstes Treffen mit unserem Projektpartner, der Zühlke Engineering AG, fand bereits vor Semesterstart statt. Christian Moser und Marco Balzarini luden uns nach Schlieren in ihre Firma ein, für eine Einführung in die Problemstellung und ein erstes Kennenlernen.</w:t>
      </w:r>
      <w:r w:rsidRPr="004D7409">
        <w:br/>
        <w:t>Da unser Team noch keine Erfahrung mit .NET und WPF hatte, nahm sich Christian Moser noch vor Projektbeginn extra einen Nachmittag Zeit für uns, für ein</w:t>
      </w:r>
      <w:r w:rsidR="003F5F9B">
        <w:t>e Einführung in WPF an der HSR.</w:t>
      </w:r>
    </w:p>
    <w:p w:rsidR="00BC2578" w:rsidRPr="004D7409" w:rsidRDefault="00BC2578" w:rsidP="00B54E8E">
      <w:r w:rsidRPr="004D7409">
        <w:t>Um Ideen zu sammeln, wie die Applikation am Ende des Projektes aussehen sollte, führten wir als Team einen Creative Workshop durch. Für mich war das etwas Neues. Unsere erste Ideenskizze gefiel mir sehr gut. Ich war überzeugt, dass sie unsere Lösung sein würde. Trotzdem arbeiteten wir noch an weiteren Varianten.</w:t>
      </w:r>
      <w:r>
        <w:br/>
      </w:r>
      <w:r w:rsidRPr="004D7409">
        <w:t>Anschliessend galt es, die von uns favorisierte Idee durch einen Papierprototyp zu veranschaulichen. Doch bereits beim Erstellen unseres Papierprototyps entstanden Probleme und später, beim Durchspielen des Probeszenarios, kam es zu einer völligen Verwirrung.</w:t>
      </w:r>
      <w:r>
        <w:t xml:space="preserve"> </w:t>
      </w:r>
      <w:r>
        <w:br/>
      </w:r>
      <w:r w:rsidRPr="004D7409">
        <w:t>So entwarfen wir, auch dank des Feedbacks unserer Testpersonen, einen zweiten und schliesslich den endgültigen Papierprototyp.</w:t>
      </w:r>
    </w:p>
    <w:p w:rsidR="00BC2578" w:rsidRPr="004D7409" w:rsidRDefault="00BC2578" w:rsidP="00B54E8E">
      <w:r w:rsidRPr="004D7409">
        <w:t>Nachdem die Implementation der Software bis über die Projektmitte hin problemlos verlaufen war, hätte ich nicht gedacht, dass uns das Programmieren der Animationen und Gesten zum Schluss solche Mühe bereiten würden.</w:t>
      </w:r>
    </w:p>
    <w:p w:rsidR="00BC2578" w:rsidRDefault="00BC2578" w:rsidP="00B54E8E"/>
    <w:p w:rsidR="00BC2578" w:rsidRPr="004D7409" w:rsidRDefault="00BC2578" w:rsidP="00B54E8E">
      <w:r w:rsidRPr="004D7409">
        <w:t xml:space="preserve">Die Zusammenarbeit im Team war eine Herausforderung. Drei ganz verschiedene Persönlichkeiten mit je einem eigenen Arbeitsstil mussten sich immer wieder finden. Auch der Wissensstand der Teammitglieder ist unterschiedlich, was für die Arbeit und das gemeinsame Wirken sowohl positive wie auch negative Einflüsse hatte. Die Teamarbeit verlief nicht immer reibungslos. </w:t>
      </w:r>
      <w:r>
        <w:br/>
      </w:r>
      <w:r w:rsidRPr="004D7409">
        <w:t>Doch alle haben ihre Stärken, die zum Gelingen des Projektes beigetragen haben.</w:t>
      </w:r>
    </w:p>
    <w:p w:rsidR="00BC2578" w:rsidRPr="004D7409" w:rsidRDefault="00BC2578" w:rsidP="00B54E8E">
      <w:r w:rsidRPr="004D7409">
        <w:t>Christian und Marco haben uns von Beginn an unterstützt. Die Zusammenarbeit war immer sehr herzlich, was ich sehr geschätzt habe. Christian hat sich auch während des Projektes immer wieder Zeit genommen, uns bei Fragen und Unklarheiten zu helfen und den Stand der Applikation zu validieren.</w:t>
      </w:r>
      <w:r w:rsidRPr="004D7409">
        <w:br/>
        <w:t>Unser Betreuer, Markus Stolze, hat mit seiner guten Führung (durch die wöchentlichen Reviewsitzungen) und seinen Anregungen zum Gelingen des Projektes beigetragen.</w:t>
      </w:r>
    </w:p>
    <w:p w:rsidR="00BC2578" w:rsidRDefault="00BC2578" w:rsidP="00B54E8E"/>
    <w:p w:rsidR="00BC2578" w:rsidRPr="004D7409" w:rsidRDefault="00BC2578" w:rsidP="00B54E8E">
      <w:r w:rsidRPr="004D7409">
        <w:t>In diesem Projekt habe ich das erste Mal mit .NET und WPF gearbeitet und sogleich Gefallen daran gefunden. Ich bin sehr gespannt, wann die Software bei der Zühlke Engineering AG auf dem Surface in Betrieb sein wird und freue mich, unsere Applikation hoffentlich bald einmal real testen zu können.</w:t>
      </w:r>
    </w:p>
    <w:p w:rsidR="00BC2578" w:rsidRDefault="00BC2578" w:rsidP="00B54E8E">
      <w:pPr>
        <w:rPr>
          <w:rFonts w:asciiTheme="majorHAnsi" w:hAnsiTheme="majorHAnsi"/>
          <w:b/>
          <w:bCs/>
          <w:color w:val="4F4F59"/>
          <w:spacing w:val="15"/>
          <w:sz w:val="24"/>
          <w:szCs w:val="22"/>
        </w:rPr>
      </w:pPr>
      <w:r>
        <w:br w:type="page"/>
      </w:r>
    </w:p>
    <w:p w:rsidR="00BC2578" w:rsidRPr="00B54E8E" w:rsidRDefault="00BC2578" w:rsidP="004B384F">
      <w:pPr>
        <w:pStyle w:val="berschrift2"/>
      </w:pPr>
      <w:bookmarkStart w:id="651" w:name="_Toc312246436"/>
      <w:bookmarkStart w:id="652" w:name="_Toc312329009"/>
      <w:bookmarkStart w:id="653" w:name="_Toc312357414"/>
      <w:r w:rsidRPr="00B54E8E">
        <w:lastRenderedPageBreak/>
        <w:t>Aufwandanalyse</w:t>
      </w:r>
      <w:bookmarkEnd w:id="650"/>
      <w:bookmarkEnd w:id="651"/>
      <w:bookmarkEnd w:id="652"/>
      <w:bookmarkEnd w:id="653"/>
    </w:p>
    <w:p w:rsidR="00BC2578" w:rsidRDefault="00BC2578" w:rsidP="00B54E8E">
      <w:r>
        <w:t xml:space="preserve">Das Projekt lief über ein Semester von 14 Wochen. Für das Modul Semesterarbeit werden 8 ETCS-Punkte pro Student vergeben. Pro ECTS-Punkt wird mit einem Aufwand von 30 Stunden gerechnet. Also standen für die Durchführung des Projektes Total 3 * 8 * 30 = 720 Stunden zur Verfügung. Die ergab in diesem Projekt pro Sprint </w:t>
      </w:r>
      <w:r w:rsidR="00E73F1D">
        <w:t>(SP 1 -</w:t>
      </w:r>
      <w:r>
        <w:t xml:space="preserve"> SP 7) knapp 103 Stunden.</w:t>
      </w:r>
    </w:p>
    <w:p w:rsidR="00BC2578" w:rsidRDefault="00BC2578" w:rsidP="00B54E8E">
      <w:r>
        <w:t>Zu den sieben Sprints des Projektes gibt es einen zusätzlichen Sprint 0, in dem die Teammitglieder die Zühlke Engineering AG kennen lernen und sich bereits ein wenig mit den neuen Technologien .NET und WPF vertraut machen konnten.</w:t>
      </w:r>
    </w:p>
    <w:p w:rsidR="00BC2578" w:rsidRDefault="00BC2578" w:rsidP="00B54E8E">
      <w:r>
        <w:t>Der in das Projekt investierte Aufwand war in jedem Sprint etwa gleich gross und konstant etwas über der empfohlenen Zeit von 103 Stunden.</w:t>
      </w:r>
    </w:p>
    <w:p w:rsidR="00BC2578" w:rsidRDefault="00BC2578" w:rsidP="00B54E8E">
      <w:r>
        <w:t>In den folgenden Abschnitten werden Auswertungen über die Sprints und die Mitglieder analysiert.</w:t>
      </w:r>
    </w:p>
    <w:p w:rsidR="00BC2578" w:rsidRDefault="00BC2578" w:rsidP="004B384F">
      <w:pPr>
        <w:pStyle w:val="berschrift3"/>
      </w:pPr>
      <w:bookmarkStart w:id="654" w:name="_Toc312246437"/>
      <w:bookmarkStart w:id="655" w:name="_Toc312357415"/>
      <w:r>
        <w:t>Sprints</w:t>
      </w:r>
      <w:bookmarkEnd w:id="654"/>
      <w:bookmarkEnd w:id="655"/>
    </w:p>
    <w:p w:rsidR="00BC2578" w:rsidRPr="001043A6" w:rsidRDefault="00BC2578" w:rsidP="00B54E8E">
      <w:r>
        <w:t xml:space="preserve">Die folgende Tabelle zeigt die geplanten und die tatsächlich benötigten Stunden für das Projekt. Es ist zudem ersichtlich, wie gross der effektive Aufwand von der Schätzung abweicht. </w:t>
      </w:r>
    </w:p>
    <w:tbl>
      <w:tblPr>
        <w:tblStyle w:val="MittlereSchattierung1-Akzent1"/>
        <w:tblW w:w="0" w:type="auto"/>
        <w:jc w:val="left"/>
        <w:tblLook w:val="04E0" w:firstRow="1" w:lastRow="1" w:firstColumn="1" w:lastColumn="0" w:noHBand="0" w:noVBand="1"/>
      </w:tblPr>
      <w:tblGrid>
        <w:gridCol w:w="715"/>
        <w:gridCol w:w="1236"/>
        <w:gridCol w:w="1276"/>
        <w:gridCol w:w="1276"/>
        <w:gridCol w:w="1275"/>
      </w:tblGrid>
      <w:tr w:rsidR="00BC2578" w:rsidRPr="0089730A" w:rsidTr="00155D86">
        <w:trPr>
          <w:cnfStyle w:val="100000000000" w:firstRow="1" w:lastRow="0"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t>Sprint</w:t>
            </w:r>
          </w:p>
        </w:tc>
        <w:tc>
          <w:tcPr>
            <w:tcW w:w="1236" w:type="dxa"/>
          </w:tcPr>
          <w:p w:rsidR="00BC2578" w:rsidRPr="007160BD" w:rsidRDefault="00BC2578" w:rsidP="00B54E8E">
            <w:pPr>
              <w:jc w:val="right"/>
              <w:cnfStyle w:val="100000000000" w:firstRow="1" w:lastRow="0" w:firstColumn="0" w:lastColumn="0" w:oddVBand="0" w:evenVBand="0" w:oddHBand="0" w:evenHBand="0" w:firstRowFirstColumn="0" w:firstRowLastColumn="0" w:lastRowFirstColumn="0" w:lastRowLastColumn="0"/>
            </w:pPr>
            <w:r w:rsidRPr="007160BD">
              <w:t>Geplant</w:t>
            </w:r>
            <w:r>
              <w:t>e Stunden</w:t>
            </w:r>
          </w:p>
        </w:tc>
        <w:tc>
          <w:tcPr>
            <w:tcW w:w="1276" w:type="dxa"/>
            <w:noWrap/>
            <w:hideMark/>
          </w:tcPr>
          <w:p w:rsidR="00BC2578" w:rsidRPr="0089730A"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276" w:type="dxa"/>
          </w:tcPr>
          <w:p w:rsidR="00BC2578" w:rsidRPr="00DC417C" w:rsidRDefault="00BC2578" w:rsidP="00B54E8E">
            <w:pPr>
              <w:jc w:val="right"/>
              <w:cnfStyle w:val="100000000000" w:firstRow="1" w:lastRow="0" w:firstColumn="0" w:lastColumn="0" w:oddVBand="0" w:evenVBand="0" w:oddHBand="0" w:evenHBand="0" w:firstRowFirstColumn="0" w:firstRowLastColumn="0" w:lastRowFirstColumn="0" w:lastRowLastColumn="0"/>
            </w:pPr>
            <w:r w:rsidRPr="00DC417C">
              <w:t>Abweichung</w:t>
            </w:r>
            <w:r>
              <w:t xml:space="preserve"> in Stunden</w:t>
            </w:r>
          </w:p>
        </w:tc>
        <w:tc>
          <w:tcPr>
            <w:tcW w:w="1275" w:type="dxa"/>
          </w:tcPr>
          <w:p w:rsidR="00BC2578" w:rsidRDefault="00BC2578" w:rsidP="00B54E8E">
            <w:pPr>
              <w:jc w:val="right"/>
              <w:cnfStyle w:val="100000000000" w:firstRow="1" w:lastRow="0" w:firstColumn="0" w:lastColumn="0" w:oddVBand="0" w:evenVBand="0" w:oddHBand="0" w:evenHBand="0" w:firstRowFirstColumn="0" w:firstRowLastColumn="0" w:lastRowFirstColumn="0" w:lastRowLastColumn="0"/>
            </w:pPr>
            <w:r>
              <w:t>Absolute Abweichung in Stunden</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0</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19</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19.</w:t>
            </w:r>
            <w:r w:rsidRPr="0089730A">
              <w:t>00</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0</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1</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131</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126.</w:t>
            </w:r>
            <w:r w:rsidRPr="0089730A">
              <w:t>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-4.5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4.5</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2</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92</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111.</w:t>
            </w:r>
            <w:r w:rsidRPr="0089730A">
              <w:t>00</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19</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3</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123.25</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103.</w:t>
            </w:r>
            <w:r w:rsidRPr="0089730A">
              <w:t>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-19.75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19.75</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4</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125.5</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119.</w:t>
            </w:r>
            <w:r w:rsidRPr="0089730A">
              <w:t>75</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-5.75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5.75</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5</w:t>
            </w:r>
          </w:p>
        </w:tc>
        <w:tc>
          <w:tcPr>
            <w:tcW w:w="1236" w:type="dxa"/>
          </w:tcPr>
          <w:p w:rsidR="00BC2578" w:rsidRPr="007160BD"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80.5</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120.</w:t>
            </w:r>
            <w:r w:rsidRPr="0089730A">
              <w:t>25</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39.75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39.75</w:t>
            </w:r>
          </w:p>
        </w:tc>
      </w:tr>
      <w:tr w:rsidR="00BC2578" w:rsidRPr="0089730A"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6</w:t>
            </w:r>
          </w:p>
        </w:tc>
        <w:tc>
          <w:tcPr>
            <w:tcW w:w="1236" w:type="dxa"/>
          </w:tcPr>
          <w:p w:rsidR="00BC2578" w:rsidRPr="007160BD"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7160BD">
              <w:t>110</w:t>
            </w:r>
          </w:p>
        </w:tc>
        <w:tc>
          <w:tcPr>
            <w:tcW w:w="1276" w:type="dxa"/>
            <w:noWrap/>
            <w:hideMark/>
          </w:tcPr>
          <w:p w:rsidR="00BC2578" w:rsidRPr="0089730A" w:rsidRDefault="00BC2578" w:rsidP="00B54E8E">
            <w:pPr>
              <w:jc w:val="right"/>
              <w:cnfStyle w:val="000000100000" w:firstRow="0" w:lastRow="0" w:firstColumn="0" w:lastColumn="0" w:oddVBand="0" w:evenVBand="0" w:oddHBand="1" w:evenHBand="0" w:firstRowFirstColumn="0" w:firstRowLastColumn="0" w:lastRowFirstColumn="0" w:lastRowLastColumn="0"/>
            </w:pPr>
            <w:r>
              <w:t>127.</w:t>
            </w:r>
            <w:r w:rsidRPr="0089730A">
              <w:t>25</w:t>
            </w:r>
          </w:p>
        </w:tc>
        <w:tc>
          <w:tcPr>
            <w:tcW w:w="1276" w:type="dxa"/>
          </w:tcPr>
          <w:p w:rsidR="00BC2578" w:rsidRPr="00DC417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C417C">
              <w:t>17.25</w:t>
            </w:r>
          </w:p>
        </w:tc>
        <w:tc>
          <w:tcPr>
            <w:tcW w:w="1275" w:type="dxa"/>
            <w:vAlign w:val="bottom"/>
          </w:tcPr>
          <w:p w:rsidR="00BC2578" w:rsidRDefault="00BC25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17.25</w:t>
            </w:r>
          </w:p>
        </w:tc>
      </w:tr>
      <w:tr w:rsidR="00BC2578" w:rsidRPr="0089730A"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rsidRPr="0089730A">
              <w:t>7</w:t>
            </w:r>
          </w:p>
        </w:tc>
        <w:tc>
          <w:tcPr>
            <w:tcW w:w="1236" w:type="dxa"/>
          </w:tcPr>
          <w:p w:rsidR="00BC2578"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7160BD">
              <w:t>127</w:t>
            </w:r>
          </w:p>
        </w:tc>
        <w:tc>
          <w:tcPr>
            <w:tcW w:w="1276" w:type="dxa"/>
            <w:noWrap/>
            <w:hideMark/>
          </w:tcPr>
          <w:p w:rsidR="00BC2578" w:rsidRPr="0089730A" w:rsidRDefault="00BC2578" w:rsidP="00B54E8E">
            <w:pPr>
              <w:jc w:val="right"/>
              <w:cnfStyle w:val="000000010000" w:firstRow="0" w:lastRow="0" w:firstColumn="0" w:lastColumn="0" w:oddVBand="0" w:evenVBand="0" w:oddHBand="0" w:evenHBand="1" w:firstRowFirstColumn="0" w:firstRowLastColumn="0" w:lastRowFirstColumn="0" w:lastRowLastColumn="0"/>
            </w:pPr>
            <w:r>
              <w:t>126.50</w:t>
            </w:r>
          </w:p>
        </w:tc>
        <w:tc>
          <w:tcPr>
            <w:tcW w:w="1276" w:type="dxa"/>
          </w:tcPr>
          <w:p w:rsidR="00BC2578" w:rsidRPr="00DC417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C417C">
              <w:t>-0.5</w:t>
            </w:r>
          </w:p>
        </w:tc>
        <w:tc>
          <w:tcPr>
            <w:tcW w:w="1275" w:type="dxa"/>
            <w:vAlign w:val="bottom"/>
          </w:tcPr>
          <w:p w:rsidR="00BC2578" w:rsidRDefault="00BC2578">
            <w:pPr>
              <w:jc w:val="right"/>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0.5</w:t>
            </w:r>
          </w:p>
        </w:tc>
      </w:tr>
      <w:tr w:rsidR="00BC2578" w:rsidRPr="0089730A" w:rsidTr="00155D86">
        <w:trPr>
          <w:cnfStyle w:val="010000000000" w:firstRow="0" w:lastRow="1"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715" w:type="dxa"/>
            <w:noWrap/>
            <w:hideMark/>
          </w:tcPr>
          <w:p w:rsidR="00BC2578" w:rsidRPr="0089730A" w:rsidRDefault="00BC2578" w:rsidP="00B54E8E">
            <w:pPr>
              <w:jc w:val="right"/>
            </w:pPr>
            <w:r>
              <w:t>Total</w:t>
            </w:r>
          </w:p>
        </w:tc>
        <w:tc>
          <w:tcPr>
            <w:tcW w:w="1236" w:type="dxa"/>
          </w:tcPr>
          <w:p w:rsidR="00BC2578" w:rsidRPr="007160BD" w:rsidRDefault="00BC2578" w:rsidP="00B54E8E">
            <w:pPr>
              <w:jc w:val="right"/>
              <w:cnfStyle w:val="010000000000" w:firstRow="0" w:lastRow="1" w:firstColumn="0" w:lastColumn="0" w:oddVBand="0" w:evenVBand="0" w:oddHBand="0" w:evenHBand="0" w:firstRowFirstColumn="0" w:firstRowLastColumn="0" w:lastRowFirstColumn="0" w:lastRowLastColumn="0"/>
            </w:pPr>
            <w:r>
              <w:t>808.25</w:t>
            </w:r>
          </w:p>
        </w:tc>
        <w:tc>
          <w:tcPr>
            <w:tcW w:w="1276" w:type="dxa"/>
            <w:noWrap/>
            <w:hideMark/>
          </w:tcPr>
          <w:p w:rsidR="00BC2578" w:rsidRPr="0089730A"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t>853.75</w:t>
            </w:r>
          </w:p>
        </w:tc>
        <w:tc>
          <w:tcPr>
            <w:tcW w:w="1276" w:type="dxa"/>
          </w:tcPr>
          <w:p w:rsidR="00BC2578" w:rsidRDefault="00BC2578" w:rsidP="00B54E8E">
            <w:pPr>
              <w:jc w:val="right"/>
              <w:cnfStyle w:val="010000000000" w:firstRow="0" w:lastRow="1" w:firstColumn="0" w:lastColumn="0" w:oddVBand="0" w:evenVBand="0" w:oddHBand="0" w:evenHBand="0" w:firstRowFirstColumn="0" w:firstRowLastColumn="0" w:lastRowFirstColumn="0" w:lastRowLastColumn="0"/>
            </w:pPr>
            <w:r w:rsidRPr="00DC417C">
              <w:t>45.5</w:t>
            </w:r>
          </w:p>
        </w:tc>
        <w:tc>
          <w:tcPr>
            <w:tcW w:w="1275" w:type="dxa"/>
          </w:tcPr>
          <w:p w:rsidR="00BC2578"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t>106.5</w:t>
            </w:r>
          </w:p>
        </w:tc>
      </w:tr>
    </w:tbl>
    <w:p w:rsidR="00BC2578" w:rsidRDefault="00BC2578" w:rsidP="00B54E8E">
      <w:pPr>
        <w:pStyle w:val="Beschriftung"/>
      </w:pPr>
      <w:bookmarkStart w:id="656" w:name="_Ref312229708"/>
      <w:bookmarkStart w:id="657" w:name="_Toc312246631"/>
      <w:bookmarkStart w:id="658" w:name="_Toc312346158"/>
      <w:r>
        <w:t xml:space="preserve">Tabelle </w:t>
      </w:r>
      <w:r w:rsidR="00734A85">
        <w:fldChar w:fldCharType="begin"/>
      </w:r>
      <w:r w:rsidR="00734A85">
        <w:instrText xml:space="preserve"> SEQ Tabelle \* ARABIC </w:instrText>
      </w:r>
      <w:r w:rsidR="00734A85">
        <w:fldChar w:fldCharType="separate"/>
      </w:r>
      <w:r w:rsidR="005358CB">
        <w:rPr>
          <w:noProof/>
        </w:rPr>
        <w:t>15</w:t>
      </w:r>
      <w:r w:rsidR="00734A85">
        <w:rPr>
          <w:noProof/>
        </w:rPr>
        <w:fldChar w:fldCharType="end"/>
      </w:r>
      <w:r>
        <w:t xml:space="preserve"> - </w:t>
      </w:r>
      <w:r w:rsidRPr="00353400">
        <w:t>Aufwand Übersicht</w:t>
      </w:r>
      <w:bookmarkEnd w:id="656"/>
      <w:bookmarkEnd w:id="657"/>
      <w:bookmarkEnd w:id="658"/>
    </w:p>
    <w:p w:rsidR="00BC2578" w:rsidRDefault="00BC2578" w:rsidP="00B54E8E">
      <w:r>
        <w:t>Die nachfolgende Abbildung zeigt die gleichen Daten in einem Diagramm.</w:t>
      </w:r>
    </w:p>
    <w:p w:rsidR="00BC2578" w:rsidRDefault="00BC2578" w:rsidP="00B54E8E">
      <w:r>
        <w:t>Die blaue Linie stellt die geplanten Stunden dar. In diesen geplanten Stunden ist Timeboxing eingerechnet. Timeboxen bezeichnet das Verschieben von Features, welche für den aktuellen Sprint geplant waren, aber nicht fertig entwickelt werden konnten, in den nächsten Sprint. Wird Timeboxing gemacht, so nimmt der geschätzte Aufwand für den Sprint, aus dem das Ticket verschoben wird, ab.</w:t>
      </w:r>
    </w:p>
    <w:p w:rsidR="00BC2578" w:rsidRDefault="00BC2578" w:rsidP="00B54E8E">
      <w:r>
        <w:t xml:space="preserve">Die rote Linie zeigt den tatsächlich investierten Aufwand. </w:t>
      </w:r>
    </w:p>
    <w:p w:rsidR="00BC2578" w:rsidRPr="0050528C" w:rsidRDefault="00BC2578" w:rsidP="00B54E8E">
      <w:r>
        <w:t xml:space="preserve">Die grüne Linie stellt die Differenz zwischen Geplant und Aufwand dar, die violette Linie zeigt die absolute Abweichung. </w:t>
      </w:r>
    </w:p>
    <w:p w:rsidR="00BC2578" w:rsidRDefault="00BC2578" w:rsidP="00B54E8E">
      <w:pPr>
        <w:keepNext/>
      </w:pPr>
      <w:r>
        <w:rPr>
          <w:noProof/>
          <w:lang w:eastAsia="de-CH"/>
        </w:rPr>
        <w:lastRenderedPageBreak/>
        <w:drawing>
          <wp:inline distT="0" distB="0" distL="0" distR="0" wp14:anchorId="26FF9CDD" wp14:editId="373192BE">
            <wp:extent cx="5486400" cy="3735238"/>
            <wp:effectExtent l="0" t="0" r="19050" b="17780"/>
            <wp:docPr id="1050" name="Diagram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BC2578" w:rsidRDefault="00BC2578" w:rsidP="00B54E8E">
      <w:pPr>
        <w:pStyle w:val="Beschriftung"/>
      </w:pPr>
      <w:bookmarkStart w:id="659" w:name="_Ref312229725"/>
      <w:bookmarkStart w:id="660" w:name="_Toc312246626"/>
      <w:bookmarkStart w:id="661" w:name="_Toc312356825"/>
      <w:r>
        <w:t xml:space="preserve">Abbildung </w:t>
      </w:r>
      <w:r w:rsidR="00734A85">
        <w:fldChar w:fldCharType="begin"/>
      </w:r>
      <w:r w:rsidR="00734A85">
        <w:instrText xml:space="preserve"> SEQ Abbildung \* ARABIC </w:instrText>
      </w:r>
      <w:r w:rsidR="00734A85">
        <w:fldChar w:fldCharType="separate"/>
      </w:r>
      <w:r w:rsidR="005358CB">
        <w:rPr>
          <w:noProof/>
        </w:rPr>
        <w:t>90</w:t>
      </w:r>
      <w:r w:rsidR="00734A85">
        <w:rPr>
          <w:noProof/>
        </w:rPr>
        <w:fldChar w:fldCharType="end"/>
      </w:r>
      <w:r>
        <w:t xml:space="preserve"> - </w:t>
      </w:r>
      <w:r w:rsidRPr="00C64C86">
        <w:t>Zeitlicher Verlauf Planung / Schätzung</w:t>
      </w:r>
      <w:bookmarkEnd w:id="659"/>
      <w:bookmarkEnd w:id="660"/>
      <w:bookmarkEnd w:id="661"/>
    </w:p>
    <w:p w:rsidR="00BC2578" w:rsidRDefault="00BC2578" w:rsidP="00B54E8E"/>
    <w:p w:rsidR="00BC2578" w:rsidRDefault="00BC2578" w:rsidP="00B54E8E">
      <w:r>
        <w:t>Nachfolgend werden die einzelnen Sprints detailliert betrachtet und analysiert.</w:t>
      </w:r>
    </w:p>
    <w:p w:rsidR="00BC2578" w:rsidRDefault="00BC2578" w:rsidP="004B384F">
      <w:pPr>
        <w:pStyle w:val="berschrift4"/>
      </w:pPr>
      <w:bookmarkStart w:id="662" w:name="_Toc312246438"/>
      <w:r>
        <w:t>Sprint 0</w:t>
      </w:r>
      <w:bookmarkEnd w:id="662"/>
    </w:p>
    <w:p w:rsidR="00BC2578" w:rsidRDefault="00BC2578" w:rsidP="00B54E8E">
      <w:r>
        <w:t>Der Sprint 0 wurde, wie zu Beginn dieses Unterkapitels bereits erwähnt, bereits vor Semesterbeginn durchgeführt. Er diente dem Kennenlernen der Partnerfirma und der Einarbeitung in die neuen Technologien.</w:t>
      </w:r>
    </w:p>
    <w:p w:rsidR="00BC2578" w:rsidRDefault="00BC2578" w:rsidP="00B54E8E">
      <w:r>
        <w:t>Die folgenden Tickets wurden im Sprint 0 abgearbeitet:</w:t>
      </w:r>
    </w:p>
    <w:tbl>
      <w:tblPr>
        <w:tblStyle w:val="MittlereSchattierung1-Akz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Kickoff Meeting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31.08.2011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31.08.2011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Planung Sprint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31.08.2011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31.08.2011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SP0</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WPF Einführung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07.09.2011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19</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19</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B54E8E">
      <w:pPr>
        <w:pStyle w:val="Beschriftung"/>
      </w:pPr>
      <w:bookmarkStart w:id="663" w:name="_Toc312246632"/>
      <w:bookmarkStart w:id="664" w:name="_Toc312346159"/>
      <w:r>
        <w:t xml:space="preserve">Tabelle </w:t>
      </w:r>
      <w:r w:rsidR="00734A85">
        <w:fldChar w:fldCharType="begin"/>
      </w:r>
      <w:r w:rsidR="00734A85">
        <w:instrText xml:space="preserve"> SEQ Tabelle \* ARABIC </w:instrText>
      </w:r>
      <w:r w:rsidR="00734A85">
        <w:fldChar w:fldCharType="separate"/>
      </w:r>
      <w:r w:rsidR="005358CB">
        <w:rPr>
          <w:noProof/>
        </w:rPr>
        <w:t>16</w:t>
      </w:r>
      <w:r w:rsidR="00734A85">
        <w:rPr>
          <w:noProof/>
        </w:rPr>
        <w:fldChar w:fldCharType="end"/>
      </w:r>
      <w:r>
        <w:t xml:space="preserve"> - Tickets SP 0</w:t>
      </w:r>
      <w:bookmarkEnd w:id="663"/>
      <w:bookmarkEnd w:id="664"/>
    </w:p>
    <w:p w:rsidR="00BC2578" w:rsidRDefault="00BC2578" w:rsidP="004B384F">
      <w:pPr>
        <w:pStyle w:val="berschrift4"/>
      </w:pPr>
      <w:bookmarkStart w:id="665" w:name="_Toc312246439"/>
      <w:r>
        <w:t>Sprint 1</w:t>
      </w:r>
      <w:bookmarkEnd w:id="665"/>
    </w:p>
    <w:p w:rsidR="00BC2578" w:rsidRDefault="00BC2578" w:rsidP="00B54E8E">
      <w:r>
        <w:t>Im ersten Sprint war der Fokus auf den Architekturprototypen gesetzt. Durch die Erarbeitung der Architektur konnten viele Risiken abgedeckt und Unsicherheiten geklärt werden. Da die Implementation dieses Prototyps ohne grössere Probleme verlief, stimmte die Schätzung auch gut mit dem tatsächlich investieren Aufwand überein.</w:t>
      </w:r>
    </w:p>
    <w:p w:rsidR="00BC2578" w:rsidRDefault="00BC2578">
      <w:r>
        <w:br w:type="page"/>
      </w:r>
    </w:p>
    <w:p w:rsidR="00BC2578" w:rsidRPr="00CF1BEB" w:rsidRDefault="00BC2578" w:rsidP="00B54E8E">
      <w:r>
        <w:lastRenderedPageBreak/>
        <w:t>Die folgenden Tickets wurden im Sprint 1 abgearbeitet:</w:t>
      </w:r>
    </w:p>
    <w:tbl>
      <w:tblPr>
        <w:tblStyle w:val="MittlereSchattierung1-Akz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Planung Sprint 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19.09.11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Entwicklungsumgebung installieren/einrichten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Dokumenterstellung</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PDF zu XPS konvertieren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Brainstorming, Interview analysieren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Interviews durchführen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26.09.11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Planung Sprint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Einarbeitung Scrum</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Sitzungsprotokolle</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XPS auf Surface darstellen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21.09.2011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Interviews erstellen &amp; organisieren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21.09.2011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Szenarien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30.09.2011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Personas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30.09.2011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Studium Technologie</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490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Flip 1.0 analysieren und dokumentieren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Projektmanagement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Risiko Management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Administrative Arbeiten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03.10.11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Architek</w:t>
            </w:r>
            <w:r>
              <w:t>t</w:t>
            </w:r>
            <w:r w:rsidRPr="0003195C">
              <w:t>urprototyp</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20</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SP1</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Vision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19.09.2011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131</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Beschriftung"/>
      </w:pPr>
      <w:bookmarkStart w:id="666" w:name="_Toc312246633"/>
      <w:bookmarkStart w:id="667" w:name="_Toc312346160"/>
      <w:r>
        <w:t xml:space="preserve">Tabelle </w:t>
      </w:r>
      <w:r w:rsidR="00734A85">
        <w:fldChar w:fldCharType="begin"/>
      </w:r>
      <w:r w:rsidR="00734A85">
        <w:instrText xml:space="preserve"> SEQ Tabelle \* ARABIC </w:instrText>
      </w:r>
      <w:r w:rsidR="00734A85">
        <w:fldChar w:fldCharType="separate"/>
      </w:r>
      <w:r w:rsidR="005358CB">
        <w:rPr>
          <w:noProof/>
        </w:rPr>
        <w:t>17</w:t>
      </w:r>
      <w:r w:rsidR="00734A85">
        <w:rPr>
          <w:noProof/>
        </w:rPr>
        <w:fldChar w:fldCharType="end"/>
      </w:r>
      <w:r w:rsidRPr="008124F1">
        <w:t xml:space="preserve"> - Tickets SP </w:t>
      </w:r>
      <w:r>
        <w:t>1</w:t>
      </w:r>
      <w:bookmarkEnd w:id="666"/>
      <w:bookmarkEnd w:id="667"/>
    </w:p>
    <w:p w:rsidR="00BC2578" w:rsidRDefault="00BC2578" w:rsidP="004B384F">
      <w:pPr>
        <w:pStyle w:val="berschrift4"/>
      </w:pPr>
      <w:bookmarkStart w:id="668" w:name="_Toc312246440"/>
      <w:r>
        <w:t>Sprint 2</w:t>
      </w:r>
      <w:bookmarkEnd w:id="668"/>
    </w:p>
    <w:p w:rsidR="00BC2578" w:rsidRPr="00F430CE" w:rsidRDefault="00BC2578" w:rsidP="00B54E8E">
      <w:r>
        <w:t>Im Sprint 2 lag der Schwerpunkt auf dem Creative Workshop zur Erarbeitung eines Papierprototyps und der Nutzer- und Anforderungsanalyse. Der Grund für die grosse Abweichung des effektiven Aufwands gegenüber der Schätzung ist, dass mehr Versuche als ursprünglich geplant</w:t>
      </w:r>
      <w:r w:rsidRPr="006372A2">
        <w:t xml:space="preserve"> </w:t>
      </w:r>
      <w:r>
        <w:t>zur Erarbeitung des optimalen Interaktionsmodels benötigt wurden.</w:t>
      </w:r>
    </w:p>
    <w:p w:rsidR="00BC2578" w:rsidRDefault="00BC2578" w:rsidP="00B54E8E">
      <w:r>
        <w:t>Die folgenden Tickets wurden im Sprint 2 abgearbeitet:</w:t>
      </w:r>
    </w:p>
    <w:tbl>
      <w:tblPr>
        <w:tblStyle w:val="MittlereSchattierung1-Akz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Creative Workshop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10.10.11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10.10.2011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10.10.2011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7 vorgeplant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Creative Workshop </w:t>
            </w:r>
            <w:r w:rsidRPr="0003195C">
              <w:lastRenderedPageBreak/>
              <w:t>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lastRenderedPageBreak/>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514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User Stories priorisiert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Scrum Poker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User Stories definiert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Papierprototyp getestet und ausgewertet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Papierprototyp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Szenarien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Personas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506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Vision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03.10.2011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17.10.11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SP2</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Sprint 3 geplant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7160BD" w:rsidRDefault="00BC2578" w:rsidP="00B54E8E">
            <w:pPr>
              <w:jc w:val="right"/>
              <w:cnfStyle w:val="010000000000" w:firstRow="0" w:lastRow="1" w:firstColumn="0" w:lastColumn="0" w:oddVBand="0" w:evenVBand="0" w:oddHBand="0" w:evenHBand="0" w:firstRowFirstColumn="0" w:firstRowLastColumn="0" w:lastRowFirstColumn="0" w:lastRowLastColumn="0"/>
            </w:pPr>
            <w:r w:rsidRPr="007160BD">
              <w:t>92</w:t>
            </w:r>
          </w:p>
        </w:tc>
        <w:tc>
          <w:tcPr>
            <w:tcW w:w="1196" w:type="dxa"/>
            <w:noWrap/>
          </w:tcPr>
          <w:p w:rsidR="00BC2578" w:rsidRPr="0089730A" w:rsidRDefault="00BC2578" w:rsidP="00B54E8E">
            <w:pPr>
              <w:jc w:val="right"/>
              <w:cnfStyle w:val="010000000000" w:firstRow="0" w:lastRow="1" w:firstColumn="0" w:lastColumn="0" w:oddVBand="0" w:evenVBand="0" w:oddHBand="0" w:evenHBand="0" w:firstRowFirstColumn="0" w:firstRowLastColumn="0" w:lastRowFirstColumn="0" w:lastRowLastColumn="0"/>
            </w:pPr>
            <w:r>
              <w:t>111.</w:t>
            </w:r>
            <w:r w:rsidRPr="0089730A">
              <w:t>00</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Beschriftung"/>
      </w:pPr>
      <w:bookmarkStart w:id="669" w:name="_Toc312246634"/>
      <w:bookmarkStart w:id="670" w:name="_Toc312346161"/>
      <w:r>
        <w:t xml:space="preserve">Tabelle </w:t>
      </w:r>
      <w:r w:rsidR="00734A85">
        <w:fldChar w:fldCharType="begin"/>
      </w:r>
      <w:r w:rsidR="00734A85">
        <w:instrText xml:space="preserve"> SEQ Tabelle \* ARABIC </w:instrText>
      </w:r>
      <w:r w:rsidR="00734A85">
        <w:fldChar w:fldCharType="separate"/>
      </w:r>
      <w:r w:rsidR="005358CB">
        <w:rPr>
          <w:noProof/>
        </w:rPr>
        <w:t>18</w:t>
      </w:r>
      <w:r w:rsidR="00734A85">
        <w:rPr>
          <w:noProof/>
        </w:rPr>
        <w:fldChar w:fldCharType="end"/>
      </w:r>
      <w:r w:rsidRPr="00F440D9">
        <w:t xml:space="preserve"> - Tickets SP </w:t>
      </w:r>
      <w:r>
        <w:t>2</w:t>
      </w:r>
      <w:bookmarkEnd w:id="669"/>
      <w:bookmarkEnd w:id="670"/>
    </w:p>
    <w:p w:rsidR="00BC2578" w:rsidRDefault="00BC2578" w:rsidP="004B384F">
      <w:pPr>
        <w:pStyle w:val="berschrift4"/>
      </w:pPr>
      <w:bookmarkStart w:id="671" w:name="_Toc312246441"/>
      <w:r>
        <w:t>Sprint 3</w:t>
      </w:r>
      <w:bookmarkEnd w:id="671"/>
    </w:p>
    <w:p w:rsidR="00BC2578" w:rsidRPr="00C602EA" w:rsidRDefault="00BC2578" w:rsidP="00B54E8E">
      <w:r>
        <w:t>Der zentrale Punkt des dritten Sprints waren die Grundanforderungen an die Applikation, der Kern der Architektur und die Grundfunktionalität wurden implementiert. Es wurde weniger Zeit benötigt als geplant war.</w:t>
      </w:r>
    </w:p>
    <w:p w:rsidR="00BC2578" w:rsidRDefault="00BC2578" w:rsidP="00B54E8E">
      <w:r>
        <w:t>Die folgenden Tickets wurden im Sprint 3 abgearbeitet:</w:t>
      </w:r>
    </w:p>
    <w:tbl>
      <w:tblPr>
        <w:tblStyle w:val="MittlereSchattierung1-Akz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Projektplan und User Stories angepasst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Guidelines gelesen / überflogen /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18.10.2011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24.10.2011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24.10.11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NF Anforderungen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SVN Tag SP3 erstellen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Navigation "Detailansicht </w:t>
            </w:r>
            <w:r>
              <w:sym w:font="Wingdings" w:char="F0E0"/>
            </w:r>
            <w:r w:rsidRPr="0003195C">
              <w:t xml:space="preserve"> Detailansicht"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PN hineinladen stabiler / fehlertoleranter gestaltet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UnitTests für Prototypen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Darstellung der verkleinerten PN mit Bild</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Navigation </w:t>
            </w:r>
            <w:r>
              <w:t>„</w:t>
            </w:r>
            <w:r w:rsidRPr="0003195C">
              <w:t xml:space="preserve">Detail </w:t>
            </w:r>
            <w:r>
              <w:sym w:font="Wingdings" w:char="F0E0"/>
            </w:r>
            <w:r w:rsidRPr="0003195C">
              <w:t xml:space="preserve"> Übersicht</w:t>
            </w:r>
            <w:r>
              <w: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Detailansicht PN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Übersicht für PN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Anzeige der PNs in Übersicht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572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Bilder aus XPS extrahiert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Diskussion Accessability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568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Design Constraints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Domain Model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17.10.2011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4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SP3</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31.10.11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123.25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103.5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Pr="0006113C" w:rsidRDefault="00BC2578" w:rsidP="00B54E8E">
      <w:pPr>
        <w:pStyle w:val="Beschriftung"/>
      </w:pPr>
      <w:bookmarkStart w:id="672" w:name="_Toc312246635"/>
      <w:bookmarkStart w:id="673" w:name="_Toc312346162"/>
      <w:r>
        <w:t xml:space="preserve">Tabelle </w:t>
      </w:r>
      <w:r w:rsidR="00734A85">
        <w:fldChar w:fldCharType="begin"/>
      </w:r>
      <w:r w:rsidR="00734A85">
        <w:instrText xml:space="preserve"> SEQ Tabelle \* ARABIC </w:instrText>
      </w:r>
      <w:r w:rsidR="00734A85">
        <w:fldChar w:fldCharType="separate"/>
      </w:r>
      <w:r w:rsidR="005358CB">
        <w:rPr>
          <w:noProof/>
        </w:rPr>
        <w:t>19</w:t>
      </w:r>
      <w:r w:rsidR="00734A85">
        <w:rPr>
          <w:noProof/>
        </w:rPr>
        <w:fldChar w:fldCharType="end"/>
      </w:r>
      <w:r w:rsidRPr="00C91701">
        <w:t xml:space="preserve"> - Tickets SP </w:t>
      </w:r>
      <w:r>
        <w:t>3</w:t>
      </w:r>
      <w:bookmarkEnd w:id="672"/>
      <w:bookmarkEnd w:id="673"/>
    </w:p>
    <w:p w:rsidR="00BC2578" w:rsidRDefault="00BC2578" w:rsidP="004B384F">
      <w:pPr>
        <w:pStyle w:val="berschrift4"/>
      </w:pPr>
      <w:bookmarkStart w:id="674" w:name="_Toc312246442"/>
      <w:r>
        <w:t>Sprint 4</w:t>
      </w:r>
      <w:bookmarkEnd w:id="674"/>
    </w:p>
    <w:p w:rsidR="00BC2578" w:rsidRPr="006A2994" w:rsidRDefault="00BC2578" w:rsidP="00B54E8E">
      <w:r>
        <w:t>Im Sprint 4 wurden weitere Grundanforderungen umgesetzt. Zusätzlich wurden die Metadaten aggregiert und die Mapping Funktionalität implementiert.</w:t>
      </w:r>
    </w:p>
    <w:p w:rsidR="00BC2578" w:rsidRDefault="00BC2578" w:rsidP="00B54E8E">
      <w:r>
        <w:t>Die folgenden Tickets wurden im Sprint 4 abgearbeitet:</w:t>
      </w:r>
    </w:p>
    <w:tbl>
      <w:tblPr>
        <w:tblStyle w:val="MittlereSchattierung1-Akz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Padding / Margin in Übersicht-Buttons entfernen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04.11.11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NF Anforderungen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01.11.2011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07.11.11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07.11.2011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07.11.2011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Navigation "Detailansicht </w:t>
            </w:r>
            <w:r>
              <w:sym w:font="Wingdings" w:char="F0E0"/>
            </w:r>
            <w:r w:rsidRPr="0003195C">
              <w:t xml:space="preserve"> Detailansicht"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07.11.2011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11.11.11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11.11.2011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11.11.2011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459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5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11.11.2011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11.11.2011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Layout definiert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22.25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06.11.2011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Refactoring</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Aggregierte Tags anpassbar</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590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Tags aggregieren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 in Übersicht entfernen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Filterkriterium auswählen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 in Übersicht setzen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Tags zu PN angezeigt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585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PivotViewer untersucht und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31.10.2011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448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SP4</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14.11.11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125.5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119.75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Beschriftung"/>
      </w:pPr>
      <w:bookmarkStart w:id="675" w:name="_Toc312246636"/>
      <w:bookmarkStart w:id="676" w:name="_Toc312346163"/>
      <w:r>
        <w:t xml:space="preserve">Tabelle </w:t>
      </w:r>
      <w:r w:rsidR="00734A85">
        <w:fldChar w:fldCharType="begin"/>
      </w:r>
      <w:r w:rsidR="00734A85">
        <w:instrText xml:space="preserve"> SEQ Tabelle \* ARABIC </w:instrText>
      </w:r>
      <w:r w:rsidR="00734A85">
        <w:fldChar w:fldCharType="separate"/>
      </w:r>
      <w:r w:rsidR="005358CB">
        <w:rPr>
          <w:noProof/>
        </w:rPr>
        <w:t>20</w:t>
      </w:r>
      <w:r w:rsidR="00734A85">
        <w:rPr>
          <w:noProof/>
        </w:rPr>
        <w:fldChar w:fldCharType="end"/>
      </w:r>
      <w:r w:rsidRPr="00B71E71">
        <w:t xml:space="preserve"> - Tickets SP </w:t>
      </w:r>
      <w:r>
        <w:t>4</w:t>
      </w:r>
      <w:bookmarkEnd w:id="675"/>
      <w:bookmarkEnd w:id="676"/>
    </w:p>
    <w:p w:rsidR="00BC2578" w:rsidRDefault="00BC2578" w:rsidP="004B384F">
      <w:pPr>
        <w:pStyle w:val="berschrift4"/>
      </w:pPr>
      <w:bookmarkStart w:id="677" w:name="_Toc312246443"/>
      <w:r>
        <w:t>Sprint 5</w:t>
      </w:r>
      <w:bookmarkEnd w:id="677"/>
    </w:p>
    <w:p w:rsidR="00BC2578" w:rsidRPr="006A2994" w:rsidRDefault="00BC2578" w:rsidP="00B54E8E">
      <w:r>
        <w:t>Im fünften Sprint traten Probleme mit den Animationen auf. Diese waren einiges komplizierter als erwartet und beanspruchten demensprechend mehr Zeit.</w:t>
      </w:r>
    </w:p>
    <w:p w:rsidR="00BC2578" w:rsidRDefault="00BC2578" w:rsidP="00B54E8E">
      <w:r>
        <w:t>Die folgenden Tickets wurden im Sprint 5 abgearbeitet:</w:t>
      </w:r>
    </w:p>
    <w:tbl>
      <w:tblPr>
        <w:tblStyle w:val="MittlereSchattierung1-Akz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Scrollerkennung in Übersicht dargestellt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29</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21.11.2011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25.11.11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25.11.2011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25.11.2011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462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6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25.11.2011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25.11.2011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Anforderungen und Domain Modell Dokumente korrigiert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Schöne Darstellung des Filters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607</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Animation für Navigation "Detailansicht </w:t>
            </w:r>
            <w:r>
              <w:sym w:font="Wingdings" w:char="F0E0"/>
            </w:r>
            <w:r w:rsidRPr="0003195C">
              <w:t xml:space="preserve"> Detailansicht"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19.75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Schöne Darstellung der Tags</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Lesemodus PN anzeigen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 xml:space="preserve">Animierte Navigation </w:t>
            </w:r>
            <w:r>
              <w:t>„</w:t>
            </w:r>
            <w:r w:rsidRPr="0003195C">
              <w:t xml:space="preserve">Übersicht </w:t>
            </w:r>
            <w:r>
              <w:sym w:font="Wingdings" w:char="F0E0"/>
            </w:r>
            <w:r>
              <w:t xml:space="preserve"> </w:t>
            </w:r>
            <w:r w:rsidRPr="0003195C">
              <w:t>Detail</w:t>
            </w:r>
            <w:r>
              <w: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Filtern nach mehreren Kriterien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601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Filter in Detailansicht setzen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488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14.11.2011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SP5</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28.11.11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80.5</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120.25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pPr>
        <w:pStyle w:val="Beschriftung"/>
      </w:pPr>
      <w:bookmarkStart w:id="678" w:name="_Toc312246637"/>
      <w:bookmarkStart w:id="679" w:name="_Toc312346164"/>
      <w:r>
        <w:t xml:space="preserve">Tabelle </w:t>
      </w:r>
      <w:r w:rsidR="00734A85">
        <w:fldChar w:fldCharType="begin"/>
      </w:r>
      <w:r w:rsidR="00734A85">
        <w:instrText xml:space="preserve"> SEQ Tabelle \* ARABIC </w:instrText>
      </w:r>
      <w:r w:rsidR="00734A85">
        <w:fldChar w:fldCharType="separate"/>
      </w:r>
      <w:r w:rsidR="005358CB">
        <w:rPr>
          <w:noProof/>
        </w:rPr>
        <w:t>21</w:t>
      </w:r>
      <w:r w:rsidR="00734A85">
        <w:rPr>
          <w:noProof/>
        </w:rPr>
        <w:fldChar w:fldCharType="end"/>
      </w:r>
      <w:r w:rsidRPr="006A293E">
        <w:t xml:space="preserve"> - Tickets SP </w:t>
      </w:r>
      <w:r>
        <w:t>5</w:t>
      </w:r>
      <w:bookmarkEnd w:id="678"/>
      <w:bookmarkEnd w:id="679"/>
    </w:p>
    <w:p w:rsidR="00BC2578" w:rsidRDefault="00BC2578" w:rsidP="004B384F">
      <w:pPr>
        <w:pStyle w:val="berschrift4"/>
      </w:pPr>
      <w:bookmarkStart w:id="680" w:name="_Toc312246444"/>
      <w:r>
        <w:t>Sprint 6</w:t>
      </w:r>
      <w:bookmarkEnd w:id="680"/>
    </w:p>
    <w:p w:rsidR="00BC2578" w:rsidRDefault="00BC2578" w:rsidP="00B54E8E">
      <w:r>
        <w:t>Der Fokus des sechsten Sprints lag auf der Erweiterung der Animationen und dem Implementieren des Lesemodus. Wiederum beanspruchten die Arbeiten mehr Zeit als geplant war. Aus der Auswertung des Usability Tests sind weitere, neue Anforderungen entstanden, zu deren Umsetzung keine Zeit geplant worden war.</w:t>
      </w:r>
    </w:p>
    <w:p w:rsidR="00BC2578" w:rsidRDefault="00BC2578" w:rsidP="00B54E8E">
      <w:r>
        <w:t>Die folgenden Tickets wurden im Sprint 6 abgearbeitet:</w:t>
      </w:r>
    </w:p>
    <w:tbl>
      <w:tblPr>
        <w:tblStyle w:val="MittlereSchattierung1-Akz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05.12.11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09.12.11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SVN Tag SP6 erstellt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Info View / Easteregg</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08.12.2011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durchgeführt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Verbesserungen aus Usability Test gemacht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Dokumente vervollständigt / diverse kleine Anpassungen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05.12.2011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Refactoring</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9</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29.11.2011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620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Betriebskonzept / Installationsanleitung erarbeitet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Funktionale Anforderungen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3-D Darstellung der PNs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616</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 xml:space="preserve">Animation Filter </w:t>
            </w:r>
            <w:r>
              <w:sym w:font="Wingdings" w:char="F0E0"/>
            </w:r>
            <w:r w:rsidRPr="0003195C">
              <w:t xml:space="preserve"> Übersicht </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Anzahl PN bei Übersicht angezeigt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613</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SE Dok: "Entwurf"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6</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Usability Tests durchgeführt und protokolliert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02.12.2011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559</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Tests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551</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Aufgabenstellung unterschrieben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Lizenzvereinbarung unterschrieben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Erklärung eigenständige Arbeit unterschrieben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Abstract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28.11.2011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517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Sprint 7 geplant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09.12.2011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Meeting, 12.12.11</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614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SP6</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Lesemodus PN anzeigen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9.25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29.11.2011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110</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127.25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Default="00BC2578" w:rsidP="00B54E8E">
      <w:pPr>
        <w:pStyle w:val="Beschriftung"/>
      </w:pPr>
      <w:bookmarkStart w:id="681" w:name="_Toc312246638"/>
      <w:bookmarkStart w:id="682" w:name="_Toc312346165"/>
      <w:r>
        <w:t xml:space="preserve">Tabelle </w:t>
      </w:r>
      <w:r w:rsidR="00734A85">
        <w:fldChar w:fldCharType="begin"/>
      </w:r>
      <w:r w:rsidR="00734A85">
        <w:instrText xml:space="preserve"> SEQ Tabelle \* ARABIC </w:instrText>
      </w:r>
      <w:r w:rsidR="00734A85">
        <w:fldChar w:fldCharType="separate"/>
      </w:r>
      <w:r w:rsidR="005358CB">
        <w:rPr>
          <w:noProof/>
        </w:rPr>
        <w:t>22</w:t>
      </w:r>
      <w:r w:rsidR="00734A85">
        <w:rPr>
          <w:noProof/>
        </w:rPr>
        <w:fldChar w:fldCharType="end"/>
      </w:r>
      <w:r w:rsidRPr="006C7F3D">
        <w:t xml:space="preserve"> - Tickets SP </w:t>
      </w:r>
      <w:r>
        <w:t>6</w:t>
      </w:r>
      <w:bookmarkEnd w:id="681"/>
      <w:bookmarkEnd w:id="682"/>
    </w:p>
    <w:p w:rsidR="00BC2578" w:rsidRDefault="00BC2578" w:rsidP="004B384F">
      <w:pPr>
        <w:pStyle w:val="berschrift4"/>
      </w:pPr>
      <w:bookmarkStart w:id="683" w:name="_Toc312246445"/>
      <w:r>
        <w:t>Sprint 7</w:t>
      </w:r>
      <w:bookmarkEnd w:id="683"/>
    </w:p>
    <w:p w:rsidR="00BC2578" w:rsidRPr="00DD51D3" w:rsidRDefault="00BC2578" w:rsidP="00B54E8E">
      <w:r>
        <w:t>Im letzten Sprint galt es, die Dokumentation des Projektes fertig zu stellen.</w:t>
      </w:r>
    </w:p>
    <w:p w:rsidR="00BC2578" w:rsidRDefault="00BC2578" w:rsidP="00B54E8E">
      <w:r>
        <w:t>Die folgenden Tickets wurden im Sprint 7 abgearbeitet:</w:t>
      </w:r>
    </w:p>
    <w:tbl>
      <w:tblPr>
        <w:tblStyle w:val="MittlereSchattierung1-Akzent1"/>
        <w:tblW w:w="0" w:type="auto"/>
        <w:tblLook w:val="04E0" w:firstRow="1" w:lastRow="1" w:firstColumn="1" w:lastColumn="0" w:noHBand="0" w:noVBand="1"/>
      </w:tblPr>
      <w:tblGrid>
        <w:gridCol w:w="675"/>
        <w:gridCol w:w="966"/>
        <w:gridCol w:w="2720"/>
        <w:gridCol w:w="1134"/>
        <w:gridCol w:w="1196"/>
        <w:gridCol w:w="1150"/>
        <w:gridCol w:w="1447"/>
      </w:tblGrid>
      <w:tr w:rsidR="00BC2578" w:rsidRPr="0003195C" w:rsidTr="00B54E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w:t>
            </w:r>
          </w:p>
        </w:tc>
        <w:tc>
          <w:tcPr>
            <w:tcW w:w="966"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t>Sprint</w:t>
            </w:r>
          </w:p>
        </w:tc>
        <w:tc>
          <w:tcPr>
            <w:tcW w:w="272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Thema</w:t>
            </w:r>
          </w:p>
        </w:tc>
        <w:tc>
          <w:tcPr>
            <w:tcW w:w="1134"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Geplante Stunden</w:t>
            </w:r>
          </w:p>
        </w:tc>
        <w:tc>
          <w:tcPr>
            <w:tcW w:w="1196" w:type="dxa"/>
            <w:noWrap/>
            <w:hideMark/>
          </w:tcPr>
          <w:p w:rsidR="00BC2578" w:rsidRPr="0003195C"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c>
          <w:tcPr>
            <w:tcW w:w="1150"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Beginn</w:t>
            </w:r>
          </w:p>
        </w:tc>
        <w:tc>
          <w:tcPr>
            <w:tcW w:w="1447" w:type="dxa"/>
            <w:noWrap/>
            <w:hideMark/>
          </w:tcPr>
          <w:p w:rsidR="00BC2578" w:rsidRPr="0003195C" w:rsidRDefault="00BC2578" w:rsidP="00B54E8E">
            <w:pPr>
              <w:cnfStyle w:val="100000000000" w:firstRow="1" w:lastRow="0" w:firstColumn="0" w:lastColumn="0" w:oddVBand="0" w:evenVBand="0" w:oddHBand="0" w:evenHBand="0" w:firstRowFirstColumn="0" w:firstRowLastColumn="0" w:lastRowFirstColumn="0" w:lastRowLastColumn="0"/>
            </w:pPr>
            <w:r w:rsidRPr="0003195C">
              <w:t>Abgabedatum</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636</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 "Realisierung &amp; Test"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Usability Tests durchgeführt und protokolliert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640</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2 durchgeführt, dokumentiert, implementiert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16.12.2011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16.12.2011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SE Dok: "Entwurf"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16</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13.12.2011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633</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 dokumentiert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5</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Weiterentwicklung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5.25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19.12.2011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475</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Meeting, 19.12.11</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4.75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19.12.2011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Abstract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20.12.2011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20.12.2011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641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Allgemeine Korrekturen, kleine Anpassungen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19</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16.5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18.12.2011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639</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Einleitung Technischer Bericht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2</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15.12.2011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Dokumente zusammenfügen, PDF generieren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14.5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562</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Video und Wiki Seite erstellt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8</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561</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Tools sind beschrieben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554</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Codereview dokumentiert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lastRenderedPageBreak/>
              <w:t>552</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Installationsanleitung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2</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548</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Extended Management Summary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14</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547</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Management Summary geschrieben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0</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545</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Persönlicher Bericht geschrieben</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12</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11.5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544</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CD gebrannt und abgegeben</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3</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23.12.2011</w:t>
            </w:r>
          </w:p>
        </w:tc>
      </w:tr>
      <w:tr w:rsidR="00BC2578" w:rsidRPr="0003195C" w:rsidTr="00B54E8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520</w:t>
            </w:r>
          </w:p>
        </w:tc>
        <w:tc>
          <w:tcPr>
            <w:tcW w:w="966"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Risikomanagement nachgeführt</w:t>
            </w:r>
          </w:p>
        </w:tc>
        <w:tc>
          <w:tcPr>
            <w:tcW w:w="1134"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1</w:t>
            </w:r>
          </w:p>
        </w:tc>
        <w:tc>
          <w:tcPr>
            <w:tcW w:w="1196" w:type="dxa"/>
            <w:noWrap/>
            <w:hideMark/>
          </w:tcPr>
          <w:p w:rsidR="00BC2578" w:rsidRPr="0003195C"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03195C">
              <w:t>0.5</w:t>
            </w:r>
          </w:p>
        </w:tc>
        <w:tc>
          <w:tcPr>
            <w:tcW w:w="1150"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12.12.2011</w:t>
            </w:r>
          </w:p>
        </w:tc>
        <w:tc>
          <w:tcPr>
            <w:tcW w:w="1447" w:type="dxa"/>
            <w:noWrap/>
            <w:hideMark/>
          </w:tcPr>
          <w:p w:rsidR="00BC2578" w:rsidRPr="0003195C" w:rsidRDefault="00BC2578" w:rsidP="00B54E8E">
            <w:pPr>
              <w:cnfStyle w:val="000000010000" w:firstRow="0" w:lastRow="0" w:firstColumn="0" w:lastColumn="0" w:oddVBand="0" w:evenVBand="0" w:oddHBand="0" w:evenHBand="1" w:firstRowFirstColumn="0" w:firstRowLastColumn="0" w:lastRowFirstColumn="0" w:lastRowLastColumn="0"/>
            </w:pPr>
            <w:r w:rsidRPr="0003195C">
              <w:t>23.12.2011</w:t>
            </w:r>
          </w:p>
        </w:tc>
      </w:tr>
      <w:tr w:rsidR="00BC2578" w:rsidRPr="0003195C" w:rsidTr="00B54E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hideMark/>
          </w:tcPr>
          <w:p w:rsidR="00BC2578" w:rsidRPr="0003195C" w:rsidRDefault="00BC2578" w:rsidP="00B54E8E">
            <w:r w:rsidRPr="0003195C">
              <w:t>638</w:t>
            </w:r>
          </w:p>
        </w:tc>
        <w:tc>
          <w:tcPr>
            <w:tcW w:w="966"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SP7</w:t>
            </w:r>
          </w:p>
        </w:tc>
        <w:tc>
          <w:tcPr>
            <w:tcW w:w="272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Codereview Verbesserungen implementiert</w:t>
            </w:r>
          </w:p>
        </w:tc>
        <w:tc>
          <w:tcPr>
            <w:tcW w:w="1134"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4</w:t>
            </w:r>
          </w:p>
        </w:tc>
        <w:tc>
          <w:tcPr>
            <w:tcW w:w="1196" w:type="dxa"/>
            <w:noWrap/>
            <w:hideMark/>
          </w:tcPr>
          <w:p w:rsidR="00BC2578" w:rsidRPr="0003195C"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03195C">
              <w:t>15</w:t>
            </w:r>
          </w:p>
        </w:tc>
        <w:tc>
          <w:tcPr>
            <w:tcW w:w="1150"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24.12.2011</w:t>
            </w:r>
          </w:p>
        </w:tc>
        <w:tc>
          <w:tcPr>
            <w:tcW w:w="1447" w:type="dxa"/>
            <w:noWrap/>
            <w:hideMark/>
          </w:tcPr>
          <w:p w:rsidR="00BC2578" w:rsidRPr="0003195C" w:rsidRDefault="00BC2578" w:rsidP="00B54E8E">
            <w:pPr>
              <w:cnfStyle w:val="000000100000" w:firstRow="0" w:lastRow="0" w:firstColumn="0" w:lastColumn="0" w:oddVBand="0" w:evenVBand="0" w:oddHBand="1" w:evenHBand="0" w:firstRowFirstColumn="0" w:firstRowLastColumn="0" w:lastRowFirstColumn="0" w:lastRowLastColumn="0"/>
            </w:pPr>
            <w:r w:rsidRPr="0003195C">
              <w:t>26.12.2011</w:t>
            </w:r>
          </w:p>
        </w:tc>
      </w:tr>
      <w:tr w:rsidR="00BC2578" w:rsidRPr="0003195C" w:rsidTr="00B54E8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noWrap/>
          </w:tcPr>
          <w:p w:rsidR="00BC2578" w:rsidRPr="0003195C" w:rsidRDefault="00BC2578" w:rsidP="00B54E8E">
            <w:r>
              <w:t>Total</w:t>
            </w:r>
          </w:p>
        </w:tc>
        <w:tc>
          <w:tcPr>
            <w:tcW w:w="966"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272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134"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127</w:t>
            </w:r>
          </w:p>
        </w:tc>
        <w:tc>
          <w:tcPr>
            <w:tcW w:w="1196" w:type="dxa"/>
            <w:noWrap/>
          </w:tcPr>
          <w:p w:rsidR="00BC2578" w:rsidRPr="0003195C" w:rsidRDefault="00BC2578" w:rsidP="00B54E8E">
            <w:pPr>
              <w:jc w:val="right"/>
              <w:cnfStyle w:val="010000000000" w:firstRow="0" w:lastRow="1" w:firstColumn="0" w:lastColumn="0" w:oddVBand="0" w:evenVBand="0" w:oddHBand="0" w:evenHBand="0" w:firstRowFirstColumn="0" w:firstRowLastColumn="0" w:lastRowFirstColumn="0" w:lastRowLastColumn="0"/>
            </w:pPr>
            <w:r>
              <w:t>126.5</w:t>
            </w:r>
          </w:p>
        </w:tc>
        <w:tc>
          <w:tcPr>
            <w:tcW w:w="1150" w:type="dxa"/>
            <w:noWrap/>
          </w:tcPr>
          <w:p w:rsidR="00BC2578" w:rsidRPr="0003195C" w:rsidRDefault="00BC2578" w:rsidP="00B54E8E">
            <w:pPr>
              <w:cnfStyle w:val="010000000000" w:firstRow="0" w:lastRow="1" w:firstColumn="0" w:lastColumn="0" w:oddVBand="0" w:evenVBand="0" w:oddHBand="0" w:evenHBand="0" w:firstRowFirstColumn="0" w:firstRowLastColumn="0" w:lastRowFirstColumn="0" w:lastRowLastColumn="0"/>
            </w:pPr>
          </w:p>
        </w:tc>
        <w:tc>
          <w:tcPr>
            <w:tcW w:w="1447" w:type="dxa"/>
            <w:noWrap/>
          </w:tcPr>
          <w:p w:rsidR="00BC2578" w:rsidRPr="0003195C" w:rsidRDefault="00BC2578" w:rsidP="00B54E8E">
            <w:pPr>
              <w:keepNext/>
              <w:cnfStyle w:val="010000000000" w:firstRow="0" w:lastRow="1" w:firstColumn="0" w:lastColumn="0" w:oddVBand="0" w:evenVBand="0" w:oddHBand="0" w:evenHBand="0" w:firstRowFirstColumn="0" w:firstRowLastColumn="0" w:lastRowFirstColumn="0" w:lastRowLastColumn="0"/>
            </w:pPr>
          </w:p>
        </w:tc>
      </w:tr>
    </w:tbl>
    <w:p w:rsidR="00BC2578" w:rsidRPr="003803BC" w:rsidRDefault="00BC2578" w:rsidP="00B54E8E">
      <w:pPr>
        <w:pStyle w:val="Beschriftung"/>
      </w:pPr>
      <w:bookmarkStart w:id="684" w:name="_Toc312246639"/>
      <w:bookmarkStart w:id="685" w:name="_Toc312346166"/>
      <w:r>
        <w:t xml:space="preserve">Tabelle </w:t>
      </w:r>
      <w:r w:rsidR="00734A85">
        <w:fldChar w:fldCharType="begin"/>
      </w:r>
      <w:r w:rsidR="00734A85">
        <w:instrText xml:space="preserve"> SEQ Tabelle \* ARABIC </w:instrText>
      </w:r>
      <w:r w:rsidR="00734A85">
        <w:fldChar w:fldCharType="separate"/>
      </w:r>
      <w:r w:rsidR="005358CB">
        <w:rPr>
          <w:noProof/>
        </w:rPr>
        <w:t>23</w:t>
      </w:r>
      <w:r w:rsidR="00734A85">
        <w:rPr>
          <w:noProof/>
        </w:rPr>
        <w:fldChar w:fldCharType="end"/>
      </w:r>
      <w:r w:rsidRPr="000A5773">
        <w:t xml:space="preserve"> - Tickets SP </w:t>
      </w:r>
      <w:r>
        <w:t>7</w:t>
      </w:r>
      <w:bookmarkEnd w:id="684"/>
      <w:bookmarkEnd w:id="685"/>
    </w:p>
    <w:p w:rsidR="00BC2578" w:rsidRDefault="00BC2578" w:rsidP="004B384F">
      <w:pPr>
        <w:pStyle w:val="berschrift3"/>
      </w:pPr>
      <w:bookmarkStart w:id="686" w:name="_Toc312246446"/>
      <w:bookmarkStart w:id="687" w:name="_Toc312357416"/>
      <w:r>
        <w:t>Personenaufwand</w:t>
      </w:r>
      <w:bookmarkEnd w:id="686"/>
      <w:bookmarkEnd w:id="687"/>
    </w:p>
    <w:p w:rsidR="00BC2578" w:rsidRPr="00CF17EC" w:rsidRDefault="00BC2578" w:rsidP="00B54E8E">
      <w:r>
        <w:t xml:space="preserve">Die Arbeitsaufwände pro Person sind sehr ausgeglichen (siehe </w:t>
      </w:r>
      <w:r>
        <w:fldChar w:fldCharType="begin"/>
      </w:r>
      <w:r>
        <w:instrText xml:space="preserve"> REF _Ref312246869 \h </w:instrText>
      </w:r>
      <w:r>
        <w:fldChar w:fldCharType="separate"/>
      </w:r>
      <w:r w:rsidR="005358CB">
        <w:t xml:space="preserve">Tabelle </w:t>
      </w:r>
      <w:r w:rsidR="005358CB">
        <w:rPr>
          <w:noProof/>
        </w:rPr>
        <w:t>24</w:t>
      </w:r>
      <w:r w:rsidR="005358CB">
        <w:t xml:space="preserve"> - </w:t>
      </w:r>
      <w:r w:rsidR="005358CB" w:rsidRPr="00FC6D9E">
        <w:t>Übersicht Personenaufwand</w:t>
      </w:r>
      <w:r>
        <w:fldChar w:fldCharType="end"/>
      </w:r>
      <w:r>
        <w:t xml:space="preserve"> und </w:t>
      </w:r>
      <w:r>
        <w:fldChar w:fldCharType="begin"/>
      </w:r>
      <w:r>
        <w:instrText xml:space="preserve"> REF _Ref312246843 \h </w:instrText>
      </w:r>
      <w:r>
        <w:fldChar w:fldCharType="separate"/>
      </w:r>
      <w:r w:rsidR="005358CB">
        <w:t xml:space="preserve">Abbildung </w:t>
      </w:r>
      <w:r w:rsidR="005358CB">
        <w:rPr>
          <w:noProof/>
        </w:rPr>
        <w:t>91</w:t>
      </w:r>
      <w:r w:rsidR="005358CB">
        <w:t xml:space="preserve"> - </w:t>
      </w:r>
      <w:r w:rsidR="005358CB" w:rsidRPr="00B22294">
        <w:t>Aufteilung Personenaufwand</w:t>
      </w:r>
      <w:r>
        <w:fldChar w:fldCharType="end"/>
      </w:r>
      <w:r>
        <w:t>):</w:t>
      </w:r>
    </w:p>
    <w:tbl>
      <w:tblPr>
        <w:tblStyle w:val="MittlereSchattierung1-Akzent1"/>
        <w:tblW w:w="0" w:type="auto"/>
        <w:jc w:val="left"/>
        <w:tblLook w:val="04E0" w:firstRow="1" w:lastRow="1" w:firstColumn="1" w:lastColumn="0" w:noHBand="0" w:noVBand="1"/>
      </w:tblPr>
      <w:tblGrid>
        <w:gridCol w:w="1526"/>
        <w:gridCol w:w="1417"/>
      </w:tblGrid>
      <w:tr w:rsidR="00BC2578" w:rsidRPr="00D02DC7" w:rsidTr="00155D86">
        <w:trPr>
          <w:cnfStyle w:val="100000000000" w:firstRow="1" w:lastRow="0"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Mitglied</w:t>
            </w:r>
          </w:p>
        </w:tc>
        <w:tc>
          <w:tcPr>
            <w:tcW w:w="1417" w:type="dxa"/>
            <w:noWrap/>
            <w:hideMark/>
          </w:tcPr>
          <w:p w:rsidR="00BC2578" w:rsidRPr="00D02DC7" w:rsidRDefault="00BC2578" w:rsidP="00B54E8E">
            <w:pPr>
              <w:jc w:val="right"/>
              <w:cnfStyle w:val="100000000000" w:firstRow="1" w:lastRow="0" w:firstColumn="0" w:lastColumn="0" w:oddVBand="0" w:evenVBand="0" w:oddHBand="0" w:evenHBand="0" w:firstRowFirstColumn="0" w:firstRowLastColumn="0" w:lastRowFirstColumn="0" w:lastRowLastColumn="0"/>
            </w:pPr>
            <w:r>
              <w:t>Aufwand in Stunden</w:t>
            </w:r>
          </w:p>
        </w:tc>
      </w:tr>
      <w:tr w:rsidR="00BC2578" w:rsidRPr="00D02DC7"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Lukas Elmer</w:t>
            </w:r>
          </w:p>
        </w:tc>
        <w:tc>
          <w:tcPr>
            <w:tcW w:w="1417" w:type="dxa"/>
            <w:noWrap/>
            <w:hideMark/>
          </w:tcPr>
          <w:p w:rsidR="00BC2578" w:rsidRPr="00D02DC7"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02DC7">
              <w:t>295.25</w:t>
            </w:r>
          </w:p>
        </w:tc>
      </w:tr>
      <w:tr w:rsidR="00BC2578" w:rsidRPr="00D02DC7" w:rsidTr="00155D86">
        <w:trPr>
          <w:cnfStyle w:val="000000010000" w:firstRow="0" w:lastRow="0" w:firstColumn="0" w:lastColumn="0" w:oddVBand="0" w:evenVBand="0" w:oddHBand="0" w:evenHBand="1"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Christina Heidt</w:t>
            </w:r>
          </w:p>
        </w:tc>
        <w:tc>
          <w:tcPr>
            <w:tcW w:w="1417" w:type="dxa"/>
            <w:noWrap/>
            <w:hideMark/>
          </w:tcPr>
          <w:p w:rsidR="00BC2578" w:rsidRPr="00D02DC7" w:rsidRDefault="00BC2578" w:rsidP="00B54E8E">
            <w:pPr>
              <w:jc w:val="right"/>
              <w:cnfStyle w:val="000000010000" w:firstRow="0" w:lastRow="0" w:firstColumn="0" w:lastColumn="0" w:oddVBand="0" w:evenVBand="0" w:oddHBand="0" w:evenHBand="1" w:firstRowFirstColumn="0" w:firstRowLastColumn="0" w:lastRowFirstColumn="0" w:lastRowLastColumn="0"/>
            </w:pPr>
            <w:r w:rsidRPr="00D02DC7">
              <w:t>275.25</w:t>
            </w:r>
          </w:p>
        </w:tc>
      </w:tr>
      <w:tr w:rsidR="00BC2578" w:rsidRPr="00D02DC7" w:rsidTr="00155D86">
        <w:trPr>
          <w:cnfStyle w:val="000000100000" w:firstRow="0" w:lastRow="0" w:firstColumn="0" w:lastColumn="0" w:oddVBand="0" w:evenVBand="0" w:oddHBand="1"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rsidRPr="00D02DC7">
              <w:t>Delia Treichler</w:t>
            </w:r>
          </w:p>
        </w:tc>
        <w:tc>
          <w:tcPr>
            <w:tcW w:w="1417" w:type="dxa"/>
            <w:noWrap/>
            <w:hideMark/>
          </w:tcPr>
          <w:p w:rsidR="00BC2578" w:rsidRPr="00D02DC7" w:rsidRDefault="00BC2578" w:rsidP="00B54E8E">
            <w:pPr>
              <w:jc w:val="right"/>
              <w:cnfStyle w:val="000000100000" w:firstRow="0" w:lastRow="0" w:firstColumn="0" w:lastColumn="0" w:oddVBand="0" w:evenVBand="0" w:oddHBand="1" w:evenHBand="0" w:firstRowFirstColumn="0" w:firstRowLastColumn="0" w:lastRowFirstColumn="0" w:lastRowLastColumn="0"/>
            </w:pPr>
            <w:r w:rsidRPr="00D02DC7">
              <w:t>283.25</w:t>
            </w:r>
          </w:p>
        </w:tc>
      </w:tr>
      <w:tr w:rsidR="00BC2578" w:rsidRPr="00D02DC7" w:rsidTr="00155D86">
        <w:trPr>
          <w:cnfStyle w:val="010000000000" w:firstRow="0" w:lastRow="1" w:firstColumn="0" w:lastColumn="0" w:oddVBand="0" w:evenVBand="0" w:oddHBand="0" w:evenHBand="0" w:firstRowFirstColumn="0" w:firstRowLastColumn="0" w:lastRowFirstColumn="0" w:lastRowLastColumn="0"/>
          <w:trHeight w:val="300"/>
          <w:jc w:val="left"/>
        </w:trPr>
        <w:tc>
          <w:tcPr>
            <w:cnfStyle w:val="001000000000" w:firstRow="0" w:lastRow="0" w:firstColumn="1" w:lastColumn="0" w:oddVBand="0" w:evenVBand="0" w:oddHBand="0" w:evenHBand="0" w:firstRowFirstColumn="0" w:firstRowLastColumn="0" w:lastRowFirstColumn="0" w:lastRowLastColumn="0"/>
            <w:tcW w:w="1526" w:type="dxa"/>
            <w:noWrap/>
            <w:hideMark/>
          </w:tcPr>
          <w:p w:rsidR="00BC2578" w:rsidRPr="00D02DC7" w:rsidRDefault="00BC2578">
            <w:r>
              <w:t>Total</w:t>
            </w:r>
          </w:p>
        </w:tc>
        <w:tc>
          <w:tcPr>
            <w:tcW w:w="1417" w:type="dxa"/>
            <w:noWrap/>
            <w:hideMark/>
          </w:tcPr>
          <w:p w:rsidR="00BC2578" w:rsidRPr="00D02DC7" w:rsidRDefault="00BC2578" w:rsidP="00B54E8E">
            <w:pPr>
              <w:keepNext/>
              <w:jc w:val="right"/>
              <w:cnfStyle w:val="010000000000" w:firstRow="0" w:lastRow="1" w:firstColumn="0" w:lastColumn="0" w:oddVBand="0" w:evenVBand="0" w:oddHBand="0" w:evenHBand="0" w:firstRowFirstColumn="0" w:firstRowLastColumn="0" w:lastRowFirstColumn="0" w:lastRowLastColumn="0"/>
            </w:pPr>
            <w:r w:rsidRPr="00D02DC7">
              <w:t>853.75</w:t>
            </w:r>
          </w:p>
        </w:tc>
      </w:tr>
    </w:tbl>
    <w:p w:rsidR="00BC2578" w:rsidRDefault="00BC2578">
      <w:pPr>
        <w:pStyle w:val="Beschriftung"/>
      </w:pPr>
      <w:bookmarkStart w:id="688" w:name="_Toc312246640"/>
      <w:bookmarkStart w:id="689" w:name="_Ref312246869"/>
      <w:bookmarkStart w:id="690" w:name="_Toc312346167"/>
      <w:r>
        <w:t xml:space="preserve">Tabelle </w:t>
      </w:r>
      <w:r w:rsidR="00734A85">
        <w:fldChar w:fldCharType="begin"/>
      </w:r>
      <w:r w:rsidR="00734A85">
        <w:instrText xml:space="preserve"> SEQ Tabelle \* ARABIC </w:instrText>
      </w:r>
      <w:r w:rsidR="00734A85">
        <w:fldChar w:fldCharType="separate"/>
      </w:r>
      <w:r w:rsidR="005358CB">
        <w:rPr>
          <w:noProof/>
        </w:rPr>
        <w:t>24</w:t>
      </w:r>
      <w:r w:rsidR="00734A85">
        <w:rPr>
          <w:noProof/>
        </w:rPr>
        <w:fldChar w:fldCharType="end"/>
      </w:r>
      <w:r>
        <w:t xml:space="preserve"> - </w:t>
      </w:r>
      <w:r w:rsidRPr="00FC6D9E">
        <w:t>Übersicht Personenaufwand</w:t>
      </w:r>
      <w:bookmarkEnd w:id="688"/>
      <w:bookmarkEnd w:id="689"/>
      <w:bookmarkEnd w:id="690"/>
    </w:p>
    <w:p w:rsidR="00BC2578" w:rsidRPr="00962ADA" w:rsidRDefault="00BC2578" w:rsidP="00B54E8E"/>
    <w:p w:rsidR="00BC2578" w:rsidRDefault="00BC2578" w:rsidP="00B54E8E">
      <w:pPr>
        <w:keepNext/>
      </w:pPr>
      <w:r>
        <w:rPr>
          <w:noProof/>
          <w:lang w:eastAsia="de-CH"/>
        </w:rPr>
        <w:drawing>
          <wp:inline distT="0" distB="0" distL="0" distR="0" wp14:anchorId="03D74F4E" wp14:editId="760A135D">
            <wp:extent cx="3079699" cy="3057753"/>
            <wp:effectExtent l="0" t="0" r="26035" b="9525"/>
            <wp:docPr id="1051"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BC2578" w:rsidRDefault="00BC2578" w:rsidP="00B54E8E">
      <w:pPr>
        <w:pStyle w:val="Beschriftung"/>
      </w:pPr>
      <w:bookmarkStart w:id="691" w:name="_Toc312246627"/>
      <w:bookmarkStart w:id="692" w:name="_Ref312246843"/>
      <w:bookmarkStart w:id="693" w:name="_Toc312356826"/>
      <w:r>
        <w:t xml:space="preserve">Abbildung </w:t>
      </w:r>
      <w:r w:rsidR="00734A85">
        <w:fldChar w:fldCharType="begin"/>
      </w:r>
      <w:r w:rsidR="00734A85">
        <w:instrText xml:space="preserve"> SEQ Abbildung \* ARABIC </w:instrText>
      </w:r>
      <w:r w:rsidR="00734A85">
        <w:fldChar w:fldCharType="separate"/>
      </w:r>
      <w:r w:rsidR="005358CB">
        <w:rPr>
          <w:noProof/>
        </w:rPr>
        <w:t>91</w:t>
      </w:r>
      <w:r w:rsidR="00734A85">
        <w:rPr>
          <w:noProof/>
        </w:rPr>
        <w:fldChar w:fldCharType="end"/>
      </w:r>
      <w:r>
        <w:t xml:space="preserve"> - </w:t>
      </w:r>
      <w:r w:rsidRPr="00B22294">
        <w:t>Aufteilung Personenaufwand</w:t>
      </w:r>
      <w:bookmarkEnd w:id="691"/>
      <w:bookmarkEnd w:id="692"/>
      <w:bookmarkEnd w:id="693"/>
    </w:p>
    <w:p w:rsidR="00BC2578" w:rsidRPr="006A25B2" w:rsidRDefault="00BC2578" w:rsidP="00B54E8E">
      <w:r>
        <w:t>Im nachfolgenden Diagramm ist der Verlauf des Aufwands pro Person über alle Sprints ersichtlich.</w:t>
      </w:r>
    </w:p>
    <w:p w:rsidR="00BC2578" w:rsidRDefault="00BC2578" w:rsidP="00B54E8E">
      <w:pPr>
        <w:keepNext/>
      </w:pPr>
      <w:r>
        <w:rPr>
          <w:noProof/>
          <w:lang w:eastAsia="de-CH"/>
        </w:rPr>
        <w:lastRenderedPageBreak/>
        <w:drawing>
          <wp:inline distT="0" distB="0" distL="0" distR="0" wp14:anchorId="7B95C12E" wp14:editId="3B20FF37">
            <wp:extent cx="5486400" cy="3200400"/>
            <wp:effectExtent l="0" t="0" r="19050" b="19050"/>
            <wp:docPr id="1052" name="Diagramm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rsidR="00BC2578" w:rsidRDefault="00BC2578" w:rsidP="00B54E8E">
      <w:pPr>
        <w:pStyle w:val="Beschriftung"/>
      </w:pPr>
      <w:bookmarkStart w:id="694" w:name="_Toc312246628"/>
      <w:bookmarkStart w:id="695" w:name="_Toc312356827"/>
      <w:r>
        <w:t xml:space="preserve">Abbildung </w:t>
      </w:r>
      <w:r w:rsidR="00734A85">
        <w:fldChar w:fldCharType="begin"/>
      </w:r>
      <w:r w:rsidR="00734A85">
        <w:instrText xml:space="preserve"> SEQ Abbildung \* ARABIC </w:instrText>
      </w:r>
      <w:r w:rsidR="00734A85">
        <w:fldChar w:fldCharType="separate"/>
      </w:r>
      <w:r w:rsidR="005358CB">
        <w:rPr>
          <w:noProof/>
        </w:rPr>
        <w:t>92</w:t>
      </w:r>
      <w:r w:rsidR="00734A85">
        <w:rPr>
          <w:noProof/>
        </w:rPr>
        <w:fldChar w:fldCharType="end"/>
      </w:r>
      <w:r>
        <w:t xml:space="preserve"> - </w:t>
      </w:r>
      <w:r w:rsidRPr="00280B6C">
        <w:t>Personenaufwand pro Sprint</w:t>
      </w:r>
      <w:bookmarkEnd w:id="694"/>
      <w:bookmarkEnd w:id="695"/>
    </w:p>
    <w:p w:rsidR="00BC2578" w:rsidRPr="0040368E" w:rsidRDefault="00BC2578" w:rsidP="004B384F">
      <w:pPr>
        <w:pStyle w:val="berschrift3"/>
      </w:pPr>
      <w:bookmarkStart w:id="696" w:name="_Toc312246447"/>
      <w:bookmarkStart w:id="697" w:name="_Toc312357417"/>
      <w:r>
        <w:t>Tätigkeiten</w:t>
      </w:r>
      <w:bookmarkEnd w:id="696"/>
      <w:bookmarkEnd w:id="697"/>
    </w:p>
    <w:p w:rsidR="00BC2578" w:rsidRDefault="00BC2578" w:rsidP="00B54E8E">
      <w:r>
        <w:t>Wie im nachfolgenden Diagramm ersichtlich ist, wurden etwa drei Viertel der Zeit durch die Tätigkeiten Implementation, Dokumentation und Sitzungen aufgewendet. Ebenfalls interessant ist, dass die Sitzungen ganze 14% des Aufwands betragen.</w:t>
      </w:r>
    </w:p>
    <w:p w:rsidR="00BC2578" w:rsidRDefault="00BC2578" w:rsidP="00B54E8E">
      <w:pPr>
        <w:keepNext/>
      </w:pPr>
      <w:r>
        <w:rPr>
          <w:noProof/>
          <w:lang w:eastAsia="de-CH"/>
        </w:rPr>
        <w:drawing>
          <wp:inline distT="0" distB="0" distL="0" distR="0" wp14:anchorId="7BEBC468" wp14:editId="1EDACB69">
            <wp:extent cx="5742432" cy="4257447"/>
            <wp:effectExtent l="0" t="0" r="10795" b="10160"/>
            <wp:docPr id="1053"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BC2578" w:rsidRDefault="00BC2578" w:rsidP="00B54E8E">
      <w:pPr>
        <w:pStyle w:val="Beschriftung"/>
      </w:pPr>
      <w:bookmarkStart w:id="698" w:name="_Toc312246629"/>
      <w:bookmarkStart w:id="699" w:name="_Toc312356828"/>
      <w:r>
        <w:t xml:space="preserve">Abbildung </w:t>
      </w:r>
      <w:r w:rsidR="00734A85">
        <w:fldChar w:fldCharType="begin"/>
      </w:r>
      <w:r w:rsidR="00734A85">
        <w:instrText xml:space="preserve"> SEQ Abb</w:instrText>
      </w:r>
      <w:r w:rsidR="00734A85">
        <w:instrText xml:space="preserve">ildung \* ARABIC </w:instrText>
      </w:r>
      <w:r w:rsidR="00734A85">
        <w:fldChar w:fldCharType="separate"/>
      </w:r>
      <w:r w:rsidR="005358CB">
        <w:rPr>
          <w:noProof/>
        </w:rPr>
        <w:t>93</w:t>
      </w:r>
      <w:r w:rsidR="00734A85">
        <w:rPr>
          <w:noProof/>
        </w:rPr>
        <w:fldChar w:fldCharType="end"/>
      </w:r>
      <w:r>
        <w:t xml:space="preserve"> - </w:t>
      </w:r>
      <w:r w:rsidRPr="0095523E">
        <w:t>Aufwand in Stunden nach Tätigkeit</w:t>
      </w:r>
      <w:bookmarkEnd w:id="698"/>
      <w:bookmarkEnd w:id="699"/>
    </w:p>
    <w:p w:rsidR="00BC2578" w:rsidRDefault="00BC2578" w:rsidP="00B54E8E">
      <w:r>
        <w:lastRenderedPageBreak/>
        <w:t>Das folgende Diagramm zeigt, dass Lukas Elmer deutlich mehr implementiert hat als die anderen Teammitglieder. Dies liegt vor allem daran, dass er für die Implementation der Perspective Wall und die Korrekturen, die sich aus den Code Reviews ergaben, verantwortlich war.</w:t>
      </w:r>
    </w:p>
    <w:p w:rsidR="00BC2578" w:rsidRDefault="00BC2578" w:rsidP="00B54E8E">
      <w:r>
        <w:t>Christina Heidt fokussierte sich in ihrer Arbeit auf die Erarbeitung der Personas, Szenarien und den Papierprototyp gelegt. Auch die Erstellung des Videos, welcher unter der Aktivität Sonstiges verbucht wurde, gehörte zu ihren Hauptaktivitäten. Zusätzlich war sie für das Protokollieren der Sitzungen verantwortlich, was unter der Aktivität Dokumentation verbucht wurde.</w:t>
      </w:r>
    </w:p>
    <w:p w:rsidR="00BC2578" w:rsidRPr="00B85CB7" w:rsidRDefault="00BC2578" w:rsidP="00B54E8E">
      <w:r>
        <w:t>Der Fokus der Arbeit von Delia Treichler lag im Sprint 5 und 6 auf den Animationen, die unter der Aktivität Implementation verbucht wurden. Zusätzlich war sie bei der Projektplanung stets beteiligt. Ansonsten waren ihre Tätigkeiten sehr ausgewogen.</w:t>
      </w:r>
    </w:p>
    <w:p w:rsidR="00BC2578" w:rsidRDefault="00BC2578" w:rsidP="00B54E8E">
      <w:pPr>
        <w:keepNext/>
      </w:pPr>
      <w:r>
        <w:rPr>
          <w:noProof/>
          <w:lang w:eastAsia="de-CH"/>
        </w:rPr>
        <w:drawing>
          <wp:inline distT="0" distB="0" distL="0" distR="0" wp14:anchorId="4ABA37C3" wp14:editId="64FA0BA7">
            <wp:extent cx="5486400" cy="3708806"/>
            <wp:effectExtent l="0" t="0" r="19050" b="25400"/>
            <wp:docPr id="1054" name="Diagramm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BC2578" w:rsidRDefault="00BC2578" w:rsidP="00B54E8E">
      <w:pPr>
        <w:pStyle w:val="Beschriftung"/>
      </w:pPr>
      <w:bookmarkStart w:id="700" w:name="_Toc312246630"/>
      <w:bookmarkStart w:id="701" w:name="_Toc312356829"/>
      <w:r>
        <w:t xml:space="preserve">Abbildung </w:t>
      </w:r>
      <w:r w:rsidR="00734A85">
        <w:fldChar w:fldCharType="begin"/>
      </w:r>
      <w:r w:rsidR="00734A85">
        <w:instrText xml:space="preserve"> SEQ Abbildung \* ARABIC </w:instrText>
      </w:r>
      <w:r w:rsidR="00734A85">
        <w:fldChar w:fldCharType="separate"/>
      </w:r>
      <w:r w:rsidR="005358CB">
        <w:rPr>
          <w:noProof/>
        </w:rPr>
        <w:t>94</w:t>
      </w:r>
      <w:r w:rsidR="00734A85">
        <w:rPr>
          <w:noProof/>
        </w:rPr>
        <w:fldChar w:fldCharType="end"/>
      </w:r>
      <w:r>
        <w:t xml:space="preserve"> - </w:t>
      </w:r>
      <w:r w:rsidRPr="00B213E1">
        <w:t>Aktivitäten nach Personen gruppiert</w:t>
      </w:r>
      <w:bookmarkEnd w:id="700"/>
      <w:bookmarkEnd w:id="701"/>
    </w:p>
    <w:p w:rsidR="00BC2578" w:rsidRDefault="00BC2578" w:rsidP="004B384F">
      <w:pPr>
        <w:pStyle w:val="berschrift3"/>
      </w:pPr>
      <w:bookmarkStart w:id="702" w:name="_Toc312246448"/>
      <w:bookmarkStart w:id="703" w:name="_Toc312357418"/>
      <w:r>
        <w:t>Arbeitslisten</w:t>
      </w:r>
      <w:bookmarkEnd w:id="702"/>
      <w:bookmarkEnd w:id="703"/>
    </w:p>
    <w:p w:rsidR="00BC2578" w:rsidRPr="00DA5B1F" w:rsidRDefault="00BC2578" w:rsidP="00B54E8E">
      <w:r>
        <w:t>In diesem Abschnitt werden die Arbeitslisten pro Person mit dem zugehörigen Aufwand aufgelistet.</w:t>
      </w:r>
    </w:p>
    <w:p w:rsidR="00BC2578" w:rsidRDefault="00BC2578" w:rsidP="004B384F">
      <w:pPr>
        <w:pStyle w:val="berschrift4"/>
      </w:pPr>
      <w:bookmarkStart w:id="704" w:name="_Toc312246449"/>
      <w:r>
        <w:t>Lukas Elmer</w:t>
      </w:r>
      <w:bookmarkEnd w:id="704"/>
    </w:p>
    <w:tbl>
      <w:tblPr>
        <w:tblStyle w:val="MittlereSchattierung1-Akzent1"/>
        <w:tblW w:w="0" w:type="auto"/>
        <w:tblLook w:val="0420" w:firstRow="1" w:lastRow="0" w:firstColumn="0" w:lastColumn="0" w:noHBand="0" w:noVBand="1"/>
      </w:tblPr>
      <w:tblGrid>
        <w:gridCol w:w="1200"/>
        <w:gridCol w:w="6502"/>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502"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8</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#455: Planung Sprint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#449: PDF zu XPS konvertieren</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B54E8E">
            <w:r w:rsidRPr="003E584E">
              <w:t>10.75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#482: XPS auf Surface darstellen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#484: Risiko Management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#496: Einarbeitung Scrum</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3</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36.5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#506: Vision erstellt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#507: Personas erstellt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#570: Sprint 7 vorgeplant</w:t>
            </w:r>
          </w:p>
        </w:tc>
        <w:tc>
          <w:tcPr>
            <w:tcW w:w="1200" w:type="dxa"/>
            <w:noWrap/>
            <w:hideMark/>
          </w:tcPr>
          <w:p w:rsidR="00BC2578" w:rsidRPr="003E584E" w:rsidRDefault="00BC2578" w:rsidP="00B54E8E">
            <w:r w:rsidRPr="003E584E">
              <w:t>2</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33.25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#486: Risikomanagement nachgeführt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#556: Tests dokumentiert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#572: Bilder aus XPS extrahiert</w:t>
            </w:r>
          </w:p>
        </w:tc>
        <w:tc>
          <w:tcPr>
            <w:tcW w:w="1200" w:type="dxa"/>
            <w:noWrap/>
            <w:hideMark/>
          </w:tcPr>
          <w:p w:rsidR="00BC2578" w:rsidRPr="003E584E" w:rsidRDefault="00BC2578" w:rsidP="00B54E8E">
            <w:r w:rsidRPr="003E584E">
              <w:t>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B54E8E">
            <w:r w:rsidRPr="003E584E">
              <w:t xml:space="preserve">Feature #576: Navigation </w:t>
            </w:r>
            <w:r>
              <w:t>„</w:t>
            </w:r>
            <w:r w:rsidRPr="003E584E">
              <w:t>Übersicht -&gt; Detail</w:t>
            </w:r>
            <w:r>
              <w: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sidP="00B54E8E">
            <w:r w:rsidRPr="003E584E">
              <w:t xml:space="preserve">Feature #577: Navigation </w:t>
            </w:r>
            <w:r>
              <w:t>„</w:t>
            </w:r>
            <w:r w:rsidRPr="003E584E">
              <w:t>Detail -&gt; Übersicht</w:t>
            </w:r>
            <w:r>
              <w: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#579: UnitTests für Prototypen geschrieben</w:t>
            </w:r>
          </w:p>
        </w:tc>
        <w:tc>
          <w:tcPr>
            <w:tcW w:w="1200" w:type="dxa"/>
            <w:noWrap/>
            <w:hideMark/>
          </w:tcPr>
          <w:p w:rsidR="00BC2578" w:rsidRPr="003E584E" w:rsidRDefault="00BC2578" w:rsidP="00B54E8E">
            <w:r w:rsidRPr="003E584E">
              <w:t>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#580: PN hineinladen stabiler / fehlertoleranter gestaltet</w:t>
            </w:r>
          </w:p>
        </w:tc>
        <w:tc>
          <w:tcPr>
            <w:tcW w:w="1200" w:type="dxa"/>
            <w:noWrap/>
            <w:hideMark/>
          </w:tcPr>
          <w:p w:rsidR="00BC2578" w:rsidRPr="003E584E" w:rsidRDefault="00BC2578" w:rsidP="00B54E8E">
            <w:r w:rsidRPr="003E584E">
              <w:t>7.25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#583: SVN Tag SP3 erstellen</w:t>
            </w:r>
          </w:p>
        </w:tc>
        <w:tc>
          <w:tcPr>
            <w:tcW w:w="1200" w:type="dxa"/>
            <w:noWrap/>
            <w:hideMark/>
          </w:tcPr>
          <w:p w:rsidR="00BC2578" w:rsidRPr="003E584E" w:rsidRDefault="00BC2578" w:rsidP="00B54E8E">
            <w:r w:rsidRPr="003E584E">
              <w:t>0.25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#487: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#590: Tags aggregieren</w:t>
            </w:r>
          </w:p>
        </w:tc>
        <w:tc>
          <w:tcPr>
            <w:tcW w:w="1200" w:type="dxa"/>
            <w:noWrap/>
            <w:hideMark/>
          </w:tcPr>
          <w:p w:rsidR="00BC2578" w:rsidRPr="003E584E" w:rsidRDefault="00BC2578" w:rsidP="00B54E8E">
            <w:r w:rsidRPr="003E584E">
              <w:t>9.5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#591: Aggregierte Tags anpassbar</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#593: Refactoring</w:t>
            </w:r>
          </w:p>
        </w:tc>
        <w:tc>
          <w:tcPr>
            <w:tcW w:w="1200" w:type="dxa"/>
            <w:noWrap/>
            <w:hideMark/>
          </w:tcPr>
          <w:p w:rsidR="00BC2578" w:rsidRPr="003E584E" w:rsidRDefault="00BC2578" w:rsidP="00B54E8E">
            <w:r w:rsidRPr="003E584E">
              <w:t>8.5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#594: Padding / Margin in Übersicht-Buttons entfernen</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0.25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#604: Scrollerkennung in Übersicht dargestellt</w:t>
            </w:r>
          </w:p>
        </w:tc>
        <w:tc>
          <w:tcPr>
            <w:tcW w:w="1200" w:type="dxa"/>
            <w:noWrap/>
            <w:hideMark/>
          </w:tcPr>
          <w:p w:rsidR="00BC2578" w:rsidRPr="003E584E" w:rsidRDefault="00BC2578" w:rsidP="00B54E8E">
            <w:r w:rsidRPr="003E584E">
              <w:t>19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#605: Lesemodus PN anzeigen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B54E8E">
            <w:r w:rsidRPr="003E584E">
              <w:t>17.25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47.75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#517: Sprint 7 geplant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#518: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#559: Tests dokumentiert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#612: SE Dok: "Entwurf" geschrieben</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#614: Lesemodus PN anzeigen</w:t>
            </w:r>
          </w:p>
        </w:tc>
        <w:tc>
          <w:tcPr>
            <w:tcW w:w="1200" w:type="dxa"/>
            <w:noWrap/>
            <w:hideMark/>
          </w:tcPr>
          <w:p w:rsidR="00BC2578" w:rsidRPr="003E584E" w:rsidRDefault="00BC2578" w:rsidP="00B54E8E">
            <w:r w:rsidRPr="003E584E">
              <w:t>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#621: Refactoring</w:t>
            </w:r>
          </w:p>
        </w:tc>
        <w:tc>
          <w:tcPr>
            <w:tcW w:w="1200" w:type="dxa"/>
            <w:noWrap/>
            <w:hideMark/>
          </w:tcPr>
          <w:p w:rsidR="00BC2578" w:rsidRPr="003E584E" w:rsidRDefault="00BC2578" w:rsidP="00B54E8E">
            <w:r w:rsidRPr="003E584E">
              <w:t>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#629: Info View / Easteregg</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#637: SVN Tag SP6 erstellt</w:t>
            </w:r>
          </w:p>
        </w:tc>
        <w:tc>
          <w:tcPr>
            <w:tcW w:w="1200" w:type="dxa"/>
            <w:noWrap/>
            <w:hideMark/>
          </w:tcPr>
          <w:p w:rsidR="00BC2578" w:rsidRPr="003E584E" w:rsidRDefault="00BC2578" w:rsidP="00B54E8E">
            <w:r w:rsidRPr="003E584E">
              <w:t>0.5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502"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#554: Codereview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#638: Codereview Verbesserungen implementiert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#640: Codereview 2 durchgeführt, dokumentiert, implementiert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502"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6</w:t>
            </w:r>
          </w:p>
        </w:tc>
      </w:tr>
    </w:tbl>
    <w:p w:rsidR="00BC2578" w:rsidRPr="00DA5B1F" w:rsidRDefault="00BC2578" w:rsidP="00B54E8E">
      <w:pPr>
        <w:pStyle w:val="Beschriftung"/>
      </w:pPr>
      <w:bookmarkStart w:id="705" w:name="_Toc312246641"/>
      <w:bookmarkStart w:id="706" w:name="_Toc312346168"/>
      <w:r>
        <w:t xml:space="preserve">Tabelle </w:t>
      </w:r>
      <w:r w:rsidR="00734A85">
        <w:fldChar w:fldCharType="begin"/>
      </w:r>
      <w:r w:rsidR="00734A85">
        <w:instrText xml:space="preserve"> SEQ Tabelle \* ARABIC </w:instrText>
      </w:r>
      <w:r w:rsidR="00734A85">
        <w:fldChar w:fldCharType="separate"/>
      </w:r>
      <w:r w:rsidR="005358CB">
        <w:rPr>
          <w:noProof/>
        </w:rPr>
        <w:t>25</w:t>
      </w:r>
      <w:r w:rsidR="00734A85">
        <w:rPr>
          <w:noProof/>
        </w:rPr>
        <w:fldChar w:fldCharType="end"/>
      </w:r>
      <w:r>
        <w:t xml:space="preserve"> - Arbeitsliste Lukas Elmer</w:t>
      </w:r>
      <w:bookmarkEnd w:id="705"/>
      <w:bookmarkEnd w:id="706"/>
    </w:p>
    <w:p w:rsidR="00821023" w:rsidRDefault="00821023">
      <w:pPr>
        <w:rPr>
          <w:color w:val="4F4F59"/>
          <w:spacing w:val="10"/>
          <w:sz w:val="22"/>
          <w:szCs w:val="22"/>
        </w:rPr>
      </w:pPr>
      <w:bookmarkStart w:id="707" w:name="_Toc312246450"/>
      <w:r>
        <w:br w:type="page"/>
      </w:r>
    </w:p>
    <w:p w:rsidR="00BC2578" w:rsidRDefault="00BC2578" w:rsidP="004B384F">
      <w:pPr>
        <w:pStyle w:val="berschrift4"/>
      </w:pPr>
      <w:r>
        <w:lastRenderedPageBreak/>
        <w:t>Christina Heidt</w:t>
      </w:r>
      <w:bookmarkEnd w:id="707"/>
    </w:p>
    <w:tbl>
      <w:tblPr>
        <w:tblStyle w:val="MittlereSchattierung1-Akzent1"/>
        <w:tblW w:w="0" w:type="auto"/>
        <w:tblLook w:val="0420" w:firstRow="1" w:lastRow="0" w:firstColumn="0" w:lastColumn="0" w:noHBand="0" w:noVBand="1"/>
      </w:tblPr>
      <w:tblGrid>
        <w:gridCol w:w="1200"/>
        <w:gridCol w:w="6497"/>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SP0</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#452: Personas</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#453: Szenarien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#454: Architek</w:t>
            </w:r>
            <w:r>
              <w:t>t</w:t>
            </w:r>
            <w:r w:rsidRPr="003E584E">
              <w:t>urprototyp</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#482: XPS auf Surface darstellen</w:t>
            </w:r>
          </w:p>
        </w:tc>
        <w:tc>
          <w:tcPr>
            <w:tcW w:w="1200" w:type="dxa"/>
            <w:noWrap/>
            <w:hideMark/>
          </w:tcPr>
          <w:p w:rsidR="00BC2578" w:rsidRPr="003E584E" w:rsidRDefault="00BC2578" w:rsidP="00B54E8E">
            <w:r w:rsidRPr="003E584E">
              <w:t>6.5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#496: Einarbeitung Scrum</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3</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33.75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#507: Personas erstellt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3.75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7</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6</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#556: Tests dokumentiert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B54E8E">
            <w:r w:rsidRPr="003E584E">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#568: Design Constraints dokumentiert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#569: Diskussion Accessability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0.75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#573: Anzeige der PNs in Übersicht</w:t>
            </w:r>
          </w:p>
        </w:tc>
        <w:tc>
          <w:tcPr>
            <w:tcW w:w="1200" w:type="dxa"/>
            <w:noWrap/>
            <w:hideMark/>
          </w:tcPr>
          <w:p w:rsidR="00BC2578" w:rsidRPr="003E584E" w:rsidRDefault="00BC2578" w:rsidP="00B54E8E">
            <w:r w:rsidRPr="003E584E">
              <w:t>7.75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#576: Navigation </w:t>
            </w:r>
            <w:r>
              <w:t>„</w:t>
            </w:r>
            <w:r w:rsidRPr="003E584E">
              <w:t>Übersicht -&gt; Detail</w:t>
            </w:r>
            <w:r>
              <w:t>“</w:t>
            </w:r>
          </w:p>
        </w:tc>
        <w:tc>
          <w:tcPr>
            <w:tcW w:w="1200" w:type="dxa"/>
            <w:noWrap/>
            <w:hideMark/>
          </w:tcPr>
          <w:p w:rsidR="00BC2578" w:rsidRPr="003E584E" w:rsidRDefault="00BC2578" w:rsidP="00B54E8E">
            <w:r w:rsidRPr="003E584E">
              <w:t>5.5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#579: UnitTests für Prototypen geschrieben</w:t>
            </w:r>
          </w:p>
        </w:tc>
        <w:tc>
          <w:tcPr>
            <w:tcW w:w="1200" w:type="dxa"/>
            <w:noWrap/>
            <w:hideMark/>
          </w:tcPr>
          <w:p w:rsidR="00BC2578" w:rsidRPr="003E584E" w:rsidRDefault="00BC2578" w:rsidP="00B54E8E">
            <w:r w:rsidRPr="003E584E">
              <w:t>4.5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B54E8E">
            <w:r w:rsidRPr="003E584E">
              <w:t>2</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#585: PivotViewer untersucht und dokumentiert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#586: Tags zu PN angezeigt</w:t>
            </w:r>
          </w:p>
        </w:tc>
        <w:tc>
          <w:tcPr>
            <w:tcW w:w="1200" w:type="dxa"/>
            <w:noWrap/>
            <w:hideMark/>
          </w:tcPr>
          <w:p w:rsidR="00BC2578" w:rsidRPr="003E584E" w:rsidRDefault="00BC2578" w:rsidP="00B54E8E">
            <w:r w:rsidRPr="003E584E">
              <w:t>8</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19.5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B54E8E">
            <w:r w:rsidRPr="003E584E">
              <w:t>7</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#604: Scrollerkennung in Übersicht dargestellt</w:t>
            </w:r>
          </w:p>
        </w:tc>
        <w:tc>
          <w:tcPr>
            <w:tcW w:w="1200" w:type="dxa"/>
            <w:noWrap/>
            <w:hideMark/>
          </w:tcPr>
          <w:p w:rsidR="00BC2578" w:rsidRPr="003E584E" w:rsidRDefault="00BC2578" w:rsidP="00B54E8E">
            <w:r w:rsidRPr="003E584E">
              <w:t>10</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B54E8E">
            <w:r w:rsidRPr="003E584E">
              <w:t>8</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B54E8E">
            <w:r w:rsidRPr="003E584E">
              <w:t>3</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B54E8E">
            <w:r w:rsidRPr="003E584E">
              <w:t>9</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B54E8E">
            <w:r w:rsidRPr="003E584E">
              <w:t>5.25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#629: Info View / Easteregg</w:t>
            </w:r>
          </w:p>
        </w:tc>
        <w:tc>
          <w:tcPr>
            <w:tcW w:w="1200" w:type="dxa"/>
            <w:noWrap/>
            <w:hideMark/>
          </w:tcPr>
          <w:p w:rsidR="00BC2578" w:rsidRPr="003E584E" w:rsidRDefault="00BC2578" w:rsidP="00B54E8E">
            <w:r w:rsidRPr="003E584E">
              <w:t>1</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46</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#520: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4</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B54E8E">
            <w:r w:rsidRPr="003E584E">
              <w:t>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#552: Installationsanleitung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B54E8E">
            <w:r w:rsidRPr="003E584E">
              <w:t>11.5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#633: Code dokumentiert</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#635: Usability Tests durchgeführt und protokolliert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4.5</w:t>
            </w:r>
          </w:p>
        </w:tc>
      </w:tr>
    </w:tbl>
    <w:p w:rsidR="00BC2578" w:rsidRPr="00DA5B1F" w:rsidRDefault="00BC2578" w:rsidP="00B54E8E">
      <w:pPr>
        <w:pStyle w:val="Beschriftung"/>
      </w:pPr>
      <w:bookmarkStart w:id="708" w:name="_Toc312246642"/>
      <w:bookmarkStart w:id="709" w:name="_Toc312346169"/>
      <w:r>
        <w:t xml:space="preserve">Tabelle </w:t>
      </w:r>
      <w:r w:rsidR="00734A85">
        <w:fldChar w:fldCharType="begin"/>
      </w:r>
      <w:r w:rsidR="00734A85">
        <w:instrText xml:space="preserve"> SEQ Tabelle \* ARABIC </w:instrText>
      </w:r>
      <w:r w:rsidR="00734A85">
        <w:fldChar w:fldCharType="separate"/>
      </w:r>
      <w:r w:rsidR="005358CB">
        <w:rPr>
          <w:noProof/>
        </w:rPr>
        <w:t>26</w:t>
      </w:r>
      <w:r w:rsidR="00734A85">
        <w:rPr>
          <w:noProof/>
        </w:rPr>
        <w:fldChar w:fldCharType="end"/>
      </w:r>
      <w:r w:rsidRPr="00C22876">
        <w:t xml:space="preserve"> - Arbeitsliste </w:t>
      </w:r>
      <w:r>
        <w:t>Christina Heidt</w:t>
      </w:r>
      <w:bookmarkEnd w:id="708"/>
      <w:bookmarkEnd w:id="709"/>
    </w:p>
    <w:p w:rsidR="00155D86" w:rsidRDefault="00155D86">
      <w:pPr>
        <w:rPr>
          <w:color w:val="4F4F59"/>
          <w:spacing w:val="10"/>
          <w:sz w:val="22"/>
          <w:szCs w:val="22"/>
        </w:rPr>
      </w:pPr>
      <w:bookmarkStart w:id="710" w:name="_Toc312246451"/>
      <w:r>
        <w:br w:type="page"/>
      </w:r>
    </w:p>
    <w:p w:rsidR="00BC2578" w:rsidRDefault="00BC2578" w:rsidP="004B384F">
      <w:pPr>
        <w:pStyle w:val="berschrift4"/>
      </w:pPr>
      <w:r>
        <w:lastRenderedPageBreak/>
        <w:t>Delia Treichler</w:t>
      </w:r>
      <w:bookmarkEnd w:id="710"/>
    </w:p>
    <w:tbl>
      <w:tblPr>
        <w:tblStyle w:val="MittlereSchattierung1-Akzent1"/>
        <w:tblW w:w="0" w:type="auto"/>
        <w:tblLook w:val="0420" w:firstRow="1" w:lastRow="0" w:firstColumn="0" w:lastColumn="0" w:noHBand="0" w:noVBand="1"/>
      </w:tblPr>
      <w:tblGrid>
        <w:gridCol w:w="1200"/>
        <w:gridCol w:w="6497"/>
        <w:gridCol w:w="1200"/>
      </w:tblGrid>
      <w:tr w:rsidR="00BC2578" w:rsidRPr="003E584E" w:rsidTr="00B54E8E">
        <w:trPr>
          <w:cnfStyle w:val="100000000000" w:firstRow="1" w:lastRow="0" w:firstColumn="0" w:lastColumn="0" w:oddVBand="0" w:evenVBand="0" w:oddHBand="0" w:evenHBand="0" w:firstRowFirstColumn="0" w:firstRowLastColumn="0" w:lastRowFirstColumn="0" w:lastRowLastColumn="0"/>
          <w:trHeight w:val="300"/>
        </w:trPr>
        <w:tc>
          <w:tcPr>
            <w:tcW w:w="1200" w:type="dxa"/>
            <w:noWrap/>
            <w:hideMark/>
          </w:tcPr>
          <w:p w:rsidR="00BC2578" w:rsidRPr="003E584E" w:rsidRDefault="00BC2578">
            <w:r w:rsidRPr="003E584E">
              <w:t>Version</w:t>
            </w:r>
          </w:p>
        </w:tc>
        <w:tc>
          <w:tcPr>
            <w:tcW w:w="6497" w:type="dxa"/>
            <w:noWrap/>
            <w:hideMark/>
          </w:tcPr>
          <w:p w:rsidR="00BC2578" w:rsidRPr="003E584E" w:rsidRDefault="00BC2578">
            <w:r w:rsidRPr="003E584E">
              <w:t>Ticket</w:t>
            </w:r>
          </w:p>
        </w:tc>
        <w:tc>
          <w:tcPr>
            <w:tcW w:w="1200" w:type="dxa"/>
            <w:noWrap/>
            <w:hideMark/>
          </w:tcPr>
          <w:p w:rsidR="00BC2578" w:rsidRPr="003E584E" w:rsidRDefault="00BC2578">
            <w:r>
              <w:t>Aufwand in Stunden</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rsidP="00B54E8E">
            <w:pPr>
              <w:jc w:val="both"/>
              <w:rPr>
                <w:b/>
              </w:rPr>
            </w:pPr>
            <w:r w:rsidRPr="0068534B">
              <w:rPr>
                <w:b/>
              </w:rPr>
              <w:t>SP0</w:t>
            </w:r>
          </w:p>
        </w:tc>
        <w:tc>
          <w:tcPr>
            <w:tcW w:w="6497" w:type="dxa"/>
            <w:noWrap/>
            <w:hideMark/>
          </w:tcPr>
          <w:p w:rsidR="00BC2578" w:rsidRPr="0068534B" w:rsidRDefault="00BC2578" w:rsidP="00B54E8E">
            <w:pPr>
              <w:jc w:val="both"/>
              <w:rPr>
                <w:b/>
              </w:rPr>
            </w:pPr>
          </w:p>
        </w:tc>
        <w:tc>
          <w:tcPr>
            <w:tcW w:w="1200" w:type="dxa"/>
            <w:noWrap/>
            <w:hideMark/>
          </w:tcPr>
          <w:p w:rsidR="00BC2578" w:rsidRPr="0068534B" w:rsidRDefault="00BC2578" w:rsidP="00B54E8E">
            <w:pPr>
              <w:jc w:val="both"/>
              <w:rPr>
                <w:b/>
              </w:rPr>
            </w:pPr>
            <w:r w:rsidRPr="0068534B">
              <w:rPr>
                <w:b/>
              </w:rPr>
              <w:t>5.5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#444: WPF Einführung</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#460: Kickoff Meeting</w:t>
            </w:r>
          </w:p>
        </w:tc>
        <w:tc>
          <w:tcPr>
            <w:tcW w:w="1200" w:type="dxa"/>
            <w:noWrap/>
            <w:hideMark/>
          </w:tcPr>
          <w:p w:rsidR="00BC2578" w:rsidRPr="003E584E" w:rsidRDefault="00BC2578" w:rsidP="00B54E8E">
            <w:r w:rsidRPr="003E584E">
              <w:t>2.5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SP1</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40</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#445: Meeting, 19.09.11</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#450: Vision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#456: Planung Sprint 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#463: Meeting, 26.09.11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#464: Dokumenterstellung</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#465: Entwicklungsumgebung installieren/einrichten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#466: Meeting, 03.10.11</w:t>
            </w:r>
          </w:p>
        </w:tc>
        <w:tc>
          <w:tcPr>
            <w:tcW w:w="1200" w:type="dxa"/>
            <w:noWrap/>
            <w:hideMark/>
          </w:tcPr>
          <w:p w:rsidR="00BC2578" w:rsidRPr="003E584E" w:rsidRDefault="00BC2578" w:rsidP="00B54E8E">
            <w:r w:rsidRPr="003E584E">
              <w:t>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#479: Administrative Arbeiten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#480: Interviews durchführen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#481: Interviews erstellen &amp; organisieren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#484: Risiko Management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#489: Projektmanagement</w:t>
            </w:r>
          </w:p>
        </w:tc>
        <w:tc>
          <w:tcPr>
            <w:tcW w:w="1200" w:type="dxa"/>
            <w:noWrap/>
            <w:hideMark/>
          </w:tcPr>
          <w:p w:rsidR="00BC2578" w:rsidRPr="003E584E" w:rsidRDefault="00BC2578" w:rsidP="00B54E8E">
            <w:r w:rsidRPr="003E584E">
              <w:t>6.5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#490: Flip 1.0 analysieren und dokumentieren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#491: Sitzungsprotokolle</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#492: Studium Technologie</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#494: Brainstorming, Interview analysieren</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#496: Einarbeitung Scrum</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#519: Planung Sprint</w:t>
            </w:r>
          </w:p>
        </w:tc>
        <w:tc>
          <w:tcPr>
            <w:tcW w:w="1200" w:type="dxa"/>
            <w:noWrap/>
            <w:hideMark/>
          </w:tcPr>
          <w:p w:rsidR="00BC2578" w:rsidRPr="003E584E" w:rsidRDefault="00BC2578" w:rsidP="00B54E8E">
            <w:r w:rsidRPr="003E584E">
              <w:t>4</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SP2</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#446: Meeting, 10.10.11</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#457: Sprint 3 geplant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#467: Meeting, 17.10.11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#485: Risikomanagement nachgeführt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#506: Vision erstellt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#507: Personas erstellt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#508: Szenarien erstellt</w:t>
            </w:r>
          </w:p>
        </w:tc>
        <w:tc>
          <w:tcPr>
            <w:tcW w:w="1200" w:type="dxa"/>
            <w:noWrap/>
            <w:hideMark/>
          </w:tcPr>
          <w:p w:rsidR="00BC2578" w:rsidRPr="003E584E" w:rsidRDefault="00BC2578" w:rsidP="00B54E8E">
            <w:r w:rsidRPr="003E584E">
              <w:t>2.25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#509: Creative Workshop durchgeführt</w:t>
            </w:r>
          </w:p>
        </w:tc>
        <w:tc>
          <w:tcPr>
            <w:tcW w:w="1200" w:type="dxa"/>
            <w:noWrap/>
            <w:hideMark/>
          </w:tcPr>
          <w:p w:rsidR="00BC2578" w:rsidRPr="003E584E" w:rsidRDefault="00BC2578" w:rsidP="00B54E8E">
            <w:r w:rsidRPr="003E584E">
              <w:t>4</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#510: Papierprototyp erstellt</w:t>
            </w:r>
          </w:p>
        </w:tc>
        <w:tc>
          <w:tcPr>
            <w:tcW w:w="1200" w:type="dxa"/>
            <w:noWrap/>
            <w:hideMark/>
          </w:tcPr>
          <w:p w:rsidR="00BC2578" w:rsidRPr="003E584E" w:rsidRDefault="00BC2578" w:rsidP="00B54E8E">
            <w:r w:rsidRPr="003E584E">
              <w:t>8</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#511: Papierprototyp getestet und ausgewertet</w:t>
            </w:r>
          </w:p>
        </w:tc>
        <w:tc>
          <w:tcPr>
            <w:tcW w:w="1200" w:type="dxa"/>
            <w:noWrap/>
            <w:hideMark/>
          </w:tcPr>
          <w:p w:rsidR="00BC2578" w:rsidRPr="003E584E" w:rsidRDefault="00BC2578" w:rsidP="00B54E8E">
            <w:r w:rsidRPr="003E584E">
              <w:t>9</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#512: User Stories definiert</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#513: Scrum Poker durchgeführt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#514: User Stories priorisiert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#543: Creative Workshop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#563: Guidelines gelesen / überflogen / dokumentiert</w:t>
            </w:r>
          </w:p>
        </w:tc>
        <w:tc>
          <w:tcPr>
            <w:tcW w:w="1200" w:type="dxa"/>
            <w:noWrap/>
            <w:hideMark/>
          </w:tcPr>
          <w:p w:rsidR="00BC2578" w:rsidRPr="003E584E" w:rsidRDefault="00BC2578" w:rsidP="00B54E8E">
            <w:r w:rsidRPr="003E584E">
              <w:t>1</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SP3</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#447: Meeting, 31.10.11</w:t>
            </w:r>
          </w:p>
        </w:tc>
        <w:tc>
          <w:tcPr>
            <w:tcW w:w="1200" w:type="dxa"/>
            <w:noWrap/>
            <w:hideMark/>
          </w:tcPr>
          <w:p w:rsidR="00BC2578" w:rsidRPr="003E584E" w:rsidRDefault="00BC2578" w:rsidP="00B54E8E">
            <w:r w:rsidRPr="003E584E">
              <w:t>3.5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#458: Sprint 4 geplant</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#468: Meeting, 24.10.11</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#515: Domain Model erstellt</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#566: Guidelines gelesen / überflogen / dokumentiert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#568: Design Constraints dokumentiert</w:t>
            </w:r>
          </w:p>
        </w:tc>
        <w:tc>
          <w:tcPr>
            <w:tcW w:w="1200" w:type="dxa"/>
            <w:noWrap/>
            <w:hideMark/>
          </w:tcPr>
          <w:p w:rsidR="00BC2578" w:rsidRPr="003E584E" w:rsidRDefault="00BC2578" w:rsidP="00B54E8E">
            <w:r w:rsidRPr="003E584E">
              <w:t>0.25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#569: Diskussion Accessability dokumentiert</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#571: Projektplan und User Stories angepasst</w:t>
            </w:r>
          </w:p>
        </w:tc>
        <w:tc>
          <w:tcPr>
            <w:tcW w:w="1200" w:type="dxa"/>
            <w:noWrap/>
            <w:hideMark/>
          </w:tcPr>
          <w:p w:rsidR="00BC2578" w:rsidRPr="003E584E" w:rsidRDefault="00BC2578" w:rsidP="00B54E8E">
            <w:r w:rsidRPr="003E584E">
              <w:t>3.25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#575: Detailansicht PN</w:t>
            </w:r>
          </w:p>
        </w:tc>
        <w:tc>
          <w:tcPr>
            <w:tcW w:w="1200" w:type="dxa"/>
            <w:noWrap/>
            <w:hideMark/>
          </w:tcPr>
          <w:p w:rsidR="00BC2578" w:rsidRPr="003E584E" w:rsidRDefault="00BC2578" w:rsidP="00B54E8E">
            <w:r w:rsidRPr="003E584E">
              <w:t>10.5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#577: Navigation </w:t>
            </w:r>
            <w:r>
              <w:t>„</w:t>
            </w:r>
            <w:r w:rsidRPr="003E584E">
              <w:t>Detail -&gt; Übersicht</w:t>
            </w:r>
            <w:r>
              <w:t>“</w:t>
            </w:r>
          </w:p>
        </w:tc>
        <w:tc>
          <w:tcPr>
            <w:tcW w:w="1200" w:type="dxa"/>
            <w:noWrap/>
            <w:hideMark/>
          </w:tcPr>
          <w:p w:rsidR="00BC2578" w:rsidRPr="003E584E" w:rsidRDefault="00BC2578" w:rsidP="00B54E8E">
            <w:r w:rsidRPr="003E584E">
              <w:t>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#582: Navigation "Detailansicht -&gt; Detailansicht"</w:t>
            </w:r>
          </w:p>
        </w:tc>
        <w:tc>
          <w:tcPr>
            <w:tcW w:w="1200" w:type="dxa"/>
            <w:noWrap/>
            <w:hideMark/>
          </w:tcPr>
          <w:p w:rsidR="00BC2578" w:rsidRPr="003E584E" w:rsidRDefault="00BC2578" w:rsidP="00B54E8E">
            <w:r w:rsidRPr="003E584E">
              <w:t>5.75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#592: NF Anforderungen dokumentiert</w:t>
            </w:r>
          </w:p>
        </w:tc>
        <w:tc>
          <w:tcPr>
            <w:tcW w:w="1200" w:type="dxa"/>
            <w:noWrap/>
            <w:hideMark/>
          </w:tcPr>
          <w:p w:rsidR="00BC2578" w:rsidRPr="003E584E" w:rsidRDefault="00BC2578" w:rsidP="00B54E8E">
            <w:r w:rsidRPr="003E584E">
              <w:t>0.5</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SP4</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38.25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#448: Meeting, 14.11.11</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#459: Sprint 5 geplant</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#469: Meeting, 07.11.11</w:t>
            </w:r>
          </w:p>
        </w:tc>
        <w:tc>
          <w:tcPr>
            <w:tcW w:w="1200" w:type="dxa"/>
            <w:noWrap/>
            <w:hideMark/>
          </w:tcPr>
          <w:p w:rsidR="00BC2578" w:rsidRPr="003E584E" w:rsidRDefault="00BC2578" w:rsidP="00B54E8E">
            <w:r w:rsidRPr="003E584E">
              <w:t>1.25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#470: Meeting, 11.11.11</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#557: Tests dokumentiert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#567: NF Anforderungen dokumentiert</w:t>
            </w:r>
          </w:p>
        </w:tc>
        <w:tc>
          <w:tcPr>
            <w:tcW w:w="1200" w:type="dxa"/>
            <w:noWrap/>
            <w:hideMark/>
          </w:tcPr>
          <w:p w:rsidR="00BC2578" w:rsidRPr="003E584E" w:rsidRDefault="00BC2578" w:rsidP="00B54E8E">
            <w:r w:rsidRPr="003E584E">
              <w:t>1.25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#584: Meeting, 04.11.11</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#585: PivotViewer untersucht und dokumentiert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#587: Filter in Übersicht setzen</w:t>
            </w:r>
          </w:p>
        </w:tc>
        <w:tc>
          <w:tcPr>
            <w:tcW w:w="1200" w:type="dxa"/>
            <w:noWrap/>
            <w:hideMark/>
          </w:tcPr>
          <w:p w:rsidR="00BC2578" w:rsidRPr="003E584E" w:rsidRDefault="00BC2578" w:rsidP="00B54E8E">
            <w:r w:rsidRPr="003E584E">
              <w:t>7</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#588: Filterkriterium auswählen</w:t>
            </w:r>
          </w:p>
        </w:tc>
        <w:tc>
          <w:tcPr>
            <w:tcW w:w="1200" w:type="dxa"/>
            <w:noWrap/>
            <w:hideMark/>
          </w:tcPr>
          <w:p w:rsidR="00BC2578" w:rsidRPr="003E584E" w:rsidRDefault="00BC2578" w:rsidP="00B54E8E">
            <w:r w:rsidRPr="003E584E">
              <w:t>9</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#589: Filter in Übersicht entfernen</w:t>
            </w:r>
          </w:p>
        </w:tc>
        <w:tc>
          <w:tcPr>
            <w:tcW w:w="1200" w:type="dxa"/>
            <w:noWrap/>
            <w:hideMark/>
          </w:tcPr>
          <w:p w:rsidR="00BC2578" w:rsidRPr="003E584E" w:rsidRDefault="00BC2578" w:rsidP="00B54E8E">
            <w:r w:rsidRPr="003E584E">
              <w:t>3.75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#590: Tags aggregieren</w:t>
            </w:r>
          </w:p>
        </w:tc>
        <w:tc>
          <w:tcPr>
            <w:tcW w:w="1200" w:type="dxa"/>
            <w:noWrap/>
            <w:hideMark/>
          </w:tcPr>
          <w:p w:rsidR="00BC2578" w:rsidRPr="003E584E" w:rsidRDefault="00BC2578" w:rsidP="00B54E8E">
            <w:r w:rsidRPr="003E584E">
              <w:t>0.5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#596: Layout definiert</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#597: Navigation "Detailansicht -&gt; Detailansicht"</w:t>
            </w:r>
          </w:p>
        </w:tc>
        <w:tc>
          <w:tcPr>
            <w:tcW w:w="1200" w:type="dxa"/>
            <w:noWrap/>
            <w:hideMark/>
          </w:tcPr>
          <w:p w:rsidR="00BC2578" w:rsidRPr="003E584E" w:rsidRDefault="00BC2578" w:rsidP="00B54E8E">
            <w:r w:rsidRPr="003E584E">
              <w:t>3.5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SP5</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#462: Sprint 6 geplant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#472: Meeting, 28.11.11</w:t>
            </w:r>
          </w:p>
        </w:tc>
        <w:tc>
          <w:tcPr>
            <w:tcW w:w="1200" w:type="dxa"/>
            <w:noWrap/>
            <w:hideMark/>
          </w:tcPr>
          <w:p w:rsidR="00BC2578" w:rsidRPr="003E584E" w:rsidRDefault="00BC2578" w:rsidP="00B54E8E">
            <w:r w:rsidRPr="003E584E">
              <w:t>1.75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#488: Risikomanagement nachgeführt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#558: Tests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#600: Meeting, 25.11.11</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#601: Filter in Detailansicht setzen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#602: Filtern nach mehreren Kriterien</w:t>
            </w:r>
          </w:p>
        </w:tc>
        <w:tc>
          <w:tcPr>
            <w:tcW w:w="1200" w:type="dxa"/>
            <w:noWrap/>
            <w:hideMark/>
          </w:tcPr>
          <w:p w:rsidR="00BC2578" w:rsidRPr="003E584E" w:rsidRDefault="00BC2578" w:rsidP="00B54E8E">
            <w:r w:rsidRPr="003E584E">
              <w:t>2</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sidP="00B54E8E">
            <w:r w:rsidRPr="003E584E">
              <w:t xml:space="preserve">Feature #603: Animierte Navigation </w:t>
            </w:r>
            <w:r>
              <w:t>„</w:t>
            </w:r>
            <w:r w:rsidRPr="003E584E">
              <w:t>Detail -&gt; Übersicht</w:t>
            </w:r>
            <w:r>
              <w:t>“</w:t>
            </w:r>
          </w:p>
        </w:tc>
        <w:tc>
          <w:tcPr>
            <w:tcW w:w="1200" w:type="dxa"/>
            <w:noWrap/>
            <w:hideMark/>
          </w:tcPr>
          <w:p w:rsidR="00BC2578" w:rsidRPr="003E584E" w:rsidRDefault="00BC2578" w:rsidP="00B54E8E">
            <w:r w:rsidRPr="003E584E">
              <w:t>6.25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#605: Lesemodus PN anzeigen</w:t>
            </w:r>
          </w:p>
        </w:tc>
        <w:tc>
          <w:tcPr>
            <w:tcW w:w="1200" w:type="dxa"/>
            <w:noWrap/>
            <w:hideMark/>
          </w:tcPr>
          <w:p w:rsidR="00BC2578" w:rsidRPr="003E584E" w:rsidRDefault="00BC2578" w:rsidP="00B54E8E">
            <w:r w:rsidRPr="003E584E">
              <w:t>10</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#606: Schöne Darstellung der Tags</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#607: Animation für Navigation "Detailansicht -&gt; Detailansicht"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#608: Schöne Darstellung des Filters</w:t>
            </w:r>
          </w:p>
        </w:tc>
        <w:tc>
          <w:tcPr>
            <w:tcW w:w="1200" w:type="dxa"/>
            <w:noWrap/>
            <w:hideMark/>
          </w:tcPr>
          <w:p w:rsidR="00BC2578" w:rsidRPr="003E584E" w:rsidRDefault="00BC2578" w:rsidP="00B54E8E">
            <w:r w:rsidRPr="003E584E">
              <w:t>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#618: Anforderungen und Domain Modell Dokumente korrigiert</w:t>
            </w:r>
          </w:p>
        </w:tc>
        <w:tc>
          <w:tcPr>
            <w:tcW w:w="1200" w:type="dxa"/>
            <w:noWrap/>
            <w:hideMark/>
          </w:tcPr>
          <w:p w:rsidR="00BC2578" w:rsidRPr="003E584E" w:rsidRDefault="00BC2578" w:rsidP="00B54E8E">
            <w:r w:rsidRPr="003E584E">
              <w:t>0.5</w:t>
            </w:r>
          </w:p>
        </w:tc>
      </w:tr>
      <w:tr w:rsidR="00BC2578" w:rsidRPr="0068534B"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SP6</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44.75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#471: Meeting, 05.12.11</w:t>
            </w:r>
          </w:p>
        </w:tc>
        <w:tc>
          <w:tcPr>
            <w:tcW w:w="1200" w:type="dxa"/>
            <w:noWrap/>
            <w:hideMark/>
          </w:tcPr>
          <w:p w:rsidR="00BC2578" w:rsidRPr="003E584E" w:rsidRDefault="00BC2578" w:rsidP="00B54E8E">
            <w:r w:rsidRPr="003E584E">
              <w:t>2.25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#473: Meeting, 09.12.11</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#474: Meeting, 12.12.11</w:t>
            </w:r>
          </w:p>
        </w:tc>
        <w:tc>
          <w:tcPr>
            <w:tcW w:w="1200" w:type="dxa"/>
            <w:noWrap/>
            <w:hideMark/>
          </w:tcPr>
          <w:p w:rsidR="00BC2578" w:rsidRPr="003E584E" w:rsidRDefault="00BC2578" w:rsidP="00B54E8E">
            <w:r w:rsidRPr="003E584E">
              <w:t>1.75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#546: Abstract geschrieben</w:t>
            </w:r>
          </w:p>
        </w:tc>
        <w:tc>
          <w:tcPr>
            <w:tcW w:w="1200" w:type="dxa"/>
            <w:noWrap/>
            <w:hideMark/>
          </w:tcPr>
          <w:p w:rsidR="00BC2578" w:rsidRPr="003E584E" w:rsidRDefault="00BC2578" w:rsidP="00B54E8E">
            <w:r w:rsidRPr="003E584E">
              <w:t>0.75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#549: Erklärung eigenständige Arbeit unterschrieben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#550: Lizenzvereinbarung unterschrieben</w:t>
            </w:r>
          </w:p>
        </w:tc>
        <w:tc>
          <w:tcPr>
            <w:tcW w:w="1200" w:type="dxa"/>
            <w:noWrap/>
            <w:hideMark/>
          </w:tcPr>
          <w:p w:rsidR="00BC2578" w:rsidRPr="003E584E" w:rsidRDefault="00BC2578" w:rsidP="00B54E8E">
            <w:r w:rsidRPr="003E584E">
              <w:t>2</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#551: Aufgabenstellung unterschrieben</w:t>
            </w:r>
          </w:p>
        </w:tc>
        <w:tc>
          <w:tcPr>
            <w:tcW w:w="1200" w:type="dxa"/>
            <w:noWrap/>
            <w:hideMark/>
          </w:tcPr>
          <w:p w:rsidR="00BC2578" w:rsidRPr="003E584E" w:rsidRDefault="00BC2578" w:rsidP="00B54E8E">
            <w:r w:rsidRPr="003E584E">
              <w:t>0.25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#564: Usability Tests durchgeführt und protokolliert</w:t>
            </w:r>
          </w:p>
        </w:tc>
        <w:tc>
          <w:tcPr>
            <w:tcW w:w="1200" w:type="dxa"/>
            <w:noWrap/>
            <w:hideMark/>
          </w:tcPr>
          <w:p w:rsidR="00BC2578" w:rsidRPr="003E584E" w:rsidRDefault="00BC2578" w:rsidP="00B54E8E">
            <w:r w:rsidRPr="003E584E">
              <w:t>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#613: Dokument "Realisierung &amp; Test"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#614: Lesemodus PN anzeigen</w:t>
            </w:r>
          </w:p>
        </w:tc>
        <w:tc>
          <w:tcPr>
            <w:tcW w:w="1200" w:type="dxa"/>
            <w:noWrap/>
            <w:hideMark/>
          </w:tcPr>
          <w:p w:rsidR="00BC2578" w:rsidRPr="003E584E" w:rsidRDefault="00BC2578" w:rsidP="00B54E8E">
            <w:r w:rsidRPr="003E584E">
              <w:t>4.25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#615: Anzahl PN bei Übersicht angezeigt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 xml:space="preserve">Feature #616: Animation Filter -&gt; Übersicht </w:t>
            </w:r>
          </w:p>
        </w:tc>
        <w:tc>
          <w:tcPr>
            <w:tcW w:w="1200" w:type="dxa"/>
            <w:noWrap/>
            <w:hideMark/>
          </w:tcPr>
          <w:p w:rsidR="00BC2578" w:rsidRPr="003E584E" w:rsidRDefault="00BC2578" w:rsidP="00B54E8E">
            <w:r w:rsidRPr="003E584E">
              <w:t>6</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#617: 3-D Darstellung der PNs dokumentiert</w:t>
            </w:r>
          </w:p>
        </w:tc>
        <w:tc>
          <w:tcPr>
            <w:tcW w:w="1200" w:type="dxa"/>
            <w:noWrap/>
            <w:hideMark/>
          </w:tcPr>
          <w:p w:rsidR="00BC2578" w:rsidRPr="003E584E" w:rsidRDefault="00BC2578" w:rsidP="00B54E8E">
            <w:r w:rsidRPr="003E584E">
              <w:t>1.5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#619: Funktionale Anforderungen dokumentiert</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#620: Betriebskonzept / Installationsanleitung erarbeitet</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#622: Dokumente vervollständigt / diverse kleine Anpassungen</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#623: Verbesserungen aus Usability Test gemacht</w:t>
            </w:r>
          </w:p>
        </w:tc>
        <w:tc>
          <w:tcPr>
            <w:tcW w:w="1200" w:type="dxa"/>
            <w:noWrap/>
            <w:hideMark/>
          </w:tcPr>
          <w:p w:rsidR="00BC2578" w:rsidRPr="003E584E" w:rsidRDefault="00BC2578" w:rsidP="00B54E8E">
            <w:r w:rsidRPr="003E584E">
              <w:t>9.75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#628: Codereview durchgeführt</w:t>
            </w:r>
          </w:p>
        </w:tc>
        <w:tc>
          <w:tcPr>
            <w:tcW w:w="1200" w:type="dxa"/>
            <w:noWrap/>
            <w:hideMark/>
          </w:tcPr>
          <w:p w:rsidR="00BC2578" w:rsidRPr="003E584E" w:rsidRDefault="00BC2578" w:rsidP="00B54E8E">
            <w:r w:rsidRPr="003E584E">
              <w:t>1</w:t>
            </w:r>
          </w:p>
        </w:tc>
      </w:tr>
      <w:tr w:rsidR="00BC2578" w:rsidRPr="0068534B"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68534B" w:rsidRDefault="00BC2578">
            <w:pPr>
              <w:rPr>
                <w:b/>
              </w:rPr>
            </w:pPr>
            <w:r w:rsidRPr="0068534B">
              <w:rPr>
                <w:b/>
              </w:rPr>
              <w:t>SP7</w:t>
            </w:r>
          </w:p>
        </w:tc>
        <w:tc>
          <w:tcPr>
            <w:tcW w:w="6497" w:type="dxa"/>
            <w:noWrap/>
            <w:hideMark/>
          </w:tcPr>
          <w:p w:rsidR="00BC2578" w:rsidRPr="0068534B" w:rsidRDefault="00BC2578">
            <w:pPr>
              <w:rPr>
                <w:b/>
              </w:rPr>
            </w:pPr>
          </w:p>
        </w:tc>
        <w:tc>
          <w:tcPr>
            <w:tcW w:w="1200" w:type="dxa"/>
            <w:noWrap/>
            <w:hideMark/>
          </w:tcPr>
          <w:p w:rsidR="00BC2578" w:rsidRPr="0068534B" w:rsidRDefault="00BC2578" w:rsidP="00B54E8E">
            <w:pPr>
              <w:rPr>
                <w:b/>
              </w:rPr>
            </w:pPr>
            <w:r w:rsidRPr="0068534B">
              <w:rPr>
                <w:b/>
              </w:rPr>
              <w:t>36.25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#475: Meeting, 19.12.11</w:t>
            </w:r>
          </w:p>
        </w:tc>
        <w:tc>
          <w:tcPr>
            <w:tcW w:w="1200" w:type="dxa"/>
            <w:noWrap/>
            <w:hideMark/>
          </w:tcPr>
          <w:p w:rsidR="00BC2578" w:rsidRPr="003E584E" w:rsidRDefault="00BC2578" w:rsidP="00B54E8E">
            <w:r w:rsidRPr="003E584E">
              <w:t>1.75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#544: CD gebrannt und abgegeben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#545: Persönlicher Bericht geschrieben</w:t>
            </w:r>
          </w:p>
        </w:tc>
        <w:tc>
          <w:tcPr>
            <w:tcW w:w="1200" w:type="dxa"/>
            <w:noWrap/>
            <w:hideMark/>
          </w:tcPr>
          <w:p w:rsidR="00BC2578" w:rsidRPr="003E584E" w:rsidRDefault="00BC2578" w:rsidP="00B54E8E">
            <w:r w:rsidRPr="003E584E">
              <w:t>3.5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#548: Extended Management Summary geschrieben</w:t>
            </w:r>
          </w:p>
        </w:tc>
        <w:tc>
          <w:tcPr>
            <w:tcW w:w="1200" w:type="dxa"/>
            <w:noWrap/>
            <w:hideMark/>
          </w:tcPr>
          <w:p w:rsidR="00BC2578" w:rsidRPr="003E584E" w:rsidRDefault="00BC2578" w:rsidP="00B54E8E">
            <w:r w:rsidRPr="003E584E">
              <w:t>3</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#561: Tools sind beschrieben</w:t>
            </w:r>
          </w:p>
        </w:tc>
        <w:tc>
          <w:tcPr>
            <w:tcW w:w="1200" w:type="dxa"/>
            <w:noWrap/>
            <w:hideMark/>
          </w:tcPr>
          <w:p w:rsidR="00BC2578" w:rsidRPr="003E584E" w:rsidRDefault="00BC2578" w:rsidP="00B54E8E">
            <w:r w:rsidRPr="003E584E">
              <w:t>0.5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#562: Video und Wiki Seite erstellt</w:t>
            </w:r>
          </w:p>
        </w:tc>
        <w:tc>
          <w:tcPr>
            <w:tcW w:w="1200" w:type="dxa"/>
            <w:noWrap/>
            <w:hideMark/>
          </w:tcPr>
          <w:p w:rsidR="00BC2578" w:rsidRPr="003E584E" w:rsidRDefault="00BC2578" w:rsidP="00B54E8E">
            <w:r w:rsidRPr="003E584E">
              <w:t>2.5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#630: Abstract geschrieben</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#631: Dokumente zusammenfügen, PDF generieren</w:t>
            </w:r>
          </w:p>
        </w:tc>
        <w:tc>
          <w:tcPr>
            <w:tcW w:w="1200" w:type="dxa"/>
            <w:noWrap/>
            <w:hideMark/>
          </w:tcPr>
          <w:p w:rsidR="00BC2578" w:rsidRPr="003E584E" w:rsidRDefault="00BC2578" w:rsidP="00B54E8E">
            <w:r w:rsidRPr="003E584E">
              <w:t>6</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#632: Weiterentwicklung dokumentiert</w:t>
            </w:r>
          </w:p>
        </w:tc>
        <w:tc>
          <w:tcPr>
            <w:tcW w:w="1200" w:type="dxa"/>
            <w:noWrap/>
            <w:hideMark/>
          </w:tcPr>
          <w:p w:rsidR="00BC2578" w:rsidRPr="003E584E" w:rsidRDefault="00BC2578" w:rsidP="00B54E8E">
            <w:r w:rsidRPr="003E584E">
              <w:t>3</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#634: SE Dok: "Entwurf" geschrieben</w:t>
            </w:r>
          </w:p>
        </w:tc>
        <w:tc>
          <w:tcPr>
            <w:tcW w:w="1200" w:type="dxa"/>
            <w:noWrap/>
            <w:hideMark/>
          </w:tcPr>
          <w:p w:rsidR="00BC2578" w:rsidRPr="003E584E" w:rsidRDefault="00BC2578" w:rsidP="00B54E8E">
            <w:r w:rsidRPr="003E584E">
              <w:t>4.5</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#635: Usability Tests durchgeführt und protokolliert</w:t>
            </w:r>
          </w:p>
        </w:tc>
        <w:tc>
          <w:tcPr>
            <w:tcW w:w="1200" w:type="dxa"/>
            <w:noWrap/>
            <w:hideMark/>
          </w:tcPr>
          <w:p w:rsidR="00BC2578" w:rsidRPr="003E584E" w:rsidRDefault="00BC2578" w:rsidP="00B54E8E">
            <w:r w:rsidRPr="003E584E">
              <w:t>1</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#636: Dokument "Realisierung &amp; Test" geschrieben</w:t>
            </w:r>
          </w:p>
        </w:tc>
        <w:tc>
          <w:tcPr>
            <w:tcW w:w="1200" w:type="dxa"/>
            <w:noWrap/>
            <w:hideMark/>
          </w:tcPr>
          <w:p w:rsidR="00BC2578" w:rsidRPr="003E584E" w:rsidRDefault="00BC2578" w:rsidP="00B54E8E">
            <w:r w:rsidRPr="003E584E">
              <w:t>1</w:t>
            </w:r>
          </w:p>
        </w:tc>
      </w:tr>
      <w:tr w:rsidR="00BC2578" w:rsidRPr="003E584E" w:rsidTr="00B54E8E">
        <w:trPr>
          <w:cnfStyle w:val="000000100000" w:firstRow="0" w:lastRow="0" w:firstColumn="0" w:lastColumn="0" w:oddVBand="0" w:evenVBand="0" w:oddHBand="1" w:evenHBand="0"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#639: Einleitung Technischer Bericht geschrieben</w:t>
            </w:r>
          </w:p>
        </w:tc>
        <w:tc>
          <w:tcPr>
            <w:tcW w:w="1200" w:type="dxa"/>
            <w:noWrap/>
            <w:hideMark/>
          </w:tcPr>
          <w:p w:rsidR="00BC2578" w:rsidRPr="003E584E" w:rsidRDefault="00BC2578" w:rsidP="00B54E8E">
            <w:r w:rsidRPr="003E584E">
              <w:t>1.5</w:t>
            </w:r>
          </w:p>
        </w:tc>
      </w:tr>
      <w:tr w:rsidR="00BC2578" w:rsidRPr="003E584E" w:rsidTr="00B54E8E">
        <w:trPr>
          <w:cnfStyle w:val="000000010000" w:firstRow="0" w:lastRow="0" w:firstColumn="0" w:lastColumn="0" w:oddVBand="0" w:evenVBand="0" w:oddHBand="0" w:evenHBand="1" w:firstRowFirstColumn="0" w:firstRowLastColumn="0" w:lastRowFirstColumn="0" w:lastRowLastColumn="0"/>
          <w:trHeight w:val="300"/>
        </w:trPr>
        <w:tc>
          <w:tcPr>
            <w:tcW w:w="1200" w:type="dxa"/>
            <w:noWrap/>
            <w:hideMark/>
          </w:tcPr>
          <w:p w:rsidR="00BC2578" w:rsidRPr="003E584E" w:rsidRDefault="00BC2578"/>
        </w:tc>
        <w:tc>
          <w:tcPr>
            <w:tcW w:w="6497" w:type="dxa"/>
            <w:noWrap/>
            <w:hideMark/>
          </w:tcPr>
          <w:p w:rsidR="00BC2578" w:rsidRPr="003E584E" w:rsidRDefault="00BC2578">
            <w:r w:rsidRPr="003E584E">
              <w:t>Feature #641: Allgemeine Korrekturen, kleine Anpassungen</w:t>
            </w:r>
          </w:p>
        </w:tc>
        <w:tc>
          <w:tcPr>
            <w:tcW w:w="1200" w:type="dxa"/>
            <w:noWrap/>
            <w:hideMark/>
          </w:tcPr>
          <w:p w:rsidR="00BC2578" w:rsidRPr="003E584E" w:rsidRDefault="00BC2578" w:rsidP="00B54E8E">
            <w:pPr>
              <w:keepNext/>
            </w:pPr>
            <w:r w:rsidRPr="003E584E">
              <w:t>6</w:t>
            </w:r>
          </w:p>
        </w:tc>
      </w:tr>
    </w:tbl>
    <w:p w:rsidR="00BC2578" w:rsidRPr="00DA5B1F" w:rsidRDefault="00BC2578" w:rsidP="00B54E8E">
      <w:pPr>
        <w:pStyle w:val="Beschriftung"/>
      </w:pPr>
      <w:bookmarkStart w:id="711" w:name="_Toc312246643"/>
      <w:bookmarkStart w:id="712" w:name="_Toc312346170"/>
      <w:r>
        <w:t xml:space="preserve">Tabelle </w:t>
      </w:r>
      <w:r w:rsidR="00734A85">
        <w:fldChar w:fldCharType="begin"/>
      </w:r>
      <w:r w:rsidR="00734A85">
        <w:instrText xml:space="preserve"> SEQ Tabelle \* ARABIC </w:instrText>
      </w:r>
      <w:r w:rsidR="00734A85">
        <w:fldChar w:fldCharType="separate"/>
      </w:r>
      <w:r w:rsidR="005358CB">
        <w:rPr>
          <w:noProof/>
        </w:rPr>
        <w:t>27</w:t>
      </w:r>
      <w:r w:rsidR="00734A85">
        <w:rPr>
          <w:noProof/>
        </w:rPr>
        <w:fldChar w:fldCharType="end"/>
      </w:r>
      <w:r w:rsidRPr="00475E16">
        <w:t xml:space="preserve"> - Arbeitsliste </w:t>
      </w:r>
      <w:r>
        <w:t>Delia Treichler</w:t>
      </w:r>
      <w:bookmarkEnd w:id="711"/>
      <w:bookmarkEnd w:id="712"/>
    </w:p>
    <w:p w:rsidR="00C22A78" w:rsidRDefault="00C22A78">
      <w:r>
        <w:br w:type="page"/>
      </w:r>
    </w:p>
    <w:p w:rsidR="00C22A78" w:rsidRDefault="00C22A78" w:rsidP="00C22A78"/>
    <w:p w:rsidR="00C22A78" w:rsidRDefault="00C22A78" w:rsidP="00C22A78"/>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r>
        <w:rPr>
          <w:b/>
          <w:bCs/>
          <w:noProof/>
          <w:lang w:eastAsia="de-CH"/>
        </w:rPr>
        <w:drawing>
          <wp:anchor distT="0" distB="0" distL="114300" distR="114300" simplePos="0" relativeHeight="251727872" behindDoc="1" locked="0" layoutInCell="1" allowOverlap="1" wp14:anchorId="679E015F" wp14:editId="33A79572">
            <wp:simplePos x="0" y="0"/>
            <wp:positionH relativeFrom="column">
              <wp:posOffset>390525</wp:posOffset>
            </wp:positionH>
            <wp:positionV relativeFrom="paragraph">
              <wp:posOffset>23173</wp:posOffset>
            </wp:positionV>
            <wp:extent cx="3459480" cy="2507615"/>
            <wp:effectExtent l="0" t="0" r="7620" b="6985"/>
            <wp:wrapNone/>
            <wp:docPr id="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6" cstate="print">
                      <a:extLst>
                        <a:ext uri="{28A0092B-C50C-407E-A947-70E740481C1C}">
                          <a14:useLocalDpi xmlns:a14="http://schemas.microsoft.com/office/drawing/2010/main" val="0"/>
                        </a:ext>
                      </a:extLst>
                    </a:blip>
                    <a:srcRect l="2873"/>
                    <a:stretch/>
                  </pic:blipFill>
                  <pic:spPr bwMode="auto">
                    <a:xfrm>
                      <a:off x="0" y="0"/>
                      <a:ext cx="3459480"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rPr>
          <w:b/>
          <w:bCs/>
          <w:noProof/>
          <w:lang w:eastAsia="de-CH"/>
        </w:rPr>
      </w:pPr>
    </w:p>
    <w:p w:rsidR="00C22A78" w:rsidRDefault="00C22A78" w:rsidP="00C22A78">
      <w:pPr>
        <w:pStyle w:val="KeinLeerraum"/>
        <w:pBdr>
          <w:left w:val="single" w:sz="24" w:space="4" w:color="5C5C71"/>
        </w:pBdr>
        <w:ind w:left="709"/>
        <w:rPr>
          <w:rFonts w:asciiTheme="majorHAnsi" w:eastAsiaTheme="majorEastAsia" w:hAnsiTheme="majorHAnsi" w:cstheme="majorBidi"/>
          <w:sz w:val="44"/>
          <w:szCs w:val="44"/>
        </w:rPr>
      </w:pPr>
      <w:r w:rsidRPr="00646CAF">
        <w:rPr>
          <w:rFonts w:asciiTheme="majorHAnsi" w:eastAsiaTheme="majorEastAsia" w:hAnsiTheme="majorHAnsi" w:cstheme="majorBidi"/>
          <w:sz w:val="44"/>
          <w:szCs w:val="44"/>
        </w:rPr>
        <w:t>Studienarbeit</w:t>
      </w:r>
    </w:p>
    <w:p w:rsidR="00C22A78" w:rsidRPr="00715CA4" w:rsidRDefault="00C22A78" w:rsidP="00C22A78">
      <w:pPr>
        <w:pStyle w:val="berschrift1"/>
        <w:pBdr>
          <w:left w:val="single" w:sz="24" w:space="4" w:color="5C5C71"/>
        </w:pBdr>
        <w:ind w:left="2127" w:hanging="1418"/>
        <w:rPr>
          <w:noProof/>
          <w:lang w:eastAsia="de-CH"/>
        </w:rPr>
      </w:pPr>
      <w:bookmarkStart w:id="713" w:name="_Ref312335568"/>
      <w:bookmarkStart w:id="714" w:name="_Toc312357419"/>
      <w:r>
        <w:rPr>
          <w:noProof/>
          <w:lang w:eastAsia="de-CH"/>
        </w:rPr>
        <w:t>Anhang</w:t>
      </w:r>
      <w:bookmarkEnd w:id="713"/>
      <w:bookmarkEnd w:id="714"/>
      <w:r>
        <w:rPr>
          <w:noProof/>
          <w:lang w:eastAsia="de-CH"/>
        </w:rPr>
        <w:br/>
      </w:r>
    </w:p>
    <w:p w:rsidR="002468E7" w:rsidRPr="006156A4" w:rsidRDefault="002468E7" w:rsidP="002468E7">
      <w:pPr>
        <w:spacing w:after="200" w:line="276" w:lineRule="auto"/>
      </w:pPr>
    </w:p>
    <w:sectPr w:rsidR="002468E7" w:rsidRPr="006156A4" w:rsidSect="00AE2095">
      <w:headerReference w:type="default" r:id="rId139"/>
      <w:footerReference w:type="default" r:id="rId140"/>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4A85" w:rsidRDefault="00734A85" w:rsidP="008F2373">
      <w:pPr>
        <w:spacing w:after="0"/>
      </w:pPr>
      <w:r>
        <w:separator/>
      </w:r>
    </w:p>
  </w:endnote>
  <w:endnote w:type="continuationSeparator" w:id="0">
    <w:p w:rsidR="00734A85" w:rsidRDefault="00734A85" w:rsidP="008F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3F1D" w:rsidRDefault="00E73F1D">
    <w:pPr>
      <w:pStyle w:val="Fuzeile"/>
    </w:pPr>
    <w:r>
      <w:t>Project Flip 2.0 - Bericht</w:t>
    </w:r>
    <w:r w:rsidRPr="005E2896">
      <w:tab/>
    </w:r>
    <w:r>
      <w:fldChar w:fldCharType="begin"/>
    </w:r>
    <w:r>
      <w:instrText xml:space="preserve"> DATE  \@ "d. MMMM yyyy"  \* MERGEFORMAT </w:instrText>
    </w:r>
    <w:r>
      <w:fldChar w:fldCharType="separate"/>
    </w:r>
    <w:r w:rsidR="005358CB">
      <w:rPr>
        <w:noProof/>
      </w:rPr>
      <w:t>22. Dezember 2011</w:t>
    </w:r>
    <w:r>
      <w:fldChar w:fldCharType="end"/>
    </w:r>
    <w:r>
      <w:tab/>
    </w:r>
    <w:r>
      <w:rPr>
        <w:lang w:val="de-DE"/>
      </w:rPr>
      <w:t xml:space="preserve">Seite </w:t>
    </w:r>
    <w:r>
      <w:rPr>
        <w:b/>
      </w:rPr>
      <w:fldChar w:fldCharType="begin"/>
    </w:r>
    <w:r>
      <w:rPr>
        <w:b/>
      </w:rPr>
      <w:instrText>PAGE  \* Arabic  \* MERGEFORMAT</w:instrText>
    </w:r>
    <w:r>
      <w:rPr>
        <w:b/>
      </w:rPr>
      <w:fldChar w:fldCharType="separate"/>
    </w:r>
    <w:r w:rsidR="005358CB" w:rsidRPr="005358CB">
      <w:rPr>
        <w:b/>
        <w:noProof/>
        <w:lang w:val="de-DE"/>
      </w:rPr>
      <w:t>88</w:t>
    </w:r>
    <w:r>
      <w:rPr>
        <w:b/>
      </w:rPr>
      <w:fldChar w:fldCharType="end"/>
    </w:r>
    <w:r>
      <w:rPr>
        <w:lang w:val="de-DE"/>
      </w:rPr>
      <w:t xml:space="preserve"> von </w:t>
    </w:r>
    <w:r w:rsidR="00734A85">
      <w:fldChar w:fldCharType="begin"/>
    </w:r>
    <w:r w:rsidR="00734A85">
      <w:instrText>NUMPAGES  \* Arabic  \* MERGEFORMAT</w:instrText>
    </w:r>
    <w:r w:rsidR="00734A85">
      <w:fldChar w:fldCharType="separate"/>
    </w:r>
    <w:r w:rsidR="005358CB" w:rsidRPr="005358CB">
      <w:rPr>
        <w:b/>
        <w:noProof/>
        <w:lang w:val="de-DE"/>
      </w:rPr>
      <w:t>173</w:t>
    </w:r>
    <w:r w:rsidR="00734A85">
      <w:rPr>
        <w:b/>
        <w:noProof/>
        <w:lang w:val="de-D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4A85" w:rsidRDefault="00734A85" w:rsidP="008F2373">
      <w:pPr>
        <w:spacing w:after="0"/>
      </w:pPr>
      <w:r>
        <w:separator/>
      </w:r>
    </w:p>
  </w:footnote>
  <w:footnote w:type="continuationSeparator" w:id="0">
    <w:p w:rsidR="00734A85" w:rsidRDefault="00734A85" w:rsidP="008F2373">
      <w:pPr>
        <w:spacing w:after="0"/>
      </w:pPr>
      <w:r>
        <w:continuationSeparator/>
      </w:r>
    </w:p>
  </w:footnote>
  <w:footnote w:id="1">
    <w:p w:rsidR="00E73F1D" w:rsidRPr="00CD0BE2" w:rsidRDefault="00E73F1D" w:rsidP="00722926">
      <w:r>
        <w:rPr>
          <w:rStyle w:val="Funotenzeichen"/>
        </w:rPr>
        <w:footnoteRef/>
      </w:r>
      <w:r w:rsidRPr="00CD0BE2">
        <w:t xml:space="preserve"> Bildquelle: </w:t>
      </w:r>
      <w:r w:rsidRPr="00D6500D">
        <w:t>http://www.samsunglfd.com/upload/product/img/Surface[1294390605622product].jpg</w:t>
      </w:r>
      <w:r w:rsidRPr="00CD0BE2">
        <w:t>, letzter Zugriff: 20</w:t>
      </w:r>
      <w:r>
        <w:t>.12.2011</w:t>
      </w:r>
    </w:p>
  </w:footnote>
  <w:footnote w:id="2">
    <w:p w:rsidR="00E73F1D" w:rsidRPr="001469C2" w:rsidRDefault="00E73F1D">
      <w:pPr>
        <w:pStyle w:val="Funotentext"/>
        <w:rPr>
          <w:lang w:val="fr-CH"/>
        </w:rPr>
      </w:pPr>
      <w:r>
        <w:rPr>
          <w:rStyle w:val="Funotenzeichen"/>
        </w:rPr>
        <w:footnoteRef/>
      </w:r>
      <w:r w:rsidRPr="001469C2">
        <w:rPr>
          <w:lang w:val="fr-CH"/>
        </w:rPr>
        <w:t xml:space="preserve"> Quelle: http://www.vischeck.com/</w:t>
      </w:r>
    </w:p>
  </w:footnote>
  <w:footnote w:id="3">
    <w:p w:rsidR="00E73F1D" w:rsidRPr="00C84ABA" w:rsidRDefault="00E73F1D" w:rsidP="00722926">
      <w:pPr>
        <w:ind w:left="1418" w:hanging="1418"/>
        <w:rPr>
          <w:lang w:val="fr-CH"/>
        </w:rPr>
      </w:pPr>
      <w:r>
        <w:rPr>
          <w:rStyle w:val="Funotenzeichen"/>
        </w:rPr>
        <w:footnoteRef/>
      </w:r>
      <w:r w:rsidRPr="00C84ABA">
        <w:rPr>
          <w:lang w:val="fr-CH"/>
        </w:rPr>
        <w:t xml:space="preserve"> [microsoft11]</w:t>
      </w:r>
      <w:r w:rsidRPr="00C84ABA">
        <w:rPr>
          <w:lang w:val="fr-CH"/>
        </w:rPr>
        <w:tab/>
        <w:t xml:space="preserve">Microsoft Corporation, „Microsoft Surface 2.0 Design and Interaction Guide“, Juli 2011, </w:t>
      </w:r>
      <w:hyperlink r:id="rId1" w:history="1">
        <w:r w:rsidRPr="00C84ABA">
          <w:rPr>
            <w:rStyle w:val="Hyperlink"/>
            <w:lang w:val="fr-CH"/>
          </w:rPr>
          <w:t>http://www.microsoft.com/download/en/details.aspx?displaylang=en&amp;id=26713</w:t>
        </w:r>
      </w:hyperlink>
      <w:r w:rsidRPr="00C84ABA">
        <w:rPr>
          <w:lang w:val="fr-CH"/>
        </w:rPr>
        <w:t>,</w:t>
      </w:r>
      <w:r w:rsidRPr="00C84ABA">
        <w:rPr>
          <w:lang w:val="fr-CH"/>
        </w:rPr>
        <w:br/>
        <w:t>letzter Zugriff: 04.11.2011</w:t>
      </w:r>
    </w:p>
  </w:footnote>
  <w:footnote w:id="4">
    <w:p w:rsidR="00E73F1D" w:rsidRDefault="00E73F1D">
      <w:pPr>
        <w:pStyle w:val="Funotentext"/>
      </w:pPr>
      <w:r>
        <w:rPr>
          <w:rStyle w:val="Funotenzeichen"/>
        </w:rPr>
        <w:footnoteRef/>
      </w:r>
      <w:r>
        <w:t xml:space="preserve"> Weitere Informationen: </w:t>
      </w:r>
      <w:r w:rsidRPr="002E32F8">
        <w:t>http://msdn.microsoft.com/en-us/magazine/dd419663.aspx</w:t>
      </w:r>
    </w:p>
  </w:footnote>
  <w:footnote w:id="5">
    <w:p w:rsidR="00E73F1D" w:rsidRDefault="00E73F1D">
      <w:pPr>
        <w:pStyle w:val="Funotentext"/>
      </w:pPr>
      <w:r>
        <w:rPr>
          <w:rStyle w:val="Funotenzeichen"/>
        </w:rPr>
        <w:footnoteRef/>
      </w:r>
      <w:r>
        <w:t xml:space="preserve"> Weitere Informationen: </w:t>
      </w:r>
      <w:r w:rsidRPr="00F21696">
        <w:t>http://msdn.microsoft.com/en-us/library/ff663144.aspx</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3F1D" w:rsidRDefault="00E73F1D">
    <w:pPr>
      <w:pStyle w:val="Kopfzeile"/>
    </w:pPr>
    <w:r>
      <w:rPr>
        <w:b/>
        <w:bCs/>
        <w:noProof/>
        <w:lang w:eastAsia="de-CH"/>
      </w:rPr>
      <w:drawing>
        <wp:anchor distT="0" distB="0" distL="114300" distR="114300" simplePos="0" relativeHeight="251659264" behindDoc="1" locked="0" layoutInCell="1" allowOverlap="1" wp14:anchorId="43065F08" wp14:editId="6678900B">
          <wp:simplePos x="0" y="0"/>
          <wp:positionH relativeFrom="column">
            <wp:posOffset>5388610</wp:posOffset>
          </wp:positionH>
          <wp:positionV relativeFrom="paragraph">
            <wp:posOffset>36830</wp:posOffset>
          </wp:positionV>
          <wp:extent cx="403225" cy="292100"/>
          <wp:effectExtent l="0" t="0" r="0" b="0"/>
          <wp:wrapTight wrapText="bothSides">
            <wp:wrapPolygon edited="0">
              <wp:start x="0" y="0"/>
              <wp:lineTo x="0" y="19722"/>
              <wp:lineTo x="20409" y="19722"/>
              <wp:lineTo x="20409" y="0"/>
              <wp:lineTo x="0" y="0"/>
            </wp:wrapPolygon>
          </wp:wrapTight>
          <wp:docPr id="104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l="2873"/>
                  <a:stretch/>
                </pic:blipFill>
                <pic:spPr bwMode="auto">
                  <a:xfrm>
                    <a:off x="0" y="0"/>
                    <a:ext cx="403225"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66DC3"/>
    <w:multiLevelType w:val="hybridMultilevel"/>
    <w:tmpl w:val="45B48D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87F10E4"/>
    <w:multiLevelType w:val="hybridMultilevel"/>
    <w:tmpl w:val="791241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0BA869DE"/>
    <w:multiLevelType w:val="hybridMultilevel"/>
    <w:tmpl w:val="FC7E34B8"/>
    <w:lvl w:ilvl="0" w:tplc="72EE9C4E">
      <w:numFmt w:val="bullet"/>
      <w:lvlText w:val=""/>
      <w:lvlJc w:val="left"/>
      <w:pPr>
        <w:ind w:left="720" w:hanging="360"/>
      </w:pPr>
      <w:rPr>
        <w:rFonts w:ascii="Symbol" w:eastAsiaTheme="minorHAnsi" w:hAnsi="Symbol"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0692C6F"/>
    <w:multiLevelType w:val="hybridMultilevel"/>
    <w:tmpl w:val="44524A4A"/>
    <w:lvl w:ilvl="0" w:tplc="3B8CEDCC">
      <w:start w:val="3"/>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1BDF01B6"/>
    <w:multiLevelType w:val="hybridMultilevel"/>
    <w:tmpl w:val="738AD600"/>
    <w:lvl w:ilvl="0" w:tplc="37BEDF3A">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1D4D4BEC"/>
    <w:multiLevelType w:val="hybridMultilevel"/>
    <w:tmpl w:val="8E98DDFA"/>
    <w:lvl w:ilvl="0" w:tplc="5096DCD6">
      <w:start w:val="1"/>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F8E48A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1AB550D"/>
    <w:multiLevelType w:val="hybridMultilevel"/>
    <w:tmpl w:val="011E213C"/>
    <w:lvl w:ilvl="0" w:tplc="E0B06DCA">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31C50397"/>
    <w:multiLevelType w:val="hybridMultilevel"/>
    <w:tmpl w:val="D512929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39CC792D"/>
    <w:multiLevelType w:val="hybridMultilevel"/>
    <w:tmpl w:val="2568748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39D90980"/>
    <w:multiLevelType w:val="multilevel"/>
    <w:tmpl w:val="854AF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0C9164D"/>
    <w:multiLevelType w:val="hybridMultilevel"/>
    <w:tmpl w:val="CCFA22C4"/>
    <w:lvl w:ilvl="0" w:tplc="2712275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41C96B06"/>
    <w:multiLevelType w:val="hybridMultilevel"/>
    <w:tmpl w:val="191E02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43D63457"/>
    <w:multiLevelType w:val="hybridMultilevel"/>
    <w:tmpl w:val="62BADE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4786286"/>
    <w:multiLevelType w:val="hybridMultilevel"/>
    <w:tmpl w:val="13F4B4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45C66E52"/>
    <w:multiLevelType w:val="multilevel"/>
    <w:tmpl w:val="88F6B6DE"/>
    <w:lvl w:ilvl="0">
      <w:start w:val="1"/>
      <w:numFmt w:val="upperRoman"/>
      <w:pStyle w:val="berschrift1"/>
      <w:lvlText w:val="%1."/>
      <w:lvlJc w:val="left"/>
      <w:pPr>
        <w:ind w:left="1353" w:hanging="360"/>
      </w:pPr>
      <w:rPr>
        <w:rFonts w:hint="default"/>
        <w:color w:val="5C5C71"/>
      </w:rPr>
    </w:lvl>
    <w:lvl w:ilvl="1">
      <w:start w:val="1"/>
      <w:numFmt w:val="decimal"/>
      <w:pStyle w:val="berschrift2"/>
      <w:lvlText w:val="%1.%2"/>
      <w:lvlJc w:val="left"/>
      <w:pPr>
        <w:ind w:left="576" w:hanging="576"/>
      </w:pPr>
      <w:rPr>
        <w:color w:val="5C5C71"/>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nsid w:val="496602CA"/>
    <w:multiLevelType w:val="hybridMultilevel"/>
    <w:tmpl w:val="66D694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49DA06C3"/>
    <w:multiLevelType w:val="hybridMultilevel"/>
    <w:tmpl w:val="44BC77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4D527D20"/>
    <w:multiLevelType w:val="hybridMultilevel"/>
    <w:tmpl w:val="1F6E23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50B16709"/>
    <w:multiLevelType w:val="hybridMultilevel"/>
    <w:tmpl w:val="188891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55864467"/>
    <w:multiLevelType w:val="hybridMultilevel"/>
    <w:tmpl w:val="DF4611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585C1A48"/>
    <w:multiLevelType w:val="hybridMultilevel"/>
    <w:tmpl w:val="E010748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nsid w:val="58F7567D"/>
    <w:multiLevelType w:val="hybridMultilevel"/>
    <w:tmpl w:val="8F2648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5CF57560"/>
    <w:multiLevelType w:val="hybridMultilevel"/>
    <w:tmpl w:val="81D08DB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5D734833"/>
    <w:multiLevelType w:val="hybridMultilevel"/>
    <w:tmpl w:val="26AE395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5E7C01BE"/>
    <w:multiLevelType w:val="hybridMultilevel"/>
    <w:tmpl w:val="131440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5EFF2872"/>
    <w:multiLevelType w:val="hybridMultilevel"/>
    <w:tmpl w:val="9E0A79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67921373"/>
    <w:multiLevelType w:val="hybridMultilevel"/>
    <w:tmpl w:val="CEF2902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692218A0"/>
    <w:multiLevelType w:val="hybridMultilevel"/>
    <w:tmpl w:val="B8169B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6BC0634B"/>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07D4964"/>
    <w:multiLevelType w:val="hybridMultilevel"/>
    <w:tmpl w:val="82D2349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70C45A78"/>
    <w:multiLevelType w:val="hybridMultilevel"/>
    <w:tmpl w:val="0608AC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70C92325"/>
    <w:multiLevelType w:val="hybridMultilevel"/>
    <w:tmpl w:val="DF3809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D87084F"/>
    <w:multiLevelType w:val="hybridMultilevel"/>
    <w:tmpl w:val="0832A6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7E1B2E5B"/>
    <w:multiLevelType w:val="hybridMultilevel"/>
    <w:tmpl w:val="8CAE8D08"/>
    <w:lvl w:ilvl="0" w:tplc="08070019">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nsid w:val="7FA538BA"/>
    <w:multiLevelType w:val="hybridMultilevel"/>
    <w:tmpl w:val="D480B3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9"/>
  </w:num>
  <w:num w:numId="4">
    <w:abstractNumId w:val="15"/>
  </w:num>
  <w:num w:numId="5">
    <w:abstractNumId w:val="19"/>
  </w:num>
  <w:num w:numId="6">
    <w:abstractNumId w:val="12"/>
  </w:num>
  <w:num w:numId="7">
    <w:abstractNumId w:val="24"/>
  </w:num>
  <w:num w:numId="8">
    <w:abstractNumId w:val="4"/>
  </w:num>
  <w:num w:numId="9">
    <w:abstractNumId w:val="34"/>
  </w:num>
  <w:num w:numId="10">
    <w:abstractNumId w:val="3"/>
  </w:num>
  <w:num w:numId="11">
    <w:abstractNumId w:val="10"/>
  </w:num>
  <w:num w:numId="12">
    <w:abstractNumId w:val="21"/>
  </w:num>
  <w:num w:numId="13">
    <w:abstractNumId w:val="1"/>
  </w:num>
  <w:num w:numId="14">
    <w:abstractNumId w:val="11"/>
  </w:num>
  <w:num w:numId="15">
    <w:abstractNumId w:val="2"/>
  </w:num>
  <w:num w:numId="16">
    <w:abstractNumId w:val="23"/>
  </w:num>
  <w:num w:numId="17">
    <w:abstractNumId w:val="32"/>
  </w:num>
  <w:num w:numId="18">
    <w:abstractNumId w:val="33"/>
  </w:num>
  <w:num w:numId="19">
    <w:abstractNumId w:val="5"/>
  </w:num>
  <w:num w:numId="20">
    <w:abstractNumId w:val="26"/>
  </w:num>
  <w:num w:numId="21">
    <w:abstractNumId w:val="14"/>
  </w:num>
  <w:num w:numId="22">
    <w:abstractNumId w:val="27"/>
  </w:num>
  <w:num w:numId="23">
    <w:abstractNumId w:val="28"/>
  </w:num>
  <w:num w:numId="24">
    <w:abstractNumId w:val="8"/>
  </w:num>
  <w:num w:numId="25">
    <w:abstractNumId w:val="31"/>
  </w:num>
  <w:num w:numId="26">
    <w:abstractNumId w:val="9"/>
  </w:num>
  <w:num w:numId="27">
    <w:abstractNumId w:val="22"/>
  </w:num>
  <w:num w:numId="28">
    <w:abstractNumId w:val="16"/>
  </w:num>
  <w:num w:numId="29">
    <w:abstractNumId w:val="35"/>
  </w:num>
  <w:num w:numId="30">
    <w:abstractNumId w:val="0"/>
  </w:num>
  <w:num w:numId="31">
    <w:abstractNumId w:val="18"/>
  </w:num>
  <w:num w:numId="32">
    <w:abstractNumId w:val="20"/>
  </w:num>
  <w:num w:numId="33">
    <w:abstractNumId w:val="13"/>
  </w:num>
  <w:num w:numId="34">
    <w:abstractNumId w:val="25"/>
  </w:num>
  <w:num w:numId="35">
    <w:abstractNumId w:val="17"/>
  </w:num>
  <w:num w:numId="36">
    <w:abstractNumId w:val="30"/>
  </w:num>
  <w:num w:numId="37">
    <w:abstractNumId w:val="15"/>
  </w:num>
  <w:num w:numId="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E17"/>
    <w:rsid w:val="0000166B"/>
    <w:rsid w:val="000038C3"/>
    <w:rsid w:val="00017AA8"/>
    <w:rsid w:val="00046813"/>
    <w:rsid w:val="0004704F"/>
    <w:rsid w:val="00081C53"/>
    <w:rsid w:val="0008336F"/>
    <w:rsid w:val="00086417"/>
    <w:rsid w:val="000917AE"/>
    <w:rsid w:val="00097AB6"/>
    <w:rsid w:val="000A2C34"/>
    <w:rsid w:val="000A5B87"/>
    <w:rsid w:val="000B1504"/>
    <w:rsid w:val="000B658F"/>
    <w:rsid w:val="000C119B"/>
    <w:rsid w:val="000C3954"/>
    <w:rsid w:val="000C4AF6"/>
    <w:rsid w:val="000C4D80"/>
    <w:rsid w:val="000E5B88"/>
    <w:rsid w:val="000E71F7"/>
    <w:rsid w:val="000F2433"/>
    <w:rsid w:val="001112FD"/>
    <w:rsid w:val="00113778"/>
    <w:rsid w:val="00124F5E"/>
    <w:rsid w:val="00127260"/>
    <w:rsid w:val="00134481"/>
    <w:rsid w:val="00145FB8"/>
    <w:rsid w:val="00155D86"/>
    <w:rsid w:val="001609C2"/>
    <w:rsid w:val="00160F78"/>
    <w:rsid w:val="00176F4E"/>
    <w:rsid w:val="001949BB"/>
    <w:rsid w:val="001B2C97"/>
    <w:rsid w:val="001C5312"/>
    <w:rsid w:val="001D17F5"/>
    <w:rsid w:val="001F1125"/>
    <w:rsid w:val="001F2A8C"/>
    <w:rsid w:val="001F61F8"/>
    <w:rsid w:val="00204C7B"/>
    <w:rsid w:val="00210792"/>
    <w:rsid w:val="00214E38"/>
    <w:rsid w:val="00223137"/>
    <w:rsid w:val="002232EB"/>
    <w:rsid w:val="00223942"/>
    <w:rsid w:val="002248B8"/>
    <w:rsid w:val="00225791"/>
    <w:rsid w:val="00227709"/>
    <w:rsid w:val="00234CEA"/>
    <w:rsid w:val="002468E7"/>
    <w:rsid w:val="002545CD"/>
    <w:rsid w:val="0026560F"/>
    <w:rsid w:val="00270F69"/>
    <w:rsid w:val="002840DC"/>
    <w:rsid w:val="002A2AA0"/>
    <w:rsid w:val="002A5491"/>
    <w:rsid w:val="002A621C"/>
    <w:rsid w:val="002A7667"/>
    <w:rsid w:val="002B6D39"/>
    <w:rsid w:val="002D60C3"/>
    <w:rsid w:val="002E16A4"/>
    <w:rsid w:val="002E32F8"/>
    <w:rsid w:val="002E65A6"/>
    <w:rsid w:val="002F28DD"/>
    <w:rsid w:val="002F395A"/>
    <w:rsid w:val="003211DB"/>
    <w:rsid w:val="00326F73"/>
    <w:rsid w:val="00340D1C"/>
    <w:rsid w:val="00353578"/>
    <w:rsid w:val="003640D5"/>
    <w:rsid w:val="003662F9"/>
    <w:rsid w:val="00366AC1"/>
    <w:rsid w:val="0037602A"/>
    <w:rsid w:val="0039665A"/>
    <w:rsid w:val="003A0ADD"/>
    <w:rsid w:val="003A5C55"/>
    <w:rsid w:val="003C3BB7"/>
    <w:rsid w:val="003C566C"/>
    <w:rsid w:val="003C75B9"/>
    <w:rsid w:val="003D3698"/>
    <w:rsid w:val="003E40FB"/>
    <w:rsid w:val="003F5F9B"/>
    <w:rsid w:val="00400C29"/>
    <w:rsid w:val="00402E60"/>
    <w:rsid w:val="00406D6A"/>
    <w:rsid w:val="00445B52"/>
    <w:rsid w:val="00486EB3"/>
    <w:rsid w:val="00496465"/>
    <w:rsid w:val="00497C88"/>
    <w:rsid w:val="004B1DB3"/>
    <w:rsid w:val="004B3109"/>
    <w:rsid w:val="004B384F"/>
    <w:rsid w:val="004C2BD7"/>
    <w:rsid w:val="004F42B5"/>
    <w:rsid w:val="00502A80"/>
    <w:rsid w:val="00510133"/>
    <w:rsid w:val="00512EB0"/>
    <w:rsid w:val="00520F79"/>
    <w:rsid w:val="0052518B"/>
    <w:rsid w:val="00531E27"/>
    <w:rsid w:val="005358CB"/>
    <w:rsid w:val="00535C1E"/>
    <w:rsid w:val="00535C73"/>
    <w:rsid w:val="00546F3A"/>
    <w:rsid w:val="0055290B"/>
    <w:rsid w:val="005532E5"/>
    <w:rsid w:val="00560405"/>
    <w:rsid w:val="005A1F6E"/>
    <w:rsid w:val="005A29A4"/>
    <w:rsid w:val="005B081C"/>
    <w:rsid w:val="005B59B1"/>
    <w:rsid w:val="005B64DA"/>
    <w:rsid w:val="005D0C4B"/>
    <w:rsid w:val="005E1D61"/>
    <w:rsid w:val="005E2896"/>
    <w:rsid w:val="005E2F43"/>
    <w:rsid w:val="005E3310"/>
    <w:rsid w:val="005E6C04"/>
    <w:rsid w:val="005F067A"/>
    <w:rsid w:val="006019C2"/>
    <w:rsid w:val="006156A4"/>
    <w:rsid w:val="0063036E"/>
    <w:rsid w:val="00630BA0"/>
    <w:rsid w:val="006377DC"/>
    <w:rsid w:val="00646429"/>
    <w:rsid w:val="00646CAF"/>
    <w:rsid w:val="00651384"/>
    <w:rsid w:val="00652D38"/>
    <w:rsid w:val="00664580"/>
    <w:rsid w:val="00670CB4"/>
    <w:rsid w:val="00677D54"/>
    <w:rsid w:val="0068440F"/>
    <w:rsid w:val="00687113"/>
    <w:rsid w:val="006939B6"/>
    <w:rsid w:val="00695F14"/>
    <w:rsid w:val="0069775F"/>
    <w:rsid w:val="006C6507"/>
    <w:rsid w:val="006F0882"/>
    <w:rsid w:val="006F2255"/>
    <w:rsid w:val="006F75AF"/>
    <w:rsid w:val="00701615"/>
    <w:rsid w:val="00715CA4"/>
    <w:rsid w:val="00722926"/>
    <w:rsid w:val="00724523"/>
    <w:rsid w:val="0073070F"/>
    <w:rsid w:val="00733922"/>
    <w:rsid w:val="00734A85"/>
    <w:rsid w:val="00736D04"/>
    <w:rsid w:val="0075029B"/>
    <w:rsid w:val="007537D1"/>
    <w:rsid w:val="00754379"/>
    <w:rsid w:val="0076252C"/>
    <w:rsid w:val="0077652C"/>
    <w:rsid w:val="00782FED"/>
    <w:rsid w:val="007A158A"/>
    <w:rsid w:val="007A445F"/>
    <w:rsid w:val="007B442E"/>
    <w:rsid w:val="007C65BE"/>
    <w:rsid w:val="007D06EE"/>
    <w:rsid w:val="007D405F"/>
    <w:rsid w:val="007F0393"/>
    <w:rsid w:val="00802B93"/>
    <w:rsid w:val="00804783"/>
    <w:rsid w:val="00821023"/>
    <w:rsid w:val="008328B3"/>
    <w:rsid w:val="0083443E"/>
    <w:rsid w:val="008525D6"/>
    <w:rsid w:val="008701AF"/>
    <w:rsid w:val="00870C31"/>
    <w:rsid w:val="00871130"/>
    <w:rsid w:val="008722E3"/>
    <w:rsid w:val="0087715B"/>
    <w:rsid w:val="00887085"/>
    <w:rsid w:val="008A34E4"/>
    <w:rsid w:val="008A4E18"/>
    <w:rsid w:val="008A4E3F"/>
    <w:rsid w:val="008A5668"/>
    <w:rsid w:val="008C54BF"/>
    <w:rsid w:val="008D1DA0"/>
    <w:rsid w:val="008E328B"/>
    <w:rsid w:val="008F1B44"/>
    <w:rsid w:val="008F2373"/>
    <w:rsid w:val="008F4283"/>
    <w:rsid w:val="00901C86"/>
    <w:rsid w:val="009030F0"/>
    <w:rsid w:val="00907B27"/>
    <w:rsid w:val="0093275F"/>
    <w:rsid w:val="00952B86"/>
    <w:rsid w:val="00954D75"/>
    <w:rsid w:val="0095526A"/>
    <w:rsid w:val="00961894"/>
    <w:rsid w:val="00976450"/>
    <w:rsid w:val="009962A5"/>
    <w:rsid w:val="009A2361"/>
    <w:rsid w:val="009A6D10"/>
    <w:rsid w:val="009B6245"/>
    <w:rsid w:val="009C38B9"/>
    <w:rsid w:val="00A00B76"/>
    <w:rsid w:val="00A028A3"/>
    <w:rsid w:val="00A06B4F"/>
    <w:rsid w:val="00A53880"/>
    <w:rsid w:val="00A539BF"/>
    <w:rsid w:val="00A611DF"/>
    <w:rsid w:val="00A81085"/>
    <w:rsid w:val="00A877B7"/>
    <w:rsid w:val="00A96F61"/>
    <w:rsid w:val="00AA2978"/>
    <w:rsid w:val="00AB0A77"/>
    <w:rsid w:val="00AB51D5"/>
    <w:rsid w:val="00AB533A"/>
    <w:rsid w:val="00AB6DB7"/>
    <w:rsid w:val="00AC40CC"/>
    <w:rsid w:val="00AD2787"/>
    <w:rsid w:val="00AD2E00"/>
    <w:rsid w:val="00AE119D"/>
    <w:rsid w:val="00AE2095"/>
    <w:rsid w:val="00AF4775"/>
    <w:rsid w:val="00AF4AE0"/>
    <w:rsid w:val="00AF4E74"/>
    <w:rsid w:val="00AF7DD4"/>
    <w:rsid w:val="00B038C9"/>
    <w:rsid w:val="00B05745"/>
    <w:rsid w:val="00B10239"/>
    <w:rsid w:val="00B1324E"/>
    <w:rsid w:val="00B454B5"/>
    <w:rsid w:val="00B54E8E"/>
    <w:rsid w:val="00B57382"/>
    <w:rsid w:val="00B6206C"/>
    <w:rsid w:val="00B70A61"/>
    <w:rsid w:val="00B712B5"/>
    <w:rsid w:val="00B7236F"/>
    <w:rsid w:val="00B723D1"/>
    <w:rsid w:val="00B8220C"/>
    <w:rsid w:val="00B97BF2"/>
    <w:rsid w:val="00BA7FEA"/>
    <w:rsid w:val="00BB1425"/>
    <w:rsid w:val="00BB3F61"/>
    <w:rsid w:val="00BC041B"/>
    <w:rsid w:val="00BC2578"/>
    <w:rsid w:val="00BD152F"/>
    <w:rsid w:val="00BD15F2"/>
    <w:rsid w:val="00BE3437"/>
    <w:rsid w:val="00BE6DFC"/>
    <w:rsid w:val="00BF1750"/>
    <w:rsid w:val="00C03B00"/>
    <w:rsid w:val="00C14F5B"/>
    <w:rsid w:val="00C154B0"/>
    <w:rsid w:val="00C16769"/>
    <w:rsid w:val="00C22202"/>
    <w:rsid w:val="00C22A78"/>
    <w:rsid w:val="00C24F2F"/>
    <w:rsid w:val="00C26848"/>
    <w:rsid w:val="00C43664"/>
    <w:rsid w:val="00C444A2"/>
    <w:rsid w:val="00C47BE9"/>
    <w:rsid w:val="00C62131"/>
    <w:rsid w:val="00C66285"/>
    <w:rsid w:val="00C74BF5"/>
    <w:rsid w:val="00C765DF"/>
    <w:rsid w:val="00C84ABA"/>
    <w:rsid w:val="00C858B5"/>
    <w:rsid w:val="00C85D28"/>
    <w:rsid w:val="00C94518"/>
    <w:rsid w:val="00C9533A"/>
    <w:rsid w:val="00CB0412"/>
    <w:rsid w:val="00CD42C7"/>
    <w:rsid w:val="00CE4197"/>
    <w:rsid w:val="00CE533D"/>
    <w:rsid w:val="00CF3623"/>
    <w:rsid w:val="00D072D8"/>
    <w:rsid w:val="00D1407B"/>
    <w:rsid w:val="00D146A8"/>
    <w:rsid w:val="00D168BC"/>
    <w:rsid w:val="00D41DBA"/>
    <w:rsid w:val="00D44BBA"/>
    <w:rsid w:val="00D47D66"/>
    <w:rsid w:val="00D62A51"/>
    <w:rsid w:val="00D6620D"/>
    <w:rsid w:val="00D75B84"/>
    <w:rsid w:val="00D851AD"/>
    <w:rsid w:val="00D91482"/>
    <w:rsid w:val="00DA1869"/>
    <w:rsid w:val="00DA1A05"/>
    <w:rsid w:val="00DA2AC2"/>
    <w:rsid w:val="00DC3860"/>
    <w:rsid w:val="00DD16F2"/>
    <w:rsid w:val="00E00A60"/>
    <w:rsid w:val="00E05E17"/>
    <w:rsid w:val="00E13BEF"/>
    <w:rsid w:val="00E22264"/>
    <w:rsid w:val="00E330DE"/>
    <w:rsid w:val="00E36D45"/>
    <w:rsid w:val="00E41495"/>
    <w:rsid w:val="00E711E0"/>
    <w:rsid w:val="00E73F1D"/>
    <w:rsid w:val="00E75186"/>
    <w:rsid w:val="00E8090C"/>
    <w:rsid w:val="00E860CF"/>
    <w:rsid w:val="00E87169"/>
    <w:rsid w:val="00E913F8"/>
    <w:rsid w:val="00E9665E"/>
    <w:rsid w:val="00EA10FA"/>
    <w:rsid w:val="00EA2108"/>
    <w:rsid w:val="00EA6441"/>
    <w:rsid w:val="00EB57D7"/>
    <w:rsid w:val="00EB6A67"/>
    <w:rsid w:val="00ED35E0"/>
    <w:rsid w:val="00ED787B"/>
    <w:rsid w:val="00EE2AB1"/>
    <w:rsid w:val="00EE6598"/>
    <w:rsid w:val="00EE6A3A"/>
    <w:rsid w:val="00F1348F"/>
    <w:rsid w:val="00F20222"/>
    <w:rsid w:val="00F21003"/>
    <w:rsid w:val="00F21696"/>
    <w:rsid w:val="00F23ED3"/>
    <w:rsid w:val="00F24B94"/>
    <w:rsid w:val="00F37EE6"/>
    <w:rsid w:val="00F42E13"/>
    <w:rsid w:val="00F54F6A"/>
    <w:rsid w:val="00F559D6"/>
    <w:rsid w:val="00F615AF"/>
    <w:rsid w:val="00F63984"/>
    <w:rsid w:val="00F70E98"/>
    <w:rsid w:val="00F85B1F"/>
    <w:rsid w:val="00F878BB"/>
    <w:rsid w:val="00F9181E"/>
    <w:rsid w:val="00F91ADE"/>
    <w:rsid w:val="00FA1CB1"/>
    <w:rsid w:val="00FA66CF"/>
    <w:rsid w:val="00FB7E05"/>
    <w:rsid w:val="00FC564C"/>
    <w:rsid w:val="00FD0A41"/>
    <w:rsid w:val="00FD23D9"/>
    <w:rsid w:val="00FD3368"/>
    <w:rsid w:val="00FF74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646CAF"/>
    <w:pPr>
      <w:numPr>
        <w:numId w:val="4"/>
      </w:numPr>
      <w:spacing w:before="240" w:after="120"/>
      <w:ind w:left="1920"/>
      <w:outlineLvl w:val="0"/>
    </w:pPr>
    <w:rPr>
      <w:rFonts w:asciiTheme="majorHAnsi" w:eastAsiaTheme="majorEastAsia" w:hAnsiTheme="majorHAnsi"/>
      <w:bCs/>
      <w:color w:val="5C5C71"/>
      <w:spacing w:val="15"/>
      <w:sz w:val="80"/>
      <w:szCs w:val="22"/>
    </w:rPr>
  </w:style>
  <w:style w:type="paragraph" w:styleId="berschrift2">
    <w:name w:val="heading 2"/>
    <w:basedOn w:val="Standard"/>
    <w:next w:val="Standard"/>
    <w:link w:val="berschrift2Zchn"/>
    <w:uiPriority w:val="9"/>
    <w:unhideWhenUsed/>
    <w:qFormat/>
    <w:rsid w:val="00406D6A"/>
    <w:pPr>
      <w:numPr>
        <w:ilvl w:val="1"/>
        <w:numId w:val="4"/>
      </w:numPr>
      <w:pBdr>
        <w:top w:val="single" w:sz="24" w:space="1" w:color="D5D3EA"/>
        <w:left w:val="single" w:sz="24" w:space="4" w:color="D5D3EA"/>
        <w:bottom w:val="single" w:sz="24" w:space="0" w:color="D5D3EA"/>
        <w:right w:val="single" w:sz="24" w:space="4" w:color="D5D3EA"/>
      </w:pBdr>
      <w:shd w:val="clear" w:color="auto" w:fill="D5D3EA"/>
      <w:spacing w:before="360" w:after="240"/>
      <w:ind w:left="851" w:hanging="851"/>
      <w:outlineLvl w:val="1"/>
    </w:pPr>
    <w:rPr>
      <w:rFonts w:asciiTheme="majorHAnsi" w:hAnsiTheme="majorHAnsi"/>
      <w:b/>
      <w:color w:val="4F4F59"/>
      <w:spacing w:val="15"/>
      <w:sz w:val="24"/>
      <w:szCs w:val="22"/>
    </w:rPr>
  </w:style>
  <w:style w:type="paragraph" w:styleId="berschrift3">
    <w:name w:val="heading 3"/>
    <w:basedOn w:val="Standard"/>
    <w:next w:val="Standard"/>
    <w:link w:val="berschrift3Zchn"/>
    <w:uiPriority w:val="9"/>
    <w:unhideWhenUsed/>
    <w:qFormat/>
    <w:rsid w:val="00406D6A"/>
    <w:pPr>
      <w:numPr>
        <w:ilvl w:val="2"/>
        <w:numId w:val="4"/>
      </w:numPr>
      <w:pBdr>
        <w:top w:val="single" w:sz="8" w:space="2" w:color="4F4F59"/>
      </w:pBdr>
      <w:spacing w:before="360" w:after="240"/>
      <w:ind w:left="851" w:hanging="851"/>
      <w:outlineLvl w:val="2"/>
    </w:pPr>
    <w:rPr>
      <w:rFonts w:asciiTheme="majorHAnsi" w:hAnsiTheme="majorHAnsi"/>
      <w:b/>
      <w:color w:val="4F4F59"/>
      <w:spacing w:val="15"/>
      <w:sz w:val="22"/>
      <w:szCs w:val="22"/>
    </w:rPr>
  </w:style>
  <w:style w:type="paragraph" w:styleId="berschrift4">
    <w:name w:val="heading 4"/>
    <w:basedOn w:val="Standard"/>
    <w:next w:val="Standard"/>
    <w:link w:val="berschrift4Zchn"/>
    <w:uiPriority w:val="9"/>
    <w:unhideWhenUsed/>
    <w:qFormat/>
    <w:rsid w:val="00406D6A"/>
    <w:pPr>
      <w:numPr>
        <w:ilvl w:val="3"/>
        <w:numId w:val="4"/>
      </w:numPr>
      <w:pBdr>
        <w:top w:val="dotted" w:sz="6" w:space="1" w:color="4F4F59"/>
      </w:pBdr>
      <w:spacing w:before="360" w:after="240"/>
      <w:ind w:left="907" w:hanging="907"/>
      <w:outlineLvl w:val="3"/>
    </w:pPr>
    <w:rPr>
      <w:color w:val="4F4F59"/>
      <w:spacing w:val="10"/>
      <w:sz w:val="22"/>
      <w:szCs w:val="22"/>
    </w:rPr>
  </w:style>
  <w:style w:type="paragraph" w:styleId="berschrift5">
    <w:name w:val="heading 5"/>
    <w:basedOn w:val="Standard"/>
    <w:next w:val="Standard"/>
    <w:link w:val="berschrift5Zchn"/>
    <w:uiPriority w:val="9"/>
    <w:unhideWhenUsed/>
    <w:qFormat/>
    <w:rsid w:val="00C43664"/>
    <w:pPr>
      <w:numPr>
        <w:ilvl w:val="4"/>
        <w:numId w:val="4"/>
      </w:numPr>
      <w:pBdr>
        <w:top w:val="dashed" w:sz="4" w:space="1" w:color="auto"/>
      </w:pBdr>
      <w:spacing w:before="300" w:after="120"/>
      <w:ind w:left="1134" w:hanging="1134"/>
      <w:outlineLvl w:val="4"/>
    </w:pPr>
    <w:rPr>
      <w:i/>
      <w:color w:val="4F4F59"/>
      <w:spacing w:val="10"/>
      <w:sz w:val="22"/>
      <w:szCs w:val="22"/>
    </w:rPr>
  </w:style>
  <w:style w:type="paragraph" w:styleId="berschrift6">
    <w:name w:val="heading 6"/>
    <w:basedOn w:val="Standard"/>
    <w:next w:val="Standard"/>
    <w:link w:val="berschrift6Zchn"/>
    <w:uiPriority w:val="9"/>
    <w:unhideWhenUsed/>
    <w:qFormat/>
    <w:rsid w:val="00804783"/>
    <w:pPr>
      <w:numPr>
        <w:ilvl w:val="5"/>
        <w:numId w:val="4"/>
      </w:numPr>
      <w:spacing w:before="300" w:after="120"/>
      <w:ind w:left="1151" w:hanging="1151"/>
      <w:outlineLvl w:val="5"/>
    </w:pPr>
    <w:rPr>
      <w:color w:val="4F4F59"/>
      <w:spacing w:val="10"/>
      <w:sz w:val="22"/>
      <w:szCs w:val="22"/>
    </w:rPr>
  </w:style>
  <w:style w:type="paragraph" w:styleId="berschrift7">
    <w:name w:val="heading 7"/>
    <w:basedOn w:val="berschrift2"/>
    <w:next w:val="Standard"/>
    <w:link w:val="berschrift7Zchn"/>
    <w:uiPriority w:val="9"/>
    <w:unhideWhenUsed/>
    <w:qFormat/>
    <w:rsid w:val="003640D5"/>
    <w:pPr>
      <w:framePr w:hSpace="187" w:wrap="around" w:vAnchor="page" w:hAnchor="margin" w:xAlign="center" w:y="9001"/>
      <w:pBdr>
        <w:top w:val="none" w:sz="0" w:space="0" w:color="auto"/>
        <w:left w:val="none" w:sz="0" w:space="0" w:color="auto"/>
        <w:bottom w:val="none" w:sz="0" w:space="0" w:color="auto"/>
        <w:right w:val="none" w:sz="0" w:space="0" w:color="auto"/>
      </w:pBdr>
      <w:shd w:val="clear" w:color="auto" w:fill="auto"/>
      <w:outlineLvl w:val="6"/>
    </w:pPr>
    <w:rPr>
      <w:rFonts w:eastAsiaTheme="majorEastAsia"/>
      <w:b w:val="0"/>
      <w:color w:val="5C5C71"/>
      <w:sz w:val="80"/>
      <w:szCs w:val="40"/>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46CAF"/>
    <w:rPr>
      <w:rFonts w:asciiTheme="majorHAnsi" w:eastAsiaTheme="majorEastAsia" w:hAnsiTheme="majorHAnsi"/>
      <w:bCs/>
      <w:color w:val="5C5C71"/>
      <w:spacing w:val="15"/>
      <w:sz w:val="80"/>
    </w:rPr>
  </w:style>
  <w:style w:type="character" w:customStyle="1" w:styleId="berschrift2Zchn">
    <w:name w:val="Überschrift 2 Zchn"/>
    <w:basedOn w:val="Absatz-Standardschriftart"/>
    <w:link w:val="berschrift2"/>
    <w:uiPriority w:val="9"/>
    <w:rsid w:val="00406D6A"/>
    <w:rPr>
      <w:rFonts w:asciiTheme="majorHAnsi" w:hAnsiTheme="majorHAnsi"/>
      <w:b/>
      <w:color w:val="4F4F59"/>
      <w:spacing w:val="15"/>
      <w:sz w:val="24"/>
      <w:shd w:val="clear" w:color="auto" w:fill="D5D3EA"/>
    </w:rPr>
  </w:style>
  <w:style w:type="character" w:customStyle="1" w:styleId="berschrift3Zchn">
    <w:name w:val="Überschrift 3 Zchn"/>
    <w:basedOn w:val="Absatz-Standardschriftart"/>
    <w:link w:val="berschrift3"/>
    <w:uiPriority w:val="9"/>
    <w:rsid w:val="00406D6A"/>
    <w:rPr>
      <w:rFonts w:asciiTheme="majorHAnsi" w:hAnsiTheme="majorHAnsi"/>
      <w:b/>
      <w:color w:val="4F4F59"/>
      <w:spacing w:val="15"/>
    </w:rPr>
  </w:style>
  <w:style w:type="character" w:customStyle="1" w:styleId="berschrift4Zchn">
    <w:name w:val="Überschrift 4 Zchn"/>
    <w:basedOn w:val="Absatz-Standardschriftart"/>
    <w:link w:val="berschrift4"/>
    <w:uiPriority w:val="9"/>
    <w:rsid w:val="00406D6A"/>
    <w:rPr>
      <w:color w:val="4F4F59"/>
      <w:spacing w:val="10"/>
    </w:rPr>
  </w:style>
  <w:style w:type="character" w:customStyle="1" w:styleId="berschrift5Zchn">
    <w:name w:val="Überschrift 5 Zchn"/>
    <w:basedOn w:val="Absatz-Standardschriftart"/>
    <w:link w:val="berschrift5"/>
    <w:uiPriority w:val="9"/>
    <w:rsid w:val="00C43664"/>
    <w:rPr>
      <w:i/>
      <w:color w:val="4F4F59"/>
      <w:spacing w:val="10"/>
    </w:rPr>
  </w:style>
  <w:style w:type="character" w:customStyle="1" w:styleId="berschrift6Zchn">
    <w:name w:val="Überschrift 6 Zchn"/>
    <w:basedOn w:val="Absatz-Standardschriftart"/>
    <w:link w:val="berschrift6"/>
    <w:uiPriority w:val="9"/>
    <w:rsid w:val="00804783"/>
    <w:rPr>
      <w:color w:val="4F4F59"/>
      <w:spacing w:val="10"/>
    </w:rPr>
  </w:style>
  <w:style w:type="character" w:customStyle="1" w:styleId="berschrift7Zchn">
    <w:name w:val="Überschrift 7 Zchn"/>
    <w:basedOn w:val="Absatz-Standardschriftart"/>
    <w:link w:val="berschrift7"/>
    <w:uiPriority w:val="9"/>
    <w:rsid w:val="003640D5"/>
    <w:rPr>
      <w:rFonts w:asciiTheme="majorHAnsi" w:eastAsiaTheme="majorEastAsia" w:hAnsiTheme="majorHAnsi"/>
      <w:color w:val="5C5C71"/>
      <w:spacing w:val="15"/>
      <w:sz w:val="80"/>
      <w:szCs w:val="4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52518B"/>
    <w:pPr>
      <w:spacing w:after="0"/>
    </w:pPr>
    <w:tblPr>
      <w:tblStyleRowBandSize w:val="1"/>
      <w:tblStyleColBandSize w:val="1"/>
      <w:jc w:val="center"/>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rPr>
      <w:jc w:val="center"/>
    </w:tr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76252C"/>
    <w:pPr>
      <w:tabs>
        <w:tab w:val="left" w:pos="426"/>
        <w:tab w:val="right" w:leader="dot" w:pos="9062"/>
      </w:tabs>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character" w:styleId="Funotenzeichen">
    <w:name w:val="footnote reference"/>
    <w:basedOn w:val="Absatz-Standardschriftart"/>
    <w:uiPriority w:val="99"/>
    <w:unhideWhenUsed/>
    <w:rsid w:val="00B6206C"/>
    <w:rPr>
      <w:vertAlign w:val="superscript"/>
    </w:rPr>
  </w:style>
  <w:style w:type="paragraph" w:styleId="Abbildungsverzeichnis">
    <w:name w:val="table of figures"/>
    <w:basedOn w:val="Standard"/>
    <w:next w:val="Standard"/>
    <w:uiPriority w:val="99"/>
    <w:unhideWhenUsed/>
    <w:rsid w:val="004C2BD7"/>
    <w:pPr>
      <w:spacing w:after="0"/>
    </w:pPr>
  </w:style>
  <w:style w:type="paragraph" w:styleId="Funotentext">
    <w:name w:val="footnote text"/>
    <w:basedOn w:val="Standard"/>
    <w:link w:val="FunotentextZchn"/>
    <w:uiPriority w:val="99"/>
    <w:semiHidden/>
    <w:unhideWhenUsed/>
    <w:rsid w:val="004C2BD7"/>
    <w:pPr>
      <w:spacing w:after="0"/>
    </w:pPr>
  </w:style>
  <w:style w:type="character" w:customStyle="1" w:styleId="FunotentextZchn">
    <w:name w:val="Fußnotentext Zchn"/>
    <w:basedOn w:val="Absatz-Standardschriftart"/>
    <w:link w:val="Funotentext"/>
    <w:uiPriority w:val="99"/>
    <w:semiHidden/>
    <w:rsid w:val="004C2BD7"/>
    <w:rPr>
      <w:sz w:val="20"/>
      <w:szCs w:val="20"/>
    </w:rPr>
  </w:style>
  <w:style w:type="table" w:styleId="MittlereSchattierung1-Akzent4">
    <w:name w:val="Medium Shading 1 Accent 4"/>
    <w:basedOn w:val="NormaleTabelle"/>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HelleSchattierung-Akzent1">
    <w:name w:val="Light Shading Accent 1"/>
    <w:basedOn w:val="NormaleTabelle"/>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tzhaltertext">
    <w:name w:val="Placeholder Text"/>
    <w:basedOn w:val="Absatz-Standardschriftart"/>
    <w:uiPriority w:val="99"/>
    <w:semiHidden/>
    <w:rsid w:val="002468E7"/>
    <w:rPr>
      <w:color w:val="808080"/>
    </w:rPr>
  </w:style>
  <w:style w:type="character" w:styleId="BesuchterHyperlink">
    <w:name w:val="FollowedHyperlink"/>
    <w:basedOn w:val="Absatz-Standardschriftart"/>
    <w:uiPriority w:val="99"/>
    <w:semiHidden/>
    <w:unhideWhenUsed/>
    <w:rsid w:val="00BC2578"/>
    <w:rPr>
      <w:color w:val="800080"/>
      <w:u w:val="single"/>
    </w:rPr>
  </w:style>
  <w:style w:type="table" w:styleId="MittlereSchattierung2-Akzent5">
    <w:name w:val="Medium Shading 2 Accent 5"/>
    <w:basedOn w:val="NormaleTabelle"/>
    <w:uiPriority w:val="64"/>
    <w:rsid w:val="00AB533A"/>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rsid w:val="00AB533A"/>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chattierung-Akzent5">
    <w:name w:val="Light Shading Accent 5"/>
    <w:basedOn w:val="NormaleTabelle"/>
    <w:uiPriority w:val="60"/>
    <w:rsid w:val="00AB533A"/>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Kommentarzeichen">
    <w:name w:val="annotation reference"/>
    <w:basedOn w:val="Absatz-Standardschriftart"/>
    <w:uiPriority w:val="99"/>
    <w:semiHidden/>
    <w:unhideWhenUsed/>
    <w:rsid w:val="005A29A4"/>
    <w:rPr>
      <w:sz w:val="16"/>
      <w:szCs w:val="16"/>
    </w:rPr>
  </w:style>
  <w:style w:type="paragraph" w:styleId="Kommentartext">
    <w:name w:val="annotation text"/>
    <w:basedOn w:val="Standard"/>
    <w:link w:val="KommentartextZchn"/>
    <w:uiPriority w:val="99"/>
    <w:semiHidden/>
    <w:unhideWhenUsed/>
    <w:rsid w:val="005A29A4"/>
  </w:style>
  <w:style w:type="character" w:customStyle="1" w:styleId="KommentartextZchn">
    <w:name w:val="Kommentartext Zchn"/>
    <w:basedOn w:val="Absatz-Standardschriftart"/>
    <w:link w:val="Kommentartext"/>
    <w:uiPriority w:val="99"/>
    <w:semiHidden/>
    <w:rsid w:val="005A29A4"/>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3BB7"/>
    <w:rPr>
      <w:sz w:val="20"/>
      <w:szCs w:val="20"/>
    </w:rPr>
  </w:style>
  <w:style w:type="paragraph" w:styleId="berschrift1">
    <w:name w:val="heading 1"/>
    <w:basedOn w:val="Standard"/>
    <w:next w:val="Standard"/>
    <w:link w:val="berschrift1Zchn"/>
    <w:uiPriority w:val="9"/>
    <w:qFormat/>
    <w:rsid w:val="00646CAF"/>
    <w:pPr>
      <w:numPr>
        <w:numId w:val="4"/>
      </w:numPr>
      <w:spacing w:before="240" w:after="120"/>
      <w:ind w:left="1920"/>
      <w:outlineLvl w:val="0"/>
    </w:pPr>
    <w:rPr>
      <w:rFonts w:asciiTheme="majorHAnsi" w:eastAsiaTheme="majorEastAsia" w:hAnsiTheme="majorHAnsi"/>
      <w:bCs/>
      <w:color w:val="5C5C71"/>
      <w:spacing w:val="15"/>
      <w:sz w:val="80"/>
      <w:szCs w:val="22"/>
    </w:rPr>
  </w:style>
  <w:style w:type="paragraph" w:styleId="berschrift2">
    <w:name w:val="heading 2"/>
    <w:basedOn w:val="Standard"/>
    <w:next w:val="Standard"/>
    <w:link w:val="berschrift2Zchn"/>
    <w:uiPriority w:val="9"/>
    <w:unhideWhenUsed/>
    <w:qFormat/>
    <w:rsid w:val="00406D6A"/>
    <w:pPr>
      <w:numPr>
        <w:ilvl w:val="1"/>
        <w:numId w:val="4"/>
      </w:numPr>
      <w:pBdr>
        <w:top w:val="single" w:sz="24" w:space="1" w:color="D5D3EA"/>
        <w:left w:val="single" w:sz="24" w:space="4" w:color="D5D3EA"/>
        <w:bottom w:val="single" w:sz="24" w:space="0" w:color="D5D3EA"/>
        <w:right w:val="single" w:sz="24" w:space="4" w:color="D5D3EA"/>
      </w:pBdr>
      <w:shd w:val="clear" w:color="auto" w:fill="D5D3EA"/>
      <w:spacing w:before="360" w:after="240"/>
      <w:ind w:left="851" w:hanging="851"/>
      <w:outlineLvl w:val="1"/>
    </w:pPr>
    <w:rPr>
      <w:rFonts w:asciiTheme="majorHAnsi" w:hAnsiTheme="majorHAnsi"/>
      <w:b/>
      <w:color w:val="4F4F59"/>
      <w:spacing w:val="15"/>
      <w:sz w:val="24"/>
      <w:szCs w:val="22"/>
    </w:rPr>
  </w:style>
  <w:style w:type="paragraph" w:styleId="berschrift3">
    <w:name w:val="heading 3"/>
    <w:basedOn w:val="Standard"/>
    <w:next w:val="Standard"/>
    <w:link w:val="berschrift3Zchn"/>
    <w:uiPriority w:val="9"/>
    <w:unhideWhenUsed/>
    <w:qFormat/>
    <w:rsid w:val="00406D6A"/>
    <w:pPr>
      <w:numPr>
        <w:ilvl w:val="2"/>
        <w:numId w:val="4"/>
      </w:numPr>
      <w:pBdr>
        <w:top w:val="single" w:sz="8" w:space="2" w:color="4F4F59"/>
      </w:pBdr>
      <w:spacing w:before="360" w:after="240"/>
      <w:ind w:left="851" w:hanging="851"/>
      <w:outlineLvl w:val="2"/>
    </w:pPr>
    <w:rPr>
      <w:rFonts w:asciiTheme="majorHAnsi" w:hAnsiTheme="majorHAnsi"/>
      <w:b/>
      <w:color w:val="4F4F59"/>
      <w:spacing w:val="15"/>
      <w:sz w:val="22"/>
      <w:szCs w:val="22"/>
    </w:rPr>
  </w:style>
  <w:style w:type="paragraph" w:styleId="berschrift4">
    <w:name w:val="heading 4"/>
    <w:basedOn w:val="Standard"/>
    <w:next w:val="Standard"/>
    <w:link w:val="berschrift4Zchn"/>
    <w:uiPriority w:val="9"/>
    <w:unhideWhenUsed/>
    <w:qFormat/>
    <w:rsid w:val="00406D6A"/>
    <w:pPr>
      <w:numPr>
        <w:ilvl w:val="3"/>
        <w:numId w:val="4"/>
      </w:numPr>
      <w:pBdr>
        <w:top w:val="dotted" w:sz="6" w:space="1" w:color="4F4F59"/>
      </w:pBdr>
      <w:spacing w:before="360" w:after="240"/>
      <w:ind w:left="907" w:hanging="907"/>
      <w:outlineLvl w:val="3"/>
    </w:pPr>
    <w:rPr>
      <w:color w:val="4F4F59"/>
      <w:spacing w:val="10"/>
      <w:sz w:val="22"/>
      <w:szCs w:val="22"/>
    </w:rPr>
  </w:style>
  <w:style w:type="paragraph" w:styleId="berschrift5">
    <w:name w:val="heading 5"/>
    <w:basedOn w:val="Standard"/>
    <w:next w:val="Standard"/>
    <w:link w:val="berschrift5Zchn"/>
    <w:uiPriority w:val="9"/>
    <w:unhideWhenUsed/>
    <w:qFormat/>
    <w:rsid w:val="00C43664"/>
    <w:pPr>
      <w:numPr>
        <w:ilvl w:val="4"/>
        <w:numId w:val="4"/>
      </w:numPr>
      <w:pBdr>
        <w:top w:val="dashed" w:sz="4" w:space="1" w:color="auto"/>
      </w:pBdr>
      <w:spacing w:before="300" w:after="120"/>
      <w:ind w:left="1134" w:hanging="1134"/>
      <w:outlineLvl w:val="4"/>
    </w:pPr>
    <w:rPr>
      <w:i/>
      <w:color w:val="4F4F59"/>
      <w:spacing w:val="10"/>
      <w:sz w:val="22"/>
      <w:szCs w:val="22"/>
    </w:rPr>
  </w:style>
  <w:style w:type="paragraph" w:styleId="berschrift6">
    <w:name w:val="heading 6"/>
    <w:basedOn w:val="Standard"/>
    <w:next w:val="Standard"/>
    <w:link w:val="berschrift6Zchn"/>
    <w:uiPriority w:val="9"/>
    <w:unhideWhenUsed/>
    <w:qFormat/>
    <w:rsid w:val="00804783"/>
    <w:pPr>
      <w:numPr>
        <w:ilvl w:val="5"/>
        <w:numId w:val="4"/>
      </w:numPr>
      <w:spacing w:before="300" w:after="120"/>
      <w:ind w:left="1151" w:hanging="1151"/>
      <w:outlineLvl w:val="5"/>
    </w:pPr>
    <w:rPr>
      <w:color w:val="4F4F59"/>
      <w:spacing w:val="10"/>
      <w:sz w:val="22"/>
      <w:szCs w:val="22"/>
    </w:rPr>
  </w:style>
  <w:style w:type="paragraph" w:styleId="berschrift7">
    <w:name w:val="heading 7"/>
    <w:basedOn w:val="berschrift2"/>
    <w:next w:val="Standard"/>
    <w:link w:val="berschrift7Zchn"/>
    <w:uiPriority w:val="9"/>
    <w:unhideWhenUsed/>
    <w:qFormat/>
    <w:rsid w:val="003640D5"/>
    <w:pPr>
      <w:framePr w:hSpace="187" w:wrap="around" w:vAnchor="page" w:hAnchor="margin" w:xAlign="center" w:y="9001"/>
      <w:pBdr>
        <w:top w:val="none" w:sz="0" w:space="0" w:color="auto"/>
        <w:left w:val="none" w:sz="0" w:space="0" w:color="auto"/>
        <w:bottom w:val="none" w:sz="0" w:space="0" w:color="auto"/>
        <w:right w:val="none" w:sz="0" w:space="0" w:color="auto"/>
      </w:pBdr>
      <w:shd w:val="clear" w:color="auto" w:fill="auto"/>
      <w:outlineLvl w:val="6"/>
    </w:pPr>
    <w:rPr>
      <w:rFonts w:eastAsiaTheme="majorEastAsia"/>
      <w:b w:val="0"/>
      <w:color w:val="5C5C71"/>
      <w:sz w:val="80"/>
      <w:szCs w:val="40"/>
    </w:rPr>
  </w:style>
  <w:style w:type="paragraph" w:styleId="berschrift8">
    <w:name w:val="heading 8"/>
    <w:basedOn w:val="Standard"/>
    <w:next w:val="Standard"/>
    <w:link w:val="berschrift8Zchn"/>
    <w:uiPriority w:val="9"/>
    <w:semiHidden/>
    <w:unhideWhenUsed/>
    <w:qFormat/>
    <w:rsid w:val="003C3BB7"/>
    <w:pPr>
      <w:numPr>
        <w:ilvl w:val="7"/>
        <w:numId w:val="4"/>
      </w:num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3C3BB7"/>
    <w:pPr>
      <w:numPr>
        <w:ilvl w:val="8"/>
        <w:numId w:val="4"/>
      </w:num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46CAF"/>
    <w:rPr>
      <w:rFonts w:asciiTheme="majorHAnsi" w:eastAsiaTheme="majorEastAsia" w:hAnsiTheme="majorHAnsi"/>
      <w:bCs/>
      <w:color w:val="5C5C71"/>
      <w:spacing w:val="15"/>
      <w:sz w:val="80"/>
    </w:rPr>
  </w:style>
  <w:style w:type="character" w:customStyle="1" w:styleId="berschrift2Zchn">
    <w:name w:val="Überschrift 2 Zchn"/>
    <w:basedOn w:val="Absatz-Standardschriftart"/>
    <w:link w:val="berschrift2"/>
    <w:uiPriority w:val="9"/>
    <w:rsid w:val="00406D6A"/>
    <w:rPr>
      <w:rFonts w:asciiTheme="majorHAnsi" w:hAnsiTheme="majorHAnsi"/>
      <w:b/>
      <w:color w:val="4F4F59"/>
      <w:spacing w:val="15"/>
      <w:sz w:val="24"/>
      <w:shd w:val="clear" w:color="auto" w:fill="D5D3EA"/>
    </w:rPr>
  </w:style>
  <w:style w:type="character" w:customStyle="1" w:styleId="berschrift3Zchn">
    <w:name w:val="Überschrift 3 Zchn"/>
    <w:basedOn w:val="Absatz-Standardschriftart"/>
    <w:link w:val="berschrift3"/>
    <w:uiPriority w:val="9"/>
    <w:rsid w:val="00406D6A"/>
    <w:rPr>
      <w:rFonts w:asciiTheme="majorHAnsi" w:hAnsiTheme="majorHAnsi"/>
      <w:b/>
      <w:color w:val="4F4F59"/>
      <w:spacing w:val="15"/>
    </w:rPr>
  </w:style>
  <w:style w:type="character" w:customStyle="1" w:styleId="berschrift4Zchn">
    <w:name w:val="Überschrift 4 Zchn"/>
    <w:basedOn w:val="Absatz-Standardschriftart"/>
    <w:link w:val="berschrift4"/>
    <w:uiPriority w:val="9"/>
    <w:rsid w:val="00406D6A"/>
    <w:rPr>
      <w:color w:val="4F4F59"/>
      <w:spacing w:val="10"/>
    </w:rPr>
  </w:style>
  <w:style w:type="character" w:customStyle="1" w:styleId="berschrift5Zchn">
    <w:name w:val="Überschrift 5 Zchn"/>
    <w:basedOn w:val="Absatz-Standardschriftart"/>
    <w:link w:val="berschrift5"/>
    <w:uiPriority w:val="9"/>
    <w:rsid w:val="00C43664"/>
    <w:rPr>
      <w:i/>
      <w:color w:val="4F4F59"/>
      <w:spacing w:val="10"/>
    </w:rPr>
  </w:style>
  <w:style w:type="character" w:customStyle="1" w:styleId="berschrift6Zchn">
    <w:name w:val="Überschrift 6 Zchn"/>
    <w:basedOn w:val="Absatz-Standardschriftart"/>
    <w:link w:val="berschrift6"/>
    <w:uiPriority w:val="9"/>
    <w:rsid w:val="00804783"/>
    <w:rPr>
      <w:color w:val="4F4F59"/>
      <w:spacing w:val="10"/>
    </w:rPr>
  </w:style>
  <w:style w:type="character" w:customStyle="1" w:styleId="berschrift7Zchn">
    <w:name w:val="Überschrift 7 Zchn"/>
    <w:basedOn w:val="Absatz-Standardschriftart"/>
    <w:link w:val="berschrift7"/>
    <w:uiPriority w:val="9"/>
    <w:rsid w:val="003640D5"/>
    <w:rPr>
      <w:rFonts w:asciiTheme="majorHAnsi" w:eastAsiaTheme="majorEastAsia" w:hAnsiTheme="majorHAnsi"/>
      <w:color w:val="5C5C71"/>
      <w:spacing w:val="15"/>
      <w:sz w:val="80"/>
      <w:szCs w:val="40"/>
    </w:rPr>
  </w:style>
  <w:style w:type="character" w:customStyle="1" w:styleId="berschrift8Zchn">
    <w:name w:val="Überschrift 8 Zchn"/>
    <w:basedOn w:val="Absatz-Standardschriftart"/>
    <w:link w:val="berschrift8"/>
    <w:uiPriority w:val="9"/>
    <w:semiHidden/>
    <w:rsid w:val="003C3BB7"/>
    <w:rPr>
      <w:caps/>
      <w:spacing w:val="10"/>
      <w:sz w:val="18"/>
      <w:szCs w:val="18"/>
    </w:rPr>
  </w:style>
  <w:style w:type="character" w:customStyle="1" w:styleId="berschrift9Zchn">
    <w:name w:val="Überschrift 9 Zchn"/>
    <w:basedOn w:val="Absatz-Standardschriftart"/>
    <w:link w:val="berschrift9"/>
    <w:uiPriority w:val="9"/>
    <w:semiHidden/>
    <w:rsid w:val="003C3BB7"/>
    <w:rPr>
      <w:i/>
      <w:caps/>
      <w:spacing w:val="10"/>
      <w:sz w:val="18"/>
      <w:szCs w:val="18"/>
    </w:rPr>
  </w:style>
  <w:style w:type="table" w:styleId="Tabellenraster">
    <w:name w:val="Table Grid"/>
    <w:basedOn w:val="NormaleTabelle"/>
    <w:uiPriority w:val="59"/>
    <w:rsid w:val="0065138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Raster-Akzent1">
    <w:name w:val="Light Grid Accent 1"/>
    <w:basedOn w:val="NormaleTabelle"/>
    <w:uiPriority w:val="62"/>
    <w:rsid w:val="00CB0412"/>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chattierung1-Akzent1">
    <w:name w:val="Medium Shading 1 Accent 1"/>
    <w:basedOn w:val="NormaleTabelle"/>
    <w:uiPriority w:val="63"/>
    <w:rsid w:val="0052518B"/>
    <w:pPr>
      <w:spacing w:after="0"/>
    </w:pPr>
    <w:tblPr>
      <w:tblStyleRowBandSize w:val="1"/>
      <w:tblStyleColBandSize w:val="1"/>
      <w:jc w:val="center"/>
      <w:tblInd w:w="0" w:type="dxa"/>
      <w:tblBorders>
        <w:top w:val="single" w:sz="6" w:space="0" w:color="848491"/>
        <w:left w:val="single" w:sz="6" w:space="0" w:color="848491"/>
        <w:bottom w:val="single" w:sz="6" w:space="0" w:color="848491"/>
        <w:right w:val="single" w:sz="6" w:space="0" w:color="848491"/>
        <w:insideH w:val="single" w:sz="6" w:space="0" w:color="848491"/>
      </w:tblBorders>
      <w:tblCellMar>
        <w:top w:w="0" w:type="dxa"/>
        <w:left w:w="108" w:type="dxa"/>
        <w:bottom w:w="0" w:type="dxa"/>
        <w:right w:w="108" w:type="dxa"/>
      </w:tblCellMar>
    </w:tblPr>
    <w:trPr>
      <w:jc w:val="center"/>
    </w:trPr>
    <w:tblStylePr w:type="firstRow">
      <w:pPr>
        <w:spacing w:before="0" w:after="0" w:line="240" w:lineRule="auto"/>
      </w:pPr>
      <w:rPr>
        <w:b/>
        <w:bCs/>
        <w:color w:val="FFFFFF" w:themeColor="background1"/>
      </w:rPr>
      <w:tblPr/>
      <w:tcPr>
        <w:shd w:val="clear" w:color="auto" w:fill="4F4F59"/>
      </w:tcPr>
    </w:tblStylePr>
    <w:tblStylePr w:type="lastRow">
      <w:pPr>
        <w:spacing w:before="0" w:after="0" w:line="240" w:lineRule="auto"/>
      </w:pPr>
      <w:rPr>
        <w:b/>
        <w:bCs/>
      </w:rPr>
      <w:tblPr/>
      <w:tcPr>
        <w:tcBorders>
          <w:top w:val="nil"/>
          <w:left w:val="single" w:sz="8" w:space="0" w:color="7BA0CD" w:themeColor="accent1" w:themeTint="BF"/>
          <w:bottom w:val="single" w:sz="6" w:space="0" w:color="C2A1C3"/>
          <w:right w:val="single" w:sz="8" w:space="0" w:color="7BA0CD" w:themeColor="accent1" w:themeTint="BF"/>
          <w:insideH w:val="nil"/>
          <w:insideV w:val="nil"/>
        </w:tcBorders>
      </w:tcPr>
    </w:tblStylePr>
    <w:tblStylePr w:type="firstCol">
      <w:rPr>
        <w:b/>
        <w:bCs/>
      </w:rPr>
    </w:tblStylePr>
    <w:tblStylePr w:type="lastCol">
      <w:rPr>
        <w:b/>
        <w:bCs/>
      </w:rPr>
      <w:tblPr/>
      <w:tcPr>
        <w:tcBorders>
          <w:bottom w:val="nil"/>
        </w:tcBorders>
      </w:tcPr>
    </w:tblStylePr>
    <w:tblStylePr w:type="band1Vert">
      <w:tblPr/>
      <w:tcPr>
        <w:shd w:val="clear" w:color="auto" w:fill="D5D3EA"/>
      </w:tcPr>
    </w:tblStylePr>
    <w:tblStylePr w:type="band1Horz">
      <w:tblPr/>
      <w:tcPr>
        <w:shd w:val="clear" w:color="auto" w:fill="D5D3EA"/>
      </w:tcPr>
    </w:tblStylePr>
    <w:tblStylePr w:type="band2Horz">
      <w:tblPr/>
      <w:tcPr>
        <w:tcBorders>
          <w:insideH w:val="nil"/>
          <w:insideV w:val="nil"/>
        </w:tcBorders>
      </w:tcPr>
    </w:tblStylePr>
  </w:style>
  <w:style w:type="table" w:styleId="MittlereListe2-Akzent1">
    <w:name w:val="Medium List 2 Accent 1"/>
    <w:basedOn w:val="NormaleTabelle"/>
    <w:uiPriority w:val="66"/>
    <w:rsid w:val="00CB0412"/>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Akzent1">
    <w:name w:val="Medium List 1 Accent 1"/>
    <w:basedOn w:val="NormaleTabelle"/>
    <w:uiPriority w:val="65"/>
    <w:rsid w:val="00CB0412"/>
    <w:pPr>
      <w:spacing w:after="0"/>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Beschriftung">
    <w:name w:val="caption"/>
    <w:basedOn w:val="Standard"/>
    <w:next w:val="Standard"/>
    <w:uiPriority w:val="35"/>
    <w:unhideWhenUsed/>
    <w:qFormat/>
    <w:rsid w:val="003C3BB7"/>
    <w:rPr>
      <w:b/>
      <w:bCs/>
      <w:color w:val="365F91" w:themeColor="accent1" w:themeShade="BF"/>
      <w:sz w:val="16"/>
      <w:szCs w:val="16"/>
    </w:rPr>
  </w:style>
  <w:style w:type="paragraph" w:styleId="Titel">
    <w:name w:val="Title"/>
    <w:basedOn w:val="Standard"/>
    <w:next w:val="Standard"/>
    <w:link w:val="TitelZchn"/>
    <w:uiPriority w:val="10"/>
    <w:qFormat/>
    <w:rsid w:val="005E2896"/>
    <w:pPr>
      <w:spacing w:before="720"/>
    </w:pPr>
    <w:rPr>
      <w:caps/>
      <w:color w:val="291829"/>
      <w:spacing w:val="10"/>
      <w:kern w:val="28"/>
      <w:sz w:val="52"/>
      <w:szCs w:val="52"/>
    </w:rPr>
  </w:style>
  <w:style w:type="character" w:customStyle="1" w:styleId="TitelZchn">
    <w:name w:val="Titel Zchn"/>
    <w:basedOn w:val="Absatz-Standardschriftart"/>
    <w:link w:val="Titel"/>
    <w:uiPriority w:val="10"/>
    <w:rsid w:val="005E2896"/>
    <w:rPr>
      <w:caps/>
      <w:color w:val="291829"/>
      <w:spacing w:val="10"/>
      <w:kern w:val="28"/>
      <w:sz w:val="52"/>
      <w:szCs w:val="52"/>
    </w:rPr>
  </w:style>
  <w:style w:type="paragraph" w:styleId="Untertitel">
    <w:name w:val="Subtitle"/>
    <w:basedOn w:val="Standard"/>
    <w:next w:val="Standard"/>
    <w:link w:val="UntertitelZchn"/>
    <w:uiPriority w:val="11"/>
    <w:qFormat/>
    <w:rsid w:val="003C3BB7"/>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3C3BB7"/>
    <w:rPr>
      <w:caps/>
      <w:color w:val="595959" w:themeColor="text1" w:themeTint="A6"/>
      <w:spacing w:val="10"/>
      <w:sz w:val="24"/>
      <w:szCs w:val="24"/>
    </w:rPr>
  </w:style>
  <w:style w:type="character" w:styleId="Fett">
    <w:name w:val="Strong"/>
    <w:uiPriority w:val="22"/>
    <w:qFormat/>
    <w:rsid w:val="003C3BB7"/>
    <w:rPr>
      <w:b/>
      <w:bCs/>
    </w:rPr>
  </w:style>
  <w:style w:type="character" w:styleId="Hervorhebung">
    <w:name w:val="Emphasis"/>
    <w:uiPriority w:val="20"/>
    <w:qFormat/>
    <w:rsid w:val="003C3BB7"/>
    <w:rPr>
      <w:caps/>
      <w:color w:val="243F60" w:themeColor="accent1" w:themeShade="7F"/>
      <w:spacing w:val="5"/>
    </w:rPr>
  </w:style>
  <w:style w:type="paragraph" w:styleId="KeinLeerraum">
    <w:name w:val="No Spacing"/>
    <w:basedOn w:val="Standard"/>
    <w:link w:val="KeinLeerraumZchn"/>
    <w:uiPriority w:val="1"/>
    <w:qFormat/>
    <w:rsid w:val="003C3BB7"/>
    <w:pPr>
      <w:spacing w:after="0"/>
    </w:pPr>
  </w:style>
  <w:style w:type="character" w:customStyle="1" w:styleId="KeinLeerraumZchn">
    <w:name w:val="Kein Leerraum Zchn"/>
    <w:basedOn w:val="Absatz-Standardschriftart"/>
    <w:link w:val="KeinLeerraum"/>
    <w:uiPriority w:val="1"/>
    <w:rsid w:val="003C3BB7"/>
    <w:rPr>
      <w:sz w:val="20"/>
      <w:szCs w:val="20"/>
    </w:rPr>
  </w:style>
  <w:style w:type="paragraph" w:styleId="Listenabsatz">
    <w:name w:val="List Paragraph"/>
    <w:basedOn w:val="Standard"/>
    <w:uiPriority w:val="34"/>
    <w:qFormat/>
    <w:rsid w:val="003C3BB7"/>
    <w:pPr>
      <w:ind w:left="720"/>
      <w:contextualSpacing/>
    </w:pPr>
  </w:style>
  <w:style w:type="paragraph" w:styleId="Zitat">
    <w:name w:val="Quote"/>
    <w:basedOn w:val="Standard"/>
    <w:next w:val="Standard"/>
    <w:link w:val="ZitatZchn"/>
    <w:uiPriority w:val="29"/>
    <w:qFormat/>
    <w:rsid w:val="003C3BB7"/>
    <w:rPr>
      <w:i/>
      <w:iCs/>
    </w:rPr>
  </w:style>
  <w:style w:type="character" w:customStyle="1" w:styleId="ZitatZchn">
    <w:name w:val="Zitat Zchn"/>
    <w:basedOn w:val="Absatz-Standardschriftart"/>
    <w:link w:val="Zitat"/>
    <w:uiPriority w:val="29"/>
    <w:rsid w:val="003C3BB7"/>
    <w:rPr>
      <w:i/>
      <w:iCs/>
      <w:sz w:val="20"/>
      <w:szCs w:val="20"/>
    </w:rPr>
  </w:style>
  <w:style w:type="paragraph" w:styleId="IntensivesZitat">
    <w:name w:val="Intense Quote"/>
    <w:basedOn w:val="Standard"/>
    <w:next w:val="Standard"/>
    <w:link w:val="IntensivesZitatZchn"/>
    <w:uiPriority w:val="30"/>
    <w:qFormat/>
    <w:rsid w:val="003C3BB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3C3BB7"/>
    <w:rPr>
      <w:i/>
      <w:iCs/>
      <w:color w:val="4F81BD" w:themeColor="accent1"/>
      <w:sz w:val="20"/>
      <w:szCs w:val="20"/>
    </w:rPr>
  </w:style>
  <w:style w:type="character" w:styleId="SchwacheHervorhebung">
    <w:name w:val="Subtle Emphasis"/>
    <w:uiPriority w:val="19"/>
    <w:qFormat/>
    <w:rsid w:val="003C3BB7"/>
    <w:rPr>
      <w:i/>
      <w:iCs/>
      <w:color w:val="243F60" w:themeColor="accent1" w:themeShade="7F"/>
    </w:rPr>
  </w:style>
  <w:style w:type="character" w:styleId="IntensiveHervorhebung">
    <w:name w:val="Intense Emphasis"/>
    <w:uiPriority w:val="21"/>
    <w:qFormat/>
    <w:rsid w:val="003C3BB7"/>
    <w:rPr>
      <w:b/>
      <w:bCs/>
      <w:caps/>
      <w:color w:val="243F60" w:themeColor="accent1" w:themeShade="7F"/>
      <w:spacing w:val="10"/>
    </w:rPr>
  </w:style>
  <w:style w:type="character" w:styleId="SchwacherVerweis">
    <w:name w:val="Subtle Reference"/>
    <w:uiPriority w:val="31"/>
    <w:qFormat/>
    <w:rsid w:val="003C3BB7"/>
    <w:rPr>
      <w:b/>
      <w:bCs/>
      <w:color w:val="4F81BD" w:themeColor="accent1"/>
    </w:rPr>
  </w:style>
  <w:style w:type="character" w:styleId="IntensiverVerweis">
    <w:name w:val="Intense Reference"/>
    <w:uiPriority w:val="32"/>
    <w:qFormat/>
    <w:rsid w:val="003C3BB7"/>
    <w:rPr>
      <w:b/>
      <w:bCs/>
      <w:i/>
      <w:iCs/>
      <w:caps/>
      <w:color w:val="4F81BD" w:themeColor="accent1"/>
    </w:rPr>
  </w:style>
  <w:style w:type="character" w:styleId="Buchtitel">
    <w:name w:val="Book Title"/>
    <w:uiPriority w:val="33"/>
    <w:qFormat/>
    <w:rsid w:val="003C3BB7"/>
    <w:rPr>
      <w:b/>
      <w:bCs/>
      <w:i/>
      <w:iCs/>
      <w:spacing w:val="9"/>
    </w:rPr>
  </w:style>
  <w:style w:type="paragraph" w:styleId="Inhaltsverzeichnisberschrift">
    <w:name w:val="TOC Heading"/>
    <w:basedOn w:val="berschrift1"/>
    <w:next w:val="Standard"/>
    <w:uiPriority w:val="39"/>
    <w:unhideWhenUsed/>
    <w:qFormat/>
    <w:rsid w:val="003C3BB7"/>
    <w:pPr>
      <w:outlineLvl w:val="9"/>
    </w:pPr>
    <w:rPr>
      <w:lang w:bidi="en-US"/>
    </w:rPr>
  </w:style>
  <w:style w:type="paragraph" w:styleId="Verzeichnis1">
    <w:name w:val="toc 1"/>
    <w:basedOn w:val="Standard"/>
    <w:next w:val="Standard"/>
    <w:autoRedefine/>
    <w:uiPriority w:val="39"/>
    <w:unhideWhenUsed/>
    <w:qFormat/>
    <w:rsid w:val="0076252C"/>
    <w:pPr>
      <w:tabs>
        <w:tab w:val="left" w:pos="426"/>
        <w:tab w:val="right" w:leader="dot" w:pos="9062"/>
      </w:tabs>
      <w:spacing w:after="100"/>
    </w:pPr>
    <w:rPr>
      <w:b/>
    </w:rPr>
  </w:style>
  <w:style w:type="paragraph" w:styleId="Verzeichnis2">
    <w:name w:val="toc 2"/>
    <w:basedOn w:val="Standard"/>
    <w:next w:val="Standard"/>
    <w:autoRedefine/>
    <w:uiPriority w:val="39"/>
    <w:unhideWhenUsed/>
    <w:qFormat/>
    <w:rsid w:val="006F2255"/>
    <w:pPr>
      <w:spacing w:after="100"/>
      <w:ind w:left="200"/>
    </w:pPr>
  </w:style>
  <w:style w:type="character" w:styleId="Hyperlink">
    <w:name w:val="Hyperlink"/>
    <w:basedOn w:val="Absatz-Standardschriftart"/>
    <w:uiPriority w:val="99"/>
    <w:unhideWhenUsed/>
    <w:rsid w:val="006F2255"/>
    <w:rPr>
      <w:color w:val="0000FF" w:themeColor="hyperlink"/>
      <w:u w:val="single"/>
    </w:rPr>
  </w:style>
  <w:style w:type="paragraph" w:styleId="Sprechblasentext">
    <w:name w:val="Balloon Text"/>
    <w:basedOn w:val="Standard"/>
    <w:link w:val="SprechblasentextZchn"/>
    <w:uiPriority w:val="99"/>
    <w:semiHidden/>
    <w:unhideWhenUsed/>
    <w:rsid w:val="006F2255"/>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2255"/>
    <w:rPr>
      <w:rFonts w:ascii="Tahoma" w:hAnsi="Tahoma" w:cs="Tahoma"/>
      <w:sz w:val="16"/>
      <w:szCs w:val="16"/>
    </w:rPr>
  </w:style>
  <w:style w:type="paragraph" w:styleId="Verzeichnis3">
    <w:name w:val="toc 3"/>
    <w:basedOn w:val="Standard"/>
    <w:next w:val="Standard"/>
    <w:autoRedefine/>
    <w:uiPriority w:val="39"/>
    <w:unhideWhenUsed/>
    <w:qFormat/>
    <w:rsid w:val="009962A5"/>
    <w:pPr>
      <w:spacing w:after="100" w:line="276" w:lineRule="auto"/>
      <w:ind w:left="440"/>
    </w:pPr>
    <w:rPr>
      <w:szCs w:val="22"/>
      <w:lang w:eastAsia="de-CH"/>
    </w:rPr>
  </w:style>
  <w:style w:type="paragraph" w:styleId="Kopfzeile">
    <w:name w:val="header"/>
    <w:basedOn w:val="Standard"/>
    <w:link w:val="KopfzeileZchn"/>
    <w:uiPriority w:val="99"/>
    <w:unhideWhenUsed/>
    <w:rsid w:val="008F2373"/>
    <w:pPr>
      <w:tabs>
        <w:tab w:val="center" w:pos="4536"/>
        <w:tab w:val="right" w:pos="9072"/>
      </w:tabs>
      <w:spacing w:after="0"/>
    </w:pPr>
  </w:style>
  <w:style w:type="character" w:customStyle="1" w:styleId="KopfzeileZchn">
    <w:name w:val="Kopfzeile Zchn"/>
    <w:basedOn w:val="Absatz-Standardschriftart"/>
    <w:link w:val="Kopfzeile"/>
    <w:uiPriority w:val="99"/>
    <w:rsid w:val="008F2373"/>
    <w:rPr>
      <w:sz w:val="20"/>
      <w:szCs w:val="20"/>
    </w:rPr>
  </w:style>
  <w:style w:type="paragraph" w:styleId="Fuzeile">
    <w:name w:val="footer"/>
    <w:basedOn w:val="Standard"/>
    <w:link w:val="FuzeileZchn"/>
    <w:uiPriority w:val="99"/>
    <w:unhideWhenUsed/>
    <w:rsid w:val="008F2373"/>
    <w:pPr>
      <w:tabs>
        <w:tab w:val="center" w:pos="4536"/>
        <w:tab w:val="right" w:pos="9072"/>
      </w:tabs>
      <w:spacing w:after="0"/>
    </w:pPr>
  </w:style>
  <w:style w:type="character" w:customStyle="1" w:styleId="FuzeileZchn">
    <w:name w:val="Fußzeile Zchn"/>
    <w:basedOn w:val="Absatz-Standardschriftart"/>
    <w:link w:val="Fuzeile"/>
    <w:uiPriority w:val="99"/>
    <w:rsid w:val="008F2373"/>
    <w:rPr>
      <w:sz w:val="20"/>
      <w:szCs w:val="20"/>
    </w:rPr>
  </w:style>
  <w:style w:type="character" w:styleId="Funotenzeichen">
    <w:name w:val="footnote reference"/>
    <w:basedOn w:val="Absatz-Standardschriftart"/>
    <w:uiPriority w:val="99"/>
    <w:unhideWhenUsed/>
    <w:rsid w:val="00B6206C"/>
    <w:rPr>
      <w:vertAlign w:val="superscript"/>
    </w:rPr>
  </w:style>
  <w:style w:type="paragraph" w:styleId="Abbildungsverzeichnis">
    <w:name w:val="table of figures"/>
    <w:basedOn w:val="Standard"/>
    <w:next w:val="Standard"/>
    <w:uiPriority w:val="99"/>
    <w:unhideWhenUsed/>
    <w:rsid w:val="004C2BD7"/>
    <w:pPr>
      <w:spacing w:after="0"/>
    </w:pPr>
  </w:style>
  <w:style w:type="paragraph" w:styleId="Funotentext">
    <w:name w:val="footnote text"/>
    <w:basedOn w:val="Standard"/>
    <w:link w:val="FunotentextZchn"/>
    <w:uiPriority w:val="99"/>
    <w:semiHidden/>
    <w:unhideWhenUsed/>
    <w:rsid w:val="004C2BD7"/>
    <w:pPr>
      <w:spacing w:after="0"/>
    </w:pPr>
  </w:style>
  <w:style w:type="character" w:customStyle="1" w:styleId="FunotentextZchn">
    <w:name w:val="Fußnotentext Zchn"/>
    <w:basedOn w:val="Absatz-Standardschriftart"/>
    <w:link w:val="Funotentext"/>
    <w:uiPriority w:val="99"/>
    <w:semiHidden/>
    <w:rsid w:val="004C2BD7"/>
    <w:rPr>
      <w:sz w:val="20"/>
      <w:szCs w:val="20"/>
    </w:rPr>
  </w:style>
  <w:style w:type="table" w:styleId="MittlereSchattierung1-Akzent4">
    <w:name w:val="Medium Shading 1 Accent 4"/>
    <w:basedOn w:val="NormaleTabelle"/>
    <w:uiPriority w:val="63"/>
    <w:rsid w:val="00722926"/>
    <w:pPr>
      <w:spacing w:after="0"/>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HelleSchattierung-Akzent1">
    <w:name w:val="Light Shading Accent 1"/>
    <w:basedOn w:val="NormaleTabelle"/>
    <w:uiPriority w:val="60"/>
    <w:rsid w:val="002468E7"/>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tzhaltertext">
    <w:name w:val="Placeholder Text"/>
    <w:basedOn w:val="Absatz-Standardschriftart"/>
    <w:uiPriority w:val="99"/>
    <w:semiHidden/>
    <w:rsid w:val="002468E7"/>
    <w:rPr>
      <w:color w:val="808080"/>
    </w:rPr>
  </w:style>
  <w:style w:type="character" w:styleId="BesuchterHyperlink">
    <w:name w:val="FollowedHyperlink"/>
    <w:basedOn w:val="Absatz-Standardschriftart"/>
    <w:uiPriority w:val="99"/>
    <w:semiHidden/>
    <w:unhideWhenUsed/>
    <w:rsid w:val="00BC2578"/>
    <w:rPr>
      <w:color w:val="800080"/>
      <w:u w:val="single"/>
    </w:rPr>
  </w:style>
  <w:style w:type="table" w:styleId="MittlereSchattierung2-Akzent5">
    <w:name w:val="Medium Shading 2 Accent 5"/>
    <w:basedOn w:val="NormaleTabelle"/>
    <w:uiPriority w:val="64"/>
    <w:rsid w:val="00AB533A"/>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rsid w:val="00AB533A"/>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chattierung-Akzent5">
    <w:name w:val="Light Shading Accent 5"/>
    <w:basedOn w:val="NormaleTabelle"/>
    <w:uiPriority w:val="60"/>
    <w:rsid w:val="00AB533A"/>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Kommentarzeichen">
    <w:name w:val="annotation reference"/>
    <w:basedOn w:val="Absatz-Standardschriftart"/>
    <w:uiPriority w:val="99"/>
    <w:semiHidden/>
    <w:unhideWhenUsed/>
    <w:rsid w:val="005A29A4"/>
    <w:rPr>
      <w:sz w:val="16"/>
      <w:szCs w:val="16"/>
    </w:rPr>
  </w:style>
  <w:style w:type="paragraph" w:styleId="Kommentartext">
    <w:name w:val="annotation text"/>
    <w:basedOn w:val="Standard"/>
    <w:link w:val="KommentartextZchn"/>
    <w:uiPriority w:val="99"/>
    <w:semiHidden/>
    <w:unhideWhenUsed/>
    <w:rsid w:val="005A29A4"/>
  </w:style>
  <w:style w:type="character" w:customStyle="1" w:styleId="KommentartextZchn">
    <w:name w:val="Kommentartext Zchn"/>
    <w:basedOn w:val="Absatz-Standardschriftart"/>
    <w:link w:val="Kommentartext"/>
    <w:uiPriority w:val="99"/>
    <w:semiHidden/>
    <w:rsid w:val="005A29A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xml"/><Relationship Id="rId21" Type="http://schemas.openxmlformats.org/officeDocument/2006/relationships/image" Target="media/image9.jpeg"/><Relationship Id="rId42" Type="http://schemas.openxmlformats.org/officeDocument/2006/relationships/image" Target="media/image15.png"/><Relationship Id="rId63" Type="http://schemas.openxmlformats.org/officeDocument/2006/relationships/image" Target="media/image31.jpeg"/><Relationship Id="rId84" Type="http://schemas.openxmlformats.org/officeDocument/2006/relationships/image" Target="media/image52.png"/><Relationship Id="rId138" Type="http://schemas.openxmlformats.org/officeDocument/2006/relationships/chart" Target="charts/chart11.xml"/><Relationship Id="rId107" Type="http://schemas.openxmlformats.org/officeDocument/2006/relationships/image" Target="media/image75.png"/><Relationship Id="rId11" Type="http://schemas.openxmlformats.org/officeDocument/2006/relationships/image" Target="media/image3.png"/><Relationship Id="rId32" Type="http://schemas.openxmlformats.org/officeDocument/2006/relationships/hyperlink" Target="http://www.jetbrains.com" TargetMode="External"/><Relationship Id="rId37" Type="http://schemas.openxmlformats.org/officeDocument/2006/relationships/hyperlink" Target="http://www.adobe.com/de/products/photoshop.html" TargetMode="External"/><Relationship Id="rId53" Type="http://schemas.openxmlformats.org/officeDocument/2006/relationships/image" Target="media/image21.jpeg"/><Relationship Id="rId58" Type="http://schemas.openxmlformats.org/officeDocument/2006/relationships/image" Target="media/image26.jpe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80.png"/><Relationship Id="rId128"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10.png"/><Relationship Id="rId27" Type="http://schemas.openxmlformats.org/officeDocument/2006/relationships/hyperlink" Target="http://tortoisesvn.net/" TargetMode="External"/><Relationship Id="rId43" Type="http://schemas.openxmlformats.org/officeDocument/2006/relationships/image" Target="media/image16.png"/><Relationship Id="rId48" Type="http://schemas.openxmlformats.org/officeDocument/2006/relationships/diagramColors" Target="diagrams/colors1.xml"/><Relationship Id="rId64" Type="http://schemas.openxmlformats.org/officeDocument/2006/relationships/image" Target="media/image32.jpeg"/><Relationship Id="rId69" Type="http://schemas.openxmlformats.org/officeDocument/2006/relationships/image" Target="media/image37.png"/><Relationship Id="rId113" Type="http://schemas.openxmlformats.org/officeDocument/2006/relationships/diagramLayout" Target="diagrams/layout2.xml"/><Relationship Id="rId118" Type="http://schemas.openxmlformats.org/officeDocument/2006/relationships/chart" Target="charts/chart2.xml"/><Relationship Id="rId134" Type="http://schemas.openxmlformats.org/officeDocument/2006/relationships/chart" Target="charts/chart7.xml"/><Relationship Id="rId139" Type="http://schemas.openxmlformats.org/officeDocument/2006/relationships/header" Target="header1.xml"/><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file:///E:\EigeneDateien\Studium\HSR-Skirpte_Server\flip_svn.elmermx.ch\doc\Bericht\Bericht.docx" TargetMode="External"/><Relationship Id="rId17" Type="http://schemas.openxmlformats.org/officeDocument/2006/relationships/image" Target="media/image5.png"/><Relationship Id="rId33" Type="http://schemas.openxmlformats.org/officeDocument/2006/relationships/hyperlink" Target="http://submain.com/download/ghostdoc/" TargetMode="External"/><Relationship Id="rId38" Type="http://schemas.openxmlformats.org/officeDocument/2006/relationships/hyperlink" Target="http://office.microsoft.com/de-ch/" TargetMode="External"/><Relationship Id="rId59" Type="http://schemas.openxmlformats.org/officeDocument/2006/relationships/image" Target="media/image27.jpe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81.png"/><Relationship Id="rId129" Type="http://schemas.openxmlformats.org/officeDocument/2006/relationships/image" Target="media/image86.png"/><Relationship Id="rId54" Type="http://schemas.openxmlformats.org/officeDocument/2006/relationships/image" Target="media/image22.jpe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jpe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jpeg"/><Relationship Id="rId28" Type="http://schemas.openxmlformats.org/officeDocument/2006/relationships/hyperlink" Target="http://get.adobe.com/de/reader/" TargetMode="External"/><Relationship Id="rId49" Type="http://schemas.microsoft.com/office/2007/relationships/diagramDrawing" Target="diagrams/drawing1.xml"/><Relationship Id="rId114" Type="http://schemas.openxmlformats.org/officeDocument/2006/relationships/diagramQuickStyle" Target="diagrams/quickStyle2.xml"/><Relationship Id="rId119" Type="http://schemas.openxmlformats.org/officeDocument/2006/relationships/chart" Target="charts/chart3.xml"/><Relationship Id="rId44" Type="http://schemas.openxmlformats.org/officeDocument/2006/relationships/image" Target="media/image17.png"/><Relationship Id="rId60" Type="http://schemas.openxmlformats.org/officeDocument/2006/relationships/image" Target="media/image28.jpeg"/><Relationship Id="rId65" Type="http://schemas.openxmlformats.org/officeDocument/2006/relationships/image" Target="media/image33.jpeg"/><Relationship Id="rId81" Type="http://schemas.openxmlformats.org/officeDocument/2006/relationships/image" Target="media/image49.png"/><Relationship Id="rId86" Type="http://schemas.openxmlformats.org/officeDocument/2006/relationships/image" Target="media/image54.png"/><Relationship Id="rId130" Type="http://schemas.openxmlformats.org/officeDocument/2006/relationships/image" Target="media/image87.png"/><Relationship Id="rId135" Type="http://schemas.openxmlformats.org/officeDocument/2006/relationships/chart" Target="charts/chart8.xml"/><Relationship Id="rId13" Type="http://schemas.openxmlformats.org/officeDocument/2006/relationships/hyperlink" Target="file:///E:\EigeneDateien\Studium\HSR-Skirpte_Server\flip_svn.elmermx.ch\doc\Bericht\Bericht.docx" TargetMode="External"/><Relationship Id="rId18" Type="http://schemas.openxmlformats.org/officeDocument/2006/relationships/image" Target="media/image6.jpeg"/><Relationship Id="rId39" Type="http://schemas.openxmlformats.org/officeDocument/2006/relationships/hyperlink" Target="http://redmine.org" TargetMode="External"/><Relationship Id="rId109" Type="http://schemas.openxmlformats.org/officeDocument/2006/relationships/image" Target="media/image77.png"/><Relationship Id="rId34" Type="http://schemas.openxmlformats.org/officeDocument/2006/relationships/hyperlink" Target="http://www.ndepend.com/" TargetMode="External"/><Relationship Id="rId50" Type="http://schemas.openxmlformats.org/officeDocument/2006/relationships/image" Target="media/image18.png"/><Relationship Id="rId55" Type="http://schemas.openxmlformats.org/officeDocument/2006/relationships/image" Target="media/image23.jpg"/><Relationship Id="rId76" Type="http://schemas.openxmlformats.org/officeDocument/2006/relationships/image" Target="media/image44.png"/><Relationship Id="rId97" Type="http://schemas.openxmlformats.org/officeDocument/2006/relationships/image" Target="media/image65.jpeg"/><Relationship Id="rId104" Type="http://schemas.openxmlformats.org/officeDocument/2006/relationships/image" Target="media/image72.png"/><Relationship Id="rId120" Type="http://schemas.openxmlformats.org/officeDocument/2006/relationships/chart" Target="charts/chart4.xml"/><Relationship Id="rId125" Type="http://schemas.openxmlformats.org/officeDocument/2006/relationships/image" Target="media/image82.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http://www.microsoft.com/net" TargetMode="External"/><Relationship Id="rId24" Type="http://schemas.openxmlformats.org/officeDocument/2006/relationships/image" Target="media/image12.jpeg"/><Relationship Id="rId40" Type="http://schemas.openxmlformats.org/officeDocument/2006/relationships/hyperlink" Target="http://www.vischeck.com/" TargetMode="External"/><Relationship Id="rId45" Type="http://schemas.openxmlformats.org/officeDocument/2006/relationships/diagramData" Target="diagrams/data1.xml"/><Relationship Id="rId66" Type="http://schemas.openxmlformats.org/officeDocument/2006/relationships/image" Target="media/image34.jpe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diagramColors" Target="diagrams/colors2.xml"/><Relationship Id="rId131" Type="http://schemas.openxmlformats.org/officeDocument/2006/relationships/image" Target="media/image88.png"/><Relationship Id="rId136" Type="http://schemas.openxmlformats.org/officeDocument/2006/relationships/chart" Target="charts/chart9.xml"/><Relationship Id="rId61" Type="http://schemas.openxmlformats.org/officeDocument/2006/relationships/image" Target="media/image29.jpeg"/><Relationship Id="rId82" Type="http://schemas.openxmlformats.org/officeDocument/2006/relationships/image" Target="media/image50.tmp"/><Relationship Id="rId19" Type="http://schemas.openxmlformats.org/officeDocument/2006/relationships/image" Target="media/image7.jpeg"/><Relationship Id="rId14" Type="http://schemas.openxmlformats.org/officeDocument/2006/relationships/hyperlink" Target="file:///E:\EigeneDateien\Studium\HSR-Skirpte_Server\flip_svn.elmermx.ch\doc\Bericht\Bericht.docx" TargetMode="External"/><Relationship Id="rId30" Type="http://schemas.openxmlformats.org/officeDocument/2006/relationships/hyperlink" Target="http://blogs.msdn.com/b/surface/archive/2011/07/12/links-to-sdk-and-resources.aspx" TargetMode="External"/><Relationship Id="rId35" Type="http://schemas.openxmlformats.org/officeDocument/2006/relationships/hyperlink" Target="http://www.microsoft.com/expression/products/blend_overview.aspx" TargetMode="External"/><Relationship Id="rId56" Type="http://schemas.openxmlformats.org/officeDocument/2006/relationships/image" Target="media/image24.jpe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83.png"/><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jpeg"/><Relationship Id="rId121" Type="http://schemas.openxmlformats.org/officeDocument/2006/relationships/chart" Target="charts/chart5.xml"/><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diagramLayout" Target="diagrams/layout1.xml"/><Relationship Id="rId67" Type="http://schemas.openxmlformats.org/officeDocument/2006/relationships/image" Target="media/image35.jpg"/><Relationship Id="rId116" Type="http://schemas.microsoft.com/office/2007/relationships/diagramDrawing" Target="diagrams/drawing2.xml"/><Relationship Id="rId137" Type="http://schemas.openxmlformats.org/officeDocument/2006/relationships/chart" Target="charts/chart10.xml"/><Relationship Id="rId20" Type="http://schemas.openxmlformats.org/officeDocument/2006/relationships/image" Target="media/image8.jpeg"/><Relationship Id="rId41" Type="http://schemas.openxmlformats.org/officeDocument/2006/relationships/image" Target="media/image14.png"/><Relationship Id="rId62" Type="http://schemas.openxmlformats.org/officeDocument/2006/relationships/image" Target="media/image30.jpe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32" Type="http://schemas.openxmlformats.org/officeDocument/2006/relationships/image" Target="media/image89.png"/><Relationship Id="rId15" Type="http://schemas.openxmlformats.org/officeDocument/2006/relationships/hyperlink" Target="file:///E:\EigeneDateien\Studium\HSR-Skirpte_Server\flip_svn.elmermx.ch\doc\Bericht\Bericht.docx" TargetMode="External"/><Relationship Id="rId36" Type="http://schemas.openxmlformats.org/officeDocument/2006/relationships/hyperlink" Target="http://www.wpftutorial.net/Inspector.html" TargetMode="External"/><Relationship Id="rId57" Type="http://schemas.openxmlformats.org/officeDocument/2006/relationships/image" Target="media/image25.jpeg"/><Relationship Id="rId106" Type="http://schemas.openxmlformats.org/officeDocument/2006/relationships/image" Target="media/image74.png"/><Relationship Id="rId127" Type="http://schemas.openxmlformats.org/officeDocument/2006/relationships/image" Target="media/image84.png"/><Relationship Id="rId10" Type="http://schemas.openxmlformats.org/officeDocument/2006/relationships/image" Target="media/image2.png"/><Relationship Id="rId31" Type="http://schemas.openxmlformats.org/officeDocument/2006/relationships/hyperlink" Target="http://www.jetbrains.com" TargetMode="External"/><Relationship Id="rId52" Type="http://schemas.openxmlformats.org/officeDocument/2006/relationships/image" Target="media/image20.jpe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chart" Target="charts/chart6.xml"/><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hyperlink" Target="http://windows.microsoft.com/de-CH/windows/home" TargetMode="External"/><Relationship Id="rId47" Type="http://schemas.openxmlformats.org/officeDocument/2006/relationships/diagramQuickStyle" Target="diagrams/quickStyle1.xml"/><Relationship Id="rId68" Type="http://schemas.openxmlformats.org/officeDocument/2006/relationships/image" Target="media/image36.png"/><Relationship Id="rId89" Type="http://schemas.openxmlformats.org/officeDocument/2006/relationships/image" Target="media/image57.png"/><Relationship Id="rId112" Type="http://schemas.openxmlformats.org/officeDocument/2006/relationships/diagramData" Target="diagrams/data2.xml"/><Relationship Id="rId133" Type="http://schemas.openxmlformats.org/officeDocument/2006/relationships/image" Target="media/image90.png"/><Relationship Id="rId16" Type="http://schemas.openxmlformats.org/officeDocument/2006/relationships/image" Target="media/image4.png"/></Relationships>
</file>

<file path=word/_rels/footnotes.xml.rels><?xml version="1.0" encoding="UTF-8" standalone="yes"?>
<Relationships xmlns="http://schemas.openxmlformats.org/package/2006/relationships"><Relationship Id="rId1" Type="http://schemas.openxmlformats.org/officeDocument/2006/relationships/hyperlink" Target="http://www.microsoft.com/download/en/details.aspx?displaylang=en&amp;id=2671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D:\Flip%20Project%202.0\doc\templates\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Arbeitsblat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Arbeitsblat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Arbeitsblatt1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Arbeitsblat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Arbeitsblat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Arbeitsblat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Arbeitsblat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Arbeitsblat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Arbeitsblat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Arbeitsblat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Arbeitsblat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Effektivität</a:t>
            </a:r>
          </a:p>
        </c:rich>
      </c:tx>
      <c:overlay val="0"/>
    </c:title>
    <c:autoTitleDeleted val="0"/>
    <c:plotArea>
      <c:layout/>
      <c:barChart>
        <c:barDir val="col"/>
        <c:grouping val="stacked"/>
        <c:varyColors val="0"/>
        <c:ser>
          <c:idx val="0"/>
          <c:order val="0"/>
          <c:tx>
            <c:strRef>
              <c:f>Sheet1!$B$1</c:f>
              <c:strCache>
                <c:ptCount val="1"/>
                <c:pt idx="0">
                  <c:v>A1</c:v>
                </c:pt>
              </c:strCache>
            </c:strRef>
          </c:tx>
          <c:spPr>
            <a:solidFill>
              <a:srgbClr val="4F4F59"/>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0.15</c:v>
                </c:pt>
                <c:pt idx="1">
                  <c:v>0.14285700000000001</c:v>
                </c:pt>
                <c:pt idx="2">
                  <c:v>0.16666700000000001</c:v>
                </c:pt>
                <c:pt idx="3">
                  <c:v>0.16666700000000001</c:v>
                </c:pt>
              </c:numCache>
            </c:numRef>
          </c:val>
        </c:ser>
        <c:ser>
          <c:idx val="1"/>
          <c:order val="1"/>
          <c:tx>
            <c:strRef>
              <c:f>Sheet1!$C$1</c:f>
              <c:strCache>
                <c:ptCount val="1"/>
                <c:pt idx="0">
                  <c:v>A2</c:v>
                </c:pt>
              </c:strCache>
            </c:strRef>
          </c:tx>
          <c:spPr>
            <a:solidFill>
              <a:srgbClr val="63636F"/>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0.15</c:v>
                </c:pt>
                <c:pt idx="1">
                  <c:v>0.14285700000000001</c:v>
                </c:pt>
                <c:pt idx="2">
                  <c:v>8.3333299999999999E-2</c:v>
                </c:pt>
                <c:pt idx="3">
                  <c:v>0.16666700000000001</c:v>
                </c:pt>
              </c:numCache>
            </c:numRef>
          </c:val>
        </c:ser>
        <c:ser>
          <c:idx val="2"/>
          <c:order val="2"/>
          <c:tx>
            <c:strRef>
              <c:f>Sheet1!$D$1</c:f>
              <c:strCache>
                <c:ptCount val="1"/>
                <c:pt idx="0">
                  <c:v>A3</c:v>
                </c:pt>
              </c:strCache>
            </c:strRef>
          </c:tx>
          <c:spPr>
            <a:solidFill>
              <a:srgbClr val="737381"/>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0.15</c:v>
                </c:pt>
                <c:pt idx="1">
                  <c:v>3.5714299999999997E-2</c:v>
                </c:pt>
                <c:pt idx="2">
                  <c:v>4.1666670000000003E-2</c:v>
                </c:pt>
                <c:pt idx="3">
                  <c:v>0.16666700000000001</c:v>
                </c:pt>
              </c:numCache>
            </c:numRef>
          </c:val>
        </c:ser>
        <c:ser>
          <c:idx val="3"/>
          <c:order val="3"/>
          <c:tx>
            <c:strRef>
              <c:f>Sheet1!$E$1</c:f>
              <c:strCache>
                <c:ptCount val="1"/>
                <c:pt idx="0">
                  <c:v>A4</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c:v>
                </c:pt>
                <c:pt idx="1">
                  <c:v>0.14285700000000001</c:v>
                </c:pt>
                <c:pt idx="2">
                  <c:v>0.16666700000000001</c:v>
                </c:pt>
                <c:pt idx="3">
                  <c:v>0.16666700000000001</c:v>
                </c:pt>
              </c:numCache>
            </c:numRef>
          </c:val>
        </c:ser>
        <c:ser>
          <c:idx val="4"/>
          <c:order val="4"/>
          <c:tx>
            <c:strRef>
              <c:f>Sheet1!$F$1</c:f>
              <c:strCache>
                <c:ptCount val="1"/>
                <c:pt idx="0">
                  <c:v>A5</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Sheet1!$F$2:$F$5</c:f>
              <c:numCache>
                <c:formatCode>General</c:formatCode>
                <c:ptCount val="4"/>
                <c:pt idx="0">
                  <c:v>0.2</c:v>
                </c:pt>
                <c:pt idx="1">
                  <c:v>3.5714299999999997E-2</c:v>
                </c:pt>
                <c:pt idx="2">
                  <c:v>0.125</c:v>
                </c:pt>
              </c:numCache>
            </c:numRef>
          </c:val>
        </c:ser>
        <c:ser>
          <c:idx val="5"/>
          <c:order val="5"/>
          <c:tx>
            <c:strRef>
              <c:f>Sheet1!$G$1</c:f>
              <c:strCache>
                <c:ptCount val="1"/>
                <c:pt idx="0">
                  <c:v>A6</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Sheet1!$G$2:$G$5</c:f>
              <c:numCache>
                <c:formatCode>General</c:formatCode>
                <c:ptCount val="4"/>
                <c:pt idx="1">
                  <c:v>0.14285700000000001</c:v>
                </c:pt>
                <c:pt idx="2">
                  <c:v>0.16666700000000001</c:v>
                </c:pt>
                <c:pt idx="3">
                  <c:v>0.16666700000000001</c:v>
                </c:pt>
              </c:numCache>
            </c:numRef>
          </c:val>
        </c:ser>
        <c:ser>
          <c:idx val="6"/>
          <c:order val="6"/>
          <c:tx>
            <c:strRef>
              <c:f>Sheet1!$H$1</c:f>
              <c:strCache>
                <c:ptCount val="1"/>
                <c:pt idx="0">
                  <c:v>A7</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Sheet1!$H$2:$H$5</c:f>
              <c:numCache>
                <c:formatCode>General</c:formatCode>
                <c:ptCount val="4"/>
                <c:pt idx="1">
                  <c:v>0.1071429</c:v>
                </c:pt>
                <c:pt idx="3">
                  <c:v>0.16666700000000001</c:v>
                </c:pt>
              </c:numCache>
            </c:numRef>
          </c:val>
        </c:ser>
        <c:dLbls>
          <c:showLegendKey val="0"/>
          <c:showVal val="0"/>
          <c:showCatName val="0"/>
          <c:showSerName val="0"/>
          <c:showPercent val="0"/>
          <c:showBubbleSize val="0"/>
        </c:dLbls>
        <c:gapWidth val="150"/>
        <c:overlap val="100"/>
        <c:axId val="282604544"/>
        <c:axId val="302301760"/>
      </c:barChart>
      <c:catAx>
        <c:axId val="282604544"/>
        <c:scaling>
          <c:orientation val="minMax"/>
        </c:scaling>
        <c:delete val="0"/>
        <c:axPos val="b"/>
        <c:majorTickMark val="out"/>
        <c:minorTickMark val="none"/>
        <c:tickLblPos val="nextTo"/>
        <c:crossAx val="302301760"/>
        <c:crosses val="autoZero"/>
        <c:auto val="1"/>
        <c:lblAlgn val="ctr"/>
        <c:lblOffset val="100"/>
        <c:noMultiLvlLbl val="0"/>
      </c:catAx>
      <c:valAx>
        <c:axId val="302301760"/>
        <c:scaling>
          <c:orientation val="minMax"/>
          <c:max val="1"/>
        </c:scaling>
        <c:delete val="0"/>
        <c:axPos val="l"/>
        <c:majorGridlines/>
        <c:numFmt formatCode="0%" sourceLinked="0"/>
        <c:majorTickMark val="out"/>
        <c:minorTickMark val="none"/>
        <c:tickLblPos val="nextTo"/>
        <c:crossAx val="282604544"/>
        <c:crosses val="autoZero"/>
        <c:crossBetween val="between"/>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Aufwand in Stunden nach Tätigkeit</a:t>
            </a:r>
          </a:p>
        </c:rich>
      </c:tx>
      <c:overlay val="0"/>
    </c:title>
    <c:autoTitleDeleted val="0"/>
    <c:plotArea>
      <c:layout/>
      <c:pieChart>
        <c:varyColors val="1"/>
        <c:ser>
          <c:idx val="0"/>
          <c:order val="0"/>
          <c:tx>
            <c:strRef>
              <c:f>Tabelle1!$B$1</c:f>
              <c:strCache>
                <c:ptCount val="1"/>
                <c:pt idx="0">
                  <c:v>Aufwand in Stunden</c:v>
                </c:pt>
              </c:strCache>
            </c:strRef>
          </c:tx>
          <c:dLbls>
            <c:showLegendKey val="0"/>
            <c:showVal val="0"/>
            <c:showCatName val="0"/>
            <c:showSerName val="0"/>
            <c:showPercent val="1"/>
            <c:showBubbleSize val="0"/>
            <c:showLeaderLines val="1"/>
          </c:dLbls>
          <c:cat>
            <c:strRef>
              <c:f>Tabelle1!$A$2:$A$11</c:f>
              <c:strCache>
                <c:ptCount val="10"/>
                <c:pt idx="0">
                  <c:v>Implementation</c:v>
                </c:pt>
                <c:pt idx="1">
                  <c:v>Dokumentation</c:v>
                </c:pt>
                <c:pt idx="2">
                  <c:v>Sitzungen</c:v>
                </c:pt>
                <c:pt idx="3">
                  <c:v>Sonstiges</c:v>
                </c:pt>
                <c:pt idx="4">
                  <c:v>Analyse und Design</c:v>
                </c:pt>
                <c:pt idx="5">
                  <c:v>Projekt Management</c:v>
                </c:pt>
                <c:pt idx="6">
                  <c:v>Requirements</c:v>
                </c:pt>
                <c:pt idx="7">
                  <c:v>Studium Technologien</c:v>
                </c:pt>
                <c:pt idx="8">
                  <c:v>Test</c:v>
                </c:pt>
                <c:pt idx="9">
                  <c:v>Qualitätssicherung</c:v>
                </c:pt>
              </c:strCache>
            </c:strRef>
          </c:cat>
          <c:val>
            <c:numRef>
              <c:f>Tabelle1!$B$2:$B$11</c:f>
              <c:numCache>
                <c:formatCode>General</c:formatCode>
                <c:ptCount val="10"/>
                <c:pt idx="0">
                  <c:v>310.5</c:v>
                </c:pt>
                <c:pt idx="1">
                  <c:v>191.75</c:v>
                </c:pt>
                <c:pt idx="2">
                  <c:v>115</c:v>
                </c:pt>
                <c:pt idx="3">
                  <c:v>52.25</c:v>
                </c:pt>
                <c:pt idx="4">
                  <c:v>50.75</c:v>
                </c:pt>
                <c:pt idx="5">
                  <c:v>48.25</c:v>
                </c:pt>
                <c:pt idx="6">
                  <c:v>30</c:v>
                </c:pt>
                <c:pt idx="7">
                  <c:v>20.5</c:v>
                </c:pt>
                <c:pt idx="8">
                  <c:v>18.25</c:v>
                </c:pt>
                <c:pt idx="9">
                  <c:v>16.5</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Tabelle1!$B$1</c:f>
              <c:strCache>
                <c:ptCount val="1"/>
                <c:pt idx="0">
                  <c:v>Implementation</c:v>
                </c:pt>
              </c:strCache>
            </c:strRef>
          </c:tx>
          <c:invertIfNegative val="0"/>
          <c:cat>
            <c:strRef>
              <c:f>Tabelle1!$A$2:$A$4</c:f>
              <c:strCache>
                <c:ptCount val="3"/>
                <c:pt idx="0">
                  <c:v>Lukas Elmer</c:v>
                </c:pt>
                <c:pt idx="1">
                  <c:v>Christina Heidt</c:v>
                </c:pt>
                <c:pt idx="2">
                  <c:v>Delia Treichler</c:v>
                </c:pt>
              </c:strCache>
            </c:strRef>
          </c:cat>
          <c:val>
            <c:numRef>
              <c:f>Tabelle1!$B$2:$B$4</c:f>
              <c:numCache>
                <c:formatCode>General</c:formatCode>
                <c:ptCount val="3"/>
                <c:pt idx="0">
                  <c:v>138.5</c:v>
                </c:pt>
                <c:pt idx="1">
                  <c:v>80</c:v>
                </c:pt>
                <c:pt idx="2">
                  <c:v>92</c:v>
                </c:pt>
              </c:numCache>
            </c:numRef>
          </c:val>
        </c:ser>
        <c:ser>
          <c:idx val="1"/>
          <c:order val="1"/>
          <c:tx>
            <c:strRef>
              <c:f>Tabelle1!$C$1</c:f>
              <c:strCache>
                <c:ptCount val="1"/>
                <c:pt idx="0">
                  <c:v>Dokumentation</c:v>
                </c:pt>
              </c:strCache>
            </c:strRef>
          </c:tx>
          <c:invertIfNegative val="0"/>
          <c:cat>
            <c:strRef>
              <c:f>Tabelle1!$A$2:$A$4</c:f>
              <c:strCache>
                <c:ptCount val="3"/>
                <c:pt idx="0">
                  <c:v>Lukas Elmer</c:v>
                </c:pt>
                <c:pt idx="1">
                  <c:v>Christina Heidt</c:v>
                </c:pt>
                <c:pt idx="2">
                  <c:v>Delia Treichler</c:v>
                </c:pt>
              </c:strCache>
            </c:strRef>
          </c:cat>
          <c:val>
            <c:numRef>
              <c:f>Tabelle1!$C$2:$C$4</c:f>
              <c:numCache>
                <c:formatCode>General</c:formatCode>
                <c:ptCount val="3"/>
                <c:pt idx="0">
                  <c:v>46</c:v>
                </c:pt>
                <c:pt idx="1">
                  <c:v>82</c:v>
                </c:pt>
                <c:pt idx="2">
                  <c:v>63.75</c:v>
                </c:pt>
              </c:numCache>
            </c:numRef>
          </c:val>
        </c:ser>
        <c:ser>
          <c:idx val="2"/>
          <c:order val="2"/>
          <c:tx>
            <c:strRef>
              <c:f>Tabelle1!$D$1</c:f>
              <c:strCache>
                <c:ptCount val="1"/>
                <c:pt idx="0">
                  <c:v>Sitzungen</c:v>
                </c:pt>
              </c:strCache>
            </c:strRef>
          </c:tx>
          <c:invertIfNegative val="0"/>
          <c:cat>
            <c:strRef>
              <c:f>Tabelle1!$A$2:$A$4</c:f>
              <c:strCache>
                <c:ptCount val="3"/>
                <c:pt idx="0">
                  <c:v>Lukas Elmer</c:v>
                </c:pt>
                <c:pt idx="1">
                  <c:v>Christina Heidt</c:v>
                </c:pt>
                <c:pt idx="2">
                  <c:v>Delia Treichler</c:v>
                </c:pt>
              </c:strCache>
            </c:strRef>
          </c:cat>
          <c:val>
            <c:numRef>
              <c:f>Tabelle1!$D$2:$D$4</c:f>
              <c:numCache>
                <c:formatCode>General</c:formatCode>
                <c:ptCount val="3"/>
                <c:pt idx="0">
                  <c:v>36.75</c:v>
                </c:pt>
                <c:pt idx="1">
                  <c:v>39.25</c:v>
                </c:pt>
                <c:pt idx="2">
                  <c:v>39</c:v>
                </c:pt>
              </c:numCache>
            </c:numRef>
          </c:val>
        </c:ser>
        <c:ser>
          <c:idx val="3"/>
          <c:order val="3"/>
          <c:tx>
            <c:strRef>
              <c:f>Tabelle1!$E$1</c:f>
              <c:strCache>
                <c:ptCount val="1"/>
                <c:pt idx="0">
                  <c:v>Sonstiges</c:v>
                </c:pt>
              </c:strCache>
            </c:strRef>
          </c:tx>
          <c:invertIfNegative val="0"/>
          <c:cat>
            <c:strRef>
              <c:f>Tabelle1!$A$2:$A$4</c:f>
              <c:strCache>
                <c:ptCount val="3"/>
                <c:pt idx="0">
                  <c:v>Lukas Elmer</c:v>
                </c:pt>
                <c:pt idx="1">
                  <c:v>Christina Heidt</c:v>
                </c:pt>
                <c:pt idx="2">
                  <c:v>Delia Treichler</c:v>
                </c:pt>
              </c:strCache>
            </c:strRef>
          </c:cat>
          <c:val>
            <c:numRef>
              <c:f>Tabelle1!$E$2:$E$4</c:f>
              <c:numCache>
                <c:formatCode>General</c:formatCode>
                <c:ptCount val="3"/>
                <c:pt idx="0">
                  <c:v>3</c:v>
                </c:pt>
                <c:pt idx="1">
                  <c:v>32</c:v>
                </c:pt>
                <c:pt idx="2">
                  <c:v>17.25</c:v>
                </c:pt>
              </c:numCache>
            </c:numRef>
          </c:val>
        </c:ser>
        <c:ser>
          <c:idx val="4"/>
          <c:order val="4"/>
          <c:tx>
            <c:strRef>
              <c:f>Tabelle1!$F$1</c:f>
              <c:strCache>
                <c:ptCount val="1"/>
                <c:pt idx="0">
                  <c:v>Analyse und Design</c:v>
                </c:pt>
              </c:strCache>
            </c:strRef>
          </c:tx>
          <c:invertIfNegative val="0"/>
          <c:cat>
            <c:strRef>
              <c:f>Tabelle1!$A$2:$A$4</c:f>
              <c:strCache>
                <c:ptCount val="3"/>
                <c:pt idx="0">
                  <c:v>Lukas Elmer</c:v>
                </c:pt>
                <c:pt idx="1">
                  <c:v>Christina Heidt</c:v>
                </c:pt>
                <c:pt idx="2">
                  <c:v>Delia Treichler</c:v>
                </c:pt>
              </c:strCache>
            </c:strRef>
          </c:cat>
          <c:val>
            <c:numRef>
              <c:f>Tabelle1!$F$2:$F$4</c:f>
              <c:numCache>
                <c:formatCode>General</c:formatCode>
                <c:ptCount val="3"/>
                <c:pt idx="0">
                  <c:v>19.75</c:v>
                </c:pt>
                <c:pt idx="1">
                  <c:v>12.5</c:v>
                </c:pt>
                <c:pt idx="2">
                  <c:v>18.5</c:v>
                </c:pt>
              </c:numCache>
            </c:numRef>
          </c:val>
        </c:ser>
        <c:ser>
          <c:idx val="5"/>
          <c:order val="5"/>
          <c:tx>
            <c:strRef>
              <c:f>Tabelle1!$G$1</c:f>
              <c:strCache>
                <c:ptCount val="1"/>
                <c:pt idx="0">
                  <c:v>Projekt Management</c:v>
                </c:pt>
              </c:strCache>
            </c:strRef>
          </c:tx>
          <c:invertIfNegative val="0"/>
          <c:cat>
            <c:strRef>
              <c:f>Tabelle1!$A$2:$A$4</c:f>
              <c:strCache>
                <c:ptCount val="3"/>
                <c:pt idx="0">
                  <c:v>Lukas Elmer</c:v>
                </c:pt>
                <c:pt idx="1">
                  <c:v>Christina Heidt</c:v>
                </c:pt>
                <c:pt idx="2">
                  <c:v>Delia Treichler</c:v>
                </c:pt>
              </c:strCache>
            </c:strRef>
          </c:cat>
          <c:val>
            <c:numRef>
              <c:f>Tabelle1!$G$2:$G$4</c:f>
              <c:numCache>
                <c:formatCode>General</c:formatCode>
                <c:ptCount val="3"/>
                <c:pt idx="0">
                  <c:v>23.25</c:v>
                </c:pt>
                <c:pt idx="1">
                  <c:v>4.5</c:v>
                </c:pt>
                <c:pt idx="2">
                  <c:v>20.5</c:v>
                </c:pt>
              </c:numCache>
            </c:numRef>
          </c:val>
        </c:ser>
        <c:ser>
          <c:idx val="6"/>
          <c:order val="6"/>
          <c:tx>
            <c:strRef>
              <c:f>Tabelle1!$H$1</c:f>
              <c:strCache>
                <c:ptCount val="1"/>
                <c:pt idx="0">
                  <c:v>Requirements</c:v>
                </c:pt>
              </c:strCache>
            </c:strRef>
          </c:tx>
          <c:invertIfNegative val="0"/>
          <c:cat>
            <c:strRef>
              <c:f>Tabelle1!$A$2:$A$4</c:f>
              <c:strCache>
                <c:ptCount val="3"/>
                <c:pt idx="0">
                  <c:v>Lukas Elmer</c:v>
                </c:pt>
                <c:pt idx="1">
                  <c:v>Christina Heidt</c:v>
                </c:pt>
                <c:pt idx="2">
                  <c:v>Delia Treichler</c:v>
                </c:pt>
              </c:strCache>
            </c:strRef>
          </c:cat>
          <c:val>
            <c:numRef>
              <c:f>Tabelle1!$H$2:$H$4</c:f>
              <c:numCache>
                <c:formatCode>General</c:formatCode>
                <c:ptCount val="3"/>
                <c:pt idx="0">
                  <c:v>9</c:v>
                </c:pt>
                <c:pt idx="1">
                  <c:v>11</c:v>
                </c:pt>
                <c:pt idx="2">
                  <c:v>10</c:v>
                </c:pt>
              </c:numCache>
            </c:numRef>
          </c:val>
        </c:ser>
        <c:ser>
          <c:idx val="7"/>
          <c:order val="7"/>
          <c:tx>
            <c:strRef>
              <c:f>Tabelle1!$I$1</c:f>
              <c:strCache>
                <c:ptCount val="1"/>
                <c:pt idx="0">
                  <c:v>Studium Technologien</c:v>
                </c:pt>
              </c:strCache>
            </c:strRef>
          </c:tx>
          <c:invertIfNegative val="0"/>
          <c:cat>
            <c:strRef>
              <c:f>Tabelle1!$A$2:$A$4</c:f>
              <c:strCache>
                <c:ptCount val="3"/>
                <c:pt idx="0">
                  <c:v>Lukas Elmer</c:v>
                </c:pt>
                <c:pt idx="1">
                  <c:v>Christina Heidt</c:v>
                </c:pt>
                <c:pt idx="2">
                  <c:v>Delia Treichler</c:v>
                </c:pt>
              </c:strCache>
            </c:strRef>
          </c:cat>
          <c:val>
            <c:numRef>
              <c:f>Tabelle1!$I$2:$I$4</c:f>
              <c:numCache>
                <c:formatCode>General</c:formatCode>
                <c:ptCount val="3"/>
                <c:pt idx="0">
                  <c:v>3.5</c:v>
                </c:pt>
                <c:pt idx="1">
                  <c:v>4.5</c:v>
                </c:pt>
                <c:pt idx="2">
                  <c:v>12.5</c:v>
                </c:pt>
              </c:numCache>
            </c:numRef>
          </c:val>
        </c:ser>
        <c:ser>
          <c:idx val="8"/>
          <c:order val="8"/>
          <c:tx>
            <c:strRef>
              <c:f>Tabelle1!$J$1</c:f>
              <c:strCache>
                <c:ptCount val="1"/>
                <c:pt idx="0">
                  <c:v>Test</c:v>
                </c:pt>
              </c:strCache>
            </c:strRef>
          </c:tx>
          <c:invertIfNegative val="0"/>
          <c:cat>
            <c:strRef>
              <c:f>Tabelle1!$A$2:$A$4</c:f>
              <c:strCache>
                <c:ptCount val="3"/>
                <c:pt idx="0">
                  <c:v>Lukas Elmer</c:v>
                </c:pt>
                <c:pt idx="1">
                  <c:v>Christina Heidt</c:v>
                </c:pt>
                <c:pt idx="2">
                  <c:v>Delia Treichler</c:v>
                </c:pt>
              </c:strCache>
            </c:strRef>
          </c:cat>
          <c:val>
            <c:numRef>
              <c:f>Tabelle1!$J$2:$J$4</c:f>
              <c:numCache>
                <c:formatCode>General</c:formatCode>
                <c:ptCount val="3"/>
                <c:pt idx="0">
                  <c:v>1.5</c:v>
                </c:pt>
                <c:pt idx="1">
                  <c:v>8.5</c:v>
                </c:pt>
                <c:pt idx="2">
                  <c:v>8.25</c:v>
                </c:pt>
              </c:numCache>
            </c:numRef>
          </c:val>
        </c:ser>
        <c:ser>
          <c:idx val="9"/>
          <c:order val="9"/>
          <c:tx>
            <c:strRef>
              <c:f>Tabelle1!$K$1</c:f>
              <c:strCache>
                <c:ptCount val="1"/>
                <c:pt idx="0">
                  <c:v>Qualitätssicherung</c:v>
                </c:pt>
              </c:strCache>
            </c:strRef>
          </c:tx>
          <c:invertIfNegative val="0"/>
          <c:cat>
            <c:strRef>
              <c:f>Tabelle1!$A$2:$A$4</c:f>
              <c:strCache>
                <c:ptCount val="3"/>
                <c:pt idx="0">
                  <c:v>Lukas Elmer</c:v>
                </c:pt>
                <c:pt idx="1">
                  <c:v>Christina Heidt</c:v>
                </c:pt>
                <c:pt idx="2">
                  <c:v>Delia Treichler</c:v>
                </c:pt>
              </c:strCache>
            </c:strRef>
          </c:cat>
          <c:val>
            <c:numRef>
              <c:f>Tabelle1!$K$2:$K$4</c:f>
              <c:numCache>
                <c:formatCode>General</c:formatCode>
                <c:ptCount val="3"/>
                <c:pt idx="0">
                  <c:v>14</c:v>
                </c:pt>
                <c:pt idx="1">
                  <c:v>1</c:v>
                </c:pt>
                <c:pt idx="2">
                  <c:v>1.5</c:v>
                </c:pt>
              </c:numCache>
            </c:numRef>
          </c:val>
        </c:ser>
        <c:dLbls>
          <c:showLegendKey val="0"/>
          <c:showVal val="0"/>
          <c:showCatName val="0"/>
          <c:showSerName val="0"/>
          <c:showPercent val="0"/>
          <c:showBubbleSize val="0"/>
        </c:dLbls>
        <c:gapWidth val="150"/>
        <c:overlap val="100"/>
        <c:axId val="282891264"/>
        <c:axId val="258480896"/>
      </c:barChart>
      <c:catAx>
        <c:axId val="282891264"/>
        <c:scaling>
          <c:orientation val="minMax"/>
        </c:scaling>
        <c:delete val="0"/>
        <c:axPos val="b"/>
        <c:majorTickMark val="out"/>
        <c:minorTickMark val="none"/>
        <c:tickLblPos val="nextTo"/>
        <c:crossAx val="258480896"/>
        <c:crosses val="autoZero"/>
        <c:auto val="1"/>
        <c:lblAlgn val="ctr"/>
        <c:lblOffset val="100"/>
        <c:noMultiLvlLbl val="0"/>
      </c:catAx>
      <c:valAx>
        <c:axId val="258480896"/>
        <c:scaling>
          <c:orientation val="minMax"/>
        </c:scaling>
        <c:delete val="0"/>
        <c:axPos val="l"/>
        <c:majorGridlines/>
        <c:numFmt formatCode="General" sourceLinked="1"/>
        <c:majorTickMark val="out"/>
        <c:minorTickMark val="none"/>
        <c:tickLblPos val="nextTo"/>
        <c:crossAx val="28289126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Effizienz</a:t>
            </a:r>
          </a:p>
        </c:rich>
      </c:tx>
      <c:overlay val="0"/>
    </c:title>
    <c:autoTitleDeleted val="0"/>
    <c:plotArea>
      <c:layout/>
      <c:barChart>
        <c:barDir val="col"/>
        <c:grouping val="stacked"/>
        <c:varyColors val="0"/>
        <c:ser>
          <c:idx val="0"/>
          <c:order val="0"/>
          <c:tx>
            <c:strRef>
              <c:f>Sheet1!$B$1</c:f>
              <c:strCache>
                <c:ptCount val="1"/>
                <c:pt idx="0">
                  <c:v>B1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0.1875</c:v>
                </c:pt>
                <c:pt idx="1">
                  <c:v>0.1875</c:v>
                </c:pt>
                <c:pt idx="2">
                  <c:v>0.25</c:v>
                </c:pt>
                <c:pt idx="3">
                  <c:v>0.1875</c:v>
                </c:pt>
              </c:numCache>
            </c:numRef>
          </c:val>
        </c:ser>
        <c:ser>
          <c:idx val="1"/>
          <c:order val="1"/>
          <c:tx>
            <c:strRef>
              <c:f>Sheet1!$C$1</c:f>
              <c:strCache>
                <c:ptCount val="1"/>
                <c:pt idx="0">
                  <c:v>B2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0.125</c:v>
                </c:pt>
                <c:pt idx="1">
                  <c:v>0.25</c:v>
                </c:pt>
                <c:pt idx="2">
                  <c:v>0.17499999999999999</c:v>
                </c:pt>
                <c:pt idx="3">
                  <c:v>0.1875</c:v>
                </c:pt>
              </c:numCache>
            </c:numRef>
          </c:val>
        </c:ser>
        <c:ser>
          <c:idx val="2"/>
          <c:order val="2"/>
          <c:tx>
            <c:strRef>
              <c:f>Sheet1!$D$1</c:f>
              <c:strCache>
                <c:ptCount val="1"/>
                <c:pt idx="0">
                  <c:v>B3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0.1875</c:v>
                </c:pt>
                <c:pt idx="1">
                  <c:v>6.25E-2</c:v>
                </c:pt>
                <c:pt idx="2">
                  <c:v>6.25E-2</c:v>
                </c:pt>
                <c:pt idx="3">
                  <c:v>0.25</c:v>
                </c:pt>
              </c:numCache>
            </c:numRef>
          </c:val>
        </c:ser>
        <c:ser>
          <c:idx val="3"/>
          <c:order val="3"/>
          <c:tx>
            <c:strRef>
              <c:f>Sheet1!$E$1</c:f>
              <c:strCache>
                <c:ptCount val="1"/>
                <c:pt idx="0">
                  <c:v>B4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0.1875</c:v>
                </c:pt>
                <c:pt idx="1">
                  <c:v>0.25</c:v>
                </c:pt>
                <c:pt idx="2">
                  <c:v>0.25</c:v>
                </c:pt>
                <c:pt idx="3">
                  <c:v>0.25</c:v>
                </c:pt>
              </c:numCache>
            </c:numRef>
          </c:val>
        </c:ser>
        <c:dLbls>
          <c:showLegendKey val="0"/>
          <c:showVal val="0"/>
          <c:showCatName val="0"/>
          <c:showSerName val="0"/>
          <c:showPercent val="0"/>
          <c:showBubbleSize val="0"/>
        </c:dLbls>
        <c:gapWidth val="150"/>
        <c:overlap val="100"/>
        <c:axId val="282605056"/>
        <c:axId val="54116928"/>
      </c:barChart>
      <c:catAx>
        <c:axId val="282605056"/>
        <c:scaling>
          <c:orientation val="minMax"/>
        </c:scaling>
        <c:delete val="0"/>
        <c:axPos val="b"/>
        <c:majorTickMark val="out"/>
        <c:minorTickMark val="none"/>
        <c:tickLblPos val="nextTo"/>
        <c:crossAx val="54116928"/>
        <c:crosses val="autoZero"/>
        <c:auto val="1"/>
        <c:lblAlgn val="ctr"/>
        <c:lblOffset val="100"/>
        <c:noMultiLvlLbl val="0"/>
      </c:catAx>
      <c:valAx>
        <c:axId val="54116928"/>
        <c:scaling>
          <c:orientation val="minMax"/>
          <c:max val="1"/>
        </c:scaling>
        <c:delete val="0"/>
        <c:axPos val="l"/>
        <c:majorGridlines/>
        <c:numFmt formatCode="0%" sourceLinked="0"/>
        <c:majorTickMark val="out"/>
        <c:minorTickMark val="none"/>
        <c:tickLblPos val="nextTo"/>
        <c:crossAx val="282605056"/>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Fehlertoleranz</a:t>
            </a:r>
          </a:p>
        </c:rich>
      </c:tx>
      <c:overlay val="0"/>
    </c:title>
    <c:autoTitleDeleted val="0"/>
    <c:plotArea>
      <c:layout/>
      <c:barChart>
        <c:barDir val="col"/>
        <c:grouping val="stacked"/>
        <c:varyColors val="0"/>
        <c:ser>
          <c:idx val="0"/>
          <c:order val="0"/>
          <c:tx>
            <c:strRef>
              <c:f>Sheet1!$B$1</c:f>
              <c:strCache>
                <c:ptCount val="1"/>
                <c:pt idx="0">
                  <c:v>C1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0.75</c:v>
                </c:pt>
                <c:pt idx="1">
                  <c:v>8.3333299999999999E-2</c:v>
                </c:pt>
                <c:pt idx="2">
                  <c:v>1.66667E-2</c:v>
                </c:pt>
                <c:pt idx="3">
                  <c:v>0.5</c:v>
                </c:pt>
              </c:numCache>
            </c:numRef>
          </c:val>
        </c:ser>
        <c:ser>
          <c:idx val="1"/>
          <c:order val="1"/>
          <c:tx>
            <c:strRef>
              <c:f>Sheet1!$C$1</c:f>
              <c:strCache>
                <c:ptCount val="1"/>
                <c:pt idx="0">
                  <c:v>C2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1">
                  <c:v>0.33333000000000002</c:v>
                </c:pt>
                <c:pt idx="2">
                  <c:v>0.33333000000000002</c:v>
                </c:pt>
                <c:pt idx="3">
                  <c:v>0.5</c:v>
                </c:pt>
              </c:numCache>
            </c:numRef>
          </c:val>
        </c:ser>
        <c:ser>
          <c:idx val="2"/>
          <c:order val="2"/>
          <c:tx>
            <c:strRef>
              <c:f>Sheet1!$D$1</c:f>
              <c:strCache>
                <c:ptCount val="1"/>
                <c:pt idx="0">
                  <c:v>C3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1">
                  <c:v>0.25</c:v>
                </c:pt>
                <c:pt idx="2">
                  <c:v>0.33333000000000002</c:v>
                </c:pt>
              </c:numCache>
            </c:numRef>
          </c:val>
        </c:ser>
        <c:dLbls>
          <c:showLegendKey val="0"/>
          <c:showVal val="0"/>
          <c:showCatName val="0"/>
          <c:showSerName val="0"/>
          <c:showPercent val="0"/>
          <c:showBubbleSize val="0"/>
        </c:dLbls>
        <c:gapWidth val="150"/>
        <c:overlap val="100"/>
        <c:axId val="282603520"/>
        <c:axId val="54118656"/>
      </c:barChart>
      <c:catAx>
        <c:axId val="282603520"/>
        <c:scaling>
          <c:orientation val="minMax"/>
        </c:scaling>
        <c:delete val="0"/>
        <c:axPos val="b"/>
        <c:majorTickMark val="out"/>
        <c:minorTickMark val="none"/>
        <c:tickLblPos val="nextTo"/>
        <c:crossAx val="54118656"/>
        <c:crosses val="autoZero"/>
        <c:auto val="1"/>
        <c:lblAlgn val="ctr"/>
        <c:lblOffset val="100"/>
        <c:noMultiLvlLbl val="0"/>
      </c:catAx>
      <c:valAx>
        <c:axId val="54118656"/>
        <c:scaling>
          <c:orientation val="minMax"/>
          <c:max val="1"/>
        </c:scaling>
        <c:delete val="0"/>
        <c:axPos val="l"/>
        <c:majorGridlines/>
        <c:numFmt formatCode="0%" sourceLinked="0"/>
        <c:majorTickMark val="out"/>
        <c:minorTickMark val="none"/>
        <c:tickLblPos val="nextTo"/>
        <c:crossAx val="282603520"/>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Zufriedenheit</a:t>
            </a:r>
          </a:p>
        </c:rich>
      </c:tx>
      <c:overlay val="0"/>
    </c:title>
    <c:autoTitleDeleted val="0"/>
    <c:plotArea>
      <c:layout/>
      <c:barChart>
        <c:barDir val="col"/>
        <c:grouping val="stacked"/>
        <c:varyColors val="0"/>
        <c:ser>
          <c:idx val="0"/>
          <c:order val="0"/>
          <c:tx>
            <c:strRef>
              <c:f>Sheet1!$B$1</c:f>
              <c:strCache>
                <c:ptCount val="1"/>
                <c:pt idx="0">
                  <c:v>D1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0.25</c:v>
                </c:pt>
                <c:pt idx="2">
                  <c:v>0.25</c:v>
                </c:pt>
                <c:pt idx="3">
                  <c:v>0.33333000000000002</c:v>
                </c:pt>
              </c:numCache>
            </c:numRef>
          </c:val>
        </c:ser>
        <c:ser>
          <c:idx val="1"/>
          <c:order val="1"/>
          <c:tx>
            <c:strRef>
              <c:f>Sheet1!$C$1</c:f>
              <c:strCache>
                <c:ptCount val="1"/>
                <c:pt idx="0">
                  <c:v>D2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0.25</c:v>
                </c:pt>
                <c:pt idx="1">
                  <c:v>0.16666700000000001</c:v>
                </c:pt>
                <c:pt idx="2">
                  <c:v>0.25</c:v>
                </c:pt>
                <c:pt idx="3">
                  <c:v>0.25</c:v>
                </c:pt>
              </c:numCache>
            </c:numRef>
          </c:val>
        </c:ser>
        <c:ser>
          <c:idx val="2"/>
          <c:order val="2"/>
          <c:tx>
            <c:strRef>
              <c:f>Sheet1!$D$1</c:f>
              <c:strCache>
                <c:ptCount val="1"/>
                <c:pt idx="0">
                  <c:v>D3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8.3333000000000004E-2</c:v>
                </c:pt>
                <c:pt idx="2">
                  <c:v>0.33333000000000002</c:v>
                </c:pt>
                <c:pt idx="3">
                  <c:v>0.33333000000000002</c:v>
                </c:pt>
              </c:numCache>
            </c:numRef>
          </c:val>
        </c:ser>
        <c:dLbls>
          <c:showLegendKey val="0"/>
          <c:showVal val="0"/>
          <c:showCatName val="0"/>
          <c:showSerName val="0"/>
          <c:showPercent val="0"/>
          <c:showBubbleSize val="0"/>
        </c:dLbls>
        <c:gapWidth val="150"/>
        <c:overlap val="100"/>
        <c:axId val="282604032"/>
        <c:axId val="54120384"/>
      </c:barChart>
      <c:catAx>
        <c:axId val="282604032"/>
        <c:scaling>
          <c:orientation val="minMax"/>
        </c:scaling>
        <c:delete val="0"/>
        <c:axPos val="b"/>
        <c:majorTickMark val="out"/>
        <c:minorTickMark val="none"/>
        <c:tickLblPos val="nextTo"/>
        <c:crossAx val="54120384"/>
        <c:crosses val="autoZero"/>
        <c:auto val="1"/>
        <c:lblAlgn val="ctr"/>
        <c:lblOffset val="100"/>
        <c:noMultiLvlLbl val="0"/>
      </c:catAx>
      <c:valAx>
        <c:axId val="54120384"/>
        <c:scaling>
          <c:orientation val="minMax"/>
          <c:max val="1"/>
        </c:scaling>
        <c:delete val="0"/>
        <c:axPos val="l"/>
        <c:majorGridlines/>
        <c:numFmt formatCode="0%" sourceLinked="0"/>
        <c:majorTickMark val="out"/>
        <c:minorTickMark val="none"/>
        <c:tickLblPos val="nextTo"/>
        <c:crossAx val="282604032"/>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Erlernbarkeit</a:t>
            </a:r>
          </a:p>
        </c:rich>
      </c:tx>
      <c:overlay val="0"/>
    </c:title>
    <c:autoTitleDeleted val="0"/>
    <c:plotArea>
      <c:layout/>
      <c:barChart>
        <c:barDir val="col"/>
        <c:grouping val="stacked"/>
        <c:varyColors val="0"/>
        <c:ser>
          <c:idx val="0"/>
          <c:order val="0"/>
          <c:tx>
            <c:strRef>
              <c:f>Sheet1!$B$1</c:f>
              <c:strCache>
                <c:ptCount val="1"/>
                <c:pt idx="0">
                  <c:v>E1</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0.33333000000000002</c:v>
                </c:pt>
                <c:pt idx="1">
                  <c:v>0.33333000000000002</c:v>
                </c:pt>
                <c:pt idx="2">
                  <c:v>0.25</c:v>
                </c:pt>
                <c:pt idx="3">
                  <c:v>0.33333000000000002</c:v>
                </c:pt>
              </c:numCache>
            </c:numRef>
          </c:val>
        </c:ser>
        <c:ser>
          <c:idx val="1"/>
          <c:order val="1"/>
          <c:tx>
            <c:strRef>
              <c:f>Sheet1!$C$1</c:f>
              <c:strCache>
                <c:ptCount val="1"/>
                <c:pt idx="0">
                  <c:v>E2</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0.16666700000000001</c:v>
                </c:pt>
                <c:pt idx="1">
                  <c:v>0.33333000000000002</c:v>
                </c:pt>
                <c:pt idx="2">
                  <c:v>0.33333000000000002</c:v>
                </c:pt>
                <c:pt idx="3">
                  <c:v>0.25</c:v>
                </c:pt>
              </c:numCache>
            </c:numRef>
          </c:val>
        </c:ser>
        <c:ser>
          <c:idx val="2"/>
          <c:order val="2"/>
          <c:tx>
            <c:strRef>
              <c:f>Sheet1!$D$1</c:f>
              <c:strCache>
                <c:ptCount val="1"/>
                <c:pt idx="0">
                  <c:v>E3</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0.33333000000000002</c:v>
                </c:pt>
                <c:pt idx="1">
                  <c:v>0.25</c:v>
                </c:pt>
                <c:pt idx="2">
                  <c:v>0.33333000000000002</c:v>
                </c:pt>
                <c:pt idx="3">
                  <c:v>0.25</c:v>
                </c:pt>
              </c:numCache>
            </c:numRef>
          </c:val>
        </c:ser>
        <c:dLbls>
          <c:showLegendKey val="0"/>
          <c:showVal val="0"/>
          <c:showCatName val="0"/>
          <c:showSerName val="0"/>
          <c:showPercent val="0"/>
          <c:showBubbleSize val="0"/>
        </c:dLbls>
        <c:gapWidth val="150"/>
        <c:overlap val="100"/>
        <c:axId val="282607104"/>
        <c:axId val="54122112"/>
      </c:barChart>
      <c:catAx>
        <c:axId val="282607104"/>
        <c:scaling>
          <c:orientation val="minMax"/>
        </c:scaling>
        <c:delete val="0"/>
        <c:axPos val="b"/>
        <c:majorTickMark val="out"/>
        <c:minorTickMark val="none"/>
        <c:tickLblPos val="nextTo"/>
        <c:crossAx val="54122112"/>
        <c:crosses val="autoZero"/>
        <c:auto val="1"/>
        <c:lblAlgn val="ctr"/>
        <c:lblOffset val="100"/>
        <c:noMultiLvlLbl val="0"/>
      </c:catAx>
      <c:valAx>
        <c:axId val="54122112"/>
        <c:scaling>
          <c:orientation val="minMax"/>
          <c:max val="1"/>
        </c:scaling>
        <c:delete val="0"/>
        <c:axPos val="l"/>
        <c:majorGridlines/>
        <c:numFmt formatCode="0%" sourceLinked="0"/>
        <c:majorTickMark val="out"/>
        <c:minorTickMark val="none"/>
        <c:tickLblPos val="nextTo"/>
        <c:crossAx val="282607104"/>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de-CH"/>
              <a:t>Design</a:t>
            </a:r>
          </a:p>
        </c:rich>
      </c:tx>
      <c:overlay val="0"/>
    </c:title>
    <c:autoTitleDeleted val="0"/>
    <c:plotArea>
      <c:layout/>
      <c:barChart>
        <c:barDir val="col"/>
        <c:grouping val="stacked"/>
        <c:varyColors val="0"/>
        <c:ser>
          <c:idx val="0"/>
          <c:order val="0"/>
          <c:tx>
            <c:strRef>
              <c:f>Sheet1!$B$1</c:f>
              <c:strCache>
                <c:ptCount val="1"/>
                <c:pt idx="0">
                  <c:v>F1</c:v>
                </c:pt>
              </c:strCache>
            </c:strRef>
          </c:tx>
          <c:spPr>
            <a:solidFill>
              <a:srgbClr val="9191A1"/>
            </a:solidFill>
          </c:spPr>
          <c:invertIfNegative val="0"/>
          <c:cat>
            <c:strRef>
              <c:f>Sheet1!$A$2:$A$5</c:f>
              <c:strCache>
                <c:ptCount val="4"/>
                <c:pt idx="0">
                  <c:v>Michael Gfeller</c:v>
                </c:pt>
                <c:pt idx="1">
                  <c:v>Mirco Stocker</c:v>
                </c:pt>
                <c:pt idx="2">
                  <c:v>Markus Stolze</c:v>
                </c:pt>
                <c:pt idx="3">
                  <c:v>Mischa Trecco</c:v>
                </c:pt>
              </c:strCache>
            </c:strRef>
          </c:cat>
          <c:val>
            <c:numRef>
              <c:f>Sheet1!$B$2:$B$5</c:f>
              <c:numCache>
                <c:formatCode>General</c:formatCode>
                <c:ptCount val="4"/>
                <c:pt idx="0">
                  <c:v>0.25</c:v>
                </c:pt>
                <c:pt idx="1">
                  <c:v>0.25</c:v>
                </c:pt>
                <c:pt idx="2">
                  <c:v>0.33333000000000002</c:v>
                </c:pt>
                <c:pt idx="3">
                  <c:v>0.25</c:v>
                </c:pt>
              </c:numCache>
            </c:numRef>
          </c:val>
        </c:ser>
        <c:ser>
          <c:idx val="1"/>
          <c:order val="1"/>
          <c:tx>
            <c:strRef>
              <c:f>Sheet1!$C$1</c:f>
              <c:strCache>
                <c:ptCount val="1"/>
                <c:pt idx="0">
                  <c:v>F2</c:v>
                </c:pt>
              </c:strCache>
            </c:strRef>
          </c:tx>
          <c:spPr>
            <a:solidFill>
              <a:srgbClr val="ADABBE"/>
            </a:solidFill>
          </c:spPr>
          <c:invertIfNegative val="0"/>
          <c:cat>
            <c:strRef>
              <c:f>Sheet1!$A$2:$A$5</c:f>
              <c:strCache>
                <c:ptCount val="4"/>
                <c:pt idx="0">
                  <c:v>Michael Gfeller</c:v>
                </c:pt>
                <c:pt idx="1">
                  <c:v>Mirco Stocker</c:v>
                </c:pt>
                <c:pt idx="2">
                  <c:v>Markus Stolze</c:v>
                </c:pt>
                <c:pt idx="3">
                  <c:v>Mischa Trecco</c:v>
                </c:pt>
              </c:strCache>
            </c:strRef>
          </c:cat>
          <c:val>
            <c:numRef>
              <c:f>Sheet1!$C$2:$C$5</c:f>
              <c:numCache>
                <c:formatCode>General</c:formatCode>
                <c:ptCount val="4"/>
                <c:pt idx="0">
                  <c:v>0.1875</c:v>
                </c:pt>
                <c:pt idx="1">
                  <c:v>0.1875</c:v>
                </c:pt>
                <c:pt idx="3">
                  <c:v>0.1875</c:v>
                </c:pt>
              </c:numCache>
            </c:numRef>
          </c:val>
        </c:ser>
        <c:ser>
          <c:idx val="2"/>
          <c:order val="2"/>
          <c:tx>
            <c:strRef>
              <c:f>Sheet1!$D$1</c:f>
              <c:strCache>
                <c:ptCount val="1"/>
                <c:pt idx="0">
                  <c:v>F3</c:v>
                </c:pt>
              </c:strCache>
            </c:strRef>
          </c:tx>
          <c:spPr>
            <a:solidFill>
              <a:srgbClr val="C1BFD4"/>
            </a:solidFill>
          </c:spPr>
          <c:invertIfNegative val="0"/>
          <c:cat>
            <c:strRef>
              <c:f>Sheet1!$A$2:$A$5</c:f>
              <c:strCache>
                <c:ptCount val="4"/>
                <c:pt idx="0">
                  <c:v>Michael Gfeller</c:v>
                </c:pt>
                <c:pt idx="1">
                  <c:v>Mirco Stocker</c:v>
                </c:pt>
                <c:pt idx="2">
                  <c:v>Markus Stolze</c:v>
                </c:pt>
                <c:pt idx="3">
                  <c:v>Mischa Trecco</c:v>
                </c:pt>
              </c:strCache>
            </c:strRef>
          </c:cat>
          <c:val>
            <c:numRef>
              <c:f>Sheet1!$D$2:$D$5</c:f>
              <c:numCache>
                <c:formatCode>General</c:formatCode>
                <c:ptCount val="4"/>
                <c:pt idx="0">
                  <c:v>0.25</c:v>
                </c:pt>
                <c:pt idx="1">
                  <c:v>0.25</c:v>
                </c:pt>
                <c:pt idx="2">
                  <c:v>0.25</c:v>
                </c:pt>
                <c:pt idx="3">
                  <c:v>0.25</c:v>
                </c:pt>
              </c:numCache>
            </c:numRef>
          </c:val>
        </c:ser>
        <c:ser>
          <c:idx val="3"/>
          <c:order val="3"/>
          <c:tx>
            <c:strRef>
              <c:f>Sheet1!$E$1</c:f>
              <c:strCache>
                <c:ptCount val="1"/>
                <c:pt idx="0">
                  <c:v>F4</c:v>
                </c:pt>
              </c:strCache>
            </c:strRef>
          </c:tx>
          <c:spPr>
            <a:solidFill>
              <a:srgbClr val="D5D3EA"/>
            </a:solidFill>
          </c:spPr>
          <c:invertIfNegative val="0"/>
          <c:cat>
            <c:strRef>
              <c:f>Sheet1!$A$2:$A$5</c:f>
              <c:strCache>
                <c:ptCount val="4"/>
                <c:pt idx="0">
                  <c:v>Michael Gfeller</c:v>
                </c:pt>
                <c:pt idx="1">
                  <c:v>Mirco Stocker</c:v>
                </c:pt>
                <c:pt idx="2">
                  <c:v>Markus Stolze</c:v>
                </c:pt>
                <c:pt idx="3">
                  <c:v>Mischa Trecco</c:v>
                </c:pt>
              </c:strCache>
            </c:strRef>
          </c:cat>
          <c:val>
            <c:numRef>
              <c:f>Sheet1!$E$2:$E$5</c:f>
              <c:numCache>
                <c:formatCode>General</c:formatCode>
                <c:ptCount val="4"/>
                <c:pt idx="0">
                  <c:v>0.25</c:v>
                </c:pt>
                <c:pt idx="1">
                  <c:v>0.25</c:v>
                </c:pt>
                <c:pt idx="2">
                  <c:v>0.33333000000000002</c:v>
                </c:pt>
                <c:pt idx="3">
                  <c:v>0.25</c:v>
                </c:pt>
              </c:numCache>
            </c:numRef>
          </c:val>
        </c:ser>
        <c:dLbls>
          <c:showLegendKey val="0"/>
          <c:showVal val="0"/>
          <c:showCatName val="0"/>
          <c:showSerName val="0"/>
          <c:showPercent val="0"/>
          <c:showBubbleSize val="0"/>
        </c:dLbls>
        <c:gapWidth val="150"/>
        <c:overlap val="100"/>
        <c:axId val="282919936"/>
        <c:axId val="54123840"/>
      </c:barChart>
      <c:catAx>
        <c:axId val="282919936"/>
        <c:scaling>
          <c:orientation val="minMax"/>
        </c:scaling>
        <c:delete val="0"/>
        <c:axPos val="b"/>
        <c:majorTickMark val="out"/>
        <c:minorTickMark val="none"/>
        <c:tickLblPos val="nextTo"/>
        <c:crossAx val="54123840"/>
        <c:crosses val="autoZero"/>
        <c:auto val="1"/>
        <c:lblAlgn val="ctr"/>
        <c:lblOffset val="100"/>
        <c:noMultiLvlLbl val="0"/>
      </c:catAx>
      <c:valAx>
        <c:axId val="54123840"/>
        <c:scaling>
          <c:orientation val="minMax"/>
          <c:max val="1"/>
        </c:scaling>
        <c:delete val="0"/>
        <c:axPos val="l"/>
        <c:majorGridlines/>
        <c:numFmt formatCode="0%" sourceLinked="0"/>
        <c:majorTickMark val="out"/>
        <c:minorTickMark val="none"/>
        <c:tickLblPos val="nextTo"/>
        <c:crossAx val="282919936"/>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Zeitlicher Verlauf Planung / Schätzung</a:t>
            </a:r>
          </a:p>
        </c:rich>
      </c:tx>
      <c:overlay val="0"/>
    </c:title>
    <c:autoTitleDeleted val="0"/>
    <c:plotArea>
      <c:layout/>
      <c:lineChart>
        <c:grouping val="standard"/>
        <c:varyColors val="0"/>
        <c:ser>
          <c:idx val="0"/>
          <c:order val="0"/>
          <c:tx>
            <c:strRef>
              <c:f>Tabelle1!$B$1</c:f>
              <c:strCache>
                <c:ptCount val="1"/>
                <c:pt idx="0">
                  <c:v>Geplant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19</c:v>
                </c:pt>
                <c:pt idx="1">
                  <c:v>131</c:v>
                </c:pt>
                <c:pt idx="2">
                  <c:v>92</c:v>
                </c:pt>
                <c:pt idx="3">
                  <c:v>123.25</c:v>
                </c:pt>
                <c:pt idx="4">
                  <c:v>125.5</c:v>
                </c:pt>
                <c:pt idx="5">
                  <c:v>80.5</c:v>
                </c:pt>
                <c:pt idx="6">
                  <c:v>110</c:v>
                </c:pt>
                <c:pt idx="7">
                  <c:v>127</c:v>
                </c:pt>
              </c:numCache>
            </c:numRef>
          </c:val>
          <c:smooth val="0"/>
        </c:ser>
        <c:ser>
          <c:idx val="1"/>
          <c:order val="1"/>
          <c:tx>
            <c:strRef>
              <c:f>Tabelle1!$C$1</c:f>
              <c:strCache>
                <c:ptCount val="1"/>
                <c:pt idx="0">
                  <c:v>Aufwand</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19</c:v>
                </c:pt>
                <c:pt idx="1">
                  <c:v>126.5</c:v>
                </c:pt>
                <c:pt idx="2">
                  <c:v>111</c:v>
                </c:pt>
                <c:pt idx="3">
                  <c:v>103.5</c:v>
                </c:pt>
                <c:pt idx="4">
                  <c:v>119.75</c:v>
                </c:pt>
                <c:pt idx="5">
                  <c:v>120.25</c:v>
                </c:pt>
                <c:pt idx="6">
                  <c:v>127.25</c:v>
                </c:pt>
                <c:pt idx="7">
                  <c:v>126.5</c:v>
                </c:pt>
              </c:numCache>
            </c:numRef>
          </c:val>
          <c:smooth val="0"/>
        </c:ser>
        <c:ser>
          <c:idx val="2"/>
          <c:order val="2"/>
          <c:tx>
            <c:strRef>
              <c:f>Tabelle1!$D$1</c:f>
              <c:strCache>
                <c:ptCount val="1"/>
                <c:pt idx="0">
                  <c:v>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0</c:v>
                </c:pt>
                <c:pt idx="1">
                  <c:v>4.5</c:v>
                </c:pt>
                <c:pt idx="2">
                  <c:v>-19</c:v>
                </c:pt>
                <c:pt idx="3">
                  <c:v>19.75</c:v>
                </c:pt>
                <c:pt idx="4">
                  <c:v>5.75</c:v>
                </c:pt>
                <c:pt idx="5">
                  <c:v>-39.75</c:v>
                </c:pt>
                <c:pt idx="6">
                  <c:v>-17.25</c:v>
                </c:pt>
                <c:pt idx="7">
                  <c:v>0.5</c:v>
                </c:pt>
              </c:numCache>
            </c:numRef>
          </c:val>
          <c:smooth val="0"/>
        </c:ser>
        <c:ser>
          <c:idx val="3"/>
          <c:order val="3"/>
          <c:tx>
            <c:strRef>
              <c:f>Tabelle1!$E$1</c:f>
              <c:strCache>
                <c:ptCount val="1"/>
                <c:pt idx="0">
                  <c:v>Absolute Abweichung</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Tabelle1!$E$2:$E$9</c:f>
              <c:numCache>
                <c:formatCode>General</c:formatCode>
                <c:ptCount val="8"/>
                <c:pt idx="0">
                  <c:v>0</c:v>
                </c:pt>
                <c:pt idx="1">
                  <c:v>4.5</c:v>
                </c:pt>
                <c:pt idx="2">
                  <c:v>19</c:v>
                </c:pt>
                <c:pt idx="3">
                  <c:v>19.75</c:v>
                </c:pt>
                <c:pt idx="4">
                  <c:v>5.75</c:v>
                </c:pt>
                <c:pt idx="5">
                  <c:v>39.75</c:v>
                </c:pt>
                <c:pt idx="6">
                  <c:v>17.25</c:v>
                </c:pt>
                <c:pt idx="7">
                  <c:v>0.5</c:v>
                </c:pt>
              </c:numCache>
            </c:numRef>
          </c:val>
          <c:smooth val="0"/>
        </c:ser>
        <c:dLbls>
          <c:showLegendKey val="0"/>
          <c:showVal val="0"/>
          <c:showCatName val="0"/>
          <c:showSerName val="0"/>
          <c:showPercent val="0"/>
          <c:showBubbleSize val="0"/>
        </c:dLbls>
        <c:marker val="1"/>
        <c:smooth val="0"/>
        <c:axId val="283201536"/>
        <c:axId val="258475136"/>
      </c:lineChart>
      <c:catAx>
        <c:axId val="283201536"/>
        <c:scaling>
          <c:orientation val="minMax"/>
        </c:scaling>
        <c:delete val="0"/>
        <c:axPos val="b"/>
        <c:numFmt formatCode="General" sourceLinked="1"/>
        <c:majorTickMark val="none"/>
        <c:minorTickMark val="none"/>
        <c:tickLblPos val="nextTo"/>
        <c:crossAx val="258475136"/>
        <c:crosses val="autoZero"/>
        <c:auto val="1"/>
        <c:lblAlgn val="ctr"/>
        <c:lblOffset val="100"/>
        <c:noMultiLvlLbl val="0"/>
      </c:catAx>
      <c:valAx>
        <c:axId val="258475136"/>
        <c:scaling>
          <c:orientation val="minMax"/>
        </c:scaling>
        <c:delete val="0"/>
        <c:axPos val="l"/>
        <c:majorGridlines/>
        <c:numFmt formatCode="General" sourceLinked="1"/>
        <c:majorTickMark val="none"/>
        <c:minorTickMark val="none"/>
        <c:tickLblPos val="nextTo"/>
        <c:spPr>
          <a:ln w="9525">
            <a:noFill/>
          </a:ln>
        </c:spPr>
        <c:crossAx val="283201536"/>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10"/>
    </mc:Choice>
    <mc:Fallback>
      <c:style val="10"/>
    </mc:Fallback>
  </mc:AlternateContent>
  <c:chart>
    <c:title>
      <c:tx>
        <c:rich>
          <a:bodyPr/>
          <a:lstStyle/>
          <a:p>
            <a:pPr>
              <a:defRPr/>
            </a:pPr>
            <a:r>
              <a:rPr lang="en-US"/>
              <a:t>Aufteilung Personenaufwand</a:t>
            </a:r>
          </a:p>
        </c:rich>
      </c:tx>
      <c:overlay val="0"/>
    </c:title>
    <c:autoTitleDeleted val="0"/>
    <c:plotArea>
      <c:layout/>
      <c:pieChart>
        <c:varyColors val="1"/>
        <c:ser>
          <c:idx val="0"/>
          <c:order val="0"/>
          <c:tx>
            <c:strRef>
              <c:f>Tabelle1!$B$1</c:f>
              <c:strCache>
                <c:ptCount val="1"/>
                <c:pt idx="0">
                  <c:v>Personenaufwand</c:v>
                </c:pt>
              </c:strCache>
            </c:strRef>
          </c:tx>
          <c:dLbls>
            <c:showLegendKey val="0"/>
            <c:showVal val="0"/>
            <c:showCatName val="1"/>
            <c:showSerName val="0"/>
            <c:showPercent val="1"/>
            <c:showBubbleSize val="0"/>
            <c:showLeaderLines val="1"/>
          </c:dLbls>
          <c:cat>
            <c:strRef>
              <c:f>Tabelle1!$A$2:$A$4</c:f>
              <c:strCache>
                <c:ptCount val="3"/>
                <c:pt idx="0">
                  <c:v>Lukas Elmer</c:v>
                </c:pt>
                <c:pt idx="1">
                  <c:v>Christina Heidt</c:v>
                </c:pt>
                <c:pt idx="2">
                  <c:v>Delia Treichler</c:v>
                </c:pt>
              </c:strCache>
            </c:strRef>
          </c:cat>
          <c:val>
            <c:numRef>
              <c:f>Tabelle1!$B$2:$B$4</c:f>
              <c:numCache>
                <c:formatCode>General</c:formatCode>
                <c:ptCount val="3"/>
                <c:pt idx="0">
                  <c:v>295.25</c:v>
                </c:pt>
                <c:pt idx="1">
                  <c:v>275.25</c:v>
                </c:pt>
                <c:pt idx="2">
                  <c:v>283.25</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CH"/>
              <a:t>Personenaufwand pro Sprint in Stunden</a:t>
            </a:r>
          </a:p>
        </c:rich>
      </c:tx>
      <c:overlay val="0"/>
    </c:title>
    <c:autoTitleDeleted val="0"/>
    <c:plotArea>
      <c:layout/>
      <c:lineChart>
        <c:grouping val="standard"/>
        <c:varyColors val="0"/>
        <c:ser>
          <c:idx val="0"/>
          <c:order val="0"/>
          <c:tx>
            <c:strRef>
              <c:f>Tabelle1!$B$1</c:f>
              <c:strCache>
                <c:ptCount val="1"/>
                <c:pt idx="0">
                  <c:v>Lukas Elmer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Tabelle1!$B$2:$B$9</c:f>
              <c:numCache>
                <c:formatCode>General</c:formatCode>
                <c:ptCount val="8"/>
                <c:pt idx="0">
                  <c:v>8</c:v>
                </c:pt>
                <c:pt idx="1">
                  <c:v>44</c:v>
                </c:pt>
                <c:pt idx="2">
                  <c:v>36.5</c:v>
                </c:pt>
                <c:pt idx="3">
                  <c:v>33.25</c:v>
                </c:pt>
                <c:pt idx="4">
                  <c:v>38.5</c:v>
                </c:pt>
                <c:pt idx="5">
                  <c:v>43</c:v>
                </c:pt>
                <c:pt idx="6">
                  <c:v>47.75</c:v>
                </c:pt>
                <c:pt idx="7">
                  <c:v>44.25</c:v>
                </c:pt>
              </c:numCache>
            </c:numRef>
          </c:val>
          <c:smooth val="0"/>
        </c:ser>
        <c:ser>
          <c:idx val="1"/>
          <c:order val="1"/>
          <c:tx>
            <c:strRef>
              <c:f>Tabelle1!$C$1</c:f>
              <c:strCache>
                <c:ptCount val="1"/>
                <c:pt idx="0">
                  <c:v>Christina Heidt</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Tabelle1!$C$2:$C$9</c:f>
              <c:numCache>
                <c:formatCode>General</c:formatCode>
                <c:ptCount val="8"/>
                <c:pt idx="0">
                  <c:v>5.5</c:v>
                </c:pt>
                <c:pt idx="1">
                  <c:v>42.5</c:v>
                </c:pt>
                <c:pt idx="2">
                  <c:v>33.75</c:v>
                </c:pt>
                <c:pt idx="3">
                  <c:v>35.5</c:v>
                </c:pt>
                <c:pt idx="4">
                  <c:v>43</c:v>
                </c:pt>
                <c:pt idx="5">
                  <c:v>34.25</c:v>
                </c:pt>
                <c:pt idx="6">
                  <c:v>34.75</c:v>
                </c:pt>
                <c:pt idx="7">
                  <c:v>46</c:v>
                </c:pt>
              </c:numCache>
            </c:numRef>
          </c:val>
          <c:smooth val="0"/>
        </c:ser>
        <c:ser>
          <c:idx val="2"/>
          <c:order val="2"/>
          <c:tx>
            <c:strRef>
              <c:f>Tabelle1!$D$1</c:f>
              <c:strCache>
                <c:ptCount val="1"/>
                <c:pt idx="0">
                  <c:v>Delia Treichler</c:v>
                </c:pt>
              </c:strCache>
            </c:strRef>
          </c:tx>
          <c:marker>
            <c:symbol val="none"/>
          </c:marker>
          <c:cat>
            <c:strRef>
              <c:f>Tabelle1!$A$2:$A$9</c:f>
              <c:strCache>
                <c:ptCount val="8"/>
                <c:pt idx="0">
                  <c:v>SP0</c:v>
                </c:pt>
                <c:pt idx="1">
                  <c:v>SP1</c:v>
                </c:pt>
                <c:pt idx="2">
                  <c:v>SP2</c:v>
                </c:pt>
                <c:pt idx="3">
                  <c:v>SP3</c:v>
                </c:pt>
                <c:pt idx="4">
                  <c:v>SP4</c:v>
                </c:pt>
                <c:pt idx="5">
                  <c:v>SP5</c:v>
                </c:pt>
                <c:pt idx="6">
                  <c:v>SP6</c:v>
                </c:pt>
                <c:pt idx="7">
                  <c:v>SP7</c:v>
                </c:pt>
              </c:strCache>
            </c:strRef>
          </c:cat>
          <c:val>
            <c:numRef>
              <c:f>Tabelle1!$D$2:$D$9</c:f>
              <c:numCache>
                <c:formatCode>General</c:formatCode>
                <c:ptCount val="8"/>
                <c:pt idx="0">
                  <c:v>5.5</c:v>
                </c:pt>
                <c:pt idx="1">
                  <c:v>40</c:v>
                </c:pt>
                <c:pt idx="2">
                  <c:v>40.75</c:v>
                </c:pt>
                <c:pt idx="3">
                  <c:v>34.75</c:v>
                </c:pt>
                <c:pt idx="4">
                  <c:v>38.25</c:v>
                </c:pt>
                <c:pt idx="5">
                  <c:v>43</c:v>
                </c:pt>
                <c:pt idx="6">
                  <c:v>44.75</c:v>
                </c:pt>
                <c:pt idx="7">
                  <c:v>36.25</c:v>
                </c:pt>
              </c:numCache>
            </c:numRef>
          </c:val>
          <c:smooth val="0"/>
        </c:ser>
        <c:dLbls>
          <c:showLegendKey val="0"/>
          <c:showVal val="0"/>
          <c:showCatName val="0"/>
          <c:showSerName val="0"/>
          <c:showPercent val="0"/>
          <c:showBubbleSize val="0"/>
        </c:dLbls>
        <c:marker val="1"/>
        <c:smooth val="0"/>
        <c:axId val="282920448"/>
        <c:axId val="258478016"/>
      </c:lineChart>
      <c:catAx>
        <c:axId val="282920448"/>
        <c:scaling>
          <c:orientation val="minMax"/>
        </c:scaling>
        <c:delete val="0"/>
        <c:axPos val="b"/>
        <c:majorTickMark val="none"/>
        <c:minorTickMark val="none"/>
        <c:tickLblPos val="nextTo"/>
        <c:crossAx val="258478016"/>
        <c:crosses val="autoZero"/>
        <c:auto val="1"/>
        <c:lblAlgn val="ctr"/>
        <c:lblOffset val="100"/>
        <c:noMultiLvlLbl val="0"/>
      </c:catAx>
      <c:valAx>
        <c:axId val="258478016"/>
        <c:scaling>
          <c:orientation val="minMax"/>
        </c:scaling>
        <c:delete val="0"/>
        <c:axPos val="l"/>
        <c:majorGridlines/>
        <c:title>
          <c:tx>
            <c:rich>
              <a:bodyPr/>
              <a:lstStyle/>
              <a:p>
                <a:pPr>
                  <a:defRPr/>
                </a:pPr>
                <a:r>
                  <a:rPr lang="de-CH"/>
                  <a:t>Aufgewendete</a:t>
                </a:r>
                <a:r>
                  <a:rPr lang="de-CH" baseline="0"/>
                  <a:t> Stunden</a:t>
                </a:r>
                <a:endParaRPr lang="de-CH"/>
              </a:p>
            </c:rich>
          </c:tx>
          <c:overlay val="0"/>
        </c:title>
        <c:numFmt formatCode="General" sourceLinked="1"/>
        <c:majorTickMark val="none"/>
        <c:minorTickMark val="none"/>
        <c:tickLblPos val="nextTo"/>
        <c:crossAx val="282920448"/>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ECA1B1-0F99-4D87-88A7-6CA72D9EA799}" type="doc">
      <dgm:prSet loTypeId="urn:microsoft.com/office/officeart/2005/8/layout/chevron2" loCatId="process" qsTypeId="urn:microsoft.com/office/officeart/2005/8/quickstyle/simple2" qsCatId="simple" csTypeId="urn:microsoft.com/office/officeart/2005/8/colors/accent1_2" csCatId="accent1" phldr="1"/>
      <dgm:spPr/>
      <dgm:t>
        <a:bodyPr/>
        <a:lstStyle/>
        <a:p>
          <a:endParaRPr lang="de-CH"/>
        </a:p>
      </dgm:t>
    </dgm:pt>
    <dgm:pt modelId="{769BB4BE-E676-45D7-93F0-474664C123D1}">
      <dgm:prSet phldrT="[Text]" custT="1"/>
      <dgm:spPr>
        <a:solidFill>
          <a:srgbClr val="D5D3EA"/>
        </a:solidFill>
        <a:ln>
          <a:solidFill>
            <a:srgbClr val="D5D3EA"/>
          </a:solidFill>
        </a:ln>
      </dgm:spPr>
      <dgm:t>
        <a:bodyPr/>
        <a:lstStyle/>
        <a:p>
          <a:r>
            <a:rPr lang="de-CH" sz="1000" b="1">
              <a:solidFill>
                <a:srgbClr val="4F4F59"/>
              </a:solidFill>
            </a:rPr>
            <a:t>Projekt Auswahl</a:t>
          </a:r>
        </a:p>
      </dgm:t>
    </dgm:pt>
    <dgm:pt modelId="{FBF28AB7-E1EC-44DF-9AAA-EE2187FA3B13}" type="parTrans" cxnId="{E454DDCB-8558-4857-86F2-CB6C2963F2C8}">
      <dgm:prSet/>
      <dgm:spPr/>
      <dgm:t>
        <a:bodyPr/>
        <a:lstStyle/>
        <a:p>
          <a:endParaRPr lang="de-CH"/>
        </a:p>
      </dgm:t>
    </dgm:pt>
    <dgm:pt modelId="{C19D4494-CFBB-4759-87ED-C046F09A8CBB}" type="sibTrans" cxnId="{E454DDCB-8558-4857-86F2-CB6C2963F2C8}">
      <dgm:prSet/>
      <dgm:spPr/>
      <dgm:t>
        <a:bodyPr/>
        <a:lstStyle/>
        <a:p>
          <a:endParaRPr lang="de-CH"/>
        </a:p>
      </dgm:t>
    </dgm:pt>
    <dgm:pt modelId="{0155D1C2-DE1C-4D84-991E-D83E86981057}">
      <dgm:prSet phldrT="[Text]"/>
      <dgm:spPr>
        <a:ln>
          <a:solidFill>
            <a:srgbClr val="D5D3EA"/>
          </a:solidFill>
        </a:ln>
      </dgm:spPr>
      <dgm:t>
        <a:bodyPr/>
        <a:lstStyle/>
        <a:p>
          <a:r>
            <a:rPr lang="de-CH"/>
            <a:t>Der Verkauf entscheidet, welche der erfolgreich beendeten Projekte von genügend Interesse sind, um sie den Projektpartnern und Besuchern der Zühlke Engineering AG vorzustellen. Von diesen Projekten werden danach Project Notes erstellt.</a:t>
          </a:r>
        </a:p>
      </dgm:t>
    </dgm:pt>
    <dgm:pt modelId="{C3AE8D9A-DC22-4783-B7AC-2019FDC2E273}" type="parTrans" cxnId="{C9190C0A-3F24-47D5-A860-F1F3D1118D5B}">
      <dgm:prSet/>
      <dgm:spPr/>
      <dgm:t>
        <a:bodyPr/>
        <a:lstStyle/>
        <a:p>
          <a:endParaRPr lang="de-CH"/>
        </a:p>
      </dgm:t>
    </dgm:pt>
    <dgm:pt modelId="{CB183C00-700B-490C-AA64-33C02958F6C3}" type="sibTrans" cxnId="{C9190C0A-3F24-47D5-A860-F1F3D1118D5B}">
      <dgm:prSet/>
      <dgm:spPr/>
      <dgm:t>
        <a:bodyPr/>
        <a:lstStyle/>
        <a:p>
          <a:endParaRPr lang="de-CH"/>
        </a:p>
      </dgm:t>
    </dgm:pt>
    <dgm:pt modelId="{3F0A734A-87CB-48D8-AB23-DC416E2F3378}">
      <dgm:prSet phldrT="[Text]" custT="1"/>
      <dgm:spPr>
        <a:solidFill>
          <a:srgbClr val="D5D3EA"/>
        </a:solidFill>
        <a:ln>
          <a:solidFill>
            <a:srgbClr val="D5D3EA"/>
          </a:solidFill>
        </a:ln>
      </dgm:spPr>
      <dgm:t>
        <a:bodyPr/>
        <a:lstStyle/>
        <a:p>
          <a:r>
            <a:rPr lang="de-CH" sz="1000" b="1">
              <a:solidFill>
                <a:srgbClr val="4F4F59"/>
              </a:solidFill>
            </a:rPr>
            <a:t>Texterstellung</a:t>
          </a:r>
        </a:p>
      </dgm:t>
    </dgm:pt>
    <dgm:pt modelId="{0DBA7547-160F-4AC0-85D0-470F70B2E915}" type="parTrans" cxnId="{B461ABC0-9ABF-4D22-ACD6-5E0AB8DD6E75}">
      <dgm:prSet/>
      <dgm:spPr/>
      <dgm:t>
        <a:bodyPr/>
        <a:lstStyle/>
        <a:p>
          <a:endParaRPr lang="de-CH"/>
        </a:p>
      </dgm:t>
    </dgm:pt>
    <dgm:pt modelId="{48CE9D9C-C12C-4112-B061-B0D2D8BF2929}" type="sibTrans" cxnId="{B461ABC0-9ABF-4D22-ACD6-5E0AB8DD6E75}">
      <dgm:prSet/>
      <dgm:spPr/>
      <dgm:t>
        <a:bodyPr/>
        <a:lstStyle/>
        <a:p>
          <a:endParaRPr lang="de-CH"/>
        </a:p>
      </dgm:t>
    </dgm:pt>
    <dgm:pt modelId="{00AF1470-0272-4479-8261-86E98D068459}">
      <dgm:prSet phldrT="[Text]"/>
      <dgm:spPr>
        <a:ln>
          <a:solidFill>
            <a:srgbClr val="D5D3EA"/>
          </a:solidFill>
        </a:ln>
      </dgm:spPr>
      <dgm:t>
        <a:bodyPr/>
        <a:lstStyle/>
        <a:p>
          <a:r>
            <a:rPr lang="de-CH"/>
            <a:t>Der Text wird vom jeweiligen Projektleiter verfasst, da der Verkauf kein vertieftes Wissen über das Projekt hat.</a:t>
          </a:r>
        </a:p>
      </dgm:t>
    </dgm:pt>
    <dgm:pt modelId="{B187E2C6-EE84-4429-B735-FF5761C5F959}" type="parTrans" cxnId="{1EF0C394-C140-489C-AD0B-475A55DD38D7}">
      <dgm:prSet/>
      <dgm:spPr/>
      <dgm:t>
        <a:bodyPr/>
        <a:lstStyle/>
        <a:p>
          <a:endParaRPr lang="de-CH"/>
        </a:p>
      </dgm:t>
    </dgm:pt>
    <dgm:pt modelId="{8D3A9C6C-408E-4B04-A18C-29EFDD795CEA}" type="sibTrans" cxnId="{1EF0C394-C140-489C-AD0B-475A55DD38D7}">
      <dgm:prSet/>
      <dgm:spPr/>
      <dgm:t>
        <a:bodyPr/>
        <a:lstStyle/>
        <a:p>
          <a:endParaRPr lang="de-CH"/>
        </a:p>
      </dgm:t>
    </dgm:pt>
    <dgm:pt modelId="{D2B20585-6784-487B-8061-D687935C1657}">
      <dgm:prSet phldrT="[Text]" custT="1"/>
      <dgm:spPr>
        <a:solidFill>
          <a:srgbClr val="D5D3EA"/>
        </a:solidFill>
        <a:ln>
          <a:solidFill>
            <a:srgbClr val="D5D3EA"/>
          </a:solidFill>
        </a:ln>
      </dgm:spPr>
      <dgm:t>
        <a:bodyPr/>
        <a:lstStyle/>
        <a:p>
          <a:r>
            <a:rPr lang="de-CH" sz="1000" b="1">
              <a:solidFill>
                <a:srgbClr val="4F4F59"/>
              </a:solidFill>
            </a:rPr>
            <a:t>Text Korrekturen</a:t>
          </a:r>
        </a:p>
      </dgm:t>
    </dgm:pt>
    <dgm:pt modelId="{633E7CCB-E84B-4BCD-9615-35FD4B918D42}" type="parTrans" cxnId="{972D3B36-A6A5-44FD-AE21-263F78A91A66}">
      <dgm:prSet/>
      <dgm:spPr/>
      <dgm:t>
        <a:bodyPr/>
        <a:lstStyle/>
        <a:p>
          <a:endParaRPr lang="de-CH"/>
        </a:p>
      </dgm:t>
    </dgm:pt>
    <dgm:pt modelId="{95F73361-6889-428A-9DCF-BFF9CD8C39F4}" type="sibTrans" cxnId="{972D3B36-A6A5-44FD-AE21-263F78A91A66}">
      <dgm:prSet/>
      <dgm:spPr/>
      <dgm:t>
        <a:bodyPr/>
        <a:lstStyle/>
        <a:p>
          <a:endParaRPr lang="de-CH"/>
        </a:p>
      </dgm:t>
    </dgm:pt>
    <dgm:pt modelId="{10AA4FAD-318D-4A04-835A-3E678C82AB5E}">
      <dgm:prSet phldrT="[Text]"/>
      <dgm:spPr>
        <a:ln>
          <a:solidFill>
            <a:srgbClr val="D5D3EA"/>
          </a:solidFill>
        </a:ln>
      </dgm:spPr>
      <dgm:t>
        <a:bodyPr/>
        <a:lstStyle/>
        <a:p>
          <a:r>
            <a:rPr lang="de-CH"/>
            <a:t>Der Text wird vom Verkauf eventuell noch angepasst, damit der Kundennutzen besser ersichtlich ist.</a:t>
          </a:r>
        </a:p>
      </dgm:t>
    </dgm:pt>
    <dgm:pt modelId="{275BE989-D18D-49F5-8645-3B763F2BB7D3}" type="parTrans" cxnId="{F44BFF1B-51D7-416D-963A-03B7CC6DA78F}">
      <dgm:prSet/>
      <dgm:spPr/>
      <dgm:t>
        <a:bodyPr/>
        <a:lstStyle/>
        <a:p>
          <a:endParaRPr lang="de-CH"/>
        </a:p>
      </dgm:t>
    </dgm:pt>
    <dgm:pt modelId="{A9ED03D2-777D-46FC-A2C2-E9DCB2F59F4D}" type="sibTrans" cxnId="{F44BFF1B-51D7-416D-963A-03B7CC6DA78F}">
      <dgm:prSet/>
      <dgm:spPr/>
      <dgm:t>
        <a:bodyPr/>
        <a:lstStyle/>
        <a:p>
          <a:endParaRPr lang="de-CH"/>
        </a:p>
      </dgm:t>
    </dgm:pt>
    <dgm:pt modelId="{D79390F1-0A36-4A60-A0E2-BD15C821E239}">
      <dgm:prSet phldrT="[Text]"/>
      <dgm:spPr>
        <a:ln>
          <a:solidFill>
            <a:srgbClr val="D5D3EA"/>
          </a:solidFill>
        </a:ln>
      </dgm:spPr>
      <dgm:t>
        <a:bodyPr/>
        <a:lstStyle/>
        <a:p>
          <a:r>
            <a:rPr lang="de-CH"/>
            <a:t>Die</a:t>
          </a:r>
          <a:r>
            <a:rPr lang="de-CH" baseline="0"/>
            <a:t> Daten werden an das Marketing weitergeleitet. Dieses erstellt das Layout.</a:t>
          </a:r>
          <a:endParaRPr lang="de-CH"/>
        </a:p>
      </dgm:t>
    </dgm:pt>
    <dgm:pt modelId="{C1C4B2FB-DA7D-4C79-9CA6-F1128758A6A6}" type="parTrans" cxnId="{A6038D57-BAE0-45BC-B100-2871DE966A99}">
      <dgm:prSet/>
      <dgm:spPr/>
      <dgm:t>
        <a:bodyPr/>
        <a:lstStyle/>
        <a:p>
          <a:endParaRPr lang="de-CH"/>
        </a:p>
      </dgm:t>
    </dgm:pt>
    <dgm:pt modelId="{55BAFE0A-89D4-44DD-9CEE-4FD34ACE7AB5}" type="sibTrans" cxnId="{A6038D57-BAE0-45BC-B100-2871DE966A99}">
      <dgm:prSet/>
      <dgm:spPr/>
      <dgm:t>
        <a:bodyPr/>
        <a:lstStyle/>
        <a:p>
          <a:endParaRPr lang="de-CH"/>
        </a:p>
      </dgm:t>
    </dgm:pt>
    <dgm:pt modelId="{B0F7E5FC-F585-4424-B797-4F9F8A61BBA6}">
      <dgm:prSet phldrT="[Text]" custT="1"/>
      <dgm:spPr>
        <a:solidFill>
          <a:srgbClr val="D5D3EA"/>
        </a:solidFill>
        <a:ln>
          <a:solidFill>
            <a:srgbClr val="D5D3EA"/>
          </a:solidFill>
        </a:ln>
      </dgm:spPr>
      <dgm:t>
        <a:bodyPr/>
        <a:lstStyle/>
        <a:p>
          <a:r>
            <a:rPr lang="de-CH" sz="1000" b="1">
              <a:solidFill>
                <a:srgbClr val="4F4F59"/>
              </a:solidFill>
            </a:rPr>
            <a:t>Dokument</a:t>
          </a:r>
          <a:r>
            <a:rPr lang="de-CH" sz="1000">
              <a:solidFill>
                <a:srgbClr val="4F4F59"/>
              </a:solidFill>
            </a:rPr>
            <a:t> </a:t>
          </a:r>
          <a:r>
            <a:rPr lang="de-CH" sz="1000" b="1">
              <a:solidFill>
                <a:srgbClr val="4F4F59"/>
              </a:solidFill>
            </a:rPr>
            <a:t>Erstellung</a:t>
          </a:r>
        </a:p>
      </dgm:t>
    </dgm:pt>
    <dgm:pt modelId="{3BAD3093-27DB-475B-B097-AEAB1DC53C1D}" type="parTrans" cxnId="{F6880CBE-5FFA-4989-8388-2BC9D01E9A98}">
      <dgm:prSet/>
      <dgm:spPr/>
      <dgm:t>
        <a:bodyPr/>
        <a:lstStyle/>
        <a:p>
          <a:endParaRPr lang="de-CH"/>
        </a:p>
      </dgm:t>
    </dgm:pt>
    <dgm:pt modelId="{4EE1B25C-E8E1-4D66-9640-8A75A2C1A271}" type="sibTrans" cxnId="{F6880CBE-5FFA-4989-8388-2BC9D01E9A98}">
      <dgm:prSet/>
      <dgm:spPr/>
      <dgm:t>
        <a:bodyPr/>
        <a:lstStyle/>
        <a:p>
          <a:endParaRPr lang="de-CH"/>
        </a:p>
      </dgm:t>
    </dgm:pt>
    <dgm:pt modelId="{FCB7088A-DE84-4101-8693-93C0BB03088A}">
      <dgm:prSet phldrT="[Text]"/>
      <dgm:spPr>
        <a:ln>
          <a:solidFill>
            <a:srgbClr val="D5D3EA"/>
          </a:solidFill>
        </a:ln>
      </dgm:spPr>
      <dgm:t>
        <a:bodyPr/>
        <a:lstStyle/>
        <a:p>
          <a:r>
            <a:rPr lang="de-CH"/>
            <a:t>Der Projektleiter füllt ein Word Template aus, in welchem neben dem Text auch die Begriffe zu den Kategorien  notiert werden. Diese Angaben werden als Freitext erfasst. Dadurch entsteht</a:t>
          </a:r>
          <a:r>
            <a:rPr lang="de-CH" b="0" i="0" u="none"/>
            <a:t> eine gewisse Varianz in der Schreibweise</a:t>
          </a:r>
          <a:r>
            <a:rPr lang="de-CH"/>
            <a:t>. Zudem wird eine Kurzbeschreibung angefügt.</a:t>
          </a:r>
        </a:p>
      </dgm:t>
    </dgm:pt>
    <dgm:pt modelId="{5EFCB714-DC24-4968-BE11-B9726BDFED32}" type="parTrans" cxnId="{108AAF8F-946D-4626-A507-CE96D081AB3D}">
      <dgm:prSet/>
      <dgm:spPr/>
      <dgm:t>
        <a:bodyPr/>
        <a:lstStyle/>
        <a:p>
          <a:endParaRPr lang="de-CH"/>
        </a:p>
      </dgm:t>
    </dgm:pt>
    <dgm:pt modelId="{640FB21B-EC45-4065-B1F7-3B0D27074675}" type="sibTrans" cxnId="{108AAF8F-946D-4626-A507-CE96D081AB3D}">
      <dgm:prSet/>
      <dgm:spPr/>
      <dgm:t>
        <a:bodyPr/>
        <a:lstStyle/>
        <a:p>
          <a:endParaRPr lang="de-CH"/>
        </a:p>
      </dgm:t>
    </dgm:pt>
    <dgm:pt modelId="{02CC5355-3055-4E1E-8B5F-AB9980A3D6BC}">
      <dgm:prSet phldrT="[Text]"/>
      <dgm:spPr>
        <a:ln>
          <a:solidFill>
            <a:srgbClr val="D5D3EA"/>
          </a:solidFill>
        </a:ln>
      </dgm:spPr>
      <dgm:t>
        <a:bodyPr/>
        <a:lstStyle/>
        <a:p>
          <a:r>
            <a:rPr lang="de-CH"/>
            <a:t>Das Marketing sucht passende Bilder zum Projekt.</a:t>
          </a:r>
        </a:p>
      </dgm:t>
    </dgm:pt>
    <dgm:pt modelId="{8AD03705-3A12-48E2-9922-341961B7B87F}" type="parTrans" cxnId="{77B60C36-B19C-4CBB-AD25-815508FE997C}">
      <dgm:prSet/>
      <dgm:spPr/>
      <dgm:t>
        <a:bodyPr/>
        <a:lstStyle/>
        <a:p>
          <a:endParaRPr lang="de-CH"/>
        </a:p>
      </dgm:t>
    </dgm:pt>
    <dgm:pt modelId="{7EA640B6-BF95-4FAB-9977-C36819031EE9}" type="sibTrans" cxnId="{77B60C36-B19C-4CBB-AD25-815508FE997C}">
      <dgm:prSet/>
      <dgm:spPr/>
      <dgm:t>
        <a:bodyPr/>
        <a:lstStyle/>
        <a:p>
          <a:endParaRPr lang="de-CH"/>
        </a:p>
      </dgm:t>
    </dgm:pt>
    <dgm:pt modelId="{5ABF7E85-99F2-4A26-A85B-A7BCE78DC356}">
      <dgm:prSet phldrT="[Text]"/>
      <dgm:spPr>
        <a:ln>
          <a:solidFill>
            <a:srgbClr val="D5D3EA"/>
          </a:solidFill>
        </a:ln>
      </dgm:spPr>
      <dgm:t>
        <a:bodyPr/>
        <a:lstStyle/>
        <a:p>
          <a:r>
            <a:rPr lang="de-CH"/>
            <a:t>Es werden verschiedene Dokumentvarianten erstellt (Druck mit/ohne Logo, Webansicht etc.).</a:t>
          </a:r>
        </a:p>
      </dgm:t>
    </dgm:pt>
    <dgm:pt modelId="{56D19846-67AF-4E66-989C-B22B93B11A33}" type="parTrans" cxnId="{C49DC319-0D20-4F89-AB0F-1095E58424F1}">
      <dgm:prSet/>
      <dgm:spPr/>
      <dgm:t>
        <a:bodyPr/>
        <a:lstStyle/>
        <a:p>
          <a:endParaRPr lang="de-CH"/>
        </a:p>
      </dgm:t>
    </dgm:pt>
    <dgm:pt modelId="{B1FB100B-A3F9-4156-87FA-0F0616C1C060}" type="sibTrans" cxnId="{C49DC319-0D20-4F89-AB0F-1095E58424F1}">
      <dgm:prSet/>
      <dgm:spPr/>
      <dgm:t>
        <a:bodyPr/>
        <a:lstStyle/>
        <a:p>
          <a:endParaRPr lang="de-CH"/>
        </a:p>
      </dgm:t>
    </dgm:pt>
    <dgm:pt modelId="{F135F6A0-BC38-457B-A0C1-766F9ADA8A81}">
      <dgm:prSet phldrT="[Text]"/>
      <dgm:spPr>
        <a:ln>
          <a:solidFill>
            <a:srgbClr val="D5D3EA"/>
          </a:solidFill>
        </a:ln>
      </dgm:spPr>
      <dgm:t>
        <a:bodyPr/>
        <a:lstStyle/>
        <a:p>
          <a:r>
            <a:rPr lang="de-CH"/>
            <a:t>Die ausgewählten Project Notes werden für den Druck extern in Auftrag gegeben.</a:t>
          </a:r>
        </a:p>
      </dgm:t>
    </dgm:pt>
    <dgm:pt modelId="{7024B409-7F85-49F2-9B33-AB5685E98533}" type="parTrans" cxnId="{A0156C9E-3777-4860-B82A-49DE81F0EB5F}">
      <dgm:prSet/>
      <dgm:spPr/>
      <dgm:t>
        <a:bodyPr/>
        <a:lstStyle/>
        <a:p>
          <a:endParaRPr lang="de-CH"/>
        </a:p>
      </dgm:t>
    </dgm:pt>
    <dgm:pt modelId="{A2E75ABF-86DD-4E87-9CF2-7A4C9B7BE163}" type="sibTrans" cxnId="{A0156C9E-3777-4860-B82A-49DE81F0EB5F}">
      <dgm:prSet/>
      <dgm:spPr/>
      <dgm:t>
        <a:bodyPr/>
        <a:lstStyle/>
        <a:p>
          <a:endParaRPr lang="de-CH"/>
        </a:p>
      </dgm:t>
    </dgm:pt>
    <dgm:pt modelId="{881E6DB4-021F-4075-983C-F81EC92097E4}">
      <dgm:prSet phldrT="[Text]" custT="1"/>
      <dgm:spPr>
        <a:solidFill>
          <a:srgbClr val="D5D3EA"/>
        </a:solidFill>
        <a:ln>
          <a:solidFill>
            <a:srgbClr val="D5D3EA"/>
          </a:solidFill>
        </a:ln>
      </dgm:spPr>
      <dgm:t>
        <a:bodyPr/>
        <a:lstStyle/>
        <a:p>
          <a:r>
            <a:rPr lang="de-CH" sz="1000" b="1">
              <a:solidFill>
                <a:srgbClr val="4F4F59"/>
              </a:solidFill>
            </a:rPr>
            <a:t>Eintragung</a:t>
          </a:r>
          <a:r>
            <a:rPr lang="de-CH" sz="1000">
              <a:solidFill>
                <a:srgbClr val="4F4F59"/>
              </a:solidFill>
            </a:rPr>
            <a:t> </a:t>
          </a:r>
          <a:r>
            <a:rPr lang="de-CH" sz="1000" b="1">
              <a:solidFill>
                <a:srgbClr val="4F4F59"/>
              </a:solidFill>
            </a:rPr>
            <a:t>Metadaten</a:t>
          </a:r>
        </a:p>
      </dgm:t>
    </dgm:pt>
    <dgm:pt modelId="{EE30B4DF-EBD4-4C81-B62E-7630A13A0764}" type="parTrans" cxnId="{8F878995-50E4-4C09-BD5B-053CC9627EF8}">
      <dgm:prSet/>
      <dgm:spPr/>
      <dgm:t>
        <a:bodyPr/>
        <a:lstStyle/>
        <a:p>
          <a:endParaRPr lang="de-CH"/>
        </a:p>
      </dgm:t>
    </dgm:pt>
    <dgm:pt modelId="{DA88932A-9ADB-4AB0-8E01-F833250518DA}" type="sibTrans" cxnId="{8F878995-50E4-4C09-BD5B-053CC9627EF8}">
      <dgm:prSet/>
      <dgm:spPr/>
      <dgm:t>
        <a:bodyPr/>
        <a:lstStyle/>
        <a:p>
          <a:endParaRPr lang="de-CH"/>
        </a:p>
      </dgm:t>
    </dgm:pt>
    <dgm:pt modelId="{806032F5-5C56-426F-93BB-8AEFF121DD79}">
      <dgm:prSet phldrT="[Text]"/>
      <dgm:spPr>
        <a:ln>
          <a:solidFill>
            <a:srgbClr val="D5D3EA"/>
          </a:solidFill>
        </a:ln>
      </dgm:spPr>
      <dgm:t>
        <a:bodyPr/>
        <a:lstStyle/>
        <a:p>
          <a:r>
            <a:rPr lang="de-CH"/>
            <a:t>Die Daten aus dem World Template werden beim Sharepoint eingetragen.</a:t>
          </a:r>
        </a:p>
      </dgm:t>
    </dgm:pt>
    <dgm:pt modelId="{204BB77F-0912-442E-BA42-5CA8899E600F}" type="parTrans" cxnId="{604F1CBA-805E-443D-B4B5-DE8F4CB3B3A9}">
      <dgm:prSet/>
      <dgm:spPr/>
      <dgm:t>
        <a:bodyPr/>
        <a:lstStyle/>
        <a:p>
          <a:endParaRPr lang="de-CH"/>
        </a:p>
      </dgm:t>
    </dgm:pt>
    <dgm:pt modelId="{3951096F-14A1-485F-B90A-179B3D7DB128}" type="sibTrans" cxnId="{604F1CBA-805E-443D-B4B5-DE8F4CB3B3A9}">
      <dgm:prSet/>
      <dgm:spPr/>
      <dgm:t>
        <a:bodyPr/>
        <a:lstStyle/>
        <a:p>
          <a:endParaRPr lang="de-CH"/>
        </a:p>
      </dgm:t>
    </dgm:pt>
    <dgm:pt modelId="{55D12C12-C3FC-46F4-97A9-0AAE8BA3A044}">
      <dgm:prSet phldrT="[Text]" custT="1"/>
      <dgm:spPr>
        <a:solidFill>
          <a:srgbClr val="D5D3EA"/>
        </a:solidFill>
        <a:ln>
          <a:solidFill>
            <a:srgbClr val="D5D3EA"/>
          </a:solidFill>
        </a:ln>
      </dgm:spPr>
      <dgm:t>
        <a:bodyPr/>
        <a:lstStyle/>
        <a:p>
          <a:r>
            <a:rPr lang="de-CH" sz="1000" b="1">
              <a:solidFill>
                <a:srgbClr val="4F4F59"/>
              </a:solidFill>
            </a:rPr>
            <a:t>Auswahl</a:t>
          </a:r>
          <a:r>
            <a:rPr lang="de-CH" sz="1000">
              <a:solidFill>
                <a:srgbClr val="4F4F59"/>
              </a:solidFill>
            </a:rPr>
            <a:t> </a:t>
          </a:r>
          <a:r>
            <a:rPr lang="de-CH" sz="1000" b="1">
              <a:solidFill>
                <a:srgbClr val="4F4F59"/>
              </a:solidFill>
            </a:rPr>
            <a:t>Project</a:t>
          </a:r>
          <a:r>
            <a:rPr lang="de-CH" sz="1000">
              <a:solidFill>
                <a:srgbClr val="4F4F59"/>
              </a:solidFill>
            </a:rPr>
            <a:t> </a:t>
          </a:r>
          <a:r>
            <a:rPr lang="de-CH" sz="1000" b="1">
              <a:solidFill>
                <a:srgbClr val="4F4F59"/>
              </a:solidFill>
            </a:rPr>
            <a:t>Notes</a:t>
          </a:r>
        </a:p>
      </dgm:t>
    </dgm:pt>
    <dgm:pt modelId="{75257FED-4325-4CC1-B741-BA09DAFA1E6B}" type="parTrans" cxnId="{A99BACA7-FD98-4BB4-9065-96579CB7EAB0}">
      <dgm:prSet/>
      <dgm:spPr/>
      <dgm:t>
        <a:bodyPr/>
        <a:lstStyle/>
        <a:p>
          <a:endParaRPr lang="de-CH"/>
        </a:p>
      </dgm:t>
    </dgm:pt>
    <dgm:pt modelId="{5C445BCE-601B-4859-BA67-AA3C3E99582E}" type="sibTrans" cxnId="{A99BACA7-FD98-4BB4-9065-96579CB7EAB0}">
      <dgm:prSet/>
      <dgm:spPr/>
      <dgm:t>
        <a:bodyPr/>
        <a:lstStyle/>
        <a:p>
          <a:endParaRPr lang="de-CH"/>
        </a:p>
      </dgm:t>
    </dgm:pt>
    <dgm:pt modelId="{8173EBEC-E525-4C00-8B72-F992EF21A24E}">
      <dgm:prSet phldrT="[Text]"/>
      <dgm:spPr>
        <a:ln>
          <a:solidFill>
            <a:srgbClr val="D5D3EA"/>
          </a:solidFill>
        </a:ln>
      </dgm:spPr>
      <dgm:t>
        <a:bodyPr/>
        <a:lstStyle/>
        <a:p>
          <a:r>
            <a:rPr lang="de-CH"/>
            <a:t>Der Verkauf entscheidet, welche Project Notes in der Einganghalle ausgestellt werden. Dabei ist es wichtig, eine gute Mischung an Projekten zu finden. Sie sollen zudem aktuell sein oder gewisse Trends wiederspiegeln.</a:t>
          </a:r>
        </a:p>
      </dgm:t>
    </dgm:pt>
    <dgm:pt modelId="{8AA27E81-F41E-4515-8A1A-959DEFC2F324}" type="parTrans" cxnId="{C93BA129-8A9F-4E30-845E-B3C7F45A3245}">
      <dgm:prSet/>
      <dgm:spPr/>
      <dgm:t>
        <a:bodyPr/>
        <a:lstStyle/>
        <a:p>
          <a:endParaRPr lang="de-CH"/>
        </a:p>
      </dgm:t>
    </dgm:pt>
    <dgm:pt modelId="{DC72A6D9-C92D-46D8-A216-EF63E93E3C8D}" type="sibTrans" cxnId="{C93BA129-8A9F-4E30-845E-B3C7F45A3245}">
      <dgm:prSet/>
      <dgm:spPr/>
      <dgm:t>
        <a:bodyPr/>
        <a:lstStyle/>
        <a:p>
          <a:endParaRPr lang="de-CH"/>
        </a:p>
      </dgm:t>
    </dgm:pt>
    <dgm:pt modelId="{C252CB0F-3BBF-426B-80AF-B81C6DD4E6D8}">
      <dgm:prSet phldrT="[Text]"/>
      <dgm:spPr>
        <a:ln>
          <a:solidFill>
            <a:srgbClr val="D5D3EA"/>
          </a:solidFill>
        </a:ln>
      </dgm:spPr>
      <dgm:t>
        <a:bodyPr/>
        <a:lstStyle/>
        <a:p>
          <a:r>
            <a:rPr lang="de-CH"/>
            <a:t>Nach dem Druck werden die Kopien im Eingangsbereich ausgestellt.</a:t>
          </a:r>
        </a:p>
      </dgm:t>
    </dgm:pt>
    <dgm:pt modelId="{26DFDD05-8011-4B8C-A986-857467C95942}" type="parTrans" cxnId="{BD4B4239-697C-4069-A58D-7B2880612A38}">
      <dgm:prSet/>
      <dgm:spPr/>
      <dgm:t>
        <a:bodyPr/>
        <a:lstStyle/>
        <a:p>
          <a:endParaRPr lang="de-CH"/>
        </a:p>
      </dgm:t>
    </dgm:pt>
    <dgm:pt modelId="{FFFB11A8-01F8-4091-B977-2D87953BD127}" type="sibTrans" cxnId="{BD4B4239-697C-4069-A58D-7B2880612A38}">
      <dgm:prSet/>
      <dgm:spPr/>
      <dgm:t>
        <a:bodyPr/>
        <a:lstStyle/>
        <a:p>
          <a:endParaRPr lang="de-CH"/>
        </a:p>
      </dgm:t>
    </dgm:pt>
    <dgm:pt modelId="{409A006C-61F0-4A41-87FE-E63EB3AB6A93}">
      <dgm:prSet phldrT="[Text]" custT="1"/>
      <dgm:spPr>
        <a:solidFill>
          <a:srgbClr val="D5D3EA"/>
        </a:solidFill>
        <a:ln>
          <a:solidFill>
            <a:srgbClr val="D5D3EA"/>
          </a:solidFill>
        </a:ln>
      </dgm:spPr>
      <dgm:t>
        <a:bodyPr/>
        <a:lstStyle/>
        <a:p>
          <a:r>
            <a:rPr lang="de-CH" sz="1000" b="1">
              <a:solidFill>
                <a:srgbClr val="4F4F59"/>
              </a:solidFill>
            </a:rPr>
            <a:t>Publizierung</a:t>
          </a:r>
        </a:p>
      </dgm:t>
    </dgm:pt>
    <dgm:pt modelId="{EC99274D-8A99-4BD5-893A-F72C5767ABE3}" type="sibTrans" cxnId="{80C4640E-3212-4308-84F4-3AE1D2ADA6C0}">
      <dgm:prSet/>
      <dgm:spPr/>
      <dgm:t>
        <a:bodyPr/>
        <a:lstStyle/>
        <a:p>
          <a:endParaRPr lang="de-CH"/>
        </a:p>
      </dgm:t>
    </dgm:pt>
    <dgm:pt modelId="{345C06DF-D423-464D-924B-5CB73B378514}" type="parTrans" cxnId="{80C4640E-3212-4308-84F4-3AE1D2ADA6C0}">
      <dgm:prSet/>
      <dgm:spPr/>
      <dgm:t>
        <a:bodyPr/>
        <a:lstStyle/>
        <a:p>
          <a:endParaRPr lang="de-CH"/>
        </a:p>
      </dgm:t>
    </dgm:pt>
    <dgm:pt modelId="{28DA3E77-90F2-45FD-A7FD-BECAF2F30ABB}">
      <dgm:prSet custT="1"/>
      <dgm:spPr>
        <a:solidFill>
          <a:srgbClr val="D5D3EA"/>
        </a:solidFill>
        <a:ln>
          <a:solidFill>
            <a:srgbClr val="D5D3EA"/>
          </a:solidFill>
        </a:ln>
      </dgm:spPr>
      <dgm:t>
        <a:bodyPr/>
        <a:lstStyle/>
        <a:p>
          <a:r>
            <a:rPr lang="de-CH" sz="1000" b="1" i="0" baseline="0">
              <a:solidFill>
                <a:srgbClr val="4F4F59"/>
              </a:solidFill>
            </a:rPr>
            <a:t>Abnahme durch Kunde</a:t>
          </a:r>
          <a:endParaRPr lang="de-CH" sz="1000"/>
        </a:p>
      </dgm:t>
    </dgm:pt>
    <dgm:pt modelId="{CDE4E449-EAD2-4972-AD4D-8C33CF94A3EE}" type="parTrans" cxnId="{A9840E58-E3AE-400A-89FB-CEE7F3EB920A}">
      <dgm:prSet/>
      <dgm:spPr/>
      <dgm:t>
        <a:bodyPr/>
        <a:lstStyle/>
        <a:p>
          <a:endParaRPr lang="de-CH"/>
        </a:p>
      </dgm:t>
    </dgm:pt>
    <dgm:pt modelId="{BCAE4823-91C6-466C-A3FD-C43B51EBE351}" type="sibTrans" cxnId="{A9840E58-E3AE-400A-89FB-CEE7F3EB920A}">
      <dgm:prSet/>
      <dgm:spPr/>
      <dgm:t>
        <a:bodyPr/>
        <a:lstStyle/>
        <a:p>
          <a:endParaRPr lang="de-CH"/>
        </a:p>
      </dgm:t>
    </dgm:pt>
    <dgm:pt modelId="{7031C311-10F2-4E0C-A696-D25CAC4893C6}">
      <dgm:prSet/>
      <dgm:spPr>
        <a:ln>
          <a:solidFill>
            <a:srgbClr val="D5D3EA"/>
          </a:solidFill>
        </a:ln>
      </dgm:spPr>
      <dgm:t>
        <a:bodyPr/>
        <a:lstStyle/>
        <a:p>
          <a:r>
            <a:rPr lang="de-CH"/>
            <a:t>Die Project Note und somit deren Inhalt wird vom Kunden abgenommen. Möchte man in Zukunft die Surface Applikation so erweitern, dass weiterführende Informationen zum Projekt angezeigt werden, kann dies nicht ohne Rücksprache mit dem Kunden durchgeführt werden.</a:t>
          </a:r>
        </a:p>
      </dgm:t>
    </dgm:pt>
    <dgm:pt modelId="{AC8008BF-C04D-4585-BE9B-41A5959D276B}" type="parTrans" cxnId="{4BB163A4-4C01-40F7-BF0C-B33259F795E8}">
      <dgm:prSet/>
      <dgm:spPr/>
      <dgm:t>
        <a:bodyPr/>
        <a:lstStyle/>
        <a:p>
          <a:endParaRPr lang="de-CH"/>
        </a:p>
      </dgm:t>
    </dgm:pt>
    <dgm:pt modelId="{E86E57C4-191D-47A2-8BD2-1B9478FD5738}" type="sibTrans" cxnId="{4BB163A4-4C01-40F7-BF0C-B33259F795E8}">
      <dgm:prSet/>
      <dgm:spPr/>
      <dgm:t>
        <a:bodyPr/>
        <a:lstStyle/>
        <a:p>
          <a:endParaRPr lang="de-CH"/>
        </a:p>
      </dgm:t>
    </dgm:pt>
    <dgm:pt modelId="{50FA93DA-139D-471C-8B82-F828D7DA841A}" type="pres">
      <dgm:prSet presAssocID="{9FECA1B1-0F99-4D87-88A7-6CA72D9EA799}" presName="linearFlow" presStyleCnt="0">
        <dgm:presLayoutVars>
          <dgm:dir/>
          <dgm:animLvl val="lvl"/>
          <dgm:resizeHandles val="exact"/>
        </dgm:presLayoutVars>
      </dgm:prSet>
      <dgm:spPr/>
      <dgm:t>
        <a:bodyPr/>
        <a:lstStyle/>
        <a:p>
          <a:endParaRPr lang="de-CH"/>
        </a:p>
      </dgm:t>
    </dgm:pt>
    <dgm:pt modelId="{FD14F3CE-3094-477A-BDC5-F4DFF742996C}" type="pres">
      <dgm:prSet presAssocID="{769BB4BE-E676-45D7-93F0-474664C123D1}" presName="composite" presStyleCnt="0"/>
      <dgm:spPr/>
      <dgm:t>
        <a:bodyPr/>
        <a:lstStyle/>
        <a:p>
          <a:endParaRPr lang="de-CH"/>
        </a:p>
      </dgm:t>
    </dgm:pt>
    <dgm:pt modelId="{AF6F0951-4B59-488D-9953-90C3815E25E0}" type="pres">
      <dgm:prSet presAssocID="{769BB4BE-E676-45D7-93F0-474664C123D1}" presName="parentText" presStyleLbl="alignNode1" presStyleIdx="0" presStyleCnt="8">
        <dgm:presLayoutVars>
          <dgm:chMax val="1"/>
          <dgm:bulletEnabled val="1"/>
        </dgm:presLayoutVars>
      </dgm:prSet>
      <dgm:spPr/>
      <dgm:t>
        <a:bodyPr/>
        <a:lstStyle/>
        <a:p>
          <a:endParaRPr lang="de-CH"/>
        </a:p>
      </dgm:t>
    </dgm:pt>
    <dgm:pt modelId="{2D32D5AF-AAAD-4E91-8608-6D6C2D0FE65A}" type="pres">
      <dgm:prSet presAssocID="{769BB4BE-E676-45D7-93F0-474664C123D1}" presName="descendantText" presStyleLbl="alignAcc1" presStyleIdx="0" presStyleCnt="8">
        <dgm:presLayoutVars>
          <dgm:bulletEnabled val="1"/>
        </dgm:presLayoutVars>
      </dgm:prSet>
      <dgm:spPr/>
      <dgm:t>
        <a:bodyPr/>
        <a:lstStyle/>
        <a:p>
          <a:endParaRPr lang="de-CH"/>
        </a:p>
      </dgm:t>
    </dgm:pt>
    <dgm:pt modelId="{AF65AB00-54CC-4A02-BED1-F34390D1DC06}" type="pres">
      <dgm:prSet presAssocID="{C19D4494-CFBB-4759-87ED-C046F09A8CBB}" presName="sp" presStyleCnt="0"/>
      <dgm:spPr/>
      <dgm:t>
        <a:bodyPr/>
        <a:lstStyle/>
        <a:p>
          <a:endParaRPr lang="de-CH"/>
        </a:p>
      </dgm:t>
    </dgm:pt>
    <dgm:pt modelId="{39B45076-7980-450A-AC69-3CDC87AFBF7C}" type="pres">
      <dgm:prSet presAssocID="{3F0A734A-87CB-48D8-AB23-DC416E2F3378}" presName="composite" presStyleCnt="0"/>
      <dgm:spPr/>
      <dgm:t>
        <a:bodyPr/>
        <a:lstStyle/>
        <a:p>
          <a:endParaRPr lang="de-CH"/>
        </a:p>
      </dgm:t>
    </dgm:pt>
    <dgm:pt modelId="{0073A477-FE14-4EAB-B2C2-4E3E624EA289}" type="pres">
      <dgm:prSet presAssocID="{3F0A734A-87CB-48D8-AB23-DC416E2F3378}" presName="parentText" presStyleLbl="alignNode1" presStyleIdx="1" presStyleCnt="8">
        <dgm:presLayoutVars>
          <dgm:chMax val="1"/>
          <dgm:bulletEnabled val="1"/>
        </dgm:presLayoutVars>
      </dgm:prSet>
      <dgm:spPr/>
      <dgm:t>
        <a:bodyPr/>
        <a:lstStyle/>
        <a:p>
          <a:endParaRPr lang="de-CH"/>
        </a:p>
      </dgm:t>
    </dgm:pt>
    <dgm:pt modelId="{AB1F47E5-D146-4F67-9118-3E6511297FBA}" type="pres">
      <dgm:prSet presAssocID="{3F0A734A-87CB-48D8-AB23-DC416E2F3378}" presName="descendantText" presStyleLbl="alignAcc1" presStyleIdx="1" presStyleCnt="8">
        <dgm:presLayoutVars>
          <dgm:bulletEnabled val="1"/>
        </dgm:presLayoutVars>
      </dgm:prSet>
      <dgm:spPr/>
      <dgm:t>
        <a:bodyPr/>
        <a:lstStyle/>
        <a:p>
          <a:endParaRPr lang="de-CH"/>
        </a:p>
      </dgm:t>
    </dgm:pt>
    <dgm:pt modelId="{5FFE9DD0-C3F1-41A9-9202-FDEC4FBAD24B}" type="pres">
      <dgm:prSet presAssocID="{48CE9D9C-C12C-4112-B061-B0D2D8BF2929}" presName="sp" presStyleCnt="0"/>
      <dgm:spPr/>
      <dgm:t>
        <a:bodyPr/>
        <a:lstStyle/>
        <a:p>
          <a:endParaRPr lang="de-CH"/>
        </a:p>
      </dgm:t>
    </dgm:pt>
    <dgm:pt modelId="{7BFAF6F1-4089-426E-8C1E-02D60E03F2F6}" type="pres">
      <dgm:prSet presAssocID="{D2B20585-6784-487B-8061-D687935C1657}" presName="composite" presStyleCnt="0"/>
      <dgm:spPr/>
      <dgm:t>
        <a:bodyPr/>
        <a:lstStyle/>
        <a:p>
          <a:endParaRPr lang="de-CH"/>
        </a:p>
      </dgm:t>
    </dgm:pt>
    <dgm:pt modelId="{D791A2F6-BB88-4FC0-907D-D68C23B730A3}" type="pres">
      <dgm:prSet presAssocID="{D2B20585-6784-487B-8061-D687935C1657}" presName="parentText" presStyleLbl="alignNode1" presStyleIdx="2" presStyleCnt="8">
        <dgm:presLayoutVars>
          <dgm:chMax val="1"/>
          <dgm:bulletEnabled val="1"/>
        </dgm:presLayoutVars>
      </dgm:prSet>
      <dgm:spPr/>
      <dgm:t>
        <a:bodyPr/>
        <a:lstStyle/>
        <a:p>
          <a:endParaRPr lang="de-CH"/>
        </a:p>
      </dgm:t>
    </dgm:pt>
    <dgm:pt modelId="{2F37601A-B14C-4096-B34F-450F21772CE5}" type="pres">
      <dgm:prSet presAssocID="{D2B20585-6784-487B-8061-D687935C1657}" presName="descendantText" presStyleLbl="alignAcc1" presStyleIdx="2" presStyleCnt="8">
        <dgm:presLayoutVars>
          <dgm:bulletEnabled val="1"/>
        </dgm:presLayoutVars>
      </dgm:prSet>
      <dgm:spPr/>
      <dgm:t>
        <a:bodyPr/>
        <a:lstStyle/>
        <a:p>
          <a:endParaRPr lang="de-CH"/>
        </a:p>
      </dgm:t>
    </dgm:pt>
    <dgm:pt modelId="{7A250750-F02E-4F47-937E-5BE836BFF729}" type="pres">
      <dgm:prSet presAssocID="{95F73361-6889-428A-9DCF-BFF9CD8C39F4}" presName="sp" presStyleCnt="0"/>
      <dgm:spPr/>
      <dgm:t>
        <a:bodyPr/>
        <a:lstStyle/>
        <a:p>
          <a:endParaRPr lang="de-CH"/>
        </a:p>
      </dgm:t>
    </dgm:pt>
    <dgm:pt modelId="{4EBBBB55-0396-44B4-BEA6-15CE1D98A849}" type="pres">
      <dgm:prSet presAssocID="{B0F7E5FC-F585-4424-B797-4F9F8A61BBA6}" presName="composite" presStyleCnt="0"/>
      <dgm:spPr/>
      <dgm:t>
        <a:bodyPr/>
        <a:lstStyle/>
        <a:p>
          <a:endParaRPr lang="de-CH"/>
        </a:p>
      </dgm:t>
    </dgm:pt>
    <dgm:pt modelId="{0C7F44B0-45E9-4DC2-B0EF-CE99F9B547A8}" type="pres">
      <dgm:prSet presAssocID="{B0F7E5FC-F585-4424-B797-4F9F8A61BBA6}" presName="parentText" presStyleLbl="alignNode1" presStyleIdx="3" presStyleCnt="8">
        <dgm:presLayoutVars>
          <dgm:chMax val="1"/>
          <dgm:bulletEnabled val="1"/>
        </dgm:presLayoutVars>
      </dgm:prSet>
      <dgm:spPr/>
      <dgm:t>
        <a:bodyPr/>
        <a:lstStyle/>
        <a:p>
          <a:endParaRPr lang="de-CH"/>
        </a:p>
      </dgm:t>
    </dgm:pt>
    <dgm:pt modelId="{DF52F694-6B60-4320-81E6-513B0A670FA2}" type="pres">
      <dgm:prSet presAssocID="{B0F7E5FC-F585-4424-B797-4F9F8A61BBA6}" presName="descendantText" presStyleLbl="alignAcc1" presStyleIdx="3" presStyleCnt="8" custLinFactNeighborX="0" custLinFactNeighborY="4809">
        <dgm:presLayoutVars>
          <dgm:bulletEnabled val="1"/>
        </dgm:presLayoutVars>
      </dgm:prSet>
      <dgm:spPr/>
      <dgm:t>
        <a:bodyPr/>
        <a:lstStyle/>
        <a:p>
          <a:endParaRPr lang="de-CH"/>
        </a:p>
      </dgm:t>
    </dgm:pt>
    <dgm:pt modelId="{75BD2782-DE5B-4585-84CB-B8E43F63BCE4}" type="pres">
      <dgm:prSet presAssocID="{4EE1B25C-E8E1-4D66-9640-8A75A2C1A271}" presName="sp" presStyleCnt="0"/>
      <dgm:spPr/>
      <dgm:t>
        <a:bodyPr/>
        <a:lstStyle/>
        <a:p>
          <a:endParaRPr lang="de-CH"/>
        </a:p>
      </dgm:t>
    </dgm:pt>
    <dgm:pt modelId="{046174E7-67A9-4044-9F59-AFC31903EBF4}" type="pres">
      <dgm:prSet presAssocID="{28DA3E77-90F2-45FD-A7FD-BECAF2F30ABB}" presName="composite" presStyleCnt="0"/>
      <dgm:spPr/>
      <dgm:t>
        <a:bodyPr/>
        <a:lstStyle/>
        <a:p>
          <a:endParaRPr lang="de-CH"/>
        </a:p>
      </dgm:t>
    </dgm:pt>
    <dgm:pt modelId="{F2A86540-75F5-4A66-AD39-A4807F14AC45}" type="pres">
      <dgm:prSet presAssocID="{28DA3E77-90F2-45FD-A7FD-BECAF2F30ABB}" presName="parentText" presStyleLbl="alignNode1" presStyleIdx="4" presStyleCnt="8">
        <dgm:presLayoutVars>
          <dgm:chMax val="1"/>
          <dgm:bulletEnabled val="1"/>
        </dgm:presLayoutVars>
      </dgm:prSet>
      <dgm:spPr/>
      <dgm:t>
        <a:bodyPr/>
        <a:lstStyle/>
        <a:p>
          <a:endParaRPr lang="de-CH"/>
        </a:p>
      </dgm:t>
    </dgm:pt>
    <dgm:pt modelId="{5B6295C2-8635-4832-8855-35BC57484729}" type="pres">
      <dgm:prSet presAssocID="{28DA3E77-90F2-45FD-A7FD-BECAF2F30ABB}" presName="descendantText" presStyleLbl="alignAcc1" presStyleIdx="4" presStyleCnt="8">
        <dgm:presLayoutVars>
          <dgm:bulletEnabled val="1"/>
        </dgm:presLayoutVars>
      </dgm:prSet>
      <dgm:spPr/>
      <dgm:t>
        <a:bodyPr/>
        <a:lstStyle/>
        <a:p>
          <a:endParaRPr lang="de-CH"/>
        </a:p>
      </dgm:t>
    </dgm:pt>
    <dgm:pt modelId="{8C041C02-589A-478F-A952-52A1CFE269FD}" type="pres">
      <dgm:prSet presAssocID="{BCAE4823-91C6-466C-A3FD-C43B51EBE351}" presName="sp" presStyleCnt="0"/>
      <dgm:spPr/>
      <dgm:t>
        <a:bodyPr/>
        <a:lstStyle/>
        <a:p>
          <a:endParaRPr lang="de-CH"/>
        </a:p>
      </dgm:t>
    </dgm:pt>
    <dgm:pt modelId="{6C7A4D23-8A22-4E38-BA71-6FBB377478A2}" type="pres">
      <dgm:prSet presAssocID="{881E6DB4-021F-4075-983C-F81EC92097E4}" presName="composite" presStyleCnt="0"/>
      <dgm:spPr/>
      <dgm:t>
        <a:bodyPr/>
        <a:lstStyle/>
        <a:p>
          <a:endParaRPr lang="de-CH"/>
        </a:p>
      </dgm:t>
    </dgm:pt>
    <dgm:pt modelId="{ED65BC5D-273E-4667-BF67-6101822E4C7E}" type="pres">
      <dgm:prSet presAssocID="{881E6DB4-021F-4075-983C-F81EC92097E4}" presName="parentText" presStyleLbl="alignNode1" presStyleIdx="5" presStyleCnt="8">
        <dgm:presLayoutVars>
          <dgm:chMax val="1"/>
          <dgm:bulletEnabled val="1"/>
        </dgm:presLayoutVars>
      </dgm:prSet>
      <dgm:spPr/>
      <dgm:t>
        <a:bodyPr/>
        <a:lstStyle/>
        <a:p>
          <a:endParaRPr lang="de-CH"/>
        </a:p>
      </dgm:t>
    </dgm:pt>
    <dgm:pt modelId="{F3B995E1-2D73-4492-84EA-8D89EFDAA408}" type="pres">
      <dgm:prSet presAssocID="{881E6DB4-021F-4075-983C-F81EC92097E4}" presName="descendantText" presStyleLbl="alignAcc1" presStyleIdx="5" presStyleCnt="8">
        <dgm:presLayoutVars>
          <dgm:bulletEnabled val="1"/>
        </dgm:presLayoutVars>
      </dgm:prSet>
      <dgm:spPr/>
      <dgm:t>
        <a:bodyPr/>
        <a:lstStyle/>
        <a:p>
          <a:endParaRPr lang="de-CH"/>
        </a:p>
      </dgm:t>
    </dgm:pt>
    <dgm:pt modelId="{6AF365C2-83F2-4399-9D3E-E9DBAD71F8D6}" type="pres">
      <dgm:prSet presAssocID="{DA88932A-9ADB-4AB0-8E01-F833250518DA}" presName="sp" presStyleCnt="0"/>
      <dgm:spPr/>
      <dgm:t>
        <a:bodyPr/>
        <a:lstStyle/>
        <a:p>
          <a:endParaRPr lang="de-CH"/>
        </a:p>
      </dgm:t>
    </dgm:pt>
    <dgm:pt modelId="{00142D5F-39D5-4067-85F0-44EDF44812B3}" type="pres">
      <dgm:prSet presAssocID="{55D12C12-C3FC-46F4-97A9-0AAE8BA3A044}" presName="composite" presStyleCnt="0"/>
      <dgm:spPr/>
      <dgm:t>
        <a:bodyPr/>
        <a:lstStyle/>
        <a:p>
          <a:endParaRPr lang="de-CH"/>
        </a:p>
      </dgm:t>
    </dgm:pt>
    <dgm:pt modelId="{5A4B3AFD-E20B-4278-B914-6CF335D21283}" type="pres">
      <dgm:prSet presAssocID="{55D12C12-C3FC-46F4-97A9-0AAE8BA3A044}" presName="parentText" presStyleLbl="alignNode1" presStyleIdx="6" presStyleCnt="8">
        <dgm:presLayoutVars>
          <dgm:chMax val="1"/>
          <dgm:bulletEnabled val="1"/>
        </dgm:presLayoutVars>
      </dgm:prSet>
      <dgm:spPr/>
      <dgm:t>
        <a:bodyPr/>
        <a:lstStyle/>
        <a:p>
          <a:endParaRPr lang="de-CH"/>
        </a:p>
      </dgm:t>
    </dgm:pt>
    <dgm:pt modelId="{C1EA53C1-9CEC-4ACB-BA78-EA56523F81F9}" type="pres">
      <dgm:prSet presAssocID="{55D12C12-C3FC-46F4-97A9-0AAE8BA3A044}" presName="descendantText" presStyleLbl="alignAcc1" presStyleIdx="6" presStyleCnt="8">
        <dgm:presLayoutVars>
          <dgm:bulletEnabled val="1"/>
        </dgm:presLayoutVars>
      </dgm:prSet>
      <dgm:spPr/>
      <dgm:t>
        <a:bodyPr/>
        <a:lstStyle/>
        <a:p>
          <a:endParaRPr lang="de-CH"/>
        </a:p>
      </dgm:t>
    </dgm:pt>
    <dgm:pt modelId="{4A4B16C7-E491-460D-94C0-5C3C28E13EDC}" type="pres">
      <dgm:prSet presAssocID="{5C445BCE-601B-4859-BA67-AA3C3E99582E}" presName="sp" presStyleCnt="0"/>
      <dgm:spPr/>
      <dgm:t>
        <a:bodyPr/>
        <a:lstStyle/>
        <a:p>
          <a:endParaRPr lang="de-CH"/>
        </a:p>
      </dgm:t>
    </dgm:pt>
    <dgm:pt modelId="{49519CCF-D3A0-4845-A4C1-4A9A7BEBDC89}" type="pres">
      <dgm:prSet presAssocID="{409A006C-61F0-4A41-87FE-E63EB3AB6A93}" presName="composite" presStyleCnt="0"/>
      <dgm:spPr/>
      <dgm:t>
        <a:bodyPr/>
        <a:lstStyle/>
        <a:p>
          <a:endParaRPr lang="de-CH"/>
        </a:p>
      </dgm:t>
    </dgm:pt>
    <dgm:pt modelId="{1BA898D1-670C-4610-BDAB-DCBFB6C47874}" type="pres">
      <dgm:prSet presAssocID="{409A006C-61F0-4A41-87FE-E63EB3AB6A93}" presName="parentText" presStyleLbl="alignNode1" presStyleIdx="7" presStyleCnt="8">
        <dgm:presLayoutVars>
          <dgm:chMax val="1"/>
          <dgm:bulletEnabled val="1"/>
        </dgm:presLayoutVars>
      </dgm:prSet>
      <dgm:spPr/>
      <dgm:t>
        <a:bodyPr/>
        <a:lstStyle/>
        <a:p>
          <a:endParaRPr lang="de-CH"/>
        </a:p>
      </dgm:t>
    </dgm:pt>
    <dgm:pt modelId="{31D7AFEA-3A8F-4434-B86C-6B5FC830A44F}" type="pres">
      <dgm:prSet presAssocID="{409A006C-61F0-4A41-87FE-E63EB3AB6A93}" presName="descendantText" presStyleLbl="alignAcc1" presStyleIdx="7" presStyleCnt="8">
        <dgm:presLayoutVars>
          <dgm:bulletEnabled val="1"/>
        </dgm:presLayoutVars>
      </dgm:prSet>
      <dgm:spPr/>
      <dgm:t>
        <a:bodyPr/>
        <a:lstStyle/>
        <a:p>
          <a:endParaRPr lang="de-CH"/>
        </a:p>
      </dgm:t>
    </dgm:pt>
  </dgm:ptLst>
  <dgm:cxnLst>
    <dgm:cxn modelId="{812C0BF2-0131-4935-84F2-1D562F8D28D5}" type="presOf" srcId="{10AA4FAD-318D-4A04-835A-3E678C82AB5E}" destId="{2F37601A-B14C-4096-B34F-450F21772CE5}" srcOrd="0" destOrd="0" presId="urn:microsoft.com/office/officeart/2005/8/layout/chevron2"/>
    <dgm:cxn modelId="{B461ABC0-9ABF-4D22-ACD6-5E0AB8DD6E75}" srcId="{9FECA1B1-0F99-4D87-88A7-6CA72D9EA799}" destId="{3F0A734A-87CB-48D8-AB23-DC416E2F3378}" srcOrd="1" destOrd="0" parTransId="{0DBA7547-160F-4AC0-85D0-470F70B2E915}" sibTransId="{48CE9D9C-C12C-4112-B061-B0D2D8BF2929}"/>
    <dgm:cxn modelId="{F44BFF1B-51D7-416D-963A-03B7CC6DA78F}" srcId="{D2B20585-6784-487B-8061-D687935C1657}" destId="{10AA4FAD-318D-4A04-835A-3E678C82AB5E}" srcOrd="0" destOrd="0" parTransId="{275BE989-D18D-49F5-8645-3B763F2BB7D3}" sibTransId="{A9ED03D2-777D-46FC-A2C2-E9DCB2F59F4D}"/>
    <dgm:cxn modelId="{C793615B-1DC6-447F-B050-AB613956492C}" type="presOf" srcId="{C252CB0F-3BBF-426B-80AF-B81C6DD4E6D8}" destId="{31D7AFEA-3A8F-4434-B86C-6B5FC830A44F}" srcOrd="0" destOrd="1" presId="urn:microsoft.com/office/officeart/2005/8/layout/chevron2"/>
    <dgm:cxn modelId="{E454DDCB-8558-4857-86F2-CB6C2963F2C8}" srcId="{9FECA1B1-0F99-4D87-88A7-6CA72D9EA799}" destId="{769BB4BE-E676-45D7-93F0-474664C123D1}" srcOrd="0" destOrd="0" parTransId="{FBF28AB7-E1EC-44DF-9AAA-EE2187FA3B13}" sibTransId="{C19D4494-CFBB-4759-87ED-C046F09A8CBB}"/>
    <dgm:cxn modelId="{75F6DBAD-D332-43D4-9768-0D3B3C0D1421}" type="presOf" srcId="{806032F5-5C56-426F-93BB-8AEFF121DD79}" destId="{F3B995E1-2D73-4492-84EA-8D89EFDAA408}" srcOrd="0" destOrd="0" presId="urn:microsoft.com/office/officeart/2005/8/layout/chevron2"/>
    <dgm:cxn modelId="{4BB163A4-4C01-40F7-BF0C-B33259F795E8}" srcId="{28DA3E77-90F2-45FD-A7FD-BECAF2F30ABB}" destId="{7031C311-10F2-4E0C-A696-D25CAC4893C6}" srcOrd="0" destOrd="0" parTransId="{AC8008BF-C04D-4585-BE9B-41A5959D276B}" sibTransId="{E86E57C4-191D-47A2-8BD2-1B9478FD5738}"/>
    <dgm:cxn modelId="{DA5F521C-7A3C-48FB-9899-B9F5EA02B499}" type="presOf" srcId="{FCB7088A-DE84-4101-8693-93C0BB03088A}" destId="{AB1F47E5-D146-4F67-9118-3E6511297FBA}" srcOrd="0" destOrd="1" presId="urn:microsoft.com/office/officeart/2005/8/layout/chevron2"/>
    <dgm:cxn modelId="{0599A35E-D268-4234-822B-2B62BC2C30E4}" type="presOf" srcId="{0155D1C2-DE1C-4D84-991E-D83E86981057}" destId="{2D32D5AF-AAAD-4E91-8608-6D6C2D0FE65A}" srcOrd="0" destOrd="0" presId="urn:microsoft.com/office/officeart/2005/8/layout/chevron2"/>
    <dgm:cxn modelId="{80C4640E-3212-4308-84F4-3AE1D2ADA6C0}" srcId="{9FECA1B1-0F99-4D87-88A7-6CA72D9EA799}" destId="{409A006C-61F0-4A41-87FE-E63EB3AB6A93}" srcOrd="7" destOrd="0" parTransId="{345C06DF-D423-464D-924B-5CB73B378514}" sibTransId="{EC99274D-8A99-4BD5-893A-F72C5767ABE3}"/>
    <dgm:cxn modelId="{CF647831-1296-45B8-B6B0-E79B27A9B10E}" type="presOf" srcId="{28DA3E77-90F2-45FD-A7FD-BECAF2F30ABB}" destId="{F2A86540-75F5-4A66-AD39-A4807F14AC45}" srcOrd="0" destOrd="0" presId="urn:microsoft.com/office/officeart/2005/8/layout/chevron2"/>
    <dgm:cxn modelId="{E0919F8E-929C-4BCB-9B2B-9DE0359B7D6A}" type="presOf" srcId="{55D12C12-C3FC-46F4-97A9-0AAE8BA3A044}" destId="{5A4B3AFD-E20B-4278-B914-6CF335D21283}" srcOrd="0" destOrd="0" presId="urn:microsoft.com/office/officeart/2005/8/layout/chevron2"/>
    <dgm:cxn modelId="{94E8AAD4-02FB-4731-B965-1E51A5554E12}" type="presOf" srcId="{769BB4BE-E676-45D7-93F0-474664C123D1}" destId="{AF6F0951-4B59-488D-9953-90C3815E25E0}" srcOrd="0" destOrd="0" presId="urn:microsoft.com/office/officeart/2005/8/layout/chevron2"/>
    <dgm:cxn modelId="{7942C519-8C42-4743-845E-5CC0F7AA194A}" type="presOf" srcId="{9FECA1B1-0F99-4D87-88A7-6CA72D9EA799}" destId="{50FA93DA-139D-471C-8B82-F828D7DA841A}" srcOrd="0" destOrd="0" presId="urn:microsoft.com/office/officeart/2005/8/layout/chevron2"/>
    <dgm:cxn modelId="{332B3120-EC33-4F34-A01C-61BFA923A7D7}" type="presOf" srcId="{F135F6A0-BC38-457B-A0C1-766F9ADA8A81}" destId="{31D7AFEA-3A8F-4434-B86C-6B5FC830A44F}" srcOrd="0" destOrd="0" presId="urn:microsoft.com/office/officeart/2005/8/layout/chevron2"/>
    <dgm:cxn modelId="{4BB0FCEB-EDFF-40B5-AFCE-FD65747C2239}" type="presOf" srcId="{3F0A734A-87CB-48D8-AB23-DC416E2F3378}" destId="{0073A477-FE14-4EAB-B2C2-4E3E624EA289}" srcOrd="0" destOrd="0" presId="urn:microsoft.com/office/officeart/2005/8/layout/chevron2"/>
    <dgm:cxn modelId="{3BBBB3E0-C776-410B-A82B-CA86038F8172}" type="presOf" srcId="{8173EBEC-E525-4C00-8B72-F992EF21A24E}" destId="{C1EA53C1-9CEC-4ACB-BA78-EA56523F81F9}" srcOrd="0" destOrd="0" presId="urn:microsoft.com/office/officeart/2005/8/layout/chevron2"/>
    <dgm:cxn modelId="{CB347204-461B-4A93-9F42-0476BB3AE43B}" type="presOf" srcId="{02CC5355-3055-4E1E-8B5F-AB9980A3D6BC}" destId="{DF52F694-6B60-4320-81E6-513B0A670FA2}" srcOrd="0" destOrd="1" presId="urn:microsoft.com/office/officeart/2005/8/layout/chevron2"/>
    <dgm:cxn modelId="{990330F8-14DA-442F-A6E9-752E20A00FD8}" type="presOf" srcId="{7031C311-10F2-4E0C-A696-D25CAC4893C6}" destId="{5B6295C2-8635-4832-8855-35BC57484729}" srcOrd="0" destOrd="0" presId="urn:microsoft.com/office/officeart/2005/8/layout/chevron2"/>
    <dgm:cxn modelId="{8F878995-50E4-4C09-BD5B-053CC9627EF8}" srcId="{9FECA1B1-0F99-4D87-88A7-6CA72D9EA799}" destId="{881E6DB4-021F-4075-983C-F81EC92097E4}" srcOrd="5" destOrd="0" parTransId="{EE30B4DF-EBD4-4C81-B62E-7630A13A0764}" sibTransId="{DA88932A-9ADB-4AB0-8E01-F833250518DA}"/>
    <dgm:cxn modelId="{77B60C36-B19C-4CBB-AD25-815508FE997C}" srcId="{B0F7E5FC-F585-4424-B797-4F9F8A61BBA6}" destId="{02CC5355-3055-4E1E-8B5F-AB9980A3D6BC}" srcOrd="1" destOrd="0" parTransId="{8AD03705-3A12-48E2-9922-341961B7B87F}" sibTransId="{7EA640B6-BF95-4FAB-9977-C36819031EE9}"/>
    <dgm:cxn modelId="{F753DF11-7DAE-4A37-ADE6-25B8A5294B75}" type="presOf" srcId="{881E6DB4-021F-4075-983C-F81EC92097E4}" destId="{ED65BC5D-273E-4667-BF67-6101822E4C7E}" srcOrd="0" destOrd="0" presId="urn:microsoft.com/office/officeart/2005/8/layout/chevron2"/>
    <dgm:cxn modelId="{604F1CBA-805E-443D-B4B5-DE8F4CB3B3A9}" srcId="{881E6DB4-021F-4075-983C-F81EC92097E4}" destId="{806032F5-5C56-426F-93BB-8AEFF121DD79}" srcOrd="0" destOrd="0" parTransId="{204BB77F-0912-442E-BA42-5CA8899E600F}" sibTransId="{3951096F-14A1-485F-B90A-179B3D7DB128}"/>
    <dgm:cxn modelId="{BD4B4239-697C-4069-A58D-7B2880612A38}" srcId="{409A006C-61F0-4A41-87FE-E63EB3AB6A93}" destId="{C252CB0F-3BBF-426B-80AF-B81C6DD4E6D8}" srcOrd="1" destOrd="0" parTransId="{26DFDD05-8011-4B8C-A986-857467C95942}" sibTransId="{FFFB11A8-01F8-4091-B977-2D87953BD127}"/>
    <dgm:cxn modelId="{C9190C0A-3F24-47D5-A860-F1F3D1118D5B}" srcId="{769BB4BE-E676-45D7-93F0-474664C123D1}" destId="{0155D1C2-DE1C-4D84-991E-D83E86981057}" srcOrd="0" destOrd="0" parTransId="{C3AE8D9A-DC22-4783-B7AC-2019FDC2E273}" sibTransId="{CB183C00-700B-490C-AA64-33C02958F6C3}"/>
    <dgm:cxn modelId="{972D3B36-A6A5-44FD-AE21-263F78A91A66}" srcId="{9FECA1B1-0F99-4D87-88A7-6CA72D9EA799}" destId="{D2B20585-6784-487B-8061-D687935C1657}" srcOrd="2" destOrd="0" parTransId="{633E7CCB-E84B-4BCD-9615-35FD4B918D42}" sibTransId="{95F73361-6889-428A-9DCF-BFF9CD8C39F4}"/>
    <dgm:cxn modelId="{C49DC319-0D20-4F89-AB0F-1095E58424F1}" srcId="{B0F7E5FC-F585-4424-B797-4F9F8A61BBA6}" destId="{5ABF7E85-99F2-4A26-A85B-A7BCE78DC356}" srcOrd="2" destOrd="0" parTransId="{56D19846-67AF-4E66-989C-B22B93B11A33}" sibTransId="{B1FB100B-A3F9-4156-87FA-0F0616C1C060}"/>
    <dgm:cxn modelId="{108AAF8F-946D-4626-A507-CE96D081AB3D}" srcId="{3F0A734A-87CB-48D8-AB23-DC416E2F3378}" destId="{FCB7088A-DE84-4101-8693-93C0BB03088A}" srcOrd="1" destOrd="0" parTransId="{5EFCB714-DC24-4968-BE11-B9726BDFED32}" sibTransId="{640FB21B-EC45-4065-B1F7-3B0D27074675}"/>
    <dgm:cxn modelId="{D71D75F5-878C-404D-BFA8-56B921EF2F27}" type="presOf" srcId="{B0F7E5FC-F585-4424-B797-4F9F8A61BBA6}" destId="{0C7F44B0-45E9-4DC2-B0EF-CE99F9B547A8}" srcOrd="0" destOrd="0" presId="urn:microsoft.com/office/officeart/2005/8/layout/chevron2"/>
    <dgm:cxn modelId="{92CADC7D-8CA3-4F8D-9844-9F9E89D4DE16}" type="presOf" srcId="{D2B20585-6784-487B-8061-D687935C1657}" destId="{D791A2F6-BB88-4FC0-907D-D68C23B730A3}" srcOrd="0" destOrd="0" presId="urn:microsoft.com/office/officeart/2005/8/layout/chevron2"/>
    <dgm:cxn modelId="{F6880CBE-5FFA-4989-8388-2BC9D01E9A98}" srcId="{9FECA1B1-0F99-4D87-88A7-6CA72D9EA799}" destId="{B0F7E5FC-F585-4424-B797-4F9F8A61BBA6}" srcOrd="3" destOrd="0" parTransId="{3BAD3093-27DB-475B-B097-AEAB1DC53C1D}" sibTransId="{4EE1B25C-E8E1-4D66-9640-8A75A2C1A271}"/>
    <dgm:cxn modelId="{B1775694-D9BF-4485-B9D6-443484F15FB8}" type="presOf" srcId="{409A006C-61F0-4A41-87FE-E63EB3AB6A93}" destId="{1BA898D1-670C-4610-BDAB-DCBFB6C47874}" srcOrd="0" destOrd="0" presId="urn:microsoft.com/office/officeart/2005/8/layout/chevron2"/>
    <dgm:cxn modelId="{7FA5FFF3-7E7E-4666-9C5E-6DFD926E8FB2}" type="presOf" srcId="{00AF1470-0272-4479-8261-86E98D068459}" destId="{AB1F47E5-D146-4F67-9118-3E6511297FBA}" srcOrd="0" destOrd="0" presId="urn:microsoft.com/office/officeart/2005/8/layout/chevron2"/>
    <dgm:cxn modelId="{2781E225-F61A-4640-9875-5E03BE35D768}" type="presOf" srcId="{5ABF7E85-99F2-4A26-A85B-A7BCE78DC356}" destId="{DF52F694-6B60-4320-81E6-513B0A670FA2}" srcOrd="0" destOrd="2" presId="urn:microsoft.com/office/officeart/2005/8/layout/chevron2"/>
    <dgm:cxn modelId="{A0156C9E-3777-4860-B82A-49DE81F0EB5F}" srcId="{409A006C-61F0-4A41-87FE-E63EB3AB6A93}" destId="{F135F6A0-BC38-457B-A0C1-766F9ADA8A81}" srcOrd="0" destOrd="0" parTransId="{7024B409-7F85-49F2-9B33-AB5685E98533}" sibTransId="{A2E75ABF-86DD-4E87-9CF2-7A4C9B7BE163}"/>
    <dgm:cxn modelId="{A6038D57-BAE0-45BC-B100-2871DE966A99}" srcId="{B0F7E5FC-F585-4424-B797-4F9F8A61BBA6}" destId="{D79390F1-0A36-4A60-A0E2-BD15C821E239}" srcOrd="0" destOrd="0" parTransId="{C1C4B2FB-DA7D-4C79-9CA6-F1128758A6A6}" sibTransId="{55BAFE0A-89D4-44DD-9CEE-4FD34ACE7AB5}"/>
    <dgm:cxn modelId="{A99BACA7-FD98-4BB4-9065-96579CB7EAB0}" srcId="{9FECA1B1-0F99-4D87-88A7-6CA72D9EA799}" destId="{55D12C12-C3FC-46F4-97A9-0AAE8BA3A044}" srcOrd="6" destOrd="0" parTransId="{75257FED-4325-4CC1-B741-BA09DAFA1E6B}" sibTransId="{5C445BCE-601B-4859-BA67-AA3C3E99582E}"/>
    <dgm:cxn modelId="{1EF0C394-C140-489C-AD0B-475A55DD38D7}" srcId="{3F0A734A-87CB-48D8-AB23-DC416E2F3378}" destId="{00AF1470-0272-4479-8261-86E98D068459}" srcOrd="0" destOrd="0" parTransId="{B187E2C6-EE84-4429-B735-FF5761C5F959}" sibTransId="{8D3A9C6C-408E-4B04-A18C-29EFDD795CEA}"/>
    <dgm:cxn modelId="{C93BA129-8A9F-4E30-845E-B3C7F45A3245}" srcId="{55D12C12-C3FC-46F4-97A9-0AAE8BA3A044}" destId="{8173EBEC-E525-4C00-8B72-F992EF21A24E}" srcOrd="0" destOrd="0" parTransId="{8AA27E81-F41E-4515-8A1A-959DEFC2F324}" sibTransId="{DC72A6D9-C92D-46D8-A216-EF63E93E3C8D}"/>
    <dgm:cxn modelId="{446C0323-A58C-43C8-BE68-BC39C3C707A3}" type="presOf" srcId="{D79390F1-0A36-4A60-A0E2-BD15C821E239}" destId="{DF52F694-6B60-4320-81E6-513B0A670FA2}" srcOrd="0" destOrd="0" presId="urn:microsoft.com/office/officeart/2005/8/layout/chevron2"/>
    <dgm:cxn modelId="{A9840E58-E3AE-400A-89FB-CEE7F3EB920A}" srcId="{9FECA1B1-0F99-4D87-88A7-6CA72D9EA799}" destId="{28DA3E77-90F2-45FD-A7FD-BECAF2F30ABB}" srcOrd="4" destOrd="0" parTransId="{CDE4E449-EAD2-4972-AD4D-8C33CF94A3EE}" sibTransId="{BCAE4823-91C6-466C-A3FD-C43B51EBE351}"/>
    <dgm:cxn modelId="{14B3893C-4505-440D-949D-B232AA805F00}" type="presParOf" srcId="{50FA93DA-139D-471C-8B82-F828D7DA841A}" destId="{FD14F3CE-3094-477A-BDC5-F4DFF742996C}" srcOrd="0" destOrd="0" presId="urn:microsoft.com/office/officeart/2005/8/layout/chevron2"/>
    <dgm:cxn modelId="{D8F1952F-77FB-47A6-91D8-B38B820AF8EB}" type="presParOf" srcId="{FD14F3CE-3094-477A-BDC5-F4DFF742996C}" destId="{AF6F0951-4B59-488D-9953-90C3815E25E0}" srcOrd="0" destOrd="0" presId="urn:microsoft.com/office/officeart/2005/8/layout/chevron2"/>
    <dgm:cxn modelId="{8BC5881B-795D-4E88-BEBA-B3DA6D0A51BF}" type="presParOf" srcId="{FD14F3CE-3094-477A-BDC5-F4DFF742996C}" destId="{2D32D5AF-AAAD-4E91-8608-6D6C2D0FE65A}" srcOrd="1" destOrd="0" presId="urn:microsoft.com/office/officeart/2005/8/layout/chevron2"/>
    <dgm:cxn modelId="{E356D1CE-2988-4D93-9A2A-94A62831D1C7}" type="presParOf" srcId="{50FA93DA-139D-471C-8B82-F828D7DA841A}" destId="{AF65AB00-54CC-4A02-BED1-F34390D1DC06}" srcOrd="1" destOrd="0" presId="urn:microsoft.com/office/officeart/2005/8/layout/chevron2"/>
    <dgm:cxn modelId="{3646BA6C-FA5B-49E7-A095-95F6998B6AC9}" type="presParOf" srcId="{50FA93DA-139D-471C-8B82-F828D7DA841A}" destId="{39B45076-7980-450A-AC69-3CDC87AFBF7C}" srcOrd="2" destOrd="0" presId="urn:microsoft.com/office/officeart/2005/8/layout/chevron2"/>
    <dgm:cxn modelId="{45FAC159-EEA4-4201-B1C3-A7D9AD7A72CE}" type="presParOf" srcId="{39B45076-7980-450A-AC69-3CDC87AFBF7C}" destId="{0073A477-FE14-4EAB-B2C2-4E3E624EA289}" srcOrd="0" destOrd="0" presId="urn:microsoft.com/office/officeart/2005/8/layout/chevron2"/>
    <dgm:cxn modelId="{1C3D1B46-8BD9-4AD3-AFC8-A462CA2C537B}" type="presParOf" srcId="{39B45076-7980-450A-AC69-3CDC87AFBF7C}" destId="{AB1F47E5-D146-4F67-9118-3E6511297FBA}" srcOrd="1" destOrd="0" presId="urn:microsoft.com/office/officeart/2005/8/layout/chevron2"/>
    <dgm:cxn modelId="{8467941E-5365-48FB-B9A8-0D035CE73F00}" type="presParOf" srcId="{50FA93DA-139D-471C-8B82-F828D7DA841A}" destId="{5FFE9DD0-C3F1-41A9-9202-FDEC4FBAD24B}" srcOrd="3" destOrd="0" presId="urn:microsoft.com/office/officeart/2005/8/layout/chevron2"/>
    <dgm:cxn modelId="{04F0869F-697E-44EF-9FBB-78390FE093A6}" type="presParOf" srcId="{50FA93DA-139D-471C-8B82-F828D7DA841A}" destId="{7BFAF6F1-4089-426E-8C1E-02D60E03F2F6}" srcOrd="4" destOrd="0" presId="urn:microsoft.com/office/officeart/2005/8/layout/chevron2"/>
    <dgm:cxn modelId="{7AE25EFC-45C4-4065-804D-FB6393AA58B8}" type="presParOf" srcId="{7BFAF6F1-4089-426E-8C1E-02D60E03F2F6}" destId="{D791A2F6-BB88-4FC0-907D-D68C23B730A3}" srcOrd="0" destOrd="0" presId="urn:microsoft.com/office/officeart/2005/8/layout/chevron2"/>
    <dgm:cxn modelId="{95698BB5-9F6C-4886-AA97-3915583043DF}" type="presParOf" srcId="{7BFAF6F1-4089-426E-8C1E-02D60E03F2F6}" destId="{2F37601A-B14C-4096-B34F-450F21772CE5}" srcOrd="1" destOrd="0" presId="urn:microsoft.com/office/officeart/2005/8/layout/chevron2"/>
    <dgm:cxn modelId="{291FEA4D-FB49-4FC6-9A5E-5A8E929C5111}" type="presParOf" srcId="{50FA93DA-139D-471C-8B82-F828D7DA841A}" destId="{7A250750-F02E-4F47-937E-5BE836BFF729}" srcOrd="5" destOrd="0" presId="urn:microsoft.com/office/officeart/2005/8/layout/chevron2"/>
    <dgm:cxn modelId="{3A23734D-F3AE-4D09-9673-CC716587B4A4}" type="presParOf" srcId="{50FA93DA-139D-471C-8B82-F828D7DA841A}" destId="{4EBBBB55-0396-44B4-BEA6-15CE1D98A849}" srcOrd="6" destOrd="0" presId="urn:microsoft.com/office/officeart/2005/8/layout/chevron2"/>
    <dgm:cxn modelId="{8CB9764B-EE69-4963-8BC9-BDCD16E2D606}" type="presParOf" srcId="{4EBBBB55-0396-44B4-BEA6-15CE1D98A849}" destId="{0C7F44B0-45E9-4DC2-B0EF-CE99F9B547A8}" srcOrd="0" destOrd="0" presId="urn:microsoft.com/office/officeart/2005/8/layout/chevron2"/>
    <dgm:cxn modelId="{70B56AC2-1B33-4BD0-B88B-E573130688B4}" type="presParOf" srcId="{4EBBBB55-0396-44B4-BEA6-15CE1D98A849}" destId="{DF52F694-6B60-4320-81E6-513B0A670FA2}" srcOrd="1" destOrd="0" presId="urn:microsoft.com/office/officeart/2005/8/layout/chevron2"/>
    <dgm:cxn modelId="{D985CD41-9827-46CF-A4DD-5B463DB5E37E}" type="presParOf" srcId="{50FA93DA-139D-471C-8B82-F828D7DA841A}" destId="{75BD2782-DE5B-4585-84CB-B8E43F63BCE4}" srcOrd="7" destOrd="0" presId="urn:microsoft.com/office/officeart/2005/8/layout/chevron2"/>
    <dgm:cxn modelId="{525A9C70-F853-4B94-82ED-7BA07BC62AC0}" type="presParOf" srcId="{50FA93DA-139D-471C-8B82-F828D7DA841A}" destId="{046174E7-67A9-4044-9F59-AFC31903EBF4}" srcOrd="8" destOrd="0" presId="urn:microsoft.com/office/officeart/2005/8/layout/chevron2"/>
    <dgm:cxn modelId="{9DEB2A32-5D63-49EC-9E2F-739705B00E2F}" type="presParOf" srcId="{046174E7-67A9-4044-9F59-AFC31903EBF4}" destId="{F2A86540-75F5-4A66-AD39-A4807F14AC45}" srcOrd="0" destOrd="0" presId="urn:microsoft.com/office/officeart/2005/8/layout/chevron2"/>
    <dgm:cxn modelId="{71721B5B-2265-4216-8A3C-7E681654F8C7}" type="presParOf" srcId="{046174E7-67A9-4044-9F59-AFC31903EBF4}" destId="{5B6295C2-8635-4832-8855-35BC57484729}" srcOrd="1" destOrd="0" presId="urn:microsoft.com/office/officeart/2005/8/layout/chevron2"/>
    <dgm:cxn modelId="{F6175BA2-4937-4D31-8197-F08E03D2283E}" type="presParOf" srcId="{50FA93DA-139D-471C-8B82-F828D7DA841A}" destId="{8C041C02-589A-478F-A952-52A1CFE269FD}" srcOrd="9" destOrd="0" presId="urn:microsoft.com/office/officeart/2005/8/layout/chevron2"/>
    <dgm:cxn modelId="{B15A4A81-93E6-411C-9032-25E6CB85A42E}" type="presParOf" srcId="{50FA93DA-139D-471C-8B82-F828D7DA841A}" destId="{6C7A4D23-8A22-4E38-BA71-6FBB377478A2}" srcOrd="10" destOrd="0" presId="urn:microsoft.com/office/officeart/2005/8/layout/chevron2"/>
    <dgm:cxn modelId="{7AE4A41B-0E21-48A8-9B5E-87F95F1F1CC2}" type="presParOf" srcId="{6C7A4D23-8A22-4E38-BA71-6FBB377478A2}" destId="{ED65BC5D-273E-4667-BF67-6101822E4C7E}" srcOrd="0" destOrd="0" presId="urn:microsoft.com/office/officeart/2005/8/layout/chevron2"/>
    <dgm:cxn modelId="{F0DA4518-4B61-4E2A-AD4E-BBF56C0F9ACA}" type="presParOf" srcId="{6C7A4D23-8A22-4E38-BA71-6FBB377478A2}" destId="{F3B995E1-2D73-4492-84EA-8D89EFDAA408}" srcOrd="1" destOrd="0" presId="urn:microsoft.com/office/officeart/2005/8/layout/chevron2"/>
    <dgm:cxn modelId="{A27F3555-0427-4590-B9F4-5DEED7FCB970}" type="presParOf" srcId="{50FA93DA-139D-471C-8B82-F828D7DA841A}" destId="{6AF365C2-83F2-4399-9D3E-E9DBAD71F8D6}" srcOrd="11" destOrd="0" presId="urn:microsoft.com/office/officeart/2005/8/layout/chevron2"/>
    <dgm:cxn modelId="{C4739242-56AC-4BF1-8258-7ED796BA2F5E}" type="presParOf" srcId="{50FA93DA-139D-471C-8B82-F828D7DA841A}" destId="{00142D5F-39D5-4067-85F0-44EDF44812B3}" srcOrd="12" destOrd="0" presId="urn:microsoft.com/office/officeart/2005/8/layout/chevron2"/>
    <dgm:cxn modelId="{95360741-46BD-4475-A8CF-9321069042B2}" type="presParOf" srcId="{00142D5F-39D5-4067-85F0-44EDF44812B3}" destId="{5A4B3AFD-E20B-4278-B914-6CF335D21283}" srcOrd="0" destOrd="0" presId="urn:microsoft.com/office/officeart/2005/8/layout/chevron2"/>
    <dgm:cxn modelId="{D6936888-D2B7-4D7B-A8D3-FB83805F7DF2}" type="presParOf" srcId="{00142D5F-39D5-4067-85F0-44EDF44812B3}" destId="{C1EA53C1-9CEC-4ACB-BA78-EA56523F81F9}" srcOrd="1" destOrd="0" presId="urn:microsoft.com/office/officeart/2005/8/layout/chevron2"/>
    <dgm:cxn modelId="{492214F6-29F4-4C95-8C28-ACFB6E854EA3}" type="presParOf" srcId="{50FA93DA-139D-471C-8B82-F828D7DA841A}" destId="{4A4B16C7-E491-460D-94C0-5C3C28E13EDC}" srcOrd="13" destOrd="0" presId="urn:microsoft.com/office/officeart/2005/8/layout/chevron2"/>
    <dgm:cxn modelId="{F4E3CE10-6034-4DF1-95AF-4CA93B6D147E}" type="presParOf" srcId="{50FA93DA-139D-471C-8B82-F828D7DA841A}" destId="{49519CCF-D3A0-4845-A4C1-4A9A7BEBDC89}" srcOrd="14" destOrd="0" presId="urn:microsoft.com/office/officeart/2005/8/layout/chevron2"/>
    <dgm:cxn modelId="{899BF724-0C5E-40CD-9F52-76388166994A}" type="presParOf" srcId="{49519CCF-D3A0-4845-A4C1-4A9A7BEBDC89}" destId="{1BA898D1-670C-4610-BDAB-DCBFB6C47874}" srcOrd="0" destOrd="0" presId="urn:microsoft.com/office/officeart/2005/8/layout/chevron2"/>
    <dgm:cxn modelId="{A1768112-59AE-4120-9304-B878107A8E5D}" type="presParOf" srcId="{49519CCF-D3A0-4845-A4C1-4A9A7BEBDC89}" destId="{31D7AFEA-3A8F-4434-B86C-6B5FC830A44F}" srcOrd="1" destOrd="0" presId="urn:microsoft.com/office/officeart/2005/8/layout/chevron2"/>
  </dgm:cxnLst>
  <dgm:bg/>
  <dgm:whole/>
  <dgm:extLst>
    <a:ext uri="http://schemas.microsoft.com/office/drawing/2008/diagram">
      <dsp:dataModelExt xmlns:dsp="http://schemas.microsoft.com/office/drawing/2008/diagram" relId="rId49"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7AEC719E-5B1B-49FF-8663-E21CDB44D8EB}"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de-CH"/>
        </a:p>
      </dgm:t>
    </dgm:pt>
    <dgm:pt modelId="{E9AB4042-5B14-4466-B764-99D193D8637C}">
      <dgm:prSet phldrT="[Text]"/>
      <dgm:spPr>
        <a:solidFill>
          <a:srgbClr val="D5D3EA"/>
        </a:solidFill>
      </dgm:spPr>
      <dgm:t>
        <a:bodyPr/>
        <a:lstStyle/>
        <a:p>
          <a:pPr algn="ctr"/>
          <a:r>
            <a:rPr lang="de-CH"/>
            <a:t> </a:t>
          </a:r>
        </a:p>
      </dgm:t>
    </dgm:pt>
    <dgm:pt modelId="{89CE2173-BE74-48B3-99F6-EEE18D38F0AE}" type="parTrans" cxnId="{A11C0DE3-3640-43E2-AEAE-0AA88FC4D8B2}">
      <dgm:prSet/>
      <dgm:spPr/>
      <dgm:t>
        <a:bodyPr/>
        <a:lstStyle/>
        <a:p>
          <a:pPr algn="ctr"/>
          <a:endParaRPr lang="de-CH"/>
        </a:p>
      </dgm:t>
    </dgm:pt>
    <dgm:pt modelId="{234DE994-FA73-4261-A8E2-AE8DF20BA9E7}" type="sibTrans" cxnId="{A11C0DE3-3640-43E2-AEAE-0AA88FC4D8B2}">
      <dgm:prSet/>
      <dgm:spPr/>
      <dgm:t>
        <a:bodyPr/>
        <a:lstStyle/>
        <a:p>
          <a:pPr algn="ctr"/>
          <a:endParaRPr lang="de-CH"/>
        </a:p>
      </dgm:t>
    </dgm:pt>
    <dgm:pt modelId="{A9DDB178-81E9-4B85-A304-BBE8C6416A45}">
      <dgm:prSet phldrT="[Text]" custT="1"/>
      <dgm:spPr>
        <a:solidFill>
          <a:srgbClr val="D5D3EA"/>
        </a:solidFill>
      </dgm:spPr>
      <dgm:t>
        <a:bodyPr/>
        <a:lstStyle/>
        <a:p>
          <a:pPr algn="ctr"/>
          <a:r>
            <a:rPr lang="de-CH" sz="900">
              <a:solidFill>
                <a:sysClr val="windowText" lastClr="000000"/>
              </a:solidFill>
            </a:rPr>
            <a:t>Effektiv/</a:t>
          </a:r>
          <a:br>
            <a:rPr lang="de-CH" sz="900">
              <a:solidFill>
                <a:sysClr val="windowText" lastClr="000000"/>
              </a:solidFill>
            </a:rPr>
          </a:br>
          <a:r>
            <a:rPr lang="de-CH" sz="900">
              <a:solidFill>
                <a:sysClr val="windowText" lastClr="000000"/>
              </a:solidFill>
            </a:rPr>
            <a:t>Effective</a:t>
          </a:r>
        </a:p>
      </dgm:t>
    </dgm:pt>
    <dgm:pt modelId="{CF1FD670-4494-47E5-AD34-AC2AFEB2038F}" type="parTrans" cxnId="{527DCCD7-A1A4-4DCA-BA98-3753534158A9}">
      <dgm:prSet/>
      <dgm:spPr>
        <a:solidFill>
          <a:srgbClr val="D5D3EA"/>
        </a:solidFill>
        <a:ln>
          <a:solidFill>
            <a:srgbClr val="D5D3EA"/>
          </a:solidFill>
        </a:ln>
      </dgm:spPr>
      <dgm:t>
        <a:bodyPr/>
        <a:lstStyle/>
        <a:p>
          <a:pPr algn="ctr"/>
          <a:endParaRPr lang="de-CH"/>
        </a:p>
      </dgm:t>
    </dgm:pt>
    <dgm:pt modelId="{E92CFB15-3421-4942-A8A0-A12A8396CB22}" type="sibTrans" cxnId="{527DCCD7-A1A4-4DCA-BA98-3753534158A9}">
      <dgm:prSet/>
      <dgm:spPr/>
      <dgm:t>
        <a:bodyPr/>
        <a:lstStyle/>
        <a:p>
          <a:pPr algn="ctr"/>
          <a:endParaRPr lang="de-CH"/>
        </a:p>
      </dgm:t>
    </dgm:pt>
    <dgm:pt modelId="{101F4317-3430-4426-94F5-802085099F17}">
      <dgm:prSet phldrT="[Text]" custT="1"/>
      <dgm:spPr>
        <a:solidFill>
          <a:srgbClr val="D5D3EA"/>
        </a:solidFill>
      </dgm:spPr>
      <dgm:t>
        <a:bodyPr/>
        <a:lstStyle/>
        <a:p>
          <a:pPr algn="ctr"/>
          <a:r>
            <a:rPr lang="de-CH" sz="900">
              <a:solidFill>
                <a:sysClr val="windowText" lastClr="000000"/>
              </a:solidFill>
            </a:rPr>
            <a:t>Effizient/</a:t>
          </a:r>
          <a:br>
            <a:rPr lang="de-CH" sz="900">
              <a:solidFill>
                <a:sysClr val="windowText" lastClr="000000"/>
              </a:solidFill>
            </a:rPr>
          </a:br>
          <a:r>
            <a:rPr lang="de-CH" sz="900">
              <a:solidFill>
                <a:sysClr val="windowText" lastClr="000000"/>
              </a:solidFill>
            </a:rPr>
            <a:t>Efficient</a:t>
          </a:r>
        </a:p>
      </dgm:t>
    </dgm:pt>
    <dgm:pt modelId="{3CF68BBD-CA3D-4584-893A-09624D4EA933}" type="parTrans" cxnId="{6D06C58E-906F-41B3-BA19-2E8DE5D3686A}">
      <dgm:prSet/>
      <dgm:spPr>
        <a:solidFill>
          <a:srgbClr val="D5D3EA"/>
        </a:solidFill>
        <a:ln>
          <a:solidFill>
            <a:srgbClr val="D5D3EA"/>
          </a:solidFill>
        </a:ln>
      </dgm:spPr>
      <dgm:t>
        <a:bodyPr/>
        <a:lstStyle/>
        <a:p>
          <a:pPr algn="ctr"/>
          <a:endParaRPr lang="de-CH"/>
        </a:p>
      </dgm:t>
    </dgm:pt>
    <dgm:pt modelId="{0B1D878A-A510-4A0B-A296-49579007781D}" type="sibTrans" cxnId="{6D06C58E-906F-41B3-BA19-2E8DE5D3686A}">
      <dgm:prSet/>
      <dgm:spPr/>
      <dgm:t>
        <a:bodyPr/>
        <a:lstStyle/>
        <a:p>
          <a:pPr algn="ctr"/>
          <a:endParaRPr lang="de-CH"/>
        </a:p>
      </dgm:t>
    </dgm:pt>
    <dgm:pt modelId="{AC2E6B50-5446-427D-A374-B5D0B9777DB9}">
      <dgm:prSet phldrT="[Text]" custT="1"/>
      <dgm:spPr>
        <a:solidFill>
          <a:srgbClr val="D5D3EA"/>
        </a:solidFill>
      </dgm:spPr>
      <dgm:t>
        <a:bodyPr/>
        <a:lstStyle/>
        <a:p>
          <a:pPr algn="ctr"/>
          <a:r>
            <a:rPr lang="de-CH" sz="800">
              <a:solidFill>
                <a:sysClr val="windowText" lastClr="000000"/>
              </a:solidFill>
            </a:rPr>
            <a:t>Ansprechend/Engagig</a:t>
          </a:r>
        </a:p>
      </dgm:t>
    </dgm:pt>
    <dgm:pt modelId="{7E3B3794-5A6D-4BF8-92C0-EE0F410078CF}" type="parTrans" cxnId="{C84E003D-7E80-4239-B087-D1CD83D6233A}">
      <dgm:prSet/>
      <dgm:spPr>
        <a:solidFill>
          <a:srgbClr val="D5D3EA"/>
        </a:solidFill>
        <a:ln>
          <a:solidFill>
            <a:srgbClr val="D5D3EA"/>
          </a:solidFill>
        </a:ln>
      </dgm:spPr>
      <dgm:t>
        <a:bodyPr/>
        <a:lstStyle/>
        <a:p>
          <a:pPr algn="ctr"/>
          <a:endParaRPr lang="de-CH"/>
        </a:p>
      </dgm:t>
    </dgm:pt>
    <dgm:pt modelId="{A5637B9C-DBA0-4060-B673-CFA9C524CB20}" type="sibTrans" cxnId="{C84E003D-7E80-4239-B087-D1CD83D6233A}">
      <dgm:prSet/>
      <dgm:spPr/>
      <dgm:t>
        <a:bodyPr/>
        <a:lstStyle/>
        <a:p>
          <a:pPr algn="ctr"/>
          <a:endParaRPr lang="de-CH"/>
        </a:p>
      </dgm:t>
    </dgm:pt>
    <dgm:pt modelId="{639112F8-336A-456C-998A-D38E534FE472}">
      <dgm:prSet phldrT="[Text]" custT="1"/>
      <dgm:spPr>
        <a:solidFill>
          <a:srgbClr val="D5D3EA"/>
        </a:solidFill>
      </dgm:spPr>
      <dgm:t>
        <a:bodyPr/>
        <a:lstStyle/>
        <a:p>
          <a:pPr algn="ctr"/>
          <a:r>
            <a:rPr lang="de-CH" sz="800">
              <a:solidFill>
                <a:sysClr val="windowText" lastClr="000000"/>
              </a:solidFill>
            </a:rPr>
            <a:t>Fehlertolerant/Error tolerant</a:t>
          </a:r>
        </a:p>
      </dgm:t>
    </dgm:pt>
    <dgm:pt modelId="{3C274CA4-0B5F-4EDB-A90C-1723D3716243}" type="parTrans" cxnId="{E4CE0CBE-2AF8-4E52-8CB1-729D19B0C910}">
      <dgm:prSet/>
      <dgm:spPr>
        <a:solidFill>
          <a:srgbClr val="D5D3EA"/>
        </a:solidFill>
        <a:ln>
          <a:solidFill>
            <a:srgbClr val="D5D3EA"/>
          </a:solidFill>
        </a:ln>
      </dgm:spPr>
      <dgm:t>
        <a:bodyPr/>
        <a:lstStyle/>
        <a:p>
          <a:pPr algn="ctr"/>
          <a:endParaRPr lang="de-CH"/>
        </a:p>
      </dgm:t>
    </dgm:pt>
    <dgm:pt modelId="{C3D4CE7B-247A-4E0A-892A-C91BF999601F}" type="sibTrans" cxnId="{E4CE0CBE-2AF8-4E52-8CB1-729D19B0C910}">
      <dgm:prSet/>
      <dgm:spPr/>
      <dgm:t>
        <a:bodyPr/>
        <a:lstStyle/>
        <a:p>
          <a:pPr algn="ctr"/>
          <a:endParaRPr lang="de-CH"/>
        </a:p>
      </dgm:t>
    </dgm:pt>
    <dgm:pt modelId="{E231B255-403C-433F-94FB-F79E4F73A84B}">
      <dgm:prSet phldrT="[Text]" custT="1"/>
      <dgm:spPr>
        <a:solidFill>
          <a:srgbClr val="D5D3EA"/>
        </a:solidFill>
      </dgm:spPr>
      <dgm:t>
        <a:bodyPr/>
        <a:lstStyle/>
        <a:p>
          <a:pPr algn="ctr"/>
          <a:r>
            <a:rPr lang="de-CH" sz="800">
              <a:solidFill>
                <a:sysClr val="windowText" lastClr="000000"/>
              </a:solidFill>
            </a:rPr>
            <a:t>Lernfördernd/Easy to learn</a:t>
          </a:r>
        </a:p>
      </dgm:t>
    </dgm:pt>
    <dgm:pt modelId="{AF984D73-4D39-40C7-8143-6911FAC0236B}" type="parTrans" cxnId="{42DD57A2-2B67-4EBF-A8B0-E0F889252214}">
      <dgm:prSet/>
      <dgm:spPr>
        <a:solidFill>
          <a:srgbClr val="D5D3EA"/>
        </a:solidFill>
        <a:ln>
          <a:solidFill>
            <a:srgbClr val="D5D3EA"/>
          </a:solidFill>
        </a:ln>
      </dgm:spPr>
      <dgm:t>
        <a:bodyPr/>
        <a:lstStyle/>
        <a:p>
          <a:pPr algn="ctr"/>
          <a:endParaRPr lang="de-CH"/>
        </a:p>
      </dgm:t>
    </dgm:pt>
    <dgm:pt modelId="{6D6B64F5-2AD0-4702-8C16-738CC2C4C3A2}" type="sibTrans" cxnId="{42DD57A2-2B67-4EBF-A8B0-E0F889252214}">
      <dgm:prSet/>
      <dgm:spPr/>
      <dgm:t>
        <a:bodyPr/>
        <a:lstStyle/>
        <a:p>
          <a:pPr algn="ctr"/>
          <a:endParaRPr lang="de-CH"/>
        </a:p>
      </dgm:t>
    </dgm:pt>
    <dgm:pt modelId="{4BDBFFBC-CC47-4B10-88D4-D1D3B8D01305}" type="pres">
      <dgm:prSet presAssocID="{7AEC719E-5B1B-49FF-8663-E21CDB44D8EB}" presName="cycle" presStyleCnt="0">
        <dgm:presLayoutVars>
          <dgm:chMax val="1"/>
          <dgm:dir/>
          <dgm:animLvl val="ctr"/>
          <dgm:resizeHandles val="exact"/>
        </dgm:presLayoutVars>
      </dgm:prSet>
      <dgm:spPr/>
      <dgm:t>
        <a:bodyPr/>
        <a:lstStyle/>
        <a:p>
          <a:endParaRPr lang="de-CH"/>
        </a:p>
      </dgm:t>
    </dgm:pt>
    <dgm:pt modelId="{6846C535-EEBE-4A04-BCEA-F9D68B9831CD}" type="pres">
      <dgm:prSet presAssocID="{E9AB4042-5B14-4466-B764-99D193D8637C}" presName="centerShape" presStyleLbl="node0" presStyleIdx="0" presStyleCnt="1" custScaleX="17161" custScaleY="17161"/>
      <dgm:spPr/>
      <dgm:t>
        <a:bodyPr/>
        <a:lstStyle/>
        <a:p>
          <a:endParaRPr lang="de-CH"/>
        </a:p>
      </dgm:t>
    </dgm:pt>
    <dgm:pt modelId="{572931F3-729D-44CB-9B9B-ED95DA635A33}" type="pres">
      <dgm:prSet presAssocID="{CF1FD670-4494-47E5-AD34-AC2AFEB2038F}" presName="Name9" presStyleLbl="parChTrans1D2" presStyleIdx="0" presStyleCnt="5"/>
      <dgm:spPr/>
      <dgm:t>
        <a:bodyPr/>
        <a:lstStyle/>
        <a:p>
          <a:endParaRPr lang="de-CH"/>
        </a:p>
      </dgm:t>
    </dgm:pt>
    <dgm:pt modelId="{143137AE-D05B-4175-8A9E-5B6A52BDE5BB}" type="pres">
      <dgm:prSet presAssocID="{CF1FD670-4494-47E5-AD34-AC2AFEB2038F}" presName="connTx" presStyleLbl="parChTrans1D2" presStyleIdx="0" presStyleCnt="5"/>
      <dgm:spPr/>
      <dgm:t>
        <a:bodyPr/>
        <a:lstStyle/>
        <a:p>
          <a:endParaRPr lang="de-CH"/>
        </a:p>
      </dgm:t>
    </dgm:pt>
    <dgm:pt modelId="{89D5F5D4-7153-4108-AFBD-7DCCC3F4B094}" type="pres">
      <dgm:prSet presAssocID="{A9DDB178-81E9-4B85-A304-BBE8C6416A45}" presName="node" presStyleLbl="node1" presStyleIdx="0" presStyleCnt="5" custRadScaleRad="75712" custRadScaleInc="2152">
        <dgm:presLayoutVars>
          <dgm:bulletEnabled val="1"/>
        </dgm:presLayoutVars>
      </dgm:prSet>
      <dgm:spPr/>
      <dgm:t>
        <a:bodyPr/>
        <a:lstStyle/>
        <a:p>
          <a:endParaRPr lang="de-CH"/>
        </a:p>
      </dgm:t>
    </dgm:pt>
    <dgm:pt modelId="{C18B3486-2024-4580-B6BF-9A5C474253EF}" type="pres">
      <dgm:prSet presAssocID="{3CF68BBD-CA3D-4584-893A-09624D4EA933}" presName="Name9" presStyleLbl="parChTrans1D2" presStyleIdx="1" presStyleCnt="5"/>
      <dgm:spPr/>
      <dgm:t>
        <a:bodyPr/>
        <a:lstStyle/>
        <a:p>
          <a:endParaRPr lang="de-CH"/>
        </a:p>
      </dgm:t>
    </dgm:pt>
    <dgm:pt modelId="{FF9714EE-32C8-4758-B607-C8BE8CA03FD2}" type="pres">
      <dgm:prSet presAssocID="{3CF68BBD-CA3D-4584-893A-09624D4EA933}" presName="connTx" presStyleLbl="parChTrans1D2" presStyleIdx="1" presStyleCnt="5"/>
      <dgm:spPr/>
      <dgm:t>
        <a:bodyPr/>
        <a:lstStyle/>
        <a:p>
          <a:endParaRPr lang="de-CH"/>
        </a:p>
      </dgm:t>
    </dgm:pt>
    <dgm:pt modelId="{7451AC9A-2038-4CA1-82DA-6F7B2FBF7E73}" type="pres">
      <dgm:prSet presAssocID="{101F4317-3430-4426-94F5-802085099F17}" presName="node" presStyleLbl="node1" presStyleIdx="1" presStyleCnt="5" custRadScaleRad="73782" custRadScaleInc="-4461">
        <dgm:presLayoutVars>
          <dgm:bulletEnabled val="1"/>
        </dgm:presLayoutVars>
      </dgm:prSet>
      <dgm:spPr/>
      <dgm:t>
        <a:bodyPr/>
        <a:lstStyle/>
        <a:p>
          <a:endParaRPr lang="de-CH"/>
        </a:p>
      </dgm:t>
    </dgm:pt>
    <dgm:pt modelId="{CAA65A0C-69A6-4C84-8669-EBCAF296CB08}" type="pres">
      <dgm:prSet presAssocID="{7E3B3794-5A6D-4BF8-92C0-EE0F410078CF}" presName="Name9" presStyleLbl="parChTrans1D2" presStyleIdx="2" presStyleCnt="5"/>
      <dgm:spPr/>
      <dgm:t>
        <a:bodyPr/>
        <a:lstStyle/>
        <a:p>
          <a:endParaRPr lang="de-CH"/>
        </a:p>
      </dgm:t>
    </dgm:pt>
    <dgm:pt modelId="{720499F4-74F8-4D43-944A-3BC7672158CB}" type="pres">
      <dgm:prSet presAssocID="{7E3B3794-5A6D-4BF8-92C0-EE0F410078CF}" presName="connTx" presStyleLbl="parChTrans1D2" presStyleIdx="2" presStyleCnt="5"/>
      <dgm:spPr/>
      <dgm:t>
        <a:bodyPr/>
        <a:lstStyle/>
        <a:p>
          <a:endParaRPr lang="de-CH"/>
        </a:p>
      </dgm:t>
    </dgm:pt>
    <dgm:pt modelId="{9BBB0D5E-EE1A-440C-9112-567F0DF89638}" type="pres">
      <dgm:prSet presAssocID="{AC2E6B50-5446-427D-A374-B5D0B9777DB9}" presName="node" presStyleLbl="node1" presStyleIdx="2" presStyleCnt="5" custRadScaleRad="70326" custRadScaleInc="-7383">
        <dgm:presLayoutVars>
          <dgm:bulletEnabled val="1"/>
        </dgm:presLayoutVars>
      </dgm:prSet>
      <dgm:spPr/>
      <dgm:t>
        <a:bodyPr/>
        <a:lstStyle/>
        <a:p>
          <a:endParaRPr lang="de-CH"/>
        </a:p>
      </dgm:t>
    </dgm:pt>
    <dgm:pt modelId="{DD0BB130-580A-485E-B69B-79AED6CF078A}" type="pres">
      <dgm:prSet presAssocID="{3C274CA4-0B5F-4EDB-A90C-1723D3716243}" presName="Name9" presStyleLbl="parChTrans1D2" presStyleIdx="3" presStyleCnt="5"/>
      <dgm:spPr/>
      <dgm:t>
        <a:bodyPr/>
        <a:lstStyle/>
        <a:p>
          <a:endParaRPr lang="de-CH"/>
        </a:p>
      </dgm:t>
    </dgm:pt>
    <dgm:pt modelId="{C224DE0D-8961-4274-ABD0-478C851137C7}" type="pres">
      <dgm:prSet presAssocID="{3C274CA4-0B5F-4EDB-A90C-1723D3716243}" presName="connTx" presStyleLbl="parChTrans1D2" presStyleIdx="3" presStyleCnt="5"/>
      <dgm:spPr/>
      <dgm:t>
        <a:bodyPr/>
        <a:lstStyle/>
        <a:p>
          <a:endParaRPr lang="de-CH"/>
        </a:p>
      </dgm:t>
    </dgm:pt>
    <dgm:pt modelId="{68097001-E8AA-40BE-9FB0-BD03425DF1DC}" type="pres">
      <dgm:prSet presAssocID="{639112F8-336A-456C-998A-D38E534FE472}" presName="node" presStyleLbl="node1" presStyleIdx="3" presStyleCnt="5" custRadScaleRad="70452" custRadScaleInc="13165">
        <dgm:presLayoutVars>
          <dgm:bulletEnabled val="1"/>
        </dgm:presLayoutVars>
      </dgm:prSet>
      <dgm:spPr/>
      <dgm:t>
        <a:bodyPr/>
        <a:lstStyle/>
        <a:p>
          <a:endParaRPr lang="de-CH"/>
        </a:p>
      </dgm:t>
    </dgm:pt>
    <dgm:pt modelId="{FAE49765-1ED3-41C6-A270-6667F1BA84D0}" type="pres">
      <dgm:prSet presAssocID="{AF984D73-4D39-40C7-8143-6911FAC0236B}" presName="Name9" presStyleLbl="parChTrans1D2" presStyleIdx="4" presStyleCnt="5"/>
      <dgm:spPr/>
      <dgm:t>
        <a:bodyPr/>
        <a:lstStyle/>
        <a:p>
          <a:endParaRPr lang="de-CH"/>
        </a:p>
      </dgm:t>
    </dgm:pt>
    <dgm:pt modelId="{5DA735EF-48DB-4755-9106-9E5FDBA17AA8}" type="pres">
      <dgm:prSet presAssocID="{AF984D73-4D39-40C7-8143-6911FAC0236B}" presName="connTx" presStyleLbl="parChTrans1D2" presStyleIdx="4" presStyleCnt="5"/>
      <dgm:spPr/>
      <dgm:t>
        <a:bodyPr/>
        <a:lstStyle/>
        <a:p>
          <a:endParaRPr lang="de-CH"/>
        </a:p>
      </dgm:t>
    </dgm:pt>
    <dgm:pt modelId="{005A70BC-43E5-464F-923F-0C035181F2D0}" type="pres">
      <dgm:prSet presAssocID="{E231B255-403C-433F-94FB-F79E4F73A84B}" presName="node" presStyleLbl="node1" presStyleIdx="4" presStyleCnt="5" custRadScaleRad="74114" custRadScaleInc="12452">
        <dgm:presLayoutVars>
          <dgm:bulletEnabled val="1"/>
        </dgm:presLayoutVars>
      </dgm:prSet>
      <dgm:spPr/>
      <dgm:t>
        <a:bodyPr/>
        <a:lstStyle/>
        <a:p>
          <a:endParaRPr lang="de-CH"/>
        </a:p>
      </dgm:t>
    </dgm:pt>
  </dgm:ptLst>
  <dgm:cxnLst>
    <dgm:cxn modelId="{B7AE6818-118D-49CF-8656-0A71C67B870D}" type="presOf" srcId="{3C274CA4-0B5F-4EDB-A90C-1723D3716243}" destId="{C224DE0D-8961-4274-ABD0-478C851137C7}" srcOrd="1" destOrd="0" presId="urn:microsoft.com/office/officeart/2005/8/layout/radial1"/>
    <dgm:cxn modelId="{CC1BD667-5000-476D-8018-8A7D8C2DEB52}" type="presOf" srcId="{CF1FD670-4494-47E5-AD34-AC2AFEB2038F}" destId="{143137AE-D05B-4175-8A9E-5B6A52BDE5BB}" srcOrd="1" destOrd="0" presId="urn:microsoft.com/office/officeart/2005/8/layout/radial1"/>
    <dgm:cxn modelId="{8DB129B8-2311-4A66-B6A7-FB70175FD964}" type="presOf" srcId="{639112F8-336A-456C-998A-D38E534FE472}" destId="{68097001-E8AA-40BE-9FB0-BD03425DF1DC}" srcOrd="0" destOrd="0" presId="urn:microsoft.com/office/officeart/2005/8/layout/radial1"/>
    <dgm:cxn modelId="{D34C71EF-330D-4A70-913C-A25CCB37DE95}" type="presOf" srcId="{AF984D73-4D39-40C7-8143-6911FAC0236B}" destId="{5DA735EF-48DB-4755-9106-9E5FDBA17AA8}" srcOrd="1" destOrd="0" presId="urn:microsoft.com/office/officeart/2005/8/layout/radial1"/>
    <dgm:cxn modelId="{42DD57A2-2B67-4EBF-A8B0-E0F889252214}" srcId="{E9AB4042-5B14-4466-B764-99D193D8637C}" destId="{E231B255-403C-433F-94FB-F79E4F73A84B}" srcOrd="4" destOrd="0" parTransId="{AF984D73-4D39-40C7-8143-6911FAC0236B}" sibTransId="{6D6B64F5-2AD0-4702-8C16-738CC2C4C3A2}"/>
    <dgm:cxn modelId="{E4CE0CBE-2AF8-4E52-8CB1-729D19B0C910}" srcId="{E9AB4042-5B14-4466-B764-99D193D8637C}" destId="{639112F8-336A-456C-998A-D38E534FE472}" srcOrd="3" destOrd="0" parTransId="{3C274CA4-0B5F-4EDB-A90C-1723D3716243}" sibTransId="{C3D4CE7B-247A-4E0A-892A-C91BF999601F}"/>
    <dgm:cxn modelId="{08C7F65D-1ACF-4B7E-A28A-867F0573147A}" type="presOf" srcId="{3CF68BBD-CA3D-4584-893A-09624D4EA933}" destId="{C18B3486-2024-4580-B6BF-9A5C474253EF}" srcOrd="0" destOrd="0" presId="urn:microsoft.com/office/officeart/2005/8/layout/radial1"/>
    <dgm:cxn modelId="{6D06C58E-906F-41B3-BA19-2E8DE5D3686A}" srcId="{E9AB4042-5B14-4466-B764-99D193D8637C}" destId="{101F4317-3430-4426-94F5-802085099F17}" srcOrd="1" destOrd="0" parTransId="{3CF68BBD-CA3D-4584-893A-09624D4EA933}" sibTransId="{0B1D878A-A510-4A0B-A296-49579007781D}"/>
    <dgm:cxn modelId="{76DCD711-906C-4CA2-A005-CA1514BCBDA6}" type="presOf" srcId="{AF984D73-4D39-40C7-8143-6911FAC0236B}" destId="{FAE49765-1ED3-41C6-A270-6667F1BA84D0}" srcOrd="0" destOrd="0" presId="urn:microsoft.com/office/officeart/2005/8/layout/radial1"/>
    <dgm:cxn modelId="{765A0B1C-2CE3-4EE2-8C40-478477CE9A67}" type="presOf" srcId="{7AEC719E-5B1B-49FF-8663-E21CDB44D8EB}" destId="{4BDBFFBC-CC47-4B10-88D4-D1D3B8D01305}" srcOrd="0" destOrd="0" presId="urn:microsoft.com/office/officeart/2005/8/layout/radial1"/>
    <dgm:cxn modelId="{A11C0DE3-3640-43E2-AEAE-0AA88FC4D8B2}" srcId="{7AEC719E-5B1B-49FF-8663-E21CDB44D8EB}" destId="{E9AB4042-5B14-4466-B764-99D193D8637C}" srcOrd="0" destOrd="0" parTransId="{89CE2173-BE74-48B3-99F6-EEE18D38F0AE}" sibTransId="{234DE994-FA73-4261-A8E2-AE8DF20BA9E7}"/>
    <dgm:cxn modelId="{FF6D1F05-7708-444F-AAF4-FB42E8741739}" type="presOf" srcId="{AC2E6B50-5446-427D-A374-B5D0B9777DB9}" destId="{9BBB0D5E-EE1A-440C-9112-567F0DF89638}" srcOrd="0" destOrd="0" presId="urn:microsoft.com/office/officeart/2005/8/layout/radial1"/>
    <dgm:cxn modelId="{E39B8FEA-FC96-413A-992B-F84719DBDA5A}" type="presOf" srcId="{7E3B3794-5A6D-4BF8-92C0-EE0F410078CF}" destId="{CAA65A0C-69A6-4C84-8669-EBCAF296CB08}" srcOrd="0" destOrd="0" presId="urn:microsoft.com/office/officeart/2005/8/layout/radial1"/>
    <dgm:cxn modelId="{4C3E90EA-C278-4963-942D-E18C0A8D29B8}" type="presOf" srcId="{CF1FD670-4494-47E5-AD34-AC2AFEB2038F}" destId="{572931F3-729D-44CB-9B9B-ED95DA635A33}" srcOrd="0" destOrd="0" presId="urn:microsoft.com/office/officeart/2005/8/layout/radial1"/>
    <dgm:cxn modelId="{527DCCD7-A1A4-4DCA-BA98-3753534158A9}" srcId="{E9AB4042-5B14-4466-B764-99D193D8637C}" destId="{A9DDB178-81E9-4B85-A304-BBE8C6416A45}" srcOrd="0" destOrd="0" parTransId="{CF1FD670-4494-47E5-AD34-AC2AFEB2038F}" sibTransId="{E92CFB15-3421-4942-A8A0-A12A8396CB22}"/>
    <dgm:cxn modelId="{FA51913B-565E-4344-932E-C93B736D4149}" type="presOf" srcId="{7E3B3794-5A6D-4BF8-92C0-EE0F410078CF}" destId="{720499F4-74F8-4D43-944A-3BC7672158CB}" srcOrd="1" destOrd="0" presId="urn:microsoft.com/office/officeart/2005/8/layout/radial1"/>
    <dgm:cxn modelId="{578D7B4F-B75D-4685-854E-C8BB130FFB84}" type="presOf" srcId="{E9AB4042-5B14-4466-B764-99D193D8637C}" destId="{6846C535-EEBE-4A04-BCEA-F9D68B9831CD}" srcOrd="0" destOrd="0" presId="urn:microsoft.com/office/officeart/2005/8/layout/radial1"/>
    <dgm:cxn modelId="{FCF5FA77-230F-49C4-8FB1-465385DBA786}" type="presOf" srcId="{E231B255-403C-433F-94FB-F79E4F73A84B}" destId="{005A70BC-43E5-464F-923F-0C035181F2D0}" srcOrd="0" destOrd="0" presId="urn:microsoft.com/office/officeart/2005/8/layout/radial1"/>
    <dgm:cxn modelId="{5180C17C-59A1-4270-B408-369491F9EC19}" type="presOf" srcId="{101F4317-3430-4426-94F5-802085099F17}" destId="{7451AC9A-2038-4CA1-82DA-6F7B2FBF7E73}" srcOrd="0" destOrd="0" presId="urn:microsoft.com/office/officeart/2005/8/layout/radial1"/>
    <dgm:cxn modelId="{C65C2664-E6E0-49A4-BDB4-9EB491356F6C}" type="presOf" srcId="{A9DDB178-81E9-4B85-A304-BBE8C6416A45}" destId="{89D5F5D4-7153-4108-AFBD-7DCCC3F4B094}" srcOrd="0" destOrd="0" presId="urn:microsoft.com/office/officeart/2005/8/layout/radial1"/>
    <dgm:cxn modelId="{24B5BAB4-A1CF-4226-A525-DF1E1A4622E7}" type="presOf" srcId="{3C274CA4-0B5F-4EDB-A90C-1723D3716243}" destId="{DD0BB130-580A-485E-B69B-79AED6CF078A}" srcOrd="0" destOrd="0" presId="urn:microsoft.com/office/officeart/2005/8/layout/radial1"/>
    <dgm:cxn modelId="{C84E003D-7E80-4239-B087-D1CD83D6233A}" srcId="{E9AB4042-5B14-4466-B764-99D193D8637C}" destId="{AC2E6B50-5446-427D-A374-B5D0B9777DB9}" srcOrd="2" destOrd="0" parTransId="{7E3B3794-5A6D-4BF8-92C0-EE0F410078CF}" sibTransId="{A5637B9C-DBA0-4060-B673-CFA9C524CB20}"/>
    <dgm:cxn modelId="{5EFC2C25-CDFB-4B66-AFA1-B4C63A4BD6AF}" type="presOf" srcId="{3CF68BBD-CA3D-4584-893A-09624D4EA933}" destId="{FF9714EE-32C8-4758-B607-C8BE8CA03FD2}" srcOrd="1" destOrd="0" presId="urn:microsoft.com/office/officeart/2005/8/layout/radial1"/>
    <dgm:cxn modelId="{5D27954F-2B20-4650-997E-FEB9B392821D}" type="presParOf" srcId="{4BDBFFBC-CC47-4B10-88D4-D1D3B8D01305}" destId="{6846C535-EEBE-4A04-BCEA-F9D68B9831CD}" srcOrd="0" destOrd="0" presId="urn:microsoft.com/office/officeart/2005/8/layout/radial1"/>
    <dgm:cxn modelId="{4227A62B-1835-4F6A-9212-8064A1D997C7}" type="presParOf" srcId="{4BDBFFBC-CC47-4B10-88D4-D1D3B8D01305}" destId="{572931F3-729D-44CB-9B9B-ED95DA635A33}" srcOrd="1" destOrd="0" presId="urn:microsoft.com/office/officeart/2005/8/layout/radial1"/>
    <dgm:cxn modelId="{C1964F73-60F3-44E3-A324-7002F913BD32}" type="presParOf" srcId="{572931F3-729D-44CB-9B9B-ED95DA635A33}" destId="{143137AE-D05B-4175-8A9E-5B6A52BDE5BB}" srcOrd="0" destOrd="0" presId="urn:microsoft.com/office/officeart/2005/8/layout/radial1"/>
    <dgm:cxn modelId="{8D7A65FA-CD93-4AE9-AC58-B27294AA708D}" type="presParOf" srcId="{4BDBFFBC-CC47-4B10-88D4-D1D3B8D01305}" destId="{89D5F5D4-7153-4108-AFBD-7DCCC3F4B094}" srcOrd="2" destOrd="0" presId="urn:microsoft.com/office/officeart/2005/8/layout/radial1"/>
    <dgm:cxn modelId="{D7C000B0-1E1B-47E9-B836-657D158513C8}" type="presParOf" srcId="{4BDBFFBC-CC47-4B10-88D4-D1D3B8D01305}" destId="{C18B3486-2024-4580-B6BF-9A5C474253EF}" srcOrd="3" destOrd="0" presId="urn:microsoft.com/office/officeart/2005/8/layout/radial1"/>
    <dgm:cxn modelId="{1C5AA82B-D86A-4D1E-80FE-CD3988FA6FAD}" type="presParOf" srcId="{C18B3486-2024-4580-B6BF-9A5C474253EF}" destId="{FF9714EE-32C8-4758-B607-C8BE8CA03FD2}" srcOrd="0" destOrd="0" presId="urn:microsoft.com/office/officeart/2005/8/layout/radial1"/>
    <dgm:cxn modelId="{4244E328-001D-418C-88E0-68475CD517C7}" type="presParOf" srcId="{4BDBFFBC-CC47-4B10-88D4-D1D3B8D01305}" destId="{7451AC9A-2038-4CA1-82DA-6F7B2FBF7E73}" srcOrd="4" destOrd="0" presId="urn:microsoft.com/office/officeart/2005/8/layout/radial1"/>
    <dgm:cxn modelId="{59081489-071C-4993-902B-418542E70014}" type="presParOf" srcId="{4BDBFFBC-CC47-4B10-88D4-D1D3B8D01305}" destId="{CAA65A0C-69A6-4C84-8669-EBCAF296CB08}" srcOrd="5" destOrd="0" presId="urn:microsoft.com/office/officeart/2005/8/layout/radial1"/>
    <dgm:cxn modelId="{37966FA1-9221-434B-AB87-19416B67842E}" type="presParOf" srcId="{CAA65A0C-69A6-4C84-8669-EBCAF296CB08}" destId="{720499F4-74F8-4D43-944A-3BC7672158CB}" srcOrd="0" destOrd="0" presId="urn:microsoft.com/office/officeart/2005/8/layout/radial1"/>
    <dgm:cxn modelId="{B76A3AFF-55D3-406B-B458-6CF3A28C7659}" type="presParOf" srcId="{4BDBFFBC-CC47-4B10-88D4-D1D3B8D01305}" destId="{9BBB0D5E-EE1A-440C-9112-567F0DF89638}" srcOrd="6" destOrd="0" presId="urn:microsoft.com/office/officeart/2005/8/layout/radial1"/>
    <dgm:cxn modelId="{01B1826B-1B0E-4778-AFF9-2C1123E30610}" type="presParOf" srcId="{4BDBFFBC-CC47-4B10-88D4-D1D3B8D01305}" destId="{DD0BB130-580A-485E-B69B-79AED6CF078A}" srcOrd="7" destOrd="0" presId="urn:microsoft.com/office/officeart/2005/8/layout/radial1"/>
    <dgm:cxn modelId="{E36BDB36-DD48-4BF7-8D94-F9E1C4FA3065}" type="presParOf" srcId="{DD0BB130-580A-485E-B69B-79AED6CF078A}" destId="{C224DE0D-8961-4274-ABD0-478C851137C7}" srcOrd="0" destOrd="0" presId="urn:microsoft.com/office/officeart/2005/8/layout/radial1"/>
    <dgm:cxn modelId="{4FA6D0EB-CA77-477F-9E42-8D79BB565F7D}" type="presParOf" srcId="{4BDBFFBC-CC47-4B10-88D4-D1D3B8D01305}" destId="{68097001-E8AA-40BE-9FB0-BD03425DF1DC}" srcOrd="8" destOrd="0" presId="urn:microsoft.com/office/officeart/2005/8/layout/radial1"/>
    <dgm:cxn modelId="{CDD9A1FE-D85E-4E01-82C3-2087011E6083}" type="presParOf" srcId="{4BDBFFBC-CC47-4B10-88D4-D1D3B8D01305}" destId="{FAE49765-1ED3-41C6-A270-6667F1BA84D0}" srcOrd="9" destOrd="0" presId="urn:microsoft.com/office/officeart/2005/8/layout/radial1"/>
    <dgm:cxn modelId="{437CCEC4-2F68-4547-9E73-431BF9359921}" type="presParOf" srcId="{FAE49765-1ED3-41C6-A270-6667F1BA84D0}" destId="{5DA735EF-48DB-4755-9106-9E5FDBA17AA8}" srcOrd="0" destOrd="0" presId="urn:microsoft.com/office/officeart/2005/8/layout/radial1"/>
    <dgm:cxn modelId="{8FD7ABAA-0CFC-4E7E-AED5-39772D5D5D01}" type="presParOf" srcId="{4BDBFFBC-CC47-4B10-88D4-D1D3B8D01305}" destId="{005A70BC-43E5-464F-923F-0C035181F2D0}" srcOrd="10" destOrd="0" presId="urn:microsoft.com/office/officeart/2005/8/layout/radial1"/>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F0951-4B59-488D-9953-90C3815E25E0}">
      <dsp:nvSpPr>
        <dsp:cNvPr id="0" name=""/>
        <dsp:cNvSpPr/>
      </dsp:nvSpPr>
      <dsp:spPr>
        <a:xfrm rot="5400000">
          <a:off x="-169866" y="173750"/>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Projekt Auswahl</a:t>
          </a:r>
        </a:p>
      </dsp:txBody>
      <dsp:txXfrm rot="-5400000">
        <a:off x="1" y="400239"/>
        <a:ext cx="792712" cy="339734"/>
      </dsp:txXfrm>
    </dsp:sp>
    <dsp:sp modelId="{2D32D5AF-AAAD-4E91-8608-6D6C2D0FE65A}">
      <dsp:nvSpPr>
        <dsp:cNvPr id="0" name=""/>
        <dsp:cNvSpPr/>
      </dsp:nvSpPr>
      <dsp:spPr>
        <a:xfrm rot="5400000">
          <a:off x="2761986" y="-1965390"/>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der erfolgreich beendeten Projekte von genügend Interesse sind, um sie den Projektpartnern und Besuchern der Zühlke Engineering AG vorzustellen. Von diesen Projekten werden danach Project Notes erstellt.</a:t>
          </a:r>
        </a:p>
      </dsp:txBody>
      <dsp:txXfrm rot="-5400000">
        <a:off x="792713" y="39816"/>
        <a:ext cx="4638704" cy="664224"/>
      </dsp:txXfrm>
    </dsp:sp>
    <dsp:sp modelId="{0073A477-FE14-4EAB-B2C2-4E3E624EA289}">
      <dsp:nvSpPr>
        <dsp:cNvPr id="0" name=""/>
        <dsp:cNvSpPr/>
      </dsp:nvSpPr>
      <dsp:spPr>
        <a:xfrm rot="5400000">
          <a:off x="-169866" y="1213734"/>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Texterstellung</a:t>
          </a:r>
        </a:p>
      </dsp:txBody>
      <dsp:txXfrm rot="-5400000">
        <a:off x="1" y="1440223"/>
        <a:ext cx="792712" cy="339734"/>
      </dsp:txXfrm>
    </dsp:sp>
    <dsp:sp modelId="{AB1F47E5-D146-4F67-9118-3E6511297FBA}">
      <dsp:nvSpPr>
        <dsp:cNvPr id="0" name=""/>
        <dsp:cNvSpPr/>
      </dsp:nvSpPr>
      <dsp:spPr>
        <a:xfrm rot="5400000">
          <a:off x="2761986" y="-92540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jeweiligen Projektleiter verfasst, da der Verkauf kein vertieftes Wissen über das Projekt hat.</a:t>
          </a:r>
        </a:p>
        <a:p>
          <a:pPr marL="57150" lvl="1" indent="-57150" algn="l" defTabSz="400050">
            <a:lnSpc>
              <a:spcPct val="90000"/>
            </a:lnSpc>
            <a:spcBef>
              <a:spcPct val="0"/>
            </a:spcBef>
            <a:spcAft>
              <a:spcPct val="15000"/>
            </a:spcAft>
            <a:buChar char="••"/>
          </a:pPr>
          <a:r>
            <a:rPr lang="de-CH" sz="900" kern="1200"/>
            <a:t>Der Projektleiter füllt ein Word Template aus, in welchem neben dem Text auch die Begriffe zu den Kategorien  notiert werden. Diese Angaben werden als Freitext erfasst. Dadurch entsteht</a:t>
          </a:r>
          <a:r>
            <a:rPr lang="de-CH" sz="900" b="0" i="0" u="none" kern="1200"/>
            <a:t> eine gewisse Varianz in der Schreibweise</a:t>
          </a:r>
          <a:r>
            <a:rPr lang="de-CH" sz="900" kern="1200"/>
            <a:t>. Zudem wird eine Kurzbeschreibung angefügt.</a:t>
          </a:r>
        </a:p>
      </dsp:txBody>
      <dsp:txXfrm rot="-5400000">
        <a:off x="792713" y="1079800"/>
        <a:ext cx="4638704" cy="664224"/>
      </dsp:txXfrm>
    </dsp:sp>
    <dsp:sp modelId="{D791A2F6-BB88-4FC0-907D-D68C23B730A3}">
      <dsp:nvSpPr>
        <dsp:cNvPr id="0" name=""/>
        <dsp:cNvSpPr/>
      </dsp:nvSpPr>
      <dsp:spPr>
        <a:xfrm rot="5400000">
          <a:off x="-169866" y="225371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Text Korrekturen</a:t>
          </a:r>
        </a:p>
      </dsp:txBody>
      <dsp:txXfrm rot="-5400000">
        <a:off x="1" y="2480206"/>
        <a:ext cx="792712" cy="339734"/>
      </dsp:txXfrm>
    </dsp:sp>
    <dsp:sp modelId="{2F37601A-B14C-4096-B34F-450F21772CE5}">
      <dsp:nvSpPr>
        <dsp:cNvPr id="0" name=""/>
        <dsp:cNvSpPr/>
      </dsp:nvSpPr>
      <dsp:spPr>
        <a:xfrm rot="5400000">
          <a:off x="2761986" y="114577"/>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Text wird vom Verkauf eventuell noch angepasst, damit der Kundennutzen besser ersichtlich ist.</a:t>
          </a:r>
        </a:p>
      </dsp:txBody>
      <dsp:txXfrm rot="-5400000">
        <a:off x="792713" y="2119784"/>
        <a:ext cx="4638704" cy="664224"/>
      </dsp:txXfrm>
    </dsp:sp>
    <dsp:sp modelId="{0C7F44B0-45E9-4DC2-B0EF-CE99F9B547A8}">
      <dsp:nvSpPr>
        <dsp:cNvPr id="0" name=""/>
        <dsp:cNvSpPr/>
      </dsp:nvSpPr>
      <dsp:spPr>
        <a:xfrm rot="5400000">
          <a:off x="-169866" y="3293701"/>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Dokument</a:t>
          </a:r>
          <a:r>
            <a:rPr lang="de-CH" sz="1000" kern="1200">
              <a:solidFill>
                <a:srgbClr val="4F4F59"/>
              </a:solidFill>
            </a:rPr>
            <a:t> </a:t>
          </a:r>
          <a:r>
            <a:rPr lang="de-CH" sz="1000" b="1" kern="1200">
              <a:solidFill>
                <a:srgbClr val="4F4F59"/>
              </a:solidFill>
            </a:rPr>
            <a:t>Erstellung</a:t>
          </a:r>
        </a:p>
      </dsp:txBody>
      <dsp:txXfrm rot="-5400000">
        <a:off x="1" y="3520190"/>
        <a:ext cx="792712" cy="339734"/>
      </dsp:txXfrm>
    </dsp:sp>
    <dsp:sp modelId="{DF52F694-6B60-4320-81E6-513B0A670FA2}">
      <dsp:nvSpPr>
        <dsp:cNvPr id="0" name=""/>
        <dsp:cNvSpPr/>
      </dsp:nvSpPr>
      <dsp:spPr>
        <a:xfrm rot="5400000">
          <a:off x="2761986" y="1189959"/>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a:t>
          </a:r>
          <a:r>
            <a:rPr lang="de-CH" sz="900" kern="1200" baseline="0"/>
            <a:t> Daten werden an das Marketing weitergeleitet. Dieses erstellt das Layout.</a:t>
          </a:r>
          <a:endParaRPr lang="de-CH" sz="900" kern="1200"/>
        </a:p>
        <a:p>
          <a:pPr marL="57150" lvl="1" indent="-57150" algn="l" defTabSz="400050">
            <a:lnSpc>
              <a:spcPct val="90000"/>
            </a:lnSpc>
            <a:spcBef>
              <a:spcPct val="0"/>
            </a:spcBef>
            <a:spcAft>
              <a:spcPct val="15000"/>
            </a:spcAft>
            <a:buChar char="••"/>
          </a:pPr>
          <a:r>
            <a:rPr lang="de-CH" sz="900" kern="1200"/>
            <a:t>Das Marketing sucht passende Bilder zum Projekt.</a:t>
          </a:r>
        </a:p>
        <a:p>
          <a:pPr marL="57150" lvl="1" indent="-57150" algn="l" defTabSz="400050">
            <a:lnSpc>
              <a:spcPct val="90000"/>
            </a:lnSpc>
            <a:spcBef>
              <a:spcPct val="0"/>
            </a:spcBef>
            <a:spcAft>
              <a:spcPct val="15000"/>
            </a:spcAft>
            <a:buChar char="••"/>
          </a:pPr>
          <a:r>
            <a:rPr lang="de-CH" sz="900" kern="1200"/>
            <a:t>Es werden verschiedene Dokumentvarianten erstellt (Druck mit/ohne Logo, Webansicht etc.).</a:t>
          </a:r>
        </a:p>
      </dsp:txBody>
      <dsp:txXfrm rot="-5400000">
        <a:off x="792713" y="3195166"/>
        <a:ext cx="4638704" cy="664224"/>
      </dsp:txXfrm>
    </dsp:sp>
    <dsp:sp modelId="{F2A86540-75F5-4A66-AD39-A4807F14AC45}">
      <dsp:nvSpPr>
        <dsp:cNvPr id="0" name=""/>
        <dsp:cNvSpPr/>
      </dsp:nvSpPr>
      <dsp:spPr>
        <a:xfrm rot="5400000">
          <a:off x="-169866" y="4333685"/>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i="0" kern="1200" baseline="0">
              <a:solidFill>
                <a:srgbClr val="4F4F59"/>
              </a:solidFill>
            </a:rPr>
            <a:t>Abnahme durch Kunde</a:t>
          </a:r>
          <a:endParaRPr lang="de-CH" sz="1000" kern="1200"/>
        </a:p>
      </dsp:txBody>
      <dsp:txXfrm rot="-5400000">
        <a:off x="1" y="4560174"/>
        <a:ext cx="792712" cy="339734"/>
      </dsp:txXfrm>
    </dsp:sp>
    <dsp:sp modelId="{5B6295C2-8635-4832-8855-35BC57484729}">
      <dsp:nvSpPr>
        <dsp:cNvPr id="0" name=""/>
        <dsp:cNvSpPr/>
      </dsp:nvSpPr>
      <dsp:spPr>
        <a:xfrm rot="5400000">
          <a:off x="2761986" y="2194545"/>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Project Note und somit deren Inhalt wird vom Kunden abgenommen. Möchte man in Zukunft die Surface Applikation so erweitern, dass weiterführende Informationen zum Projekt angezeigt werden, kann dies nicht ohne Rücksprache mit dem Kunden durchgeführt werden.</a:t>
          </a:r>
        </a:p>
      </dsp:txBody>
      <dsp:txXfrm rot="-5400000">
        <a:off x="792713" y="4199752"/>
        <a:ext cx="4638704" cy="664224"/>
      </dsp:txXfrm>
    </dsp:sp>
    <dsp:sp modelId="{ED65BC5D-273E-4667-BF67-6101822E4C7E}">
      <dsp:nvSpPr>
        <dsp:cNvPr id="0" name=""/>
        <dsp:cNvSpPr/>
      </dsp:nvSpPr>
      <dsp:spPr>
        <a:xfrm rot="5400000">
          <a:off x="-169866" y="5373669"/>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Eintragung</a:t>
          </a:r>
          <a:r>
            <a:rPr lang="de-CH" sz="1000" kern="1200">
              <a:solidFill>
                <a:srgbClr val="4F4F59"/>
              </a:solidFill>
            </a:rPr>
            <a:t> </a:t>
          </a:r>
          <a:r>
            <a:rPr lang="de-CH" sz="1000" b="1" kern="1200">
              <a:solidFill>
                <a:srgbClr val="4F4F59"/>
              </a:solidFill>
            </a:rPr>
            <a:t>Metadaten</a:t>
          </a:r>
        </a:p>
      </dsp:txBody>
      <dsp:txXfrm rot="-5400000">
        <a:off x="1" y="5600158"/>
        <a:ext cx="792712" cy="339734"/>
      </dsp:txXfrm>
    </dsp:sp>
    <dsp:sp modelId="{F3B995E1-2D73-4492-84EA-8D89EFDAA408}">
      <dsp:nvSpPr>
        <dsp:cNvPr id="0" name=""/>
        <dsp:cNvSpPr/>
      </dsp:nvSpPr>
      <dsp:spPr>
        <a:xfrm rot="5400000">
          <a:off x="2761986" y="3234528"/>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Daten aus dem World Template werden beim Sharepoint eingetragen.</a:t>
          </a:r>
        </a:p>
      </dsp:txBody>
      <dsp:txXfrm rot="-5400000">
        <a:off x="792713" y="5239735"/>
        <a:ext cx="4638704" cy="664224"/>
      </dsp:txXfrm>
    </dsp:sp>
    <dsp:sp modelId="{5A4B3AFD-E20B-4278-B914-6CF335D21283}">
      <dsp:nvSpPr>
        <dsp:cNvPr id="0" name=""/>
        <dsp:cNvSpPr/>
      </dsp:nvSpPr>
      <dsp:spPr>
        <a:xfrm rot="5400000">
          <a:off x="-169866" y="6413653"/>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Auswahl</a:t>
          </a:r>
          <a:r>
            <a:rPr lang="de-CH" sz="1000" kern="1200">
              <a:solidFill>
                <a:srgbClr val="4F4F59"/>
              </a:solidFill>
            </a:rPr>
            <a:t> </a:t>
          </a:r>
          <a:r>
            <a:rPr lang="de-CH" sz="1000" b="1" kern="1200">
              <a:solidFill>
                <a:srgbClr val="4F4F59"/>
              </a:solidFill>
            </a:rPr>
            <a:t>Project</a:t>
          </a:r>
          <a:r>
            <a:rPr lang="de-CH" sz="1000" kern="1200">
              <a:solidFill>
                <a:srgbClr val="4F4F59"/>
              </a:solidFill>
            </a:rPr>
            <a:t> </a:t>
          </a:r>
          <a:r>
            <a:rPr lang="de-CH" sz="1000" b="1" kern="1200">
              <a:solidFill>
                <a:srgbClr val="4F4F59"/>
              </a:solidFill>
            </a:rPr>
            <a:t>Notes</a:t>
          </a:r>
        </a:p>
      </dsp:txBody>
      <dsp:txXfrm rot="-5400000">
        <a:off x="1" y="6640142"/>
        <a:ext cx="792712" cy="339734"/>
      </dsp:txXfrm>
    </dsp:sp>
    <dsp:sp modelId="{C1EA53C1-9CEC-4ACB-BA78-EA56523F81F9}">
      <dsp:nvSpPr>
        <dsp:cNvPr id="0" name=""/>
        <dsp:cNvSpPr/>
      </dsp:nvSpPr>
      <dsp:spPr>
        <a:xfrm rot="5400000">
          <a:off x="2761986" y="4274512"/>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Der Verkauf entscheidet, welche Project Notes in der Einganghalle ausgestellt werden. Dabei ist es wichtig, eine gute Mischung an Projekten zu finden. Sie sollen zudem aktuell sein oder gewisse Trends wiederspiegeln.</a:t>
          </a:r>
        </a:p>
      </dsp:txBody>
      <dsp:txXfrm rot="-5400000">
        <a:off x="792713" y="6279719"/>
        <a:ext cx="4638704" cy="664224"/>
      </dsp:txXfrm>
    </dsp:sp>
    <dsp:sp modelId="{1BA898D1-670C-4610-BDAB-DCBFB6C47874}">
      <dsp:nvSpPr>
        <dsp:cNvPr id="0" name=""/>
        <dsp:cNvSpPr/>
      </dsp:nvSpPr>
      <dsp:spPr>
        <a:xfrm rot="5400000">
          <a:off x="-169866" y="7453637"/>
          <a:ext cx="1132446" cy="792712"/>
        </a:xfrm>
        <a:prstGeom prst="chevron">
          <a:avLst/>
        </a:prstGeom>
        <a:solidFill>
          <a:srgbClr val="D5D3EA"/>
        </a:solidFill>
        <a:ln w="25400" cap="flat" cmpd="sng" algn="ctr">
          <a:solidFill>
            <a:srgbClr val="D5D3EA"/>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de-CH" sz="1000" b="1" kern="1200">
              <a:solidFill>
                <a:srgbClr val="4F4F59"/>
              </a:solidFill>
            </a:rPr>
            <a:t>Publizierung</a:t>
          </a:r>
        </a:p>
      </dsp:txBody>
      <dsp:txXfrm rot="-5400000">
        <a:off x="1" y="7680126"/>
        <a:ext cx="792712" cy="339734"/>
      </dsp:txXfrm>
    </dsp:sp>
    <dsp:sp modelId="{31D7AFEA-3A8F-4434-B86C-6B5FC830A44F}">
      <dsp:nvSpPr>
        <dsp:cNvPr id="0" name=""/>
        <dsp:cNvSpPr/>
      </dsp:nvSpPr>
      <dsp:spPr>
        <a:xfrm rot="5400000">
          <a:off x="2761986" y="5314496"/>
          <a:ext cx="736090" cy="4674637"/>
        </a:xfrm>
        <a:prstGeom prst="round2SameRect">
          <a:avLst/>
        </a:prstGeom>
        <a:solidFill>
          <a:schemeClr val="lt1">
            <a:alpha val="90000"/>
            <a:hueOff val="0"/>
            <a:satOff val="0"/>
            <a:lumOff val="0"/>
            <a:alphaOff val="0"/>
          </a:schemeClr>
        </a:solidFill>
        <a:ln w="25400" cap="flat" cmpd="sng" algn="ctr">
          <a:solidFill>
            <a:srgbClr val="D5D3EA"/>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de-CH" sz="900" kern="1200"/>
            <a:t>Die ausgewählten Project Notes werden für den Druck extern in Auftrag gegeben.</a:t>
          </a:r>
        </a:p>
        <a:p>
          <a:pPr marL="57150" lvl="1" indent="-57150" algn="l" defTabSz="400050">
            <a:lnSpc>
              <a:spcPct val="90000"/>
            </a:lnSpc>
            <a:spcBef>
              <a:spcPct val="0"/>
            </a:spcBef>
            <a:spcAft>
              <a:spcPct val="15000"/>
            </a:spcAft>
            <a:buChar char="••"/>
          </a:pPr>
          <a:r>
            <a:rPr lang="de-CH" sz="900" kern="1200"/>
            <a:t>Nach dem Druck werden die Kopien im Eingangsbereich ausgestellt.</a:t>
          </a:r>
        </a:p>
      </dsp:txBody>
      <dsp:txXfrm rot="-5400000">
        <a:off x="792713" y="7319703"/>
        <a:ext cx="4638704" cy="6642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46C535-EEBE-4A04-BCEA-F9D68B9831CD}">
      <dsp:nvSpPr>
        <dsp:cNvPr id="0" name=""/>
        <dsp:cNvSpPr/>
      </dsp:nvSpPr>
      <dsp:spPr>
        <a:xfrm>
          <a:off x="1390490" y="1532998"/>
          <a:ext cx="143194" cy="143194"/>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CH" sz="600" kern="1200"/>
            <a:t> </a:t>
          </a:r>
        </a:p>
      </dsp:txBody>
      <dsp:txXfrm>
        <a:off x="1411460" y="1553968"/>
        <a:ext cx="101254" cy="101254"/>
      </dsp:txXfrm>
    </dsp:sp>
    <dsp:sp modelId="{572931F3-729D-44CB-9B9B-ED95DA635A33}">
      <dsp:nvSpPr>
        <dsp:cNvPr id="0" name=""/>
        <dsp:cNvSpPr/>
      </dsp:nvSpPr>
      <dsp:spPr>
        <a:xfrm rot="16246483">
          <a:off x="1298323" y="1340349"/>
          <a:ext cx="333979" cy="51363"/>
        </a:xfrm>
        <a:custGeom>
          <a:avLst/>
          <a:gdLst/>
          <a:ahLst/>
          <a:cxnLst/>
          <a:rect l="0" t="0" r="0" b="0"/>
          <a:pathLst>
            <a:path>
              <a:moveTo>
                <a:pt x="0" y="25681"/>
              </a:moveTo>
              <a:lnTo>
                <a:pt x="333979"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456963" y="1357681"/>
        <a:ext cx="16698" cy="16698"/>
      </dsp:txXfrm>
    </dsp:sp>
    <dsp:sp modelId="{89D5F5D4-7153-4108-AFBD-7DCCC3F4B094}">
      <dsp:nvSpPr>
        <dsp:cNvPr id="0" name=""/>
        <dsp:cNvSpPr/>
      </dsp:nvSpPr>
      <dsp:spPr>
        <a:xfrm>
          <a:off x="1056004" y="364678"/>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Effektiv/</a:t>
          </a:r>
          <a:br>
            <a:rPr lang="de-CH" sz="900" kern="1200">
              <a:solidFill>
                <a:sysClr val="windowText" lastClr="000000"/>
              </a:solidFill>
            </a:rPr>
          </a:br>
          <a:r>
            <a:rPr lang="de-CH" sz="900" kern="1200">
              <a:solidFill>
                <a:sysClr val="windowText" lastClr="000000"/>
              </a:solidFill>
            </a:rPr>
            <a:t>Effective</a:t>
          </a:r>
        </a:p>
      </dsp:txBody>
      <dsp:txXfrm>
        <a:off x="1178201" y="486875"/>
        <a:ext cx="590021" cy="590021"/>
      </dsp:txXfrm>
    </dsp:sp>
    <dsp:sp modelId="{C18B3486-2024-4580-B6BF-9A5C474253EF}">
      <dsp:nvSpPr>
        <dsp:cNvPr id="0" name=""/>
        <dsp:cNvSpPr/>
      </dsp:nvSpPr>
      <dsp:spPr>
        <a:xfrm rot="20423642">
          <a:off x="1520459" y="1502375"/>
          <a:ext cx="313005" cy="51363"/>
        </a:xfrm>
        <a:custGeom>
          <a:avLst/>
          <a:gdLst/>
          <a:ahLst/>
          <a:cxnLst/>
          <a:rect l="0" t="0" r="0" b="0"/>
          <a:pathLst>
            <a:path>
              <a:moveTo>
                <a:pt x="0" y="25681"/>
              </a:moveTo>
              <a:lnTo>
                <a:pt x="313005"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669137" y="1520231"/>
        <a:ext cx="15650" cy="15650"/>
      </dsp:txXfrm>
    </dsp:sp>
    <dsp:sp modelId="{7451AC9A-2038-4CA1-82DA-6F7B2FBF7E73}">
      <dsp:nvSpPr>
        <dsp:cNvPr id="0" name=""/>
        <dsp:cNvSpPr/>
      </dsp:nvSpPr>
      <dsp:spPr>
        <a:xfrm>
          <a:off x="1800203" y="918340"/>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de-CH" sz="900" kern="1200">
              <a:solidFill>
                <a:sysClr val="windowText" lastClr="000000"/>
              </a:solidFill>
            </a:rPr>
            <a:t>Effizient/</a:t>
          </a:r>
          <a:br>
            <a:rPr lang="de-CH" sz="900" kern="1200">
              <a:solidFill>
                <a:sysClr val="windowText" lastClr="000000"/>
              </a:solidFill>
            </a:rPr>
          </a:br>
          <a:r>
            <a:rPr lang="de-CH" sz="900" kern="1200">
              <a:solidFill>
                <a:sysClr val="windowText" lastClr="000000"/>
              </a:solidFill>
            </a:rPr>
            <a:t>Efficient</a:t>
          </a:r>
        </a:p>
      </dsp:txBody>
      <dsp:txXfrm>
        <a:off x="1922400" y="1040537"/>
        <a:ext cx="590021" cy="590021"/>
      </dsp:txXfrm>
    </dsp:sp>
    <dsp:sp modelId="{CAA65A0C-69A6-4C84-8669-EBCAF296CB08}">
      <dsp:nvSpPr>
        <dsp:cNvPr id="0" name=""/>
        <dsp:cNvSpPr/>
      </dsp:nvSpPr>
      <dsp:spPr>
        <a:xfrm rot="3080527">
          <a:off x="1455119" y="1742371"/>
          <a:ext cx="275448" cy="51363"/>
        </a:xfrm>
        <a:custGeom>
          <a:avLst/>
          <a:gdLst/>
          <a:ahLst/>
          <a:cxnLst/>
          <a:rect l="0" t="0" r="0" b="0"/>
          <a:pathLst>
            <a:path>
              <a:moveTo>
                <a:pt x="0" y="25681"/>
              </a:moveTo>
              <a:lnTo>
                <a:pt x="275448"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a:off x="1585957" y="1761166"/>
        <a:ext cx="13772" cy="13772"/>
      </dsp:txXfrm>
    </dsp:sp>
    <dsp:sp modelId="{9BBB0D5E-EE1A-440C-9112-567F0DF89638}">
      <dsp:nvSpPr>
        <dsp:cNvPr id="0" name=""/>
        <dsp:cNvSpPr/>
      </dsp:nvSpPr>
      <dsp:spPr>
        <a:xfrm>
          <a:off x="1522284" y="1784185"/>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Ansprechend/Engagig</a:t>
          </a:r>
        </a:p>
      </dsp:txBody>
      <dsp:txXfrm>
        <a:off x="1644481" y="1906382"/>
        <a:ext cx="590021" cy="590021"/>
      </dsp:txXfrm>
    </dsp:sp>
    <dsp:sp modelId="{DD0BB130-580A-485E-B69B-79AED6CF078A}">
      <dsp:nvSpPr>
        <dsp:cNvPr id="0" name=""/>
        <dsp:cNvSpPr/>
      </dsp:nvSpPr>
      <dsp:spPr>
        <a:xfrm rot="7844364">
          <a:off x="1186624" y="1738032"/>
          <a:ext cx="276817" cy="51363"/>
        </a:xfrm>
        <a:custGeom>
          <a:avLst/>
          <a:gdLst/>
          <a:ahLst/>
          <a:cxnLst/>
          <a:rect l="0" t="0" r="0" b="0"/>
          <a:pathLst>
            <a:path>
              <a:moveTo>
                <a:pt x="0" y="25681"/>
              </a:moveTo>
              <a:lnTo>
                <a:pt x="276817"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318113" y="1756793"/>
        <a:ext cx="13840" cy="13840"/>
      </dsp:txXfrm>
    </dsp:sp>
    <dsp:sp modelId="{68097001-E8AA-40BE-9FB0-BD03425DF1DC}">
      <dsp:nvSpPr>
        <dsp:cNvPr id="0" name=""/>
        <dsp:cNvSpPr/>
      </dsp:nvSpPr>
      <dsp:spPr>
        <a:xfrm>
          <a:off x="545219" y="1767489"/>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Fehlertolerant/Error tolerant</a:t>
          </a:r>
        </a:p>
      </dsp:txBody>
      <dsp:txXfrm>
        <a:off x="667416" y="1889686"/>
        <a:ext cx="590021" cy="590021"/>
      </dsp:txXfrm>
    </dsp:sp>
    <dsp:sp modelId="{FAE49765-1ED3-41C6-A270-6667F1BA84D0}">
      <dsp:nvSpPr>
        <dsp:cNvPr id="0" name=""/>
        <dsp:cNvSpPr/>
      </dsp:nvSpPr>
      <dsp:spPr>
        <a:xfrm rot="12148963">
          <a:off x="1091350" y="1490997"/>
          <a:ext cx="316613" cy="51363"/>
        </a:xfrm>
        <a:custGeom>
          <a:avLst/>
          <a:gdLst/>
          <a:ahLst/>
          <a:cxnLst/>
          <a:rect l="0" t="0" r="0" b="0"/>
          <a:pathLst>
            <a:path>
              <a:moveTo>
                <a:pt x="0" y="25681"/>
              </a:moveTo>
              <a:lnTo>
                <a:pt x="316613" y="25681"/>
              </a:lnTo>
            </a:path>
          </a:pathLst>
        </a:custGeom>
        <a:noFill/>
        <a:ln w="25400" cap="flat" cmpd="sng" algn="ctr">
          <a:solidFill>
            <a:srgbClr val="D5D3EA"/>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CH" sz="500" kern="1200"/>
        </a:p>
      </dsp:txBody>
      <dsp:txXfrm rot="10800000">
        <a:off x="1241742" y="1508764"/>
        <a:ext cx="15830" cy="15830"/>
      </dsp:txXfrm>
    </dsp:sp>
    <dsp:sp modelId="{005A70BC-43E5-464F-923F-0C035181F2D0}">
      <dsp:nvSpPr>
        <dsp:cNvPr id="0" name=""/>
        <dsp:cNvSpPr/>
      </dsp:nvSpPr>
      <dsp:spPr>
        <a:xfrm>
          <a:off x="300676" y="879392"/>
          <a:ext cx="834415" cy="834415"/>
        </a:xfrm>
        <a:prstGeom prst="ellipse">
          <a:avLst/>
        </a:prstGeom>
        <a:solidFill>
          <a:srgbClr val="D5D3E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de-CH" sz="800" kern="1200">
              <a:solidFill>
                <a:sysClr val="windowText" lastClr="000000"/>
              </a:solidFill>
            </a:rPr>
            <a:t>Lernfördernd/Easy to learn</a:t>
          </a:r>
        </a:p>
      </dsp:txBody>
      <dsp:txXfrm>
        <a:off x="422873" y="1001589"/>
        <a:ext cx="590021" cy="59002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112257-28A4-4F1B-8A2D-461F49659B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Pages>
  <Words>34453</Words>
  <Characters>217054</Characters>
  <Application>Microsoft Office Word</Application>
  <DocSecurity>0</DocSecurity>
  <Lines>1808</Lines>
  <Paragraphs>502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Dokumenttitel</vt:lpstr>
      <vt:lpstr>Dokumenttitel</vt:lpstr>
    </vt:vector>
  </TitlesOfParts>
  <Company>Studienarbeit</Company>
  <LinksUpToDate>false</LinksUpToDate>
  <CharactersWithSpaces>251005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creator>HSR</dc:creator>
  <cp:lastModifiedBy>Delia</cp:lastModifiedBy>
  <cp:revision>209</cp:revision>
  <cp:lastPrinted>2011-12-22T21:58:00Z</cp:lastPrinted>
  <dcterms:created xsi:type="dcterms:W3CDTF">2011-12-22T10:11:00Z</dcterms:created>
  <dcterms:modified xsi:type="dcterms:W3CDTF">2011-12-22T21:59:00Z</dcterms:modified>
</cp:coreProperties>
</file>