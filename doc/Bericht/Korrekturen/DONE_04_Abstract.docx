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140D375" w14:textId="77777777" w:rsidR="008E328B" w:rsidRDefault="008E328B"/>
        <w:p w14:paraId="7EFCDAA9" w14:textId="77777777"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 w14:paraId="3AE84F7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55D8E37" w14:textId="77777777"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14:paraId="3125A188" w14:textId="77777777"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14:paraId="0BB2B82D" w14:textId="77777777"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342430">
                  <w:rPr>
                    <w:noProof/>
                    <w:color w:val="4F4F59"/>
                  </w:rPr>
                  <w:t>18.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14:paraId="62503AB0" w14:textId="77777777"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7D3CBCA0" w14:textId="77777777"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14:paraId="628A8892" w14:textId="77777777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1D3BC4" w14:textId="77777777" w:rsidR="00C9533A" w:rsidRDefault="00342430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14:paraId="3E71E26F" w14:textId="77777777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7A635FB" w14:textId="77777777" w:rsidR="00C9533A" w:rsidRDefault="0085005B" w:rsidP="0085005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Abstract</w:t>
                    </w:r>
                  </w:p>
                </w:sdtContent>
              </w:sdt>
            </w:tc>
          </w:tr>
          <w:tr w:rsidR="00C9533A" w14:paraId="0C257593" w14:textId="77777777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0886BB" w14:textId="77777777" w:rsidR="00C9533A" w:rsidRDefault="00B16BF2" w:rsidP="00B16BF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141C4060" w14:textId="77777777" w:rsidR="00C62131" w:rsidRDefault="00C62131" w:rsidP="00C62131">
          <w:pPr>
            <w:jc w:val="center"/>
            <w:rPr>
              <w:b/>
              <w:bCs/>
            </w:rPr>
          </w:pPr>
        </w:p>
        <w:p w14:paraId="1ADE70A7" w14:textId="77777777" w:rsidR="00C62131" w:rsidRDefault="00C62131" w:rsidP="00C62131">
          <w:pPr>
            <w:jc w:val="center"/>
            <w:rPr>
              <w:b/>
              <w:bCs/>
            </w:rPr>
          </w:pPr>
        </w:p>
        <w:p w14:paraId="62947EF9" w14:textId="77777777" w:rsidR="00C62131" w:rsidRDefault="00C62131" w:rsidP="00EA10FA">
          <w:pPr>
            <w:jc w:val="right"/>
            <w:rPr>
              <w:b/>
              <w:bCs/>
            </w:rPr>
          </w:pPr>
        </w:p>
        <w:p w14:paraId="75D7FB28" w14:textId="77777777" w:rsidR="00C62131" w:rsidRDefault="00C62131" w:rsidP="00C62131">
          <w:pPr>
            <w:jc w:val="center"/>
            <w:rPr>
              <w:b/>
              <w:bCs/>
            </w:rPr>
          </w:pPr>
        </w:p>
        <w:p w14:paraId="79CB3287" w14:textId="77777777" w:rsidR="00C62131" w:rsidRDefault="00C62131" w:rsidP="00C62131">
          <w:pPr>
            <w:jc w:val="center"/>
            <w:rPr>
              <w:b/>
              <w:bCs/>
            </w:rPr>
          </w:pPr>
        </w:p>
        <w:p w14:paraId="035E4EC5" w14:textId="77777777" w:rsidR="00C62131" w:rsidRDefault="00C62131" w:rsidP="00C62131">
          <w:pPr>
            <w:jc w:val="center"/>
            <w:rPr>
              <w:b/>
              <w:bCs/>
            </w:rPr>
          </w:pPr>
        </w:p>
        <w:p w14:paraId="54009A6E" w14:textId="77777777" w:rsidR="008E328B" w:rsidRDefault="00C62131" w:rsidP="00C62131">
          <w:pPr>
            <w:ind w:firstLine="993"/>
          </w:pPr>
          <w:r>
            <w:rPr>
              <w:b/>
              <w:bCs/>
              <w:noProof/>
              <w:lang w:val="en-US"/>
            </w:rPr>
            <w:drawing>
              <wp:inline distT="0" distB="0" distL="0" distR="0" wp14:anchorId="510C4A1D" wp14:editId="5F8423BC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14:paraId="36315703" w14:textId="77777777" w:rsidR="00A53880" w:rsidRDefault="0075029B" w:rsidP="00E711E0">
      <w:pPr>
        <w:pStyle w:val="Heading1"/>
      </w:pPr>
      <w:bookmarkStart w:id="0" w:name="_Toc311192872"/>
      <w:r>
        <w:lastRenderedPageBreak/>
        <w:t>Dokumentinformationen</w:t>
      </w:r>
      <w:bookmarkEnd w:id="0"/>
    </w:p>
    <w:p w14:paraId="1DE3DAE5" w14:textId="77777777" w:rsidR="00B038C9" w:rsidRDefault="00E711E0" w:rsidP="00B038C9">
      <w:pPr>
        <w:pStyle w:val="Heading2"/>
      </w:pPr>
      <w:bookmarkStart w:id="1" w:name="_Toc31119287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14:paraId="43EEFA9F" w14:textId="77777777" w:rsidTr="0062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14:paraId="49513DA3" w14:textId="77777777" w:rsidR="00887085" w:rsidRDefault="00887085" w:rsidP="00342430">
            <w:r>
              <w:t>Datum</w:t>
            </w:r>
          </w:p>
        </w:tc>
        <w:tc>
          <w:tcPr>
            <w:tcW w:w="993" w:type="dxa"/>
          </w:tcPr>
          <w:p w14:paraId="4CB663C4" w14:textId="77777777" w:rsidR="00887085" w:rsidRDefault="00887085" w:rsidP="00342430">
            <w:r>
              <w:t>Version</w:t>
            </w:r>
          </w:p>
        </w:tc>
        <w:tc>
          <w:tcPr>
            <w:tcW w:w="4674" w:type="dxa"/>
          </w:tcPr>
          <w:p w14:paraId="0C1E2FF9" w14:textId="77777777" w:rsidR="00887085" w:rsidRDefault="00887085" w:rsidP="00342430">
            <w:r>
              <w:t>Änderung</w:t>
            </w:r>
          </w:p>
        </w:tc>
        <w:tc>
          <w:tcPr>
            <w:tcW w:w="2303" w:type="dxa"/>
          </w:tcPr>
          <w:p w14:paraId="7D2307CB" w14:textId="77777777" w:rsidR="00887085" w:rsidRDefault="00887085" w:rsidP="00342430">
            <w:r>
              <w:t>Autor</w:t>
            </w:r>
          </w:p>
        </w:tc>
      </w:tr>
      <w:tr w:rsidR="00887085" w:rsidRPr="00F9181E" w14:paraId="26ADD663" w14:textId="77777777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14:paraId="4211739D" w14:textId="77777777" w:rsidR="00887085" w:rsidRPr="00F9181E" w:rsidRDefault="00B16BF2" w:rsidP="00B16BF2">
            <w:pPr>
              <w:rPr>
                <w:b/>
              </w:rPr>
            </w:pPr>
            <w:r>
              <w:t>09</w:t>
            </w:r>
            <w:r w:rsidR="00887085" w:rsidRPr="00F9181E">
              <w:t>.</w:t>
            </w:r>
            <w:r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14:paraId="328D1D4F" w14:textId="77777777" w:rsidR="00887085" w:rsidRPr="00F9181E" w:rsidRDefault="00887085" w:rsidP="00342430">
            <w:r w:rsidRPr="00F9181E">
              <w:t>1.0</w:t>
            </w:r>
          </w:p>
        </w:tc>
        <w:tc>
          <w:tcPr>
            <w:tcW w:w="4674" w:type="dxa"/>
          </w:tcPr>
          <w:p w14:paraId="6AAA4048" w14:textId="77777777" w:rsidR="00887085" w:rsidRPr="00F9181E" w:rsidRDefault="00887085" w:rsidP="00342430">
            <w:r w:rsidRPr="00F9181E">
              <w:t>Erste Version des Dokuments</w:t>
            </w:r>
          </w:p>
        </w:tc>
        <w:tc>
          <w:tcPr>
            <w:tcW w:w="2303" w:type="dxa"/>
          </w:tcPr>
          <w:p w14:paraId="2070E92B" w14:textId="77777777" w:rsidR="00887085" w:rsidRPr="00F9181E" w:rsidRDefault="00AF2339" w:rsidP="00342430">
            <w:r>
              <w:t>c</w:t>
            </w:r>
            <w:r w:rsidR="001C58EB">
              <w:t>heidt</w:t>
            </w:r>
          </w:p>
        </w:tc>
      </w:tr>
      <w:tr w:rsidR="00AF2339" w:rsidRPr="00F9181E" w14:paraId="52749091" w14:textId="77777777" w:rsidTr="006244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14:paraId="76065D8B" w14:textId="77777777" w:rsidR="00AF2339" w:rsidRDefault="00AF2339" w:rsidP="00B16BF2">
            <w:r>
              <w:t>12.12.2011</w:t>
            </w:r>
          </w:p>
        </w:tc>
        <w:tc>
          <w:tcPr>
            <w:tcW w:w="993" w:type="dxa"/>
          </w:tcPr>
          <w:p w14:paraId="6D3F8592" w14:textId="77777777" w:rsidR="00AF2339" w:rsidRPr="00F9181E" w:rsidRDefault="00AF2339" w:rsidP="00342430">
            <w:r>
              <w:t>1.1</w:t>
            </w:r>
          </w:p>
        </w:tc>
        <w:tc>
          <w:tcPr>
            <w:tcW w:w="4674" w:type="dxa"/>
          </w:tcPr>
          <w:p w14:paraId="38F4176B" w14:textId="77777777" w:rsidR="00AF2339" w:rsidRPr="00F9181E" w:rsidRDefault="00AF2339" w:rsidP="00342430">
            <w:r>
              <w:t>Erweiterung Abstract</w:t>
            </w:r>
          </w:p>
        </w:tc>
        <w:tc>
          <w:tcPr>
            <w:tcW w:w="2303" w:type="dxa"/>
          </w:tcPr>
          <w:p w14:paraId="07333493" w14:textId="77777777" w:rsidR="00AF2339" w:rsidRDefault="00AF2339" w:rsidP="00342430">
            <w:r>
              <w:t>cheidt</w:t>
            </w:r>
          </w:p>
        </w:tc>
      </w:tr>
      <w:tr w:rsidR="00CF4EB0" w:rsidRPr="00F9181E" w14:paraId="71A25C2C" w14:textId="77777777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14:paraId="5CDAE81C" w14:textId="77777777" w:rsidR="00CF4EB0" w:rsidRDefault="00CF4EB0" w:rsidP="00B16BF2">
            <w:r>
              <w:t>14.12.2011</w:t>
            </w:r>
          </w:p>
        </w:tc>
        <w:tc>
          <w:tcPr>
            <w:tcW w:w="993" w:type="dxa"/>
          </w:tcPr>
          <w:p w14:paraId="5507676B" w14:textId="77777777" w:rsidR="00CF4EB0" w:rsidRDefault="00CF4EB0" w:rsidP="00342430">
            <w:r>
              <w:t>1.2</w:t>
            </w:r>
          </w:p>
        </w:tc>
        <w:tc>
          <w:tcPr>
            <w:tcW w:w="4674" w:type="dxa"/>
          </w:tcPr>
          <w:p w14:paraId="18174745" w14:textId="77777777" w:rsidR="00CF4EB0" w:rsidRDefault="00CF4EB0" w:rsidP="00342430">
            <w:r>
              <w:t>Review Abstract</w:t>
            </w:r>
          </w:p>
        </w:tc>
        <w:tc>
          <w:tcPr>
            <w:tcW w:w="2303" w:type="dxa"/>
          </w:tcPr>
          <w:p w14:paraId="5015DBE9" w14:textId="77777777" w:rsidR="00CF4EB0" w:rsidRDefault="00CF4EB0" w:rsidP="00342430">
            <w:r>
              <w:t>dtreichl</w:t>
            </w:r>
          </w:p>
        </w:tc>
      </w:tr>
    </w:tbl>
    <w:bookmarkStart w:id="2" w:name="_Toc31119287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B6FEB7" w14:textId="77777777"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14:paraId="1356A0B4" w14:textId="77777777" w:rsidR="00D36F8F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192872" w:history="1">
            <w:r w:rsidR="00D36F8F" w:rsidRPr="0027664A">
              <w:rPr>
                <w:rStyle w:val="Hyperlink"/>
                <w:noProof/>
              </w:rPr>
              <w:t>1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Dokumentinformationen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_Toc311192872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14:paraId="7D5FD45B" w14:textId="77777777" w:rsidR="00D36F8F" w:rsidRDefault="0034243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3" w:history="1">
            <w:r w:rsidR="00D36F8F" w:rsidRPr="0027664A">
              <w:rPr>
                <w:rStyle w:val="Hyperlink"/>
                <w:noProof/>
              </w:rPr>
              <w:t>1.1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Änderungsgeschichte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_Toc311192873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14:paraId="6062A563" w14:textId="77777777" w:rsidR="00D36F8F" w:rsidRDefault="0034243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4" w:history="1">
            <w:r w:rsidR="00D36F8F" w:rsidRPr="0027664A">
              <w:rPr>
                <w:rStyle w:val="Hyperlink"/>
                <w:noProof/>
              </w:rPr>
              <w:t>1.2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  <w:lang w:val="de-DE"/>
              </w:rPr>
              <w:t>Inhaltsverzeichnis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_Toc311192874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14:paraId="436FAA65" w14:textId="77777777" w:rsidR="00D36F8F" w:rsidRDefault="0034243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192875" w:history="1">
            <w:r w:rsidR="00D36F8F" w:rsidRPr="0027664A">
              <w:rPr>
                <w:rStyle w:val="Hyperlink"/>
                <w:noProof/>
              </w:rPr>
              <w:t>2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Abstract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_Toc311192875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14:paraId="2DE8BFF5" w14:textId="77777777"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14:paraId="5518D69F" w14:textId="77777777" w:rsidR="006156A4" w:rsidRDefault="002675AB" w:rsidP="002675AB">
      <w:pPr>
        <w:pStyle w:val="Heading1"/>
      </w:pPr>
      <w:bookmarkStart w:id="3" w:name="_Toc311192875"/>
      <w:r>
        <w:t>Abstract</w:t>
      </w:r>
      <w:bookmarkEnd w:id="3"/>
    </w:p>
    <w:p w14:paraId="34EE6994" w14:textId="77777777" w:rsidR="00B73A18" w:rsidRDefault="00827DC2" w:rsidP="00B73A18">
      <w:r>
        <w:t>Durch den</w:t>
      </w:r>
      <w:r w:rsidR="00B73A18">
        <w:t xml:space="preserve">  Surface 2</w:t>
      </w:r>
      <w:r w:rsidR="00232661">
        <w:t xml:space="preserve"> von Microsoft</w:t>
      </w:r>
      <w:r w:rsidR="00B73A18">
        <w:t xml:space="preserve"> ergeben sich völlig neue Möglichkeiten</w:t>
      </w:r>
      <w:r w:rsidR="00421F1F" w:rsidRPr="00342430">
        <w:rPr>
          <w:highlight w:val="yellow"/>
        </w:rPr>
        <w:t>,</w:t>
      </w:r>
      <w:r w:rsidR="00B73A18">
        <w:t xml:space="preserve"> Informationen interaktiv zu präsentieren. </w:t>
      </w:r>
      <w:r w:rsidR="00FA3D6D">
        <w:t>D</w:t>
      </w:r>
      <w:r w:rsidR="00EF3AAE">
        <w:t>ies möchte die Zühlke Engineering AG für die Visualisierung ihrer Projekte nutzen.</w:t>
      </w:r>
      <w:r w:rsidR="00363DF3">
        <w:t xml:space="preserve"> </w:t>
      </w:r>
      <w:r w:rsidR="00421F1F">
        <w:t>Momentan stehen die Projektinformationen</w:t>
      </w:r>
      <w:r w:rsidR="003D7E6F">
        <w:t xml:space="preserve"> (nachfolgend als Project Note bezeichnet)</w:t>
      </w:r>
      <w:r w:rsidR="00F42C0B">
        <w:t xml:space="preserve"> in Papierform im</w:t>
      </w:r>
      <w:r w:rsidR="003A0CD6">
        <w:t xml:space="preserve"> Wartebereich zur Verfügung.</w:t>
      </w:r>
      <w:r w:rsidR="00321EFD">
        <w:t xml:space="preserve"> Dabei ergibt sich einerseits das Problem, dass nie alle Projekte </w:t>
      </w:r>
      <w:r w:rsidR="00AF023F">
        <w:t xml:space="preserve">zur gleichen Zeit </w:t>
      </w:r>
      <w:r w:rsidR="00321EFD">
        <w:t>ausgestellt werden können und anderseits erschwert sich die Such</w:t>
      </w:r>
      <w:r w:rsidR="003E4994">
        <w:t>e nach spezifischen Inhalten</w:t>
      </w:r>
      <w:r w:rsidR="00321EFD">
        <w:t>.</w:t>
      </w:r>
      <w:r w:rsidR="003E4994">
        <w:br/>
        <w:t>Diese Nachteile möchte die</w:t>
      </w:r>
      <w:r w:rsidR="00460F8A">
        <w:t xml:space="preserve"> Zühlke Engineering AG durch die</w:t>
      </w:r>
      <w:r w:rsidR="00421F1F">
        <w:t xml:space="preserve"> Verwendung einer</w:t>
      </w:r>
      <w:r w:rsidR="003E4994">
        <w:t xml:space="preserve"> Surface Applikation beheben. Zudem </w:t>
      </w:r>
      <w:r w:rsidR="00CC6251">
        <w:t xml:space="preserve">möchte sie damit auch ihre Expertise im </w:t>
      </w:r>
      <w:r w:rsidR="00421F1F">
        <w:t xml:space="preserve">Bereich Clienttechnologien </w:t>
      </w:r>
      <w:r w:rsidR="00CC6251">
        <w:t>untermauern</w:t>
      </w:r>
      <w:r w:rsidR="0003225F">
        <w:t xml:space="preserve"> und Kunden </w:t>
      </w:r>
      <w:r w:rsidR="00967AAD">
        <w:t xml:space="preserve">die Möglichkeiten </w:t>
      </w:r>
      <w:r w:rsidR="003E5282">
        <w:t>von Microsoft Surface als Ausstellungsgerä</w:t>
      </w:r>
      <w:r w:rsidR="00223622">
        <w:t>t aufzeig</w:t>
      </w:r>
      <w:r w:rsidR="003E5282">
        <w:t>en.</w:t>
      </w:r>
    </w:p>
    <w:p w14:paraId="3955281C" w14:textId="77777777" w:rsidR="0079509A" w:rsidRDefault="0079509A" w:rsidP="00B73A18"/>
    <w:p w14:paraId="12F08FBE" w14:textId="77777777" w:rsidR="00684E48" w:rsidRDefault="00232661" w:rsidP="000A0431">
      <w:r>
        <w:t>Als Ausgangslage dient</w:t>
      </w:r>
      <w:r w:rsidR="006374D4">
        <w:t>e</w:t>
      </w:r>
      <w:r w:rsidR="003F256E">
        <w:t xml:space="preserve"> Project Flip 1.0</w:t>
      </w:r>
      <w:r>
        <w:t>, welches für ein</w:t>
      </w:r>
      <w:r w:rsidR="00313E06">
        <w:t xml:space="preserve"> Dell Multi-Touch Tablet implementiert wurde.</w:t>
      </w:r>
      <w:r w:rsidR="009433F3">
        <w:t xml:space="preserve"> </w:t>
      </w:r>
      <w:r w:rsidR="00206D1F">
        <w:t>Dieses Projekt war jedoch primär darauf ausgelegt, bei Kundengesprächen einfacher auf Projekte</w:t>
      </w:r>
      <w:r>
        <w:t xml:space="preserve"> zu</w:t>
      </w:r>
      <w:r w:rsidR="00206D1F">
        <w:t>greifen</w:t>
      </w:r>
      <w:r>
        <w:t xml:space="preserve"> zu</w:t>
      </w:r>
      <w:r w:rsidR="00206D1F">
        <w:t xml:space="preserve"> können.</w:t>
      </w:r>
      <w:r w:rsidR="00157257">
        <w:t xml:space="preserve"> Die </w:t>
      </w:r>
      <w:r>
        <w:t>in diesem Projekt</w:t>
      </w:r>
      <w:r w:rsidR="00157257">
        <w:t xml:space="preserve"> erworbenen Erkenntnisse </w:t>
      </w:r>
      <w:commentRangeStart w:id="4"/>
      <w:r w:rsidR="00157257">
        <w:t xml:space="preserve">konnten </w:t>
      </w:r>
      <w:commentRangeEnd w:id="4"/>
      <w:r w:rsidR="00342430">
        <w:rPr>
          <w:rStyle w:val="CommentReference"/>
        </w:rPr>
        <w:commentReference w:id="4"/>
      </w:r>
      <w:r w:rsidR="00157257">
        <w:t xml:space="preserve">aber für Project Flip 2.0 wichtige </w:t>
      </w:r>
      <w:r w:rsidR="008D1B98">
        <w:t xml:space="preserve">Informationen </w:t>
      </w:r>
      <w:r w:rsidR="00043FA2">
        <w:t>liefern.</w:t>
      </w:r>
    </w:p>
    <w:p w14:paraId="31C73022" w14:textId="77777777" w:rsidR="00516400" w:rsidRDefault="00232661" w:rsidP="000A0431">
      <w:commentRangeStart w:id="5"/>
      <w:r>
        <w:t>Infolge</w:t>
      </w:r>
      <w:r w:rsidR="00EB6131">
        <w:t xml:space="preserve">dessen </w:t>
      </w:r>
      <w:commentRangeEnd w:id="5"/>
      <w:r w:rsidR="00342430">
        <w:rPr>
          <w:rStyle w:val="CommentReference"/>
        </w:rPr>
        <w:commentReference w:id="5"/>
      </w:r>
      <w:r w:rsidR="00EB6131">
        <w:t xml:space="preserve">wurde für Project Flip 2.0 gleich zu Beginn ein Prototyp </w:t>
      </w:r>
      <w:r>
        <w:t>ausgearbeitet</w:t>
      </w:r>
      <w:r w:rsidR="00EB6131">
        <w:t xml:space="preserve">, welcher sicherstellte, dass </w:t>
      </w:r>
      <w:r>
        <w:t xml:space="preserve">jene </w:t>
      </w:r>
      <w:r w:rsidR="00EB6131">
        <w:t>Elemente</w:t>
      </w:r>
      <w:r>
        <w:t>,</w:t>
      </w:r>
      <w:r w:rsidR="00EB6131">
        <w:t xml:space="preserve"> die </w:t>
      </w:r>
      <w:r>
        <w:t xml:space="preserve">sich </w:t>
      </w:r>
      <w:r w:rsidR="00EB6131">
        <w:t>b</w:t>
      </w:r>
      <w:r w:rsidR="00E273F4">
        <w:t>ei Project Flip 1.0 nachteilig ausgewirkt</w:t>
      </w:r>
      <w:r w:rsidR="00EB6131">
        <w:t xml:space="preserve"> hatten, auf andere</w:t>
      </w:r>
      <w:r w:rsidR="00684E48">
        <w:t>, verbesserte</w:t>
      </w:r>
      <w:r w:rsidR="00EB6131">
        <w:t xml:space="preserve"> Weise umgesetzt </w:t>
      </w:r>
      <w:r>
        <w:t>wurden</w:t>
      </w:r>
      <w:r w:rsidR="00EB6131">
        <w:t>.</w:t>
      </w:r>
      <w:r w:rsidR="001407A9">
        <w:t xml:space="preserve"> </w:t>
      </w:r>
    </w:p>
    <w:p w14:paraId="418E6676" w14:textId="77777777" w:rsidR="00EB6131" w:rsidRDefault="001407A9" w:rsidP="000A0431">
      <w:r>
        <w:t>Für</w:t>
      </w:r>
      <w:r w:rsidR="00516400">
        <w:t xml:space="preserve"> die Entwicklung</w:t>
      </w:r>
      <w:r>
        <w:t xml:space="preserve"> dieses Projekt</w:t>
      </w:r>
      <w:r w:rsidR="00516400">
        <w:t>es</w:t>
      </w:r>
      <w:r>
        <w:t xml:space="preserve"> wurde </w:t>
      </w:r>
      <w:r w:rsidR="00C46EEF">
        <w:t>ein benutzerorientiertes Vorgehen gewählt.</w:t>
      </w:r>
      <w:r w:rsidR="00EB6131">
        <w:t xml:space="preserve"> </w:t>
      </w:r>
      <w:r w:rsidR="0021344B">
        <w:t>Die</w:t>
      </w:r>
      <w:r w:rsidR="00D763E6">
        <w:t xml:space="preserve"> aus den Interviews </w:t>
      </w:r>
      <w:r w:rsidR="001F0A52">
        <w:t>abgeleiteten Anforderungen wurden dann in der Entwicklung umgesetzt.</w:t>
      </w:r>
      <w:r w:rsidR="00023934">
        <w:t xml:space="preserve"> </w:t>
      </w:r>
      <w:r w:rsidR="00D763E6">
        <w:t xml:space="preserve">Der </w:t>
      </w:r>
      <w:r w:rsidR="00023934">
        <w:t>Fokus dieser Arbeit war die Erarbeitung einer einfach</w:t>
      </w:r>
      <w:r w:rsidR="00D763E6">
        <w:t>en</w:t>
      </w:r>
      <w:r w:rsidR="00023934">
        <w:t xml:space="preserve">, intuitiven Anwendung, welche </w:t>
      </w:r>
      <w:commentRangeStart w:id="6"/>
      <w:r w:rsidR="00023934">
        <w:t xml:space="preserve">ohne Hilfsmittel </w:t>
      </w:r>
      <w:commentRangeEnd w:id="6"/>
      <w:r w:rsidR="00342430">
        <w:rPr>
          <w:rStyle w:val="CommentReference"/>
        </w:rPr>
        <w:commentReference w:id="6"/>
      </w:r>
      <w:r w:rsidR="00D763E6">
        <w:t>bedient werden kann</w:t>
      </w:r>
      <w:r w:rsidR="00023934">
        <w:t>.</w:t>
      </w:r>
    </w:p>
    <w:p w14:paraId="0EFD9C1B" w14:textId="77777777" w:rsidR="0037556F" w:rsidRDefault="0037556F" w:rsidP="000A0431"/>
    <w:p w14:paraId="325A661E" w14:textId="77777777" w:rsidR="003918F1" w:rsidRDefault="00A72A9C" w:rsidP="000A0431">
      <w:r>
        <w:t xml:space="preserve">Obwohl für </w:t>
      </w:r>
      <w:r w:rsidR="00192DAB">
        <w:t>alle Teammit</w:t>
      </w:r>
      <w:r w:rsidR="00A77F60">
        <w:t>glieder WPF und .NET</w:t>
      </w:r>
      <w:r w:rsidR="00192DAB">
        <w:t xml:space="preserve"> Neuland darstellte</w:t>
      </w:r>
      <w:r w:rsidR="00D763E6">
        <w:t>n</w:t>
      </w:r>
      <w:r w:rsidR="00192DAB">
        <w:t xml:space="preserve">, ist es gelungen, einen </w:t>
      </w:r>
      <w:r w:rsidR="00175734" w:rsidRPr="004F5875">
        <w:t>funktionstüchtige</w:t>
      </w:r>
      <w:r w:rsidR="00175734">
        <w:t>n und ansprechenden</w:t>
      </w:r>
      <w:r w:rsidR="00D763E6">
        <w:t xml:space="preserve"> Prototyp</w:t>
      </w:r>
      <w:r w:rsidR="00192DAB">
        <w:t xml:space="preserve"> zu entwickeln.</w:t>
      </w:r>
      <w:r w:rsidR="000513C0">
        <w:t xml:space="preserve"> Neben dem Client-Teil wurde auch eine A</w:t>
      </w:r>
      <w:r w:rsidR="00185DB1">
        <w:t>nbindung an den Server umgesetzt</w:t>
      </w:r>
      <w:r w:rsidR="000513C0">
        <w:t xml:space="preserve">, </w:t>
      </w:r>
      <w:r w:rsidR="00D763E6">
        <w:t xml:space="preserve">über </w:t>
      </w:r>
      <w:r w:rsidR="000513C0">
        <w:t>welch</w:t>
      </w:r>
      <w:r w:rsidR="00D763E6">
        <w:t>e die Project Notes heruntergeladen werden können.</w:t>
      </w:r>
      <w:r w:rsidR="00472AE5">
        <w:br/>
      </w:r>
      <w:r w:rsidR="00226868">
        <w:t xml:space="preserve">Auch wurde das User Interface durch Papierprototypen und </w:t>
      </w:r>
      <w:r w:rsidR="00F56DB7">
        <w:t>abschliessend durch einen</w:t>
      </w:r>
      <w:r w:rsidR="00226868">
        <w:t xml:space="preserve"> Usability Test durch die Benutzer </w:t>
      </w:r>
      <w:commentRangeStart w:id="7"/>
      <w:r w:rsidR="00226868">
        <w:t>zertifiziert</w:t>
      </w:r>
      <w:commentRangeEnd w:id="7"/>
      <w:r w:rsidR="00342430">
        <w:rPr>
          <w:rStyle w:val="CommentReference"/>
        </w:rPr>
        <w:commentReference w:id="7"/>
      </w:r>
      <w:r w:rsidR="00226868">
        <w:t>.</w:t>
      </w:r>
      <w:r w:rsidR="00026401">
        <w:t xml:space="preserve"> Zudem wurde ein externe</w:t>
      </w:r>
      <w:r w:rsidR="00F36CD4">
        <w:t>s</w:t>
      </w:r>
      <w:r w:rsidR="00026401">
        <w:t xml:space="preserve"> Design erarbeitet</w:t>
      </w:r>
      <w:r w:rsidR="00196E96">
        <w:t>,</w:t>
      </w:r>
      <w:r w:rsidR="00026401">
        <w:t xml:space="preserve"> um </w:t>
      </w:r>
      <w:commentRangeStart w:id="8"/>
      <w:r w:rsidR="00026401">
        <w:t xml:space="preserve">Richtlinien </w:t>
      </w:r>
      <w:commentRangeEnd w:id="8"/>
      <w:r w:rsidR="00342430">
        <w:rPr>
          <w:rStyle w:val="CommentReference"/>
        </w:rPr>
        <w:commentReference w:id="8"/>
      </w:r>
      <w:r w:rsidR="00026401">
        <w:t>für die Gestaltung des User Interfaces zu definieren.</w:t>
      </w:r>
      <w:r w:rsidR="00111413">
        <w:br/>
      </w:r>
      <w:commentRangeStart w:id="9"/>
      <w:r w:rsidR="000A2A7A">
        <w:t>Zu</w:t>
      </w:r>
      <w:commentRangeEnd w:id="9"/>
      <w:r w:rsidR="00342430">
        <w:rPr>
          <w:rStyle w:val="CommentReference"/>
        </w:rPr>
        <w:commentReference w:id="9"/>
      </w:r>
      <w:r w:rsidR="000A2A7A">
        <w:t xml:space="preserve"> jeder Project Note </w:t>
      </w:r>
      <w:r w:rsidR="003D7E6F">
        <w:t>existieren</w:t>
      </w:r>
      <w:r w:rsidR="00376265">
        <w:t xml:space="preserve"> Metadaten, welche die Project Note mit verschiedenen Begriffen umschreibt</w:t>
      </w:r>
      <w:r w:rsidR="007E74D0">
        <w:t>.</w:t>
      </w:r>
      <w:r w:rsidR="001F5E06">
        <w:t xml:space="preserve"> Da diese sehr umfangreich sind, wurde eine Möglichkeit erarbeitet, </w:t>
      </w:r>
      <w:r w:rsidR="003D7E6F">
        <w:t>die Metadaten</w:t>
      </w:r>
      <w:r w:rsidR="001F5E06">
        <w:t xml:space="preserve"> dynamisch </w:t>
      </w:r>
      <w:r w:rsidR="003D7E6F">
        <w:t xml:space="preserve">zu </w:t>
      </w:r>
      <w:r w:rsidR="001F5E06">
        <w:t>aggregier</w:t>
      </w:r>
      <w:r w:rsidR="003D7E6F">
        <w:t>en un</w:t>
      </w:r>
      <w:r w:rsidR="001F5E06">
        <w:t>d einfach</w:t>
      </w:r>
      <w:r w:rsidR="003D7E6F">
        <w:t xml:space="preserve"> zu </w:t>
      </w:r>
      <w:r w:rsidR="001F5E06">
        <w:t>warte</w:t>
      </w:r>
      <w:r w:rsidR="003D7E6F">
        <w:t>n</w:t>
      </w:r>
      <w:r w:rsidR="001F5E06">
        <w:t>.</w:t>
      </w:r>
      <w:r w:rsidR="00C81C59">
        <w:br/>
        <w:t>Des Wei</w:t>
      </w:r>
      <w:r w:rsidR="003D7E6F">
        <w:t>teren setzte sich das Team mit f</w:t>
      </w:r>
      <w:r w:rsidR="00C81C59">
        <w:t>or</w:t>
      </w:r>
      <w:r w:rsidR="003D7E6F">
        <w:t>t</w:t>
      </w:r>
      <w:r w:rsidR="00C81C59">
        <w:t>geschrittenen Visualisierungskonzept</w:t>
      </w:r>
      <w:r w:rsidR="003D7E6F">
        <w:t xml:space="preserve">en auseinander, indem sie </w:t>
      </w:r>
      <w:commentRangeStart w:id="10"/>
      <w:r w:rsidR="000248D6">
        <w:t xml:space="preserve">in Grundzügen </w:t>
      </w:r>
      <w:commentRangeEnd w:id="10"/>
      <w:r w:rsidR="00AD5267">
        <w:rPr>
          <w:rStyle w:val="CommentReference"/>
        </w:rPr>
        <w:commentReference w:id="10"/>
      </w:r>
      <w:r w:rsidR="000248D6">
        <w:t xml:space="preserve">eine Perspective Wall </w:t>
      </w:r>
      <w:r w:rsidR="00C81C59">
        <w:t xml:space="preserve">erarbeitete. </w:t>
      </w:r>
      <w:r w:rsidR="00CF0943">
        <w:t xml:space="preserve">Da </w:t>
      </w:r>
      <w:r w:rsidR="00E239B5">
        <w:t xml:space="preserve">die Fertigstellung </w:t>
      </w:r>
      <w:r w:rsidR="00B8336C">
        <w:t>einer solchen</w:t>
      </w:r>
      <w:r w:rsidR="00E239B5">
        <w:t xml:space="preserve"> Lösung jedoch den Projektaufwand überschritten hätte, </w:t>
      </w:r>
      <w:r w:rsidR="009E000C">
        <w:t>konnte</w:t>
      </w:r>
      <w:r w:rsidR="00E239B5">
        <w:t xml:space="preserve"> sie nicht </w:t>
      </w:r>
      <w:r w:rsidR="009E000C">
        <w:t xml:space="preserve">in das Projekt </w:t>
      </w:r>
      <w:r w:rsidR="00E239B5">
        <w:t>integriert</w:t>
      </w:r>
      <w:r w:rsidR="009E000C">
        <w:t xml:space="preserve"> werden</w:t>
      </w:r>
      <w:r w:rsidR="00E239B5">
        <w:t>.</w:t>
      </w:r>
    </w:p>
    <w:sectPr w:rsidR="003918F1" w:rsidSect="008E328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Markus Stolze" w:date="2011-12-18T23:29:00Z" w:initials="MS">
    <w:p w14:paraId="6B5BBE08" w14:textId="77777777" w:rsidR="00342430" w:rsidRDefault="00342430">
      <w:pPr>
        <w:pStyle w:val="CommentText"/>
      </w:pPr>
      <w:r>
        <w:rPr>
          <w:rStyle w:val="CommentReference"/>
        </w:rPr>
        <w:annotationRef/>
      </w:r>
      <w:r>
        <w:t>Wieso?</w:t>
      </w:r>
    </w:p>
  </w:comment>
  <w:comment w:id="5" w:author="Markus Stolze" w:date="2011-12-18T23:29:00Z" w:initials="MS">
    <w:p w14:paraId="399637D6" w14:textId="77777777" w:rsidR="00342430" w:rsidRDefault="00342430">
      <w:pPr>
        <w:pStyle w:val="CommentText"/>
      </w:pPr>
      <w:r>
        <w:rPr>
          <w:rStyle w:val="CommentReference"/>
        </w:rPr>
        <w:annotationRef/>
      </w:r>
      <w:r>
        <w:t>Wieso?</w:t>
      </w:r>
    </w:p>
  </w:comment>
  <w:comment w:id="6" w:author="Markus Stolze" w:date="2011-12-18T23:30:00Z" w:initials="MS">
    <w:p w14:paraId="52E8DB31" w14:textId="77777777" w:rsidR="00342430" w:rsidRDefault="00342430">
      <w:pPr>
        <w:pStyle w:val="CommentText"/>
      </w:pPr>
      <w:r>
        <w:rPr>
          <w:rStyle w:val="CommentReference"/>
        </w:rPr>
        <w:annotationRef/>
      </w:r>
      <w:r>
        <w:t>Direkt bei der ersten Nutzung ohne Hilfe...</w:t>
      </w:r>
    </w:p>
  </w:comment>
  <w:comment w:id="7" w:author="Markus Stolze" w:date="2011-12-18T23:31:00Z" w:initials="MS">
    <w:p w14:paraId="4A2DC775" w14:textId="77777777" w:rsidR="00342430" w:rsidRDefault="00342430">
      <w:pPr>
        <w:pStyle w:val="CommentText"/>
      </w:pPr>
      <w:r>
        <w:rPr>
          <w:rStyle w:val="CommentReference"/>
        </w:rPr>
        <w:annotationRef/>
      </w:r>
      <w:r>
        <w:t>FALSCH</w:t>
      </w:r>
    </w:p>
  </w:comment>
  <w:comment w:id="8" w:author="Markus Stolze" w:date="2011-12-18T23:31:00Z" w:initials="MS">
    <w:p w14:paraId="5949B97B" w14:textId="77777777" w:rsidR="00342430" w:rsidRDefault="00342430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9" w:author="Markus Stolze" w:date="2011-12-18T23:36:00Z" w:initials="MS">
    <w:p w14:paraId="7C5D85B0" w14:textId="77777777" w:rsidR="00342430" w:rsidRDefault="00342430">
      <w:pPr>
        <w:pStyle w:val="CommentText"/>
      </w:pPr>
      <w:r>
        <w:rPr>
          <w:rStyle w:val="CommentReference"/>
        </w:rPr>
        <w:annotationRef/>
      </w:r>
      <w:r>
        <w:t>In dieser Arbeit wurde eine Technik zur Vereinfachten Darstellung von Meta-Daten entwickelt. Dies war notwendig um die grosse Menge von Meta-Daten auf eine für Besucher hand</w:t>
      </w:r>
      <w:r w:rsidR="006101E3">
        <w:t>habbares Mass zu reduzieren.</w:t>
      </w:r>
      <w:r>
        <w:t xml:space="preserve"> </w:t>
      </w:r>
    </w:p>
  </w:comment>
  <w:comment w:id="10" w:author="Markus Stolze" w:date="2011-12-18T23:38:00Z" w:initials="MS">
    <w:p w14:paraId="0AC1B768" w14:textId="12D09E4C" w:rsidR="00AD5267" w:rsidRDefault="00AD5267">
      <w:pPr>
        <w:pStyle w:val="CommentText"/>
      </w:pPr>
      <w:r>
        <w:rPr>
          <w:rStyle w:val="CommentReference"/>
        </w:rPr>
        <w:annotationRef/>
      </w:r>
      <w:r>
        <w:t>Einen WPF Prototyp für die Perspective Wall Visualisieerung entwickelt wurde.</w:t>
      </w:r>
      <w:bookmarkStart w:id="11" w:name="_GoBack"/>
      <w:bookmarkEnd w:id="11"/>
      <w:r>
        <w:t xml:space="preserve">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08B268" w14:textId="77777777" w:rsidR="00342430" w:rsidRDefault="00342430" w:rsidP="008F2373">
      <w:pPr>
        <w:spacing w:after="0"/>
      </w:pPr>
      <w:r>
        <w:separator/>
      </w:r>
    </w:p>
  </w:endnote>
  <w:endnote w:type="continuationSeparator" w:id="0">
    <w:p w14:paraId="4244AE05" w14:textId="77777777" w:rsidR="00342430" w:rsidRDefault="0034243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C8839" w14:textId="77777777" w:rsidR="00342430" w:rsidRDefault="00342430">
    <w:pPr>
      <w:pStyle w:val="Footer"/>
    </w:pPr>
    <w:r>
      <w:t>Project Flip 2.0 - Abstract</w:t>
    </w:r>
    <w:r w:rsidRPr="005E2896"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18. Dezember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D5267" w:rsidRPr="00AD5267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AD5267" w:rsidRPr="00AD5267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DD1F3E" w14:textId="77777777" w:rsidR="00342430" w:rsidRDefault="00342430" w:rsidP="008F2373">
      <w:pPr>
        <w:spacing w:after="0"/>
      </w:pPr>
      <w:r>
        <w:separator/>
      </w:r>
    </w:p>
  </w:footnote>
  <w:footnote w:type="continuationSeparator" w:id="0">
    <w:p w14:paraId="0AAAD036" w14:textId="77777777" w:rsidR="00342430" w:rsidRDefault="0034243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2072D" w14:textId="77777777" w:rsidR="00342430" w:rsidRDefault="00342430">
    <w:pPr>
      <w:pStyle w:val="Header"/>
    </w:pPr>
    <w:r>
      <w:rPr>
        <w:b/>
        <w:bCs/>
        <w:noProof/>
        <w:lang w:val="en-US"/>
      </w:rPr>
      <w:drawing>
        <wp:anchor distT="0" distB="0" distL="114300" distR="114300" simplePos="0" relativeHeight="251659264" behindDoc="1" locked="0" layoutInCell="1" allowOverlap="1" wp14:anchorId="17F6A106" wp14:editId="6B8C13E1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23934"/>
    <w:rsid w:val="000248D6"/>
    <w:rsid w:val="00026401"/>
    <w:rsid w:val="0003225F"/>
    <w:rsid w:val="00043FA2"/>
    <w:rsid w:val="000513C0"/>
    <w:rsid w:val="000772C1"/>
    <w:rsid w:val="000917AE"/>
    <w:rsid w:val="00097AB6"/>
    <w:rsid w:val="000A0431"/>
    <w:rsid w:val="000A2A7A"/>
    <w:rsid w:val="000A2C34"/>
    <w:rsid w:val="000B1504"/>
    <w:rsid w:val="000B658F"/>
    <w:rsid w:val="000C1BA4"/>
    <w:rsid w:val="000E567C"/>
    <w:rsid w:val="000E71F7"/>
    <w:rsid w:val="0010711B"/>
    <w:rsid w:val="00111413"/>
    <w:rsid w:val="00113913"/>
    <w:rsid w:val="00117CD7"/>
    <w:rsid w:val="001407A9"/>
    <w:rsid w:val="00157257"/>
    <w:rsid w:val="001609C2"/>
    <w:rsid w:val="00162730"/>
    <w:rsid w:val="0017146B"/>
    <w:rsid w:val="00175734"/>
    <w:rsid w:val="0017607B"/>
    <w:rsid w:val="00185DB1"/>
    <w:rsid w:val="00192DAB"/>
    <w:rsid w:val="001933CF"/>
    <w:rsid w:val="00196E96"/>
    <w:rsid w:val="001A30B2"/>
    <w:rsid w:val="001C58EB"/>
    <w:rsid w:val="001D17F5"/>
    <w:rsid w:val="001F0A52"/>
    <w:rsid w:val="001F1125"/>
    <w:rsid w:val="001F2A8C"/>
    <w:rsid w:val="001F5E06"/>
    <w:rsid w:val="001F61F8"/>
    <w:rsid w:val="00206D1F"/>
    <w:rsid w:val="0021344B"/>
    <w:rsid w:val="00223137"/>
    <w:rsid w:val="00223622"/>
    <w:rsid w:val="00225791"/>
    <w:rsid w:val="00226868"/>
    <w:rsid w:val="00232661"/>
    <w:rsid w:val="00242C0A"/>
    <w:rsid w:val="0026560F"/>
    <w:rsid w:val="002675AB"/>
    <w:rsid w:val="002840DC"/>
    <w:rsid w:val="002B4E3D"/>
    <w:rsid w:val="002B6D39"/>
    <w:rsid w:val="002C22D1"/>
    <w:rsid w:val="002D325F"/>
    <w:rsid w:val="002E16A4"/>
    <w:rsid w:val="002E65A6"/>
    <w:rsid w:val="002F28DD"/>
    <w:rsid w:val="00311332"/>
    <w:rsid w:val="00313E06"/>
    <w:rsid w:val="00321EFD"/>
    <w:rsid w:val="00342430"/>
    <w:rsid w:val="00353578"/>
    <w:rsid w:val="00363DF3"/>
    <w:rsid w:val="003642A0"/>
    <w:rsid w:val="0037556F"/>
    <w:rsid w:val="00376265"/>
    <w:rsid w:val="003918F1"/>
    <w:rsid w:val="003A0ADD"/>
    <w:rsid w:val="003A0CD6"/>
    <w:rsid w:val="003A5C55"/>
    <w:rsid w:val="003C3BB7"/>
    <w:rsid w:val="003D7E6F"/>
    <w:rsid w:val="003E40FB"/>
    <w:rsid w:val="003E46A1"/>
    <w:rsid w:val="003E4994"/>
    <w:rsid w:val="003E5282"/>
    <w:rsid w:val="003F0166"/>
    <w:rsid w:val="003F256E"/>
    <w:rsid w:val="003F5C4C"/>
    <w:rsid w:val="00401A9C"/>
    <w:rsid w:val="00421F1F"/>
    <w:rsid w:val="00460F8A"/>
    <w:rsid w:val="004717A7"/>
    <w:rsid w:val="00472AE5"/>
    <w:rsid w:val="00474C9C"/>
    <w:rsid w:val="004761A8"/>
    <w:rsid w:val="00496465"/>
    <w:rsid w:val="004F5875"/>
    <w:rsid w:val="00516400"/>
    <w:rsid w:val="005532E5"/>
    <w:rsid w:val="00560405"/>
    <w:rsid w:val="00575787"/>
    <w:rsid w:val="00575D0B"/>
    <w:rsid w:val="005B0047"/>
    <w:rsid w:val="005B081C"/>
    <w:rsid w:val="005B4915"/>
    <w:rsid w:val="005E1D61"/>
    <w:rsid w:val="005E2896"/>
    <w:rsid w:val="005E6C04"/>
    <w:rsid w:val="006101E3"/>
    <w:rsid w:val="00614D8A"/>
    <w:rsid w:val="006156A4"/>
    <w:rsid w:val="006244E5"/>
    <w:rsid w:val="0063622E"/>
    <w:rsid w:val="006374D4"/>
    <w:rsid w:val="00646D3A"/>
    <w:rsid w:val="00651384"/>
    <w:rsid w:val="006625F7"/>
    <w:rsid w:val="00672677"/>
    <w:rsid w:val="00676C50"/>
    <w:rsid w:val="00681C92"/>
    <w:rsid w:val="0068440F"/>
    <w:rsid w:val="00684E48"/>
    <w:rsid w:val="00687113"/>
    <w:rsid w:val="006939B6"/>
    <w:rsid w:val="00695F14"/>
    <w:rsid w:val="006964E4"/>
    <w:rsid w:val="006A2D7B"/>
    <w:rsid w:val="006C6507"/>
    <w:rsid w:val="006C66DA"/>
    <w:rsid w:val="006E142D"/>
    <w:rsid w:val="006F2255"/>
    <w:rsid w:val="006F381E"/>
    <w:rsid w:val="007137A4"/>
    <w:rsid w:val="0075029B"/>
    <w:rsid w:val="007537D1"/>
    <w:rsid w:val="007603FE"/>
    <w:rsid w:val="0079509A"/>
    <w:rsid w:val="007A158A"/>
    <w:rsid w:val="007B11B7"/>
    <w:rsid w:val="007B442E"/>
    <w:rsid w:val="007C0324"/>
    <w:rsid w:val="007D405F"/>
    <w:rsid w:val="007E1786"/>
    <w:rsid w:val="007E7408"/>
    <w:rsid w:val="007E74D0"/>
    <w:rsid w:val="00815C17"/>
    <w:rsid w:val="00827DC2"/>
    <w:rsid w:val="00836DB0"/>
    <w:rsid w:val="0085005B"/>
    <w:rsid w:val="00870C31"/>
    <w:rsid w:val="008722E3"/>
    <w:rsid w:val="00887085"/>
    <w:rsid w:val="008A4E18"/>
    <w:rsid w:val="008B4FA0"/>
    <w:rsid w:val="008C54BF"/>
    <w:rsid w:val="008D1B98"/>
    <w:rsid w:val="008E328B"/>
    <w:rsid w:val="008E5E07"/>
    <w:rsid w:val="008F2373"/>
    <w:rsid w:val="008F53EA"/>
    <w:rsid w:val="009030F0"/>
    <w:rsid w:val="00932799"/>
    <w:rsid w:val="009433F3"/>
    <w:rsid w:val="00945CFF"/>
    <w:rsid w:val="00952B86"/>
    <w:rsid w:val="00953E7D"/>
    <w:rsid w:val="00954D75"/>
    <w:rsid w:val="00967AAD"/>
    <w:rsid w:val="00976450"/>
    <w:rsid w:val="009962A5"/>
    <w:rsid w:val="009D398D"/>
    <w:rsid w:val="009E000C"/>
    <w:rsid w:val="009F4C12"/>
    <w:rsid w:val="00A06B4F"/>
    <w:rsid w:val="00A222BA"/>
    <w:rsid w:val="00A44E88"/>
    <w:rsid w:val="00A53880"/>
    <w:rsid w:val="00A611DF"/>
    <w:rsid w:val="00A72A9C"/>
    <w:rsid w:val="00A73B0E"/>
    <w:rsid w:val="00A77F60"/>
    <w:rsid w:val="00AB51D5"/>
    <w:rsid w:val="00AC40CC"/>
    <w:rsid w:val="00AD5267"/>
    <w:rsid w:val="00AE119D"/>
    <w:rsid w:val="00AE4442"/>
    <w:rsid w:val="00AF023F"/>
    <w:rsid w:val="00AF2039"/>
    <w:rsid w:val="00AF2339"/>
    <w:rsid w:val="00AF4AE0"/>
    <w:rsid w:val="00AF4E74"/>
    <w:rsid w:val="00AF7DD4"/>
    <w:rsid w:val="00B00A16"/>
    <w:rsid w:val="00B038C9"/>
    <w:rsid w:val="00B10239"/>
    <w:rsid w:val="00B1324E"/>
    <w:rsid w:val="00B16551"/>
    <w:rsid w:val="00B16BF2"/>
    <w:rsid w:val="00B425FB"/>
    <w:rsid w:val="00B712B5"/>
    <w:rsid w:val="00B73A18"/>
    <w:rsid w:val="00B82D28"/>
    <w:rsid w:val="00B8336C"/>
    <w:rsid w:val="00BB1425"/>
    <w:rsid w:val="00BD2C84"/>
    <w:rsid w:val="00BE1069"/>
    <w:rsid w:val="00BE6DFC"/>
    <w:rsid w:val="00BF1750"/>
    <w:rsid w:val="00C021FA"/>
    <w:rsid w:val="00C0540F"/>
    <w:rsid w:val="00C14F5B"/>
    <w:rsid w:val="00C22202"/>
    <w:rsid w:val="00C46EEF"/>
    <w:rsid w:val="00C47BE9"/>
    <w:rsid w:val="00C62131"/>
    <w:rsid w:val="00C74BF5"/>
    <w:rsid w:val="00C765DF"/>
    <w:rsid w:val="00C81C59"/>
    <w:rsid w:val="00C84917"/>
    <w:rsid w:val="00C858B5"/>
    <w:rsid w:val="00C85D28"/>
    <w:rsid w:val="00C9533A"/>
    <w:rsid w:val="00CB0412"/>
    <w:rsid w:val="00CC6251"/>
    <w:rsid w:val="00CD42C7"/>
    <w:rsid w:val="00CE533D"/>
    <w:rsid w:val="00CE6429"/>
    <w:rsid w:val="00CF0943"/>
    <w:rsid w:val="00CF4EB0"/>
    <w:rsid w:val="00CF7212"/>
    <w:rsid w:val="00D03544"/>
    <w:rsid w:val="00D072D8"/>
    <w:rsid w:val="00D1407B"/>
    <w:rsid w:val="00D36F8F"/>
    <w:rsid w:val="00D53B6C"/>
    <w:rsid w:val="00D632E6"/>
    <w:rsid w:val="00D763E6"/>
    <w:rsid w:val="00D80481"/>
    <w:rsid w:val="00DB3F02"/>
    <w:rsid w:val="00DF1FFB"/>
    <w:rsid w:val="00E13BEF"/>
    <w:rsid w:val="00E22264"/>
    <w:rsid w:val="00E239B5"/>
    <w:rsid w:val="00E23E5E"/>
    <w:rsid w:val="00E273F4"/>
    <w:rsid w:val="00E34BDB"/>
    <w:rsid w:val="00E359EB"/>
    <w:rsid w:val="00E711E0"/>
    <w:rsid w:val="00E860CF"/>
    <w:rsid w:val="00E87169"/>
    <w:rsid w:val="00EA10FA"/>
    <w:rsid w:val="00EB6131"/>
    <w:rsid w:val="00EC0E2B"/>
    <w:rsid w:val="00EE2AB1"/>
    <w:rsid w:val="00EF3AAE"/>
    <w:rsid w:val="00F21003"/>
    <w:rsid w:val="00F36CD4"/>
    <w:rsid w:val="00F37EE6"/>
    <w:rsid w:val="00F40635"/>
    <w:rsid w:val="00F42C0B"/>
    <w:rsid w:val="00F42E13"/>
    <w:rsid w:val="00F559D6"/>
    <w:rsid w:val="00F56DB7"/>
    <w:rsid w:val="00F615AF"/>
    <w:rsid w:val="00F81BE1"/>
    <w:rsid w:val="00F84CA9"/>
    <w:rsid w:val="00F85CCA"/>
    <w:rsid w:val="00F871CD"/>
    <w:rsid w:val="00F9181E"/>
    <w:rsid w:val="00FA3D6D"/>
    <w:rsid w:val="00FA409B"/>
    <w:rsid w:val="00FB11E2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2B71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424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430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43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4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4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424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430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43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4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4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FD6E5-F6CA-DF49-A82B-51DB529E3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\Users\Christina\HSR\5. Semester\Studienarbeitarbeit\Project Flip 2.0\doc\templates\template.dotx</Template>
  <TotalTime>12</TotalTime>
  <Pages>2</Pages>
  <Words>521</Words>
  <Characters>2972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>Studienarbeit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Christina</dc:creator>
  <cp:lastModifiedBy>Markus Stolze</cp:lastModifiedBy>
  <cp:revision>153</cp:revision>
  <dcterms:created xsi:type="dcterms:W3CDTF">2011-09-21T09:22:00Z</dcterms:created>
  <dcterms:modified xsi:type="dcterms:W3CDTF">2011-12-18T22:38:00Z</dcterms:modified>
</cp:coreProperties>
</file>