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73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</w:tblGrid>
      <w:tr w:rsidR="00116726" w:rsidRPr="003F1CD9">
        <w:trPr>
          <w:trHeight w:val="984"/>
        </w:trPr>
        <w:tc>
          <w:tcPr>
            <w:tcW w:w="3345" w:type="dxa"/>
            <w:vAlign w:val="center"/>
          </w:tcPr>
          <w:p w:rsidR="00116726" w:rsidRPr="003F1CD9" w:rsidRDefault="00116726" w:rsidP="00BC4C5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[</w:t>
            </w:r>
            <w:r w:rsidRPr="003F1CD9">
              <w:rPr>
                <w:b/>
              </w:rPr>
              <w:t>Logo Industriepartner</w:t>
            </w:r>
            <w:r>
              <w:rPr>
                <w:b/>
              </w:rPr>
              <w:t xml:space="preserve"> (oder Institut)]</w:t>
            </w:r>
          </w:p>
        </w:tc>
      </w:tr>
    </w:tbl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6"/>
      </w:tblGrid>
      <w:tr w:rsidR="00116726" w:rsidRPr="003F1CD9">
        <w:trPr>
          <w:trHeight w:val="86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116726" w:rsidRPr="003F1CD9" w:rsidRDefault="00B24A1C" w:rsidP="00E870D6">
            <w:pPr>
              <w:ind w:left="-284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333625" cy="914400"/>
                  <wp:effectExtent l="0" t="0" r="9525" b="0"/>
                  <wp:docPr id="1" name="Bild 1" descr="HSR_Logo_RGB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HSR_Logo_RGB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726" w:rsidRDefault="00116726" w:rsidP="00F66AA7">
      <w:r>
        <w:br w:type="textWrapping" w:clear="all"/>
      </w:r>
    </w:p>
    <w:p w:rsidR="00116726" w:rsidRDefault="00116726" w:rsidP="00F66AA7"/>
    <w:p w:rsidR="00116726" w:rsidRDefault="00116726" w:rsidP="00F66AA7"/>
    <w:p w:rsidR="00116726" w:rsidRDefault="00116726" w:rsidP="00F66AA7">
      <w:pPr>
        <w:jc w:val="center"/>
      </w:pPr>
    </w:p>
    <w:tbl>
      <w:tblPr>
        <w:tblW w:w="0" w:type="auto"/>
        <w:tblInd w:w="-68" w:type="dxa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116726" w:rsidRPr="003F1CD9" w:rsidTr="00B24A1C">
        <w:trPr>
          <w:trHeight w:val="1411"/>
        </w:trPr>
        <w:tc>
          <w:tcPr>
            <w:tcW w:w="9045" w:type="dxa"/>
            <w:vAlign w:val="center"/>
          </w:tcPr>
          <w:p w:rsidR="00116726" w:rsidRPr="003F1CD9" w:rsidRDefault="00B24A1C" w:rsidP="00BC4C5A">
            <w:pPr>
              <w:spacing w:after="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Project Flip 2.0</w:t>
            </w:r>
          </w:p>
        </w:tc>
      </w:tr>
    </w:tbl>
    <w:p w:rsidR="00116726" w:rsidRPr="003D57EE" w:rsidRDefault="00116726" w:rsidP="00F66AA7">
      <w:pPr>
        <w:jc w:val="center"/>
        <w:rPr>
          <w:b/>
          <w:sz w:val="28"/>
          <w:szCs w:val="28"/>
        </w:rPr>
      </w:pPr>
    </w:p>
    <w:p w:rsidR="00116726" w:rsidRPr="00F66AA7" w:rsidRDefault="00116726" w:rsidP="00F66AA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Studien</w:t>
      </w:r>
      <w:r w:rsidRPr="00F66AA7">
        <w:rPr>
          <w:b/>
          <w:sz w:val="72"/>
          <w:szCs w:val="72"/>
        </w:rPr>
        <w:t>arbeit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116726" w:rsidRDefault="00116726" w:rsidP="00F66AA7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:rsidTr="00BB480F">
        <w:trPr>
          <w:trHeight w:val="521"/>
        </w:trPr>
        <w:tc>
          <w:tcPr>
            <w:tcW w:w="9069" w:type="dxa"/>
            <w:vAlign w:val="center"/>
          </w:tcPr>
          <w:p w:rsidR="00116726" w:rsidRPr="003F1CD9" w:rsidRDefault="00BB480F" w:rsidP="00BB480F">
            <w:pPr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2011</w:t>
            </w:r>
          </w:p>
        </w:tc>
      </w:tr>
    </w:tbl>
    <w:p w:rsidR="00116726" w:rsidRDefault="00116726" w:rsidP="00F66AA7">
      <w:pPr>
        <w:jc w:val="center"/>
        <w:rPr>
          <w:sz w:val="40"/>
          <w:szCs w:val="40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BB480F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80F">
        <w:rPr>
          <w:sz w:val="28"/>
          <w:szCs w:val="28"/>
        </w:rPr>
        <w:t xml:space="preserve">Lukas Elmer, Christina Heidt, Delia </w:t>
      </w:r>
      <w:proofErr w:type="spellStart"/>
      <w:r w:rsidR="00BB480F">
        <w:rPr>
          <w:sz w:val="28"/>
          <w:szCs w:val="28"/>
        </w:rPr>
        <w:t>Treichler</w:t>
      </w:r>
      <w:proofErr w:type="spellEnd"/>
    </w:p>
    <w:p w:rsidR="00116726" w:rsidRDefault="00BB480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50864">
        <w:rPr>
          <w:sz w:val="28"/>
          <w:szCs w:val="28"/>
        </w:rPr>
        <w:t xml:space="preserve">Prof. Dr. </w:t>
      </w:r>
      <w:bookmarkStart w:id="0" w:name="_GoBack"/>
      <w:bookmarkEnd w:id="0"/>
      <w:r>
        <w:rPr>
          <w:sz w:val="28"/>
          <w:szCs w:val="28"/>
        </w:rPr>
        <w:t>Markus Stolze</w:t>
      </w:r>
    </w:p>
    <w:p w:rsidR="00BB480F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Projektpartner: </w:t>
      </w:r>
      <w:r>
        <w:rPr>
          <w:sz w:val="28"/>
          <w:szCs w:val="28"/>
        </w:rPr>
        <w:tab/>
      </w:r>
      <w:proofErr w:type="spellStart"/>
      <w:r w:rsidR="00BB480F">
        <w:rPr>
          <w:sz w:val="28"/>
          <w:szCs w:val="28"/>
        </w:rPr>
        <w:t>Zühlke</w:t>
      </w:r>
      <w:proofErr w:type="spellEnd"/>
      <w:r w:rsidR="00BB480F">
        <w:rPr>
          <w:sz w:val="28"/>
          <w:szCs w:val="28"/>
        </w:rPr>
        <w:t xml:space="preserve"> Engineering AG, Schlieren</w:t>
      </w:r>
    </w:p>
    <w:p w:rsidR="00116726" w:rsidRPr="00F66AA7" w:rsidRDefault="00BB480F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Experte: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[Titel Vorname Name]</w:t>
      </w:r>
    </w:p>
    <w:sectPr w:rsidR="00116726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91"/>
    <w:rsid w:val="00044491"/>
    <w:rsid w:val="000A31F8"/>
    <w:rsid w:val="00116726"/>
    <w:rsid w:val="00137490"/>
    <w:rsid w:val="0014060E"/>
    <w:rsid w:val="00185DE1"/>
    <w:rsid w:val="001C25F5"/>
    <w:rsid w:val="0022537C"/>
    <w:rsid w:val="00265151"/>
    <w:rsid w:val="003646F6"/>
    <w:rsid w:val="00391CAF"/>
    <w:rsid w:val="00395844"/>
    <w:rsid w:val="003D57EE"/>
    <w:rsid w:val="003D724D"/>
    <w:rsid w:val="003F1CD9"/>
    <w:rsid w:val="004A68CB"/>
    <w:rsid w:val="004B0E94"/>
    <w:rsid w:val="00506329"/>
    <w:rsid w:val="00521A4D"/>
    <w:rsid w:val="005B009D"/>
    <w:rsid w:val="008E4F8C"/>
    <w:rsid w:val="00950864"/>
    <w:rsid w:val="00A30D93"/>
    <w:rsid w:val="00A94C27"/>
    <w:rsid w:val="00AE5DF4"/>
    <w:rsid w:val="00B24A1C"/>
    <w:rsid w:val="00B36FD8"/>
    <w:rsid w:val="00B429B0"/>
    <w:rsid w:val="00B73748"/>
    <w:rsid w:val="00B869A1"/>
    <w:rsid w:val="00BB480F"/>
    <w:rsid w:val="00BC4C5A"/>
    <w:rsid w:val="00DB0950"/>
    <w:rsid w:val="00E870D6"/>
    <w:rsid w:val="00F66AA7"/>
    <w:rsid w:val="00F8489E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2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itelblatt_deuts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Titelblatt_deutsch.dotx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2</cp:revision>
  <cp:lastPrinted>2009-06-29T10:51:00Z</cp:lastPrinted>
  <dcterms:created xsi:type="dcterms:W3CDTF">2011-09-19T14:40:00Z</dcterms:created>
  <dcterms:modified xsi:type="dcterms:W3CDTF">2011-09-20T06:29:00Z</dcterms:modified>
</cp:coreProperties>
</file>