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46A98453" wp14:editId="70462E54">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4F6C45F9" wp14:editId="07C54C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370A470E" wp14:editId="2054B2D6">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F66AA7" w:rsidRDefault="00E05E17" w:rsidP="00E05E17">
          <w:pPr>
            <w:jc w:val="center"/>
            <w:rPr>
              <w:b/>
              <w:sz w:val="72"/>
              <w:szCs w:val="72"/>
            </w:rPr>
          </w:pPr>
          <w:r>
            <w:rPr>
              <w:b/>
              <w:sz w:val="72"/>
              <w:szCs w:val="72"/>
            </w:rPr>
            <w:t>Studien</w:t>
          </w:r>
          <w:r w:rsidRPr="00F66AA7">
            <w:rPr>
              <w:b/>
              <w:sz w:val="72"/>
              <w:szCs w:val="72"/>
            </w:rPr>
            <w:t>arbeit</w:t>
          </w:r>
        </w:p>
        <w:p w:rsidR="00E05E17" w:rsidRDefault="00E05E17" w:rsidP="00E05E17">
          <w:pPr>
            <w:spacing w:after="0"/>
            <w:jc w:val="center"/>
            <w:rPr>
              <w:sz w:val="40"/>
              <w:szCs w:val="40"/>
            </w:rPr>
          </w:pPr>
          <w:r>
            <w:rPr>
              <w:sz w:val="40"/>
              <w:szCs w:val="40"/>
            </w:rPr>
            <w:t>Abteilung Informatik</w:t>
          </w:r>
        </w:p>
        <w:p w:rsidR="00E05E17" w:rsidRDefault="00E05E17" w:rsidP="00E05E17">
          <w:pPr>
            <w:spacing w:after="0"/>
            <w:jc w:val="center"/>
            <w:rPr>
              <w:sz w:val="40"/>
              <w:szCs w:val="40"/>
            </w:rPr>
          </w:pPr>
          <w:r>
            <w:rPr>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3F1CD9" w:rsidRDefault="00E05E17" w:rsidP="00E05E17">
                <w:pPr>
                  <w:spacing w:after="0"/>
                  <w:jc w:val="center"/>
                  <w:rPr>
                    <w:sz w:val="40"/>
                    <w:szCs w:val="40"/>
                  </w:rPr>
                </w:pPr>
                <w:r>
                  <w:rPr>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E05E17" w:rsidRDefault="00E05E17" w:rsidP="00E05E17"/>
    <w:tbl>
      <w:tblPr>
        <w:tblpPr w:leftFromText="187" w:rightFromText="187" w:horzAnchor="margin" w:tblpXSpec="center" w:tblpYSpec="bottom"/>
        <w:tblW w:w="4000" w:type="pct"/>
        <w:tblLook w:val="04A0" w:firstRow="1" w:lastRow="0" w:firstColumn="1" w:lastColumn="0" w:noHBand="0" w:noVBand="1"/>
      </w:tblPr>
      <w:tblGrid>
        <w:gridCol w:w="7442"/>
      </w:tblGrid>
      <w:tr w:rsidR="00E05E17" w:rsidTr="00722926">
        <w:tc>
          <w:tcPr>
            <w:tcW w:w="7442" w:type="dxa"/>
            <w:tcMar>
              <w:top w:w="216" w:type="dxa"/>
              <w:left w:w="115" w:type="dxa"/>
              <w:bottom w:w="216" w:type="dxa"/>
              <w:right w:w="115" w:type="dxa"/>
            </w:tcMar>
          </w:tcPr>
          <w:p w:rsidR="00E05E17" w:rsidRDefault="00E05E17" w:rsidP="00722926">
            <w:pPr>
              <w:pStyle w:val="NoSpacing"/>
              <w:rPr>
                <w:color w:val="4F81BD" w:themeColor="accent1"/>
              </w:rPr>
            </w:pPr>
          </w:p>
          <w:p w:rsidR="00E05E17" w:rsidRPr="000B1504" w:rsidRDefault="00CF3623" w:rsidP="00722926">
            <w:pPr>
              <w:pStyle w:val="NoSpacing"/>
              <w:rPr>
                <w:color w:val="4F4F59"/>
              </w:rPr>
            </w:pPr>
            <w:r>
              <w:rPr>
                <w:color w:val="4F4F59"/>
              </w:rPr>
              <w:t xml:space="preserve">Elmer Lukas, Heidt Christina, </w:t>
            </w:r>
            <w:r w:rsidR="00E05E17" w:rsidRPr="000B1504">
              <w:rPr>
                <w:color w:val="4F4F59"/>
              </w:rPr>
              <w:t>Treichler Delia</w:t>
            </w:r>
          </w:p>
          <w:p w:rsidR="00E05E17" w:rsidRPr="000B1504" w:rsidRDefault="00E05E17"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2A5491">
              <w:rPr>
                <w:noProof/>
                <w:color w:val="4F4F59"/>
              </w:rPr>
              <w:t>22. Dezember 2011</w:t>
            </w:r>
            <w:r w:rsidRPr="000B1504">
              <w:rPr>
                <w:color w:val="4F4F59"/>
              </w:rPr>
              <w:fldChar w:fldCharType="end"/>
            </w:r>
          </w:p>
          <w:p w:rsidR="00E05E17" w:rsidRDefault="00E05E17" w:rsidP="00722926">
            <w:pPr>
              <w:pStyle w:val="NoSpacing"/>
              <w:rPr>
                <w:color w:val="4F81BD" w:themeColor="accent1"/>
              </w:rPr>
            </w:pPr>
          </w:p>
        </w:tc>
      </w:tr>
    </w:tbl>
    <w:p w:rsidR="00E05E17" w:rsidRDefault="00E05E17" w:rsidP="00E05E17"/>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E05E17" w:rsidTr="00722926">
        <w:tc>
          <w:tcPr>
            <w:tcW w:w="7442" w:type="dxa"/>
            <w:tcMar>
              <w:top w:w="216" w:type="dxa"/>
              <w:left w:w="115" w:type="dxa"/>
              <w:bottom w:w="216" w:type="dxa"/>
              <w:right w:w="115" w:type="dxa"/>
            </w:tcMar>
          </w:tcPr>
          <w:p w:rsidR="00E05E17" w:rsidRPr="00CD5CAB" w:rsidRDefault="00E05E17"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E05E17" w:rsidTr="00722926">
        <w:tc>
          <w:tcPr>
            <w:tcW w:w="7442" w:type="dxa"/>
          </w:tcPr>
          <w:p w:rsidR="00E05E17" w:rsidRDefault="000C119B"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Abstract</w:t>
            </w:r>
          </w:p>
        </w:tc>
      </w:tr>
      <w:tr w:rsidR="00E05E17" w:rsidTr="00722926">
        <w:tc>
          <w:tcPr>
            <w:tcW w:w="7442" w:type="dxa"/>
            <w:tcMar>
              <w:top w:w="216" w:type="dxa"/>
              <w:left w:w="115" w:type="dxa"/>
              <w:bottom w:w="216" w:type="dxa"/>
              <w:right w:w="115" w:type="dxa"/>
            </w:tcMar>
          </w:tcPr>
          <w:p w:rsidR="00E05E17" w:rsidRDefault="00E05E17" w:rsidP="00722926">
            <w:pPr>
              <w:pStyle w:val="NoSpacing"/>
              <w:rPr>
                <w:rFonts w:asciiTheme="majorHAnsi" w:eastAsiaTheme="majorEastAsia" w:hAnsiTheme="majorHAnsi" w:cstheme="majorBidi"/>
              </w:rPr>
            </w:pPr>
          </w:p>
        </w:tc>
      </w:tr>
    </w:tbl>
    <w:p w:rsidR="00E05E17" w:rsidRDefault="00E05E17" w:rsidP="00E05E17">
      <w:pPr>
        <w:rPr>
          <w:b/>
          <w:bCs/>
        </w:rPr>
      </w:pPr>
      <w:r>
        <w:rPr>
          <w:b/>
          <w:bCs/>
          <w:noProof/>
          <w:lang w:eastAsia="de-CH"/>
        </w:rPr>
        <w:drawing>
          <wp:anchor distT="0" distB="0" distL="114300" distR="114300" simplePos="0" relativeHeight="251659264" behindDoc="1" locked="0" layoutInCell="1" allowOverlap="1" wp14:anchorId="359AF21D" wp14:editId="14470A78">
            <wp:simplePos x="0" y="0"/>
            <wp:positionH relativeFrom="column">
              <wp:posOffset>500380</wp:posOffset>
            </wp:positionH>
            <wp:positionV relativeFrom="paragraph">
              <wp:posOffset>1269474</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119B" w:rsidRPr="000C119B" w:rsidRDefault="00E05E17" w:rsidP="000C119B">
      <w:pPr>
        <w:spacing w:after="0"/>
        <w:rPr>
          <w:b/>
          <w:bCs/>
        </w:rPr>
      </w:pPr>
      <w:r>
        <w:rPr>
          <w:b/>
          <w:bCs/>
        </w:rPr>
        <w:br w:type="page"/>
      </w:r>
    </w:p>
    <w:p w:rsidR="000C119B" w:rsidRDefault="000C119B" w:rsidP="00E711E0">
      <w:pPr>
        <w:pStyle w:val="Heading1"/>
      </w:pPr>
      <w:bookmarkStart w:id="0" w:name="_Toc311192872"/>
      <w:r>
        <w:lastRenderedPageBreak/>
        <w:t>Dokumentinformationen</w:t>
      </w:r>
      <w:bookmarkEnd w:id="0"/>
    </w:p>
    <w:tbl>
      <w:tblPr>
        <w:tblStyle w:val="Heading5Char"/>
        <w:tblW w:w="0" w:type="auto"/>
        <w:tblInd w:w="108" w:type="dxa"/>
        <w:tblLook w:val="0420" w:firstRow="1" w:lastRow="0" w:firstColumn="0" w:lastColumn="0" w:noHBand="0" w:noVBand="1"/>
      </w:tblPr>
      <w:tblGrid>
        <w:gridCol w:w="1138"/>
        <w:gridCol w:w="993"/>
        <w:gridCol w:w="4674"/>
        <w:gridCol w:w="2303"/>
      </w:tblGrid>
      <w:tr w:rsidR="000C119B" w:rsidTr="00722926">
        <w:tc>
          <w:tcPr>
            <w:tcW w:w="1138" w:type="dxa"/>
          </w:tcPr>
          <w:p w:rsidR="000C119B" w:rsidRDefault="000C119B" w:rsidP="00722926">
            <w:r>
              <w:t>Datum</w:t>
            </w:r>
          </w:p>
        </w:tc>
        <w:tc>
          <w:tcPr>
            <w:tcW w:w="993" w:type="dxa"/>
          </w:tcPr>
          <w:p w:rsidR="000C119B" w:rsidRDefault="000C119B" w:rsidP="00722926">
            <w:r>
              <w:t>Version</w:t>
            </w:r>
          </w:p>
        </w:tc>
        <w:tc>
          <w:tcPr>
            <w:tcW w:w="4674" w:type="dxa"/>
          </w:tcPr>
          <w:p w:rsidR="000C119B" w:rsidRDefault="000C119B" w:rsidP="00722926">
            <w:r>
              <w:t>Änderung</w:t>
            </w:r>
          </w:p>
        </w:tc>
        <w:tc>
          <w:tcPr>
            <w:tcW w:w="2303" w:type="dxa"/>
          </w:tcPr>
          <w:p w:rsidR="000C119B" w:rsidRDefault="000C119B" w:rsidP="00722926">
            <w:r>
              <w:t>Autor</w:t>
            </w:r>
          </w:p>
        </w:tc>
      </w:tr>
      <w:tr w:rsidR="000C119B" w:rsidRPr="00F9181E" w:rsidTr="00722926">
        <w:tc>
          <w:tcPr>
            <w:tcW w:w="1138" w:type="dxa"/>
          </w:tcPr>
          <w:p w:rsidR="000C119B" w:rsidRPr="00F9181E" w:rsidRDefault="000C119B" w:rsidP="00722926">
            <w:pPr>
              <w:rPr>
                <w:b/>
              </w:rPr>
            </w:pPr>
            <w:r>
              <w:t>09</w:t>
            </w:r>
            <w:r w:rsidRPr="00F9181E">
              <w:t>.</w:t>
            </w:r>
            <w:r>
              <w:t>12</w:t>
            </w:r>
            <w:r w:rsidRPr="00F9181E">
              <w:t>.2011</w:t>
            </w:r>
          </w:p>
        </w:tc>
        <w:tc>
          <w:tcPr>
            <w:tcW w:w="993" w:type="dxa"/>
          </w:tcPr>
          <w:p w:rsidR="000C119B" w:rsidRPr="00F9181E" w:rsidRDefault="000C119B" w:rsidP="00722926">
            <w:r w:rsidRPr="00F9181E">
              <w:t>1.0</w:t>
            </w:r>
          </w:p>
        </w:tc>
        <w:tc>
          <w:tcPr>
            <w:tcW w:w="4674" w:type="dxa"/>
          </w:tcPr>
          <w:p w:rsidR="000C119B" w:rsidRPr="00F9181E" w:rsidRDefault="000C119B" w:rsidP="00722926">
            <w:r w:rsidRPr="00F9181E">
              <w:t>Erste Version des Dokuments</w:t>
            </w:r>
          </w:p>
        </w:tc>
        <w:tc>
          <w:tcPr>
            <w:tcW w:w="2303" w:type="dxa"/>
          </w:tcPr>
          <w:p w:rsidR="000C119B" w:rsidRPr="00F9181E" w:rsidRDefault="000C119B" w:rsidP="00722926">
            <w:r>
              <w:t>cheidt</w:t>
            </w:r>
          </w:p>
        </w:tc>
      </w:tr>
      <w:tr w:rsidR="000C119B" w:rsidRPr="00F9181E" w:rsidTr="00722926">
        <w:tc>
          <w:tcPr>
            <w:tcW w:w="1138" w:type="dxa"/>
          </w:tcPr>
          <w:p w:rsidR="000C119B" w:rsidRDefault="000C119B" w:rsidP="00722926">
            <w:r>
              <w:t>12.12.2011</w:t>
            </w:r>
          </w:p>
        </w:tc>
        <w:tc>
          <w:tcPr>
            <w:tcW w:w="993" w:type="dxa"/>
          </w:tcPr>
          <w:p w:rsidR="000C119B" w:rsidRPr="00F9181E" w:rsidRDefault="000C119B" w:rsidP="00722926">
            <w:r>
              <w:t>1.1</w:t>
            </w:r>
          </w:p>
        </w:tc>
        <w:tc>
          <w:tcPr>
            <w:tcW w:w="4674" w:type="dxa"/>
          </w:tcPr>
          <w:p w:rsidR="000C119B" w:rsidRPr="00F9181E" w:rsidRDefault="000C119B" w:rsidP="00722926">
            <w:r>
              <w:t>Erweiterung Abstract</w:t>
            </w:r>
          </w:p>
        </w:tc>
        <w:tc>
          <w:tcPr>
            <w:tcW w:w="2303" w:type="dxa"/>
          </w:tcPr>
          <w:p w:rsidR="000C119B" w:rsidRDefault="000C119B" w:rsidP="00722926">
            <w:r>
              <w:t>cheidt</w:t>
            </w:r>
          </w:p>
        </w:tc>
      </w:tr>
      <w:tr w:rsidR="000C119B" w:rsidRPr="00F9181E" w:rsidTr="00722926">
        <w:tc>
          <w:tcPr>
            <w:tcW w:w="1138" w:type="dxa"/>
          </w:tcPr>
          <w:p w:rsidR="000C119B" w:rsidRDefault="000C119B" w:rsidP="00722926">
            <w:r>
              <w:t>14.12.2011</w:t>
            </w:r>
          </w:p>
        </w:tc>
        <w:tc>
          <w:tcPr>
            <w:tcW w:w="993" w:type="dxa"/>
          </w:tcPr>
          <w:p w:rsidR="000C119B" w:rsidRDefault="000C119B" w:rsidP="00722926">
            <w:r>
              <w:t>1.2</w:t>
            </w:r>
          </w:p>
        </w:tc>
        <w:tc>
          <w:tcPr>
            <w:tcW w:w="4674" w:type="dxa"/>
          </w:tcPr>
          <w:p w:rsidR="000C119B" w:rsidRDefault="000C119B" w:rsidP="00722926">
            <w:r>
              <w:t>Review Abstract</w:t>
            </w:r>
          </w:p>
        </w:tc>
        <w:tc>
          <w:tcPr>
            <w:tcW w:w="2303" w:type="dxa"/>
          </w:tcPr>
          <w:p w:rsidR="000C119B" w:rsidRDefault="000C119B" w:rsidP="00722926">
            <w:r>
              <w:t>dtreichl</w:t>
            </w:r>
          </w:p>
        </w:tc>
      </w:tr>
    </w:tbl>
    <w:p w:rsidR="000C119B" w:rsidRDefault="000C119B" w:rsidP="00722926">
      <w:pPr>
        <w:pStyle w:val="Heading1"/>
      </w:pPr>
      <w:bookmarkStart w:id="1" w:name="_Toc311192875"/>
      <w:r>
        <w:t>Abstract</w:t>
      </w:r>
      <w:bookmarkEnd w:id="1"/>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0C3954" w:rsidRDefault="000C3954" w:rsidP="000C3954">
      <w:bookmarkStart w:id="2" w:name="_Toc311553134"/>
    </w:p>
    <w:tbl>
      <w:tblPr>
        <w:tblpPr w:leftFromText="187" w:rightFromText="187" w:horzAnchor="margin" w:tblpXSpec="center" w:tblpYSpec="bottom"/>
        <w:tblW w:w="4000" w:type="pct"/>
        <w:tblLook w:val="04A0" w:firstRow="1" w:lastRow="0" w:firstColumn="1" w:lastColumn="0" w:noHBand="0" w:noVBand="1"/>
      </w:tblPr>
      <w:tblGrid>
        <w:gridCol w:w="7442"/>
      </w:tblGrid>
      <w:tr w:rsidR="000C3954" w:rsidTr="00722926">
        <w:tc>
          <w:tcPr>
            <w:tcW w:w="7442" w:type="dxa"/>
            <w:tcMar>
              <w:top w:w="216" w:type="dxa"/>
              <w:left w:w="115" w:type="dxa"/>
              <w:bottom w:w="216" w:type="dxa"/>
              <w:right w:w="115" w:type="dxa"/>
            </w:tcMar>
          </w:tcPr>
          <w:p w:rsidR="000C3954" w:rsidRDefault="000C3954" w:rsidP="00722926">
            <w:pPr>
              <w:pStyle w:val="NoSpacing"/>
              <w:rPr>
                <w:color w:val="4F81BD" w:themeColor="accent1"/>
              </w:rPr>
            </w:pPr>
          </w:p>
          <w:p w:rsidR="000C3954" w:rsidRPr="000B1504" w:rsidRDefault="000C3954" w:rsidP="00722926">
            <w:pPr>
              <w:pStyle w:val="NoSpacing"/>
              <w:rPr>
                <w:color w:val="4F4F59"/>
              </w:rPr>
            </w:pPr>
            <w:r>
              <w:rPr>
                <w:color w:val="4F4F59"/>
              </w:rPr>
              <w:t xml:space="preserve">Elmer Lukas, Heidt Christina, </w:t>
            </w:r>
            <w:r w:rsidRPr="000B1504">
              <w:rPr>
                <w:color w:val="4F4F59"/>
              </w:rPr>
              <w:t>Treichler Delia</w:t>
            </w:r>
          </w:p>
          <w:p w:rsidR="000C3954" w:rsidRPr="000B1504" w:rsidRDefault="000C3954"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2A5491">
              <w:rPr>
                <w:noProof/>
                <w:color w:val="4F4F59"/>
              </w:rPr>
              <w:t>22. Dezember 2011</w:t>
            </w:r>
            <w:r w:rsidRPr="000B1504">
              <w:rPr>
                <w:color w:val="4F4F59"/>
              </w:rPr>
              <w:fldChar w:fldCharType="end"/>
            </w:r>
          </w:p>
          <w:p w:rsidR="000C3954" w:rsidRDefault="000C3954" w:rsidP="00722926">
            <w:pPr>
              <w:pStyle w:val="NoSpacing"/>
              <w:rPr>
                <w:color w:val="4F81BD" w:themeColor="accent1"/>
              </w:rPr>
            </w:pPr>
          </w:p>
        </w:tc>
      </w:tr>
    </w:tbl>
    <w:p w:rsidR="000C3954" w:rsidRDefault="000C3954" w:rsidP="000C3954"/>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0C3954" w:rsidTr="00722926">
        <w:tc>
          <w:tcPr>
            <w:tcW w:w="7442" w:type="dxa"/>
            <w:tcMar>
              <w:top w:w="216" w:type="dxa"/>
              <w:left w:w="115" w:type="dxa"/>
              <w:bottom w:w="216" w:type="dxa"/>
              <w:right w:w="115" w:type="dxa"/>
            </w:tcMar>
          </w:tcPr>
          <w:p w:rsidR="000C3954" w:rsidRPr="00CD5CAB" w:rsidRDefault="000C3954"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0C3954" w:rsidTr="00722926">
        <w:tc>
          <w:tcPr>
            <w:tcW w:w="7442" w:type="dxa"/>
          </w:tcPr>
          <w:p w:rsidR="000C3954" w:rsidRDefault="000C3954"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Management Summary</w:t>
            </w:r>
          </w:p>
        </w:tc>
      </w:tr>
      <w:tr w:rsidR="000C3954" w:rsidTr="00722926">
        <w:tc>
          <w:tcPr>
            <w:tcW w:w="7442" w:type="dxa"/>
            <w:tcMar>
              <w:top w:w="216" w:type="dxa"/>
              <w:left w:w="115" w:type="dxa"/>
              <w:bottom w:w="216" w:type="dxa"/>
              <w:right w:w="115" w:type="dxa"/>
            </w:tcMar>
          </w:tcPr>
          <w:p w:rsidR="000C3954" w:rsidRDefault="000C3954" w:rsidP="00722926">
            <w:pPr>
              <w:pStyle w:val="NoSpacing"/>
              <w:rPr>
                <w:rFonts w:asciiTheme="majorHAnsi" w:eastAsiaTheme="majorEastAsia" w:hAnsiTheme="majorHAnsi" w:cstheme="majorBidi"/>
              </w:rPr>
            </w:pPr>
          </w:p>
        </w:tc>
      </w:tr>
    </w:tbl>
    <w:p w:rsidR="000C3954" w:rsidRDefault="000C3954" w:rsidP="000C3954">
      <w:pPr>
        <w:rPr>
          <w:b/>
          <w:bCs/>
        </w:rPr>
      </w:pPr>
      <w:r>
        <w:rPr>
          <w:b/>
          <w:bCs/>
          <w:noProof/>
          <w:lang w:eastAsia="de-CH"/>
        </w:rPr>
        <w:drawing>
          <wp:anchor distT="0" distB="0" distL="114300" distR="114300" simplePos="0" relativeHeight="251661312" behindDoc="1" locked="0" layoutInCell="1" allowOverlap="1" wp14:anchorId="373776E8" wp14:editId="65D9675D">
            <wp:simplePos x="0" y="0"/>
            <wp:positionH relativeFrom="column">
              <wp:posOffset>500380</wp:posOffset>
            </wp:positionH>
            <wp:positionV relativeFrom="paragraph">
              <wp:posOffset>1269474</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3954" w:rsidRPr="000C119B" w:rsidRDefault="000C3954" w:rsidP="000C3954">
      <w:pPr>
        <w:spacing w:after="0"/>
        <w:rPr>
          <w:b/>
          <w:bCs/>
        </w:rPr>
      </w:pPr>
      <w:r>
        <w:rPr>
          <w:b/>
          <w:bCs/>
        </w:rPr>
        <w:br w:type="page"/>
      </w:r>
    </w:p>
    <w:p w:rsidR="000C3954" w:rsidRDefault="000C3954" w:rsidP="00E711E0">
      <w:pPr>
        <w:pStyle w:val="Heading1"/>
      </w:pPr>
      <w:r>
        <w:lastRenderedPageBreak/>
        <w:t>Dokumentinformationen</w:t>
      </w:r>
      <w:bookmarkEnd w:id="2"/>
    </w:p>
    <w:tbl>
      <w:tblPr>
        <w:tblStyle w:val="Heading5Char"/>
        <w:tblW w:w="0" w:type="auto"/>
        <w:tblInd w:w="108" w:type="dxa"/>
        <w:tblLook w:val="04A0" w:firstRow="1" w:lastRow="0" w:firstColumn="1" w:lastColumn="0" w:noHBand="0" w:noVBand="1"/>
      </w:tblPr>
      <w:tblGrid>
        <w:gridCol w:w="1138"/>
        <w:gridCol w:w="993"/>
        <w:gridCol w:w="4674"/>
        <w:gridCol w:w="2303"/>
      </w:tblGrid>
      <w:tr w:rsidR="000C3954" w:rsidTr="008A4E18">
        <w:tc>
          <w:tcPr>
            <w:tcW w:w="1138" w:type="dxa"/>
          </w:tcPr>
          <w:p w:rsidR="000C3954" w:rsidRDefault="000C3954" w:rsidP="00722926">
            <w:r>
              <w:t>Datum</w:t>
            </w:r>
          </w:p>
        </w:tc>
        <w:tc>
          <w:tcPr>
            <w:tcW w:w="993" w:type="dxa"/>
          </w:tcPr>
          <w:p w:rsidR="000C3954" w:rsidRDefault="000C3954" w:rsidP="00722926">
            <w:r>
              <w:t>Version</w:t>
            </w:r>
          </w:p>
        </w:tc>
        <w:tc>
          <w:tcPr>
            <w:tcW w:w="4674" w:type="dxa"/>
          </w:tcPr>
          <w:p w:rsidR="000C3954" w:rsidRDefault="000C3954" w:rsidP="00722926">
            <w:r>
              <w:t>Änderung</w:t>
            </w:r>
          </w:p>
        </w:tc>
        <w:tc>
          <w:tcPr>
            <w:tcW w:w="2303" w:type="dxa"/>
          </w:tcPr>
          <w:p w:rsidR="000C3954" w:rsidRDefault="000C3954" w:rsidP="00722926">
            <w:r>
              <w:t>Autor</w:t>
            </w:r>
          </w:p>
        </w:tc>
      </w:tr>
      <w:tr w:rsidR="000C3954" w:rsidRPr="00F9181E" w:rsidTr="008A4E18">
        <w:tc>
          <w:tcPr>
            <w:tcW w:w="1138" w:type="dxa"/>
          </w:tcPr>
          <w:p w:rsidR="000C3954" w:rsidRPr="00F9181E" w:rsidRDefault="000C3954" w:rsidP="00722926">
            <w:pPr>
              <w:rPr>
                <w:b/>
              </w:rPr>
            </w:pPr>
            <w:r>
              <w:rPr>
                <w:b/>
              </w:rPr>
              <w:t>13</w:t>
            </w:r>
            <w:r w:rsidRPr="00F9181E">
              <w:rPr>
                <w:b/>
              </w:rPr>
              <w:t>.</w:t>
            </w:r>
            <w:r>
              <w:rPr>
                <w:b/>
              </w:rPr>
              <w:t>12</w:t>
            </w:r>
            <w:r w:rsidRPr="00F9181E">
              <w:rPr>
                <w:b/>
              </w:rPr>
              <w:t>.2011</w:t>
            </w:r>
          </w:p>
        </w:tc>
        <w:tc>
          <w:tcPr>
            <w:tcW w:w="993" w:type="dxa"/>
          </w:tcPr>
          <w:p w:rsidR="000C3954" w:rsidRPr="00F9181E" w:rsidRDefault="000C3954" w:rsidP="00722926">
            <w:r w:rsidRPr="00F9181E">
              <w:t>1.0</w:t>
            </w:r>
          </w:p>
        </w:tc>
        <w:tc>
          <w:tcPr>
            <w:tcW w:w="4674" w:type="dxa"/>
          </w:tcPr>
          <w:p w:rsidR="000C3954" w:rsidRPr="00F9181E" w:rsidRDefault="000C3954" w:rsidP="00722926">
            <w:r>
              <w:t>Einfügen des Management Summarys</w:t>
            </w:r>
          </w:p>
        </w:tc>
        <w:tc>
          <w:tcPr>
            <w:tcW w:w="2303" w:type="dxa"/>
          </w:tcPr>
          <w:p w:rsidR="000C3954" w:rsidRPr="00F9181E" w:rsidRDefault="000C3954" w:rsidP="00722926">
            <w:r>
              <w:t>cheidt</w:t>
            </w:r>
          </w:p>
        </w:tc>
      </w:tr>
    </w:tbl>
    <w:p w:rsidR="000C3954" w:rsidRDefault="000C3954" w:rsidP="008722E3">
      <w:pPr>
        <w:pStyle w:val="Heading1"/>
      </w:pPr>
      <w:bookmarkStart w:id="3" w:name="_Toc311553137"/>
      <w:r>
        <w:t>Management Summary</w:t>
      </w:r>
      <w:bookmarkEnd w:id="3"/>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4" w:name="OLE_LINK1"/>
      <w:bookmarkStart w:id="5" w:name="OLE_LINK2"/>
      <w:r>
        <w:t>Die Zühlke Engineering AG hat es sich zur Aufgabe gemacht, ihren Kunden in dieser Zeit die Firma und ihre bisher ausgeführten Projekte näher zu bringen.</w:t>
      </w:r>
      <w:bookmarkEnd w:id="4"/>
      <w:bookmarkEnd w:id="5"/>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6" w:name="OLE_LINK3"/>
      <w:bookmarkStart w:id="7"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6"/>
      <w:bookmarkEnd w:id="7"/>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8" w:name="OLE_LINK7"/>
      <w:bookmarkStart w:id="9" w:name="OLE_LINK8"/>
      <w:bookmarkStart w:id="10" w:name="OLE_LINK5"/>
      <w:bookmarkStart w:id="11"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8"/>
      <w:bookmarkEnd w:id="9"/>
      <w:r>
        <w:br/>
      </w:r>
      <w:bookmarkEnd w:id="10"/>
      <w:bookmarkEnd w:id="11"/>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B6206C" w:rsidRDefault="00B6206C" w:rsidP="00B6206C">
      <w:bookmarkStart w:id="12" w:name="_Toc311792481"/>
    </w:p>
    <w:tbl>
      <w:tblPr>
        <w:tblpPr w:leftFromText="187" w:rightFromText="187" w:horzAnchor="margin" w:tblpXSpec="center" w:tblpYSpec="bottom"/>
        <w:tblW w:w="4000" w:type="pct"/>
        <w:tblLook w:val="04A0" w:firstRow="1" w:lastRow="0" w:firstColumn="1" w:lastColumn="0" w:noHBand="0" w:noVBand="1"/>
      </w:tblPr>
      <w:tblGrid>
        <w:gridCol w:w="7442"/>
      </w:tblGrid>
      <w:tr w:rsidR="00B6206C" w:rsidTr="00722926">
        <w:tc>
          <w:tcPr>
            <w:tcW w:w="7442" w:type="dxa"/>
            <w:tcMar>
              <w:top w:w="216" w:type="dxa"/>
              <w:left w:w="115" w:type="dxa"/>
              <w:bottom w:w="216" w:type="dxa"/>
              <w:right w:w="115" w:type="dxa"/>
            </w:tcMar>
          </w:tcPr>
          <w:p w:rsidR="00B6206C" w:rsidRDefault="00B6206C" w:rsidP="00722926">
            <w:pPr>
              <w:pStyle w:val="NoSpacing"/>
              <w:rPr>
                <w:color w:val="4F81BD" w:themeColor="accent1"/>
              </w:rPr>
            </w:pPr>
          </w:p>
          <w:p w:rsidR="00B6206C" w:rsidRPr="000B1504" w:rsidRDefault="00B6206C" w:rsidP="00722926">
            <w:pPr>
              <w:pStyle w:val="NoSpacing"/>
              <w:rPr>
                <w:color w:val="4F4F59"/>
              </w:rPr>
            </w:pPr>
            <w:r>
              <w:rPr>
                <w:color w:val="4F4F59"/>
              </w:rPr>
              <w:t xml:space="preserve">Elmer Lukas, Heidt Christina, </w:t>
            </w:r>
            <w:r w:rsidRPr="000B1504">
              <w:rPr>
                <w:color w:val="4F4F59"/>
              </w:rPr>
              <w:t>Treichler Delia</w:t>
            </w:r>
          </w:p>
          <w:p w:rsidR="00B6206C" w:rsidRPr="000B1504" w:rsidRDefault="00B6206C"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2A5491">
              <w:rPr>
                <w:noProof/>
                <w:color w:val="4F4F59"/>
              </w:rPr>
              <w:t>22. Dezember 2011</w:t>
            </w:r>
            <w:r w:rsidRPr="000B1504">
              <w:rPr>
                <w:color w:val="4F4F59"/>
              </w:rPr>
              <w:fldChar w:fldCharType="end"/>
            </w:r>
          </w:p>
          <w:p w:rsidR="00B6206C" w:rsidRDefault="00B6206C" w:rsidP="00722926">
            <w:pPr>
              <w:pStyle w:val="NoSpacing"/>
              <w:rPr>
                <w:color w:val="4F81BD" w:themeColor="accent1"/>
              </w:rPr>
            </w:pPr>
          </w:p>
        </w:tc>
      </w:tr>
    </w:tbl>
    <w:p w:rsidR="00B6206C" w:rsidRDefault="00B6206C" w:rsidP="00B6206C"/>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B6206C" w:rsidTr="00722926">
        <w:tc>
          <w:tcPr>
            <w:tcW w:w="7442" w:type="dxa"/>
            <w:tcMar>
              <w:top w:w="216" w:type="dxa"/>
              <w:left w:w="115" w:type="dxa"/>
              <w:bottom w:w="216" w:type="dxa"/>
              <w:right w:w="115" w:type="dxa"/>
            </w:tcMar>
          </w:tcPr>
          <w:p w:rsidR="00B6206C" w:rsidRPr="00CD5CAB" w:rsidRDefault="00B6206C"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B6206C" w:rsidTr="00722926">
        <w:tc>
          <w:tcPr>
            <w:tcW w:w="7442" w:type="dxa"/>
          </w:tcPr>
          <w:p w:rsidR="00B6206C" w:rsidRDefault="00B6206C"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Extended Management Summary</w:t>
            </w:r>
          </w:p>
        </w:tc>
      </w:tr>
      <w:tr w:rsidR="00B6206C" w:rsidTr="00722926">
        <w:tc>
          <w:tcPr>
            <w:tcW w:w="7442" w:type="dxa"/>
            <w:tcMar>
              <w:top w:w="216" w:type="dxa"/>
              <w:left w:w="115" w:type="dxa"/>
              <w:bottom w:w="216" w:type="dxa"/>
              <w:right w:w="115" w:type="dxa"/>
            </w:tcMar>
          </w:tcPr>
          <w:p w:rsidR="00B6206C" w:rsidRDefault="00B6206C" w:rsidP="00722926">
            <w:pPr>
              <w:pStyle w:val="NoSpacing"/>
              <w:rPr>
                <w:rFonts w:asciiTheme="majorHAnsi" w:eastAsiaTheme="majorEastAsia" w:hAnsiTheme="majorHAnsi" w:cstheme="majorBidi"/>
              </w:rPr>
            </w:pPr>
          </w:p>
        </w:tc>
      </w:tr>
    </w:tbl>
    <w:p w:rsidR="00B6206C" w:rsidRDefault="00B6206C" w:rsidP="00B6206C">
      <w:pPr>
        <w:rPr>
          <w:b/>
          <w:bCs/>
        </w:rPr>
      </w:pPr>
      <w:r>
        <w:rPr>
          <w:b/>
          <w:bCs/>
          <w:noProof/>
          <w:lang w:eastAsia="de-CH"/>
        </w:rPr>
        <w:drawing>
          <wp:anchor distT="0" distB="0" distL="114300" distR="114300" simplePos="0" relativeHeight="251668480" behindDoc="1" locked="0" layoutInCell="1" allowOverlap="1" wp14:anchorId="547DF731" wp14:editId="7F80EF42">
            <wp:simplePos x="0" y="0"/>
            <wp:positionH relativeFrom="column">
              <wp:posOffset>500380</wp:posOffset>
            </wp:positionH>
            <wp:positionV relativeFrom="paragraph">
              <wp:posOffset>1269474</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06C" w:rsidRPr="000C119B" w:rsidRDefault="00B6206C" w:rsidP="00B6206C">
      <w:pPr>
        <w:spacing w:after="0"/>
        <w:rPr>
          <w:b/>
          <w:bCs/>
        </w:rPr>
      </w:pPr>
      <w:r>
        <w:rPr>
          <w:b/>
          <w:bCs/>
        </w:rPr>
        <w:br w:type="page"/>
      </w:r>
    </w:p>
    <w:p w:rsidR="00B6206C" w:rsidRDefault="00B6206C" w:rsidP="00E711E0">
      <w:pPr>
        <w:pStyle w:val="Heading1"/>
      </w:pPr>
      <w:r>
        <w:lastRenderedPageBreak/>
        <w:t>Dokumentinformationen</w:t>
      </w:r>
      <w:bookmarkEnd w:id="12"/>
    </w:p>
    <w:tbl>
      <w:tblPr>
        <w:tblStyle w:val="Heading5Char"/>
        <w:tblW w:w="0" w:type="auto"/>
        <w:tblInd w:w="108" w:type="dxa"/>
        <w:tblLook w:val="0420" w:firstRow="1" w:lastRow="0" w:firstColumn="0" w:lastColumn="0" w:noHBand="0" w:noVBand="1"/>
      </w:tblPr>
      <w:tblGrid>
        <w:gridCol w:w="1138"/>
        <w:gridCol w:w="993"/>
        <w:gridCol w:w="4674"/>
        <w:gridCol w:w="2303"/>
      </w:tblGrid>
      <w:tr w:rsidR="00B6206C" w:rsidTr="00E330DE">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722926">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E330DE">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E330DE">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Default="00B6206C" w:rsidP="00722926">
      <w:pPr>
        <w:pStyle w:val="Heading1"/>
      </w:pPr>
      <w:bookmarkStart w:id="13" w:name="_Toc311792484"/>
      <w:r>
        <w:lastRenderedPageBreak/>
        <w:t>Ausgangslage</w:t>
      </w:r>
      <w:bookmarkEnd w:id="13"/>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32F20EBD" wp14:editId="0B2C3E0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3">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3F0D9C55" wp14:editId="08334BDD">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722926" w:rsidRPr="00256CB7" w:rsidRDefault="00722926" w:rsidP="00722926">
                            <w:pPr>
                              <w:pStyle w:val="Caption"/>
                              <w:rPr>
                                <w:noProof/>
                                <w:sz w:val="20"/>
                                <w:szCs w:val="20"/>
                              </w:rPr>
                            </w:pPr>
                            <w:bookmarkStart w:id="14" w:name="_Ref312152140"/>
                            <w:r>
                              <w:t xml:space="preserve">Abbildung </w:t>
                            </w:r>
                            <w:fldSimple w:instr=" SEQ Abbildung \* ARABIC ">
                              <w:r>
                                <w:rPr>
                                  <w:noProof/>
                                </w:rPr>
                                <w:t>1</w:t>
                              </w:r>
                            </w:fldSimple>
                            <w:r>
                              <w:t xml:space="preserve"> - Project Notes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722926" w:rsidRPr="00256CB7" w:rsidRDefault="00722926" w:rsidP="00722926">
                      <w:pPr>
                        <w:pStyle w:val="Caption"/>
                        <w:rPr>
                          <w:noProof/>
                          <w:sz w:val="20"/>
                          <w:szCs w:val="20"/>
                        </w:rPr>
                      </w:pPr>
                      <w:bookmarkStart w:id="15" w:name="_Ref312152140"/>
                      <w:r>
                        <w:t xml:space="preserve">Abbildung </w:t>
                      </w:r>
                      <w:fldSimple w:instr=" SEQ Abbildung \* ARABIC ">
                        <w:r>
                          <w:rPr>
                            <w:noProof/>
                          </w:rPr>
                          <w:t>1</w:t>
                        </w:r>
                      </w:fldSimple>
                      <w:r>
                        <w:t xml:space="preserve"> - Project Notes</w:t>
                      </w:r>
                      <w:bookmarkEnd w:id="15"/>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t xml:space="preserve">Abbildung </w:t>
      </w:r>
      <w:r>
        <w:rPr>
          <w:noProof/>
        </w:rPr>
        <w:t>1</w:t>
      </w:r>
      <w:r>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16" w:name="_Toc311792485"/>
      <w:r>
        <w:br w:type="page"/>
      </w:r>
    </w:p>
    <w:p w:rsidR="00B6206C" w:rsidRDefault="00B6206C" w:rsidP="00722926">
      <w:pPr>
        <w:pStyle w:val="Heading1"/>
      </w:pPr>
      <w:r>
        <w:lastRenderedPageBreak/>
        <w:t>Vorgehen &amp; Technologien</w:t>
      </w:r>
      <w:bookmarkEnd w:id="16"/>
    </w:p>
    <w:p w:rsidR="00B6206C" w:rsidRPr="00471136" w:rsidRDefault="00B6206C" w:rsidP="00722926">
      <w:r>
        <w:rPr>
          <w:noProof/>
          <w:lang w:eastAsia="de-CH"/>
        </w:rPr>
        <w:drawing>
          <wp:anchor distT="0" distB="0" distL="114300" distR="114300" simplePos="0" relativeHeight="251665408" behindDoc="0" locked="0" layoutInCell="1" allowOverlap="1" wp14:anchorId="1B55EB86" wp14:editId="4A392E93">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4"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t xml:space="preserve">Abbildung </w:t>
      </w:r>
      <w:r>
        <w:rPr>
          <w:noProof/>
        </w:rPr>
        <w:t>2</w:t>
      </w:r>
      <w:r>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E33A626" wp14:editId="5E79D27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722926" w:rsidRPr="00A341CB" w:rsidRDefault="00722926" w:rsidP="00722926">
                            <w:pPr>
                              <w:pStyle w:val="Caption"/>
                              <w:rPr>
                                <w:noProof/>
                                <w:sz w:val="20"/>
                                <w:szCs w:val="20"/>
                              </w:rPr>
                            </w:pPr>
                            <w:bookmarkStart w:id="17" w:name="_Ref312152170"/>
                            <w:r>
                              <w:t xml:space="preserve">Abbildung </w:t>
                            </w:r>
                            <w:fldSimple w:instr=" SEQ Abbildung \* ARABIC ">
                              <w:r>
                                <w:rPr>
                                  <w:noProof/>
                                </w:rPr>
                                <w:t>2</w:t>
                              </w:r>
                            </w:fldSimple>
                            <w:r>
                              <w:t xml:space="preserve"> - Microsoft Surface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722926" w:rsidRPr="00A341CB" w:rsidRDefault="00722926" w:rsidP="00722926">
                      <w:pPr>
                        <w:pStyle w:val="Caption"/>
                        <w:rPr>
                          <w:noProof/>
                          <w:sz w:val="20"/>
                          <w:szCs w:val="20"/>
                        </w:rPr>
                      </w:pPr>
                      <w:bookmarkStart w:id="18" w:name="_Ref312152170"/>
                      <w:r>
                        <w:t xml:space="preserve">Abbildung </w:t>
                      </w:r>
                      <w:fldSimple w:instr=" SEQ Abbildung \* ARABIC ">
                        <w:r>
                          <w:rPr>
                            <w:noProof/>
                          </w:rPr>
                          <w:t>2</w:t>
                        </w:r>
                      </w:fldSimple>
                      <w:r>
                        <w:t xml:space="preserve"> - Microsoft Surface 2</w:t>
                      </w:r>
                      <w:bookmarkEnd w:id="18"/>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den Nutzerprofilen entsprechen,  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19" w:name="_Toc311792486"/>
      <w:r>
        <w:br w:type="page"/>
      </w:r>
    </w:p>
    <w:p w:rsidR="00B6206C" w:rsidRDefault="00B6206C" w:rsidP="00722926">
      <w:pPr>
        <w:pStyle w:val="Heading1"/>
      </w:pPr>
      <w:r>
        <w:lastRenderedPageBreak/>
        <w:t>Ergebnisse</w:t>
      </w:r>
      <w:bookmarkEnd w:id="19"/>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20" w:name="_Toc311792487"/>
      <w:r>
        <w:br w:type="page"/>
      </w:r>
    </w:p>
    <w:p w:rsidR="00B6206C" w:rsidRDefault="00B6206C" w:rsidP="00722926">
      <w:pPr>
        <w:pStyle w:val="Heading1"/>
      </w:pPr>
      <w:r>
        <w:lastRenderedPageBreak/>
        <w:t>Ausblick</w:t>
      </w:r>
      <w:bookmarkEnd w:id="20"/>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2A5491" w:rsidRDefault="002A5491" w:rsidP="002A5491">
      <w:bookmarkStart w:id="21" w:name="_Toc311790980"/>
    </w:p>
    <w:tbl>
      <w:tblPr>
        <w:tblpPr w:leftFromText="187" w:rightFromText="187" w:horzAnchor="margin" w:tblpXSpec="center" w:tblpYSpec="bottom"/>
        <w:tblW w:w="4000" w:type="pct"/>
        <w:tblLook w:val="04A0" w:firstRow="1" w:lastRow="0" w:firstColumn="1" w:lastColumn="0" w:noHBand="0" w:noVBand="1"/>
      </w:tblPr>
      <w:tblGrid>
        <w:gridCol w:w="7442"/>
      </w:tblGrid>
      <w:tr w:rsidR="002A5491" w:rsidTr="00722926">
        <w:tc>
          <w:tcPr>
            <w:tcW w:w="7442" w:type="dxa"/>
            <w:tcMar>
              <w:top w:w="216" w:type="dxa"/>
              <w:left w:w="115" w:type="dxa"/>
              <w:bottom w:w="216" w:type="dxa"/>
              <w:right w:w="115" w:type="dxa"/>
            </w:tcMar>
          </w:tcPr>
          <w:p w:rsidR="002A5491" w:rsidRDefault="002A5491" w:rsidP="00722926">
            <w:pPr>
              <w:pStyle w:val="NoSpacing"/>
              <w:rPr>
                <w:color w:val="4F81BD" w:themeColor="accent1"/>
              </w:rPr>
            </w:pPr>
          </w:p>
          <w:p w:rsidR="002A5491" w:rsidRPr="000B1504" w:rsidRDefault="002A5491" w:rsidP="00722926">
            <w:pPr>
              <w:pStyle w:val="NoSpacing"/>
              <w:rPr>
                <w:color w:val="4F4F59"/>
              </w:rPr>
            </w:pPr>
            <w:r>
              <w:rPr>
                <w:color w:val="4F4F59"/>
              </w:rPr>
              <w:t xml:space="preserve">Elmer Lukas, Heidt Christina, </w:t>
            </w:r>
            <w:r w:rsidRPr="000B1504">
              <w:rPr>
                <w:color w:val="4F4F59"/>
              </w:rPr>
              <w:t>Treichler Delia</w:t>
            </w:r>
          </w:p>
          <w:p w:rsidR="002A5491" w:rsidRPr="000B1504" w:rsidRDefault="002A5491"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2A5491" w:rsidRDefault="002A5491" w:rsidP="00722926">
            <w:pPr>
              <w:pStyle w:val="NoSpacing"/>
              <w:rPr>
                <w:color w:val="4F81BD" w:themeColor="accent1"/>
              </w:rPr>
            </w:pPr>
          </w:p>
        </w:tc>
      </w:tr>
    </w:tbl>
    <w:p w:rsidR="002A5491" w:rsidRDefault="002A5491" w:rsidP="002A5491"/>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2A5491" w:rsidTr="00722926">
        <w:tc>
          <w:tcPr>
            <w:tcW w:w="7442" w:type="dxa"/>
            <w:tcMar>
              <w:top w:w="216" w:type="dxa"/>
              <w:left w:w="115" w:type="dxa"/>
              <w:bottom w:w="216" w:type="dxa"/>
              <w:right w:w="115" w:type="dxa"/>
            </w:tcMar>
          </w:tcPr>
          <w:p w:rsidR="002A5491" w:rsidRPr="00CD5CAB" w:rsidRDefault="002A5491"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2A5491" w:rsidTr="00722926">
        <w:tc>
          <w:tcPr>
            <w:tcW w:w="7442" w:type="dxa"/>
          </w:tcPr>
          <w:p w:rsidR="002A5491" w:rsidRDefault="002A5491"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Technischer Bericht</w:t>
            </w:r>
          </w:p>
        </w:tc>
      </w:tr>
      <w:tr w:rsidR="002A5491" w:rsidTr="00722926">
        <w:tc>
          <w:tcPr>
            <w:tcW w:w="7442" w:type="dxa"/>
            <w:tcMar>
              <w:top w:w="216" w:type="dxa"/>
              <w:left w:w="115" w:type="dxa"/>
              <w:bottom w:w="216" w:type="dxa"/>
              <w:right w:w="115" w:type="dxa"/>
            </w:tcMar>
          </w:tcPr>
          <w:p w:rsidR="002A5491" w:rsidRDefault="002A5491" w:rsidP="00722926">
            <w:pPr>
              <w:pStyle w:val="NoSpacing"/>
              <w:rPr>
                <w:rFonts w:asciiTheme="majorHAnsi" w:eastAsiaTheme="majorEastAsia" w:hAnsiTheme="majorHAnsi" w:cstheme="majorBidi"/>
              </w:rPr>
            </w:pPr>
          </w:p>
        </w:tc>
      </w:tr>
    </w:tbl>
    <w:p w:rsidR="002A5491" w:rsidRDefault="002A5491" w:rsidP="002A5491">
      <w:pPr>
        <w:rPr>
          <w:b/>
          <w:bCs/>
        </w:rPr>
      </w:pPr>
      <w:r>
        <w:rPr>
          <w:b/>
          <w:bCs/>
          <w:noProof/>
          <w:lang w:eastAsia="de-CH"/>
        </w:rPr>
        <w:drawing>
          <wp:anchor distT="0" distB="0" distL="114300" distR="114300" simplePos="0" relativeHeight="251670528" behindDoc="1" locked="0" layoutInCell="1" allowOverlap="1" wp14:anchorId="6C7A8800" wp14:editId="33C05C5D">
            <wp:simplePos x="0" y="0"/>
            <wp:positionH relativeFrom="column">
              <wp:posOffset>500380</wp:posOffset>
            </wp:positionH>
            <wp:positionV relativeFrom="paragraph">
              <wp:posOffset>1269474</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5491" w:rsidRPr="000C119B" w:rsidRDefault="002A5491" w:rsidP="002A5491">
      <w:pPr>
        <w:spacing w:after="0"/>
        <w:rPr>
          <w:b/>
          <w:bCs/>
        </w:rPr>
      </w:pPr>
      <w:r>
        <w:rPr>
          <w:b/>
          <w:bCs/>
        </w:rPr>
        <w:br w:type="page"/>
      </w:r>
    </w:p>
    <w:p w:rsidR="00270F69" w:rsidRDefault="00270F69" w:rsidP="00722926">
      <w:pPr>
        <w:pStyle w:val="Heading1"/>
      </w:pPr>
      <w:bookmarkStart w:id="22" w:name="_Toc311790983"/>
      <w:bookmarkEnd w:id="21"/>
      <w:r>
        <w:lastRenderedPageBreak/>
        <w:t>Einleitung</w:t>
      </w:r>
      <w:bookmarkEnd w:id="22"/>
    </w:p>
    <w:p w:rsidR="00270F69" w:rsidRDefault="00270F69" w:rsidP="00722926">
      <w:r>
        <w:t>Der technische Bericht beginnt mit dem Projektmanagement (Todo: Verlinkung), in welchem der Projektplan dargelegt und die Projektorganisation umschrieben wird. Des Weiteren werden die Risiken und das gewählte Vorgehensmodell aufgezeigt.</w:t>
      </w:r>
    </w:p>
    <w:p w:rsidR="00270F69" w:rsidRDefault="00270F69" w:rsidP="00722926">
      <w:r>
        <w:t>Das nächste Kapitel enthält die Vorstudie (Todo: Verlinkung).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(Todo: Verlinkung) geht kurz auf die grundsätzlichen Angaben ein. Danach umschreibt es die funktionalen und nichtfunktionalen Anforderungen, Design Constraints und Accessibility im Zusammenhang mit der Nutzung des Surface.</w:t>
      </w:r>
    </w:p>
    <w:p w:rsidR="00270F69" w:rsidRDefault="00270F69" w:rsidP="00722926">
      <w:r>
        <w:t>Im Kapitel Domain Analyse (Todo: Verlinkung)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(Todo: Verlinkung)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270F69" w:rsidRDefault="00270F69" w:rsidP="00722926">
      <w:r>
        <w:t>Im nachfolgenden Kapitel Realisierung und Test (Todo: Verlinkung) sind die Unit und System Tests dokumentiert. Dann wird auf die durchgeführten Usability Tests und deren Auswertung eingegangen. Anschliessend wird die Betriebs- und Installationsdokumentation umschrieben. … Todo: …..</w:t>
      </w:r>
    </w:p>
    <w:p w:rsidR="002A5491" w:rsidRDefault="00270F69" w:rsidP="006156A4">
      <w:r>
        <w:t>Das letzte Kapitel Schlussfolgerung (Todo: Verlinkung) widmet sich den mit der Arbeit erzielten Ergebnisse und dem Ausblick für die Weiterentwicklung des Projektes.</w:t>
      </w:r>
    </w:p>
    <w:p w:rsidR="002A5491" w:rsidRDefault="002A5491">
      <w:r>
        <w:br w:type="page"/>
      </w:r>
    </w:p>
    <w:p w:rsidR="00AA2978" w:rsidRDefault="00AA2978" w:rsidP="00AA2978">
      <w:bookmarkStart w:id="23" w:name="_Ref306014748"/>
      <w:bookmarkStart w:id="24" w:name="_Toc307210622"/>
      <w:bookmarkStart w:id="25" w:name="_Toc311820638"/>
    </w:p>
    <w:tbl>
      <w:tblPr>
        <w:tblpPr w:leftFromText="187" w:rightFromText="187" w:horzAnchor="margin" w:tblpXSpec="center" w:tblpYSpec="bottom"/>
        <w:tblW w:w="4000" w:type="pct"/>
        <w:tblLook w:val="04A0" w:firstRow="1" w:lastRow="0" w:firstColumn="1" w:lastColumn="0" w:noHBand="0" w:noVBand="1"/>
      </w:tblPr>
      <w:tblGrid>
        <w:gridCol w:w="7442"/>
      </w:tblGrid>
      <w:tr w:rsidR="00AA2978" w:rsidTr="00722926">
        <w:tc>
          <w:tcPr>
            <w:tcW w:w="7442" w:type="dxa"/>
            <w:tcMar>
              <w:top w:w="216" w:type="dxa"/>
              <w:left w:w="115" w:type="dxa"/>
              <w:bottom w:w="216" w:type="dxa"/>
              <w:right w:w="115" w:type="dxa"/>
            </w:tcMar>
          </w:tcPr>
          <w:p w:rsidR="00AA2978" w:rsidRDefault="00AA2978" w:rsidP="00722926">
            <w:pPr>
              <w:pStyle w:val="NoSpacing"/>
              <w:rPr>
                <w:color w:val="4F81BD" w:themeColor="accent1"/>
              </w:rPr>
            </w:pPr>
          </w:p>
          <w:p w:rsidR="00AA2978" w:rsidRPr="000B1504" w:rsidRDefault="00AA2978" w:rsidP="00722926">
            <w:pPr>
              <w:pStyle w:val="NoSpacing"/>
              <w:rPr>
                <w:color w:val="4F4F59"/>
              </w:rPr>
            </w:pPr>
            <w:r>
              <w:rPr>
                <w:color w:val="4F4F59"/>
              </w:rPr>
              <w:t xml:space="preserve">Elmer Lukas, Heidt Christina, </w:t>
            </w:r>
            <w:r w:rsidRPr="000B1504">
              <w:rPr>
                <w:color w:val="4F4F59"/>
              </w:rPr>
              <w:t>Treichler Delia</w:t>
            </w:r>
          </w:p>
          <w:p w:rsidR="00AA2978" w:rsidRPr="000B1504" w:rsidRDefault="00AA2978"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AA2978" w:rsidRDefault="00AA2978" w:rsidP="00722926">
            <w:pPr>
              <w:pStyle w:val="NoSpacing"/>
              <w:rPr>
                <w:color w:val="4F81BD" w:themeColor="accent1"/>
              </w:rPr>
            </w:pPr>
          </w:p>
        </w:tc>
      </w:tr>
    </w:tbl>
    <w:p w:rsidR="00AA2978" w:rsidRDefault="00AA2978" w:rsidP="00AA2978"/>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AA2978" w:rsidTr="00722926">
        <w:tc>
          <w:tcPr>
            <w:tcW w:w="7442" w:type="dxa"/>
            <w:tcMar>
              <w:top w:w="216" w:type="dxa"/>
              <w:left w:w="115" w:type="dxa"/>
              <w:bottom w:w="216" w:type="dxa"/>
              <w:right w:w="115" w:type="dxa"/>
            </w:tcMar>
          </w:tcPr>
          <w:p w:rsidR="00AA2978" w:rsidRPr="00CD5CAB" w:rsidRDefault="00AA2978"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AA2978" w:rsidTr="00722926">
        <w:tc>
          <w:tcPr>
            <w:tcW w:w="7442" w:type="dxa"/>
          </w:tcPr>
          <w:p w:rsidR="00AA2978" w:rsidRDefault="00AA2978"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Projektmanagement</w:t>
            </w:r>
          </w:p>
        </w:tc>
      </w:tr>
      <w:tr w:rsidR="00AA2978" w:rsidTr="00722926">
        <w:tc>
          <w:tcPr>
            <w:tcW w:w="7442" w:type="dxa"/>
            <w:tcMar>
              <w:top w:w="216" w:type="dxa"/>
              <w:left w:w="115" w:type="dxa"/>
              <w:bottom w:w="216" w:type="dxa"/>
              <w:right w:w="115" w:type="dxa"/>
            </w:tcMar>
          </w:tcPr>
          <w:p w:rsidR="00AA2978" w:rsidRDefault="00AA2978" w:rsidP="00722926">
            <w:pPr>
              <w:pStyle w:val="NoSpacing"/>
              <w:rPr>
                <w:rFonts w:asciiTheme="majorHAnsi" w:eastAsiaTheme="majorEastAsia" w:hAnsiTheme="majorHAnsi" w:cstheme="majorBidi"/>
              </w:rPr>
            </w:pPr>
          </w:p>
        </w:tc>
      </w:tr>
    </w:tbl>
    <w:p w:rsidR="00AA2978" w:rsidRDefault="00AA2978" w:rsidP="00AA2978">
      <w:pPr>
        <w:rPr>
          <w:b/>
          <w:bCs/>
        </w:rPr>
      </w:pPr>
      <w:r>
        <w:rPr>
          <w:b/>
          <w:bCs/>
          <w:noProof/>
          <w:lang w:eastAsia="de-CH"/>
        </w:rPr>
        <w:drawing>
          <wp:anchor distT="0" distB="0" distL="114300" distR="114300" simplePos="0" relativeHeight="251678720" behindDoc="1" locked="0" layoutInCell="1" allowOverlap="1" wp14:anchorId="34CA72FA" wp14:editId="55A9AC6C">
            <wp:simplePos x="0" y="0"/>
            <wp:positionH relativeFrom="column">
              <wp:posOffset>500380</wp:posOffset>
            </wp:positionH>
            <wp:positionV relativeFrom="paragraph">
              <wp:posOffset>1269474</wp:posOffset>
            </wp:positionV>
            <wp:extent cx="3459480" cy="2507615"/>
            <wp:effectExtent l="0" t="0" r="7620" b="6985"/>
            <wp:wrapNone/>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2978" w:rsidRPr="000C119B" w:rsidRDefault="00AA2978" w:rsidP="00AA2978">
      <w:pPr>
        <w:spacing w:after="0"/>
        <w:rPr>
          <w:b/>
          <w:bCs/>
        </w:rPr>
      </w:pPr>
      <w:r>
        <w:rPr>
          <w:b/>
          <w:bCs/>
        </w:rPr>
        <w:br w:type="page"/>
      </w:r>
    </w:p>
    <w:p w:rsidR="00AA2978" w:rsidRDefault="00AA2978" w:rsidP="00E711E0">
      <w:pPr>
        <w:pStyle w:val="Heading1"/>
      </w:pPr>
      <w:r>
        <w:lastRenderedPageBreak/>
        <w:t>Dokumentinformationen</w:t>
      </w:r>
      <w:bookmarkEnd w:id="25"/>
    </w:p>
    <w:tbl>
      <w:tblPr>
        <w:tblStyle w:val="Heading5Char"/>
        <w:tblW w:w="0" w:type="auto"/>
        <w:tblInd w:w="108" w:type="dxa"/>
        <w:tblLook w:val="0420" w:firstRow="1" w:lastRow="0" w:firstColumn="0" w:lastColumn="0" w:noHBand="0" w:noVBand="1"/>
      </w:tblPr>
      <w:tblGrid>
        <w:gridCol w:w="1138"/>
        <w:gridCol w:w="993"/>
        <w:gridCol w:w="4674"/>
        <w:gridCol w:w="2303"/>
      </w:tblGrid>
      <w:tr w:rsidR="00AA2978" w:rsidTr="00722926">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722926">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722926">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722926">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722926">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Default="00AA2978" w:rsidP="008722E3">
      <w:pPr>
        <w:pStyle w:val="Heading1"/>
      </w:pPr>
      <w:bookmarkStart w:id="26" w:name="_Toc311820641"/>
      <w:r>
        <w:lastRenderedPageBreak/>
        <w:t>Projektplan</w:t>
      </w:r>
      <w:bookmarkEnd w:id="26"/>
    </w:p>
    <w:p w:rsidR="00AA2978" w:rsidRDefault="00AA2978" w:rsidP="00722926">
      <w:r>
        <w:t>Das Management des Projektes Project Flip 2.0 geschieht im Redmine (</w:t>
      </w:r>
      <w:r w:rsidRPr="009E3461">
        <w:t>https://redmine.elmermx.ch/</w:t>
      </w:r>
      <w:r>
        <w:t>).</w:t>
      </w:r>
    </w:p>
    <w:p w:rsidR="00AA2978" w:rsidRDefault="00AA2978" w:rsidP="00722926">
      <w:pPr>
        <w:pStyle w:val="Heading2"/>
      </w:pPr>
      <w:bookmarkStart w:id="27" w:name="_Toc311820642"/>
      <w:r>
        <w:t>Prototyp</w:t>
      </w:r>
      <w:bookmarkEnd w:id="27"/>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722926">
      <w:pPr>
        <w:pStyle w:val="Heading2"/>
      </w:pPr>
      <w:bookmarkStart w:id="28" w:name="_Toc311820643"/>
      <w:r>
        <w:t>Releases</w:t>
      </w:r>
      <w:bookmarkEnd w:id="28"/>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t>5</w:t>
      </w:r>
      <w:r>
        <w:fldChar w:fldCharType="end"/>
      </w:r>
      <w:r>
        <w:t xml:space="preserve"> </w:t>
      </w:r>
      <w:r>
        <w:fldChar w:fldCharType="begin"/>
      </w:r>
      <w:r>
        <w:instrText xml:space="preserve"> REF _Ref304898023 \h  \* MERGEFORMAT </w:instrText>
      </w:r>
      <w:r>
        <w:fldChar w:fldCharType="separate"/>
      </w:r>
      <w:r>
        <w:t>Vorgehensmodell</w:t>
      </w:r>
      <w:r>
        <w:fldChar w:fldCharType="end"/>
      </w:r>
      <w:r>
        <w:t>) durchgeführt wird,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Heading5Char"/>
        <w:tblW w:w="0" w:type="auto"/>
        <w:tblInd w:w="108" w:type="dxa"/>
        <w:tblLook w:val="04A0" w:firstRow="1" w:lastRow="0" w:firstColumn="1" w:lastColumn="0" w:noHBand="0" w:noVBand="1"/>
      </w:tblPr>
      <w:tblGrid>
        <w:gridCol w:w="1480"/>
        <w:gridCol w:w="1922"/>
        <w:gridCol w:w="4111"/>
        <w:gridCol w:w="1667"/>
      </w:tblGrid>
      <w:tr w:rsidR="00AA2978" w:rsidTr="00722926">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722926">
        <w:tc>
          <w:tcPr>
            <w:tcW w:w="1480" w:type="dxa"/>
          </w:tcPr>
          <w:p w:rsidR="00AA2978" w:rsidRDefault="00AA2978" w:rsidP="00722926">
            <w:pPr>
              <w:rPr>
                <w:b/>
              </w:rPr>
            </w:pPr>
            <w:r>
              <w:rPr>
                <w:b/>
              </w:rPr>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722926">
      <w:pPr>
        <w:pStyle w:val="Heading2"/>
      </w:pPr>
      <w:bookmarkStart w:id="29" w:name="_Toc311820644"/>
      <w:r>
        <w:t>Milestones</w:t>
      </w:r>
      <w:bookmarkEnd w:id="29"/>
    </w:p>
    <w:p w:rsidR="00AA2978" w:rsidRDefault="00AA2978" w:rsidP="008722E3">
      <w:r>
        <w:t xml:space="preserve">Ein Milestone ereignet sich jeweils am Ende eines Sprints. Die Sprints wie auch die Milestones sind </w:t>
      </w:r>
      <w:proofErr w:type="gramStart"/>
      <w:r>
        <w:t>im</w:t>
      </w:r>
      <w:proofErr w:type="gramEnd"/>
      <w:r>
        <w:t xml:space="preserve">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t>5</w:t>
      </w:r>
      <w:r>
        <w:fldChar w:fldCharType="end"/>
      </w:r>
      <w:r>
        <w:t xml:space="preserve"> </w:t>
      </w:r>
      <w:r>
        <w:fldChar w:fldCharType="begin"/>
      </w:r>
      <w:r>
        <w:instrText xml:space="preserve"> REF _Ref304898023 \h </w:instrText>
      </w:r>
      <w:r>
        <w:fldChar w:fldCharType="separate"/>
      </w:r>
      <w:r>
        <w:t>Vorgehensmodell</w:t>
      </w:r>
      <w:r>
        <w:fldChar w:fldCharType="end"/>
      </w:r>
      <w:r>
        <w:t>).</w:t>
      </w:r>
    </w:p>
    <w:tbl>
      <w:tblPr>
        <w:tblStyle w:val="Heading5Cha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722926">
        <w:tc>
          <w:tcPr>
            <w:tcW w:w="1701" w:type="dxa"/>
          </w:tcPr>
          <w:p w:rsidR="00AA2978" w:rsidRPr="00F9181E" w:rsidRDefault="00AA2978" w:rsidP="00722926">
            <w:pPr>
              <w:rPr>
                <w:b/>
              </w:rPr>
            </w:pPr>
            <w:r>
              <w:rPr>
                <w:b/>
              </w:rPr>
              <w:t>23.09</w:t>
            </w:r>
            <w:r w:rsidRPr="00F9181E">
              <w:rPr>
                <w:b/>
              </w:rPr>
              <w:t>.2011</w:t>
            </w:r>
            <w:r>
              <w:rPr>
                <w:b/>
              </w:rPr>
              <w:t xml:space="preserve">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Heading5Cha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722926">
        <w:tc>
          <w:tcPr>
            <w:tcW w:w="1701" w:type="dxa"/>
          </w:tcPr>
          <w:p w:rsidR="00AA2978" w:rsidRPr="00F9181E" w:rsidRDefault="00AA2978" w:rsidP="00722926">
            <w:pPr>
              <w:rPr>
                <w:b/>
              </w:rPr>
            </w:pPr>
            <w:r>
              <w:rPr>
                <w:b/>
              </w:rPr>
              <w:t>03.10</w:t>
            </w:r>
            <w:r w:rsidRPr="00F9181E">
              <w:rPr>
                <w:b/>
              </w:rPr>
              <w:t>.2011</w:t>
            </w:r>
            <w:r>
              <w:rPr>
                <w:b/>
              </w:rPr>
              <w:t xml:space="preserve">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Heading5Cha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722926">
        <w:tc>
          <w:tcPr>
            <w:tcW w:w="1701" w:type="dxa"/>
          </w:tcPr>
          <w:p w:rsidR="00AA2978" w:rsidRPr="00F9181E" w:rsidRDefault="00AA2978" w:rsidP="00722926">
            <w:pPr>
              <w:rPr>
                <w:b/>
              </w:rPr>
            </w:pPr>
            <w:r>
              <w:rPr>
                <w:b/>
              </w:rPr>
              <w:t>17.10</w:t>
            </w:r>
            <w:r w:rsidRPr="00F9181E">
              <w:rPr>
                <w:b/>
              </w:rPr>
              <w:t>.2011</w:t>
            </w:r>
            <w:r>
              <w:rPr>
                <w:b/>
              </w:rPr>
              <w:t xml:space="preserve">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Heading5Cha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722926">
        <w:tc>
          <w:tcPr>
            <w:tcW w:w="1701" w:type="dxa"/>
          </w:tcPr>
          <w:p w:rsidR="00AA2978" w:rsidRPr="00F9181E" w:rsidRDefault="00AA2978" w:rsidP="00722926">
            <w:pPr>
              <w:rPr>
                <w:b/>
              </w:rPr>
            </w:pPr>
            <w:r>
              <w:rPr>
                <w:b/>
              </w:rPr>
              <w:t>31.10</w:t>
            </w:r>
            <w:r w:rsidRPr="00F9181E">
              <w:rPr>
                <w:b/>
              </w:rPr>
              <w:t>.2011</w:t>
            </w:r>
            <w:r>
              <w:rPr>
                <w:b/>
              </w:rPr>
              <w:t xml:space="preserve">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AA2978" w:rsidRPr="00F10C48" w:rsidRDefault="00AA2978" w:rsidP="00722926">
      <w:pPr>
        <w:rPr>
          <w:lang w:val="en-GB"/>
        </w:rPr>
      </w:pPr>
    </w:p>
    <w:tbl>
      <w:tblPr>
        <w:tblStyle w:val="Heading5Cha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722926">
        <w:tc>
          <w:tcPr>
            <w:tcW w:w="1701" w:type="dxa"/>
          </w:tcPr>
          <w:p w:rsidR="00AA2978" w:rsidRPr="00F9181E" w:rsidRDefault="00AA2978" w:rsidP="00722926">
            <w:pPr>
              <w:rPr>
                <w:b/>
              </w:rPr>
            </w:pPr>
            <w:r>
              <w:rPr>
                <w:b/>
              </w:rPr>
              <w:t>14.11</w:t>
            </w:r>
            <w:r w:rsidRPr="00F9181E">
              <w:rPr>
                <w:b/>
              </w:rPr>
              <w:t>.2011</w:t>
            </w:r>
            <w:r>
              <w:rPr>
                <w:b/>
              </w:rPr>
              <w:t xml:space="preserve"> - 28.11.2011</w:t>
            </w:r>
          </w:p>
        </w:tc>
        <w:tc>
          <w:tcPr>
            <w:tcW w:w="4820" w:type="dxa"/>
          </w:tcPr>
          <w:p w:rsidR="00AA2978" w:rsidRPr="00F9181E" w:rsidRDefault="00AA2978" w:rsidP="00AA2978">
            <w:pPr>
              <w:pStyle w:val="ListParagraph"/>
              <w:numPr>
                <w:ilvl w:val="0"/>
                <w:numId w:val="10"/>
              </w:numPr>
              <w:ind w:left="176" w:hanging="142"/>
            </w:pPr>
            <w:r>
              <w:t>Für diesen Sprint geplante User Stories implementiert und getestet</w:t>
            </w:r>
          </w:p>
        </w:tc>
        <w:tc>
          <w:tcPr>
            <w:tcW w:w="2659" w:type="dxa"/>
          </w:tcPr>
          <w:p w:rsidR="00AA2978" w:rsidRDefault="00AA2978" w:rsidP="00722926">
            <w:r>
              <w:t>25.11.11 Vorgezogene Demo der User Stories für Zühlke</w:t>
            </w:r>
          </w:p>
          <w:p w:rsidR="00AA2978" w:rsidRDefault="00AA2978" w:rsidP="00722926">
            <w:r>
              <w:t>28.11.11 Review Sprint 5</w:t>
            </w:r>
          </w:p>
        </w:tc>
      </w:tr>
    </w:tbl>
    <w:p w:rsidR="00AA2978" w:rsidRDefault="00AA2978" w:rsidP="00722926"/>
    <w:tbl>
      <w:tblPr>
        <w:tblStyle w:val="Heading5Cha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722926">
        <w:tc>
          <w:tcPr>
            <w:tcW w:w="1701" w:type="dxa"/>
          </w:tcPr>
          <w:p w:rsidR="00AA2978" w:rsidRPr="00F9181E" w:rsidRDefault="00AA2978" w:rsidP="00722926">
            <w:pPr>
              <w:rPr>
                <w:b/>
              </w:rPr>
            </w:pPr>
            <w:r>
              <w:rPr>
                <w:b/>
              </w:rPr>
              <w:t>28.11</w:t>
            </w:r>
            <w:r w:rsidRPr="00F9181E">
              <w:rPr>
                <w:b/>
              </w:rPr>
              <w:t>.2011</w:t>
            </w:r>
            <w:r>
              <w:rPr>
                <w:b/>
              </w:rPr>
              <w:t xml:space="preserve">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Heading5Char"/>
        <w:tblW w:w="0" w:type="auto"/>
        <w:tblInd w:w="108" w:type="dxa"/>
        <w:tblLook w:val="04A0" w:firstRow="1" w:lastRow="0" w:firstColumn="1" w:lastColumn="0" w:noHBand="0" w:noVBand="1"/>
      </w:tblPr>
      <w:tblGrid>
        <w:gridCol w:w="1701"/>
        <w:gridCol w:w="4820"/>
        <w:gridCol w:w="2659"/>
      </w:tblGrid>
      <w:tr w:rsidR="00AA2978" w:rsidTr="00722926">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722926">
        <w:tc>
          <w:tcPr>
            <w:tcW w:w="1701" w:type="dxa"/>
          </w:tcPr>
          <w:p w:rsidR="00AA2978" w:rsidRPr="00F9181E" w:rsidRDefault="00AA2978" w:rsidP="00722926">
            <w:pPr>
              <w:rPr>
                <w:b/>
              </w:rPr>
            </w:pPr>
            <w:r>
              <w:rPr>
                <w:b/>
              </w:rPr>
              <w:t>12.12</w:t>
            </w:r>
            <w:r w:rsidRPr="00F9181E">
              <w:rPr>
                <w:b/>
              </w:rPr>
              <w:t>.2011</w:t>
            </w:r>
            <w:r>
              <w:rPr>
                <w:b/>
              </w:rPr>
              <w:t xml:space="preserve">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722926">
      <w:pPr>
        <w:pStyle w:val="Heading2"/>
      </w:pPr>
      <w:bookmarkStart w:id="30" w:name="_Toc311820645"/>
      <w:r>
        <w:t xml:space="preserve">Zeitplan und </w:t>
      </w:r>
      <w:r w:rsidRPr="00F0372E">
        <w:t>Zeiterfassung</w:t>
      </w:r>
      <w:bookmarkEnd w:id="30"/>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Redmine-Server durchgeführt.  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722926">
      <w:pPr>
        <w:pStyle w:val="Heading2"/>
      </w:pPr>
      <w:bookmarkStart w:id="31" w:name="_Toc311820646"/>
      <w:r>
        <w:t>Aufwandschätzung</w:t>
      </w:r>
      <w:bookmarkEnd w:id="31"/>
    </w:p>
    <w:p w:rsidR="00AA2978" w:rsidRDefault="00AA2978" w:rsidP="00722926">
      <w:r>
        <w:t xml:space="preserve">Die Aufwandschätzung ergibt sich durch den geschätzten Aufwand pro Ticket </w:t>
      </w:r>
      <w:proofErr w:type="gramStart"/>
      <w:r>
        <w:t>im</w:t>
      </w:r>
      <w:proofErr w:type="gramEnd"/>
      <w:r>
        <w:t xml:space="preserve"> Redmine.</w:t>
      </w:r>
    </w:p>
    <w:p w:rsidR="00AA2978" w:rsidRDefault="00AA2978">
      <w:pPr>
        <w:rPr>
          <w:rFonts w:asciiTheme="majorHAnsi" w:hAnsiTheme="majorHAnsi"/>
          <w:b/>
          <w:bCs/>
          <w:color w:val="4F4F59"/>
          <w:spacing w:val="15"/>
          <w:sz w:val="24"/>
          <w:szCs w:val="22"/>
        </w:rPr>
      </w:pPr>
      <w:r>
        <w:br w:type="page"/>
      </w:r>
    </w:p>
    <w:p w:rsidR="00AA2978" w:rsidRDefault="00AA2978" w:rsidP="00722926">
      <w:pPr>
        <w:pStyle w:val="Heading1"/>
      </w:pPr>
      <w:bookmarkStart w:id="32" w:name="_Toc311820647"/>
      <w:r>
        <w:lastRenderedPageBreak/>
        <w:t>Projektorganisation</w:t>
      </w:r>
      <w:bookmarkEnd w:id="32"/>
    </w:p>
    <w:p w:rsidR="00AA2978" w:rsidRDefault="00AA2978" w:rsidP="00722926">
      <w:pPr>
        <w:pStyle w:val="Heading2"/>
      </w:pPr>
      <w:bookmarkStart w:id="33" w:name="_Toc311820648"/>
      <w:r>
        <w:t>Team</w:t>
      </w:r>
      <w:bookmarkEnd w:id="33"/>
    </w:p>
    <w:p w:rsidR="00AA2978" w:rsidRDefault="00AA2978" w:rsidP="00722926">
      <w:pPr>
        <w:pStyle w:val="Heading3"/>
      </w:pPr>
      <w:bookmarkStart w:id="34" w:name="_Toc286936096"/>
      <w:bookmarkStart w:id="35" w:name="_Toc287278360"/>
      <w:bookmarkStart w:id="36" w:name="_Toc294608293"/>
      <w:bookmarkStart w:id="37" w:name="_Toc311820649"/>
      <w:r>
        <w:rPr>
          <w:noProof/>
          <w:lang w:eastAsia="de-CH"/>
        </w:rPr>
        <w:drawing>
          <wp:anchor distT="0" distB="0" distL="114300" distR="114300" simplePos="0" relativeHeight="251674624" behindDoc="0" locked="0" layoutInCell="1" allowOverlap="1" wp14:anchorId="748C68F1" wp14:editId="49A2EAFF">
            <wp:simplePos x="0" y="0"/>
            <wp:positionH relativeFrom="column">
              <wp:posOffset>4966611</wp:posOffset>
            </wp:positionH>
            <wp:positionV relativeFrom="paragraph">
              <wp:posOffset>141108</wp:posOffset>
            </wp:positionV>
            <wp:extent cx="752944" cy="942202"/>
            <wp:effectExtent l="38100" t="0" r="28106" b="257948"/>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34"/>
      <w:bookmarkEnd w:id="35"/>
      <w:bookmarkEnd w:id="36"/>
      <w:bookmarkEnd w:id="37"/>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38" w:name="_Toc286936097"/>
      <w:r>
        <w:t>Verantwortlichkeiten:</w:t>
      </w:r>
      <w:r>
        <w:tab/>
        <w:t>Architektur, Libraries, Serverunterhalt von Redmine</w:t>
      </w:r>
    </w:p>
    <w:p w:rsidR="00AA2978" w:rsidRDefault="00AA2978" w:rsidP="00722926">
      <w:pPr>
        <w:ind w:left="2381" w:hanging="2381"/>
      </w:pPr>
      <w:r w:rsidRPr="00A62A1D">
        <w:t>Mailadresse :</w:t>
      </w:r>
      <w:r w:rsidRPr="00A62A1D">
        <w:tab/>
        <w:t>lelmer@hsr.ch</w:t>
      </w:r>
    </w:p>
    <w:p w:rsidR="00AA2978" w:rsidRPr="00A62A1D" w:rsidRDefault="00AA2978" w:rsidP="00722926">
      <w:pPr>
        <w:ind w:left="2381" w:hanging="2381"/>
      </w:pPr>
      <w:r>
        <w:t>Skype Adresse:</w:t>
      </w:r>
      <w:r>
        <w:tab/>
        <w:t>lukas.elmer</w:t>
      </w:r>
    </w:p>
    <w:p w:rsidR="00AA2978" w:rsidRDefault="00AA2978" w:rsidP="00722926">
      <w:pPr>
        <w:pStyle w:val="Heading3"/>
      </w:pPr>
      <w:bookmarkStart w:id="39" w:name="_Toc287278361"/>
      <w:bookmarkStart w:id="40" w:name="_Toc294608294"/>
      <w:bookmarkStart w:id="41" w:name="_Toc311820650"/>
      <w:r>
        <w:rPr>
          <w:noProof/>
          <w:lang w:eastAsia="de-CH"/>
        </w:rPr>
        <w:drawing>
          <wp:anchor distT="0" distB="0" distL="114300" distR="114300" simplePos="0" relativeHeight="251675648" behindDoc="0" locked="0" layoutInCell="1" allowOverlap="1" wp14:anchorId="0A1E25D0" wp14:editId="419D42A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38"/>
      <w:bookmarkEnd w:id="39"/>
      <w:bookmarkEnd w:id="40"/>
      <w:bookmarkEnd w:id="41"/>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t>cheidt@hsr.ch</w:t>
      </w:r>
      <w:r w:rsidRPr="00FE108B">
        <w:t xml:space="preserve"> </w:t>
      </w:r>
    </w:p>
    <w:p w:rsidR="00AA2978" w:rsidRDefault="00AA2978" w:rsidP="00722926">
      <w:pPr>
        <w:ind w:left="2381" w:hanging="2381"/>
      </w:pPr>
      <w:r>
        <w:t>Skype Adresse:</w:t>
      </w:r>
      <w:r>
        <w:tab/>
        <w:t>christina_heidt</w:t>
      </w:r>
    </w:p>
    <w:p w:rsidR="00AA2978" w:rsidRDefault="00AA2978" w:rsidP="00722926">
      <w:pPr>
        <w:pStyle w:val="Heading3"/>
      </w:pPr>
      <w:bookmarkStart w:id="42" w:name="_Toc294608296"/>
      <w:bookmarkStart w:id="43" w:name="_Toc311820651"/>
      <w:r w:rsidRPr="00EE4135">
        <w:rPr>
          <w:noProof/>
          <w:lang w:eastAsia="de-CH"/>
        </w:rPr>
        <w:drawing>
          <wp:anchor distT="0" distB="0" distL="114300" distR="114300" simplePos="0" relativeHeight="251676672" behindDoc="0" locked="0" layoutInCell="1" allowOverlap="1" wp14:anchorId="4911D874" wp14:editId="4CA9BC4C">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7"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42"/>
      <w:bookmarkEnd w:id="43"/>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70556A" w:rsidRDefault="00AA2978" w:rsidP="00722926">
      <w:pPr>
        <w:ind w:left="2381" w:hanging="2381"/>
        <w:rPr>
          <w:lang w:val="fr-CH"/>
        </w:rPr>
      </w:pPr>
      <w:r w:rsidRPr="0070556A">
        <w:rPr>
          <w:lang w:val="fr-CH"/>
        </w:rPr>
        <w:t>Mailadresse:</w:t>
      </w:r>
      <w:r w:rsidRPr="0070556A">
        <w:rPr>
          <w:lang w:val="fr-CH"/>
        </w:rPr>
        <w:tab/>
        <w:t xml:space="preserve">dtreichler@hsr.ch </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Default="00AA2978" w:rsidP="00722926">
      <w:pPr>
        <w:pStyle w:val="Heading1"/>
      </w:pPr>
      <w:bookmarkStart w:id="44" w:name="_Ref305340545"/>
      <w:bookmarkStart w:id="45" w:name="_Ref305340551"/>
      <w:bookmarkStart w:id="46" w:name="_Toc311820652"/>
      <w:r>
        <w:lastRenderedPageBreak/>
        <w:t>Risiken</w:t>
      </w:r>
      <w:bookmarkEnd w:id="44"/>
      <w:bookmarkEnd w:id="45"/>
      <w:bookmarkEnd w:id="46"/>
    </w:p>
    <w:p w:rsidR="00AA2978" w:rsidRDefault="00AA2978" w:rsidP="00722926">
      <w:r>
        <w:t>Das Risikomanagement befindet sich in der Excel-Datei 03_Risikomanagement.xlsx</w:t>
      </w:r>
    </w:p>
    <w:p w:rsidR="00AA2978" w:rsidRDefault="00AA2978">
      <w:pPr>
        <w:rPr>
          <w:rFonts w:asciiTheme="majorHAnsi" w:hAnsiTheme="majorHAnsi"/>
          <w:b/>
          <w:bCs/>
          <w:color w:val="4F4F59"/>
          <w:spacing w:val="15"/>
          <w:sz w:val="24"/>
          <w:szCs w:val="22"/>
        </w:rPr>
      </w:pPr>
      <w:r>
        <w:br w:type="page"/>
      </w:r>
    </w:p>
    <w:p w:rsidR="00AA2978" w:rsidRDefault="00AA2978" w:rsidP="00722926">
      <w:pPr>
        <w:pStyle w:val="Heading1"/>
      </w:pPr>
      <w:bookmarkStart w:id="47" w:name="_Ref304898017"/>
      <w:bookmarkStart w:id="48" w:name="_Ref304898023"/>
      <w:bookmarkStart w:id="49" w:name="_Toc311820653"/>
      <w:r>
        <w:lastRenderedPageBreak/>
        <w:t>Vorgehensmodell</w:t>
      </w:r>
      <w:bookmarkEnd w:id="47"/>
      <w:bookmarkEnd w:id="48"/>
      <w:bookmarkEnd w:id="49"/>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Heading5Char"/>
        <w:tblW w:w="0" w:type="auto"/>
        <w:tblInd w:w="108" w:type="dxa"/>
        <w:tblLook w:val="04A0" w:firstRow="1" w:lastRow="0" w:firstColumn="1" w:lastColumn="0" w:noHBand="0" w:noVBand="1"/>
      </w:tblPr>
      <w:tblGrid>
        <w:gridCol w:w="1985"/>
        <w:gridCol w:w="7195"/>
      </w:tblGrid>
      <w:tr w:rsidR="00AA2978" w:rsidTr="00722926">
        <w:tc>
          <w:tcPr>
            <w:tcW w:w="1985" w:type="dxa"/>
          </w:tcPr>
          <w:p w:rsidR="00AA2978" w:rsidRDefault="00AA2978" w:rsidP="00722926">
            <w:r>
              <w:t>Scrum-Element</w:t>
            </w:r>
          </w:p>
        </w:tc>
        <w:tc>
          <w:tcPr>
            <w:tcW w:w="7195" w:type="dxa"/>
          </w:tcPr>
          <w:p w:rsidR="00AA2978" w:rsidRPr="004B2AD9" w:rsidRDefault="00AA2978" w:rsidP="00722926">
            <w:pPr>
              <w:rPr>
                <w:b/>
                <w:bCs/>
              </w:rPr>
            </w:pPr>
            <w:r>
              <w:t>Umsetzung</w:t>
            </w:r>
          </w:p>
        </w:tc>
      </w:tr>
      <w:tr w:rsidR="00AA2978" w:rsidRPr="00F9181E" w:rsidTr="00722926">
        <w:tc>
          <w:tcPr>
            <w:tcW w:w="1985" w:type="dxa"/>
          </w:tcPr>
          <w:p w:rsidR="00AA2978" w:rsidRPr="004B3594" w:rsidRDefault="00AA2978" w:rsidP="00722926">
            <w:r w:rsidRPr="004B3594">
              <w:t>Rollen</w:t>
            </w:r>
          </w:p>
        </w:tc>
        <w:tc>
          <w:tcPr>
            <w:tcW w:w="7195" w:type="dxa"/>
          </w:tcPr>
          <w:p w:rsidR="00AA2978" w:rsidRDefault="00AA2978" w:rsidP="00722926"/>
        </w:tc>
      </w:tr>
      <w:tr w:rsidR="00AA2978" w:rsidRPr="00F9181E" w:rsidTr="00722926">
        <w:tc>
          <w:tcPr>
            <w:tcW w:w="1985" w:type="dxa"/>
          </w:tcPr>
          <w:p w:rsidR="00AA2978" w:rsidRPr="00A11602" w:rsidRDefault="00AA2978" w:rsidP="00722926">
            <w:pPr>
              <w:rPr>
                <w:b/>
              </w:rPr>
            </w:pPr>
            <w:r w:rsidRPr="00A11602">
              <w:rPr>
                <w:b/>
              </w:rPr>
              <w:t>Product Owner, Scrum Master</w:t>
            </w:r>
          </w:p>
        </w:tc>
        <w:tc>
          <w:tcPr>
            <w:tcW w:w="7195" w:type="dxa"/>
          </w:tcPr>
          <w:p w:rsidR="00AA2978" w:rsidRDefault="00AA2978" w:rsidP="00722926">
            <w:r>
              <w:t>Diese Rollen können personalbedingt nicht besetzt werden. Die Aufgaben des Product Owners und des Scrum Masters werden vom Entwicklungsteam übernommen.</w:t>
            </w:r>
          </w:p>
        </w:tc>
      </w:tr>
      <w:tr w:rsidR="00AA2978" w:rsidRPr="00397694" w:rsidTr="00722926">
        <w:tc>
          <w:tcPr>
            <w:tcW w:w="1985" w:type="dxa"/>
          </w:tcPr>
          <w:p w:rsidR="00AA2978" w:rsidRPr="004B3594" w:rsidRDefault="00AA2978" w:rsidP="00722926">
            <w:r>
              <w:t>Meetings</w:t>
            </w:r>
          </w:p>
        </w:tc>
        <w:tc>
          <w:tcPr>
            <w:tcW w:w="7195" w:type="dxa"/>
          </w:tcPr>
          <w:p w:rsidR="00AA2978" w:rsidRPr="00397694" w:rsidRDefault="00AA2978" w:rsidP="00722926">
            <w:pPr>
              <w:rPr>
                <w:lang w:val="en-US"/>
              </w:rPr>
            </w:pPr>
          </w:p>
        </w:tc>
      </w:tr>
      <w:tr w:rsidR="00AA2978" w:rsidRPr="004B3594" w:rsidTr="00722926">
        <w:tc>
          <w:tcPr>
            <w:tcW w:w="1985" w:type="dxa"/>
          </w:tcPr>
          <w:p w:rsidR="00AA2978" w:rsidRPr="004B3594" w:rsidRDefault="00AA2978" w:rsidP="00722926">
            <w:pPr>
              <w:rPr>
                <w:b/>
              </w:rPr>
            </w:pPr>
            <w:r w:rsidRPr="004B3594">
              <w:rPr>
                <w:b/>
              </w:rPr>
              <w:t>Sprint Planung</w:t>
            </w:r>
          </w:p>
        </w:tc>
        <w:tc>
          <w:tcPr>
            <w:tcW w:w="7195" w:type="dxa"/>
          </w:tcPr>
          <w:p w:rsidR="00AA2978" w:rsidRPr="004B3594" w:rsidRDefault="00AA2978" w:rsidP="00722926">
            <w:r w:rsidRPr="004B3594">
              <w:t xml:space="preserve">Die Planung des </w:t>
            </w:r>
            <w:r>
              <w:t>darauf folgenden Sprints wird zu Ende des gegenwärtigen Sprints durchgeführt.</w:t>
            </w:r>
          </w:p>
        </w:tc>
      </w:tr>
      <w:tr w:rsidR="00AA2978" w:rsidRPr="004B3594" w:rsidTr="00722926">
        <w:tc>
          <w:tcPr>
            <w:tcW w:w="1985" w:type="dxa"/>
          </w:tcPr>
          <w:p w:rsidR="00AA2978" w:rsidRPr="004B3594" w:rsidRDefault="00AA2978" w:rsidP="00722926">
            <w:pPr>
              <w:rPr>
                <w:b/>
              </w:rPr>
            </w:pPr>
            <w:r w:rsidRPr="004B3594">
              <w:rPr>
                <w:b/>
              </w:rPr>
              <w:t>Daily Scrum</w:t>
            </w:r>
          </w:p>
        </w:tc>
        <w:tc>
          <w:tcPr>
            <w:tcW w:w="7195" w:type="dxa"/>
          </w:tcPr>
          <w:p w:rsidR="00AA2978" w:rsidRPr="004B3594" w:rsidRDefault="00AA2978" w:rsidP="00722926">
            <w:r w:rsidRPr="004B3594">
              <w:t>Das Meeting wird jeweils montags</w:t>
            </w:r>
            <w:r>
              <w:t xml:space="preserve"> und freitags durchgeführt (es wird kein Protokoll geführt).</w:t>
            </w:r>
          </w:p>
        </w:tc>
      </w:tr>
      <w:tr w:rsidR="00AA2978" w:rsidRPr="004B3594" w:rsidTr="00722926">
        <w:tc>
          <w:tcPr>
            <w:tcW w:w="1985" w:type="dxa"/>
          </w:tcPr>
          <w:p w:rsidR="00AA2978" w:rsidRPr="004B3594" w:rsidRDefault="00AA2978" w:rsidP="00722926">
            <w:pPr>
              <w:rPr>
                <w:b/>
                <w:lang w:val="en-US"/>
              </w:rPr>
            </w:pPr>
            <w:r>
              <w:rPr>
                <w:b/>
                <w:lang w:val="en-US"/>
              </w:rPr>
              <w:t>Sprint Review</w:t>
            </w:r>
          </w:p>
        </w:tc>
        <w:tc>
          <w:tcPr>
            <w:tcW w:w="7195" w:type="dxa"/>
          </w:tcPr>
          <w:p w:rsidR="00AA2978" w:rsidRPr="00D407C7" w:rsidRDefault="00AA2978" w:rsidP="00722926">
            <w:r w:rsidRPr="00D407C7">
              <w:t>Das Review Meeting findet jeweils am letzten Tag des aktuellen Sprints statt.</w:t>
            </w:r>
          </w:p>
        </w:tc>
      </w:tr>
      <w:tr w:rsidR="00AA2978" w:rsidRPr="00397694" w:rsidTr="00722926">
        <w:tc>
          <w:tcPr>
            <w:tcW w:w="1985" w:type="dxa"/>
          </w:tcPr>
          <w:p w:rsidR="00AA2978" w:rsidRPr="004B3594" w:rsidRDefault="00AA2978" w:rsidP="00722926">
            <w:r w:rsidRPr="004B3594">
              <w:t>Artefakte</w:t>
            </w:r>
          </w:p>
        </w:tc>
        <w:tc>
          <w:tcPr>
            <w:tcW w:w="7195" w:type="dxa"/>
          </w:tcPr>
          <w:p w:rsidR="00AA2978" w:rsidRPr="00397694" w:rsidRDefault="00AA2978" w:rsidP="00722926">
            <w:pPr>
              <w:rPr>
                <w:lang w:val="en-US"/>
              </w:rPr>
            </w:pPr>
          </w:p>
        </w:tc>
      </w:tr>
      <w:tr w:rsidR="00AA2978" w:rsidRPr="004B3594" w:rsidTr="00722926">
        <w:tc>
          <w:tcPr>
            <w:tcW w:w="1985" w:type="dxa"/>
          </w:tcPr>
          <w:p w:rsidR="00AA2978" w:rsidRPr="004B3594" w:rsidRDefault="00AA2978" w:rsidP="00722926">
            <w:pPr>
              <w:rPr>
                <w:b/>
              </w:rPr>
            </w:pPr>
            <w:r w:rsidRPr="004B3594">
              <w:rPr>
                <w:b/>
              </w:rPr>
              <w:t>Product Backlog</w:t>
            </w:r>
          </w:p>
        </w:tc>
        <w:tc>
          <w:tcPr>
            <w:tcW w:w="7195" w:type="dxa"/>
          </w:tcPr>
          <w:p w:rsidR="00AA2978" w:rsidRDefault="00AA2978" w:rsidP="00722926">
            <w:r>
              <w:t xml:space="preserve">Die Anforderungen an das Produkt sind als Tickets </w:t>
            </w:r>
            <w:proofErr w:type="gramStart"/>
            <w:r>
              <w:t>im</w:t>
            </w:r>
            <w:proofErr w:type="gramEnd"/>
            <w:r>
              <w:t xml:space="preserve"> Redmine erfasst. Die Schätzung des Aufwands geschieht für jede Anforderung auf dem entsprechenden Ticket nach dem Modell Planning Poker.</w:t>
            </w:r>
          </w:p>
        </w:tc>
      </w:tr>
      <w:tr w:rsidR="00AA2978" w:rsidRPr="00397694" w:rsidTr="00722926">
        <w:tc>
          <w:tcPr>
            <w:tcW w:w="1985" w:type="dxa"/>
          </w:tcPr>
          <w:p w:rsidR="00AA2978" w:rsidRPr="004B3594" w:rsidRDefault="00AA2978" w:rsidP="00722926">
            <w:pPr>
              <w:rPr>
                <w:b/>
              </w:rPr>
            </w:pPr>
            <w:r w:rsidRPr="004B3594">
              <w:rPr>
                <w:b/>
              </w:rPr>
              <w:t>Sprint Backlog</w:t>
            </w:r>
          </w:p>
        </w:tc>
        <w:tc>
          <w:tcPr>
            <w:tcW w:w="7195" w:type="dxa"/>
          </w:tcPr>
          <w:p w:rsidR="00AA2978" w:rsidRDefault="00AA2978" w:rsidP="00722926">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722926">
        <w:tc>
          <w:tcPr>
            <w:tcW w:w="1985" w:type="dxa"/>
          </w:tcPr>
          <w:p w:rsidR="00AA2978" w:rsidRPr="004B3594" w:rsidRDefault="00AA2978" w:rsidP="00722926">
            <w:pPr>
              <w:rPr>
                <w:b/>
                <w:lang w:val="en-US"/>
              </w:rPr>
            </w:pPr>
            <w:r w:rsidRPr="004B3594">
              <w:rPr>
                <w:b/>
                <w:lang w:val="en-US"/>
              </w:rPr>
              <w:t>Burndown-Charts</w:t>
            </w:r>
          </w:p>
        </w:tc>
        <w:tc>
          <w:tcPr>
            <w:tcW w:w="7195" w:type="dxa"/>
          </w:tcPr>
          <w:p w:rsidR="00AA2978" w:rsidRPr="00397694" w:rsidRDefault="00AA2978" w:rsidP="00722926">
            <w:r>
              <w:t xml:space="preserve">Das Gantt-Diagramm, welches sich </w:t>
            </w:r>
            <w:proofErr w:type="gramStart"/>
            <w:r>
              <w:t>im</w:t>
            </w:r>
            <w:proofErr w:type="gramEnd"/>
            <w:r>
              <w:t xml:space="preserve"> Redmine anzeigen lässt, erübrigt einen Burndown-Chart.</w:t>
            </w:r>
          </w:p>
        </w:tc>
      </w:tr>
      <w:tr w:rsidR="00AA2978" w:rsidRPr="00397694" w:rsidTr="00722926">
        <w:tc>
          <w:tcPr>
            <w:tcW w:w="1985" w:type="dxa"/>
          </w:tcPr>
          <w:p w:rsidR="00AA2978" w:rsidRPr="004B3594" w:rsidRDefault="00AA2978" w:rsidP="00722926">
            <w:pPr>
              <w:rPr>
                <w:b/>
                <w:lang w:val="en-US"/>
              </w:rPr>
            </w:pPr>
            <w:r w:rsidRPr="004B3594">
              <w:rPr>
                <w:b/>
                <w:lang w:val="en-US"/>
              </w:rPr>
              <w:t>Impediment Backlog</w:t>
            </w:r>
          </w:p>
        </w:tc>
        <w:tc>
          <w:tcPr>
            <w:tcW w:w="7195" w:type="dxa"/>
          </w:tcPr>
          <w:p w:rsidR="00AA2978" w:rsidRPr="00397694" w:rsidRDefault="00AA2978" w:rsidP="00722926">
            <w:r>
              <w:t>Im Redmine Wiki besteht eine Seite zur Eintragung von Hindernissen und Problemen des Projektes.</w:t>
            </w:r>
          </w:p>
        </w:tc>
      </w:tr>
      <w:tr w:rsidR="00AA2978" w:rsidRPr="00397694" w:rsidTr="00722926">
        <w:tc>
          <w:tcPr>
            <w:tcW w:w="1985" w:type="dxa"/>
          </w:tcPr>
          <w:p w:rsidR="00AA2978" w:rsidRPr="004B3594" w:rsidRDefault="00AA2978" w:rsidP="00722926">
            <w:pPr>
              <w:rPr>
                <w:b/>
                <w:lang w:val="en-US"/>
              </w:rPr>
            </w:pPr>
            <w:r>
              <w:rPr>
                <w:b/>
                <w:lang w:val="en-US"/>
              </w:rPr>
              <w:t>Releaseplan</w:t>
            </w:r>
          </w:p>
        </w:tc>
        <w:tc>
          <w:tcPr>
            <w:tcW w:w="7195" w:type="dxa"/>
          </w:tcPr>
          <w:p w:rsidR="00AA2978" w:rsidRPr="00397694" w:rsidRDefault="00AA2978" w:rsidP="00722926">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fldChar w:fldCharType="separate"/>
            </w:r>
            <w:r>
              <w:t>4</w:t>
            </w:r>
            <w:r>
              <w:fldChar w:fldCharType="end"/>
            </w:r>
            <w:r>
              <w:t xml:space="preserve"> </w:t>
            </w:r>
            <w:r>
              <w:fldChar w:fldCharType="begin"/>
            </w:r>
            <w:r>
              <w:instrText xml:space="preserve"> REF _Ref305340551 \h </w:instrText>
            </w:r>
            <w:r>
              <w:fldChar w:fldCharType="separate"/>
            </w:r>
            <w:r>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D44BBA" w:rsidRDefault="00D44BBA" w:rsidP="00D44BBA"/>
    <w:tbl>
      <w:tblPr>
        <w:tblpPr w:leftFromText="187" w:rightFromText="187" w:horzAnchor="margin" w:tblpXSpec="center" w:tblpYSpec="bottom"/>
        <w:tblW w:w="4000" w:type="pct"/>
        <w:tblLook w:val="04A0" w:firstRow="1" w:lastRow="0" w:firstColumn="1" w:lastColumn="0" w:noHBand="0" w:noVBand="1"/>
      </w:tblPr>
      <w:tblGrid>
        <w:gridCol w:w="7442"/>
      </w:tblGrid>
      <w:tr w:rsidR="00D44BBA" w:rsidTr="00722926">
        <w:tc>
          <w:tcPr>
            <w:tcW w:w="7442" w:type="dxa"/>
            <w:tcMar>
              <w:top w:w="216" w:type="dxa"/>
              <w:left w:w="115" w:type="dxa"/>
              <w:bottom w:w="216" w:type="dxa"/>
              <w:right w:w="115" w:type="dxa"/>
            </w:tcMar>
          </w:tcPr>
          <w:p w:rsidR="00D44BBA" w:rsidRDefault="00D44BBA" w:rsidP="00722926">
            <w:pPr>
              <w:pStyle w:val="NoSpacing"/>
              <w:rPr>
                <w:color w:val="4F81BD" w:themeColor="accent1"/>
              </w:rPr>
            </w:pPr>
          </w:p>
          <w:p w:rsidR="00D44BBA" w:rsidRPr="000B1504" w:rsidRDefault="00D44BBA" w:rsidP="00722926">
            <w:pPr>
              <w:pStyle w:val="NoSpacing"/>
              <w:rPr>
                <w:color w:val="4F4F59"/>
              </w:rPr>
            </w:pPr>
            <w:r>
              <w:rPr>
                <w:color w:val="4F4F59"/>
              </w:rPr>
              <w:t xml:space="preserve">Elmer Lukas, Heidt Christina, </w:t>
            </w:r>
            <w:r w:rsidRPr="000B1504">
              <w:rPr>
                <w:color w:val="4F4F59"/>
              </w:rPr>
              <w:t>Treichler Delia</w:t>
            </w:r>
          </w:p>
          <w:p w:rsidR="00D44BBA" w:rsidRPr="000B1504" w:rsidRDefault="00D44BBA"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D44BBA" w:rsidRDefault="00D44BBA" w:rsidP="00722926">
            <w:pPr>
              <w:pStyle w:val="NoSpacing"/>
              <w:rPr>
                <w:color w:val="4F81BD" w:themeColor="accent1"/>
              </w:rPr>
            </w:pPr>
          </w:p>
        </w:tc>
      </w:tr>
    </w:tbl>
    <w:p w:rsidR="00D44BBA" w:rsidRDefault="00D44BBA" w:rsidP="00D44BBA"/>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44BBA" w:rsidTr="00722926">
        <w:tc>
          <w:tcPr>
            <w:tcW w:w="7442" w:type="dxa"/>
            <w:tcMar>
              <w:top w:w="216" w:type="dxa"/>
              <w:left w:w="115" w:type="dxa"/>
              <w:bottom w:w="216" w:type="dxa"/>
              <w:right w:w="115" w:type="dxa"/>
            </w:tcMar>
          </w:tcPr>
          <w:p w:rsidR="00D44BBA" w:rsidRPr="00CD5CAB" w:rsidRDefault="00D44BBA"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44BBA" w:rsidTr="00722926">
        <w:tc>
          <w:tcPr>
            <w:tcW w:w="7442" w:type="dxa"/>
          </w:tcPr>
          <w:p w:rsidR="00D44BBA" w:rsidRDefault="00D44BBA"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Vorstudie</w:t>
            </w:r>
          </w:p>
        </w:tc>
      </w:tr>
      <w:tr w:rsidR="00D44BBA" w:rsidTr="00722926">
        <w:tc>
          <w:tcPr>
            <w:tcW w:w="7442" w:type="dxa"/>
            <w:tcMar>
              <w:top w:w="216" w:type="dxa"/>
              <w:left w:w="115" w:type="dxa"/>
              <w:bottom w:w="216" w:type="dxa"/>
              <w:right w:w="115" w:type="dxa"/>
            </w:tcMar>
          </w:tcPr>
          <w:p w:rsidR="00D44BBA" w:rsidRDefault="00D44BBA" w:rsidP="00722926">
            <w:pPr>
              <w:pStyle w:val="NoSpacing"/>
              <w:rPr>
                <w:rFonts w:asciiTheme="majorHAnsi" w:eastAsiaTheme="majorEastAsia" w:hAnsiTheme="majorHAnsi" w:cstheme="majorBidi"/>
              </w:rPr>
            </w:pPr>
          </w:p>
        </w:tc>
      </w:tr>
    </w:tbl>
    <w:p w:rsidR="00D44BBA" w:rsidRDefault="00D44BBA" w:rsidP="00D44BBA">
      <w:pPr>
        <w:rPr>
          <w:b/>
          <w:bCs/>
        </w:rPr>
      </w:pPr>
      <w:r>
        <w:rPr>
          <w:b/>
          <w:bCs/>
          <w:noProof/>
          <w:lang w:eastAsia="de-CH"/>
        </w:rPr>
        <w:drawing>
          <wp:anchor distT="0" distB="0" distL="114300" distR="114300" simplePos="0" relativeHeight="251672576" behindDoc="1" locked="0" layoutInCell="1" allowOverlap="1" wp14:anchorId="4EE62BC9" wp14:editId="6F2A9B14">
            <wp:simplePos x="0" y="0"/>
            <wp:positionH relativeFrom="column">
              <wp:posOffset>500380</wp:posOffset>
            </wp:positionH>
            <wp:positionV relativeFrom="paragraph">
              <wp:posOffset>1269474</wp:posOffset>
            </wp:positionV>
            <wp:extent cx="3459480" cy="2507615"/>
            <wp:effectExtent l="0" t="0" r="7620" b="6985"/>
            <wp:wrapNone/>
            <wp:docPr id="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4BBA" w:rsidRPr="000C119B" w:rsidRDefault="00D44BBA" w:rsidP="00D44BBA">
      <w:pPr>
        <w:spacing w:after="0"/>
        <w:rPr>
          <w:b/>
          <w:bCs/>
        </w:rPr>
      </w:pPr>
      <w:r>
        <w:rPr>
          <w:b/>
          <w:bCs/>
        </w:rPr>
        <w:br w:type="page"/>
      </w:r>
    </w:p>
    <w:p w:rsidR="002A5491" w:rsidRDefault="002A5491" w:rsidP="00E711E0">
      <w:pPr>
        <w:pStyle w:val="Heading1"/>
      </w:pPr>
      <w:r>
        <w:lastRenderedPageBreak/>
        <w:t>Dokumentinformationen</w:t>
      </w:r>
      <w:bookmarkEnd w:id="23"/>
      <w:bookmarkEnd w:id="24"/>
    </w:p>
    <w:tbl>
      <w:tblPr>
        <w:tblStyle w:val="Heading5Char"/>
        <w:tblW w:w="0" w:type="auto"/>
        <w:tblInd w:w="108" w:type="dxa"/>
        <w:tblLook w:val="0420" w:firstRow="1" w:lastRow="0" w:firstColumn="0" w:lastColumn="0" w:noHBand="0" w:noVBand="1"/>
      </w:tblPr>
      <w:tblGrid>
        <w:gridCol w:w="1138"/>
        <w:gridCol w:w="993"/>
        <w:gridCol w:w="4674"/>
        <w:gridCol w:w="2303"/>
      </w:tblGrid>
      <w:tr w:rsidR="002A5491" w:rsidTr="00722926">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722926">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722926">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722926">
        <w:tblPrEx>
          <w:tblLook w:val="04A0" w:firstRow="1" w:lastRow="0" w:firstColumn="1" w:lastColumn="0" w:noHBand="0" w:noVBand="1"/>
        </w:tblPrEx>
        <w:tc>
          <w:tcPr>
            <w:tcW w:w="1138" w:type="dxa"/>
          </w:tcPr>
          <w:p w:rsidR="002A5491" w:rsidRPr="002F264F" w:rsidRDefault="002A5491" w:rsidP="00722926">
            <w:pPr>
              <w:rPr>
                <w:b/>
              </w:rPr>
            </w:pPr>
            <w:r w:rsidRPr="002F264F">
              <w:rPr>
                <w:b/>
              </w:rPr>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722926">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722926">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722926">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722926">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722926">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Default="002A5491" w:rsidP="00722926">
      <w:pPr>
        <w:pStyle w:val="Heading1"/>
      </w:pPr>
      <w:bookmarkStart w:id="50" w:name="_Toc307210625"/>
      <w:r>
        <w:lastRenderedPageBreak/>
        <w:t>Vision</w:t>
      </w:r>
      <w:bookmarkEnd w:id="50"/>
    </w:p>
    <w:p w:rsidR="002A5491" w:rsidRDefault="002A5491">
      <w:r>
        <w:t>Siehe Todo: Verweis auf Management Summary</w:t>
      </w:r>
      <w:r>
        <w:br w:type="page"/>
      </w:r>
    </w:p>
    <w:p w:rsidR="002A5491" w:rsidRDefault="002A5491" w:rsidP="00722926">
      <w:pPr>
        <w:pStyle w:val="Heading1"/>
      </w:pPr>
      <w:bookmarkStart w:id="51" w:name="_Toc307210626"/>
      <w:r>
        <w:lastRenderedPageBreak/>
        <w:t>Vorgänger: Project Flip 1.0</w:t>
      </w:r>
      <w:bookmarkEnd w:id="51"/>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68AF5B2A" wp14:editId="2A494B1A">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r>
        <w:t xml:space="preserve">Abbildung </w:t>
      </w:r>
      <w:fldSimple w:instr=" SEQ Abbildung \* ARABIC ">
        <w:r>
          <w:rPr>
            <w:noProof/>
          </w:rPr>
          <w:t>1</w:t>
        </w:r>
      </w:fldSimple>
      <w:r>
        <w:t xml:space="preserve"> - </w:t>
      </w:r>
      <w:r>
        <w:rPr>
          <w:noProof/>
        </w:rPr>
        <w:t>Filp 1.0</w:t>
      </w:r>
    </w:p>
    <w:p w:rsidR="002A5491" w:rsidRDefault="002A5491" w:rsidP="00722926">
      <w:pPr>
        <w:pStyle w:val="Heading2"/>
      </w:pPr>
      <w:bookmarkStart w:id="52" w:name="_Toc307210627"/>
      <w:r>
        <w:t>Ziele</w:t>
      </w:r>
      <w:bookmarkEnd w:id="52"/>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722926">
      <w:pPr>
        <w:pStyle w:val="Heading2"/>
      </w:pPr>
      <w:bookmarkStart w:id="53" w:name="_Toc307210628"/>
      <w:r>
        <w:t>Funktionalitäten</w:t>
      </w:r>
      <w:bookmarkEnd w:id="53"/>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722926">
      <w:pPr>
        <w:pStyle w:val="Heading2"/>
      </w:pPr>
      <w:bookmarkStart w:id="54" w:name="_Toc307210629"/>
      <w:r>
        <w:t>Lessons Learned</w:t>
      </w:r>
      <w:bookmarkEnd w:id="54"/>
    </w:p>
    <w:p w:rsidR="002A5491" w:rsidRDefault="002A5491" w:rsidP="00722926">
      <w:pPr>
        <w:pStyle w:val="Heading3"/>
      </w:pPr>
      <w:bookmarkStart w:id="55" w:name="_Toc307210630"/>
      <w:r>
        <w:t>Bildumwandlung</w:t>
      </w:r>
      <w:bookmarkEnd w:id="55"/>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722926">
      <w:pPr>
        <w:pStyle w:val="Heading3"/>
      </w:pPr>
      <w:bookmarkStart w:id="56" w:name="_Toc307210631"/>
      <w:r>
        <w:t>Performance / Hardware</w:t>
      </w:r>
      <w:bookmarkEnd w:id="56"/>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Default="002A5491" w:rsidP="00722926">
      <w:pPr>
        <w:pStyle w:val="Heading1"/>
      </w:pPr>
      <w:bookmarkStart w:id="57" w:name="_Toc307210632"/>
      <w:r>
        <w:lastRenderedPageBreak/>
        <w:t>Interviews</w:t>
      </w:r>
      <w:bookmarkEnd w:id="57"/>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722926">
      <w:pPr>
        <w:pStyle w:val="Heading2"/>
      </w:pPr>
      <w:bookmarkStart w:id="58" w:name="_Toc307210633"/>
      <w:r>
        <w:t>Fragen</w:t>
      </w:r>
      <w:bookmarkEnd w:id="58"/>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Default="002A5491" w:rsidP="00722926">
      <w:pPr>
        <w:pStyle w:val="Heading1"/>
      </w:pPr>
      <w:bookmarkStart w:id="59" w:name="_Toc307210634"/>
      <w:r>
        <w:lastRenderedPageBreak/>
        <w:t>Personas</w:t>
      </w:r>
      <w:bookmarkEnd w:id="59"/>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t>5.1</w:t>
      </w:r>
      <w:r>
        <w:fldChar w:fldCharType="end"/>
      </w:r>
      <w:r>
        <w:t xml:space="preserve"> </w:t>
      </w:r>
      <w:r>
        <w:fldChar w:fldCharType="begin"/>
      </w:r>
      <w:r>
        <w:instrText xml:space="preserve"> REF _Ref306005257 \h </w:instrText>
      </w:r>
      <w:r>
        <w:fldChar w:fldCharType="separate"/>
      </w:r>
      <w:r>
        <w:t>Persona Ulrich Umsetzer</w:t>
      </w:r>
      <w:r>
        <w:fldChar w:fldCharType="end"/>
      </w:r>
      <w:r>
        <w:t xml:space="preserve">) und die andere ist für den finanziellen Aspekt und die Projektabsegnung verantwortlich  (siehe </w:t>
      </w:r>
      <w:r>
        <w:fldChar w:fldCharType="begin"/>
      </w:r>
      <w:r>
        <w:instrText xml:space="preserve"> REF _Ref306005270 \r \h </w:instrText>
      </w:r>
      <w:r>
        <w:fldChar w:fldCharType="separate"/>
      </w:r>
      <w:r>
        <w:t>5.2</w:t>
      </w:r>
      <w:r>
        <w:fldChar w:fldCharType="end"/>
      </w:r>
      <w:r>
        <w:t xml:space="preserve"> </w:t>
      </w:r>
      <w:r>
        <w:fldChar w:fldCharType="begin"/>
      </w:r>
      <w:r>
        <w:instrText xml:space="preserve"> REF _Ref306005273 \h </w:instrText>
      </w:r>
      <w:r>
        <w:fldChar w:fldCharType="separate"/>
      </w:r>
      <w:r>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t>5.3</w:t>
      </w:r>
      <w:r>
        <w:fldChar w:fldCharType="end"/>
      </w:r>
      <w:r>
        <w:t xml:space="preserve"> </w:t>
      </w:r>
      <w:r>
        <w:fldChar w:fldCharType="begin"/>
      </w:r>
      <w:r>
        <w:instrText xml:space="preserve"> REF _Ref306014770 \h </w:instrText>
      </w:r>
      <w:r>
        <w:fldChar w:fldCharType="separate"/>
      </w:r>
      <w:r>
        <w:t>Persona Bettina Bewerberin</w:t>
      </w:r>
      <w:r>
        <w:fldChar w:fldCharType="end"/>
      </w:r>
      <w:r>
        <w:t>). Gerade diese werden sich besonders bemühen, pünktlich zu erscheinen und somit Zeit haben, sich mit den Project Notes auf dem Surface 2.0 auseinander zu setzen.</w:t>
      </w:r>
    </w:p>
    <w:p w:rsidR="002A5491" w:rsidRDefault="002A5491" w:rsidP="00722926">
      <w:pPr>
        <w:pStyle w:val="Heading2"/>
      </w:pPr>
      <w:bookmarkStart w:id="60" w:name="_Ref306005254"/>
      <w:bookmarkStart w:id="61" w:name="_Ref306005257"/>
      <w:bookmarkStart w:id="62" w:name="_Toc307210635"/>
      <w:r>
        <w:t>Persona Ulrich Umsetzer</w:t>
      </w:r>
      <w:bookmarkEnd w:id="60"/>
      <w:bookmarkEnd w:id="61"/>
      <w:bookmarkEnd w:id="62"/>
    </w:p>
    <w:tbl>
      <w:tblPr>
        <w:tblStyle w:val="Heading3Char"/>
        <w:tblW w:w="0" w:type="auto"/>
        <w:tblLook w:val="04A0" w:firstRow="1" w:lastRow="0" w:firstColumn="1" w:lastColumn="0" w:noHBand="0" w:noVBand="1"/>
      </w:tblPr>
      <w:tblGrid>
        <w:gridCol w:w="2802"/>
        <w:gridCol w:w="6410"/>
      </w:tblGrid>
      <w:tr w:rsidR="002A5491" w:rsidTr="00722926">
        <w:tc>
          <w:tcPr>
            <w:tcW w:w="2802" w:type="dxa"/>
          </w:tcPr>
          <w:p w:rsidR="002A5491" w:rsidRDefault="002A5491" w:rsidP="00722926">
            <w:r>
              <w:t>Ulrich Umsetzer</w:t>
            </w:r>
          </w:p>
        </w:tc>
        <w:tc>
          <w:tcPr>
            <w:tcW w:w="6410" w:type="dxa"/>
          </w:tcPr>
          <w:p w:rsidR="002A5491" w:rsidRDefault="002A5491" w:rsidP="00722926"/>
        </w:tc>
      </w:tr>
      <w:tr w:rsidR="002A5491" w:rsidTr="00722926">
        <w:tc>
          <w:tcPr>
            <w:tcW w:w="2802" w:type="dxa"/>
          </w:tcPr>
          <w:p w:rsidR="002A5491" w:rsidRDefault="002A5491" w:rsidP="00722926">
            <w:r>
              <w:rPr>
                <w:noProof/>
                <w:lang w:eastAsia="de-CH"/>
              </w:rPr>
              <w:drawing>
                <wp:inline distT="0" distB="0" distL="0" distR="0" wp14:anchorId="309FF4D9" wp14:editId="0380F1D1">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19"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722926">
        <w:tc>
          <w:tcPr>
            <w:tcW w:w="2802" w:type="dxa"/>
          </w:tcPr>
          <w:p w:rsidR="002A5491" w:rsidRDefault="002A5491" w:rsidP="00722926">
            <w: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722926">
        <w:tc>
          <w:tcPr>
            <w:tcW w:w="2802" w:type="dxa"/>
          </w:tcPr>
          <w:p w:rsidR="002A5491" w:rsidRDefault="002A5491" w:rsidP="00722926">
            <w:r>
              <w:t>Persönlichkeit &amp; Vorlieben</w:t>
            </w:r>
          </w:p>
        </w:tc>
        <w:tc>
          <w:tcPr>
            <w:tcW w:w="6410" w:type="dxa"/>
          </w:tcPr>
          <w:p w:rsidR="002A5491" w:rsidRDefault="002A5491" w:rsidP="00722926">
            <w:r>
              <w:t>Ulrich Umsetzer ist ein sehr interessierter und engagierter Angestellter der XY AG.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722926">
        <w:tc>
          <w:tcPr>
            <w:tcW w:w="2802" w:type="dxa"/>
          </w:tcPr>
          <w:p w:rsidR="002A5491" w:rsidRDefault="002A5491" w:rsidP="00722926">
            <w:r>
              <w:t>Vorkenntnisse &amp; Lernen (Computer, Domain)</w:t>
            </w:r>
          </w:p>
        </w:tc>
        <w:tc>
          <w:tcPr>
            <w:tcW w:w="6410" w:type="dxa"/>
          </w:tcPr>
          <w:p w:rsidR="002A5491" w:rsidRDefault="002A5491" w:rsidP="00722926">
            <w:r>
              <w:t>Ulrich arbeitet seit zehn Jahren bei der XY AG.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722926">
        <w:tc>
          <w:tcPr>
            <w:tcW w:w="2802" w:type="dxa"/>
          </w:tcPr>
          <w:p w:rsidR="002A5491" w:rsidRDefault="002A5491" w:rsidP="00722926">
            <w: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722926">
        <w:tc>
          <w:tcPr>
            <w:tcW w:w="2802" w:type="dxa"/>
          </w:tcPr>
          <w:p w:rsidR="002A5491" w:rsidRDefault="002A5491" w:rsidP="00722926">
            <w: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722926">
      <w:pPr>
        <w:pStyle w:val="Heading3"/>
      </w:pPr>
      <w:bookmarkStart w:id="63" w:name="_Toc307210636"/>
      <w:r>
        <w:lastRenderedPageBreak/>
        <w:t>Ist-Szenario-1</w:t>
      </w:r>
      <w:bookmarkEnd w:id="63"/>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 xml:space="preserve">Nach der Besprechung begibt sich Ulrich zurück ins Büro der Firma XY AG.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722926">
      <w:pPr>
        <w:pStyle w:val="Heading3"/>
      </w:pPr>
      <w:bookmarkStart w:id="64" w:name="_Toc307210637"/>
      <w:r>
        <w:t>Soll-Szenario-1</w:t>
      </w:r>
      <w:bookmarkEnd w:id="64"/>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2A5491" w:rsidRDefault="002A5491" w:rsidP="00722926">
      <w:r>
        <w:t>Nach der Besprechung begibt sich Ulrich zurück ins Büro der Firma XY AG.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2A5491" w:rsidRDefault="002A5491" w:rsidP="00722926">
      <w:pPr>
        <w:pStyle w:val="Heading2"/>
      </w:pPr>
      <w:bookmarkStart w:id="65" w:name="_Ref306005265"/>
      <w:bookmarkStart w:id="66" w:name="_Ref306005270"/>
      <w:bookmarkStart w:id="67" w:name="_Ref306005273"/>
      <w:bookmarkStart w:id="68" w:name="_Toc307210638"/>
      <w:r>
        <w:t>Persona Erik Entscheider</w:t>
      </w:r>
      <w:bookmarkEnd w:id="65"/>
      <w:bookmarkEnd w:id="66"/>
      <w:bookmarkEnd w:id="67"/>
      <w:bookmarkEnd w:id="68"/>
    </w:p>
    <w:tbl>
      <w:tblPr>
        <w:tblStyle w:val="Heading3Char"/>
        <w:tblW w:w="0" w:type="auto"/>
        <w:tblLook w:val="04A0" w:firstRow="1" w:lastRow="0" w:firstColumn="1" w:lastColumn="0" w:noHBand="0" w:noVBand="1"/>
      </w:tblPr>
      <w:tblGrid>
        <w:gridCol w:w="2802"/>
        <w:gridCol w:w="6426"/>
      </w:tblGrid>
      <w:tr w:rsidR="002A5491" w:rsidTr="00722926">
        <w:tc>
          <w:tcPr>
            <w:tcW w:w="2802" w:type="dxa"/>
          </w:tcPr>
          <w:p w:rsidR="002A5491" w:rsidRDefault="002A5491" w:rsidP="00722926">
            <w:r>
              <w:t>Erik Entscheider</w:t>
            </w:r>
          </w:p>
        </w:tc>
        <w:tc>
          <w:tcPr>
            <w:tcW w:w="6426" w:type="dxa"/>
          </w:tcPr>
          <w:p w:rsidR="002A5491" w:rsidRDefault="002A5491" w:rsidP="00722926"/>
        </w:tc>
      </w:tr>
      <w:tr w:rsidR="002A5491" w:rsidTr="00722926">
        <w:tc>
          <w:tcPr>
            <w:tcW w:w="2802" w:type="dxa"/>
          </w:tcPr>
          <w:p w:rsidR="002A5491" w:rsidRDefault="002A5491" w:rsidP="00722926">
            <w:r>
              <w:rPr>
                <w:noProof/>
                <w:lang w:eastAsia="de-CH"/>
              </w:rPr>
              <w:lastRenderedPageBreak/>
              <w:drawing>
                <wp:inline distT="0" distB="0" distL="0" distR="0" wp14:anchorId="04C98F42" wp14:editId="43899086">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0"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722926">
        <w:tc>
          <w:tcPr>
            <w:tcW w:w="2802" w:type="dxa"/>
          </w:tcPr>
          <w:p w:rsidR="002A5491" w:rsidRDefault="002A5491" w:rsidP="00722926">
            <w: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722926">
        <w:tc>
          <w:tcPr>
            <w:tcW w:w="2802" w:type="dxa"/>
          </w:tcPr>
          <w:p w:rsidR="002A5491" w:rsidRDefault="002A5491" w:rsidP="00722926">
            <w: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722926">
        <w:tc>
          <w:tcPr>
            <w:tcW w:w="2802" w:type="dxa"/>
          </w:tcPr>
          <w:p w:rsidR="002A5491" w:rsidRDefault="002A5491" w:rsidP="00722926">
            <w:r>
              <w:t>Vorkenntnisse &amp; Lernen (Computer, Domain)</w:t>
            </w:r>
          </w:p>
        </w:tc>
        <w:tc>
          <w:tcPr>
            <w:tcW w:w="6426" w:type="dxa"/>
          </w:tcPr>
          <w:p w:rsidR="002A5491" w:rsidRDefault="002A5491" w:rsidP="00722926">
            <w:r>
              <w:t>Erik ist seit vielen Jahren Abteilungsleiter bei der XY AG.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722926">
        <w:tc>
          <w:tcPr>
            <w:tcW w:w="2802" w:type="dxa"/>
          </w:tcPr>
          <w:p w:rsidR="002A5491" w:rsidRDefault="002A5491" w:rsidP="00722926">
            <w: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722926">
        <w:tc>
          <w:tcPr>
            <w:tcW w:w="2802" w:type="dxa"/>
          </w:tcPr>
          <w:p w:rsidR="002A5491" w:rsidRDefault="002A5491" w:rsidP="00722926">
            <w: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Sich über die Zühlke Engineering AG informieren</w:t>
            </w:r>
          </w:p>
        </w:tc>
      </w:tr>
    </w:tbl>
    <w:p w:rsidR="002A5491" w:rsidRDefault="002A5491" w:rsidP="00722926">
      <w:pPr>
        <w:pStyle w:val="Heading3"/>
      </w:pPr>
      <w:bookmarkStart w:id="69" w:name="_Toc305165274"/>
      <w:bookmarkStart w:id="70" w:name="_Toc307210639"/>
      <w:r>
        <w:t>Ist-Szenario-1</w:t>
      </w:r>
      <w:bookmarkEnd w:id="69"/>
      <w:bookmarkEnd w:id="70"/>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722926">
      <w:pPr>
        <w:pStyle w:val="Heading3"/>
      </w:pPr>
      <w:bookmarkStart w:id="71" w:name="_Toc305165275"/>
      <w:bookmarkStart w:id="72" w:name="_Toc307210640"/>
      <w:r>
        <w:t>Soll-Szenario-1</w:t>
      </w:r>
      <w:bookmarkEnd w:id="71"/>
      <w:bookmarkEnd w:id="72"/>
    </w:p>
    <w:p w:rsidR="002A5491" w:rsidRDefault="002A5491" w:rsidP="00722926">
      <w:r>
        <w:t xml:space="preserve">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w:t>
      </w:r>
      <w:r>
        <w:lastRenderedPageBreak/>
        <w:t>Tisch einsehen kann. Gespannt setzt sich Erik vor den Tisch. Anfänglich verschafft er sich einen groben 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722926">
      <w:pPr>
        <w:pStyle w:val="Heading4"/>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722926">
      <w:pPr>
        <w:pStyle w:val="Heading4"/>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722926">
      <w:pPr>
        <w:pStyle w:val="Heading2"/>
      </w:pPr>
      <w:bookmarkStart w:id="73" w:name="_Ref306014739"/>
      <w:bookmarkStart w:id="74" w:name="_Ref306014742"/>
      <w:bookmarkStart w:id="75" w:name="_Ref306014770"/>
      <w:bookmarkStart w:id="76" w:name="_Toc307210641"/>
      <w:r>
        <w:t>Persona Bettina Bewerberin</w:t>
      </w:r>
      <w:bookmarkEnd w:id="73"/>
      <w:bookmarkEnd w:id="74"/>
      <w:bookmarkEnd w:id="75"/>
      <w:bookmarkEnd w:id="76"/>
    </w:p>
    <w:tbl>
      <w:tblPr>
        <w:tblStyle w:val="Heading3Char"/>
        <w:tblW w:w="9270" w:type="dxa"/>
        <w:tblLayout w:type="fixed"/>
        <w:tblLook w:val="04A0" w:firstRow="1" w:lastRow="0" w:firstColumn="1" w:lastColumn="0" w:noHBand="0" w:noVBand="1"/>
      </w:tblPr>
      <w:tblGrid>
        <w:gridCol w:w="2802"/>
        <w:gridCol w:w="6468"/>
      </w:tblGrid>
      <w:tr w:rsidR="002A5491" w:rsidTr="00722926">
        <w:tc>
          <w:tcPr>
            <w:tcW w:w="2802" w:type="dxa"/>
          </w:tcPr>
          <w:p w:rsidR="002A5491" w:rsidRDefault="002A5491" w:rsidP="00722926">
            <w:r>
              <w:t>Bettina Bewerberin</w:t>
            </w:r>
          </w:p>
        </w:tc>
        <w:tc>
          <w:tcPr>
            <w:tcW w:w="6468" w:type="dxa"/>
          </w:tcPr>
          <w:p w:rsidR="002A5491" w:rsidRDefault="002A5491" w:rsidP="00722926"/>
        </w:tc>
      </w:tr>
      <w:tr w:rsidR="002A5491" w:rsidTr="00722926">
        <w:tc>
          <w:tcPr>
            <w:tcW w:w="2802" w:type="dxa"/>
          </w:tcPr>
          <w:p w:rsidR="002A5491" w:rsidRDefault="002A5491" w:rsidP="00722926">
            <w:r>
              <w:rPr>
                <w:noProof/>
                <w:lang w:eastAsia="de-CH"/>
              </w:rPr>
              <w:drawing>
                <wp:inline distT="0" distB="0" distL="0" distR="0" wp14:anchorId="25D6EA06" wp14:editId="40DCC1B8">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1"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722926">
        <w:tc>
          <w:tcPr>
            <w:tcW w:w="2802" w:type="dxa"/>
          </w:tcPr>
          <w:p w:rsidR="002A5491" w:rsidRDefault="002A5491" w:rsidP="00722926">
            <w: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722926">
        <w:tc>
          <w:tcPr>
            <w:tcW w:w="2802" w:type="dxa"/>
          </w:tcPr>
          <w:p w:rsidR="002A5491" w:rsidRDefault="002A5491" w:rsidP="00722926">
            <w: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722926">
        <w:tc>
          <w:tcPr>
            <w:tcW w:w="2802" w:type="dxa"/>
          </w:tcPr>
          <w:p w:rsidR="002A5491" w:rsidRDefault="002A5491" w:rsidP="00722926">
            <w: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722926">
        <w:tc>
          <w:tcPr>
            <w:tcW w:w="2802" w:type="dxa"/>
          </w:tcPr>
          <w:p w:rsidR="002A5491" w:rsidRDefault="002A5491" w:rsidP="00722926">
            <w: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722926">
        <w:tc>
          <w:tcPr>
            <w:tcW w:w="2802" w:type="dxa"/>
          </w:tcPr>
          <w:p w:rsidR="002A5491" w:rsidRDefault="002A5491" w:rsidP="00722926">
            <w: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722926">
      <w:pPr>
        <w:pStyle w:val="Heading3"/>
      </w:pPr>
      <w:bookmarkStart w:id="77" w:name="_Toc307210642"/>
      <w:r>
        <w:lastRenderedPageBreak/>
        <w:t>Ist-Szenario-1</w:t>
      </w:r>
      <w:bookmarkEnd w:id="77"/>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Zühlke Engineering AG bisher waren. Nach einiger Zeit wird sie von ihrem Gesprächspartner abgeholt.</w:t>
      </w:r>
    </w:p>
    <w:p w:rsidR="002A5491" w:rsidRDefault="002A5491" w:rsidP="00722926">
      <w:pPr>
        <w:pStyle w:val="Heading3"/>
      </w:pPr>
      <w:bookmarkStart w:id="78" w:name="_Toc307210643"/>
      <w:r>
        <w:t>Soll-Szenario-1</w:t>
      </w:r>
      <w:bookmarkEnd w:id="78"/>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5B59B1" w:rsidRDefault="005B59B1" w:rsidP="005B59B1">
      <w:bookmarkStart w:id="79" w:name="_Toc311821264"/>
    </w:p>
    <w:tbl>
      <w:tblPr>
        <w:tblpPr w:leftFromText="187" w:rightFromText="187" w:horzAnchor="margin" w:tblpXSpec="center" w:tblpYSpec="bottom"/>
        <w:tblW w:w="4000" w:type="pct"/>
        <w:tblLook w:val="04A0" w:firstRow="1" w:lastRow="0" w:firstColumn="1" w:lastColumn="0" w:noHBand="0" w:noVBand="1"/>
      </w:tblPr>
      <w:tblGrid>
        <w:gridCol w:w="7442"/>
      </w:tblGrid>
      <w:tr w:rsidR="005B59B1" w:rsidTr="00722926">
        <w:tc>
          <w:tcPr>
            <w:tcW w:w="7442" w:type="dxa"/>
            <w:tcMar>
              <w:top w:w="216" w:type="dxa"/>
              <w:left w:w="115" w:type="dxa"/>
              <w:bottom w:w="216" w:type="dxa"/>
              <w:right w:w="115" w:type="dxa"/>
            </w:tcMar>
          </w:tcPr>
          <w:p w:rsidR="005B59B1" w:rsidRDefault="005B59B1" w:rsidP="00722926">
            <w:pPr>
              <w:pStyle w:val="NoSpacing"/>
              <w:rPr>
                <w:color w:val="4F81BD" w:themeColor="accent1"/>
              </w:rPr>
            </w:pPr>
          </w:p>
          <w:p w:rsidR="005B59B1" w:rsidRPr="000B1504" w:rsidRDefault="005B59B1" w:rsidP="00722926">
            <w:pPr>
              <w:pStyle w:val="NoSpacing"/>
              <w:rPr>
                <w:color w:val="4F4F59"/>
              </w:rPr>
            </w:pPr>
            <w:r>
              <w:rPr>
                <w:color w:val="4F4F59"/>
              </w:rPr>
              <w:t xml:space="preserve">Elmer Lukas, Heidt Christina, </w:t>
            </w:r>
            <w:r w:rsidRPr="000B1504">
              <w:rPr>
                <w:color w:val="4F4F59"/>
              </w:rPr>
              <w:t>Treichler Delia</w:t>
            </w:r>
          </w:p>
          <w:p w:rsidR="005B59B1" w:rsidRPr="000B1504" w:rsidRDefault="005B59B1"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5B59B1" w:rsidRDefault="005B59B1" w:rsidP="00722926">
            <w:pPr>
              <w:pStyle w:val="NoSpacing"/>
              <w:rPr>
                <w:color w:val="4F81BD" w:themeColor="accent1"/>
              </w:rPr>
            </w:pPr>
          </w:p>
        </w:tc>
      </w:tr>
    </w:tbl>
    <w:p w:rsidR="005B59B1" w:rsidRDefault="005B59B1" w:rsidP="005B59B1"/>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5B59B1" w:rsidTr="00722926">
        <w:tc>
          <w:tcPr>
            <w:tcW w:w="7442" w:type="dxa"/>
            <w:tcMar>
              <w:top w:w="216" w:type="dxa"/>
              <w:left w:w="115" w:type="dxa"/>
              <w:bottom w:w="216" w:type="dxa"/>
              <w:right w:w="115" w:type="dxa"/>
            </w:tcMar>
          </w:tcPr>
          <w:p w:rsidR="005B59B1" w:rsidRPr="00CD5CAB" w:rsidRDefault="005B59B1"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5B59B1" w:rsidTr="00722926">
        <w:tc>
          <w:tcPr>
            <w:tcW w:w="7442" w:type="dxa"/>
          </w:tcPr>
          <w:p w:rsidR="005B59B1" w:rsidRDefault="005B59B1"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Anforderungen</w:t>
            </w:r>
          </w:p>
        </w:tc>
      </w:tr>
      <w:tr w:rsidR="005B59B1" w:rsidTr="00722926">
        <w:tc>
          <w:tcPr>
            <w:tcW w:w="7442" w:type="dxa"/>
            <w:tcMar>
              <w:top w:w="216" w:type="dxa"/>
              <w:left w:w="115" w:type="dxa"/>
              <w:bottom w:w="216" w:type="dxa"/>
              <w:right w:w="115" w:type="dxa"/>
            </w:tcMar>
          </w:tcPr>
          <w:p w:rsidR="005B59B1" w:rsidRDefault="005B59B1" w:rsidP="00722926">
            <w:pPr>
              <w:pStyle w:val="NoSpacing"/>
              <w:rPr>
                <w:rFonts w:asciiTheme="majorHAnsi" w:eastAsiaTheme="majorEastAsia" w:hAnsiTheme="majorHAnsi" w:cstheme="majorBidi"/>
              </w:rPr>
            </w:pPr>
          </w:p>
        </w:tc>
      </w:tr>
    </w:tbl>
    <w:p w:rsidR="005B59B1" w:rsidRDefault="005B59B1" w:rsidP="005B59B1">
      <w:pPr>
        <w:rPr>
          <w:b/>
          <w:bCs/>
        </w:rPr>
      </w:pPr>
      <w:r>
        <w:rPr>
          <w:b/>
          <w:bCs/>
          <w:noProof/>
          <w:lang w:eastAsia="de-CH"/>
        </w:rPr>
        <w:drawing>
          <wp:anchor distT="0" distB="0" distL="114300" distR="114300" simplePos="0" relativeHeight="251680768"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59B1" w:rsidRPr="000C119B" w:rsidRDefault="005B59B1" w:rsidP="005B59B1">
      <w:pPr>
        <w:spacing w:after="0"/>
        <w:rPr>
          <w:b/>
          <w:bCs/>
        </w:rPr>
      </w:pPr>
      <w:r>
        <w:rPr>
          <w:b/>
          <w:bCs/>
        </w:rPr>
        <w:br w:type="page"/>
      </w:r>
    </w:p>
    <w:p w:rsidR="004C2BD7" w:rsidRDefault="004C2BD7" w:rsidP="00E711E0">
      <w:pPr>
        <w:pStyle w:val="Heading1"/>
      </w:pPr>
      <w:r>
        <w:lastRenderedPageBreak/>
        <w:t>Dokumentinformationen</w:t>
      </w:r>
      <w:bookmarkEnd w:id="79"/>
    </w:p>
    <w:tbl>
      <w:tblPr>
        <w:tblStyle w:val="Heading5Char"/>
        <w:tblW w:w="0" w:type="auto"/>
        <w:tblInd w:w="108" w:type="dxa"/>
        <w:tblLook w:val="0420" w:firstRow="1" w:lastRow="0" w:firstColumn="0" w:lastColumn="0" w:noHBand="0" w:noVBand="1"/>
      </w:tblPr>
      <w:tblGrid>
        <w:gridCol w:w="1138"/>
        <w:gridCol w:w="993"/>
        <w:gridCol w:w="4674"/>
        <w:gridCol w:w="2303"/>
      </w:tblGrid>
      <w:tr w:rsidR="004C2BD7" w:rsidTr="00E330DE">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722926">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722926">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E330DE">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722926">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722926">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E330DE">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722926">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722926">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722926">
            <w:r>
              <w:t xml:space="preserve">Kapitel Grundsätzl. Angaben und kleine Korrekturen </w:t>
            </w:r>
          </w:p>
        </w:tc>
        <w:tc>
          <w:tcPr>
            <w:tcW w:w="2303" w:type="dxa"/>
          </w:tcPr>
          <w:p w:rsidR="004C2BD7" w:rsidRDefault="004C2BD7" w:rsidP="00722926">
            <w:r>
              <w:t>dtreichl</w:t>
            </w:r>
          </w:p>
        </w:tc>
      </w:tr>
      <w:tr w:rsidR="004C2BD7" w:rsidRPr="00F9181E" w:rsidTr="00722926">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722926">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Default="004C2BD7" w:rsidP="00722926">
      <w:pPr>
        <w:pStyle w:val="Heading1"/>
      </w:pPr>
      <w:bookmarkStart w:id="80" w:name="_Toc311821268"/>
      <w:r>
        <w:lastRenderedPageBreak/>
        <w:t>Tools</w:t>
      </w:r>
      <w:bookmarkEnd w:id="80"/>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r w:rsidRPr="00345CCF">
        <w:rPr>
          <w:lang w:val="fr-CH"/>
        </w:rPr>
        <w:t xml:space="preserve">Tortoise SVN, </w:t>
      </w:r>
      <w:hyperlink r:id="rId22"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4.0.30319 RTMRel</w:t>
      </w:r>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3"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10.0.30319.1 RTMRel)</w:t>
      </w:r>
      <w:r>
        <w:rPr>
          <w:lang w:val="en-US"/>
        </w:rPr>
        <w:t xml:space="preserve"> mit </w:t>
      </w:r>
      <w:r w:rsidRPr="004F08E5">
        <w:rPr>
          <w:lang w:val="en-US"/>
        </w:rPr>
        <w:t>Power-Tools</w:t>
      </w:r>
    </w:p>
    <w:p w:rsidR="004C2BD7" w:rsidRDefault="004C2BD7" w:rsidP="004C2BD7">
      <w:pPr>
        <w:numPr>
          <w:ilvl w:val="1"/>
          <w:numId w:val="11"/>
        </w:numPr>
        <w:spacing w:before="100" w:beforeAutospacing="1" w:after="100" w:afterAutospacing="1"/>
      </w:pPr>
      <w:r>
        <w:t>ReSharper 6.0 und dotCover 1.1.1 (</w:t>
      </w:r>
      <w:hyperlink r:id="rId24"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r w:rsidRPr="006A4BAB">
        <w:t>GhostDoc 3.0 (</w:t>
      </w:r>
      <w:hyperlink r:id="rId25"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r w:rsidRPr="006A4BAB">
        <w:rPr>
          <w:lang w:val="en-US"/>
        </w:rPr>
        <w:t>NDepend Trial (3.9</w:t>
      </w:r>
      <w:r>
        <w:rPr>
          <w:lang w:val="en-US"/>
        </w:rPr>
        <w:t xml:space="preserve">, </w:t>
      </w:r>
      <w:hyperlink r:id="rId26"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27"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28"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29"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0"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r w:rsidRPr="00BD4509">
        <w:rPr>
          <w:lang w:val="en-US"/>
        </w:rPr>
        <w:t>Redmine (</w:t>
      </w:r>
      <w:hyperlink r:id="rId31" w:history="1">
        <w:r w:rsidRPr="00B15911">
          <w:rPr>
            <w:rStyle w:val="Hyperlink"/>
          </w:rPr>
          <w:t>http://redmine.org</w:t>
        </w:r>
      </w:hyperlink>
      <w:r>
        <w:t>)</w:t>
      </w:r>
    </w:p>
    <w:p w:rsidR="004C2BD7" w:rsidRDefault="004C2BD7">
      <w:pPr>
        <w:rPr>
          <w:rFonts w:asciiTheme="majorHAnsi" w:hAnsiTheme="majorHAnsi"/>
          <w:b/>
          <w:bCs/>
          <w:color w:val="4F4F59"/>
          <w:spacing w:val="15"/>
          <w:sz w:val="24"/>
          <w:szCs w:val="22"/>
        </w:rPr>
      </w:pPr>
      <w:r>
        <w:rPr>
          <w:rFonts w:asciiTheme="majorHAnsi" w:hAnsiTheme="majorHAnsi"/>
          <w:b/>
          <w:bCs/>
          <w:color w:val="4F4F59"/>
          <w:spacing w:val="15"/>
          <w:sz w:val="24"/>
          <w:szCs w:val="22"/>
        </w:rPr>
        <w:br w:type="page"/>
      </w:r>
    </w:p>
    <w:p w:rsidR="004C2BD7" w:rsidRDefault="004C2BD7" w:rsidP="00722926">
      <w:pPr>
        <w:pStyle w:val="Heading1"/>
      </w:pPr>
      <w:bookmarkStart w:id="81" w:name="_Toc311821269"/>
      <w:r>
        <w:lastRenderedPageBreak/>
        <w:t>Funktionale Anforderungen</w:t>
      </w:r>
      <w:bookmarkEnd w:id="81"/>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mit „F". Weitere Details sind dem Todo: Excel Dokument „</w:t>
      </w:r>
      <w:r w:rsidRPr="00E87255">
        <w:t>User Stories Project Flip 2.0 Zühlke.xls</w:t>
      </w:r>
      <w:r>
        <w:t>“ im Anhang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Heading5Char"/>
        <w:tblW w:w="9419" w:type="dxa"/>
        <w:tblInd w:w="-34" w:type="dxa"/>
        <w:tblLayout w:type="fixed"/>
        <w:tblLook w:val="04A0" w:firstRow="1" w:lastRow="0" w:firstColumn="1" w:lastColumn="0" w:noHBand="0" w:noVBand="1"/>
      </w:tblPr>
      <w:tblGrid>
        <w:gridCol w:w="1985"/>
        <w:gridCol w:w="3260"/>
        <w:gridCol w:w="3431"/>
        <w:gridCol w:w="743"/>
      </w:tblGrid>
      <w:tr w:rsidR="004C2BD7" w:rsidRPr="00E87255" w:rsidTr="00722926">
        <w:trPr>
          <w:trHeight w:val="765"/>
        </w:trPr>
        <w:tc>
          <w:tcPr>
            <w:tcW w:w="1985" w:type="dxa"/>
            <w:hideMark/>
          </w:tcPr>
          <w:p w:rsidR="004C2BD7" w:rsidRPr="00E87255" w:rsidRDefault="004C2BD7" w:rsidP="00722926">
            <w:r w:rsidRPr="00E87255">
              <w:t>Titel</w:t>
            </w:r>
          </w:p>
        </w:tc>
        <w:tc>
          <w:tcPr>
            <w:tcW w:w="3260" w:type="dxa"/>
            <w:hideMark/>
          </w:tcPr>
          <w:p w:rsidR="004C2BD7" w:rsidRPr="00E87255" w:rsidRDefault="004C2BD7" w:rsidP="00722926">
            <w:r w:rsidRPr="00E87255">
              <w:t>User Story</w:t>
            </w:r>
          </w:p>
        </w:tc>
        <w:tc>
          <w:tcPr>
            <w:tcW w:w="3431" w:type="dxa"/>
            <w:hideMark/>
          </w:tcPr>
          <w:p w:rsidR="004C2BD7" w:rsidRPr="00E87255" w:rsidRDefault="004C2BD7" w:rsidP="00722926">
            <w:r>
              <w:t>Definition of D</w:t>
            </w:r>
            <w:r w:rsidRPr="00E87255">
              <w:t>one</w:t>
            </w:r>
          </w:p>
        </w:tc>
        <w:tc>
          <w:tcPr>
            <w:tcW w:w="743" w:type="dxa"/>
            <w:hideMark/>
          </w:tcPr>
          <w:p w:rsidR="004C2BD7" w:rsidRPr="00E87255" w:rsidRDefault="004C2BD7" w:rsidP="00722926">
            <w:pPr>
              <w:jc w:val="center"/>
            </w:pPr>
            <w:r w:rsidRPr="00E87255">
              <w:t>S</w:t>
            </w:r>
            <w:r>
              <w:t>p</w:t>
            </w:r>
            <w:r w:rsidRPr="00E87255">
              <w:t>rint</w:t>
            </w:r>
          </w:p>
        </w:tc>
      </w:tr>
      <w:tr w:rsidR="004C2BD7" w:rsidRPr="00E87255" w:rsidTr="00722926">
        <w:trPr>
          <w:trHeight w:val="765"/>
        </w:trPr>
        <w:tc>
          <w:tcPr>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r w:rsidRPr="00E87255">
              <w:t>Alle PNs werden in einem Gitter dargestellt.</w:t>
            </w:r>
          </w:p>
        </w:tc>
        <w:tc>
          <w:tcPr>
            <w:tcW w:w="743" w:type="dxa"/>
            <w:hideMark/>
          </w:tcPr>
          <w:p w:rsidR="004C2BD7" w:rsidRPr="00E87255" w:rsidRDefault="004C2BD7" w:rsidP="00722926">
            <w:pPr>
              <w:jc w:val="center"/>
            </w:pPr>
            <w:r w:rsidRPr="00E87255">
              <w:t>3</w:t>
            </w:r>
          </w:p>
        </w:tc>
      </w:tr>
      <w:tr w:rsidR="004C2BD7" w:rsidRPr="00E87255" w:rsidTr="00722926">
        <w:trPr>
          <w:trHeight w:val="1020"/>
        </w:trPr>
        <w:tc>
          <w:tcPr>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r w:rsidRPr="00E87255">
              <w:t>Eine bestimmte PN wird in einem separaten Container dargestellt, wobei die XPS Datei geöffnet sein soll.</w:t>
            </w:r>
          </w:p>
        </w:tc>
        <w:tc>
          <w:tcPr>
            <w:tcW w:w="743" w:type="dxa"/>
            <w:hideMark/>
          </w:tcPr>
          <w:p w:rsidR="004C2BD7" w:rsidRPr="00E87255" w:rsidRDefault="004C2BD7" w:rsidP="00722926">
            <w:pPr>
              <w:jc w:val="center"/>
            </w:pPr>
            <w:r w:rsidRPr="00E87255">
              <w:t>3</w:t>
            </w:r>
          </w:p>
        </w:tc>
      </w:tr>
      <w:tr w:rsidR="004C2BD7" w:rsidRPr="00E87255" w:rsidTr="00722926">
        <w:trPr>
          <w:trHeight w:val="765"/>
        </w:trPr>
        <w:tc>
          <w:tcPr>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r w:rsidRPr="00E87255">
              <w:t>Durch das Anklicken einer PN in der Übersicht wird die Detailansicht mit genau dieser PN geöffnet.</w:t>
            </w:r>
          </w:p>
        </w:tc>
        <w:tc>
          <w:tcPr>
            <w:tcW w:w="743" w:type="dxa"/>
            <w:hideMark/>
          </w:tcPr>
          <w:p w:rsidR="004C2BD7" w:rsidRPr="00E87255" w:rsidRDefault="004C2BD7" w:rsidP="00722926">
            <w:pPr>
              <w:jc w:val="center"/>
            </w:pPr>
            <w:r w:rsidRPr="00E87255">
              <w:t>3</w:t>
            </w:r>
          </w:p>
        </w:tc>
      </w:tr>
      <w:tr w:rsidR="004C2BD7" w:rsidRPr="00E87255" w:rsidTr="00722926">
        <w:trPr>
          <w:trHeight w:val="1020"/>
        </w:trPr>
        <w:tc>
          <w:tcPr>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pPr>
            <w:r w:rsidRPr="00E87255">
              <w:t>3</w:t>
            </w:r>
          </w:p>
        </w:tc>
      </w:tr>
      <w:tr w:rsidR="004C2BD7" w:rsidRPr="00E87255" w:rsidTr="00722926">
        <w:trPr>
          <w:trHeight w:val="765"/>
        </w:trPr>
        <w:tc>
          <w:tcPr>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r w:rsidRPr="00E87255">
              <w:t>Die PNs werden in einem Gitter mit je einem Bild dargestellt.</w:t>
            </w:r>
          </w:p>
        </w:tc>
        <w:tc>
          <w:tcPr>
            <w:tcW w:w="743" w:type="dxa"/>
            <w:hideMark/>
          </w:tcPr>
          <w:p w:rsidR="004C2BD7" w:rsidRPr="00E87255" w:rsidRDefault="004C2BD7" w:rsidP="00722926">
            <w:pPr>
              <w:jc w:val="center"/>
            </w:pPr>
            <w:r w:rsidRPr="00E87255">
              <w:t>3</w:t>
            </w:r>
          </w:p>
        </w:tc>
      </w:tr>
      <w:tr w:rsidR="004C2BD7" w:rsidRPr="00E87255" w:rsidTr="00722926">
        <w:trPr>
          <w:trHeight w:val="1275"/>
        </w:trPr>
        <w:tc>
          <w:tcPr>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pPr>
            <w:r w:rsidRPr="00E87255">
              <w:t>3</w:t>
            </w:r>
          </w:p>
        </w:tc>
      </w:tr>
      <w:tr w:rsidR="004C2BD7" w:rsidRPr="00E87255" w:rsidTr="00722926">
        <w:trPr>
          <w:trHeight w:val="1020"/>
        </w:trPr>
        <w:tc>
          <w:tcPr>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r w:rsidRPr="00E87255">
              <w:t>Tags, die zu einer PN gehören, werden in der Detailansicht zur PN angezeigt.</w:t>
            </w:r>
          </w:p>
        </w:tc>
        <w:tc>
          <w:tcPr>
            <w:tcW w:w="743" w:type="dxa"/>
            <w:hideMark/>
          </w:tcPr>
          <w:p w:rsidR="004C2BD7" w:rsidRPr="00E87255" w:rsidRDefault="004C2BD7" w:rsidP="00722926">
            <w:pPr>
              <w:jc w:val="center"/>
            </w:pPr>
            <w:r w:rsidRPr="00E87255">
              <w:t>4</w:t>
            </w:r>
          </w:p>
        </w:tc>
      </w:tr>
      <w:tr w:rsidR="004C2BD7" w:rsidRPr="00E87255" w:rsidTr="00722926">
        <w:trPr>
          <w:trHeight w:val="1530"/>
        </w:trPr>
        <w:tc>
          <w:tcPr>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r w:rsidRPr="00E87255">
              <w:t>Die Tags werden aggregiert angezeigt.</w:t>
            </w:r>
          </w:p>
        </w:tc>
        <w:tc>
          <w:tcPr>
            <w:tcW w:w="743" w:type="dxa"/>
            <w:hideMark/>
          </w:tcPr>
          <w:p w:rsidR="004C2BD7" w:rsidRPr="00E87255" w:rsidRDefault="004C2BD7" w:rsidP="00722926">
            <w:pPr>
              <w:jc w:val="center"/>
            </w:pPr>
            <w:r w:rsidRPr="00E87255">
              <w:t>4</w:t>
            </w:r>
          </w:p>
        </w:tc>
      </w:tr>
      <w:tr w:rsidR="004C2BD7" w:rsidRPr="00E87255" w:rsidTr="00722926">
        <w:trPr>
          <w:trHeight w:val="1530"/>
        </w:trPr>
        <w:tc>
          <w:tcPr>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r w:rsidRPr="00E87255">
              <w:t>Config File kann von einem Admin bearbeitet werden.</w:t>
            </w:r>
          </w:p>
        </w:tc>
        <w:tc>
          <w:tcPr>
            <w:tcW w:w="743" w:type="dxa"/>
            <w:hideMark/>
          </w:tcPr>
          <w:p w:rsidR="004C2BD7" w:rsidRPr="00E87255" w:rsidRDefault="004C2BD7" w:rsidP="00722926">
            <w:pPr>
              <w:jc w:val="center"/>
            </w:pPr>
            <w:r w:rsidRPr="00E87255">
              <w:t>4</w:t>
            </w:r>
          </w:p>
        </w:tc>
      </w:tr>
      <w:tr w:rsidR="004C2BD7" w:rsidRPr="00E87255" w:rsidTr="00722926">
        <w:trPr>
          <w:trHeight w:val="1275"/>
        </w:trPr>
        <w:tc>
          <w:tcPr>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r w:rsidRPr="00E87255">
              <w:t>Ein Filterkriterium kann aus einer Menge von Filterkriterien ausgewählt werden.</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r w:rsidRPr="00E87255">
              <w:t>In der Detailansicht kann der Filter entfernt werden.</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r w:rsidRPr="00E87255">
              <w:t>Das externe Design wurde im Photoshop erstellt und dem Kunden gezeigt, der damit zufrieden war.</w:t>
            </w:r>
          </w:p>
        </w:tc>
        <w:tc>
          <w:tcPr>
            <w:tcW w:w="743" w:type="dxa"/>
            <w:hideMark/>
          </w:tcPr>
          <w:p w:rsidR="004C2BD7" w:rsidRPr="00E87255" w:rsidRDefault="004C2BD7" w:rsidP="00722926">
            <w:pPr>
              <w:jc w:val="center"/>
            </w:pPr>
            <w:r w:rsidRPr="00E87255">
              <w:t>4</w:t>
            </w:r>
          </w:p>
        </w:tc>
      </w:tr>
      <w:tr w:rsidR="004C2BD7" w:rsidRPr="00E87255" w:rsidTr="00722926">
        <w:trPr>
          <w:trHeight w:val="1020"/>
        </w:trPr>
        <w:tc>
          <w:tcPr>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r w:rsidRPr="00E87255">
              <w:t>Es können mehrere Filter gleichzeitig eingegeben werden, wobei nach allen gefiltert wird (AND).</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r w:rsidRPr="00E87255">
              <w:t>Der abgedunkelte Hintergrund kann angeklickt werden, wodurch zur Übersicht gewechselt wird.</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r w:rsidRPr="00E87255">
              <w:t>In der Übersicht existiert ein grafisches Element, welches auf mehr Project Notes hindeutet.</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r w:rsidRPr="00FF7F2D">
              <w:t>Als Surface Be</w:t>
            </w:r>
            <w:r>
              <w:t>n</w:t>
            </w:r>
            <w:r w:rsidRPr="00FF7F2D">
              <w:t xml:space="preserve">utzer möchte ich </w:t>
            </w:r>
            <w:r>
              <w:t>eine ansprechende Darstellung der Begriffe</w:t>
            </w:r>
            <w:r w:rsidRPr="00E87255">
              <w:t xml:space="preserve">, damit mir die Applikation besser gefällt und die Bedienung </w:t>
            </w:r>
            <w:r w:rsidRPr="00E87255">
              <w:lastRenderedPageBreak/>
              <w:t>mehr Spass macht.</w:t>
            </w:r>
          </w:p>
        </w:tc>
        <w:tc>
          <w:tcPr>
            <w:tcW w:w="3431" w:type="dxa"/>
            <w:hideMark/>
          </w:tcPr>
          <w:p w:rsidR="004C2BD7" w:rsidRPr="00E87255" w:rsidRDefault="004C2BD7" w:rsidP="00722926">
            <w:r w:rsidRPr="00E87255">
              <w:lastRenderedPageBreak/>
              <w:t>Die Tags werden gemäss externem Design dargestellt.</w:t>
            </w:r>
          </w:p>
        </w:tc>
        <w:tc>
          <w:tcPr>
            <w:tcW w:w="743" w:type="dxa"/>
            <w:hideMark/>
          </w:tcPr>
          <w:p w:rsidR="004C2BD7" w:rsidRPr="00E87255" w:rsidRDefault="004C2BD7" w:rsidP="00722926">
            <w:pPr>
              <w:jc w:val="center"/>
            </w:pPr>
            <w:r w:rsidRPr="00E87255">
              <w:t>5</w:t>
            </w:r>
          </w:p>
        </w:tc>
      </w:tr>
      <w:tr w:rsidR="004C2BD7" w:rsidRPr="00E87255" w:rsidTr="00722926">
        <w:trPr>
          <w:trHeight w:val="1020"/>
        </w:trPr>
        <w:tc>
          <w:tcPr>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r w:rsidRPr="00E87255">
              <w:t>Der Filter wird gemäss dem externen Design dargestellt</w:t>
            </w:r>
          </w:p>
        </w:tc>
        <w:tc>
          <w:tcPr>
            <w:tcW w:w="743" w:type="dxa"/>
            <w:hideMark/>
          </w:tcPr>
          <w:p w:rsidR="004C2BD7" w:rsidRPr="00E87255" w:rsidRDefault="004C2BD7" w:rsidP="00722926">
            <w:pPr>
              <w:jc w:val="center"/>
            </w:pPr>
            <w:r w:rsidRPr="00E87255">
              <w:t>5</w:t>
            </w:r>
          </w:p>
        </w:tc>
      </w:tr>
      <w:tr w:rsidR="004C2BD7" w:rsidRPr="00E87255" w:rsidTr="00722926">
        <w:trPr>
          <w:trHeight w:val="765"/>
        </w:trPr>
        <w:tc>
          <w:tcPr>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r w:rsidRPr="00E87255">
              <w:t>Die PN kann so weit verbreitert werden, wie neben dem Filter und den Tags noch Platz ist.</w:t>
            </w:r>
          </w:p>
        </w:tc>
        <w:tc>
          <w:tcPr>
            <w:tcW w:w="743" w:type="dxa"/>
            <w:hideMark/>
          </w:tcPr>
          <w:p w:rsidR="004C2BD7" w:rsidRPr="00E87255" w:rsidRDefault="004C2BD7" w:rsidP="00722926">
            <w:pPr>
              <w:jc w:val="center"/>
            </w:pPr>
            <w:r w:rsidRPr="00E87255">
              <w:t>6</w:t>
            </w:r>
          </w:p>
        </w:tc>
      </w:tr>
      <w:tr w:rsidR="004C2BD7" w:rsidRPr="00E87255" w:rsidTr="00722926">
        <w:trPr>
          <w:trHeight w:val="1020"/>
        </w:trPr>
        <w:tc>
          <w:tcPr>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r w:rsidRPr="00E87255">
              <w:t>Es existiert eine Animation, wenn von der einen Detailansicht in die andere Detailansicht gewechselt wird.</w:t>
            </w:r>
          </w:p>
        </w:tc>
        <w:tc>
          <w:tcPr>
            <w:tcW w:w="743" w:type="dxa"/>
            <w:hideMark/>
          </w:tcPr>
          <w:p w:rsidR="004C2BD7" w:rsidRPr="00E87255" w:rsidRDefault="004C2BD7" w:rsidP="00722926">
            <w:pPr>
              <w:jc w:val="center"/>
            </w:pPr>
            <w:r w:rsidRPr="00E87255">
              <w:t>6</w:t>
            </w:r>
          </w:p>
        </w:tc>
      </w:tr>
      <w:tr w:rsidR="004C2BD7" w:rsidRPr="00E87255" w:rsidTr="00722926">
        <w:trPr>
          <w:trHeight w:val="1020"/>
        </w:trPr>
        <w:tc>
          <w:tcPr>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pPr>
            <w:r w:rsidRPr="00E87255">
              <w:t>6</w:t>
            </w:r>
          </w:p>
        </w:tc>
      </w:tr>
      <w:tr w:rsidR="004C2BD7" w:rsidRPr="00E87255" w:rsidTr="00722926">
        <w:trPr>
          <w:trHeight w:val="765"/>
        </w:trPr>
        <w:tc>
          <w:tcPr>
            <w:tcW w:w="1985" w:type="dxa"/>
            <w:hideMark/>
          </w:tcPr>
          <w:p w:rsidR="004C2BD7" w:rsidRPr="00E87255" w:rsidRDefault="004C2BD7" w:rsidP="00722926">
            <w:r w:rsidRPr="00E87255">
              <w:t>Easteregg</w:t>
            </w:r>
          </w:p>
        </w:tc>
        <w:tc>
          <w:tcPr>
            <w:tcW w:w="3260" w:type="dxa"/>
            <w:hideMark/>
          </w:tcPr>
          <w:p w:rsidR="004C2BD7" w:rsidRPr="00E87255" w:rsidRDefault="004C2BD7" w:rsidP="00722926">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r w:rsidRPr="00E87255">
              <w:t>Info View für Beteiligte Parteien &amp; Personen erscheint beim Klicken des Info Buttons.</w:t>
            </w:r>
          </w:p>
        </w:tc>
        <w:tc>
          <w:tcPr>
            <w:tcW w:w="743" w:type="dxa"/>
            <w:hideMark/>
          </w:tcPr>
          <w:p w:rsidR="004C2BD7" w:rsidRPr="00E87255" w:rsidRDefault="004C2BD7" w:rsidP="00722926">
            <w:pPr>
              <w:jc w:val="center"/>
            </w:pPr>
            <w:r w:rsidRPr="00E87255">
              <w:t>6</w:t>
            </w:r>
          </w:p>
        </w:tc>
      </w:tr>
      <w:tr w:rsidR="004C2BD7" w:rsidRPr="00E87255" w:rsidTr="00722926">
        <w:trPr>
          <w:trHeight w:val="1275"/>
        </w:trPr>
        <w:tc>
          <w:tcPr>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r w:rsidRPr="00E87255">
              <w:t>Wenn ein Filterkriterium gesetzt wird, so wird es eine Animation ausgelöst.</w:t>
            </w:r>
          </w:p>
        </w:tc>
        <w:tc>
          <w:tcPr>
            <w:tcW w:w="743" w:type="dxa"/>
            <w:hideMark/>
          </w:tcPr>
          <w:p w:rsidR="004C2BD7" w:rsidRPr="00E87255" w:rsidRDefault="004C2BD7" w:rsidP="00722926">
            <w:pPr>
              <w:jc w:val="center"/>
            </w:pPr>
            <w:r w:rsidRPr="00E87255">
              <w:t>6</w:t>
            </w:r>
          </w:p>
        </w:tc>
      </w:tr>
      <w:tr w:rsidR="004C2BD7" w:rsidRPr="00E87255" w:rsidTr="00722926">
        <w:trPr>
          <w:trHeight w:val="765"/>
        </w:trPr>
        <w:tc>
          <w:tcPr>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F</w:t>
            </w:r>
          </w:p>
        </w:tc>
      </w:tr>
      <w:tr w:rsidR="004C2BD7" w:rsidRPr="00E87255" w:rsidTr="00722926">
        <w:trPr>
          <w:trHeight w:val="510"/>
        </w:trPr>
        <w:tc>
          <w:tcPr>
            <w:tcW w:w="1985" w:type="dxa"/>
            <w:hideMark/>
          </w:tcPr>
          <w:p w:rsidR="004C2BD7" w:rsidRPr="00E87255" w:rsidRDefault="004C2BD7" w:rsidP="00722926">
            <w:r w:rsidRPr="00E87255">
              <w:t>PN ausgedruckt</w:t>
            </w:r>
          </w:p>
        </w:tc>
        <w:tc>
          <w:tcPr>
            <w:tcW w:w="3260" w:type="dxa"/>
            <w:hideMark/>
          </w:tcPr>
          <w:p w:rsidR="004C2BD7" w:rsidRPr="00E87255" w:rsidRDefault="004C2BD7" w:rsidP="00722926">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F</w:t>
            </w:r>
          </w:p>
        </w:tc>
      </w:tr>
      <w:tr w:rsidR="004C2BD7" w:rsidRPr="00E87255" w:rsidTr="00722926">
        <w:trPr>
          <w:trHeight w:val="765"/>
        </w:trPr>
        <w:tc>
          <w:tcPr>
            <w:tcW w:w="1985" w:type="dxa"/>
            <w:hideMark/>
          </w:tcPr>
          <w:p w:rsidR="004C2BD7" w:rsidRPr="00E87255" w:rsidRDefault="004C2BD7" w:rsidP="00722926">
            <w:r w:rsidRPr="00E87255">
              <w:t>Badge erkennen</w:t>
            </w:r>
          </w:p>
        </w:tc>
        <w:tc>
          <w:tcPr>
            <w:tcW w:w="3260" w:type="dxa"/>
            <w:hideMark/>
          </w:tcPr>
          <w:p w:rsidR="004C2BD7" w:rsidRPr="00E87255" w:rsidRDefault="004C2BD7" w:rsidP="00722926">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F</w:t>
            </w:r>
          </w:p>
        </w:tc>
      </w:tr>
      <w:tr w:rsidR="004C2BD7" w:rsidRPr="00E87255" w:rsidTr="00722926">
        <w:trPr>
          <w:trHeight w:val="510"/>
        </w:trPr>
        <w:tc>
          <w:tcPr>
            <w:tcW w:w="1985" w:type="dxa"/>
            <w:hideMark/>
          </w:tcPr>
          <w:p w:rsidR="004C2BD7" w:rsidRPr="00E87255" w:rsidRDefault="004C2BD7" w:rsidP="00722926">
            <w:r w:rsidRPr="00E87255">
              <w:t>PN verschickt</w:t>
            </w:r>
          </w:p>
        </w:tc>
        <w:tc>
          <w:tcPr>
            <w:tcW w:w="3260" w:type="dxa"/>
            <w:hideMark/>
          </w:tcPr>
          <w:p w:rsidR="004C2BD7" w:rsidRPr="00E87255" w:rsidRDefault="004C2BD7" w:rsidP="00722926">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F</w:t>
            </w:r>
          </w:p>
        </w:tc>
      </w:tr>
      <w:tr w:rsidR="004C2BD7" w:rsidRPr="00E87255" w:rsidTr="00722926">
        <w:trPr>
          <w:trHeight w:val="765"/>
        </w:trPr>
        <w:tc>
          <w:tcPr>
            <w:tcW w:w="1985" w:type="dxa"/>
            <w:hideMark/>
          </w:tcPr>
          <w:p w:rsidR="004C2BD7" w:rsidRPr="00E87255" w:rsidRDefault="004C2BD7" w:rsidP="00722926">
            <w:r w:rsidRPr="00E87255">
              <w:lastRenderedPageBreak/>
              <w:t>Animation für aktionslose Beschriftung</w:t>
            </w:r>
          </w:p>
        </w:tc>
        <w:tc>
          <w:tcPr>
            <w:tcW w:w="3260" w:type="dxa"/>
            <w:hideMark/>
          </w:tcPr>
          <w:p w:rsidR="004C2BD7" w:rsidRPr="00E87255" w:rsidRDefault="004C2BD7" w:rsidP="00722926">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765"/>
        </w:trPr>
        <w:tc>
          <w:tcPr>
            <w:tcW w:w="1985" w:type="dxa"/>
            <w:hideMark/>
          </w:tcPr>
          <w:p w:rsidR="004C2BD7" w:rsidRPr="00E87255" w:rsidRDefault="004C2BD7" w:rsidP="00722926">
            <w:r w:rsidRPr="00E87255">
              <w:t>Volltextsuche</w:t>
            </w:r>
          </w:p>
        </w:tc>
        <w:tc>
          <w:tcPr>
            <w:tcW w:w="3260" w:type="dxa"/>
            <w:hideMark/>
          </w:tcPr>
          <w:p w:rsidR="004C2BD7" w:rsidRPr="00E87255" w:rsidRDefault="004C2BD7" w:rsidP="00722926">
            <w:r w:rsidRPr="00FF7F2D">
              <w:t xml:space="preserve">Als Surface Benutzer möchte </w:t>
            </w:r>
            <w:r>
              <w:t xml:space="preserve">ich </w:t>
            </w:r>
            <w:r w:rsidRPr="00E87255">
              <w:t>mithilfe einer Volltextsuche PN</w:t>
            </w:r>
            <w:r>
              <w:t>s</w:t>
            </w:r>
            <w:r w:rsidRPr="00E87255">
              <w:t xml:space="preserve"> filtern können, damit ich nur diese anzeigen lassen kann, die mich wirklich interessieren.</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765"/>
        </w:trPr>
        <w:tc>
          <w:tcPr>
            <w:tcW w:w="1985" w:type="dxa"/>
            <w:hideMark/>
          </w:tcPr>
          <w:p w:rsidR="004C2BD7" w:rsidRPr="00E87255" w:rsidRDefault="004C2BD7" w:rsidP="00722926">
            <w:r w:rsidRPr="00E87255">
              <w:t>Demomodus erstellt</w:t>
            </w:r>
          </w:p>
        </w:tc>
        <w:tc>
          <w:tcPr>
            <w:tcW w:w="3260" w:type="dxa"/>
            <w:hideMark/>
          </w:tcPr>
          <w:p w:rsidR="004C2BD7" w:rsidRPr="00E87255" w:rsidRDefault="004C2BD7" w:rsidP="00722926">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510"/>
        </w:trPr>
        <w:tc>
          <w:tcPr>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765"/>
        </w:trPr>
        <w:tc>
          <w:tcPr>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r w:rsidR="004C2BD7" w:rsidRPr="00E87255" w:rsidTr="00722926">
        <w:trPr>
          <w:trHeight w:val="765"/>
        </w:trPr>
        <w:tc>
          <w:tcPr>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tc>
        <w:tc>
          <w:tcPr>
            <w:tcW w:w="743" w:type="dxa"/>
            <w:hideMark/>
          </w:tcPr>
          <w:p w:rsidR="004C2BD7" w:rsidRPr="00E87255" w:rsidRDefault="004C2BD7" w:rsidP="00722926">
            <w:pPr>
              <w:jc w:val="center"/>
            </w:pPr>
            <w:r>
              <w:t>U</w:t>
            </w:r>
          </w:p>
        </w:tc>
      </w:tr>
    </w:tbl>
    <w:p w:rsidR="004C2BD7" w:rsidRDefault="004C2BD7" w:rsidP="00722926">
      <w:pPr>
        <w:pStyle w:val="Caption"/>
      </w:pPr>
      <w:bookmarkStart w:id="82" w:name="_Toc311475570"/>
      <w:bookmarkStart w:id="83" w:name="_Toc311819805"/>
      <w:r>
        <w:t xml:space="preserve">Tabelle </w:t>
      </w:r>
      <w:fldSimple w:instr=" SEQ Tabelle \* ARABIC ">
        <w:r>
          <w:rPr>
            <w:noProof/>
          </w:rPr>
          <w:t>1</w:t>
        </w:r>
      </w:fldSimple>
      <w:r>
        <w:t xml:space="preserve"> - User Stories</w:t>
      </w:r>
      <w:bookmarkEnd w:id="82"/>
      <w:bookmarkEnd w:id="83"/>
    </w:p>
    <w:p w:rsidR="004C2BD7" w:rsidRDefault="004C2BD7">
      <w:pPr>
        <w:rPr>
          <w:rFonts w:asciiTheme="majorHAnsi" w:hAnsiTheme="majorHAnsi"/>
          <w:b/>
          <w:bCs/>
          <w:color w:val="4F4F59"/>
          <w:spacing w:val="15"/>
          <w:sz w:val="24"/>
          <w:szCs w:val="22"/>
        </w:rPr>
      </w:pPr>
      <w:r>
        <w:br w:type="page"/>
      </w:r>
    </w:p>
    <w:p w:rsidR="004C2BD7" w:rsidRDefault="004C2BD7" w:rsidP="00722926">
      <w:pPr>
        <w:pStyle w:val="Heading1"/>
      </w:pPr>
      <w:bookmarkStart w:id="84" w:name="_Toc311821270"/>
      <w:r>
        <w:lastRenderedPageBreak/>
        <w:t>Nichtfunktionale Anforderungen</w:t>
      </w:r>
      <w:bookmarkEnd w:id="84"/>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Pr="004A0A14" w:rsidRDefault="004C2BD7" w:rsidP="00722926">
      <w:pPr>
        <w:pStyle w:val="Heading2"/>
      </w:pPr>
      <w:bookmarkStart w:id="85" w:name="_Toc311821271"/>
      <w:r w:rsidRPr="004A0A14">
        <w:t>Funktionalität</w:t>
      </w:r>
      <w:bookmarkEnd w:id="85"/>
    </w:p>
    <w:p w:rsidR="004C2BD7" w:rsidRDefault="004C2BD7" w:rsidP="00722926">
      <w:pPr>
        <w:pStyle w:val="Heading3"/>
      </w:pPr>
      <w:bookmarkStart w:id="86" w:name="_Toc311821272"/>
      <w:r w:rsidRPr="004A0A14">
        <w:t>Angemessenheit</w:t>
      </w:r>
      <w:bookmarkEnd w:id="86"/>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4C2BD7" w:rsidRPr="00A378EA" w:rsidRDefault="004C2BD7" w:rsidP="00722926">
      <w:pPr>
        <w:pStyle w:val="Heading2"/>
      </w:pPr>
      <w:bookmarkStart w:id="87" w:name="_Toc311821273"/>
      <w:r w:rsidRPr="00A378EA">
        <w:t>Zuverlässigkeit</w:t>
      </w:r>
      <w:bookmarkEnd w:id="87"/>
    </w:p>
    <w:p w:rsidR="004C2BD7" w:rsidRDefault="004C2BD7" w:rsidP="00722926">
      <w:pPr>
        <w:pStyle w:val="Heading3"/>
      </w:pPr>
      <w:bookmarkStart w:id="88" w:name="_Toc311821274"/>
      <w:r w:rsidRPr="00A378EA">
        <w:t>Fehlertoleranz</w:t>
      </w:r>
      <w:bookmarkEnd w:id="88"/>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22926">
      <w:pPr>
        <w:pStyle w:val="Heading2"/>
      </w:pPr>
      <w:bookmarkStart w:id="89" w:name="_Toc311821275"/>
      <w:r>
        <w:t>Benutzbarkeit</w:t>
      </w:r>
      <w:bookmarkEnd w:id="89"/>
    </w:p>
    <w:p w:rsidR="004C2BD7" w:rsidRDefault="004C2BD7" w:rsidP="00722926">
      <w:pPr>
        <w:pStyle w:val="Heading3"/>
      </w:pPr>
      <w:bookmarkStart w:id="90" w:name="_Toc311821276"/>
      <w:r>
        <w:t>Verständlichkeit &amp; Erlernbarkeit</w:t>
      </w:r>
      <w:bookmarkEnd w:id="90"/>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22926">
      <w:pPr>
        <w:pStyle w:val="Heading3"/>
      </w:pPr>
      <w:bookmarkStart w:id="91" w:name="_Toc311821277"/>
      <w:r>
        <w:t>Bedienbarkeit</w:t>
      </w:r>
      <w:bookmarkEnd w:id="91"/>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22926">
      <w:pPr>
        <w:pStyle w:val="Heading3"/>
      </w:pPr>
      <w:bookmarkStart w:id="92" w:name="_Toc311821278"/>
      <w:r>
        <w:t>Attraktivität</w:t>
      </w:r>
      <w:bookmarkEnd w:id="92"/>
    </w:p>
    <w:p w:rsidR="004C2BD7" w:rsidRDefault="004C2BD7" w:rsidP="00722926">
      <w:r>
        <w:t>Durch das externe Design soll sofort ersichtlich sein, dass es sich um eine Applikation der Zühlke Engineering AG handelt. Dies wird durch das Übernehmen des Corporate Designs sichergestellt.</w:t>
      </w:r>
      <w:r>
        <w:br/>
        <w:t>Durch eine Fernwirkung, beispielsweise durch einen Demomodus, soll der Nutzer auf die Applikation aufmerksam gemacht und angelockt werden. Eine Nahwirkung wird durch verschiedene Animationen bei der 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lastRenderedPageBreak/>
        <w:t>Das Visuelle Design wurde von Zühlke validiert und akzeptiert.</w:t>
      </w:r>
    </w:p>
    <w:p w:rsidR="004C2BD7" w:rsidRDefault="004C2BD7" w:rsidP="00722926">
      <w:pPr>
        <w:pStyle w:val="Heading2"/>
      </w:pPr>
      <w:bookmarkStart w:id="93" w:name="_Toc311821279"/>
      <w:r>
        <w:t>Effizienz</w:t>
      </w:r>
      <w:bookmarkEnd w:id="93"/>
    </w:p>
    <w:p w:rsidR="004C2BD7" w:rsidRDefault="004C2BD7" w:rsidP="00722926">
      <w:pPr>
        <w:pStyle w:val="Heading3"/>
      </w:pPr>
      <w:bookmarkStart w:id="94" w:name="_Toc311821280"/>
      <w:r>
        <w:t>Zeitverhalten</w:t>
      </w:r>
      <w:bookmarkEnd w:id="94"/>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95" w:name="_Ref307414958"/>
      <w:bookmarkStart w:id="96" w:name="_Ref307414961"/>
    </w:p>
    <w:p w:rsidR="004C2BD7" w:rsidRDefault="004C2BD7" w:rsidP="00722926">
      <w:pPr>
        <w:pStyle w:val="Heading2"/>
      </w:pPr>
      <w:bookmarkStart w:id="97" w:name="_Toc311821281"/>
      <w:r w:rsidRPr="004A0A14">
        <w:t>Änderbarkeit</w:t>
      </w:r>
      <w:bookmarkEnd w:id="95"/>
      <w:bookmarkEnd w:id="96"/>
      <w:r>
        <w:t xml:space="preserve"> &amp; Wartbarkeit</w:t>
      </w:r>
      <w:bookmarkEnd w:id="97"/>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Default="004C2BD7" w:rsidP="00722926">
      <w:pPr>
        <w:pStyle w:val="Heading1"/>
      </w:pPr>
      <w:bookmarkStart w:id="98" w:name="_Toc311821282"/>
      <w:r>
        <w:lastRenderedPageBreak/>
        <w:t>Design Constraints</w:t>
      </w:r>
      <w:bookmarkEnd w:id="98"/>
    </w:p>
    <w:p w:rsidR="004C2BD7" w:rsidRDefault="004C2BD7" w:rsidP="00722926">
      <w:r>
        <w:t xml:space="preserve">Vorgegeben ist als Hardware der Surface 2.0 Tisch der </w:t>
      </w:r>
      <w:r w:rsidRPr="00BC05FB">
        <w:t>Microsoft Corporation</w:t>
      </w:r>
      <w:r>
        <w:t>. Durch die Verwendung dieser Hardware ist auch die Software-Plattform automatisch auf .Net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7A255C" w:rsidRDefault="004C2BD7" w:rsidP="00722926">
      <w:pPr>
        <w:pStyle w:val="Heading1"/>
      </w:pPr>
      <w:bookmarkStart w:id="99" w:name="_Toc311821283"/>
      <w:r>
        <w:lastRenderedPageBreak/>
        <w:t>Zugänglichkeit (Accessi</w:t>
      </w:r>
      <w:r w:rsidRPr="007A255C">
        <w:t>bility)</w:t>
      </w:r>
      <w:bookmarkEnd w:id="99"/>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722926">
      <w:r>
        <w:t>Als Ausgangslage wurde der Startscreen, welcher im externen Design definiert wurde (Siehe TODO: Externes Design), verwendet.</w:t>
      </w:r>
    </w:p>
    <w:p w:rsidR="004C2BD7" w:rsidRDefault="004C2BD7" w:rsidP="00722926">
      <w:pPr>
        <w:keepNext/>
      </w:pPr>
      <w:r>
        <w:rPr>
          <w:noProof/>
          <w:lang w:eastAsia="de-CH"/>
        </w:rPr>
        <w:drawing>
          <wp:inline distT="0" distB="0" distL="0" distR="0" wp14:anchorId="015F2459" wp14:editId="3A0226F4">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00" w:name="_Toc312321242"/>
      <w:r>
        <w:t xml:space="preserve">Abbildung </w:t>
      </w:r>
      <w:fldSimple w:instr=" SEQ Abbildung \* ARABIC ">
        <w:r>
          <w:rPr>
            <w:noProof/>
          </w:rPr>
          <w:t>1</w:t>
        </w:r>
      </w:fldSimple>
      <w:r>
        <w:t xml:space="preserve"> - Startscreen, original</w:t>
      </w:r>
      <w:bookmarkEnd w:id="100"/>
    </w:p>
    <w:p w:rsidR="004C2BD7" w:rsidRDefault="004C2BD7" w:rsidP="00722926">
      <w:r>
        <w:t>Dieser wurde nachfolgend mit Vischeck</w:t>
      </w:r>
      <w:r>
        <w:rPr>
          <w:rStyle w:val="FootnoteReference"/>
        </w:rPr>
        <w:footnoteReference w:id="2"/>
      </w:r>
      <w:r>
        <w:t xml:space="preserve"> geprüft. Die Webseite bietet ein Plugin an, welches drei Arten von Farbenblindheit simuliert:</w:t>
      </w:r>
    </w:p>
    <w:p w:rsidR="004C2BD7" w:rsidRDefault="004C2BD7" w:rsidP="004C2BD7">
      <w:pPr>
        <w:pStyle w:val="ListParagraph"/>
        <w:keepNext/>
        <w:numPr>
          <w:ilvl w:val="0"/>
          <w:numId w:val="12"/>
        </w:numPr>
        <w:tabs>
          <w:tab w:val="left" w:pos="284"/>
        </w:tabs>
        <w:ind w:left="0" w:firstLine="0"/>
      </w:pPr>
      <w:r>
        <w:lastRenderedPageBreak/>
        <w:t>Deuteranopie oder Grünblindheit</w:t>
      </w:r>
      <w:r>
        <w:br/>
      </w:r>
      <w:r>
        <w:rPr>
          <w:noProof/>
          <w:lang w:eastAsia="de-CH"/>
        </w:rPr>
        <w:drawing>
          <wp:inline distT="0" distB="0" distL="0" distR="0" wp14:anchorId="5AAAEFC9" wp14:editId="6ABDCF61">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01" w:name="_Toc312321243"/>
      <w:r>
        <w:t xml:space="preserve">Abbildung </w:t>
      </w:r>
      <w:fldSimple w:instr=" SEQ Abbildung \* ARABIC ">
        <w:r>
          <w:rPr>
            <w:noProof/>
          </w:rPr>
          <w:t>2</w:t>
        </w:r>
      </w:fldSimple>
      <w:r>
        <w:t xml:space="preserve"> - Startscreen, Deuteranopie</w:t>
      </w:r>
      <w:bookmarkEnd w:id="101"/>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br/>
      </w:r>
      <w:r>
        <w:rPr>
          <w:noProof/>
          <w:lang w:eastAsia="de-CH"/>
        </w:rPr>
        <w:drawing>
          <wp:inline distT="0" distB="0" distL="0" distR="0" wp14:anchorId="08F3FAE9" wp14:editId="12ED7FDC">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02" w:name="_Toc312321244"/>
      <w:r>
        <w:t xml:space="preserve">Abbildung </w:t>
      </w:r>
      <w:fldSimple w:instr=" SEQ Abbildung \* ARABIC ">
        <w:r>
          <w:rPr>
            <w:noProof/>
          </w:rPr>
          <w:t>3</w:t>
        </w:r>
      </w:fldSimple>
      <w:r>
        <w:t xml:space="preserve"> - Startscreen, </w:t>
      </w:r>
      <w:r w:rsidRPr="002571A2">
        <w:t>Protanopie</w:t>
      </w:r>
      <w:bookmarkEnd w:id="102"/>
    </w:p>
    <w:p w:rsidR="004C2BD7" w:rsidRDefault="004C2BD7" w:rsidP="004C2BD7">
      <w:pPr>
        <w:pStyle w:val="ListParagraph"/>
        <w:keepNext/>
        <w:numPr>
          <w:ilvl w:val="0"/>
          <w:numId w:val="12"/>
        </w:numPr>
        <w:tabs>
          <w:tab w:val="left" w:pos="284"/>
        </w:tabs>
        <w:ind w:left="0" w:firstLine="0"/>
      </w:pPr>
      <w:r>
        <w:lastRenderedPageBreak/>
        <w:t>Tritanopie oder Blaublindheit.</w:t>
      </w:r>
      <w:r>
        <w:br/>
      </w:r>
      <w:r>
        <w:rPr>
          <w:noProof/>
          <w:lang w:eastAsia="de-CH"/>
        </w:rPr>
        <w:drawing>
          <wp:inline distT="0" distB="0" distL="0" distR="0" wp14:anchorId="167F09F7" wp14:editId="22AE092C">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03" w:name="_Toc312321245"/>
      <w:r>
        <w:t xml:space="preserve">Abbildung </w:t>
      </w:r>
      <w:fldSimple w:instr=" SEQ Abbildung \* ARABIC ">
        <w:r>
          <w:rPr>
            <w:noProof/>
          </w:rPr>
          <w:t>4</w:t>
        </w:r>
      </w:fldSimple>
      <w:r>
        <w:t xml:space="preserve"> - Startscreen, </w:t>
      </w:r>
      <w:r w:rsidRPr="00497299">
        <w:t>Tritanopie</w:t>
      </w:r>
      <w:bookmarkEnd w:id="103"/>
    </w:p>
    <w:p w:rsidR="004C2BD7" w:rsidRDefault="004C2BD7" w:rsidP="00722926"/>
    <w:p w:rsidR="004C2BD7" w:rsidRDefault="004C2BD7" w:rsidP="006156A4">
      <w:r>
        <w:t>Wie aus den Abbildungen ersichtlich, ist der Kontrast immer noch genug hoch, so dass Texte lesbar und die einzelnen Elemente weiterhin erkennbar sind.</w:t>
      </w:r>
    </w:p>
    <w:p w:rsidR="004C2BD7" w:rsidRDefault="004C2BD7">
      <w:r>
        <w:br w:type="page"/>
      </w:r>
    </w:p>
    <w:p w:rsidR="00DA1A05" w:rsidRDefault="00DA1A05" w:rsidP="00DA1A05"/>
    <w:tbl>
      <w:tblPr>
        <w:tblpPr w:leftFromText="187" w:rightFromText="187" w:horzAnchor="margin" w:tblpXSpec="center" w:tblpYSpec="bottom"/>
        <w:tblW w:w="4000" w:type="pct"/>
        <w:tblLook w:val="04A0" w:firstRow="1" w:lastRow="0" w:firstColumn="1" w:lastColumn="0" w:noHBand="0" w:noVBand="1"/>
      </w:tblPr>
      <w:tblGrid>
        <w:gridCol w:w="7442"/>
      </w:tblGrid>
      <w:tr w:rsidR="00DA1A05" w:rsidTr="00722926">
        <w:tc>
          <w:tcPr>
            <w:tcW w:w="7442" w:type="dxa"/>
            <w:tcMar>
              <w:top w:w="216" w:type="dxa"/>
              <w:left w:w="115" w:type="dxa"/>
              <w:bottom w:w="216" w:type="dxa"/>
              <w:right w:w="115" w:type="dxa"/>
            </w:tcMar>
          </w:tcPr>
          <w:p w:rsidR="00DA1A05" w:rsidRDefault="00DA1A05" w:rsidP="00722926">
            <w:pPr>
              <w:pStyle w:val="NoSpacing"/>
              <w:rPr>
                <w:color w:val="4F81BD" w:themeColor="accent1"/>
              </w:rPr>
            </w:pPr>
          </w:p>
          <w:p w:rsidR="00DA1A05" w:rsidRPr="000B1504" w:rsidRDefault="00DA1A05" w:rsidP="00722926">
            <w:pPr>
              <w:pStyle w:val="NoSpacing"/>
              <w:rPr>
                <w:color w:val="4F4F59"/>
              </w:rPr>
            </w:pPr>
            <w:r>
              <w:rPr>
                <w:color w:val="4F4F59"/>
              </w:rPr>
              <w:t xml:space="preserve">Elmer Lukas, Heidt Christina, </w:t>
            </w:r>
            <w:r w:rsidRPr="000B1504">
              <w:rPr>
                <w:color w:val="4F4F59"/>
              </w:rPr>
              <w:t>Treichler Delia</w:t>
            </w:r>
          </w:p>
          <w:p w:rsidR="00DA1A05" w:rsidRPr="000B1504" w:rsidRDefault="00DA1A05"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DA1A05" w:rsidRDefault="00DA1A05" w:rsidP="00722926">
            <w:pPr>
              <w:pStyle w:val="NoSpacing"/>
              <w:rPr>
                <w:color w:val="4F81BD" w:themeColor="accent1"/>
              </w:rPr>
            </w:pPr>
          </w:p>
        </w:tc>
      </w:tr>
    </w:tbl>
    <w:p w:rsidR="00DA1A05" w:rsidRDefault="00DA1A05" w:rsidP="00DA1A05"/>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A1A05" w:rsidTr="00722926">
        <w:tc>
          <w:tcPr>
            <w:tcW w:w="7442" w:type="dxa"/>
            <w:tcMar>
              <w:top w:w="216" w:type="dxa"/>
              <w:left w:w="115" w:type="dxa"/>
              <w:bottom w:w="216" w:type="dxa"/>
              <w:right w:w="115" w:type="dxa"/>
            </w:tcMar>
          </w:tcPr>
          <w:p w:rsidR="00DA1A05" w:rsidRPr="00CD5CAB" w:rsidRDefault="00DA1A05"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A1A05" w:rsidTr="00722926">
        <w:tc>
          <w:tcPr>
            <w:tcW w:w="7442" w:type="dxa"/>
          </w:tcPr>
          <w:p w:rsidR="00DA1A05" w:rsidRDefault="00DA1A05"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 Analyse</w:t>
            </w:r>
          </w:p>
        </w:tc>
      </w:tr>
      <w:tr w:rsidR="00DA1A05" w:rsidTr="00722926">
        <w:tc>
          <w:tcPr>
            <w:tcW w:w="7442" w:type="dxa"/>
            <w:tcMar>
              <w:top w:w="216" w:type="dxa"/>
              <w:left w:w="115" w:type="dxa"/>
              <w:bottom w:w="216" w:type="dxa"/>
              <w:right w:w="115" w:type="dxa"/>
            </w:tcMar>
          </w:tcPr>
          <w:p w:rsidR="00DA1A05" w:rsidRDefault="00DA1A05" w:rsidP="00722926">
            <w:pPr>
              <w:pStyle w:val="NoSpacing"/>
              <w:rPr>
                <w:rFonts w:asciiTheme="majorHAnsi" w:eastAsiaTheme="majorEastAsia" w:hAnsiTheme="majorHAnsi" w:cstheme="majorBidi"/>
              </w:rPr>
            </w:pPr>
          </w:p>
        </w:tc>
      </w:tr>
    </w:tbl>
    <w:p w:rsidR="00DA1A05" w:rsidRDefault="00DA1A05" w:rsidP="00DA1A05">
      <w:pPr>
        <w:rPr>
          <w:b/>
          <w:bCs/>
        </w:rPr>
      </w:pPr>
      <w:r>
        <w:rPr>
          <w:b/>
          <w:bCs/>
          <w:noProof/>
          <w:lang w:eastAsia="de-CH"/>
        </w:rPr>
        <w:drawing>
          <wp:anchor distT="0" distB="0" distL="114300" distR="114300" simplePos="0" relativeHeight="251682816"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1A05" w:rsidRPr="000C119B" w:rsidRDefault="00DA1A05" w:rsidP="00DA1A05">
      <w:pPr>
        <w:spacing w:after="0"/>
        <w:rPr>
          <w:b/>
          <w:bCs/>
        </w:rPr>
      </w:pPr>
      <w:r>
        <w:rPr>
          <w:b/>
          <w:bCs/>
        </w:rPr>
        <w:br w:type="page"/>
      </w:r>
    </w:p>
    <w:p w:rsidR="00C84ABA" w:rsidRDefault="00C84ABA" w:rsidP="00722926">
      <w:pPr>
        <w:pStyle w:val="Heading1"/>
      </w:pPr>
      <w:bookmarkStart w:id="104" w:name="_Toc310273082"/>
      <w:r>
        <w:lastRenderedPageBreak/>
        <w:t>Dokumentinformationen</w:t>
      </w:r>
      <w:bookmarkEnd w:id="104"/>
    </w:p>
    <w:tbl>
      <w:tblPr>
        <w:tblStyle w:val="Heading5Char"/>
        <w:tblW w:w="0" w:type="auto"/>
        <w:tblInd w:w="108" w:type="dxa"/>
        <w:tblLook w:val="0420" w:firstRow="1" w:lastRow="0" w:firstColumn="0" w:lastColumn="0" w:noHBand="0" w:noVBand="1"/>
      </w:tblPr>
      <w:tblGrid>
        <w:gridCol w:w="1138"/>
        <w:gridCol w:w="993"/>
        <w:gridCol w:w="4674"/>
        <w:gridCol w:w="2303"/>
      </w:tblGrid>
      <w:tr w:rsidR="00C84ABA" w:rsidTr="00722926">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722926">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722926">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722926">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722926">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722926">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722926">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722926">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722926">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D20884" w:rsidRDefault="00C84ABA" w:rsidP="00722926">
      <w:pPr>
        <w:pStyle w:val="Heading1"/>
      </w:pPr>
      <w:bookmarkStart w:id="105" w:name="_Ref306567743"/>
      <w:bookmarkStart w:id="106" w:name="_Ref306567747"/>
      <w:bookmarkStart w:id="107" w:name="_Toc310273087"/>
      <w:r>
        <w:lastRenderedPageBreak/>
        <w:t>Daten</w:t>
      </w:r>
      <w:bookmarkEnd w:id="105"/>
      <w:bookmarkEnd w:id="106"/>
      <w:bookmarkEnd w:id="107"/>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722926">
      <w:pPr>
        <w:pStyle w:val="Heading2"/>
      </w:pPr>
      <w:bookmarkStart w:id="108" w:name="_Toc310273088"/>
      <w:r>
        <w:t>Prozessdiagramm</w:t>
      </w:r>
      <w:bookmarkEnd w:id="108"/>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4164E56D" wp14:editId="56C25EB6">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C84ABA" w:rsidRPr="00D20884" w:rsidRDefault="00C84ABA" w:rsidP="00722926">
      <w:pPr>
        <w:pStyle w:val="Caption"/>
      </w:pPr>
      <w:bookmarkStart w:id="109" w:name="_Toc310270800"/>
      <w:r>
        <w:t xml:space="preserve">Abbildung </w:t>
      </w:r>
      <w:fldSimple w:instr=" SEQ Abbildung \* ARABIC ">
        <w:r>
          <w:rPr>
            <w:noProof/>
          </w:rPr>
          <w:t>1</w:t>
        </w:r>
      </w:fldSimple>
      <w:r>
        <w:t xml:space="preserve"> - Prozessdiagramm</w:t>
      </w:r>
      <w:bookmarkEnd w:id="109"/>
    </w:p>
    <w:p w:rsidR="00C84ABA" w:rsidRDefault="00C84ABA">
      <w:pPr>
        <w:rPr>
          <w:rFonts w:asciiTheme="majorHAnsi" w:hAnsiTheme="majorHAnsi"/>
          <w:b/>
          <w:color w:val="4F4F59"/>
          <w:spacing w:val="15"/>
          <w:sz w:val="22"/>
          <w:szCs w:val="22"/>
        </w:rPr>
      </w:pPr>
      <w:r>
        <w:br w:type="page"/>
      </w:r>
    </w:p>
    <w:p w:rsidR="00C84ABA" w:rsidRDefault="00C84ABA" w:rsidP="00722926">
      <w:pPr>
        <w:pStyle w:val="Heading2"/>
      </w:pPr>
      <w:bookmarkStart w:id="110" w:name="_Toc310273089"/>
      <w:r>
        <w:lastRenderedPageBreak/>
        <w:t>Domain Model</w:t>
      </w:r>
      <w:bookmarkEnd w:id="110"/>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79B85D55" wp14:editId="30E17154">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11" w:name="_Toc310270801"/>
      <w:r>
        <w:t xml:space="preserve">Abbildung </w:t>
      </w:r>
      <w:fldSimple w:instr=" SEQ Abbildung \* ARABIC ">
        <w:r>
          <w:rPr>
            <w:noProof/>
          </w:rPr>
          <w:t>2</w:t>
        </w:r>
      </w:fldSimple>
      <w:r>
        <w:t xml:space="preserve"> - Domain Model Daten</w:t>
      </w:r>
      <w:bookmarkEnd w:id="111"/>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052B2BAC" wp14:editId="643728C5">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112" w:name="_Toc310270802"/>
      <w:r>
        <w:t xml:space="preserve">Abbildung </w:t>
      </w:r>
      <w:fldSimple w:instr=" SEQ Abbildung \* ARABIC ">
        <w:r>
          <w:rPr>
            <w:noProof/>
          </w:rPr>
          <w:t>3</w:t>
        </w:r>
      </w:fldSimple>
      <w:r>
        <w:t xml:space="preserve"> - Objekt Diagramm Project Note</w:t>
      </w:r>
      <w:bookmarkEnd w:id="112"/>
    </w:p>
    <w:p w:rsidR="00C84ABA" w:rsidRPr="009E47F0" w:rsidRDefault="00C84ABA" w:rsidP="00722926">
      <w:pPr>
        <w:pStyle w:val="Heading2"/>
      </w:pPr>
      <w:bookmarkStart w:id="113" w:name="_Toc310273090"/>
      <w:r>
        <w:t>Kategorien und Zahlen</w:t>
      </w:r>
      <w:bookmarkEnd w:id="113"/>
    </w:p>
    <w:p w:rsidR="00C84ABA" w:rsidRDefault="00C84ABA" w:rsidP="00722926">
      <w:r>
        <w:t>Die Kategorien sind die folgenden:</w:t>
      </w:r>
    </w:p>
    <w:tbl>
      <w:tblPr>
        <w:tblStyle w:val="Heading5Char"/>
        <w:tblW w:w="0" w:type="auto"/>
        <w:tblLook w:val="04A0" w:firstRow="1" w:lastRow="0" w:firstColumn="1" w:lastColumn="0" w:noHBand="0" w:noVBand="1"/>
      </w:tblPr>
      <w:tblGrid>
        <w:gridCol w:w="2202"/>
        <w:gridCol w:w="1541"/>
        <w:gridCol w:w="1809"/>
        <w:gridCol w:w="1688"/>
        <w:gridCol w:w="2048"/>
      </w:tblGrid>
      <w:tr w:rsidR="00C84ABA" w:rsidTr="00722926">
        <w:tc>
          <w:tcPr>
            <w:tcW w:w="2202" w:type="dxa"/>
          </w:tcPr>
          <w:p w:rsidR="00C84ABA" w:rsidRDefault="00C84ABA" w:rsidP="00722926">
            <w:r>
              <w:t>Bereich</w:t>
            </w:r>
          </w:p>
        </w:tc>
        <w:tc>
          <w:tcPr>
            <w:tcW w:w="1541" w:type="dxa"/>
          </w:tcPr>
          <w:p w:rsidR="00C84ABA" w:rsidRDefault="00C84ABA" w:rsidP="00722926">
            <w:r>
              <w:t>Anzahl Begriffe</w:t>
            </w:r>
          </w:p>
        </w:tc>
        <w:tc>
          <w:tcPr>
            <w:tcW w:w="1809" w:type="dxa"/>
          </w:tcPr>
          <w:p w:rsidR="00C84ABA" w:rsidRDefault="00C84ABA" w:rsidP="00722926">
            <w:r>
              <w:t>Minimale Anzahl</w:t>
            </w:r>
          </w:p>
          <w:p w:rsidR="00C84ABA" w:rsidRDefault="00C84ABA" w:rsidP="00722926">
            <w:r>
              <w:t>Project Notes</w:t>
            </w:r>
          </w:p>
        </w:tc>
        <w:tc>
          <w:tcPr>
            <w:tcW w:w="1688" w:type="dxa"/>
          </w:tcPr>
          <w:p w:rsidR="00C84ABA" w:rsidRDefault="00C84ABA" w:rsidP="00722926">
            <w:r>
              <w:t>Maximale Anzahl Project Notes</w:t>
            </w:r>
          </w:p>
        </w:tc>
        <w:tc>
          <w:tcPr>
            <w:tcW w:w="2048" w:type="dxa"/>
          </w:tcPr>
          <w:p w:rsidR="00C84ABA" w:rsidRDefault="00C84ABA" w:rsidP="00722926">
            <w:r>
              <w:t>Beispieldaten</w:t>
            </w:r>
          </w:p>
        </w:tc>
      </w:tr>
      <w:tr w:rsidR="00C84ABA" w:rsidTr="00722926">
        <w:tc>
          <w:tcPr>
            <w:tcW w:w="2202" w:type="dxa"/>
          </w:tcPr>
          <w:p w:rsidR="00C84ABA" w:rsidRDefault="00C84ABA" w:rsidP="00722926">
            <w:r>
              <w:t>Sektoren</w:t>
            </w:r>
          </w:p>
        </w:tc>
        <w:tc>
          <w:tcPr>
            <w:tcW w:w="1541" w:type="dxa"/>
          </w:tcPr>
          <w:p w:rsidR="00C84ABA" w:rsidRDefault="00C84ABA" w:rsidP="00722926">
            <w:r>
              <w:t>15</w:t>
            </w:r>
          </w:p>
        </w:tc>
        <w:tc>
          <w:tcPr>
            <w:tcW w:w="1809" w:type="dxa"/>
          </w:tcPr>
          <w:p w:rsidR="00C84ABA" w:rsidRDefault="00C84ABA" w:rsidP="00722926">
            <w:r>
              <w:t>4</w:t>
            </w:r>
          </w:p>
        </w:tc>
        <w:tc>
          <w:tcPr>
            <w:tcW w:w="1688" w:type="dxa"/>
          </w:tcPr>
          <w:p w:rsidR="00C84ABA" w:rsidRDefault="00C84ABA" w:rsidP="00722926">
            <w:r>
              <w:t>52</w:t>
            </w:r>
          </w:p>
        </w:tc>
        <w:tc>
          <w:tcPr>
            <w:tcW w:w="2048" w:type="dxa"/>
          </w:tcPr>
          <w:p w:rsidR="00C84ABA" w:rsidRDefault="00C84ABA" w:rsidP="00722926">
            <w:r>
              <w:t>Machinery &amp; Plants</w:t>
            </w:r>
          </w:p>
        </w:tc>
      </w:tr>
      <w:tr w:rsidR="00C84ABA" w:rsidTr="00722926">
        <w:tc>
          <w:tcPr>
            <w:tcW w:w="2202" w:type="dxa"/>
          </w:tcPr>
          <w:p w:rsidR="00C84ABA" w:rsidRDefault="00C84ABA" w:rsidP="00722926">
            <w:r>
              <w:t>Kunden (Firmen)</w:t>
            </w:r>
          </w:p>
        </w:tc>
        <w:tc>
          <w:tcPr>
            <w:tcW w:w="1541" w:type="dxa"/>
          </w:tcPr>
          <w:p w:rsidR="00C84ABA" w:rsidRDefault="00C84ABA" w:rsidP="00722926">
            <w:r>
              <w:t>207</w:t>
            </w:r>
          </w:p>
        </w:tc>
        <w:tc>
          <w:tcPr>
            <w:tcW w:w="1809" w:type="dxa"/>
          </w:tcPr>
          <w:p w:rsidR="00C84ABA" w:rsidRDefault="00C84ABA" w:rsidP="00722926">
            <w:r>
              <w:t>1</w:t>
            </w:r>
          </w:p>
        </w:tc>
        <w:tc>
          <w:tcPr>
            <w:tcW w:w="1688" w:type="dxa"/>
          </w:tcPr>
          <w:p w:rsidR="00C84ABA" w:rsidRDefault="00C84ABA" w:rsidP="00722926">
            <w:r>
              <w:t>19</w:t>
            </w:r>
          </w:p>
        </w:tc>
        <w:tc>
          <w:tcPr>
            <w:tcW w:w="2048" w:type="dxa"/>
          </w:tcPr>
          <w:p w:rsidR="00C84ABA" w:rsidRDefault="00C84ABA" w:rsidP="00722926">
            <w:r>
              <w:t>Swisscom</w:t>
            </w:r>
          </w:p>
        </w:tc>
      </w:tr>
      <w:tr w:rsidR="00C84ABA" w:rsidTr="00722926">
        <w:tc>
          <w:tcPr>
            <w:tcW w:w="2202" w:type="dxa"/>
          </w:tcPr>
          <w:p w:rsidR="00C84ABA" w:rsidRDefault="00C84ABA" w:rsidP="00722926">
            <w:r>
              <w:t>Fokusse</w:t>
            </w:r>
          </w:p>
        </w:tc>
        <w:tc>
          <w:tcPr>
            <w:tcW w:w="1541" w:type="dxa"/>
          </w:tcPr>
          <w:p w:rsidR="00C84ABA" w:rsidRDefault="00C84ABA" w:rsidP="00722926">
            <w:r>
              <w:t>7</w:t>
            </w:r>
          </w:p>
        </w:tc>
        <w:tc>
          <w:tcPr>
            <w:tcW w:w="1809" w:type="dxa"/>
          </w:tcPr>
          <w:p w:rsidR="00C84ABA" w:rsidRDefault="00C84ABA" w:rsidP="00722926">
            <w:r>
              <w:t>1</w:t>
            </w:r>
          </w:p>
        </w:tc>
        <w:tc>
          <w:tcPr>
            <w:tcW w:w="1688" w:type="dxa"/>
          </w:tcPr>
          <w:p w:rsidR="00C84ABA" w:rsidRDefault="00C84ABA" w:rsidP="00722926">
            <w:r>
              <w:t>223</w:t>
            </w:r>
          </w:p>
        </w:tc>
        <w:tc>
          <w:tcPr>
            <w:tcW w:w="2048" w:type="dxa"/>
          </w:tcPr>
          <w:p w:rsidR="00C84ABA" w:rsidRDefault="00C84ABA" w:rsidP="00722926">
            <w:r>
              <w:t>Software Solutions</w:t>
            </w:r>
          </w:p>
        </w:tc>
      </w:tr>
      <w:tr w:rsidR="00C84ABA" w:rsidTr="00722926">
        <w:tc>
          <w:tcPr>
            <w:tcW w:w="2202" w:type="dxa"/>
          </w:tcPr>
          <w:p w:rsidR="00C84ABA" w:rsidRDefault="00C84ABA" w:rsidP="00722926">
            <w:r>
              <w:t>Dienstleistungen</w:t>
            </w:r>
          </w:p>
        </w:tc>
        <w:tc>
          <w:tcPr>
            <w:tcW w:w="1541" w:type="dxa"/>
          </w:tcPr>
          <w:p w:rsidR="00C84ABA" w:rsidRDefault="00C84ABA" w:rsidP="00722926">
            <w:r>
              <w:t>~55</w:t>
            </w:r>
          </w:p>
        </w:tc>
        <w:tc>
          <w:tcPr>
            <w:tcW w:w="1809" w:type="dxa"/>
          </w:tcPr>
          <w:p w:rsidR="00C84ABA" w:rsidRDefault="00C84ABA" w:rsidP="00722926">
            <w:r>
              <w:t>1</w:t>
            </w:r>
          </w:p>
        </w:tc>
        <w:tc>
          <w:tcPr>
            <w:tcW w:w="1688" w:type="dxa"/>
          </w:tcPr>
          <w:p w:rsidR="00C84ABA" w:rsidRDefault="00C84ABA" w:rsidP="00722926">
            <w:r>
              <w:t>153</w:t>
            </w:r>
          </w:p>
        </w:tc>
        <w:tc>
          <w:tcPr>
            <w:tcW w:w="2048" w:type="dxa"/>
          </w:tcPr>
          <w:p w:rsidR="00C84ABA" w:rsidRDefault="00C84ABA" w:rsidP="00722926">
            <w:r>
              <w:t>Product Innovation</w:t>
            </w:r>
          </w:p>
        </w:tc>
      </w:tr>
      <w:tr w:rsidR="00C84ABA" w:rsidTr="00722926">
        <w:tc>
          <w:tcPr>
            <w:tcW w:w="2202" w:type="dxa"/>
          </w:tcPr>
          <w:p w:rsidR="00C84ABA" w:rsidRDefault="00C84ABA" w:rsidP="00722926">
            <w:r>
              <w:lastRenderedPageBreak/>
              <w:t>Technologien</w:t>
            </w:r>
          </w:p>
        </w:tc>
        <w:tc>
          <w:tcPr>
            <w:tcW w:w="1541" w:type="dxa"/>
          </w:tcPr>
          <w:p w:rsidR="00C84ABA" w:rsidRDefault="00C84ABA" w:rsidP="00722926">
            <w:r>
              <w:t>18</w:t>
            </w:r>
          </w:p>
        </w:tc>
        <w:tc>
          <w:tcPr>
            <w:tcW w:w="1809" w:type="dxa"/>
          </w:tcPr>
          <w:p w:rsidR="00C84ABA" w:rsidRDefault="00C84ABA" w:rsidP="00722926">
            <w:r>
              <w:t>1</w:t>
            </w:r>
          </w:p>
        </w:tc>
        <w:tc>
          <w:tcPr>
            <w:tcW w:w="1688" w:type="dxa"/>
          </w:tcPr>
          <w:p w:rsidR="00C84ABA" w:rsidRDefault="00C84ABA" w:rsidP="00722926">
            <w:r>
              <w:t>35</w:t>
            </w:r>
          </w:p>
        </w:tc>
        <w:tc>
          <w:tcPr>
            <w:tcW w:w="2048" w:type="dxa"/>
          </w:tcPr>
          <w:p w:rsidR="00C84ABA" w:rsidRDefault="00C84ABA" w:rsidP="00722926">
            <w:r>
              <w:t>C#</w:t>
            </w:r>
          </w:p>
        </w:tc>
      </w:tr>
      <w:tr w:rsidR="00C84ABA" w:rsidTr="00722926">
        <w:tc>
          <w:tcPr>
            <w:tcW w:w="2202" w:type="dxa"/>
          </w:tcPr>
          <w:p w:rsidR="00C84ABA" w:rsidRDefault="00C84ABA" w:rsidP="00722926">
            <w:r>
              <w:t>Applikationen</w:t>
            </w:r>
          </w:p>
        </w:tc>
        <w:tc>
          <w:tcPr>
            <w:tcW w:w="1541" w:type="dxa"/>
          </w:tcPr>
          <w:p w:rsidR="00C84ABA" w:rsidRDefault="00C84ABA" w:rsidP="00722926">
            <w:r>
              <w:t>15</w:t>
            </w:r>
          </w:p>
        </w:tc>
        <w:tc>
          <w:tcPr>
            <w:tcW w:w="1809" w:type="dxa"/>
          </w:tcPr>
          <w:p w:rsidR="00C84ABA" w:rsidRDefault="00C84ABA" w:rsidP="00722926">
            <w:r>
              <w:t>1</w:t>
            </w:r>
          </w:p>
        </w:tc>
        <w:tc>
          <w:tcPr>
            <w:tcW w:w="1688" w:type="dxa"/>
          </w:tcPr>
          <w:p w:rsidR="00C84ABA" w:rsidRDefault="00C84ABA" w:rsidP="00722926">
            <w:r>
              <w:t>48</w:t>
            </w:r>
          </w:p>
        </w:tc>
        <w:tc>
          <w:tcPr>
            <w:tcW w:w="2048" w:type="dxa"/>
          </w:tcPr>
          <w:p w:rsidR="00C84ABA" w:rsidRDefault="00C84ABA" w:rsidP="00722926">
            <w:r>
              <w:t>Information Systems</w:t>
            </w:r>
          </w:p>
        </w:tc>
      </w:tr>
      <w:tr w:rsidR="00C84ABA" w:rsidTr="00722926">
        <w:tc>
          <w:tcPr>
            <w:tcW w:w="2202" w:type="dxa"/>
          </w:tcPr>
          <w:p w:rsidR="00C84ABA" w:rsidRDefault="00C84ABA" w:rsidP="00722926">
            <w:r>
              <w:t>Werkzeuge</w:t>
            </w:r>
          </w:p>
        </w:tc>
        <w:tc>
          <w:tcPr>
            <w:tcW w:w="1541" w:type="dxa"/>
          </w:tcPr>
          <w:p w:rsidR="00C84ABA" w:rsidRDefault="00C84ABA" w:rsidP="00722926">
            <w:r>
              <w:t>~35</w:t>
            </w:r>
          </w:p>
        </w:tc>
        <w:tc>
          <w:tcPr>
            <w:tcW w:w="1809" w:type="dxa"/>
          </w:tcPr>
          <w:p w:rsidR="00C84ABA" w:rsidRDefault="00C84ABA" w:rsidP="00722926">
            <w:r>
              <w:t>1</w:t>
            </w:r>
          </w:p>
        </w:tc>
        <w:tc>
          <w:tcPr>
            <w:tcW w:w="1688" w:type="dxa"/>
          </w:tcPr>
          <w:p w:rsidR="00C84ABA" w:rsidRDefault="00C84ABA" w:rsidP="00722926">
            <w:pPr>
              <w:tabs>
                <w:tab w:val="center" w:pos="917"/>
              </w:tabs>
            </w:pPr>
            <w:r>
              <w:t>46</w:t>
            </w:r>
          </w:p>
        </w:tc>
        <w:tc>
          <w:tcPr>
            <w:tcW w:w="2048" w:type="dxa"/>
          </w:tcPr>
          <w:p w:rsidR="00C84ABA" w:rsidRDefault="00C84ABA" w:rsidP="00722926">
            <w:pPr>
              <w:keepNext/>
            </w:pPr>
            <w:r>
              <w:t>Palm OS</w:t>
            </w:r>
          </w:p>
        </w:tc>
      </w:tr>
    </w:tbl>
    <w:p w:rsidR="00C84ABA" w:rsidRDefault="00C84ABA">
      <w:pPr>
        <w:pStyle w:val="Caption"/>
      </w:pPr>
      <w:bookmarkStart w:id="114" w:name="_Toc310270821"/>
      <w:r>
        <w:t xml:space="preserve">Tabelle </w:t>
      </w:r>
      <w:fldSimple w:instr=" SEQ Tabelle \* ARABIC ">
        <w:r>
          <w:rPr>
            <w:noProof/>
          </w:rPr>
          <w:t>1</w:t>
        </w:r>
      </w:fldSimple>
      <w:r>
        <w:rPr>
          <w:noProof/>
        </w:rPr>
        <w:t xml:space="preserve"> - Gegebene Daten im Zusammenhang mit den Project Notes</w:t>
      </w:r>
      <w:bookmarkEnd w:id="114"/>
    </w:p>
    <w:p w:rsidR="00C84ABA" w:rsidRDefault="00C84ABA">
      <w:r>
        <w:t>Pro Bereich (Kategorie) existieren 7 bis 207 verschiedene Begriffe, welchen zwischen 1 bis 223 verschiedene Project Notes zugeordnet sind.</w:t>
      </w:r>
    </w:p>
    <w:p w:rsidR="00C84ABA" w:rsidRDefault="00C84ABA" w:rsidP="00722926">
      <w:pPr>
        <w:pStyle w:val="Heading2"/>
      </w:pPr>
      <w:bookmarkStart w:id="115" w:name="_Toc310273091"/>
      <w:r>
        <w:t>Aggregation der Kategorien und Begriffe</w:t>
      </w:r>
      <w:bookmarkEnd w:id="115"/>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Default="00C84ABA">
      <w:pPr>
        <w:rPr>
          <w:rFonts w:asciiTheme="majorHAnsi" w:hAnsiTheme="majorHAnsi"/>
          <w:b/>
          <w:bCs/>
          <w:color w:val="4F4F59"/>
          <w:spacing w:val="15"/>
          <w:sz w:val="24"/>
          <w:szCs w:val="22"/>
        </w:rPr>
      </w:pPr>
      <w:r>
        <w:br w:type="page"/>
      </w:r>
    </w:p>
    <w:p w:rsidR="00C84ABA" w:rsidRDefault="00C84ABA" w:rsidP="00722926">
      <w:pPr>
        <w:pStyle w:val="Heading1"/>
      </w:pPr>
      <w:bookmarkStart w:id="116" w:name="_Toc310273092"/>
      <w:r>
        <w:lastRenderedPageBreak/>
        <w:t>Graphical User Interface (GUI)</w:t>
      </w:r>
      <w:bookmarkEnd w:id="116"/>
    </w:p>
    <w:p w:rsidR="00C84ABA" w:rsidRDefault="00C84ABA" w:rsidP="00722926">
      <w:pPr>
        <w:pStyle w:val="Heading2"/>
      </w:pPr>
      <w:bookmarkStart w:id="117" w:name="_Toc310273093"/>
      <w:r>
        <w:t>Creative Workshop</w:t>
      </w:r>
      <w:bookmarkEnd w:id="117"/>
    </w:p>
    <w:p w:rsidR="00C84ABA" w:rsidRPr="003864E9" w:rsidRDefault="00C84ABA" w:rsidP="00722926">
      <w:r>
        <w:t>Um möglichst viele Varianten zur Darstellung der Project Notes (PN) zu finden, wurde am 07.10.2011 ein Creative Workshop mit allen Teammitgliedern durchgeführt. Nachfolgend sind die Ergebnisse des Workshops kurz zusammengefasst.</w:t>
      </w:r>
    </w:p>
    <w:p w:rsidR="00C84ABA" w:rsidRDefault="00C84ABA" w:rsidP="00722926">
      <w:pPr>
        <w:pStyle w:val="Heading3"/>
      </w:pPr>
      <w:bookmarkStart w:id="118" w:name="_Ref306610290"/>
      <w:bookmarkStart w:id="119" w:name="_Ref306610292"/>
      <w:bookmarkStart w:id="120" w:name="_Toc310273094"/>
      <w:r>
        <w:t>Allgemeiner Ablauf des Programms</w:t>
      </w:r>
      <w:bookmarkEnd w:id="118"/>
      <w:bookmarkEnd w:id="119"/>
      <w:bookmarkEnd w:id="120"/>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1ECAA3B4" wp14:editId="5EF6FADE">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121" w:name="_Toc310270803"/>
      <w:r>
        <w:t xml:space="preserve">Abbildung </w:t>
      </w:r>
      <w:fldSimple w:instr=" SEQ Abbildung \* ARABIC ">
        <w:r>
          <w:rPr>
            <w:noProof/>
          </w:rPr>
          <w:t>4</w:t>
        </w:r>
      </w:fldSimple>
      <w:r>
        <w:t xml:space="preserve"> - Allgemeiner Ablauf</w:t>
      </w:r>
      <w:bookmarkEnd w:id="121"/>
    </w:p>
    <w:p w:rsidR="00C84ABA" w:rsidRDefault="00C84ABA" w:rsidP="00722926">
      <w:pPr>
        <w:pStyle w:val="Heading3"/>
      </w:pPr>
      <w:bookmarkStart w:id="122" w:name="_Ref306611034"/>
      <w:bookmarkStart w:id="123" w:name="_Ref306611037"/>
      <w:bookmarkStart w:id="124" w:name="_Toc310273095"/>
      <w:r>
        <w:t>Tree View</w:t>
      </w:r>
      <w:bookmarkEnd w:id="122"/>
      <w:bookmarkEnd w:id="123"/>
      <w:bookmarkEnd w:id="124"/>
    </w:p>
    <w:p w:rsidR="00C84ABA" w:rsidRDefault="00C84ABA" w:rsidP="00722926">
      <w:r>
        <w:t>Zu Beginn zeigt die Applikation einen gewurzelten Baum (siehe „</w:t>
      </w:r>
      <w:r>
        <w:fldChar w:fldCharType="begin"/>
      </w:r>
      <w:r>
        <w:instrText xml:space="preserve"> REF _Ref306568399 \h </w:instrText>
      </w:r>
      <w:r>
        <w:fldChar w:fldCharType="separate"/>
      </w:r>
      <w:r>
        <w:t xml:space="preserve">Abbildung </w:t>
      </w:r>
      <w:r>
        <w:rPr>
          <w:noProof/>
        </w:rPr>
        <w:t>2</w:t>
      </w:r>
      <w:r>
        <w:t xml:space="preserve"> - </w:t>
      </w:r>
      <w:r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t>2</w:t>
      </w:r>
      <w:r>
        <w:fldChar w:fldCharType="end"/>
      </w:r>
      <w:r>
        <w:t xml:space="preserve"> „</w:t>
      </w:r>
      <w:r>
        <w:fldChar w:fldCharType="begin"/>
      </w:r>
      <w:r>
        <w:instrText xml:space="preserve"> REF _Ref306567747 \h </w:instrText>
      </w:r>
      <w:r>
        <w:fldChar w:fldCharType="separate"/>
      </w:r>
      <w:r>
        <w:t>Daten</w:t>
      </w:r>
      <w:r>
        <w:fldChar w:fldCharType="end"/>
      </w:r>
      <w:r>
        <w:t>“).</w:t>
      </w:r>
    </w:p>
    <w:p w:rsidR="00C84ABA" w:rsidRDefault="00C84ABA" w:rsidP="00722926">
      <w:pPr>
        <w:keepNext/>
      </w:pPr>
      <w:r>
        <w:rPr>
          <w:noProof/>
          <w:lang w:eastAsia="de-CH"/>
        </w:rPr>
        <w:drawing>
          <wp:inline distT="0" distB="0" distL="0" distR="0" wp14:anchorId="4403059E" wp14:editId="42FB589D">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125" w:name="_Ref306568399"/>
      <w:bookmarkStart w:id="126" w:name="_Toc310270804"/>
      <w:r>
        <w:t xml:space="preserve">Abbildung </w:t>
      </w:r>
      <w:fldSimple w:instr=" SEQ Abbildung \* ARABIC ">
        <w:r>
          <w:rPr>
            <w:noProof/>
          </w:rPr>
          <w:t>5</w:t>
        </w:r>
      </w:fldSimple>
      <w:r>
        <w:t xml:space="preserve"> - </w:t>
      </w:r>
      <w:r w:rsidRPr="00292A7F">
        <w:t>Übersicht Tree View</w:t>
      </w:r>
      <w:bookmarkEnd w:id="125"/>
      <w:bookmarkEnd w:id="126"/>
    </w:p>
    <w:p w:rsidR="00C84ABA" w:rsidRDefault="00C84ABA" w:rsidP="00722926">
      <w:r>
        <w:t>Sobald ein Kindknoten angetippt wird, bewegt sich dieser in die Mitte des Bildschirms und seine Unterknoten werden dargestellt (siehe „</w:t>
      </w:r>
      <w:r>
        <w:fldChar w:fldCharType="begin"/>
      </w:r>
      <w:r>
        <w:instrText xml:space="preserve"> REF _Ref306568536 \h </w:instrText>
      </w:r>
      <w:r>
        <w:fldChar w:fldCharType="separate"/>
      </w:r>
      <w:r>
        <w:t xml:space="preserve">Abbildung </w:t>
      </w:r>
      <w:r>
        <w:rPr>
          <w:noProof/>
        </w:rPr>
        <w:t>3</w:t>
      </w:r>
      <w:r>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lastRenderedPageBreak/>
        <w:drawing>
          <wp:inline distT="0" distB="0" distL="0" distR="0" wp14:anchorId="3F834D30" wp14:editId="2B34EF39">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127" w:name="_Ref306568536"/>
      <w:bookmarkStart w:id="128" w:name="_Toc310270805"/>
      <w:r>
        <w:t xml:space="preserve">Abbildung </w:t>
      </w:r>
      <w:fldSimple w:instr=" SEQ Abbildung \* ARABIC ">
        <w:r>
          <w:rPr>
            <w:noProof/>
          </w:rPr>
          <w:t>6</w:t>
        </w:r>
      </w:fldSimple>
      <w:r>
        <w:t xml:space="preserve"> - Tree View Stufe 1</w:t>
      </w:r>
      <w:bookmarkEnd w:id="127"/>
      <w:bookmarkEnd w:id="128"/>
    </w:p>
    <w:p w:rsidR="00C84ABA" w:rsidRDefault="00C84ABA" w:rsidP="00722926">
      <w:r>
        <w:t>Von jedem Knoten aus kann so lange tiefer in den Baum navigiert werden, bis ein äusserster Knoten (in „</w:t>
      </w:r>
      <w:r>
        <w:fldChar w:fldCharType="begin"/>
      </w:r>
      <w:r>
        <w:instrText xml:space="preserve"> REF _Ref306568536 \h </w:instrText>
      </w:r>
      <w:r>
        <w:fldChar w:fldCharType="separate"/>
      </w:r>
      <w:r>
        <w:t xml:space="preserve">Abbildung </w:t>
      </w:r>
      <w:r>
        <w:rPr>
          <w:noProof/>
        </w:rPr>
        <w:t>3</w:t>
      </w:r>
      <w:r>
        <w:t xml:space="preserve"> - Tree View Stufe 1</w:t>
      </w:r>
      <w:r>
        <w:fldChar w:fldCharType="end"/>
      </w:r>
      <w:r>
        <w:t>“ entsprechen die Knoten Java und C# je einem äussersten Knoten) erreicht ist. Der dabei durchlaufene Pfad ist stets sichtbar.</w:t>
      </w:r>
      <w:r>
        <w:br/>
        <w:t>Wird ein äusserer Knoten angewählt, so werden die diesem Knoten zugehörigen Project Notes in minimierter Form dargestellt (siehe „</w:t>
      </w:r>
      <w:r>
        <w:fldChar w:fldCharType="begin"/>
      </w:r>
      <w:r>
        <w:instrText xml:space="preserve"> REF _Ref306569697 \h </w:instrText>
      </w:r>
      <w:r>
        <w:fldChar w:fldCharType="separate"/>
      </w:r>
      <w:r>
        <w:t xml:space="preserve">Abbildung </w:t>
      </w:r>
      <w:r>
        <w:rPr>
          <w:noProof/>
        </w:rPr>
        <w:t>4</w:t>
      </w:r>
      <w:r>
        <w:t xml:space="preserve"> - Tree View Stufe 2</w:t>
      </w:r>
      <w:r>
        <w:fldChar w:fldCharType="end"/>
      </w:r>
      <w:r>
        <w:t>“).</w:t>
      </w:r>
    </w:p>
    <w:p w:rsidR="00C84ABA" w:rsidRDefault="00C84ABA" w:rsidP="00722926">
      <w:pPr>
        <w:keepNext/>
      </w:pPr>
      <w:r>
        <w:rPr>
          <w:noProof/>
          <w:lang w:eastAsia="de-CH"/>
        </w:rPr>
        <w:drawing>
          <wp:inline distT="0" distB="0" distL="0" distR="0" wp14:anchorId="28CA2DCF" wp14:editId="6F4C1857">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46">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129" w:name="_Ref306569697"/>
      <w:bookmarkStart w:id="130" w:name="_Toc310270806"/>
      <w:r>
        <w:t xml:space="preserve">Abbildung </w:t>
      </w:r>
      <w:fldSimple w:instr=" SEQ Abbildung \* ARABIC ">
        <w:r>
          <w:rPr>
            <w:noProof/>
          </w:rPr>
          <w:t>7</w:t>
        </w:r>
      </w:fldSimple>
      <w:r>
        <w:t xml:space="preserve"> - Tree View Stufe 2</w:t>
      </w:r>
      <w:bookmarkEnd w:id="129"/>
      <w:bookmarkEnd w:id="130"/>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C84ABA" w:rsidRPr="007A2A95" w:rsidRDefault="00C84ABA" w:rsidP="00722926">
      <w:pPr>
        <w:pStyle w:val="Heading4"/>
      </w:pPr>
      <w:bookmarkStart w:id="131" w:name="_Ref306607590"/>
      <w:r>
        <w:t>Variante A</w:t>
      </w:r>
      <w:bookmarkEnd w:id="131"/>
    </w:p>
    <w:p w:rsidR="00C84ABA" w:rsidRPr="00426533" w:rsidRDefault="00C84ABA" w:rsidP="00722926">
      <w:pPr>
        <w:pStyle w:val="Heading5"/>
      </w:pPr>
      <w:r>
        <w:t>Variante A1</w:t>
      </w:r>
    </w:p>
    <w:p w:rsidR="00C84ABA" w:rsidRDefault="00C84ABA" w:rsidP="00722926">
      <w:r>
        <w:t>Die für die aktuelle Project Note relevanten Begriffe befinden sich in einer Art „Wolke“, um sich von den oben dargestellten Knoten, welche zur Übersicht dienen, abzuheben. Sobald einer der Begriffe in der Wolke ausgewählt wird, öffnet sich eine neue Ansicht mit einem gewurzelten Baum (analog „</w:t>
      </w:r>
      <w:r>
        <w:fldChar w:fldCharType="begin"/>
      </w:r>
      <w:r>
        <w:instrText xml:space="preserve"> REF _Ref306569697 \h </w:instrText>
      </w:r>
      <w:r>
        <w:fldChar w:fldCharType="separate"/>
      </w:r>
      <w:r>
        <w:t xml:space="preserve">Abbildung </w:t>
      </w:r>
      <w:r>
        <w:rPr>
          <w:noProof/>
        </w:rPr>
        <w:t>4</w:t>
      </w:r>
      <w:r>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lastRenderedPageBreak/>
        <w:drawing>
          <wp:inline distT="0" distB="0" distL="0" distR="0" wp14:anchorId="554EC002" wp14:editId="4928F70D">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AA02D5" w:rsidRDefault="00C84ABA" w:rsidP="00722926">
      <w:pPr>
        <w:pStyle w:val="Caption"/>
        <w:rPr>
          <w:lang w:val="en-US"/>
        </w:rPr>
      </w:pPr>
      <w:bookmarkStart w:id="132" w:name="_Ref306607180"/>
      <w:bookmarkStart w:id="133" w:name="_Toc310270807"/>
      <w:r w:rsidRPr="00AA02D5">
        <w:rPr>
          <w:lang w:val="en-US"/>
        </w:rPr>
        <w:t xml:space="preserve">Abbildung </w:t>
      </w:r>
      <w:r>
        <w:fldChar w:fldCharType="begin"/>
      </w:r>
      <w:r w:rsidRPr="00AA02D5">
        <w:rPr>
          <w:lang w:val="en-US"/>
        </w:rPr>
        <w:instrText xml:space="preserve"> SEQ Abbildung \* ARABIC </w:instrText>
      </w:r>
      <w:r>
        <w:fldChar w:fldCharType="separate"/>
      </w:r>
      <w:r>
        <w:rPr>
          <w:noProof/>
          <w:lang w:val="en-US"/>
        </w:rPr>
        <w:t>8</w:t>
      </w:r>
      <w:r>
        <w:rPr>
          <w:noProof/>
        </w:rPr>
        <w:fldChar w:fldCharType="end"/>
      </w:r>
      <w:r w:rsidRPr="00AA02D5">
        <w:rPr>
          <w:lang w:val="en-US"/>
        </w:rPr>
        <w:t xml:space="preserve"> </w:t>
      </w:r>
      <w:r>
        <w:rPr>
          <w:lang w:val="en-US"/>
        </w:rPr>
        <w:t>-</w:t>
      </w:r>
      <w:r w:rsidRPr="00AA02D5">
        <w:rPr>
          <w:lang w:val="en-US"/>
        </w:rPr>
        <w:t xml:space="preserve"> Tree View</w:t>
      </w:r>
      <w:r>
        <w:rPr>
          <w:lang w:val="en-US"/>
        </w:rPr>
        <w:t>,</w:t>
      </w:r>
      <w:r w:rsidRPr="00AA02D5">
        <w:rPr>
          <w:lang w:val="en-US"/>
        </w:rPr>
        <w:t xml:space="preserve"> Variante A1</w:t>
      </w:r>
      <w:bookmarkEnd w:id="132"/>
      <w:bookmarkEnd w:id="133"/>
    </w:p>
    <w:p w:rsidR="00C84ABA" w:rsidRDefault="00C84ABA" w:rsidP="00722926">
      <w:pPr>
        <w:pStyle w:val="Heading5"/>
      </w:pPr>
      <w:bookmarkStart w:id="134" w:name="_Ref306359664"/>
      <w:r>
        <w:t>Variante A2</w:t>
      </w:r>
      <w:bookmarkEnd w:id="134"/>
    </w:p>
    <w:p w:rsidR="00C84ABA" w:rsidRPr="002E4947" w:rsidRDefault="00C84ABA" w:rsidP="00722926">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fldChar w:fldCharType="begin"/>
      </w:r>
      <w:r>
        <w:instrText xml:space="preserve"> REF _Ref306606766 \h </w:instrText>
      </w:r>
      <w:r>
        <w:fldChar w:fldCharType="separate"/>
      </w:r>
      <w:r>
        <w:t>Detailansichten</w:t>
      </w:r>
      <w:r>
        <w:fldChar w:fldCharType="end"/>
      </w:r>
      <w:r>
        <w:t>“). Wieder dient der bei der Auswahl der Knoten durchlaufene Pfad zur Übersicht (am oberen Rand dargestellt). Die verschiedenen Begriffe der in der Detailsicht 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439A7DE5" wp14:editId="18DCA1AC">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21005C" w:rsidRDefault="00C84ABA" w:rsidP="00722926">
      <w:pPr>
        <w:pStyle w:val="Caption"/>
        <w:rPr>
          <w:lang w:val="en-US"/>
        </w:rPr>
      </w:pPr>
      <w:bookmarkStart w:id="135" w:name="_Toc310270808"/>
      <w:r w:rsidRPr="0021005C">
        <w:rPr>
          <w:lang w:val="en-US"/>
        </w:rPr>
        <w:t xml:space="preserve">Abbildung </w:t>
      </w:r>
      <w:r>
        <w:fldChar w:fldCharType="begin"/>
      </w:r>
      <w:r w:rsidRPr="0021005C">
        <w:rPr>
          <w:lang w:val="en-US"/>
        </w:rPr>
        <w:instrText xml:space="preserve"> SEQ Abbildung \* ARABIC </w:instrText>
      </w:r>
      <w:r>
        <w:fldChar w:fldCharType="separate"/>
      </w:r>
      <w:r>
        <w:rPr>
          <w:noProof/>
          <w:lang w:val="en-US"/>
        </w:rPr>
        <w:t>9</w:t>
      </w:r>
      <w:r>
        <w:rPr>
          <w:noProof/>
        </w:rPr>
        <w:fldChar w:fldCharType="end"/>
      </w:r>
      <w:r w:rsidRPr="0021005C">
        <w:rPr>
          <w:lang w:val="en-US"/>
        </w:rPr>
        <w:t xml:space="preserve"> - Tree View, Variante A2</w:t>
      </w:r>
      <w:bookmarkEnd w:id="135"/>
    </w:p>
    <w:p w:rsidR="00C84ABA" w:rsidRPr="00426533" w:rsidRDefault="00C84ABA" w:rsidP="00722926">
      <w:pPr>
        <w:pStyle w:val="Heading5"/>
      </w:pPr>
      <w:r>
        <w:lastRenderedPageBreak/>
        <w:t>Fazit Variante A</w:t>
      </w:r>
    </w:p>
    <w:p w:rsidR="00C84ABA" w:rsidRDefault="00C84ABA" w:rsidP="00722926">
      <w:r>
        <w:t>Bei beiden Varianten ergeben sich folgende Probleme:</w:t>
      </w:r>
    </w:p>
    <w:p w:rsidR="00C84ABA" w:rsidRDefault="00C84ABA" w:rsidP="00722926">
      <w:r>
        <w:t>Verschiedenen Elemente werden doppelt aufgelistet. Als Beispiel siehe „</w:t>
      </w:r>
      <w:r>
        <w:fldChar w:fldCharType="begin"/>
      </w:r>
      <w:r>
        <w:instrText xml:space="preserve"> REF _Ref306607180 \h </w:instrText>
      </w:r>
      <w:r>
        <w:fldChar w:fldCharType="separate"/>
      </w:r>
      <w:r w:rsidRPr="00C13070">
        <w:t xml:space="preserve">Abbildung </w:t>
      </w:r>
      <w:r w:rsidRPr="00C13070">
        <w:rPr>
          <w:noProof/>
        </w:rPr>
        <w:t>5</w:t>
      </w:r>
      <w:r w:rsidRPr="00C13070">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722926">
      <w:pPr>
        <w:pStyle w:val="Heading4"/>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t>3.1.2.1</w:t>
      </w:r>
      <w:r>
        <w:fldChar w:fldCharType="end"/>
      </w:r>
      <w:r>
        <w:t xml:space="preserve"> „</w:t>
      </w:r>
      <w:r>
        <w:fldChar w:fldCharType="begin"/>
      </w:r>
      <w:r>
        <w:instrText xml:space="preserve"> REF _Ref306607590 \h </w:instrText>
      </w:r>
      <w:r>
        <w:fldChar w:fldCharType="separate"/>
      </w:r>
      <w:r>
        <w:t>Variante A</w:t>
      </w:r>
      <w:r>
        <w:fldChar w:fldCharType="end"/>
      </w:r>
      <w:r>
        <w:t>“) das Problem ist.</w:t>
      </w:r>
    </w:p>
    <w:p w:rsidR="00C84ABA" w:rsidRDefault="00C84ABA" w:rsidP="00722926">
      <w:pPr>
        <w:keepNext/>
      </w:pPr>
      <w:r>
        <w:rPr>
          <w:noProof/>
          <w:lang w:eastAsia="de-CH"/>
        </w:rPr>
        <w:drawing>
          <wp:inline distT="0" distB="0" distL="0" distR="0" wp14:anchorId="6332F10A" wp14:editId="3455F742">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136" w:name="_Toc310270809"/>
      <w:r w:rsidRPr="00865B24">
        <w:t xml:space="preserve">Abbildung </w:t>
      </w:r>
      <w:r>
        <w:fldChar w:fldCharType="begin"/>
      </w:r>
      <w:r w:rsidRPr="00865B24">
        <w:instrText xml:space="preserve"> SEQ Abbildung \* ARABIC </w:instrText>
      </w:r>
      <w:r>
        <w:fldChar w:fldCharType="separate"/>
      </w:r>
      <w:r>
        <w:rPr>
          <w:noProof/>
        </w:rPr>
        <w:t>10</w:t>
      </w:r>
      <w:r>
        <w:rPr>
          <w:noProof/>
        </w:rPr>
        <w:fldChar w:fldCharType="end"/>
      </w:r>
      <w:r w:rsidRPr="00865B24">
        <w:t xml:space="preserve"> - Tree View, Variante B</w:t>
      </w:r>
      <w:bookmarkEnd w:id="136"/>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722926">
      <w:pPr>
        <w:pStyle w:val="Heading4"/>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137" w:name="_Ref306359373"/>
      <w:bookmarkStart w:id="138" w:name="_Ref306359376"/>
      <w:r>
        <w:br w:type="page"/>
      </w:r>
    </w:p>
    <w:p w:rsidR="00C84ABA" w:rsidRDefault="00C84ABA" w:rsidP="00722926">
      <w:pPr>
        <w:pStyle w:val="Heading3"/>
      </w:pPr>
      <w:bookmarkStart w:id="139" w:name="_Toc310273096"/>
      <w:r>
        <w:lastRenderedPageBreak/>
        <w:t>Spider View</w:t>
      </w:r>
      <w:bookmarkEnd w:id="137"/>
      <w:bookmarkEnd w:id="138"/>
      <w:bookmarkEnd w:id="139"/>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60FB64A8" wp14:editId="27517E63">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140" w:name="_Toc310270810"/>
      <w:r>
        <w:t xml:space="preserve">Abbildung </w:t>
      </w:r>
      <w:fldSimple w:instr=" SEQ Abbildung \* ARABIC ">
        <w:r>
          <w:rPr>
            <w:noProof/>
          </w:rPr>
          <w:t>11</w:t>
        </w:r>
      </w:fldSimple>
      <w:r>
        <w:t xml:space="preserve"> - Spider View</w:t>
      </w:r>
      <w:bookmarkEnd w:id="140"/>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 xml:space="preserve">Wie im Unterkapitel </w:t>
      </w:r>
      <w:r>
        <w:fldChar w:fldCharType="begin"/>
      </w:r>
      <w:r>
        <w:instrText xml:space="preserve"> REF _Ref306610292 \r \h </w:instrText>
      </w:r>
      <w:r>
        <w:fldChar w:fldCharType="separate"/>
      </w:r>
      <w:r>
        <w:t>3.1.1</w:t>
      </w:r>
      <w:r>
        <w:fldChar w:fldCharType="end"/>
      </w:r>
      <w:r>
        <w:t xml:space="preserve"> „</w:t>
      </w:r>
      <w:r>
        <w:fldChar w:fldCharType="begin"/>
      </w:r>
      <w:r>
        <w:instrText xml:space="preserve"> REF _Ref306610290 \h </w:instrText>
      </w:r>
      <w:r>
        <w:fldChar w:fldCharType="separate"/>
      </w:r>
      <w:r>
        <w:t>Allgemeiner Ablauf des Programms</w:t>
      </w:r>
      <w:r>
        <w:fldChar w:fldCharType="end"/>
      </w:r>
      <w:r>
        <w:t>“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722926">
      <w:pPr>
        <w:pStyle w:val="Heading4"/>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t>3.4</w:t>
      </w:r>
      <w:r>
        <w:fldChar w:fldCharType="end"/>
      </w:r>
      <w:r>
        <w:t xml:space="preserve"> „</w:t>
      </w:r>
      <w:r>
        <w:fldChar w:fldCharType="begin"/>
      </w:r>
      <w:r>
        <w:instrText xml:space="preserve"> REF _Ref306014784 \h </w:instrText>
      </w:r>
      <w:r>
        <w:fldChar w:fldCharType="separate"/>
      </w:r>
      <w:r>
        <w:t>Multi-Filter</w:t>
      </w:r>
      <w:r>
        <w:fldChar w:fldCharType="end"/>
      </w:r>
      <w:r>
        <w:t>“)</w:t>
      </w:r>
    </w:p>
    <w:p w:rsidR="00C84ABA" w:rsidRDefault="00C84ABA" w:rsidP="00722926">
      <w:pPr>
        <w:pStyle w:val="Heading3"/>
      </w:pPr>
      <w:bookmarkStart w:id="141" w:name="_Ref306014778"/>
      <w:bookmarkStart w:id="142" w:name="_Ref306014784"/>
      <w:bookmarkStart w:id="143" w:name="_Toc310273097"/>
      <w:r>
        <w:t>Multi-Filter</w:t>
      </w:r>
      <w:bookmarkEnd w:id="141"/>
      <w:bookmarkEnd w:id="142"/>
      <w:bookmarkEnd w:id="143"/>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t>3.1.2</w:t>
      </w:r>
      <w:r>
        <w:fldChar w:fldCharType="end"/>
      </w:r>
      <w:r>
        <w:t xml:space="preserve"> „</w:t>
      </w:r>
      <w:r>
        <w:fldChar w:fldCharType="begin"/>
      </w:r>
      <w:r>
        <w:instrText xml:space="preserve"> REF _Ref306611037 \h </w:instrText>
      </w:r>
      <w:r>
        <w:fldChar w:fldCharType="separate"/>
      </w:r>
      <w:r>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7C6A7161" wp14:editId="1A8C9924">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1"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144" w:name="_Toc310270811"/>
      <w:r>
        <w:t xml:space="preserve">Abbildung </w:t>
      </w:r>
      <w:fldSimple w:instr=" SEQ Abbildung \* ARABIC ">
        <w:r>
          <w:rPr>
            <w:noProof/>
          </w:rPr>
          <w:t>12</w:t>
        </w:r>
      </w:fldSimple>
      <w:r>
        <w:t xml:space="preserve"> - Multi-Filter</w:t>
      </w:r>
      <w:bookmarkEnd w:id="144"/>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722926">
      <w:pPr>
        <w:pStyle w:val="Heading3"/>
      </w:pPr>
      <w:bookmarkStart w:id="145" w:name="_Ref306617761"/>
      <w:bookmarkStart w:id="146" w:name="_Ref306617763"/>
      <w:bookmarkStart w:id="147" w:name="_Toc310273098"/>
      <w:r>
        <w:t>Finder</w:t>
      </w:r>
      <w:bookmarkEnd w:id="145"/>
      <w:bookmarkEnd w:id="146"/>
      <w:bookmarkEnd w:id="147"/>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1EDBBA25" wp14:editId="6E80DC87">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2"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148" w:name="_Toc310270812"/>
      <w:r>
        <w:t xml:space="preserve">Abbildung </w:t>
      </w:r>
      <w:fldSimple w:instr=" SEQ Abbildung \* ARABIC ">
        <w:r>
          <w:rPr>
            <w:noProof/>
          </w:rPr>
          <w:t>13</w:t>
        </w:r>
      </w:fldSimple>
      <w:r>
        <w:t xml:space="preserve"> - Finder</w:t>
      </w:r>
      <w:bookmarkEnd w:id="148"/>
    </w:p>
    <w:p w:rsidR="00C84ABA" w:rsidRDefault="00C84ABA" w:rsidP="00722926">
      <w:pPr>
        <w:pStyle w:val="Heading3"/>
      </w:pPr>
      <w:bookmarkStart w:id="149" w:name="_Ref306606764"/>
      <w:bookmarkStart w:id="150" w:name="_Ref306606766"/>
      <w:bookmarkStart w:id="151" w:name="_Toc310273099"/>
      <w:r>
        <w:t>Detailansichten</w:t>
      </w:r>
      <w:bookmarkEnd w:id="149"/>
      <w:bookmarkEnd w:id="150"/>
      <w:bookmarkEnd w:id="151"/>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609924FF" wp14:editId="6E2D3183">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3"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152" w:name="_Toc310270813"/>
      <w:r>
        <w:t xml:space="preserve">Abbildung </w:t>
      </w:r>
      <w:fldSimple w:instr=" SEQ Abbildung \* ARABIC ">
        <w:r>
          <w:rPr>
            <w:noProof/>
          </w:rPr>
          <w:t>14</w:t>
        </w:r>
      </w:fldSimple>
      <w:r>
        <w:t xml:space="preserve"> - Detailansichten</w:t>
      </w:r>
      <w:bookmarkEnd w:id="152"/>
    </w:p>
    <w:p w:rsidR="00C84ABA" w:rsidRDefault="00C84ABA" w:rsidP="00722926">
      <w:pPr>
        <w:pStyle w:val="Heading2"/>
      </w:pPr>
      <w:bookmarkStart w:id="153" w:name="_Toc310273100"/>
      <w:bookmarkStart w:id="154" w:name="_Ref310843949"/>
      <w:bookmarkStart w:id="155" w:name="_Ref310843954"/>
      <w:r>
        <w:t>Papier-Prototyp</w:t>
      </w:r>
      <w:bookmarkEnd w:id="153"/>
      <w:bookmarkEnd w:id="154"/>
      <w:bookmarkEnd w:id="155"/>
    </w:p>
    <w:p w:rsidR="00C84ABA" w:rsidRDefault="00C84ABA" w:rsidP="00722926">
      <w:pPr>
        <w:pStyle w:val="Heading3"/>
      </w:pPr>
      <w:bookmarkStart w:id="156" w:name="_Toc310273101"/>
      <w:r>
        <w:t>Variante A</w:t>
      </w:r>
      <w:bookmarkEnd w:id="156"/>
    </w:p>
    <w:p w:rsidR="00C84ABA" w:rsidRDefault="00C84ABA" w:rsidP="00722926">
      <w:r>
        <w:t xml:space="preserve">In der ersten Variante wurde die Spider View umgesetzt (siehe Unterkapitel </w:t>
      </w:r>
      <w:r>
        <w:fldChar w:fldCharType="begin"/>
      </w:r>
      <w:r>
        <w:instrText xml:space="preserve"> REF _Ref306359373 \r \h </w:instrText>
      </w:r>
      <w:r>
        <w:fldChar w:fldCharType="separate"/>
      </w:r>
      <w:r>
        <w:t>3.1.3</w:t>
      </w:r>
      <w:r>
        <w:fldChar w:fldCharType="end"/>
      </w:r>
      <w:r>
        <w:t xml:space="preserve"> „</w:t>
      </w:r>
      <w:r>
        <w:fldChar w:fldCharType="begin"/>
      </w:r>
      <w:r>
        <w:instrText xml:space="preserve"> REF _Ref306359376 \h </w:instrText>
      </w:r>
      <w:r>
        <w:fldChar w:fldCharType="separate"/>
      </w:r>
      <w:r>
        <w:t>Spider View</w:t>
      </w:r>
      <w:r>
        <w:fldChar w:fldCharType="end"/>
      </w:r>
      <w:r>
        <w:t>“).</w:t>
      </w:r>
    </w:p>
    <w:p w:rsidR="00C84ABA" w:rsidRDefault="00C84ABA" w:rsidP="00722926">
      <w:r>
        <w:rPr>
          <w:noProof/>
          <w:lang w:eastAsia="de-CH"/>
        </w:rPr>
        <w:drawing>
          <wp:inline distT="0" distB="0" distL="0" distR="0" wp14:anchorId="7EF8E91D" wp14:editId="2E140994">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157" w:name="_Toc310270814"/>
      <w:r>
        <w:t xml:space="preserve">Abbildung </w:t>
      </w:r>
      <w:fldSimple w:instr=" SEQ Abbildung \* ARABIC ">
        <w:r>
          <w:rPr>
            <w:noProof/>
          </w:rPr>
          <w:t>15</w:t>
        </w:r>
      </w:fldSimple>
      <w:r>
        <w:t xml:space="preserve"> - Papierprototyp Variante A, Spider View</w:t>
      </w:r>
      <w:bookmarkEnd w:id="157"/>
    </w:p>
    <w:p w:rsidR="00C84ABA" w:rsidRDefault="00C84ABA" w:rsidP="00722926">
      <w:pPr>
        <w:pStyle w:val="Heading4"/>
      </w:pPr>
      <w:bookmarkStart w:id="158" w:name="_Ref306360971"/>
      <w:r>
        <w:lastRenderedPageBreak/>
        <w:t>Testszenario</w:t>
      </w:r>
      <w:bookmarkEnd w:id="158"/>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pPr>
        <w:pStyle w:val="Heading5"/>
      </w:pPr>
      <w:r>
        <w:t>Aufgabe 1</w:t>
      </w:r>
    </w:p>
    <w:p w:rsidR="00C84ABA" w:rsidRDefault="00C84ABA" w:rsidP="00722926">
      <w:r>
        <w:t>Sie nutzen daher die Wartezeit, um sich mit der neuen Technologie zu befassen. Gleichzeitig sind Sie neugierig herauszufinden, ob die Zühlke Engineering AG Erfahrungen in Ihrem Spezialgebiet mitbringt.</w:t>
      </w:r>
    </w:p>
    <w:p w:rsidR="00C84ABA" w:rsidRDefault="00C84ABA" w:rsidP="00722926">
      <w:pPr>
        <w:pStyle w:val="Heading5"/>
      </w:pPr>
      <w:r>
        <w:t>Aufgabe 2</w:t>
      </w:r>
    </w:p>
    <w:p w:rsidR="00C84ABA" w:rsidRDefault="00C84ABA" w:rsidP="00722926">
      <w:r>
        <w:t>Wie Sie feststellen können, hat es bisher einige Projekte mit .Net gegeben. Daher sind Sie nun daran interessiert, ob eines dieser Projekte in Zusammenarbeit mit Ihrem Arbeitgeber entstanden ist.</w:t>
      </w:r>
    </w:p>
    <w:p w:rsidR="00C84ABA" w:rsidRDefault="00C84ABA" w:rsidP="00722926">
      <w:pPr>
        <w:pStyle w:val="Heading4"/>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722926">
      <w:pPr>
        <w:pStyle w:val="Heading3"/>
      </w:pPr>
      <w:bookmarkStart w:id="159" w:name="_Toc310273102"/>
      <w:r>
        <w:t>Variante B</w:t>
      </w:r>
      <w:bookmarkEnd w:id="159"/>
    </w:p>
    <w:p w:rsidR="00C84ABA" w:rsidRDefault="00C84ABA" w:rsidP="00722926">
      <w:r>
        <w:t xml:space="preserve">Die nächste Variante des Papier-Prototyps befasste sich mit der Umsetzung der Variante A-2 der Tree View (siehe Unterkapitel </w:t>
      </w:r>
      <w:r>
        <w:fldChar w:fldCharType="begin"/>
      </w:r>
      <w:r>
        <w:instrText xml:space="preserve"> REF _Ref306359664 \r \h </w:instrText>
      </w:r>
      <w:r>
        <w:fldChar w:fldCharType="separate"/>
      </w:r>
      <w:r>
        <w:t>3.1.2.1.2</w:t>
      </w:r>
      <w:r>
        <w:fldChar w:fldCharType="end"/>
      </w:r>
      <w:r>
        <w:t xml:space="preserve"> „</w:t>
      </w:r>
      <w:r>
        <w:fldChar w:fldCharType="begin"/>
      </w:r>
      <w:r>
        <w:instrText xml:space="preserve"> REF _Ref306359664 \h </w:instrText>
      </w:r>
      <w:r>
        <w:fldChar w:fldCharType="separate"/>
      </w:r>
      <w:r>
        <w:t>Variante A2</w:t>
      </w:r>
      <w:r>
        <w:fldChar w:fldCharType="end"/>
      </w:r>
      <w:r>
        <w:t>“). 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51C038F9" wp14:editId="565689DD">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160" w:name="_Toc310270815"/>
      <w:r>
        <w:t xml:space="preserve">Abbildung </w:t>
      </w:r>
      <w:fldSimple w:instr=" SEQ Abbildung \* ARABIC ">
        <w:r>
          <w:rPr>
            <w:noProof/>
          </w:rPr>
          <w:t>16</w:t>
        </w:r>
      </w:fldSimple>
      <w:r>
        <w:t xml:space="preserve"> - Papierprototyp Variante B</w:t>
      </w:r>
      <w:bookmarkEnd w:id="160"/>
    </w:p>
    <w:p w:rsidR="00C84ABA" w:rsidRDefault="00C84ABA" w:rsidP="00722926">
      <w:pPr>
        <w:pStyle w:val="Heading4"/>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pPr>
        <w:pStyle w:val="Heading5"/>
      </w:pPr>
      <w:r w:rsidRPr="00D762AB">
        <w:t>Aufgabe</w:t>
      </w:r>
      <w:r>
        <w:t xml:space="preserve"> 1</w:t>
      </w:r>
    </w:p>
    <w:p w:rsidR="00C84ABA" w:rsidRDefault="00C84ABA" w:rsidP="00722926">
      <w:r>
        <w:t>Sie nutzen daher die Wartezeit, um sich mit der neuen Technologie zu befassen. Gleichzeitig sind Sie neugierig herauszufinden, ob die Zühlke Engineering AG Erfahrungen in Ihrem Spezialgebiet mitbringt.</w:t>
      </w:r>
    </w:p>
    <w:p w:rsidR="00C84ABA" w:rsidRDefault="00C84ABA" w:rsidP="00722926">
      <w:pPr>
        <w:pStyle w:val="Heading5"/>
      </w:pPr>
      <w:r>
        <w:t>Aufgabe 2</w:t>
      </w:r>
    </w:p>
    <w:p w:rsidR="00C84ABA" w:rsidRDefault="00C84ABA" w:rsidP="00722926">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722926">
      <w:pPr>
        <w:pStyle w:val="Heading4"/>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 xml:space="preserve">Die Testperson konnte die ihr gestellten Aufgaben lösen. Sie erwartete aber, dass nach dem Antippen einer Kategorie rechts neben der PN ein Menü mit nur den Begriffen, die zur Project Note gehören, angezeigt wird. </w:t>
      </w:r>
      <w:r>
        <w:lastRenderedPageBreak/>
        <w:t>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722926">
      <w:pPr>
        <w:pStyle w:val="Heading3"/>
      </w:pPr>
      <w:bookmarkStart w:id="161" w:name="_Toc310273103"/>
      <w:r>
        <w:t>Variante C</w:t>
      </w:r>
      <w:bookmarkEnd w:id="161"/>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 in einer Detailansicht (siehe „</w:t>
      </w:r>
      <w:r>
        <w:fldChar w:fldCharType="begin"/>
      </w:r>
      <w:r>
        <w:instrText xml:space="preserve"> REF _Ref306620178 \h </w:instrText>
      </w:r>
      <w:r>
        <w:fldChar w:fldCharType="separate"/>
      </w:r>
      <w:r>
        <w:t xml:space="preserve">Abbildung </w:t>
      </w:r>
      <w:r>
        <w:rPr>
          <w:noProof/>
        </w:rPr>
        <w:t>15</w:t>
      </w:r>
      <w:r>
        <w:t xml:space="preserve"> - </w:t>
      </w:r>
      <w:r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50F3C238" wp14:editId="326EBD81">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162" w:name="_Ref306620178"/>
      <w:bookmarkStart w:id="163" w:name="_Toc310270816"/>
      <w:r>
        <w:t xml:space="preserve">Abbildung </w:t>
      </w:r>
      <w:fldSimple w:instr=" SEQ Abbildung \* ARABIC ">
        <w:r>
          <w:rPr>
            <w:noProof/>
          </w:rPr>
          <w:t>17</w:t>
        </w:r>
      </w:fldSimple>
      <w:r>
        <w:t xml:space="preserve"> - </w:t>
      </w:r>
      <w:r w:rsidRPr="00576A6A">
        <w:t>Papierprototyp Variante C, Detailansicht</w:t>
      </w:r>
      <w:bookmarkEnd w:id="162"/>
      <w:bookmarkEnd w:id="163"/>
    </w:p>
    <w:p w:rsidR="00C84ABA" w:rsidRDefault="00C84ABA" w:rsidP="00722926">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5D68CB90" wp14:editId="18563B04">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164" w:name="_Ref306617850"/>
      <w:bookmarkStart w:id="165" w:name="_Toc310270817"/>
      <w:r>
        <w:t xml:space="preserve">Abbildung </w:t>
      </w:r>
      <w:fldSimple w:instr=" SEQ Abbildung \* ARABIC ">
        <w:r>
          <w:rPr>
            <w:noProof/>
          </w:rPr>
          <w:t>18</w:t>
        </w:r>
      </w:fldSimple>
      <w:r>
        <w:t xml:space="preserve"> - Papierprototyp Variante C, Übersicht</w:t>
      </w:r>
      <w:bookmarkEnd w:id="164"/>
      <w:bookmarkEnd w:id="165"/>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722926">
      <w:pPr>
        <w:pStyle w:val="Heading4"/>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t>3.2.1.1</w:t>
      </w:r>
      <w:r>
        <w:fldChar w:fldCharType="end"/>
      </w:r>
      <w:r>
        <w:t xml:space="preserve"> „</w:t>
      </w:r>
      <w:r>
        <w:fldChar w:fldCharType="begin"/>
      </w:r>
      <w:r>
        <w:instrText xml:space="preserve"> REF _Ref306360971 \h </w:instrText>
      </w:r>
      <w:r>
        <w:fldChar w:fldCharType="separate"/>
      </w:r>
      <w:r>
        <w:t>Testszenario</w:t>
      </w:r>
      <w:r>
        <w:fldChar w:fldCharType="end"/>
      </w:r>
      <w:r>
        <w:t>“) und um die nachfolgende Aufgabe erweitert.</w:t>
      </w:r>
    </w:p>
    <w:p w:rsidR="00C84ABA" w:rsidRDefault="00C84ABA" w:rsidP="00722926">
      <w:pPr>
        <w:pStyle w:val="Heading5"/>
      </w:pPr>
      <w:r>
        <w:t>Aufgabe 3</w:t>
      </w:r>
    </w:p>
    <w:p w:rsidR="00C84ABA" w:rsidRPr="0091501E" w:rsidRDefault="00C84ABA" w:rsidP="00722926">
      <w:r>
        <w:t>Sie möchten sich nun nochmals einen Überblick über alle Projekte verschaffen.</w:t>
      </w:r>
    </w:p>
    <w:p w:rsidR="00C84ABA" w:rsidRDefault="00C84ABA" w:rsidP="00722926">
      <w:pPr>
        <w:pStyle w:val="Heading4"/>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lastRenderedPageBreak/>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C84ABA" w:rsidRDefault="00C84ABA" w:rsidP="00722926">
      <w:pPr>
        <w:pStyle w:val="Heading2"/>
      </w:pPr>
      <w:bookmarkStart w:id="166" w:name="_Toc310273104"/>
      <w:bookmarkStart w:id="167" w:name="_Ref310844670"/>
      <w:bookmarkStart w:id="168" w:name="_Ref310844673"/>
      <w:bookmarkStart w:id="169" w:name="_Ref310844697"/>
      <w:r>
        <w:lastRenderedPageBreak/>
        <w:t>Design Entscheide</w:t>
      </w:r>
      <w:bookmarkEnd w:id="166"/>
      <w:bookmarkEnd w:id="167"/>
      <w:bookmarkEnd w:id="168"/>
      <w:bookmarkEnd w:id="169"/>
    </w:p>
    <w:p w:rsidR="00C84ABA" w:rsidRDefault="00C84ABA" w:rsidP="00722926">
      <w:pPr>
        <w:pStyle w:val="Heading3"/>
      </w:pPr>
      <w:bookmarkStart w:id="170" w:name="_Toc310273105"/>
      <w:r>
        <w:t>Pivot Viewer</w:t>
      </w:r>
      <w:bookmarkEnd w:id="170"/>
    </w:p>
    <w:p w:rsidR="00C84ABA" w:rsidRDefault="00C84ABA" w:rsidP="00722926">
      <w:r>
        <w:t xml:space="preserve">Der Pivot Viewer von Steve Marx [marx] würde eine Möglichkeit bieten, die Project Notes auf dem Surface darzustellen und einen einfachen aber sogleich attraktiven Filter anzubieten. </w:t>
      </w:r>
    </w:p>
    <w:p w:rsidR="00C84ABA" w:rsidRDefault="00C84ABA" w:rsidP="00722926"/>
    <w:p w:rsidR="00C84ABA" w:rsidRDefault="00C84ABA" w:rsidP="00722926">
      <w:pPr>
        <w:keepNext/>
      </w:pPr>
      <w:r>
        <w:rPr>
          <w:noProof/>
          <w:lang w:eastAsia="de-CH"/>
        </w:rPr>
        <w:drawing>
          <wp:inline distT="0" distB="0" distL="0" distR="0" wp14:anchorId="630E68FB" wp14:editId="3ADE4DDC">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171" w:name="_Toc310270818"/>
      <w:r>
        <w:t xml:space="preserve">Abbildung </w:t>
      </w:r>
      <w:fldSimple w:instr=" SEQ Abbildung \* ARABIC ">
        <w:r>
          <w:rPr>
            <w:noProof/>
          </w:rPr>
          <w:t>19</w:t>
        </w:r>
      </w:fldSimple>
      <w:r>
        <w:t xml:space="preserve"> - Pivot Viewer</w:t>
      </w:r>
      <w:bookmarkEnd w:id="171"/>
    </w:p>
    <w:p w:rsidR="00C84ABA" w:rsidRDefault="00C84ABA"/>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C84ABA" w:rsidRDefault="00C84ABA" w:rsidP="00722926">
      <w:pPr>
        <w:pStyle w:val="Heading3"/>
      </w:pPr>
      <w:r>
        <w:t>Papierprototyp</w:t>
      </w:r>
    </w:p>
    <w:p w:rsidR="00C84ABA" w:rsidRDefault="00C84ABA" w:rsidP="00722926">
      <w:r>
        <w:t xml:space="preserve">Folgende Änderungen wurden gegenüber dem Papierprototyp, welcher im Kapitel </w:t>
      </w:r>
      <w:r>
        <w:fldChar w:fldCharType="begin"/>
      </w:r>
      <w:r>
        <w:instrText xml:space="preserve"> REF _Ref310843949 \r \h </w:instrText>
      </w:r>
      <w:r>
        <w:fldChar w:fldCharType="separate"/>
      </w:r>
      <w:r>
        <w:t>3.2</w:t>
      </w:r>
      <w:r>
        <w:fldChar w:fldCharType="end"/>
      </w:r>
      <w:r>
        <w:t xml:space="preserve"> </w:t>
      </w:r>
      <w:r>
        <w:fldChar w:fldCharType="begin"/>
      </w:r>
      <w:r>
        <w:instrText xml:space="preserve"> REF _Ref310843954 \h </w:instrText>
      </w:r>
      <w:r>
        <w:fldChar w:fldCharType="separate"/>
      </w:r>
      <w:r>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 xml:space="preserve">Die Projektmetadaten werden als Projektdaten aufgelistet und befinden sich links neben der Project Note, </w:t>
      </w:r>
      <w:r>
        <w:lastRenderedPageBreak/>
        <w:t>damit sie sich in der Nähe des Filters befinden.</w:t>
      </w:r>
      <w:r>
        <w:br/>
        <w:t>Die Scrollbar ist nur sichtbar, wenn gescrollt wird.</w:t>
      </w:r>
    </w:p>
    <w:p w:rsidR="00C84ABA" w:rsidRDefault="00C84ABA">
      <w:r>
        <w:br w:type="page"/>
      </w:r>
    </w:p>
    <w:p w:rsidR="00C84ABA" w:rsidRDefault="00C84ABA" w:rsidP="00722926">
      <w:pPr>
        <w:pStyle w:val="Heading2"/>
      </w:pPr>
      <w:bookmarkStart w:id="172" w:name="_Toc310273106"/>
      <w:r>
        <w:lastRenderedPageBreak/>
        <w:t>Externes Design</w:t>
      </w:r>
      <w:bookmarkEnd w:id="172"/>
    </w:p>
    <w:p w:rsidR="00C84ABA" w:rsidRDefault="00C84ABA" w:rsidP="00722926">
      <w:r>
        <w:t xml:space="preserve">Nach den in Kapitel </w:t>
      </w:r>
      <w:r>
        <w:fldChar w:fldCharType="begin"/>
      </w:r>
      <w:r>
        <w:instrText xml:space="preserve"> REF _Ref310844697 \r \h </w:instrText>
      </w:r>
      <w:r>
        <w:fldChar w:fldCharType="separate"/>
      </w:r>
      <w:r>
        <w:t>3.3</w:t>
      </w:r>
      <w:r>
        <w:fldChar w:fldCharType="end"/>
      </w:r>
      <w:r>
        <w:t xml:space="preserve"> </w:t>
      </w:r>
      <w:r>
        <w:fldChar w:fldCharType="begin"/>
      </w:r>
      <w:r>
        <w:instrText xml:space="preserve"> REF _Ref310844673 \h </w:instrText>
      </w:r>
      <w:r>
        <w:fldChar w:fldCharType="separate"/>
      </w:r>
      <w:r>
        <w:t>Design Entscheide</w:t>
      </w:r>
      <w:r>
        <w:fldChar w:fldCharType="end"/>
      </w:r>
      <w:r>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14C873C3" wp14:editId="690DC84B">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173" w:name="_Toc310270819"/>
      <w:r>
        <w:t xml:space="preserve">Abbildung </w:t>
      </w:r>
      <w:fldSimple w:instr=" SEQ Abbildung \* ARABIC ">
        <w:r>
          <w:rPr>
            <w:noProof/>
          </w:rPr>
          <w:t>20</w:t>
        </w:r>
      </w:fldSimple>
      <w:r>
        <w:t xml:space="preserve"> - Externes Design, Übersicht</w:t>
      </w:r>
      <w:bookmarkEnd w:id="173"/>
    </w:p>
    <w:p w:rsidR="00C84ABA" w:rsidRDefault="00C84ABA" w:rsidP="00722926">
      <w:r>
        <w:t xml:space="preserve">Wird auf eine verkleinerte PN gedrückt, so öffnet sich diese in der Detailansicht (siehe dazu </w:t>
      </w:r>
      <w:r>
        <w:fldChar w:fldCharType="begin"/>
      </w:r>
      <w:r>
        <w:instrText xml:space="preserve"> REF _Ref309064074 \h </w:instrText>
      </w:r>
      <w:r>
        <w:fldChar w:fldCharType="separate"/>
      </w:r>
      <w:r>
        <w:t xml:space="preserve">Abbildung </w:t>
      </w:r>
      <w:r>
        <w:rPr>
          <w:noProof/>
        </w:rPr>
        <w:t>20</w:t>
      </w:r>
      <w:r>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lastRenderedPageBreak/>
        <w:drawing>
          <wp:inline distT="0" distB="0" distL="0" distR="0" wp14:anchorId="50C9D7E3" wp14:editId="6A6BF5DB">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174" w:name="_Ref309064074"/>
      <w:bookmarkStart w:id="175" w:name="_Toc310270820"/>
      <w:r>
        <w:t xml:space="preserve">Abbildung </w:t>
      </w:r>
      <w:fldSimple w:instr=" SEQ Abbildung \* ARABIC ">
        <w:r>
          <w:rPr>
            <w:noProof/>
          </w:rPr>
          <w:t>21</w:t>
        </w:r>
      </w:fldSimple>
      <w:r>
        <w:t xml:space="preserve"> - Externes Design, Detailansicht</w:t>
      </w:r>
      <w:bookmarkEnd w:id="174"/>
      <w:bookmarkEnd w:id="175"/>
    </w:p>
    <w:p w:rsidR="00C84ABA" w:rsidRPr="00016487" w:rsidRDefault="00C84ABA" w:rsidP="00722926">
      <w:pPr>
        <w:rPr>
          <w:b/>
        </w:rPr>
      </w:pPr>
      <w:r>
        <w:br w:type="page"/>
      </w:r>
    </w:p>
    <w:p w:rsidR="00C84ABA" w:rsidRDefault="00C84ABA" w:rsidP="00722926">
      <w:pPr>
        <w:pStyle w:val="Heading2"/>
      </w:pPr>
      <w:bookmarkStart w:id="176" w:name="_Toc310273107"/>
      <w:r>
        <w:lastRenderedPageBreak/>
        <w:t>Guidelines</w:t>
      </w:r>
      <w:bookmarkEnd w:id="176"/>
    </w:p>
    <w:p w:rsidR="00C84ABA" w:rsidRDefault="00C84ABA" w:rsidP="00722926">
      <w:r>
        <w:t>Der „Microsoft Surface 2.0 Design and Interaction Guide“</w:t>
      </w:r>
      <w:r>
        <w:fldChar w:fldCharType="begin"/>
      </w:r>
      <w:r>
        <w:instrText xml:space="preserve"> NOTEREF _Ref306623733 \f \h </w:instrText>
      </w:r>
      <w:r>
        <w:fldChar w:fldCharType="separate"/>
      </w:r>
      <w:r w:rsidRPr="00113042">
        <w:rPr>
          <w:rStyle w:val="FootnoteReference"/>
        </w:rPr>
        <w:t>1</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C84ABA" w:rsidRPr="00EF26E1" w:rsidRDefault="00C84ABA" w:rsidP="00722926">
      <w:pPr>
        <w:pStyle w:val="Heading3"/>
      </w:pPr>
      <w:bookmarkStart w:id="177" w:name="_Toc310273108"/>
      <w:r>
        <w:t>Interaction Design Guidelines</w:t>
      </w:r>
      <w:bookmarkEnd w:id="177"/>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178" w:name="_Ref306623733"/>
      <w:r>
        <w:rPr>
          <w:rStyle w:val="FootnoteReference"/>
          <w:lang w:val="en-US"/>
        </w:rPr>
        <w:footnoteReference w:id="3"/>
      </w:r>
      <w:bookmarkEnd w:id="178"/>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13042">
        <w:rPr>
          <w:rStyle w:val="FootnoteReference"/>
          <w:lang w:val="en-GB"/>
        </w:rPr>
        <w:t>1</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 xml:space="preserve">Optional </w:t>
      </w:r>
      <w:proofErr w:type="gramStart"/>
      <w:r w:rsidRPr="00025AF6">
        <w:rPr>
          <w:lang w:val="en-GB"/>
        </w:rPr>
        <w:t>ist</w:t>
      </w:r>
      <w:proofErr w:type="gramEnd"/>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930B83">
        <w:rPr>
          <w:rStyle w:val="FootnoteReference"/>
          <w:lang w:val="en-GB"/>
        </w:rPr>
        <w:t>1</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Default="00C84ABA" w:rsidP="00722926">
      <w:pPr>
        <w:rPr>
          <w:lang w:val="en-US"/>
        </w:rPr>
      </w:pPr>
      <w:r>
        <w:rPr>
          <w:lang w:val="en-US"/>
        </w:rPr>
        <w:lastRenderedPageBreak/>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C84ABA" w:rsidRDefault="00C84ABA" w:rsidP="00722926">
      <w:pPr>
        <w:pStyle w:val="Heading3"/>
        <w:rPr>
          <w:lang w:val="en-US"/>
        </w:rPr>
      </w:pPr>
      <w:bookmarkStart w:id="179"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179"/>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t>Section 3.2 Punkt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Pr="001439ED">
        <w:rPr>
          <w:rStyle w:val="FootnoteReference"/>
          <w:lang w:val="en-GB"/>
        </w:rPr>
        <w:t>1</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r>
        <w:br w:type="page"/>
      </w:r>
    </w:p>
    <w:p w:rsidR="00D47D66" w:rsidRDefault="00D47D66" w:rsidP="00D47D66"/>
    <w:tbl>
      <w:tblPr>
        <w:tblpPr w:leftFromText="187" w:rightFromText="187" w:horzAnchor="margin" w:tblpXSpec="center" w:tblpYSpec="bottom"/>
        <w:tblW w:w="4000" w:type="pct"/>
        <w:tblLook w:val="04A0" w:firstRow="1" w:lastRow="0" w:firstColumn="1" w:lastColumn="0" w:noHBand="0" w:noVBand="1"/>
      </w:tblPr>
      <w:tblGrid>
        <w:gridCol w:w="7442"/>
      </w:tblGrid>
      <w:tr w:rsidR="00D47D66" w:rsidTr="00722926">
        <w:tc>
          <w:tcPr>
            <w:tcW w:w="7442" w:type="dxa"/>
            <w:tcMar>
              <w:top w:w="216" w:type="dxa"/>
              <w:left w:w="115" w:type="dxa"/>
              <w:bottom w:w="216" w:type="dxa"/>
              <w:right w:w="115" w:type="dxa"/>
            </w:tcMar>
          </w:tcPr>
          <w:p w:rsidR="00D47D66" w:rsidRDefault="00D47D66" w:rsidP="00722926">
            <w:pPr>
              <w:pStyle w:val="NoSpacing"/>
              <w:rPr>
                <w:color w:val="4F81BD" w:themeColor="accent1"/>
              </w:rPr>
            </w:pPr>
          </w:p>
          <w:p w:rsidR="00D47D66" w:rsidRPr="000B1504" w:rsidRDefault="00D47D66" w:rsidP="00722926">
            <w:pPr>
              <w:pStyle w:val="NoSpacing"/>
              <w:rPr>
                <w:color w:val="4F4F59"/>
              </w:rPr>
            </w:pPr>
            <w:r>
              <w:rPr>
                <w:color w:val="4F4F59"/>
              </w:rPr>
              <w:t xml:space="preserve">Elmer Lukas, Heidt Christina, </w:t>
            </w:r>
            <w:r w:rsidRPr="000B1504">
              <w:rPr>
                <w:color w:val="4F4F59"/>
              </w:rPr>
              <w:t>Treichler Delia</w:t>
            </w:r>
          </w:p>
          <w:p w:rsidR="00D47D66" w:rsidRPr="000B1504" w:rsidRDefault="00D47D66"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D47D66" w:rsidRDefault="00D47D66" w:rsidP="00722926">
            <w:pPr>
              <w:pStyle w:val="NoSpacing"/>
              <w:rPr>
                <w:color w:val="4F81BD" w:themeColor="accent1"/>
              </w:rPr>
            </w:pPr>
          </w:p>
        </w:tc>
      </w:tr>
    </w:tbl>
    <w:p w:rsidR="00D47D66" w:rsidRDefault="00D47D66" w:rsidP="00D47D66"/>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47D66" w:rsidTr="00722926">
        <w:tc>
          <w:tcPr>
            <w:tcW w:w="7442" w:type="dxa"/>
            <w:tcMar>
              <w:top w:w="216" w:type="dxa"/>
              <w:left w:w="115" w:type="dxa"/>
              <w:bottom w:w="216" w:type="dxa"/>
              <w:right w:w="115" w:type="dxa"/>
            </w:tcMar>
          </w:tcPr>
          <w:p w:rsidR="00D47D66" w:rsidRPr="00CD5CAB" w:rsidRDefault="00D47D66"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47D66" w:rsidTr="00722926">
        <w:tc>
          <w:tcPr>
            <w:tcW w:w="7442" w:type="dxa"/>
          </w:tcPr>
          <w:p w:rsidR="00D47D66" w:rsidRDefault="00D47D66"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tc>
      </w:tr>
      <w:tr w:rsidR="00D47D66" w:rsidTr="00722926">
        <w:tc>
          <w:tcPr>
            <w:tcW w:w="7442" w:type="dxa"/>
            <w:tcMar>
              <w:top w:w="216" w:type="dxa"/>
              <w:left w:w="115" w:type="dxa"/>
              <w:bottom w:w="216" w:type="dxa"/>
              <w:right w:w="115" w:type="dxa"/>
            </w:tcMar>
          </w:tcPr>
          <w:p w:rsidR="00D47D66" w:rsidRDefault="00D47D66" w:rsidP="00722926">
            <w:pPr>
              <w:pStyle w:val="NoSpacing"/>
              <w:rPr>
                <w:rFonts w:asciiTheme="majorHAnsi" w:eastAsiaTheme="majorEastAsia" w:hAnsiTheme="majorHAnsi" w:cstheme="majorBidi"/>
              </w:rPr>
            </w:pPr>
          </w:p>
        </w:tc>
      </w:tr>
    </w:tbl>
    <w:p w:rsidR="00D47D66" w:rsidRDefault="00D47D66" w:rsidP="00D47D66">
      <w:pPr>
        <w:rPr>
          <w:b/>
          <w:bCs/>
        </w:rPr>
      </w:pPr>
      <w:r>
        <w:rPr>
          <w:b/>
          <w:bCs/>
          <w:noProof/>
          <w:lang w:eastAsia="de-CH"/>
        </w:rPr>
        <w:drawing>
          <wp:anchor distT="0" distB="0" distL="114300" distR="114300" simplePos="0" relativeHeight="251684864"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7D66" w:rsidRPr="000C119B" w:rsidRDefault="00D47D66" w:rsidP="00D47D66">
      <w:pPr>
        <w:spacing w:after="0"/>
        <w:rPr>
          <w:b/>
          <w:bCs/>
        </w:rPr>
      </w:pPr>
      <w:r>
        <w:rPr>
          <w:b/>
          <w:bCs/>
        </w:rPr>
        <w:br w:type="page"/>
      </w:r>
    </w:p>
    <w:sdt>
      <w:sdtPr>
        <w:id w:val="1570391688"/>
        <w:docPartObj>
          <w:docPartGallery w:val="Cover Pages"/>
          <w:docPartUnique/>
        </w:docPartObj>
      </w:sdtPr>
      <w:sdtEndPr>
        <w:rPr>
          <w:b/>
          <w:bCs/>
        </w:rPr>
      </w:sdtEndPr>
      <w:sdtContent>
        <w:p w:rsidR="00722926" w:rsidRDefault="00722926"/>
        <w:p w:rsidR="00722926" w:rsidRDefault="00722926"/>
        <w:tbl>
          <w:tblPr>
            <w:tblpPr w:leftFromText="187" w:rightFromText="187" w:horzAnchor="margin" w:tblpXSpec="center" w:tblpYSpec="bottom"/>
            <w:tblW w:w="4000" w:type="pct"/>
            <w:tblLook w:val="04A0" w:firstRow="1" w:lastRow="0" w:firstColumn="1" w:lastColumn="0" w:noHBand="0" w:noVBand="1"/>
          </w:tblPr>
          <w:tblGrid>
            <w:gridCol w:w="7442"/>
          </w:tblGrid>
          <w:tr w:rsidR="00722926">
            <w:tc>
              <w:tcPr>
                <w:tcW w:w="7672" w:type="dxa"/>
                <w:tcMar>
                  <w:top w:w="216" w:type="dxa"/>
                  <w:left w:w="115" w:type="dxa"/>
                  <w:bottom w:w="216" w:type="dxa"/>
                  <w:right w:w="115" w:type="dxa"/>
                </w:tcMar>
              </w:tcPr>
              <w:p w:rsidR="00722926" w:rsidRDefault="00722926" w:rsidP="001F2A8C">
                <w:pPr>
                  <w:pStyle w:val="NoSpacing"/>
                  <w:rPr>
                    <w:color w:val="4F81BD" w:themeColor="accent1"/>
                  </w:rPr>
                </w:pPr>
              </w:p>
              <w:p w:rsidR="00722926" w:rsidRPr="000B1504" w:rsidRDefault="00722926">
                <w:pPr>
                  <w:pStyle w:val="NoSpacing"/>
                  <w:rPr>
                    <w:color w:val="4F4F59"/>
                  </w:rPr>
                </w:pPr>
                <w:r w:rsidRPr="000B1504">
                  <w:rPr>
                    <w:color w:val="4F4F59"/>
                  </w:rPr>
                  <w:t>Elmer Lukas, Heidt Christina,  Treichler Delia</w:t>
                </w:r>
              </w:p>
              <w:p w:rsidR="00722926" w:rsidRPr="000B1504" w:rsidRDefault="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722926" w:rsidRDefault="00722926">
                <w:pPr>
                  <w:pStyle w:val="NoSpacing"/>
                  <w:rPr>
                    <w:color w:val="4F81BD" w:themeColor="accent1"/>
                  </w:rPr>
                </w:pPr>
              </w:p>
            </w:tc>
          </w:tr>
        </w:tbl>
        <w:p w:rsidR="00722926" w:rsidRDefault="00722926"/>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722926" w:rsidTr="00954D75">
            <w:tc>
              <w:tcPr>
                <w:tcW w:w="7442" w:type="dxa"/>
                <w:tcMar>
                  <w:top w:w="216" w:type="dxa"/>
                  <w:left w:w="115" w:type="dxa"/>
                  <w:bottom w:w="216" w:type="dxa"/>
                  <w:right w:w="115" w:type="dxa"/>
                </w:tcMar>
              </w:tcPr>
              <w:p w:rsidR="00722926" w:rsidRDefault="00722926"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Pr>
                        <w:rFonts w:asciiTheme="majorHAnsi" w:eastAsiaTheme="majorEastAsia" w:hAnsiTheme="majorHAnsi" w:cstheme="majorBidi"/>
                        <w:sz w:val="44"/>
                        <w:szCs w:val="44"/>
                      </w:rPr>
                      <w:t>Studienarbeit</w:t>
                    </w:r>
                  </w:sdtContent>
                </w:sdt>
              </w:p>
            </w:tc>
          </w:tr>
          <w:tr w:rsidR="00722926"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722926" w:rsidRDefault="00722926"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Dokumenttitel</w:t>
                    </w:r>
                  </w:p>
                </w:sdtContent>
              </w:sdt>
            </w:tc>
          </w:tr>
          <w:tr w:rsidR="00722926"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rsidR="00722926" w:rsidRDefault="00722926" w:rsidP="00722926">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722926" w:rsidRDefault="00722926" w:rsidP="00C62131">
          <w:pPr>
            <w:jc w:val="center"/>
            <w:rPr>
              <w:b/>
              <w:bCs/>
            </w:rPr>
          </w:pPr>
        </w:p>
        <w:p w:rsidR="00722926" w:rsidRDefault="00722926" w:rsidP="00C62131">
          <w:pPr>
            <w:jc w:val="center"/>
            <w:rPr>
              <w:b/>
              <w:bCs/>
            </w:rPr>
          </w:pPr>
        </w:p>
        <w:p w:rsidR="00722926" w:rsidRDefault="00722926" w:rsidP="00EA10FA">
          <w:pPr>
            <w:jc w:val="right"/>
            <w:rPr>
              <w:b/>
              <w:bCs/>
            </w:rPr>
          </w:pPr>
        </w:p>
        <w:p w:rsidR="00722926" w:rsidRDefault="00722926" w:rsidP="00C62131">
          <w:pPr>
            <w:jc w:val="center"/>
            <w:rPr>
              <w:b/>
              <w:bCs/>
            </w:rPr>
          </w:pPr>
        </w:p>
        <w:p w:rsidR="00722926" w:rsidRDefault="00722926" w:rsidP="00C62131">
          <w:pPr>
            <w:jc w:val="center"/>
            <w:rPr>
              <w:b/>
              <w:bCs/>
            </w:rPr>
          </w:pPr>
        </w:p>
        <w:p w:rsidR="00722926" w:rsidRDefault="00722926" w:rsidP="00C62131">
          <w:pPr>
            <w:jc w:val="center"/>
            <w:rPr>
              <w:b/>
              <w:bCs/>
            </w:rPr>
          </w:pPr>
        </w:p>
        <w:p w:rsidR="00722926" w:rsidRDefault="00722926"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Pr>
              <w:b/>
              <w:bCs/>
            </w:rPr>
            <w:br w:type="page"/>
          </w:r>
        </w:p>
      </w:sdtContent>
    </w:sdt>
    <w:p w:rsidR="00722926" w:rsidRDefault="00722926" w:rsidP="00E711E0">
      <w:pPr>
        <w:pStyle w:val="Heading1"/>
      </w:pPr>
      <w:bookmarkStart w:id="180" w:name="_Toc312154945"/>
      <w:r>
        <w:lastRenderedPageBreak/>
        <w:t>Dokumentinformationen</w:t>
      </w:r>
      <w:bookmarkEnd w:id="180"/>
    </w:p>
    <w:p w:rsidR="00722926" w:rsidRDefault="00722926" w:rsidP="00B038C9">
      <w:pPr>
        <w:pStyle w:val="Heading2"/>
      </w:pPr>
      <w:bookmarkStart w:id="181" w:name="_Toc312154946"/>
      <w:r>
        <w:t>Änderungsgeschichte</w:t>
      </w:r>
      <w:bookmarkEnd w:id="181"/>
    </w:p>
    <w:tbl>
      <w:tblPr>
        <w:tblStyle w:val="Heading5Char"/>
        <w:tblW w:w="0" w:type="auto"/>
        <w:tblInd w:w="108" w:type="dxa"/>
        <w:tblLook w:val="0420" w:firstRow="1" w:lastRow="0" w:firstColumn="0" w:lastColumn="0" w:noHBand="0" w:noVBand="1"/>
      </w:tblPr>
      <w:tblGrid>
        <w:gridCol w:w="1138"/>
        <w:gridCol w:w="993"/>
        <w:gridCol w:w="4674"/>
        <w:gridCol w:w="2303"/>
      </w:tblGrid>
      <w:tr w:rsidR="00722926" w:rsidTr="00E330DE">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E330DE">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E330DE">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E330DE">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E330DE">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722926">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E330DE">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E330DE">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722926">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E330DE">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E330DE">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bookmarkStart w:id="182" w:name="_Toc312154947"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722926" w:rsidRDefault="00722926" w:rsidP="00A06B4F">
          <w:pPr>
            <w:pStyle w:val="Heading2"/>
          </w:pPr>
          <w:r>
            <w:rPr>
              <w:lang w:val="de-DE"/>
            </w:rPr>
            <w:t>Inhaltsverzeichnis</w:t>
          </w:r>
          <w:bookmarkEnd w:id="182"/>
        </w:p>
        <w:p w:rsidR="00722926" w:rsidRDefault="00722926">
          <w:pPr>
            <w:pStyle w:val="TOC1"/>
            <w:tabs>
              <w:tab w:val="left" w:pos="440"/>
              <w:tab w:val="right" w:leader="dot" w:pos="9062"/>
            </w:tabs>
            <w:rPr>
              <w:b w:val="0"/>
              <w:noProof/>
              <w:sz w:val="22"/>
              <w:szCs w:val="22"/>
              <w:lang w:eastAsia="de-CH"/>
            </w:rPr>
          </w:pPr>
          <w:r>
            <w:rPr>
              <w:b w:val="0"/>
            </w:rPr>
            <w:fldChar w:fldCharType="begin"/>
          </w:r>
          <w:r>
            <w:instrText xml:space="preserve"> TOC \o "1-3" \h \z \u </w:instrText>
          </w:r>
          <w:r>
            <w:rPr>
              <w:b w:val="0"/>
            </w:rPr>
            <w:fldChar w:fldCharType="separate"/>
          </w:r>
          <w:hyperlink w:anchor="_Toc312154945" w:history="1">
            <w:r w:rsidRPr="006822ED">
              <w:rPr>
                <w:rStyle w:val="Hyperlink"/>
                <w:noProof/>
              </w:rPr>
              <w:t>1</w:t>
            </w:r>
            <w:r>
              <w:rPr>
                <w:b w:val="0"/>
                <w:noProof/>
                <w:sz w:val="22"/>
                <w:szCs w:val="22"/>
                <w:lang w:eastAsia="de-CH"/>
              </w:rPr>
              <w:tab/>
            </w:r>
            <w:r w:rsidRPr="006822ED">
              <w:rPr>
                <w:rStyle w:val="Hyperlink"/>
                <w:noProof/>
              </w:rPr>
              <w:t>Dokumentinformationen</w:t>
            </w:r>
            <w:r>
              <w:rPr>
                <w:noProof/>
                <w:webHidden/>
              </w:rPr>
              <w:tab/>
            </w:r>
            <w:r>
              <w:rPr>
                <w:noProof/>
                <w:webHidden/>
              </w:rPr>
              <w:fldChar w:fldCharType="begin"/>
            </w:r>
            <w:r>
              <w:rPr>
                <w:noProof/>
                <w:webHidden/>
              </w:rPr>
              <w:instrText xml:space="preserve"> PAGEREF _Toc312154945 \h </w:instrText>
            </w:r>
            <w:r>
              <w:rPr>
                <w:noProof/>
                <w:webHidden/>
              </w:rPr>
            </w:r>
            <w:r>
              <w:rPr>
                <w:noProof/>
                <w:webHidden/>
              </w:rPr>
              <w:fldChar w:fldCharType="separate"/>
            </w:r>
            <w:r>
              <w:rPr>
                <w:noProof/>
                <w:webHidden/>
              </w:rPr>
              <w:t>1</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46" w:history="1">
            <w:r w:rsidRPr="006822ED">
              <w:rPr>
                <w:rStyle w:val="Hyperlink"/>
                <w:noProof/>
              </w:rPr>
              <w:t>1.1</w:t>
            </w:r>
            <w:r>
              <w:rPr>
                <w:noProof/>
                <w:sz w:val="22"/>
                <w:szCs w:val="22"/>
                <w:lang w:eastAsia="de-CH"/>
              </w:rPr>
              <w:tab/>
            </w:r>
            <w:r w:rsidRPr="006822ED">
              <w:rPr>
                <w:rStyle w:val="Hyperlink"/>
                <w:noProof/>
              </w:rPr>
              <w:t>Änderungsgeschichte</w:t>
            </w:r>
            <w:r>
              <w:rPr>
                <w:noProof/>
                <w:webHidden/>
              </w:rPr>
              <w:tab/>
            </w:r>
            <w:r>
              <w:rPr>
                <w:noProof/>
                <w:webHidden/>
              </w:rPr>
              <w:fldChar w:fldCharType="begin"/>
            </w:r>
            <w:r>
              <w:rPr>
                <w:noProof/>
                <w:webHidden/>
              </w:rPr>
              <w:instrText xml:space="preserve"> PAGEREF _Toc312154946 \h </w:instrText>
            </w:r>
            <w:r>
              <w:rPr>
                <w:noProof/>
                <w:webHidden/>
              </w:rPr>
            </w:r>
            <w:r>
              <w:rPr>
                <w:noProof/>
                <w:webHidden/>
              </w:rPr>
              <w:fldChar w:fldCharType="separate"/>
            </w:r>
            <w:r>
              <w:rPr>
                <w:noProof/>
                <w:webHidden/>
              </w:rPr>
              <w:t>1</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47" w:history="1">
            <w:r w:rsidRPr="006822ED">
              <w:rPr>
                <w:rStyle w:val="Hyperlink"/>
                <w:noProof/>
              </w:rPr>
              <w:t>1.2</w:t>
            </w:r>
            <w:r>
              <w:rPr>
                <w:noProof/>
                <w:sz w:val="22"/>
                <w:szCs w:val="22"/>
                <w:lang w:eastAsia="de-CH"/>
              </w:rPr>
              <w:tab/>
            </w:r>
            <w:r w:rsidRPr="006822ED">
              <w:rPr>
                <w:rStyle w:val="Hyperlink"/>
                <w:noProof/>
                <w:lang w:val="de-DE"/>
              </w:rPr>
              <w:t>Inhaltsverzeichnis</w:t>
            </w:r>
            <w:r>
              <w:rPr>
                <w:noProof/>
                <w:webHidden/>
              </w:rPr>
              <w:tab/>
            </w:r>
            <w:r>
              <w:rPr>
                <w:noProof/>
                <w:webHidden/>
              </w:rPr>
              <w:fldChar w:fldCharType="begin"/>
            </w:r>
            <w:r>
              <w:rPr>
                <w:noProof/>
                <w:webHidden/>
              </w:rPr>
              <w:instrText xml:space="preserve"> PAGEREF _Toc312154947 \h </w:instrText>
            </w:r>
            <w:r>
              <w:rPr>
                <w:noProof/>
                <w:webHidden/>
              </w:rPr>
            </w:r>
            <w:r>
              <w:rPr>
                <w:noProof/>
                <w:webHidden/>
              </w:rPr>
              <w:fldChar w:fldCharType="separate"/>
            </w:r>
            <w:r>
              <w:rPr>
                <w:noProof/>
                <w:webHidden/>
              </w:rPr>
              <w:t>1</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48" w:history="1">
            <w:r w:rsidRPr="006822ED">
              <w:rPr>
                <w:rStyle w:val="Hyperlink"/>
                <w:noProof/>
              </w:rPr>
              <w:t>1.3</w:t>
            </w:r>
            <w:r>
              <w:rPr>
                <w:noProof/>
                <w:sz w:val="22"/>
                <w:szCs w:val="22"/>
                <w:lang w:eastAsia="de-CH"/>
              </w:rPr>
              <w:tab/>
            </w:r>
            <w:r w:rsidRPr="006822ED">
              <w:rPr>
                <w:rStyle w:val="Hyperlink"/>
                <w:noProof/>
              </w:rPr>
              <w:t>Abbildungsverzeichnis</w:t>
            </w:r>
            <w:r>
              <w:rPr>
                <w:noProof/>
                <w:webHidden/>
              </w:rPr>
              <w:tab/>
            </w:r>
            <w:r>
              <w:rPr>
                <w:noProof/>
                <w:webHidden/>
              </w:rPr>
              <w:fldChar w:fldCharType="begin"/>
            </w:r>
            <w:r>
              <w:rPr>
                <w:noProof/>
                <w:webHidden/>
              </w:rPr>
              <w:instrText xml:space="preserve"> PAGEREF _Toc312154948 \h </w:instrText>
            </w:r>
            <w:r>
              <w:rPr>
                <w:noProof/>
                <w:webHidden/>
              </w:rPr>
            </w:r>
            <w:r>
              <w:rPr>
                <w:noProof/>
                <w:webHidden/>
              </w:rPr>
              <w:fldChar w:fldCharType="separate"/>
            </w:r>
            <w:r>
              <w:rPr>
                <w:noProof/>
                <w:webHidden/>
              </w:rPr>
              <w:t>2</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49" w:history="1">
            <w:r w:rsidRPr="006822ED">
              <w:rPr>
                <w:rStyle w:val="Hyperlink"/>
                <w:noProof/>
              </w:rPr>
              <w:t>1.4</w:t>
            </w:r>
            <w:r>
              <w:rPr>
                <w:noProof/>
                <w:sz w:val="22"/>
                <w:szCs w:val="22"/>
                <w:lang w:eastAsia="de-CH"/>
              </w:rPr>
              <w:tab/>
            </w:r>
            <w:r w:rsidRPr="006822ED">
              <w:rPr>
                <w:rStyle w:val="Hyperlink"/>
                <w:noProof/>
              </w:rPr>
              <w:t>Tabellenverzeichnis</w:t>
            </w:r>
            <w:r>
              <w:rPr>
                <w:noProof/>
                <w:webHidden/>
              </w:rPr>
              <w:tab/>
            </w:r>
            <w:r>
              <w:rPr>
                <w:noProof/>
                <w:webHidden/>
              </w:rPr>
              <w:fldChar w:fldCharType="begin"/>
            </w:r>
            <w:r>
              <w:rPr>
                <w:noProof/>
                <w:webHidden/>
              </w:rPr>
              <w:instrText xml:space="preserve"> PAGEREF _Toc312154949 \h </w:instrText>
            </w:r>
            <w:r>
              <w:rPr>
                <w:noProof/>
                <w:webHidden/>
              </w:rPr>
            </w:r>
            <w:r>
              <w:rPr>
                <w:noProof/>
                <w:webHidden/>
              </w:rPr>
              <w:fldChar w:fldCharType="separate"/>
            </w:r>
            <w:r>
              <w:rPr>
                <w:noProof/>
                <w:webHidden/>
              </w:rPr>
              <w:t>2</w:t>
            </w:r>
            <w:r>
              <w:rPr>
                <w:noProof/>
                <w:webHidden/>
              </w:rPr>
              <w:fldChar w:fldCharType="end"/>
            </w:r>
          </w:hyperlink>
        </w:p>
        <w:p w:rsidR="00722926" w:rsidRDefault="00722926">
          <w:pPr>
            <w:pStyle w:val="TOC1"/>
            <w:tabs>
              <w:tab w:val="left" w:pos="440"/>
              <w:tab w:val="right" w:leader="dot" w:pos="9062"/>
            </w:tabs>
            <w:rPr>
              <w:b w:val="0"/>
              <w:noProof/>
              <w:sz w:val="22"/>
              <w:szCs w:val="22"/>
              <w:lang w:eastAsia="de-CH"/>
            </w:rPr>
          </w:pPr>
          <w:hyperlink w:anchor="_Toc312154950" w:history="1">
            <w:r w:rsidRPr="006822ED">
              <w:rPr>
                <w:rStyle w:val="Hyperlink"/>
                <w:noProof/>
              </w:rPr>
              <w:t>2</w:t>
            </w:r>
            <w:r>
              <w:rPr>
                <w:b w:val="0"/>
                <w:noProof/>
                <w:sz w:val="22"/>
                <w:szCs w:val="22"/>
                <w:lang w:eastAsia="de-CH"/>
              </w:rPr>
              <w:tab/>
            </w:r>
            <w:r w:rsidRPr="006822ED">
              <w:rPr>
                <w:rStyle w:val="Hyperlink"/>
                <w:noProof/>
              </w:rPr>
              <w:t>Design Entscheide</w:t>
            </w:r>
            <w:r>
              <w:rPr>
                <w:noProof/>
                <w:webHidden/>
              </w:rPr>
              <w:tab/>
            </w:r>
            <w:r>
              <w:rPr>
                <w:noProof/>
                <w:webHidden/>
              </w:rPr>
              <w:fldChar w:fldCharType="begin"/>
            </w:r>
            <w:r>
              <w:rPr>
                <w:noProof/>
                <w:webHidden/>
              </w:rPr>
              <w:instrText xml:space="preserve"> PAGEREF _Toc312154950 \h </w:instrText>
            </w:r>
            <w:r>
              <w:rPr>
                <w:noProof/>
                <w:webHidden/>
              </w:rPr>
            </w:r>
            <w:r>
              <w:rPr>
                <w:noProof/>
                <w:webHidden/>
              </w:rPr>
              <w:fldChar w:fldCharType="separate"/>
            </w:r>
            <w:r>
              <w:rPr>
                <w:noProof/>
                <w:webHidden/>
              </w:rPr>
              <w:t>3</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51" w:history="1">
            <w:r w:rsidRPr="006822ED">
              <w:rPr>
                <w:rStyle w:val="Hyperlink"/>
                <w:noProof/>
              </w:rPr>
              <w:t>2.1</w:t>
            </w:r>
            <w:r>
              <w:rPr>
                <w:noProof/>
                <w:sz w:val="22"/>
                <w:szCs w:val="22"/>
                <w:lang w:eastAsia="de-CH"/>
              </w:rPr>
              <w:tab/>
            </w:r>
            <w:r w:rsidRPr="006822ED">
              <w:rPr>
                <w:rStyle w:val="Hyperlink"/>
                <w:noProof/>
              </w:rPr>
              <w:t>PDF auf Surface 2 Darstellen</w:t>
            </w:r>
            <w:r>
              <w:rPr>
                <w:noProof/>
                <w:webHidden/>
              </w:rPr>
              <w:tab/>
            </w:r>
            <w:r>
              <w:rPr>
                <w:noProof/>
                <w:webHidden/>
              </w:rPr>
              <w:fldChar w:fldCharType="begin"/>
            </w:r>
            <w:r>
              <w:rPr>
                <w:noProof/>
                <w:webHidden/>
              </w:rPr>
              <w:instrText xml:space="preserve"> PAGEREF _Toc312154951 \h </w:instrText>
            </w:r>
            <w:r>
              <w:rPr>
                <w:noProof/>
                <w:webHidden/>
              </w:rPr>
            </w:r>
            <w:r>
              <w:rPr>
                <w:noProof/>
                <w:webHidden/>
              </w:rPr>
              <w:fldChar w:fldCharType="separate"/>
            </w:r>
            <w:r>
              <w:rPr>
                <w:noProof/>
                <w:webHidden/>
              </w:rPr>
              <w:t>3</w:t>
            </w:r>
            <w:r>
              <w:rPr>
                <w:noProof/>
                <w:webHidden/>
              </w:rPr>
              <w:fldChar w:fldCharType="end"/>
            </w:r>
          </w:hyperlink>
        </w:p>
        <w:p w:rsidR="00722926" w:rsidRDefault="00722926">
          <w:pPr>
            <w:pStyle w:val="TOC3"/>
            <w:tabs>
              <w:tab w:val="left" w:pos="1100"/>
              <w:tab w:val="right" w:leader="dot" w:pos="9062"/>
            </w:tabs>
            <w:rPr>
              <w:noProof/>
              <w:sz w:val="22"/>
            </w:rPr>
          </w:pPr>
          <w:hyperlink w:anchor="_Toc312154952" w:history="1">
            <w:r w:rsidRPr="006822ED">
              <w:rPr>
                <w:rStyle w:val="Hyperlink"/>
                <w:noProof/>
              </w:rPr>
              <w:t>2.1.1</w:t>
            </w:r>
            <w:r>
              <w:rPr>
                <w:noProof/>
                <w:sz w:val="22"/>
              </w:rPr>
              <w:tab/>
            </w:r>
            <w:r w:rsidRPr="006822ED">
              <w:rPr>
                <w:rStyle w:val="Hyperlink"/>
                <w:noProof/>
              </w:rPr>
              <w:t>Varianten</w:t>
            </w:r>
            <w:r>
              <w:rPr>
                <w:noProof/>
                <w:webHidden/>
              </w:rPr>
              <w:tab/>
            </w:r>
            <w:r>
              <w:rPr>
                <w:noProof/>
                <w:webHidden/>
              </w:rPr>
              <w:fldChar w:fldCharType="begin"/>
            </w:r>
            <w:r>
              <w:rPr>
                <w:noProof/>
                <w:webHidden/>
              </w:rPr>
              <w:instrText xml:space="preserve"> PAGEREF _Toc312154952 \h </w:instrText>
            </w:r>
            <w:r>
              <w:rPr>
                <w:noProof/>
                <w:webHidden/>
              </w:rPr>
            </w:r>
            <w:r>
              <w:rPr>
                <w:noProof/>
                <w:webHidden/>
              </w:rPr>
              <w:fldChar w:fldCharType="separate"/>
            </w:r>
            <w:r>
              <w:rPr>
                <w:noProof/>
                <w:webHidden/>
              </w:rPr>
              <w:t>3</w:t>
            </w:r>
            <w:r>
              <w:rPr>
                <w:noProof/>
                <w:webHidden/>
              </w:rPr>
              <w:fldChar w:fldCharType="end"/>
            </w:r>
          </w:hyperlink>
        </w:p>
        <w:p w:rsidR="00722926" w:rsidRDefault="00722926">
          <w:pPr>
            <w:pStyle w:val="TOC3"/>
            <w:tabs>
              <w:tab w:val="left" w:pos="1100"/>
              <w:tab w:val="right" w:leader="dot" w:pos="9062"/>
            </w:tabs>
            <w:rPr>
              <w:noProof/>
              <w:sz w:val="22"/>
            </w:rPr>
          </w:pPr>
          <w:hyperlink w:anchor="_Toc312154953" w:history="1">
            <w:r w:rsidRPr="006822ED">
              <w:rPr>
                <w:rStyle w:val="Hyperlink"/>
                <w:noProof/>
              </w:rPr>
              <w:t>2.1.2</w:t>
            </w:r>
            <w:r>
              <w:rPr>
                <w:noProof/>
                <w:sz w:val="22"/>
              </w:rPr>
              <w:tab/>
            </w:r>
            <w:r w:rsidRPr="006822ED">
              <w:rPr>
                <w:rStyle w:val="Hyperlink"/>
                <w:noProof/>
              </w:rPr>
              <w:t>Nutzwertanalyse</w:t>
            </w:r>
            <w:r>
              <w:rPr>
                <w:noProof/>
                <w:webHidden/>
              </w:rPr>
              <w:tab/>
            </w:r>
            <w:r>
              <w:rPr>
                <w:noProof/>
                <w:webHidden/>
              </w:rPr>
              <w:fldChar w:fldCharType="begin"/>
            </w:r>
            <w:r>
              <w:rPr>
                <w:noProof/>
                <w:webHidden/>
              </w:rPr>
              <w:instrText xml:space="preserve"> PAGEREF _Toc312154953 \h </w:instrText>
            </w:r>
            <w:r>
              <w:rPr>
                <w:noProof/>
                <w:webHidden/>
              </w:rPr>
            </w:r>
            <w:r>
              <w:rPr>
                <w:noProof/>
                <w:webHidden/>
              </w:rPr>
              <w:fldChar w:fldCharType="separate"/>
            </w:r>
            <w:r>
              <w:rPr>
                <w:noProof/>
                <w:webHidden/>
              </w:rPr>
              <w:t>3</w:t>
            </w:r>
            <w:r>
              <w:rPr>
                <w:noProof/>
                <w:webHidden/>
              </w:rPr>
              <w:fldChar w:fldCharType="end"/>
            </w:r>
          </w:hyperlink>
        </w:p>
        <w:p w:rsidR="00722926" w:rsidRDefault="00722926">
          <w:pPr>
            <w:pStyle w:val="TOC3"/>
            <w:tabs>
              <w:tab w:val="left" w:pos="1100"/>
              <w:tab w:val="right" w:leader="dot" w:pos="9062"/>
            </w:tabs>
            <w:rPr>
              <w:noProof/>
              <w:sz w:val="22"/>
            </w:rPr>
          </w:pPr>
          <w:hyperlink w:anchor="_Toc312154954" w:history="1">
            <w:r w:rsidRPr="006822ED">
              <w:rPr>
                <w:rStyle w:val="Hyperlink"/>
                <w:noProof/>
              </w:rPr>
              <w:t>2.1.3</w:t>
            </w:r>
            <w:r>
              <w:rPr>
                <w:noProof/>
                <w:sz w:val="22"/>
              </w:rPr>
              <w:tab/>
            </w:r>
            <w:r w:rsidRPr="006822ED">
              <w:rPr>
                <w:rStyle w:val="Hyperlink"/>
                <w:noProof/>
              </w:rPr>
              <w:t>Sensitivitätsanalyse</w:t>
            </w:r>
            <w:r>
              <w:rPr>
                <w:noProof/>
                <w:webHidden/>
              </w:rPr>
              <w:tab/>
            </w:r>
            <w:r>
              <w:rPr>
                <w:noProof/>
                <w:webHidden/>
              </w:rPr>
              <w:fldChar w:fldCharType="begin"/>
            </w:r>
            <w:r>
              <w:rPr>
                <w:noProof/>
                <w:webHidden/>
              </w:rPr>
              <w:instrText xml:space="preserve"> PAGEREF _Toc312154954 \h </w:instrText>
            </w:r>
            <w:r>
              <w:rPr>
                <w:noProof/>
                <w:webHidden/>
              </w:rPr>
            </w:r>
            <w:r>
              <w:rPr>
                <w:noProof/>
                <w:webHidden/>
              </w:rPr>
              <w:fldChar w:fldCharType="separate"/>
            </w:r>
            <w:r>
              <w:rPr>
                <w:noProof/>
                <w:webHidden/>
              </w:rPr>
              <w:t>4</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55" w:history="1">
            <w:r w:rsidRPr="006822ED">
              <w:rPr>
                <w:rStyle w:val="Hyperlink"/>
                <w:noProof/>
              </w:rPr>
              <w:t>2.2</w:t>
            </w:r>
            <w:r>
              <w:rPr>
                <w:noProof/>
                <w:sz w:val="22"/>
                <w:szCs w:val="22"/>
                <w:lang w:eastAsia="de-CH"/>
              </w:rPr>
              <w:tab/>
            </w:r>
            <w:r w:rsidRPr="006822ED">
              <w:rPr>
                <w:rStyle w:val="Hyperlink"/>
                <w:noProof/>
              </w:rPr>
              <w:t>Textdatei für Aggregation statt Datenbank</w:t>
            </w:r>
            <w:r>
              <w:rPr>
                <w:noProof/>
                <w:webHidden/>
              </w:rPr>
              <w:tab/>
            </w:r>
            <w:r>
              <w:rPr>
                <w:noProof/>
                <w:webHidden/>
              </w:rPr>
              <w:fldChar w:fldCharType="begin"/>
            </w:r>
            <w:r>
              <w:rPr>
                <w:noProof/>
                <w:webHidden/>
              </w:rPr>
              <w:instrText xml:space="preserve"> PAGEREF _Toc312154955 \h </w:instrText>
            </w:r>
            <w:r>
              <w:rPr>
                <w:noProof/>
                <w:webHidden/>
              </w:rPr>
            </w:r>
            <w:r>
              <w:rPr>
                <w:noProof/>
                <w:webHidden/>
              </w:rPr>
              <w:fldChar w:fldCharType="separate"/>
            </w:r>
            <w:r>
              <w:rPr>
                <w:noProof/>
                <w:webHidden/>
              </w:rPr>
              <w:t>4</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56" w:history="1">
            <w:r w:rsidRPr="006822ED">
              <w:rPr>
                <w:rStyle w:val="Hyperlink"/>
                <w:noProof/>
              </w:rPr>
              <w:t>2.3</w:t>
            </w:r>
            <w:r>
              <w:rPr>
                <w:noProof/>
                <w:sz w:val="22"/>
                <w:szCs w:val="22"/>
                <w:lang w:eastAsia="de-CH"/>
              </w:rPr>
              <w:tab/>
            </w:r>
            <w:r w:rsidRPr="006822ED">
              <w:rPr>
                <w:rStyle w:val="Hyperlink"/>
                <w:noProof/>
              </w:rPr>
              <w:t>Verwendung des Downloaders als Interface</w:t>
            </w:r>
            <w:r>
              <w:rPr>
                <w:noProof/>
                <w:webHidden/>
              </w:rPr>
              <w:tab/>
            </w:r>
            <w:r>
              <w:rPr>
                <w:noProof/>
                <w:webHidden/>
              </w:rPr>
              <w:fldChar w:fldCharType="begin"/>
            </w:r>
            <w:r>
              <w:rPr>
                <w:noProof/>
                <w:webHidden/>
              </w:rPr>
              <w:instrText xml:space="preserve"> PAGEREF _Toc312154956 \h </w:instrText>
            </w:r>
            <w:r>
              <w:rPr>
                <w:noProof/>
                <w:webHidden/>
              </w:rPr>
            </w:r>
            <w:r>
              <w:rPr>
                <w:noProof/>
                <w:webHidden/>
              </w:rPr>
              <w:fldChar w:fldCharType="separate"/>
            </w:r>
            <w:r>
              <w:rPr>
                <w:noProof/>
                <w:webHidden/>
              </w:rPr>
              <w:t>4</w:t>
            </w:r>
            <w:r>
              <w:rPr>
                <w:noProof/>
                <w:webHidden/>
              </w:rPr>
              <w:fldChar w:fldCharType="end"/>
            </w:r>
          </w:hyperlink>
        </w:p>
        <w:p w:rsidR="00722926" w:rsidRDefault="00722926">
          <w:pPr>
            <w:pStyle w:val="TOC1"/>
            <w:tabs>
              <w:tab w:val="left" w:pos="440"/>
              <w:tab w:val="right" w:leader="dot" w:pos="9062"/>
            </w:tabs>
            <w:rPr>
              <w:b w:val="0"/>
              <w:noProof/>
              <w:sz w:val="22"/>
              <w:szCs w:val="22"/>
              <w:lang w:eastAsia="de-CH"/>
            </w:rPr>
          </w:pPr>
          <w:hyperlink w:anchor="_Toc312154957" w:history="1">
            <w:r w:rsidRPr="006822ED">
              <w:rPr>
                <w:rStyle w:val="Hyperlink"/>
                <w:noProof/>
              </w:rPr>
              <w:t>3</w:t>
            </w:r>
            <w:r>
              <w:rPr>
                <w:b w:val="0"/>
                <w:noProof/>
                <w:sz w:val="22"/>
                <w:szCs w:val="22"/>
                <w:lang w:eastAsia="de-CH"/>
              </w:rPr>
              <w:tab/>
            </w:r>
            <w:r w:rsidRPr="006822ED">
              <w:rPr>
                <w:rStyle w:val="Hyperlink"/>
                <w:noProof/>
              </w:rPr>
              <w:t>Architektur</w:t>
            </w:r>
            <w:r>
              <w:rPr>
                <w:noProof/>
                <w:webHidden/>
              </w:rPr>
              <w:tab/>
            </w:r>
            <w:r>
              <w:rPr>
                <w:noProof/>
                <w:webHidden/>
              </w:rPr>
              <w:fldChar w:fldCharType="begin"/>
            </w:r>
            <w:r>
              <w:rPr>
                <w:noProof/>
                <w:webHidden/>
              </w:rPr>
              <w:instrText xml:space="preserve"> PAGEREF _Toc312154957 \h </w:instrText>
            </w:r>
            <w:r>
              <w:rPr>
                <w:noProof/>
                <w:webHidden/>
              </w:rPr>
            </w:r>
            <w:r>
              <w:rPr>
                <w:noProof/>
                <w:webHidden/>
              </w:rPr>
              <w:fldChar w:fldCharType="separate"/>
            </w:r>
            <w:r>
              <w:rPr>
                <w:noProof/>
                <w:webHidden/>
              </w:rPr>
              <w:t>5</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58" w:history="1">
            <w:r w:rsidRPr="006822ED">
              <w:rPr>
                <w:rStyle w:val="Hyperlink"/>
                <w:noProof/>
              </w:rPr>
              <w:t>3.1</w:t>
            </w:r>
            <w:r>
              <w:rPr>
                <w:noProof/>
                <w:sz w:val="22"/>
                <w:szCs w:val="22"/>
                <w:lang w:eastAsia="de-CH"/>
              </w:rPr>
              <w:tab/>
            </w:r>
            <w:r w:rsidRPr="006822ED">
              <w:rPr>
                <w:rStyle w:val="Hyperlink"/>
                <w:noProof/>
              </w:rPr>
              <w:t>Systemübersicht</w:t>
            </w:r>
            <w:r>
              <w:rPr>
                <w:noProof/>
                <w:webHidden/>
              </w:rPr>
              <w:tab/>
            </w:r>
            <w:r>
              <w:rPr>
                <w:noProof/>
                <w:webHidden/>
              </w:rPr>
              <w:fldChar w:fldCharType="begin"/>
            </w:r>
            <w:r>
              <w:rPr>
                <w:noProof/>
                <w:webHidden/>
              </w:rPr>
              <w:instrText xml:space="preserve"> PAGEREF _Toc312154958 \h </w:instrText>
            </w:r>
            <w:r>
              <w:rPr>
                <w:noProof/>
                <w:webHidden/>
              </w:rPr>
            </w:r>
            <w:r>
              <w:rPr>
                <w:noProof/>
                <w:webHidden/>
              </w:rPr>
              <w:fldChar w:fldCharType="separate"/>
            </w:r>
            <w:r>
              <w:rPr>
                <w:noProof/>
                <w:webHidden/>
              </w:rPr>
              <w:t>5</w:t>
            </w:r>
            <w:r>
              <w:rPr>
                <w:noProof/>
                <w:webHidden/>
              </w:rPr>
              <w:fldChar w:fldCharType="end"/>
            </w:r>
          </w:hyperlink>
        </w:p>
        <w:p w:rsidR="00722926" w:rsidRDefault="00722926">
          <w:pPr>
            <w:pStyle w:val="TOC3"/>
            <w:tabs>
              <w:tab w:val="left" w:pos="1100"/>
              <w:tab w:val="right" w:leader="dot" w:pos="9062"/>
            </w:tabs>
            <w:rPr>
              <w:noProof/>
              <w:sz w:val="22"/>
            </w:rPr>
          </w:pPr>
          <w:hyperlink w:anchor="_Toc312154959" w:history="1">
            <w:r w:rsidRPr="006822ED">
              <w:rPr>
                <w:rStyle w:val="Hyperlink"/>
                <w:noProof/>
              </w:rPr>
              <w:t>3.1.1</w:t>
            </w:r>
            <w:r>
              <w:rPr>
                <w:noProof/>
                <w:sz w:val="22"/>
              </w:rPr>
              <w:tab/>
            </w:r>
            <w:r w:rsidRPr="006822ED">
              <w:rPr>
                <w:rStyle w:val="Hyperlink"/>
                <w:noProof/>
              </w:rPr>
              <w:t>Sharepoint Server (1)</w:t>
            </w:r>
            <w:r>
              <w:rPr>
                <w:noProof/>
                <w:webHidden/>
              </w:rPr>
              <w:tab/>
            </w:r>
            <w:r>
              <w:rPr>
                <w:noProof/>
                <w:webHidden/>
              </w:rPr>
              <w:fldChar w:fldCharType="begin"/>
            </w:r>
            <w:r>
              <w:rPr>
                <w:noProof/>
                <w:webHidden/>
              </w:rPr>
              <w:instrText xml:space="preserve"> PAGEREF _Toc312154959 \h </w:instrText>
            </w:r>
            <w:r>
              <w:rPr>
                <w:noProof/>
                <w:webHidden/>
              </w:rPr>
            </w:r>
            <w:r>
              <w:rPr>
                <w:noProof/>
                <w:webHidden/>
              </w:rPr>
              <w:fldChar w:fldCharType="separate"/>
            </w:r>
            <w:r>
              <w:rPr>
                <w:noProof/>
                <w:webHidden/>
              </w:rPr>
              <w:t>5</w:t>
            </w:r>
            <w:r>
              <w:rPr>
                <w:noProof/>
                <w:webHidden/>
              </w:rPr>
              <w:fldChar w:fldCharType="end"/>
            </w:r>
          </w:hyperlink>
        </w:p>
        <w:p w:rsidR="00722926" w:rsidRDefault="00722926">
          <w:pPr>
            <w:pStyle w:val="TOC3"/>
            <w:tabs>
              <w:tab w:val="left" w:pos="1100"/>
              <w:tab w:val="right" w:leader="dot" w:pos="9062"/>
            </w:tabs>
            <w:rPr>
              <w:noProof/>
              <w:sz w:val="22"/>
            </w:rPr>
          </w:pPr>
          <w:hyperlink w:anchor="_Toc312154960" w:history="1">
            <w:r w:rsidRPr="006822ED">
              <w:rPr>
                <w:rStyle w:val="Hyperlink"/>
                <w:noProof/>
              </w:rPr>
              <w:t>3.1.2</w:t>
            </w:r>
            <w:r>
              <w:rPr>
                <w:noProof/>
                <w:sz w:val="22"/>
              </w:rPr>
              <w:tab/>
            </w:r>
            <w:r w:rsidRPr="006822ED">
              <w:rPr>
                <w:rStyle w:val="Hyperlink"/>
                <w:noProof/>
              </w:rPr>
              <w:t>Webserver der Zühlke Engineering AG (2)</w:t>
            </w:r>
            <w:r>
              <w:rPr>
                <w:noProof/>
                <w:webHidden/>
              </w:rPr>
              <w:tab/>
            </w:r>
            <w:r>
              <w:rPr>
                <w:noProof/>
                <w:webHidden/>
              </w:rPr>
              <w:fldChar w:fldCharType="begin"/>
            </w:r>
            <w:r>
              <w:rPr>
                <w:noProof/>
                <w:webHidden/>
              </w:rPr>
              <w:instrText xml:space="preserve"> PAGEREF _Toc312154960 \h </w:instrText>
            </w:r>
            <w:r>
              <w:rPr>
                <w:noProof/>
                <w:webHidden/>
              </w:rPr>
            </w:r>
            <w:r>
              <w:rPr>
                <w:noProof/>
                <w:webHidden/>
              </w:rPr>
              <w:fldChar w:fldCharType="separate"/>
            </w:r>
            <w:r>
              <w:rPr>
                <w:noProof/>
                <w:webHidden/>
              </w:rPr>
              <w:t>6</w:t>
            </w:r>
            <w:r>
              <w:rPr>
                <w:noProof/>
                <w:webHidden/>
              </w:rPr>
              <w:fldChar w:fldCharType="end"/>
            </w:r>
          </w:hyperlink>
        </w:p>
        <w:p w:rsidR="00722926" w:rsidRDefault="00722926">
          <w:pPr>
            <w:pStyle w:val="TOC3"/>
            <w:tabs>
              <w:tab w:val="left" w:pos="1100"/>
              <w:tab w:val="right" w:leader="dot" w:pos="9062"/>
            </w:tabs>
            <w:rPr>
              <w:noProof/>
              <w:sz w:val="22"/>
            </w:rPr>
          </w:pPr>
          <w:hyperlink w:anchor="_Toc312154961" w:history="1">
            <w:r w:rsidRPr="006822ED">
              <w:rPr>
                <w:rStyle w:val="Hyperlink"/>
                <w:noProof/>
              </w:rPr>
              <w:t>3.1.3</w:t>
            </w:r>
            <w:r>
              <w:rPr>
                <w:noProof/>
                <w:sz w:val="22"/>
              </w:rPr>
              <w:tab/>
            </w:r>
            <w:r w:rsidRPr="006822ED">
              <w:rPr>
                <w:rStyle w:val="Hyperlink"/>
                <w:noProof/>
              </w:rPr>
              <w:t>Microsoft Surface 2 (3)</w:t>
            </w:r>
            <w:r>
              <w:rPr>
                <w:noProof/>
                <w:webHidden/>
              </w:rPr>
              <w:tab/>
            </w:r>
            <w:r>
              <w:rPr>
                <w:noProof/>
                <w:webHidden/>
              </w:rPr>
              <w:fldChar w:fldCharType="begin"/>
            </w:r>
            <w:r>
              <w:rPr>
                <w:noProof/>
                <w:webHidden/>
              </w:rPr>
              <w:instrText xml:space="preserve"> PAGEREF _Toc312154961 \h </w:instrText>
            </w:r>
            <w:r>
              <w:rPr>
                <w:noProof/>
                <w:webHidden/>
              </w:rPr>
            </w:r>
            <w:r>
              <w:rPr>
                <w:noProof/>
                <w:webHidden/>
              </w:rPr>
              <w:fldChar w:fldCharType="separate"/>
            </w:r>
            <w:r>
              <w:rPr>
                <w:noProof/>
                <w:webHidden/>
              </w:rPr>
              <w:t>6</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62" w:history="1">
            <w:r w:rsidRPr="006822ED">
              <w:rPr>
                <w:rStyle w:val="Hyperlink"/>
                <w:noProof/>
              </w:rPr>
              <w:t>3.2</w:t>
            </w:r>
            <w:r>
              <w:rPr>
                <w:noProof/>
                <w:sz w:val="22"/>
                <w:szCs w:val="22"/>
                <w:lang w:eastAsia="de-CH"/>
              </w:rPr>
              <w:tab/>
            </w:r>
            <w:r w:rsidRPr="006822ED">
              <w:rPr>
                <w:rStyle w:val="Hyperlink"/>
                <w:noProof/>
              </w:rPr>
              <w:t>Assemblies und Namespaces</w:t>
            </w:r>
            <w:r>
              <w:rPr>
                <w:noProof/>
                <w:webHidden/>
              </w:rPr>
              <w:tab/>
            </w:r>
            <w:r>
              <w:rPr>
                <w:noProof/>
                <w:webHidden/>
              </w:rPr>
              <w:fldChar w:fldCharType="begin"/>
            </w:r>
            <w:r>
              <w:rPr>
                <w:noProof/>
                <w:webHidden/>
              </w:rPr>
              <w:instrText xml:space="preserve"> PAGEREF _Toc312154962 \h </w:instrText>
            </w:r>
            <w:r>
              <w:rPr>
                <w:noProof/>
                <w:webHidden/>
              </w:rPr>
            </w:r>
            <w:r>
              <w:rPr>
                <w:noProof/>
                <w:webHidden/>
              </w:rPr>
              <w:fldChar w:fldCharType="separate"/>
            </w:r>
            <w:r>
              <w:rPr>
                <w:noProof/>
                <w:webHidden/>
              </w:rPr>
              <w:t>6</w:t>
            </w:r>
            <w:r>
              <w:rPr>
                <w:noProof/>
                <w:webHidden/>
              </w:rPr>
              <w:fldChar w:fldCharType="end"/>
            </w:r>
          </w:hyperlink>
        </w:p>
        <w:p w:rsidR="00722926" w:rsidRDefault="00722926">
          <w:pPr>
            <w:pStyle w:val="TOC3"/>
            <w:tabs>
              <w:tab w:val="left" w:pos="1100"/>
              <w:tab w:val="right" w:leader="dot" w:pos="9062"/>
            </w:tabs>
            <w:rPr>
              <w:noProof/>
              <w:sz w:val="22"/>
            </w:rPr>
          </w:pPr>
          <w:hyperlink w:anchor="_Toc312154963" w:history="1">
            <w:r w:rsidRPr="006822ED">
              <w:rPr>
                <w:rStyle w:val="Hyperlink"/>
                <w:noProof/>
              </w:rPr>
              <w:t>3.2.1</w:t>
            </w:r>
            <w:r>
              <w:rPr>
                <w:noProof/>
                <w:sz w:val="22"/>
              </w:rPr>
              <w:tab/>
            </w:r>
            <w:r w:rsidRPr="006822ED">
              <w:rPr>
                <w:rStyle w:val="Hyperlink"/>
                <w:noProof/>
              </w:rPr>
              <w:t>Interfaces</w:t>
            </w:r>
            <w:r>
              <w:rPr>
                <w:noProof/>
                <w:webHidden/>
              </w:rPr>
              <w:tab/>
            </w:r>
            <w:r>
              <w:rPr>
                <w:noProof/>
                <w:webHidden/>
              </w:rPr>
              <w:fldChar w:fldCharType="begin"/>
            </w:r>
            <w:r>
              <w:rPr>
                <w:noProof/>
                <w:webHidden/>
              </w:rPr>
              <w:instrText xml:space="preserve"> PAGEREF _Toc312154963 \h </w:instrText>
            </w:r>
            <w:r>
              <w:rPr>
                <w:noProof/>
                <w:webHidden/>
              </w:rPr>
            </w:r>
            <w:r>
              <w:rPr>
                <w:noProof/>
                <w:webHidden/>
              </w:rPr>
              <w:fldChar w:fldCharType="separate"/>
            </w:r>
            <w:r>
              <w:rPr>
                <w:noProof/>
                <w:webHidden/>
              </w:rPr>
              <w:t>9</w:t>
            </w:r>
            <w:r>
              <w:rPr>
                <w:noProof/>
                <w:webHidden/>
              </w:rPr>
              <w:fldChar w:fldCharType="end"/>
            </w:r>
          </w:hyperlink>
        </w:p>
        <w:p w:rsidR="00722926" w:rsidRDefault="00722926">
          <w:pPr>
            <w:pStyle w:val="TOC3"/>
            <w:tabs>
              <w:tab w:val="left" w:pos="1100"/>
              <w:tab w:val="right" w:leader="dot" w:pos="9062"/>
            </w:tabs>
            <w:rPr>
              <w:noProof/>
              <w:sz w:val="22"/>
            </w:rPr>
          </w:pPr>
          <w:hyperlink w:anchor="_Toc312154964" w:history="1">
            <w:r w:rsidRPr="006822ED">
              <w:rPr>
                <w:rStyle w:val="Hyperlink"/>
                <w:noProof/>
              </w:rPr>
              <w:t>3.2.2</w:t>
            </w:r>
            <w:r>
              <w:rPr>
                <w:noProof/>
                <w:sz w:val="22"/>
              </w:rPr>
              <w:tab/>
            </w:r>
            <w:r w:rsidRPr="006822ED">
              <w:rPr>
                <w:rStyle w:val="Hyperlink"/>
                <w:noProof/>
              </w:rPr>
              <w:t>Implementation</w:t>
            </w:r>
            <w:r>
              <w:rPr>
                <w:noProof/>
                <w:webHidden/>
              </w:rPr>
              <w:tab/>
            </w:r>
            <w:r>
              <w:rPr>
                <w:noProof/>
                <w:webHidden/>
              </w:rPr>
              <w:fldChar w:fldCharType="begin"/>
            </w:r>
            <w:r>
              <w:rPr>
                <w:noProof/>
                <w:webHidden/>
              </w:rPr>
              <w:instrText xml:space="preserve"> PAGEREF _Toc312154964 \h </w:instrText>
            </w:r>
            <w:r>
              <w:rPr>
                <w:noProof/>
                <w:webHidden/>
              </w:rPr>
            </w:r>
            <w:r>
              <w:rPr>
                <w:noProof/>
                <w:webHidden/>
              </w:rPr>
              <w:fldChar w:fldCharType="separate"/>
            </w:r>
            <w:r>
              <w:rPr>
                <w:noProof/>
                <w:webHidden/>
              </w:rPr>
              <w:t>11</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65" w:history="1">
            <w:r w:rsidRPr="006822ED">
              <w:rPr>
                <w:rStyle w:val="Hyperlink"/>
                <w:noProof/>
              </w:rPr>
              <w:t>3.3</w:t>
            </w:r>
            <w:r>
              <w:rPr>
                <w:noProof/>
                <w:sz w:val="22"/>
                <w:szCs w:val="22"/>
                <w:lang w:eastAsia="de-CH"/>
              </w:rPr>
              <w:tab/>
            </w:r>
            <w:r w:rsidRPr="006822ED">
              <w:rPr>
                <w:rStyle w:val="Hyperlink"/>
                <w:noProof/>
              </w:rPr>
              <w:t>UI Design</w:t>
            </w:r>
            <w:r>
              <w:rPr>
                <w:noProof/>
                <w:webHidden/>
              </w:rPr>
              <w:tab/>
            </w:r>
            <w:r>
              <w:rPr>
                <w:noProof/>
                <w:webHidden/>
              </w:rPr>
              <w:fldChar w:fldCharType="begin"/>
            </w:r>
            <w:r>
              <w:rPr>
                <w:noProof/>
                <w:webHidden/>
              </w:rPr>
              <w:instrText xml:space="preserve"> PAGEREF _Toc312154965 \h </w:instrText>
            </w:r>
            <w:r>
              <w:rPr>
                <w:noProof/>
                <w:webHidden/>
              </w:rPr>
            </w:r>
            <w:r>
              <w:rPr>
                <w:noProof/>
                <w:webHidden/>
              </w:rPr>
              <w:fldChar w:fldCharType="separate"/>
            </w:r>
            <w:r>
              <w:rPr>
                <w:noProof/>
                <w:webHidden/>
              </w:rPr>
              <w:t>16</w:t>
            </w:r>
            <w:r>
              <w:rPr>
                <w:noProof/>
                <w:webHidden/>
              </w:rPr>
              <w:fldChar w:fldCharType="end"/>
            </w:r>
          </w:hyperlink>
        </w:p>
        <w:p w:rsidR="00722926" w:rsidRDefault="00722926">
          <w:pPr>
            <w:pStyle w:val="TOC3"/>
            <w:tabs>
              <w:tab w:val="left" w:pos="1100"/>
              <w:tab w:val="right" w:leader="dot" w:pos="9062"/>
            </w:tabs>
            <w:rPr>
              <w:noProof/>
              <w:sz w:val="22"/>
            </w:rPr>
          </w:pPr>
          <w:hyperlink w:anchor="_Toc312154966" w:history="1">
            <w:r w:rsidRPr="006822ED">
              <w:rPr>
                <w:rStyle w:val="Hyperlink"/>
                <w:noProof/>
              </w:rPr>
              <w:t>3.3.1</w:t>
            </w:r>
            <w:r>
              <w:rPr>
                <w:noProof/>
                <w:sz w:val="22"/>
              </w:rPr>
              <w:tab/>
            </w:r>
            <w:r w:rsidRPr="006822ED">
              <w:rPr>
                <w:rStyle w:val="Hyperlink"/>
                <w:noProof/>
              </w:rPr>
              <w:t>Allgemein</w:t>
            </w:r>
            <w:r>
              <w:rPr>
                <w:noProof/>
                <w:webHidden/>
              </w:rPr>
              <w:tab/>
            </w:r>
            <w:r>
              <w:rPr>
                <w:noProof/>
                <w:webHidden/>
              </w:rPr>
              <w:fldChar w:fldCharType="begin"/>
            </w:r>
            <w:r>
              <w:rPr>
                <w:noProof/>
                <w:webHidden/>
              </w:rPr>
              <w:instrText xml:space="preserve"> PAGEREF _Toc312154966 \h </w:instrText>
            </w:r>
            <w:r>
              <w:rPr>
                <w:noProof/>
                <w:webHidden/>
              </w:rPr>
            </w:r>
            <w:r>
              <w:rPr>
                <w:noProof/>
                <w:webHidden/>
              </w:rPr>
              <w:fldChar w:fldCharType="separate"/>
            </w:r>
            <w:r>
              <w:rPr>
                <w:noProof/>
                <w:webHidden/>
              </w:rPr>
              <w:t>16</w:t>
            </w:r>
            <w:r>
              <w:rPr>
                <w:noProof/>
                <w:webHidden/>
              </w:rPr>
              <w:fldChar w:fldCharType="end"/>
            </w:r>
          </w:hyperlink>
        </w:p>
        <w:p w:rsidR="00722926" w:rsidRDefault="00722926">
          <w:pPr>
            <w:pStyle w:val="TOC3"/>
            <w:tabs>
              <w:tab w:val="left" w:pos="1100"/>
              <w:tab w:val="right" w:leader="dot" w:pos="9062"/>
            </w:tabs>
            <w:rPr>
              <w:noProof/>
              <w:sz w:val="22"/>
            </w:rPr>
          </w:pPr>
          <w:hyperlink w:anchor="_Toc312154967" w:history="1">
            <w:r w:rsidRPr="006822ED">
              <w:rPr>
                <w:rStyle w:val="Hyperlink"/>
                <w:noProof/>
              </w:rPr>
              <w:t>3.3.2</w:t>
            </w:r>
            <w:r>
              <w:rPr>
                <w:noProof/>
                <w:sz w:val="22"/>
              </w:rPr>
              <w:tab/>
            </w:r>
            <w:r w:rsidRPr="006822ED">
              <w:rPr>
                <w:rStyle w:val="Hyperlink"/>
                <w:noProof/>
              </w:rPr>
              <w:t>Unterteilung der Views</w:t>
            </w:r>
            <w:r>
              <w:rPr>
                <w:noProof/>
                <w:webHidden/>
              </w:rPr>
              <w:tab/>
            </w:r>
            <w:r>
              <w:rPr>
                <w:noProof/>
                <w:webHidden/>
              </w:rPr>
              <w:fldChar w:fldCharType="begin"/>
            </w:r>
            <w:r>
              <w:rPr>
                <w:noProof/>
                <w:webHidden/>
              </w:rPr>
              <w:instrText xml:space="preserve"> PAGEREF _Toc312154967 \h </w:instrText>
            </w:r>
            <w:r>
              <w:rPr>
                <w:noProof/>
                <w:webHidden/>
              </w:rPr>
            </w:r>
            <w:r>
              <w:rPr>
                <w:noProof/>
                <w:webHidden/>
              </w:rPr>
              <w:fldChar w:fldCharType="separate"/>
            </w:r>
            <w:r>
              <w:rPr>
                <w:noProof/>
                <w:webHidden/>
              </w:rPr>
              <w:t>16</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68" w:history="1">
            <w:r w:rsidRPr="006822ED">
              <w:rPr>
                <w:rStyle w:val="Hyperlink"/>
                <w:noProof/>
              </w:rPr>
              <w:t>3.4</w:t>
            </w:r>
            <w:r>
              <w:rPr>
                <w:noProof/>
                <w:sz w:val="22"/>
                <w:szCs w:val="22"/>
                <w:lang w:eastAsia="de-CH"/>
              </w:rPr>
              <w:tab/>
            </w:r>
            <w:r w:rsidRPr="006822ED">
              <w:rPr>
                <w:rStyle w:val="Hyperlink"/>
                <w:noProof/>
              </w:rPr>
              <w:t>Prozesse und Threads</w:t>
            </w:r>
            <w:r>
              <w:rPr>
                <w:noProof/>
                <w:webHidden/>
              </w:rPr>
              <w:tab/>
            </w:r>
            <w:r>
              <w:rPr>
                <w:noProof/>
                <w:webHidden/>
              </w:rPr>
              <w:fldChar w:fldCharType="begin"/>
            </w:r>
            <w:r>
              <w:rPr>
                <w:noProof/>
                <w:webHidden/>
              </w:rPr>
              <w:instrText xml:space="preserve"> PAGEREF _Toc312154968 \h </w:instrText>
            </w:r>
            <w:r>
              <w:rPr>
                <w:noProof/>
                <w:webHidden/>
              </w:rPr>
            </w:r>
            <w:r>
              <w:rPr>
                <w:noProof/>
                <w:webHidden/>
              </w:rPr>
              <w:fldChar w:fldCharType="separate"/>
            </w:r>
            <w:r>
              <w:rPr>
                <w:noProof/>
                <w:webHidden/>
              </w:rPr>
              <w:t>19</w:t>
            </w:r>
            <w:r>
              <w:rPr>
                <w:noProof/>
                <w:webHidden/>
              </w:rPr>
              <w:fldChar w:fldCharType="end"/>
            </w:r>
          </w:hyperlink>
        </w:p>
        <w:p w:rsidR="00722926" w:rsidRDefault="00722926">
          <w:pPr>
            <w:pStyle w:val="TOC3"/>
            <w:tabs>
              <w:tab w:val="left" w:pos="1100"/>
              <w:tab w:val="right" w:leader="dot" w:pos="9062"/>
            </w:tabs>
            <w:rPr>
              <w:noProof/>
              <w:sz w:val="22"/>
            </w:rPr>
          </w:pPr>
          <w:hyperlink w:anchor="_Toc312154969" w:history="1">
            <w:r w:rsidRPr="006822ED">
              <w:rPr>
                <w:rStyle w:val="Hyperlink"/>
                <w:noProof/>
              </w:rPr>
              <w:t>3.4.1</w:t>
            </w:r>
            <w:r>
              <w:rPr>
                <w:noProof/>
                <w:sz w:val="22"/>
              </w:rPr>
              <w:tab/>
            </w:r>
            <w:r w:rsidRPr="006822ED">
              <w:rPr>
                <w:rStyle w:val="Hyperlink"/>
                <w:noProof/>
              </w:rPr>
              <w:t>Konversation PDF zu XPS</w:t>
            </w:r>
            <w:r>
              <w:rPr>
                <w:noProof/>
                <w:webHidden/>
              </w:rPr>
              <w:tab/>
            </w:r>
            <w:r>
              <w:rPr>
                <w:noProof/>
                <w:webHidden/>
              </w:rPr>
              <w:fldChar w:fldCharType="begin"/>
            </w:r>
            <w:r>
              <w:rPr>
                <w:noProof/>
                <w:webHidden/>
              </w:rPr>
              <w:instrText xml:space="preserve"> PAGEREF _Toc312154969 \h </w:instrText>
            </w:r>
            <w:r>
              <w:rPr>
                <w:noProof/>
                <w:webHidden/>
              </w:rPr>
            </w:r>
            <w:r>
              <w:rPr>
                <w:noProof/>
                <w:webHidden/>
              </w:rPr>
              <w:fldChar w:fldCharType="separate"/>
            </w:r>
            <w:r>
              <w:rPr>
                <w:noProof/>
                <w:webHidden/>
              </w:rPr>
              <w:t>20</w:t>
            </w:r>
            <w:r>
              <w:rPr>
                <w:noProof/>
                <w:webHidden/>
              </w:rPr>
              <w:fldChar w:fldCharType="end"/>
            </w:r>
          </w:hyperlink>
        </w:p>
        <w:p w:rsidR="00722926" w:rsidRDefault="00722926">
          <w:pPr>
            <w:pStyle w:val="TOC3"/>
            <w:tabs>
              <w:tab w:val="left" w:pos="1100"/>
              <w:tab w:val="right" w:leader="dot" w:pos="9062"/>
            </w:tabs>
            <w:rPr>
              <w:noProof/>
              <w:sz w:val="22"/>
            </w:rPr>
          </w:pPr>
          <w:hyperlink w:anchor="_Toc312154970" w:history="1">
            <w:r w:rsidRPr="006822ED">
              <w:rPr>
                <w:rStyle w:val="Hyperlink"/>
                <w:noProof/>
              </w:rPr>
              <w:t>3.4.2</w:t>
            </w:r>
            <w:r>
              <w:rPr>
                <w:noProof/>
                <w:sz w:val="22"/>
              </w:rPr>
              <w:tab/>
            </w:r>
            <w:r w:rsidRPr="006822ED">
              <w:rPr>
                <w:rStyle w:val="Hyperlink"/>
                <w:noProof/>
              </w:rPr>
              <w:t>Parallel Preparer</w:t>
            </w:r>
            <w:r>
              <w:rPr>
                <w:noProof/>
                <w:webHidden/>
              </w:rPr>
              <w:tab/>
            </w:r>
            <w:r>
              <w:rPr>
                <w:noProof/>
                <w:webHidden/>
              </w:rPr>
              <w:fldChar w:fldCharType="begin"/>
            </w:r>
            <w:r>
              <w:rPr>
                <w:noProof/>
                <w:webHidden/>
              </w:rPr>
              <w:instrText xml:space="preserve"> PAGEREF _Toc312154970 \h </w:instrText>
            </w:r>
            <w:r>
              <w:rPr>
                <w:noProof/>
                <w:webHidden/>
              </w:rPr>
            </w:r>
            <w:r>
              <w:rPr>
                <w:noProof/>
                <w:webHidden/>
              </w:rPr>
              <w:fldChar w:fldCharType="separate"/>
            </w:r>
            <w:r>
              <w:rPr>
                <w:noProof/>
                <w:webHidden/>
              </w:rPr>
              <w:t>20</w:t>
            </w:r>
            <w:r>
              <w:rPr>
                <w:noProof/>
                <w:webHidden/>
              </w:rPr>
              <w:fldChar w:fldCharType="end"/>
            </w:r>
          </w:hyperlink>
        </w:p>
        <w:p w:rsidR="00722926" w:rsidRDefault="00722926">
          <w:pPr>
            <w:pStyle w:val="TOC3"/>
            <w:tabs>
              <w:tab w:val="left" w:pos="1100"/>
              <w:tab w:val="right" w:leader="dot" w:pos="9062"/>
            </w:tabs>
            <w:rPr>
              <w:noProof/>
              <w:sz w:val="22"/>
            </w:rPr>
          </w:pPr>
          <w:hyperlink w:anchor="_Toc312154971" w:history="1">
            <w:r w:rsidRPr="006822ED">
              <w:rPr>
                <w:rStyle w:val="Hyperlink"/>
                <w:noProof/>
              </w:rPr>
              <w:t>3.4.3</w:t>
            </w:r>
            <w:r>
              <w:rPr>
                <w:noProof/>
                <w:sz w:val="22"/>
              </w:rPr>
              <w:tab/>
            </w:r>
            <w:r w:rsidRPr="006822ED">
              <w:rPr>
                <w:rStyle w:val="Hyperlink"/>
                <w:noProof/>
              </w:rPr>
              <w:t>Asynchrones und verzögertes Laden des XPS Dokuments</w:t>
            </w:r>
            <w:r>
              <w:rPr>
                <w:noProof/>
                <w:webHidden/>
              </w:rPr>
              <w:tab/>
            </w:r>
            <w:r>
              <w:rPr>
                <w:noProof/>
                <w:webHidden/>
              </w:rPr>
              <w:fldChar w:fldCharType="begin"/>
            </w:r>
            <w:r>
              <w:rPr>
                <w:noProof/>
                <w:webHidden/>
              </w:rPr>
              <w:instrText xml:space="preserve"> PAGEREF _Toc312154971 \h </w:instrText>
            </w:r>
            <w:r>
              <w:rPr>
                <w:noProof/>
                <w:webHidden/>
              </w:rPr>
            </w:r>
            <w:r>
              <w:rPr>
                <w:noProof/>
                <w:webHidden/>
              </w:rPr>
              <w:fldChar w:fldCharType="separate"/>
            </w:r>
            <w:r>
              <w:rPr>
                <w:noProof/>
                <w:webHidden/>
              </w:rPr>
              <w:t>20</w:t>
            </w:r>
            <w:r>
              <w:rPr>
                <w:noProof/>
                <w:webHidden/>
              </w:rPr>
              <w:fldChar w:fldCharType="end"/>
            </w:r>
          </w:hyperlink>
        </w:p>
        <w:p w:rsidR="00722926" w:rsidRDefault="00722926">
          <w:pPr>
            <w:pStyle w:val="TOC1"/>
            <w:tabs>
              <w:tab w:val="left" w:pos="440"/>
              <w:tab w:val="right" w:leader="dot" w:pos="9062"/>
            </w:tabs>
            <w:rPr>
              <w:b w:val="0"/>
              <w:noProof/>
              <w:sz w:val="22"/>
              <w:szCs w:val="22"/>
              <w:lang w:eastAsia="de-CH"/>
            </w:rPr>
          </w:pPr>
          <w:hyperlink w:anchor="_Toc312154972" w:history="1">
            <w:r w:rsidRPr="006822ED">
              <w:rPr>
                <w:rStyle w:val="Hyperlink"/>
                <w:noProof/>
              </w:rPr>
              <w:t>4</w:t>
            </w:r>
            <w:r>
              <w:rPr>
                <w:b w:val="0"/>
                <w:noProof/>
                <w:sz w:val="22"/>
                <w:szCs w:val="22"/>
                <w:lang w:eastAsia="de-CH"/>
              </w:rPr>
              <w:tab/>
            </w:r>
            <w:r w:rsidRPr="006822ED">
              <w:rPr>
                <w:rStyle w:val="Hyperlink"/>
                <w:noProof/>
              </w:rPr>
              <w:t>Patterns</w:t>
            </w:r>
            <w:r>
              <w:rPr>
                <w:noProof/>
                <w:webHidden/>
              </w:rPr>
              <w:tab/>
            </w:r>
            <w:r>
              <w:rPr>
                <w:noProof/>
                <w:webHidden/>
              </w:rPr>
              <w:fldChar w:fldCharType="begin"/>
            </w:r>
            <w:r>
              <w:rPr>
                <w:noProof/>
                <w:webHidden/>
              </w:rPr>
              <w:instrText xml:space="preserve"> PAGEREF _Toc312154972 \h </w:instrText>
            </w:r>
            <w:r>
              <w:rPr>
                <w:noProof/>
                <w:webHidden/>
              </w:rPr>
            </w:r>
            <w:r>
              <w:rPr>
                <w:noProof/>
                <w:webHidden/>
              </w:rPr>
              <w:fldChar w:fldCharType="separate"/>
            </w:r>
            <w:r>
              <w:rPr>
                <w:noProof/>
                <w:webHidden/>
              </w:rPr>
              <w:t>21</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73" w:history="1">
            <w:r w:rsidRPr="006822ED">
              <w:rPr>
                <w:rStyle w:val="Hyperlink"/>
                <w:noProof/>
              </w:rPr>
              <w:t>4.1</w:t>
            </w:r>
            <w:r>
              <w:rPr>
                <w:noProof/>
                <w:sz w:val="22"/>
                <w:szCs w:val="22"/>
                <w:lang w:eastAsia="de-CH"/>
              </w:rPr>
              <w:tab/>
            </w:r>
            <w:r w:rsidRPr="006822ED">
              <w:rPr>
                <w:rStyle w:val="Hyperlink"/>
                <w:noProof/>
              </w:rPr>
              <w:t>MVVM</w:t>
            </w:r>
            <w:r>
              <w:rPr>
                <w:noProof/>
                <w:webHidden/>
              </w:rPr>
              <w:tab/>
            </w:r>
            <w:r>
              <w:rPr>
                <w:noProof/>
                <w:webHidden/>
              </w:rPr>
              <w:fldChar w:fldCharType="begin"/>
            </w:r>
            <w:r>
              <w:rPr>
                <w:noProof/>
                <w:webHidden/>
              </w:rPr>
              <w:instrText xml:space="preserve"> PAGEREF _Toc312154973 \h </w:instrText>
            </w:r>
            <w:r>
              <w:rPr>
                <w:noProof/>
                <w:webHidden/>
              </w:rPr>
            </w:r>
            <w:r>
              <w:rPr>
                <w:noProof/>
                <w:webHidden/>
              </w:rPr>
              <w:fldChar w:fldCharType="separate"/>
            </w:r>
            <w:r>
              <w:rPr>
                <w:noProof/>
                <w:webHidden/>
              </w:rPr>
              <w:t>21</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74" w:history="1">
            <w:r w:rsidRPr="006822ED">
              <w:rPr>
                <w:rStyle w:val="Hyperlink"/>
                <w:noProof/>
              </w:rPr>
              <w:t>4.2</w:t>
            </w:r>
            <w:r>
              <w:rPr>
                <w:noProof/>
                <w:sz w:val="22"/>
                <w:szCs w:val="22"/>
                <w:lang w:eastAsia="de-CH"/>
              </w:rPr>
              <w:tab/>
            </w:r>
            <w:r w:rsidRPr="006822ED">
              <w:rPr>
                <w:rStyle w:val="Hyperlink"/>
                <w:noProof/>
              </w:rPr>
              <w:t>Flyweight</w:t>
            </w:r>
            <w:r>
              <w:rPr>
                <w:noProof/>
                <w:webHidden/>
              </w:rPr>
              <w:tab/>
            </w:r>
            <w:r>
              <w:rPr>
                <w:noProof/>
                <w:webHidden/>
              </w:rPr>
              <w:fldChar w:fldCharType="begin"/>
            </w:r>
            <w:r>
              <w:rPr>
                <w:noProof/>
                <w:webHidden/>
              </w:rPr>
              <w:instrText xml:space="preserve"> PAGEREF _Toc312154974 \h </w:instrText>
            </w:r>
            <w:r>
              <w:rPr>
                <w:noProof/>
                <w:webHidden/>
              </w:rPr>
            </w:r>
            <w:r>
              <w:rPr>
                <w:noProof/>
                <w:webHidden/>
              </w:rPr>
              <w:fldChar w:fldCharType="separate"/>
            </w:r>
            <w:r>
              <w:rPr>
                <w:noProof/>
                <w:webHidden/>
              </w:rPr>
              <w:t>21</w:t>
            </w:r>
            <w:r>
              <w:rPr>
                <w:noProof/>
                <w:webHidden/>
              </w:rPr>
              <w:fldChar w:fldCharType="end"/>
            </w:r>
          </w:hyperlink>
        </w:p>
        <w:p w:rsidR="00722926" w:rsidRDefault="00722926">
          <w:pPr>
            <w:pStyle w:val="TOC2"/>
            <w:tabs>
              <w:tab w:val="left" w:pos="880"/>
              <w:tab w:val="right" w:leader="dot" w:pos="9062"/>
            </w:tabs>
            <w:rPr>
              <w:noProof/>
              <w:sz w:val="22"/>
              <w:szCs w:val="22"/>
              <w:lang w:eastAsia="de-CH"/>
            </w:rPr>
          </w:pPr>
          <w:hyperlink w:anchor="_Toc312154975" w:history="1">
            <w:r w:rsidRPr="006822ED">
              <w:rPr>
                <w:rStyle w:val="Hyperlink"/>
                <w:noProof/>
                <w:lang w:val="en-US"/>
              </w:rPr>
              <w:t>4.3</w:t>
            </w:r>
            <w:r>
              <w:rPr>
                <w:noProof/>
                <w:sz w:val="22"/>
                <w:szCs w:val="22"/>
                <w:lang w:eastAsia="de-CH"/>
              </w:rPr>
              <w:tab/>
            </w:r>
            <w:r w:rsidRPr="006822ED">
              <w:rPr>
                <w:rStyle w:val="Hyperlink"/>
                <w:noProof/>
                <w:lang w:val="en-US"/>
              </w:rPr>
              <w:t>Dependency Injection mit Microsoft Unity</w:t>
            </w:r>
            <w:r>
              <w:rPr>
                <w:noProof/>
                <w:webHidden/>
              </w:rPr>
              <w:tab/>
            </w:r>
            <w:r>
              <w:rPr>
                <w:noProof/>
                <w:webHidden/>
              </w:rPr>
              <w:fldChar w:fldCharType="begin"/>
            </w:r>
            <w:r>
              <w:rPr>
                <w:noProof/>
                <w:webHidden/>
              </w:rPr>
              <w:instrText xml:space="preserve"> PAGEREF _Toc312154975 \h </w:instrText>
            </w:r>
            <w:r>
              <w:rPr>
                <w:noProof/>
                <w:webHidden/>
              </w:rPr>
            </w:r>
            <w:r>
              <w:rPr>
                <w:noProof/>
                <w:webHidden/>
              </w:rPr>
              <w:fldChar w:fldCharType="separate"/>
            </w:r>
            <w:r>
              <w:rPr>
                <w:noProof/>
                <w:webHidden/>
              </w:rPr>
              <w:t>21</w:t>
            </w:r>
            <w:r>
              <w:rPr>
                <w:noProof/>
                <w:webHidden/>
              </w:rPr>
              <w:fldChar w:fldCharType="end"/>
            </w:r>
          </w:hyperlink>
        </w:p>
        <w:p w:rsidR="00722926" w:rsidRDefault="00722926">
          <w:r>
            <w:rPr>
              <w:b/>
              <w:bCs/>
              <w:lang w:val="de-DE"/>
            </w:rPr>
            <w:fldChar w:fldCharType="end"/>
          </w:r>
        </w:p>
      </w:sdtContent>
    </w:sdt>
    <w:p w:rsidR="00722926" w:rsidRDefault="00722926" w:rsidP="00722926">
      <w:pPr>
        <w:pStyle w:val="Heading2"/>
      </w:pPr>
      <w:bookmarkStart w:id="183" w:name="_Toc312154948"/>
      <w:r>
        <w:t>Abbildungsverzeichnis</w:t>
      </w:r>
      <w:bookmarkEnd w:id="183"/>
    </w:p>
    <w:p w:rsidR="00722926" w:rsidRDefault="00722926">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2154918" w:history="1">
        <w:r w:rsidRPr="00FE285E">
          <w:rPr>
            <w:rStyle w:val="Hyperlink"/>
            <w:noProof/>
          </w:rPr>
          <w:t>Abbildung 1 – Systemübersicht</w:t>
        </w:r>
        <w:r>
          <w:rPr>
            <w:noProof/>
            <w:webHidden/>
          </w:rPr>
          <w:tab/>
        </w:r>
        <w:r>
          <w:rPr>
            <w:noProof/>
            <w:webHidden/>
          </w:rPr>
          <w:fldChar w:fldCharType="begin"/>
        </w:r>
        <w:r>
          <w:rPr>
            <w:noProof/>
            <w:webHidden/>
          </w:rPr>
          <w:instrText xml:space="preserve"> PAGEREF _Toc312154918 \h </w:instrText>
        </w:r>
        <w:r>
          <w:rPr>
            <w:noProof/>
            <w:webHidden/>
          </w:rPr>
        </w:r>
        <w:r>
          <w:rPr>
            <w:noProof/>
            <w:webHidden/>
          </w:rPr>
          <w:fldChar w:fldCharType="separate"/>
        </w:r>
        <w:r>
          <w:rPr>
            <w:noProof/>
            <w:webHidden/>
          </w:rPr>
          <w:t>5</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19" w:history="1">
        <w:r w:rsidRPr="00FE285E">
          <w:rPr>
            <w:rStyle w:val="Hyperlink"/>
            <w:noProof/>
          </w:rPr>
          <w:t>Abbildung 2 - Generierung Dependency Graph</w:t>
        </w:r>
        <w:r>
          <w:rPr>
            <w:noProof/>
            <w:webHidden/>
          </w:rPr>
          <w:tab/>
        </w:r>
        <w:r>
          <w:rPr>
            <w:noProof/>
            <w:webHidden/>
          </w:rPr>
          <w:fldChar w:fldCharType="begin"/>
        </w:r>
        <w:r>
          <w:rPr>
            <w:noProof/>
            <w:webHidden/>
          </w:rPr>
          <w:instrText xml:space="preserve"> PAGEREF _Toc312154919 \h </w:instrText>
        </w:r>
        <w:r>
          <w:rPr>
            <w:noProof/>
            <w:webHidden/>
          </w:rPr>
        </w:r>
        <w:r>
          <w:rPr>
            <w:noProof/>
            <w:webHidden/>
          </w:rPr>
          <w:fldChar w:fldCharType="separate"/>
        </w:r>
        <w:r>
          <w:rPr>
            <w:noProof/>
            <w:webHidden/>
          </w:rPr>
          <w:t>7</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20" w:history="1">
        <w:r w:rsidRPr="00FE285E">
          <w:rPr>
            <w:rStyle w:val="Hyperlink"/>
            <w:noProof/>
          </w:rPr>
          <w:t>Abbildung 3 - Übersicht Abhängigkeiten</w:t>
        </w:r>
        <w:r>
          <w:rPr>
            <w:noProof/>
            <w:webHidden/>
          </w:rPr>
          <w:tab/>
        </w:r>
        <w:r>
          <w:rPr>
            <w:noProof/>
            <w:webHidden/>
          </w:rPr>
          <w:fldChar w:fldCharType="begin"/>
        </w:r>
        <w:r>
          <w:rPr>
            <w:noProof/>
            <w:webHidden/>
          </w:rPr>
          <w:instrText xml:space="preserve"> PAGEREF _Toc312154920 \h </w:instrText>
        </w:r>
        <w:r>
          <w:rPr>
            <w:noProof/>
            <w:webHidden/>
          </w:rPr>
        </w:r>
        <w:r>
          <w:rPr>
            <w:noProof/>
            <w:webHidden/>
          </w:rPr>
          <w:fldChar w:fldCharType="separate"/>
        </w:r>
        <w:r>
          <w:rPr>
            <w:noProof/>
            <w:webHidden/>
          </w:rPr>
          <w:t>7</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21" w:history="1">
        <w:r w:rsidRPr="00FE285E">
          <w:rPr>
            <w:rStyle w:val="Hyperlink"/>
            <w:noProof/>
          </w:rPr>
          <w:t>Abbildung 5 - Übersicht Abhängigkeiten mit Details</w:t>
        </w:r>
        <w:r>
          <w:rPr>
            <w:noProof/>
            <w:webHidden/>
          </w:rPr>
          <w:tab/>
        </w:r>
        <w:r>
          <w:rPr>
            <w:noProof/>
            <w:webHidden/>
          </w:rPr>
          <w:fldChar w:fldCharType="begin"/>
        </w:r>
        <w:r>
          <w:rPr>
            <w:noProof/>
            <w:webHidden/>
          </w:rPr>
          <w:instrText xml:space="preserve"> PAGEREF _Toc312154921 \h </w:instrText>
        </w:r>
        <w:r>
          <w:rPr>
            <w:noProof/>
            <w:webHidden/>
          </w:rPr>
        </w:r>
        <w:r>
          <w:rPr>
            <w:noProof/>
            <w:webHidden/>
          </w:rPr>
          <w:fldChar w:fldCharType="separate"/>
        </w:r>
        <w:r>
          <w:rPr>
            <w:noProof/>
            <w:webHidden/>
          </w:rPr>
          <w:t>8</w:t>
        </w:r>
        <w:r>
          <w:rPr>
            <w:noProof/>
            <w:webHidden/>
          </w:rPr>
          <w:fldChar w:fldCharType="end"/>
        </w:r>
      </w:hyperlink>
    </w:p>
    <w:p w:rsidR="00722926" w:rsidRDefault="00722926">
      <w:pPr>
        <w:pStyle w:val="TableofFigures"/>
        <w:tabs>
          <w:tab w:val="right" w:leader="dot" w:pos="9062"/>
        </w:tabs>
        <w:rPr>
          <w:noProof/>
          <w:sz w:val="22"/>
          <w:szCs w:val="22"/>
          <w:lang w:eastAsia="de-CH"/>
        </w:rPr>
      </w:pPr>
      <w:hyperlink r:id="rId61" w:anchor="_Toc312154922" w:history="1">
        <w:r w:rsidRPr="00FE285E">
          <w:rPr>
            <w:rStyle w:val="Hyperlink"/>
            <w:noProof/>
          </w:rPr>
          <w:t>Abbildung 4 - Details Abhängigkeiten</w:t>
        </w:r>
        <w:r>
          <w:rPr>
            <w:noProof/>
            <w:webHidden/>
          </w:rPr>
          <w:tab/>
        </w:r>
        <w:r>
          <w:rPr>
            <w:noProof/>
            <w:webHidden/>
          </w:rPr>
          <w:fldChar w:fldCharType="begin"/>
        </w:r>
        <w:r>
          <w:rPr>
            <w:noProof/>
            <w:webHidden/>
          </w:rPr>
          <w:instrText xml:space="preserve"> PAGEREF _Toc312154922 \h </w:instrText>
        </w:r>
        <w:r>
          <w:rPr>
            <w:noProof/>
            <w:webHidden/>
          </w:rPr>
        </w:r>
        <w:r>
          <w:rPr>
            <w:noProof/>
            <w:webHidden/>
          </w:rPr>
          <w:fldChar w:fldCharType="separate"/>
        </w:r>
        <w:r>
          <w:rPr>
            <w:noProof/>
            <w:webHidden/>
          </w:rPr>
          <w:t>8</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23" w:history="1">
        <w:r w:rsidRPr="00FE285E">
          <w:rPr>
            <w:rStyle w:val="Hyperlink"/>
            <w:noProof/>
          </w:rPr>
          <w:t>Abbildung 6 - NDepend Dependency Graph</w:t>
        </w:r>
        <w:r>
          <w:rPr>
            <w:noProof/>
            <w:webHidden/>
          </w:rPr>
          <w:tab/>
        </w:r>
        <w:r>
          <w:rPr>
            <w:noProof/>
            <w:webHidden/>
          </w:rPr>
          <w:fldChar w:fldCharType="begin"/>
        </w:r>
        <w:r>
          <w:rPr>
            <w:noProof/>
            <w:webHidden/>
          </w:rPr>
          <w:instrText xml:space="preserve"> PAGEREF _Toc312154923 \h </w:instrText>
        </w:r>
        <w:r>
          <w:rPr>
            <w:noProof/>
            <w:webHidden/>
          </w:rPr>
        </w:r>
        <w:r>
          <w:rPr>
            <w:noProof/>
            <w:webHidden/>
          </w:rPr>
          <w:fldChar w:fldCharType="separate"/>
        </w:r>
        <w:r>
          <w:rPr>
            <w:noProof/>
            <w:webHidden/>
          </w:rPr>
          <w:t>9</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24" w:history="1">
        <w:r w:rsidRPr="00FE285E">
          <w:rPr>
            <w:rStyle w:val="Hyperlink"/>
            <w:noProof/>
          </w:rPr>
          <w:t>Abbildung 7 - Übersicht Interfaces</w:t>
        </w:r>
        <w:r>
          <w:rPr>
            <w:noProof/>
            <w:webHidden/>
          </w:rPr>
          <w:tab/>
        </w:r>
        <w:r>
          <w:rPr>
            <w:noProof/>
            <w:webHidden/>
          </w:rPr>
          <w:fldChar w:fldCharType="begin"/>
        </w:r>
        <w:r>
          <w:rPr>
            <w:noProof/>
            <w:webHidden/>
          </w:rPr>
          <w:instrText xml:space="preserve"> PAGEREF _Toc312154924 \h </w:instrText>
        </w:r>
        <w:r>
          <w:rPr>
            <w:noProof/>
            <w:webHidden/>
          </w:rPr>
        </w:r>
        <w:r>
          <w:rPr>
            <w:noProof/>
            <w:webHidden/>
          </w:rPr>
          <w:fldChar w:fldCharType="separate"/>
        </w:r>
        <w:r>
          <w:rPr>
            <w:noProof/>
            <w:webHidden/>
          </w:rPr>
          <w:t>9</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25" w:history="1">
        <w:r w:rsidRPr="00FE285E">
          <w:rPr>
            <w:rStyle w:val="Hyperlink"/>
            <w:noProof/>
          </w:rPr>
          <w:t>Abbildung 8 - Converter.Interfaces</w:t>
        </w:r>
        <w:r>
          <w:rPr>
            <w:noProof/>
            <w:webHidden/>
          </w:rPr>
          <w:tab/>
        </w:r>
        <w:r>
          <w:rPr>
            <w:noProof/>
            <w:webHidden/>
          </w:rPr>
          <w:fldChar w:fldCharType="begin"/>
        </w:r>
        <w:r>
          <w:rPr>
            <w:noProof/>
            <w:webHidden/>
          </w:rPr>
          <w:instrText xml:space="preserve"> PAGEREF _Toc312154925 \h </w:instrText>
        </w:r>
        <w:r>
          <w:rPr>
            <w:noProof/>
            <w:webHidden/>
          </w:rPr>
        </w:r>
        <w:r>
          <w:rPr>
            <w:noProof/>
            <w:webHidden/>
          </w:rPr>
          <w:fldChar w:fldCharType="separate"/>
        </w:r>
        <w:r>
          <w:rPr>
            <w:noProof/>
            <w:webHidden/>
          </w:rPr>
          <w:t>10</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26" w:history="1">
        <w:r w:rsidRPr="00FE285E">
          <w:rPr>
            <w:rStyle w:val="Hyperlink"/>
            <w:noProof/>
          </w:rPr>
          <w:t>Abbildung 9 -  Services.Interfaces</w:t>
        </w:r>
        <w:r>
          <w:rPr>
            <w:noProof/>
            <w:webHidden/>
          </w:rPr>
          <w:tab/>
        </w:r>
        <w:r>
          <w:rPr>
            <w:noProof/>
            <w:webHidden/>
          </w:rPr>
          <w:fldChar w:fldCharType="begin"/>
        </w:r>
        <w:r>
          <w:rPr>
            <w:noProof/>
            <w:webHidden/>
          </w:rPr>
          <w:instrText xml:space="preserve"> PAGEREF _Toc312154926 \h </w:instrText>
        </w:r>
        <w:r>
          <w:rPr>
            <w:noProof/>
            <w:webHidden/>
          </w:rPr>
        </w:r>
        <w:r>
          <w:rPr>
            <w:noProof/>
            <w:webHidden/>
          </w:rPr>
          <w:fldChar w:fldCharType="separate"/>
        </w:r>
        <w:r>
          <w:rPr>
            <w:noProof/>
            <w:webHidden/>
          </w:rPr>
          <w:t>10</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27" w:history="1">
        <w:r w:rsidRPr="00FE285E">
          <w:rPr>
            <w:rStyle w:val="Hyperlink"/>
            <w:noProof/>
          </w:rPr>
          <w:t>Abbildung 10 - Loader.Interfaces</w:t>
        </w:r>
        <w:r>
          <w:rPr>
            <w:noProof/>
            <w:webHidden/>
          </w:rPr>
          <w:tab/>
        </w:r>
        <w:r>
          <w:rPr>
            <w:noProof/>
            <w:webHidden/>
          </w:rPr>
          <w:fldChar w:fldCharType="begin"/>
        </w:r>
        <w:r>
          <w:rPr>
            <w:noProof/>
            <w:webHidden/>
          </w:rPr>
          <w:instrText xml:space="preserve"> PAGEREF _Toc312154927 \h </w:instrText>
        </w:r>
        <w:r>
          <w:rPr>
            <w:noProof/>
            <w:webHidden/>
          </w:rPr>
        </w:r>
        <w:r>
          <w:rPr>
            <w:noProof/>
            <w:webHidden/>
          </w:rPr>
          <w:fldChar w:fldCharType="separate"/>
        </w:r>
        <w:r>
          <w:rPr>
            <w:noProof/>
            <w:webHidden/>
          </w:rPr>
          <w:t>11</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28" w:history="1">
        <w:r w:rsidRPr="00FE285E">
          <w:rPr>
            <w:rStyle w:val="Hyperlink"/>
            <w:noProof/>
          </w:rPr>
          <w:t>Abbildung 11 - Implementation Übersicht</w:t>
        </w:r>
        <w:r>
          <w:rPr>
            <w:noProof/>
            <w:webHidden/>
          </w:rPr>
          <w:tab/>
        </w:r>
        <w:r>
          <w:rPr>
            <w:noProof/>
            <w:webHidden/>
          </w:rPr>
          <w:fldChar w:fldCharType="begin"/>
        </w:r>
        <w:r>
          <w:rPr>
            <w:noProof/>
            <w:webHidden/>
          </w:rPr>
          <w:instrText xml:space="preserve"> PAGEREF _Toc312154928 \h </w:instrText>
        </w:r>
        <w:r>
          <w:rPr>
            <w:noProof/>
            <w:webHidden/>
          </w:rPr>
        </w:r>
        <w:r>
          <w:rPr>
            <w:noProof/>
            <w:webHidden/>
          </w:rPr>
          <w:fldChar w:fldCharType="separate"/>
        </w:r>
        <w:r>
          <w:rPr>
            <w:noProof/>
            <w:webHidden/>
          </w:rPr>
          <w:t>11</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29" w:history="1">
        <w:r w:rsidRPr="00FE285E">
          <w:rPr>
            <w:rStyle w:val="Hyperlink"/>
            <w:noProof/>
          </w:rPr>
          <w:t>Abbildung 12 - Services.Loader</w:t>
        </w:r>
        <w:r>
          <w:rPr>
            <w:noProof/>
            <w:webHidden/>
          </w:rPr>
          <w:tab/>
        </w:r>
        <w:r>
          <w:rPr>
            <w:noProof/>
            <w:webHidden/>
          </w:rPr>
          <w:fldChar w:fldCharType="begin"/>
        </w:r>
        <w:r>
          <w:rPr>
            <w:noProof/>
            <w:webHidden/>
          </w:rPr>
          <w:instrText xml:space="preserve"> PAGEREF _Toc312154929 \h </w:instrText>
        </w:r>
        <w:r>
          <w:rPr>
            <w:noProof/>
            <w:webHidden/>
          </w:rPr>
        </w:r>
        <w:r>
          <w:rPr>
            <w:noProof/>
            <w:webHidden/>
          </w:rPr>
          <w:fldChar w:fldCharType="separate"/>
        </w:r>
        <w:r>
          <w:rPr>
            <w:noProof/>
            <w:webHidden/>
          </w:rPr>
          <w:t>11</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0" w:history="1">
        <w:r w:rsidRPr="00FE285E">
          <w:rPr>
            <w:rStyle w:val="Hyperlink"/>
            <w:noProof/>
          </w:rPr>
          <w:t>Abbildung 13 - Converter.Pdf</w:t>
        </w:r>
        <w:r>
          <w:rPr>
            <w:noProof/>
            <w:webHidden/>
          </w:rPr>
          <w:tab/>
        </w:r>
        <w:r>
          <w:rPr>
            <w:noProof/>
            <w:webHidden/>
          </w:rPr>
          <w:fldChar w:fldCharType="begin"/>
        </w:r>
        <w:r>
          <w:rPr>
            <w:noProof/>
            <w:webHidden/>
          </w:rPr>
          <w:instrText xml:space="preserve"> PAGEREF _Toc312154930 \h </w:instrText>
        </w:r>
        <w:r>
          <w:rPr>
            <w:noProof/>
            <w:webHidden/>
          </w:rPr>
        </w:r>
        <w:r>
          <w:rPr>
            <w:noProof/>
            <w:webHidden/>
          </w:rPr>
          <w:fldChar w:fldCharType="separate"/>
        </w:r>
        <w:r>
          <w:rPr>
            <w:noProof/>
            <w:webHidden/>
          </w:rPr>
          <w:t>12</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1" w:history="1">
        <w:r w:rsidRPr="00FE285E">
          <w:rPr>
            <w:rStyle w:val="Hyperlink"/>
            <w:noProof/>
          </w:rPr>
          <w:t>Abbildung 14 - Preparer</w:t>
        </w:r>
        <w:r>
          <w:rPr>
            <w:noProof/>
            <w:webHidden/>
          </w:rPr>
          <w:tab/>
        </w:r>
        <w:r>
          <w:rPr>
            <w:noProof/>
            <w:webHidden/>
          </w:rPr>
          <w:fldChar w:fldCharType="begin"/>
        </w:r>
        <w:r>
          <w:rPr>
            <w:noProof/>
            <w:webHidden/>
          </w:rPr>
          <w:instrText xml:space="preserve"> PAGEREF _Toc312154931 \h </w:instrText>
        </w:r>
        <w:r>
          <w:rPr>
            <w:noProof/>
            <w:webHidden/>
          </w:rPr>
        </w:r>
        <w:r>
          <w:rPr>
            <w:noProof/>
            <w:webHidden/>
          </w:rPr>
          <w:fldChar w:fldCharType="separate"/>
        </w:r>
        <w:r>
          <w:rPr>
            <w:noProof/>
            <w:webHidden/>
          </w:rPr>
          <w:t>12</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2" w:history="1">
        <w:r w:rsidRPr="00FE285E">
          <w:rPr>
            <w:rStyle w:val="Hyperlink"/>
            <w:noProof/>
          </w:rPr>
          <w:t>Abbildung 15 - Sequenzdiagramm Preparer</w:t>
        </w:r>
        <w:r>
          <w:rPr>
            <w:noProof/>
            <w:webHidden/>
          </w:rPr>
          <w:tab/>
        </w:r>
        <w:r>
          <w:rPr>
            <w:noProof/>
            <w:webHidden/>
          </w:rPr>
          <w:fldChar w:fldCharType="begin"/>
        </w:r>
        <w:r>
          <w:rPr>
            <w:noProof/>
            <w:webHidden/>
          </w:rPr>
          <w:instrText xml:space="preserve"> PAGEREF _Toc312154932 \h </w:instrText>
        </w:r>
        <w:r>
          <w:rPr>
            <w:noProof/>
            <w:webHidden/>
          </w:rPr>
        </w:r>
        <w:r>
          <w:rPr>
            <w:noProof/>
            <w:webHidden/>
          </w:rPr>
          <w:fldChar w:fldCharType="separate"/>
        </w:r>
        <w:r>
          <w:rPr>
            <w:noProof/>
            <w:webHidden/>
          </w:rPr>
          <w:t>13</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3" w:history="1">
        <w:r w:rsidRPr="00FE285E">
          <w:rPr>
            <w:rStyle w:val="Hyperlink"/>
            <w:noProof/>
          </w:rPr>
          <w:t>Abbildung 16 - Services</w:t>
        </w:r>
        <w:r>
          <w:rPr>
            <w:noProof/>
            <w:webHidden/>
          </w:rPr>
          <w:tab/>
        </w:r>
        <w:r>
          <w:rPr>
            <w:noProof/>
            <w:webHidden/>
          </w:rPr>
          <w:fldChar w:fldCharType="begin"/>
        </w:r>
        <w:r>
          <w:rPr>
            <w:noProof/>
            <w:webHidden/>
          </w:rPr>
          <w:instrText xml:space="preserve"> PAGEREF _Toc312154933 \h </w:instrText>
        </w:r>
        <w:r>
          <w:rPr>
            <w:noProof/>
            <w:webHidden/>
          </w:rPr>
        </w:r>
        <w:r>
          <w:rPr>
            <w:noProof/>
            <w:webHidden/>
          </w:rPr>
          <w:fldChar w:fldCharType="separate"/>
        </w:r>
        <w:r>
          <w:rPr>
            <w:noProof/>
            <w:webHidden/>
          </w:rPr>
          <w:t>14</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4" w:history="1">
        <w:r w:rsidRPr="00FE285E">
          <w:rPr>
            <w:rStyle w:val="Hyperlink"/>
            <w:noProof/>
          </w:rPr>
          <w:t>Abbildung 17 - UserInterface.Surface</w:t>
        </w:r>
        <w:r>
          <w:rPr>
            <w:noProof/>
            <w:webHidden/>
          </w:rPr>
          <w:tab/>
        </w:r>
        <w:r>
          <w:rPr>
            <w:noProof/>
            <w:webHidden/>
          </w:rPr>
          <w:fldChar w:fldCharType="begin"/>
        </w:r>
        <w:r>
          <w:rPr>
            <w:noProof/>
            <w:webHidden/>
          </w:rPr>
          <w:instrText xml:space="preserve"> PAGEREF _Toc312154934 \h </w:instrText>
        </w:r>
        <w:r>
          <w:rPr>
            <w:noProof/>
            <w:webHidden/>
          </w:rPr>
        </w:r>
        <w:r>
          <w:rPr>
            <w:noProof/>
            <w:webHidden/>
          </w:rPr>
          <w:fldChar w:fldCharType="separate"/>
        </w:r>
        <w:r>
          <w:rPr>
            <w:noProof/>
            <w:webHidden/>
          </w:rPr>
          <w:t>15</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5" w:history="1">
        <w:r w:rsidRPr="00FE285E">
          <w:rPr>
            <w:rStyle w:val="Hyperlink"/>
            <w:noProof/>
          </w:rPr>
          <w:t>Abbildung 18 - ProjectFlip</w:t>
        </w:r>
        <w:r>
          <w:rPr>
            <w:noProof/>
            <w:webHidden/>
          </w:rPr>
          <w:tab/>
        </w:r>
        <w:r>
          <w:rPr>
            <w:noProof/>
            <w:webHidden/>
          </w:rPr>
          <w:fldChar w:fldCharType="begin"/>
        </w:r>
        <w:r>
          <w:rPr>
            <w:noProof/>
            <w:webHidden/>
          </w:rPr>
          <w:instrText xml:space="preserve"> PAGEREF _Toc312154935 \h </w:instrText>
        </w:r>
        <w:r>
          <w:rPr>
            <w:noProof/>
            <w:webHidden/>
          </w:rPr>
        </w:r>
        <w:r>
          <w:rPr>
            <w:noProof/>
            <w:webHidden/>
          </w:rPr>
          <w:fldChar w:fldCharType="separate"/>
        </w:r>
        <w:r>
          <w:rPr>
            <w:noProof/>
            <w:webHidden/>
          </w:rPr>
          <w:t>16</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6" w:history="1">
        <w:r w:rsidRPr="00FE285E">
          <w:rPr>
            <w:rStyle w:val="Hyperlink"/>
            <w:noProof/>
          </w:rPr>
          <w:t>Abbildung 19 - Übersicht</w:t>
        </w:r>
        <w:r>
          <w:rPr>
            <w:noProof/>
            <w:webHidden/>
          </w:rPr>
          <w:tab/>
        </w:r>
        <w:r>
          <w:rPr>
            <w:noProof/>
            <w:webHidden/>
          </w:rPr>
          <w:fldChar w:fldCharType="begin"/>
        </w:r>
        <w:r>
          <w:rPr>
            <w:noProof/>
            <w:webHidden/>
          </w:rPr>
          <w:instrText xml:space="preserve"> PAGEREF _Toc312154936 \h </w:instrText>
        </w:r>
        <w:r>
          <w:rPr>
            <w:noProof/>
            <w:webHidden/>
          </w:rPr>
        </w:r>
        <w:r>
          <w:rPr>
            <w:noProof/>
            <w:webHidden/>
          </w:rPr>
          <w:fldChar w:fldCharType="separate"/>
        </w:r>
        <w:r>
          <w:rPr>
            <w:noProof/>
            <w:webHidden/>
          </w:rPr>
          <w:t>17</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7" w:history="1">
        <w:r w:rsidRPr="00FE285E">
          <w:rPr>
            <w:rStyle w:val="Hyperlink"/>
            <w:noProof/>
          </w:rPr>
          <w:t>Abbildung 20 - Filter View</w:t>
        </w:r>
        <w:r>
          <w:rPr>
            <w:noProof/>
            <w:webHidden/>
          </w:rPr>
          <w:tab/>
        </w:r>
        <w:r>
          <w:rPr>
            <w:noProof/>
            <w:webHidden/>
          </w:rPr>
          <w:fldChar w:fldCharType="begin"/>
        </w:r>
        <w:r>
          <w:rPr>
            <w:noProof/>
            <w:webHidden/>
          </w:rPr>
          <w:instrText xml:space="preserve"> PAGEREF _Toc312154937 \h </w:instrText>
        </w:r>
        <w:r>
          <w:rPr>
            <w:noProof/>
            <w:webHidden/>
          </w:rPr>
        </w:r>
        <w:r>
          <w:rPr>
            <w:noProof/>
            <w:webHidden/>
          </w:rPr>
          <w:fldChar w:fldCharType="separate"/>
        </w:r>
        <w:r>
          <w:rPr>
            <w:noProof/>
            <w:webHidden/>
          </w:rPr>
          <w:t>17</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8" w:history="1">
        <w:r w:rsidRPr="00FE285E">
          <w:rPr>
            <w:rStyle w:val="Hyperlink"/>
            <w:noProof/>
          </w:rPr>
          <w:t>Abbildung 21 - Gefilterte Übersicht</w:t>
        </w:r>
        <w:r>
          <w:rPr>
            <w:noProof/>
            <w:webHidden/>
          </w:rPr>
          <w:tab/>
        </w:r>
        <w:r>
          <w:rPr>
            <w:noProof/>
            <w:webHidden/>
          </w:rPr>
          <w:fldChar w:fldCharType="begin"/>
        </w:r>
        <w:r>
          <w:rPr>
            <w:noProof/>
            <w:webHidden/>
          </w:rPr>
          <w:instrText xml:space="preserve"> PAGEREF _Toc312154938 \h </w:instrText>
        </w:r>
        <w:r>
          <w:rPr>
            <w:noProof/>
            <w:webHidden/>
          </w:rPr>
        </w:r>
        <w:r>
          <w:rPr>
            <w:noProof/>
            <w:webHidden/>
          </w:rPr>
          <w:fldChar w:fldCharType="separate"/>
        </w:r>
        <w:r>
          <w:rPr>
            <w:noProof/>
            <w:webHidden/>
          </w:rPr>
          <w:t>18</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39" w:history="1">
        <w:r w:rsidRPr="00FE285E">
          <w:rPr>
            <w:rStyle w:val="Hyperlink"/>
            <w:noProof/>
          </w:rPr>
          <w:t>Abbildung 22 - Info View</w:t>
        </w:r>
        <w:r>
          <w:rPr>
            <w:noProof/>
            <w:webHidden/>
          </w:rPr>
          <w:tab/>
        </w:r>
        <w:r>
          <w:rPr>
            <w:noProof/>
            <w:webHidden/>
          </w:rPr>
          <w:fldChar w:fldCharType="begin"/>
        </w:r>
        <w:r>
          <w:rPr>
            <w:noProof/>
            <w:webHidden/>
          </w:rPr>
          <w:instrText xml:space="preserve"> PAGEREF _Toc312154939 \h </w:instrText>
        </w:r>
        <w:r>
          <w:rPr>
            <w:noProof/>
            <w:webHidden/>
          </w:rPr>
        </w:r>
        <w:r>
          <w:rPr>
            <w:noProof/>
            <w:webHidden/>
          </w:rPr>
          <w:fldChar w:fldCharType="separate"/>
        </w:r>
        <w:r>
          <w:rPr>
            <w:noProof/>
            <w:webHidden/>
          </w:rPr>
          <w:t>18</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40" w:history="1">
        <w:r w:rsidRPr="00FE285E">
          <w:rPr>
            <w:rStyle w:val="Hyperlink"/>
            <w:noProof/>
          </w:rPr>
          <w:t>Abbildung 23 - Detail View</w:t>
        </w:r>
        <w:r>
          <w:rPr>
            <w:noProof/>
            <w:webHidden/>
          </w:rPr>
          <w:tab/>
        </w:r>
        <w:r>
          <w:rPr>
            <w:noProof/>
            <w:webHidden/>
          </w:rPr>
          <w:fldChar w:fldCharType="begin"/>
        </w:r>
        <w:r>
          <w:rPr>
            <w:noProof/>
            <w:webHidden/>
          </w:rPr>
          <w:instrText xml:space="preserve"> PAGEREF _Toc312154940 \h </w:instrText>
        </w:r>
        <w:r>
          <w:rPr>
            <w:noProof/>
            <w:webHidden/>
          </w:rPr>
        </w:r>
        <w:r>
          <w:rPr>
            <w:noProof/>
            <w:webHidden/>
          </w:rPr>
          <w:fldChar w:fldCharType="separate"/>
        </w:r>
        <w:r>
          <w:rPr>
            <w:noProof/>
            <w:webHidden/>
          </w:rPr>
          <w:t>19</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41" w:history="1">
        <w:r w:rsidRPr="00FE285E">
          <w:rPr>
            <w:rStyle w:val="Hyperlink"/>
            <w:noProof/>
          </w:rPr>
          <w:t>Abbildung 24 - Detail View mit Zoom</w:t>
        </w:r>
        <w:r>
          <w:rPr>
            <w:noProof/>
            <w:webHidden/>
          </w:rPr>
          <w:tab/>
        </w:r>
        <w:r>
          <w:rPr>
            <w:noProof/>
            <w:webHidden/>
          </w:rPr>
          <w:fldChar w:fldCharType="begin"/>
        </w:r>
        <w:r>
          <w:rPr>
            <w:noProof/>
            <w:webHidden/>
          </w:rPr>
          <w:instrText xml:space="preserve"> PAGEREF _Toc312154941 \h </w:instrText>
        </w:r>
        <w:r>
          <w:rPr>
            <w:noProof/>
            <w:webHidden/>
          </w:rPr>
        </w:r>
        <w:r>
          <w:rPr>
            <w:noProof/>
            <w:webHidden/>
          </w:rPr>
          <w:fldChar w:fldCharType="separate"/>
        </w:r>
        <w:r>
          <w:rPr>
            <w:noProof/>
            <w:webHidden/>
          </w:rPr>
          <w:t>19</w:t>
        </w:r>
        <w:r>
          <w:rPr>
            <w:noProof/>
            <w:webHidden/>
          </w:rPr>
          <w:fldChar w:fldCharType="end"/>
        </w:r>
      </w:hyperlink>
    </w:p>
    <w:p w:rsidR="00722926" w:rsidRDefault="00722926">
      <w:r>
        <w:fldChar w:fldCharType="end"/>
      </w:r>
    </w:p>
    <w:p w:rsidR="00722926" w:rsidRDefault="00722926" w:rsidP="00722926">
      <w:pPr>
        <w:pStyle w:val="Heading2"/>
      </w:pPr>
      <w:bookmarkStart w:id="184" w:name="_Toc312154949"/>
      <w:r>
        <w:t>Tabellenverzeichnis</w:t>
      </w:r>
      <w:bookmarkEnd w:id="184"/>
    </w:p>
    <w:p w:rsidR="00722926" w:rsidRDefault="00722926">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154942" w:history="1">
        <w:r w:rsidRPr="00684E00">
          <w:rPr>
            <w:rStyle w:val="Hyperlink"/>
            <w:noProof/>
          </w:rPr>
          <w:t>Tabelle 1 - Nutzwertanalyse</w:t>
        </w:r>
        <w:r>
          <w:rPr>
            <w:noProof/>
            <w:webHidden/>
          </w:rPr>
          <w:tab/>
        </w:r>
        <w:r>
          <w:rPr>
            <w:noProof/>
            <w:webHidden/>
          </w:rPr>
          <w:fldChar w:fldCharType="begin"/>
        </w:r>
        <w:r>
          <w:rPr>
            <w:noProof/>
            <w:webHidden/>
          </w:rPr>
          <w:instrText xml:space="preserve"> PAGEREF _Toc312154942 \h </w:instrText>
        </w:r>
        <w:r>
          <w:rPr>
            <w:noProof/>
            <w:webHidden/>
          </w:rPr>
        </w:r>
        <w:r>
          <w:rPr>
            <w:noProof/>
            <w:webHidden/>
          </w:rPr>
          <w:fldChar w:fldCharType="separate"/>
        </w:r>
        <w:r>
          <w:rPr>
            <w:noProof/>
            <w:webHidden/>
          </w:rPr>
          <w:t>4</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43" w:history="1">
        <w:r w:rsidRPr="00684E00">
          <w:rPr>
            <w:rStyle w:val="Hyperlink"/>
            <w:noProof/>
          </w:rPr>
          <w:t>Tabelle 2 - Beispiel Mapping Dictionary</w:t>
        </w:r>
        <w:r>
          <w:rPr>
            <w:noProof/>
            <w:webHidden/>
          </w:rPr>
          <w:tab/>
        </w:r>
        <w:r>
          <w:rPr>
            <w:noProof/>
            <w:webHidden/>
          </w:rPr>
          <w:fldChar w:fldCharType="begin"/>
        </w:r>
        <w:r>
          <w:rPr>
            <w:noProof/>
            <w:webHidden/>
          </w:rPr>
          <w:instrText xml:space="preserve"> PAGEREF _Toc312154943 \h </w:instrText>
        </w:r>
        <w:r>
          <w:rPr>
            <w:noProof/>
            <w:webHidden/>
          </w:rPr>
        </w:r>
        <w:r>
          <w:rPr>
            <w:noProof/>
            <w:webHidden/>
          </w:rPr>
          <w:fldChar w:fldCharType="separate"/>
        </w:r>
        <w:r>
          <w:rPr>
            <w:noProof/>
            <w:webHidden/>
          </w:rPr>
          <w:t>6</w:t>
        </w:r>
        <w:r>
          <w:rPr>
            <w:noProof/>
            <w:webHidden/>
          </w:rPr>
          <w:fldChar w:fldCharType="end"/>
        </w:r>
      </w:hyperlink>
    </w:p>
    <w:p w:rsidR="00722926" w:rsidRDefault="00722926">
      <w:pPr>
        <w:pStyle w:val="TableofFigures"/>
        <w:tabs>
          <w:tab w:val="right" w:leader="dot" w:pos="9062"/>
        </w:tabs>
        <w:rPr>
          <w:noProof/>
          <w:sz w:val="22"/>
          <w:szCs w:val="22"/>
          <w:lang w:eastAsia="de-CH"/>
        </w:rPr>
      </w:pPr>
      <w:hyperlink w:anchor="_Toc312154944" w:history="1">
        <w:r w:rsidRPr="00684E00">
          <w:rPr>
            <w:rStyle w:val="Hyperlink"/>
            <w:noProof/>
          </w:rPr>
          <w:t>Tabelle 3 - Beispiel Mapping Datei</w:t>
        </w:r>
        <w:r>
          <w:rPr>
            <w:noProof/>
            <w:webHidden/>
          </w:rPr>
          <w:tab/>
        </w:r>
        <w:r>
          <w:rPr>
            <w:noProof/>
            <w:webHidden/>
          </w:rPr>
          <w:fldChar w:fldCharType="begin"/>
        </w:r>
        <w:r>
          <w:rPr>
            <w:noProof/>
            <w:webHidden/>
          </w:rPr>
          <w:instrText xml:space="preserve"> PAGEREF _Toc312154944 \h </w:instrText>
        </w:r>
        <w:r>
          <w:rPr>
            <w:noProof/>
            <w:webHidden/>
          </w:rPr>
        </w:r>
        <w:r>
          <w:rPr>
            <w:noProof/>
            <w:webHidden/>
          </w:rPr>
          <w:fldChar w:fldCharType="separate"/>
        </w:r>
        <w:r>
          <w:rPr>
            <w:noProof/>
            <w:webHidden/>
          </w:rPr>
          <w:t>6</w:t>
        </w:r>
        <w:r>
          <w:rPr>
            <w:noProof/>
            <w:webHidden/>
          </w:rPr>
          <w:fldChar w:fldCharType="end"/>
        </w:r>
      </w:hyperlink>
    </w:p>
    <w:p w:rsidR="00722926" w:rsidRDefault="00722926">
      <w:r>
        <w:fldChar w:fldCharType="end"/>
      </w:r>
      <w:r>
        <w:br w:type="page"/>
      </w:r>
    </w:p>
    <w:p w:rsidR="00722926" w:rsidRDefault="00722926" w:rsidP="00722926">
      <w:pPr>
        <w:pStyle w:val="Heading1"/>
      </w:pPr>
      <w:bookmarkStart w:id="185" w:name="_Toc312154950"/>
      <w:r>
        <w:lastRenderedPageBreak/>
        <w:t>Design Entscheide</w:t>
      </w:r>
      <w:bookmarkEnd w:id="185"/>
    </w:p>
    <w:p w:rsidR="00722926" w:rsidRDefault="00722926" w:rsidP="00722926">
      <w:pPr>
        <w:pStyle w:val="Heading2"/>
      </w:pPr>
      <w:bookmarkStart w:id="186" w:name="_Toc304725067"/>
      <w:bookmarkStart w:id="187" w:name="_Toc312154951"/>
      <w:r>
        <w:t>PDF auf Surface 2 Darstellen</w:t>
      </w:r>
      <w:bookmarkEnd w:id="186"/>
      <w:bookmarkEnd w:id="187"/>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722926">
      <w:pPr>
        <w:pStyle w:val="Heading3"/>
      </w:pPr>
      <w:bookmarkStart w:id="188" w:name="_Toc304725068"/>
      <w:bookmarkStart w:id="189" w:name="_Toc312154952"/>
      <w:r>
        <w:t>Varianten</w:t>
      </w:r>
      <w:bookmarkEnd w:id="188"/>
      <w:bookmarkEnd w:id="189"/>
    </w:p>
    <w:p w:rsidR="00722926" w:rsidRDefault="00722926" w:rsidP="00722926">
      <w:pPr>
        <w:pStyle w:val="Heading4"/>
      </w:pPr>
      <w:bookmarkStart w:id="190" w:name="_Toc304725069"/>
      <w:r>
        <w:t>Variante 1: PDF direkt darstellen</w:t>
      </w:r>
      <w:bookmarkEnd w:id="190"/>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722926">
      <w:pPr>
        <w:pStyle w:val="Heading4"/>
      </w:pPr>
      <w:bookmarkStart w:id="191" w:name="_Toc304725070"/>
      <w:r>
        <w:t>Variante 2: Umwandlung zu XPS</w:t>
      </w:r>
      <w:bookmarkEnd w:id="191"/>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722926">
      <w:pPr>
        <w:pStyle w:val="Heading4"/>
      </w:pPr>
      <w:bookmarkStart w:id="192" w:name="_Toc304725071"/>
      <w:r>
        <w:t>Variante 3: Umwandlung zu Bild</w:t>
      </w:r>
      <w:bookmarkEnd w:id="192"/>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722926">
      <w:pPr>
        <w:pStyle w:val="Heading3"/>
      </w:pPr>
      <w:bookmarkStart w:id="193" w:name="_Toc304725072"/>
      <w:bookmarkStart w:id="194" w:name="_Toc312154953"/>
      <w:r>
        <w:t>Nutzwertanalyse</w:t>
      </w:r>
      <w:bookmarkEnd w:id="193"/>
      <w:bookmarkEnd w:id="194"/>
    </w:p>
    <w:p w:rsidR="00722926" w:rsidRDefault="00722926" w:rsidP="00722926">
      <w:r>
        <w:t xml:space="preserve">In der Nutzwertanalyse (siehe </w:t>
      </w:r>
      <w:r>
        <w:fldChar w:fldCharType="begin"/>
      </w:r>
      <w:r>
        <w:instrText xml:space="preserve"> REF _Ref312054544 \h </w:instrText>
      </w:r>
      <w:r>
        <w:fldChar w:fldCharType="separate"/>
      </w:r>
      <w:r>
        <w:t xml:space="preserve">Tabelle </w:t>
      </w:r>
      <w:r>
        <w:rPr>
          <w:noProof/>
        </w:rPr>
        <w:t>1</w:t>
      </w:r>
      <w:r>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Heading5Char"/>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722926">
        <w:trPr>
          <w:trHeight w:val="450"/>
        </w:trPr>
        <w:tc>
          <w:tcPr>
            <w:tcW w:w="9288" w:type="dxa"/>
            <w:gridSpan w:val="10"/>
            <w:noWrap/>
            <w:hideMark/>
          </w:tcPr>
          <w:p w:rsidR="00722926" w:rsidRPr="00C55067" w:rsidRDefault="00722926">
            <w:r w:rsidRPr="00C55067">
              <w:lastRenderedPageBreak/>
              <w:t>Nutzwertanalyse: PDF auf Surface 2 darstellen</w:t>
            </w:r>
          </w:p>
        </w:tc>
      </w:tr>
      <w:tr w:rsidR="00722926" w:rsidRPr="00C55067" w:rsidTr="00722926">
        <w:trPr>
          <w:trHeight w:val="300"/>
        </w:trPr>
        <w:tc>
          <w:tcPr>
            <w:tcW w:w="2085" w:type="dxa"/>
            <w:noWrap/>
            <w:hideMark/>
          </w:tcPr>
          <w:p w:rsidR="00722926" w:rsidRPr="00C55067" w:rsidRDefault="00722926"/>
        </w:tc>
        <w:tc>
          <w:tcPr>
            <w:tcW w:w="1284" w:type="dxa"/>
            <w:noWrap/>
            <w:hideMark/>
          </w:tcPr>
          <w:p w:rsidR="00722926" w:rsidRPr="00C55067" w:rsidRDefault="00722926">
            <w:pPr>
              <w:rPr>
                <w:b/>
                <w:bCs/>
              </w:rPr>
            </w:pPr>
          </w:p>
        </w:tc>
        <w:tc>
          <w:tcPr>
            <w:tcW w:w="2373" w:type="dxa"/>
            <w:gridSpan w:val="3"/>
            <w:hideMark/>
          </w:tcPr>
          <w:p w:rsidR="00722926" w:rsidRPr="00C55067" w:rsidRDefault="00722926" w:rsidP="00722926">
            <w:pPr>
              <w:rPr>
                <w:b/>
                <w:bCs/>
              </w:rPr>
            </w:pPr>
            <w:r w:rsidRPr="00C55067">
              <w:rPr>
                <w:b/>
                <w:bCs/>
              </w:rPr>
              <w:t>Variante 1</w:t>
            </w:r>
          </w:p>
        </w:tc>
        <w:tc>
          <w:tcPr>
            <w:tcW w:w="1596" w:type="dxa"/>
            <w:gridSpan w:val="3"/>
            <w:hideMark/>
          </w:tcPr>
          <w:p w:rsidR="00722926" w:rsidRPr="00C55067" w:rsidRDefault="00722926" w:rsidP="00722926">
            <w:pPr>
              <w:rPr>
                <w:b/>
                <w:bCs/>
              </w:rPr>
            </w:pPr>
            <w:r w:rsidRPr="00C55067">
              <w:rPr>
                <w:b/>
                <w:bCs/>
              </w:rPr>
              <w:t>Variante 2</w:t>
            </w:r>
          </w:p>
        </w:tc>
        <w:tc>
          <w:tcPr>
            <w:tcW w:w="1950" w:type="dxa"/>
            <w:gridSpan w:val="2"/>
            <w:hideMark/>
          </w:tcPr>
          <w:p w:rsidR="00722926" w:rsidRPr="00C55067" w:rsidRDefault="00722926" w:rsidP="00722926">
            <w:pPr>
              <w:rPr>
                <w:b/>
                <w:bCs/>
              </w:rPr>
            </w:pPr>
            <w:r w:rsidRPr="00C55067">
              <w:rPr>
                <w:b/>
                <w:bCs/>
              </w:rPr>
              <w:t>Variante 3</w:t>
            </w:r>
          </w:p>
        </w:tc>
      </w:tr>
      <w:tr w:rsidR="00722926" w:rsidRPr="00C55067" w:rsidTr="00722926">
        <w:trPr>
          <w:trHeight w:val="300"/>
        </w:trPr>
        <w:tc>
          <w:tcPr>
            <w:tcW w:w="2085" w:type="dxa"/>
            <w:noWrap/>
            <w:hideMark/>
          </w:tcPr>
          <w:p w:rsidR="00722926" w:rsidRPr="00C55067" w:rsidRDefault="00722926"/>
        </w:tc>
        <w:tc>
          <w:tcPr>
            <w:tcW w:w="1284" w:type="dxa"/>
            <w:noWrap/>
            <w:hideMark/>
          </w:tcPr>
          <w:p w:rsidR="00722926" w:rsidRPr="00C55067" w:rsidRDefault="00722926">
            <w:pPr>
              <w:rPr>
                <w:b/>
                <w:bCs/>
              </w:rPr>
            </w:pPr>
          </w:p>
        </w:tc>
        <w:tc>
          <w:tcPr>
            <w:tcW w:w="2126" w:type="dxa"/>
            <w:gridSpan w:val="2"/>
            <w:noWrap/>
            <w:hideMark/>
          </w:tcPr>
          <w:p w:rsidR="00722926" w:rsidRPr="00C55067" w:rsidRDefault="00722926" w:rsidP="00722926">
            <w:pPr>
              <w:rPr>
                <w:b/>
                <w:bCs/>
              </w:rPr>
            </w:pPr>
            <w:r w:rsidRPr="00C55067">
              <w:rPr>
                <w:b/>
                <w:bCs/>
              </w:rPr>
              <w:t>PDF direkt darstellen</w:t>
            </w:r>
          </w:p>
        </w:tc>
        <w:tc>
          <w:tcPr>
            <w:tcW w:w="1843" w:type="dxa"/>
            <w:gridSpan w:val="4"/>
            <w:noWrap/>
            <w:hideMark/>
          </w:tcPr>
          <w:p w:rsidR="00722926" w:rsidRPr="00C55067" w:rsidRDefault="00722926" w:rsidP="00722926">
            <w:pPr>
              <w:rPr>
                <w:b/>
                <w:bCs/>
              </w:rPr>
            </w:pPr>
            <w:r w:rsidRPr="00C55067">
              <w:rPr>
                <w:b/>
                <w:bCs/>
              </w:rPr>
              <w:t>Umwandlung zu XPS</w:t>
            </w:r>
          </w:p>
        </w:tc>
        <w:tc>
          <w:tcPr>
            <w:tcW w:w="1950" w:type="dxa"/>
            <w:gridSpan w:val="2"/>
            <w:noWrap/>
            <w:hideMark/>
          </w:tcPr>
          <w:p w:rsidR="00722926" w:rsidRPr="00C55067" w:rsidRDefault="00722926" w:rsidP="00722926">
            <w:pPr>
              <w:rPr>
                <w:b/>
                <w:bCs/>
              </w:rPr>
            </w:pPr>
            <w:r w:rsidRPr="00C55067">
              <w:rPr>
                <w:b/>
                <w:bCs/>
              </w:rPr>
              <w:t>Umwandlung zu Bild</w:t>
            </w:r>
          </w:p>
        </w:tc>
      </w:tr>
      <w:tr w:rsidR="00722926" w:rsidRPr="00C55067" w:rsidTr="00722926">
        <w:trPr>
          <w:trHeight w:val="300"/>
        </w:trPr>
        <w:tc>
          <w:tcPr>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rPr>
                <w:b/>
                <w:bCs/>
              </w:rPr>
            </w:pPr>
            <w:r w:rsidRPr="00C55067">
              <w:rPr>
                <w:b/>
                <w:bCs/>
              </w:rPr>
              <w:t>Gewichtung</w:t>
            </w:r>
          </w:p>
        </w:tc>
        <w:tc>
          <w:tcPr>
            <w:tcW w:w="1275" w:type="dxa"/>
            <w:noWrap/>
            <w:hideMark/>
          </w:tcPr>
          <w:p w:rsidR="00722926" w:rsidRPr="00C55067" w:rsidRDefault="00722926" w:rsidP="00722926">
            <w:pPr>
              <w:rPr>
                <w:b/>
                <w:bCs/>
              </w:rPr>
            </w:pPr>
            <w:r w:rsidRPr="00C55067">
              <w:rPr>
                <w:b/>
                <w:bCs/>
              </w:rPr>
              <w:t>Bewertung</w:t>
            </w:r>
          </w:p>
        </w:tc>
        <w:tc>
          <w:tcPr>
            <w:tcW w:w="851" w:type="dxa"/>
            <w:noWrap/>
            <w:hideMark/>
          </w:tcPr>
          <w:p w:rsidR="00722926" w:rsidRPr="00C55067" w:rsidRDefault="00722926" w:rsidP="00722926">
            <w:pPr>
              <w:rPr>
                <w:b/>
                <w:bCs/>
              </w:rPr>
            </w:pPr>
            <w:r w:rsidRPr="00C55067">
              <w:rPr>
                <w:b/>
                <w:bCs/>
              </w:rPr>
              <w:t>Total</w:t>
            </w:r>
          </w:p>
        </w:tc>
        <w:tc>
          <w:tcPr>
            <w:tcW w:w="1134" w:type="dxa"/>
            <w:gridSpan w:val="2"/>
            <w:noWrap/>
            <w:hideMark/>
          </w:tcPr>
          <w:p w:rsidR="00722926" w:rsidRPr="00C55067" w:rsidRDefault="00722926" w:rsidP="00722926">
            <w:pPr>
              <w:rPr>
                <w:b/>
                <w:bCs/>
              </w:rPr>
            </w:pPr>
            <w:r w:rsidRPr="00C55067">
              <w:rPr>
                <w:b/>
                <w:bCs/>
              </w:rPr>
              <w:t>Bewertung</w:t>
            </w:r>
          </w:p>
        </w:tc>
        <w:tc>
          <w:tcPr>
            <w:tcW w:w="709" w:type="dxa"/>
            <w:gridSpan w:val="2"/>
            <w:noWrap/>
            <w:hideMark/>
          </w:tcPr>
          <w:p w:rsidR="00722926" w:rsidRPr="00C55067" w:rsidRDefault="00722926" w:rsidP="00722926">
            <w:pPr>
              <w:rPr>
                <w:b/>
                <w:bCs/>
              </w:rPr>
            </w:pPr>
            <w:r w:rsidRPr="00C55067">
              <w:rPr>
                <w:b/>
                <w:bCs/>
              </w:rPr>
              <w:t>Total</w:t>
            </w:r>
          </w:p>
        </w:tc>
        <w:tc>
          <w:tcPr>
            <w:tcW w:w="1310" w:type="dxa"/>
            <w:noWrap/>
            <w:hideMark/>
          </w:tcPr>
          <w:p w:rsidR="00722926" w:rsidRPr="00C55067" w:rsidRDefault="00722926" w:rsidP="00722926">
            <w:pPr>
              <w:rPr>
                <w:b/>
                <w:bCs/>
              </w:rPr>
            </w:pPr>
            <w:r w:rsidRPr="00C55067">
              <w:rPr>
                <w:b/>
                <w:bCs/>
              </w:rPr>
              <w:t>Bewertung</w:t>
            </w:r>
          </w:p>
        </w:tc>
        <w:tc>
          <w:tcPr>
            <w:tcW w:w="640" w:type="dxa"/>
            <w:noWrap/>
            <w:hideMark/>
          </w:tcPr>
          <w:p w:rsidR="00722926" w:rsidRPr="00C55067" w:rsidRDefault="00722926" w:rsidP="00722926">
            <w:pPr>
              <w:rPr>
                <w:b/>
                <w:bCs/>
              </w:rPr>
            </w:pPr>
            <w:r w:rsidRPr="00C55067">
              <w:rPr>
                <w:b/>
                <w:bCs/>
              </w:rPr>
              <w:t>Total</w:t>
            </w:r>
          </w:p>
        </w:tc>
      </w:tr>
      <w:tr w:rsidR="00722926" w:rsidRPr="00C55067" w:rsidTr="00722926">
        <w:trPr>
          <w:trHeight w:val="300"/>
        </w:trPr>
        <w:tc>
          <w:tcPr>
            <w:tcW w:w="2085" w:type="dxa"/>
            <w:noWrap/>
            <w:hideMark/>
          </w:tcPr>
          <w:p w:rsidR="00722926" w:rsidRPr="00C55067" w:rsidRDefault="00722926"/>
        </w:tc>
        <w:tc>
          <w:tcPr>
            <w:tcW w:w="1284" w:type="dxa"/>
            <w:noWrap/>
            <w:hideMark/>
          </w:tcPr>
          <w:p w:rsidR="00722926" w:rsidRPr="00C55067" w:rsidRDefault="00722926" w:rsidP="00722926">
            <w:pPr>
              <w:rPr>
                <w:b/>
                <w:bCs/>
              </w:rPr>
            </w:pPr>
            <w:r w:rsidRPr="00C55067">
              <w:rPr>
                <w:b/>
                <w:bCs/>
              </w:rPr>
              <w:t>1 bis 5</w:t>
            </w:r>
          </w:p>
        </w:tc>
        <w:tc>
          <w:tcPr>
            <w:tcW w:w="1275" w:type="dxa"/>
            <w:noWrap/>
            <w:hideMark/>
          </w:tcPr>
          <w:p w:rsidR="00722926" w:rsidRPr="00C55067" w:rsidRDefault="00722926" w:rsidP="00722926">
            <w:pPr>
              <w:rPr>
                <w:b/>
                <w:bCs/>
              </w:rPr>
            </w:pPr>
            <w:r w:rsidRPr="00C55067">
              <w:rPr>
                <w:b/>
                <w:bCs/>
              </w:rPr>
              <w:t>1 bis 5</w:t>
            </w:r>
          </w:p>
        </w:tc>
        <w:tc>
          <w:tcPr>
            <w:tcW w:w="851" w:type="dxa"/>
            <w:noWrap/>
            <w:hideMark/>
          </w:tcPr>
          <w:p w:rsidR="00722926" w:rsidRPr="00C55067" w:rsidRDefault="00722926" w:rsidP="00722926">
            <w:pPr>
              <w:rPr>
                <w:b/>
                <w:bCs/>
              </w:rPr>
            </w:pPr>
          </w:p>
        </w:tc>
        <w:tc>
          <w:tcPr>
            <w:tcW w:w="1134" w:type="dxa"/>
            <w:gridSpan w:val="2"/>
            <w:noWrap/>
            <w:hideMark/>
          </w:tcPr>
          <w:p w:rsidR="00722926" w:rsidRPr="00C55067" w:rsidRDefault="00722926" w:rsidP="00722926">
            <w:pPr>
              <w:rPr>
                <w:b/>
                <w:bCs/>
              </w:rPr>
            </w:pPr>
            <w:r w:rsidRPr="00C55067">
              <w:rPr>
                <w:b/>
                <w:bCs/>
              </w:rPr>
              <w:t>1 bis 5</w:t>
            </w:r>
          </w:p>
        </w:tc>
        <w:tc>
          <w:tcPr>
            <w:tcW w:w="709" w:type="dxa"/>
            <w:gridSpan w:val="2"/>
            <w:noWrap/>
            <w:hideMark/>
          </w:tcPr>
          <w:p w:rsidR="00722926" w:rsidRPr="00C55067" w:rsidRDefault="00722926" w:rsidP="00722926">
            <w:pPr>
              <w:rPr>
                <w:b/>
                <w:bCs/>
              </w:rPr>
            </w:pPr>
          </w:p>
        </w:tc>
        <w:tc>
          <w:tcPr>
            <w:tcW w:w="1310" w:type="dxa"/>
            <w:noWrap/>
            <w:hideMark/>
          </w:tcPr>
          <w:p w:rsidR="00722926" w:rsidRPr="00C55067" w:rsidRDefault="00722926" w:rsidP="00722926">
            <w:pPr>
              <w:rPr>
                <w:b/>
                <w:bCs/>
              </w:rPr>
            </w:pPr>
            <w:r w:rsidRPr="00C55067">
              <w:rPr>
                <w:b/>
                <w:bCs/>
              </w:rPr>
              <w:t>1 bis 5</w:t>
            </w:r>
          </w:p>
        </w:tc>
        <w:tc>
          <w:tcPr>
            <w:tcW w:w="640" w:type="dxa"/>
            <w:noWrap/>
            <w:hideMark/>
          </w:tcPr>
          <w:p w:rsidR="00722926" w:rsidRPr="00C55067" w:rsidRDefault="00722926" w:rsidP="00722926">
            <w:pPr>
              <w:rPr>
                <w:b/>
                <w:bCs/>
              </w:rPr>
            </w:pPr>
          </w:p>
        </w:tc>
      </w:tr>
      <w:tr w:rsidR="00722926" w:rsidRPr="00C55067" w:rsidTr="00722926">
        <w:trPr>
          <w:trHeight w:val="300"/>
        </w:trPr>
        <w:tc>
          <w:tcPr>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r w:rsidRPr="00C55067">
              <w:t>2</w:t>
            </w:r>
          </w:p>
        </w:tc>
        <w:tc>
          <w:tcPr>
            <w:tcW w:w="1275" w:type="dxa"/>
            <w:noWrap/>
            <w:hideMark/>
          </w:tcPr>
          <w:p w:rsidR="00722926" w:rsidRPr="00C55067" w:rsidRDefault="00722926" w:rsidP="00722926">
            <w:r w:rsidRPr="00C55067">
              <w:t>1</w:t>
            </w:r>
          </w:p>
        </w:tc>
        <w:tc>
          <w:tcPr>
            <w:tcW w:w="851" w:type="dxa"/>
            <w:noWrap/>
            <w:hideMark/>
          </w:tcPr>
          <w:p w:rsidR="00722926" w:rsidRPr="00C55067" w:rsidRDefault="00722926" w:rsidP="00722926">
            <w:r w:rsidRPr="00C55067">
              <w:t>2</w:t>
            </w:r>
          </w:p>
        </w:tc>
        <w:tc>
          <w:tcPr>
            <w:tcW w:w="1134" w:type="dxa"/>
            <w:gridSpan w:val="2"/>
            <w:noWrap/>
            <w:hideMark/>
          </w:tcPr>
          <w:p w:rsidR="00722926" w:rsidRPr="00C55067" w:rsidRDefault="00722926" w:rsidP="00722926">
            <w:r w:rsidRPr="00C55067">
              <w:t>3</w:t>
            </w:r>
          </w:p>
        </w:tc>
        <w:tc>
          <w:tcPr>
            <w:tcW w:w="709" w:type="dxa"/>
            <w:gridSpan w:val="2"/>
            <w:noWrap/>
            <w:hideMark/>
          </w:tcPr>
          <w:p w:rsidR="00722926" w:rsidRPr="00C55067" w:rsidRDefault="00722926" w:rsidP="00722926">
            <w:r w:rsidRPr="00C55067">
              <w:t>6</w:t>
            </w:r>
          </w:p>
        </w:tc>
        <w:tc>
          <w:tcPr>
            <w:tcW w:w="1310" w:type="dxa"/>
            <w:noWrap/>
            <w:hideMark/>
          </w:tcPr>
          <w:p w:rsidR="00722926" w:rsidRPr="00C55067" w:rsidRDefault="00722926" w:rsidP="00722926">
            <w:r w:rsidRPr="00C55067">
              <w:t>5</w:t>
            </w:r>
          </w:p>
        </w:tc>
        <w:tc>
          <w:tcPr>
            <w:tcW w:w="640" w:type="dxa"/>
            <w:noWrap/>
            <w:hideMark/>
          </w:tcPr>
          <w:p w:rsidR="00722926" w:rsidRPr="00C55067" w:rsidRDefault="00722926" w:rsidP="00722926">
            <w:r w:rsidRPr="00C55067">
              <w:t>10</w:t>
            </w:r>
          </w:p>
        </w:tc>
      </w:tr>
      <w:tr w:rsidR="00722926" w:rsidRPr="00C55067" w:rsidTr="00722926">
        <w:trPr>
          <w:trHeight w:val="300"/>
        </w:trPr>
        <w:tc>
          <w:tcPr>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r w:rsidRPr="00C55067">
              <w:t>5</w:t>
            </w:r>
          </w:p>
        </w:tc>
        <w:tc>
          <w:tcPr>
            <w:tcW w:w="1275" w:type="dxa"/>
            <w:noWrap/>
            <w:hideMark/>
          </w:tcPr>
          <w:p w:rsidR="00722926" w:rsidRPr="00C55067" w:rsidRDefault="00722926" w:rsidP="00722926">
            <w:r w:rsidRPr="00C55067">
              <w:t>1</w:t>
            </w:r>
          </w:p>
        </w:tc>
        <w:tc>
          <w:tcPr>
            <w:tcW w:w="851" w:type="dxa"/>
            <w:noWrap/>
            <w:hideMark/>
          </w:tcPr>
          <w:p w:rsidR="00722926" w:rsidRPr="00C55067" w:rsidRDefault="00722926" w:rsidP="00722926">
            <w:r w:rsidRPr="00C55067">
              <w:t>5</w:t>
            </w:r>
          </w:p>
        </w:tc>
        <w:tc>
          <w:tcPr>
            <w:tcW w:w="1134" w:type="dxa"/>
            <w:gridSpan w:val="2"/>
            <w:noWrap/>
            <w:hideMark/>
          </w:tcPr>
          <w:p w:rsidR="00722926" w:rsidRPr="00C55067" w:rsidRDefault="00722926" w:rsidP="00722926">
            <w:r w:rsidRPr="00C55067">
              <w:t>5</w:t>
            </w:r>
          </w:p>
        </w:tc>
        <w:tc>
          <w:tcPr>
            <w:tcW w:w="709" w:type="dxa"/>
            <w:gridSpan w:val="2"/>
            <w:noWrap/>
            <w:hideMark/>
          </w:tcPr>
          <w:p w:rsidR="00722926" w:rsidRPr="00C55067" w:rsidRDefault="00722926" w:rsidP="00722926">
            <w:r w:rsidRPr="00C55067">
              <w:t>25</w:t>
            </w:r>
          </w:p>
        </w:tc>
        <w:tc>
          <w:tcPr>
            <w:tcW w:w="1310" w:type="dxa"/>
            <w:noWrap/>
            <w:hideMark/>
          </w:tcPr>
          <w:p w:rsidR="00722926" w:rsidRPr="00C55067" w:rsidRDefault="00722926" w:rsidP="00722926">
            <w:r w:rsidRPr="00C55067">
              <w:t>5</w:t>
            </w:r>
          </w:p>
        </w:tc>
        <w:tc>
          <w:tcPr>
            <w:tcW w:w="640" w:type="dxa"/>
            <w:noWrap/>
            <w:hideMark/>
          </w:tcPr>
          <w:p w:rsidR="00722926" w:rsidRPr="00C55067" w:rsidRDefault="00722926" w:rsidP="00722926">
            <w:r w:rsidRPr="00C55067">
              <w:t>25</w:t>
            </w:r>
          </w:p>
        </w:tc>
      </w:tr>
      <w:tr w:rsidR="00722926" w:rsidRPr="00C55067" w:rsidTr="00722926">
        <w:trPr>
          <w:trHeight w:val="300"/>
        </w:trPr>
        <w:tc>
          <w:tcPr>
            <w:tcW w:w="2085" w:type="dxa"/>
            <w:noWrap/>
            <w:hideMark/>
          </w:tcPr>
          <w:p w:rsidR="00722926" w:rsidRPr="00C55067" w:rsidRDefault="00722926">
            <w:r w:rsidRPr="00C55067">
              <w:t>Testbarkeit</w:t>
            </w:r>
          </w:p>
        </w:tc>
        <w:tc>
          <w:tcPr>
            <w:tcW w:w="1284" w:type="dxa"/>
            <w:noWrap/>
            <w:hideMark/>
          </w:tcPr>
          <w:p w:rsidR="00722926" w:rsidRPr="00C55067" w:rsidRDefault="00722926" w:rsidP="00722926">
            <w:r w:rsidRPr="00C55067">
              <w:t>4</w:t>
            </w:r>
          </w:p>
        </w:tc>
        <w:tc>
          <w:tcPr>
            <w:tcW w:w="1275" w:type="dxa"/>
            <w:noWrap/>
            <w:hideMark/>
          </w:tcPr>
          <w:p w:rsidR="00722926" w:rsidRPr="00C55067" w:rsidRDefault="00722926" w:rsidP="00722926">
            <w:r w:rsidRPr="00C55067">
              <w:t>1</w:t>
            </w:r>
          </w:p>
        </w:tc>
        <w:tc>
          <w:tcPr>
            <w:tcW w:w="851" w:type="dxa"/>
            <w:noWrap/>
            <w:hideMark/>
          </w:tcPr>
          <w:p w:rsidR="00722926" w:rsidRPr="00C55067" w:rsidRDefault="00722926" w:rsidP="00722926">
            <w:r w:rsidRPr="00C55067">
              <w:t>4</w:t>
            </w:r>
          </w:p>
        </w:tc>
        <w:tc>
          <w:tcPr>
            <w:tcW w:w="1134" w:type="dxa"/>
            <w:gridSpan w:val="2"/>
            <w:noWrap/>
            <w:hideMark/>
          </w:tcPr>
          <w:p w:rsidR="00722926" w:rsidRPr="00C55067" w:rsidRDefault="00722926" w:rsidP="00722926">
            <w:r w:rsidRPr="00C55067">
              <w:t>5</w:t>
            </w:r>
          </w:p>
        </w:tc>
        <w:tc>
          <w:tcPr>
            <w:tcW w:w="709" w:type="dxa"/>
            <w:gridSpan w:val="2"/>
            <w:noWrap/>
            <w:hideMark/>
          </w:tcPr>
          <w:p w:rsidR="00722926" w:rsidRPr="00C55067" w:rsidRDefault="00722926" w:rsidP="00722926">
            <w:r w:rsidRPr="00C55067">
              <w:t>20</w:t>
            </w:r>
          </w:p>
        </w:tc>
        <w:tc>
          <w:tcPr>
            <w:tcW w:w="1310" w:type="dxa"/>
            <w:noWrap/>
            <w:hideMark/>
          </w:tcPr>
          <w:p w:rsidR="00722926" w:rsidRPr="00C55067" w:rsidRDefault="00722926" w:rsidP="00722926">
            <w:r w:rsidRPr="00C55067">
              <w:t>5</w:t>
            </w:r>
          </w:p>
        </w:tc>
        <w:tc>
          <w:tcPr>
            <w:tcW w:w="640" w:type="dxa"/>
            <w:noWrap/>
            <w:hideMark/>
          </w:tcPr>
          <w:p w:rsidR="00722926" w:rsidRPr="00C55067" w:rsidRDefault="00722926" w:rsidP="00722926">
            <w:r w:rsidRPr="00C55067">
              <w:t>20</w:t>
            </w:r>
          </w:p>
        </w:tc>
      </w:tr>
      <w:tr w:rsidR="00722926" w:rsidRPr="00C55067" w:rsidTr="00722926">
        <w:trPr>
          <w:trHeight w:val="300"/>
        </w:trPr>
        <w:tc>
          <w:tcPr>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r w:rsidRPr="00C55067">
              <w:t>4</w:t>
            </w:r>
          </w:p>
        </w:tc>
        <w:tc>
          <w:tcPr>
            <w:tcW w:w="1275" w:type="dxa"/>
            <w:noWrap/>
            <w:hideMark/>
          </w:tcPr>
          <w:p w:rsidR="00722926" w:rsidRPr="00C55067" w:rsidRDefault="00722926" w:rsidP="00722926">
            <w:r w:rsidRPr="00C55067">
              <w:t>5</w:t>
            </w:r>
          </w:p>
        </w:tc>
        <w:tc>
          <w:tcPr>
            <w:tcW w:w="851" w:type="dxa"/>
            <w:noWrap/>
            <w:hideMark/>
          </w:tcPr>
          <w:p w:rsidR="00722926" w:rsidRPr="00C55067" w:rsidRDefault="00722926" w:rsidP="00722926">
            <w:r w:rsidRPr="00C55067">
              <w:t>20</w:t>
            </w:r>
          </w:p>
        </w:tc>
        <w:tc>
          <w:tcPr>
            <w:tcW w:w="1134" w:type="dxa"/>
            <w:gridSpan w:val="2"/>
            <w:noWrap/>
            <w:hideMark/>
          </w:tcPr>
          <w:p w:rsidR="00722926" w:rsidRPr="00C55067" w:rsidRDefault="00722926" w:rsidP="00722926">
            <w:r w:rsidRPr="00C55067">
              <w:t>4</w:t>
            </w:r>
          </w:p>
        </w:tc>
        <w:tc>
          <w:tcPr>
            <w:tcW w:w="709" w:type="dxa"/>
            <w:gridSpan w:val="2"/>
            <w:noWrap/>
            <w:hideMark/>
          </w:tcPr>
          <w:p w:rsidR="00722926" w:rsidRPr="00C55067" w:rsidRDefault="00722926" w:rsidP="00722926">
            <w:r w:rsidRPr="00C55067">
              <w:t>16</w:t>
            </w:r>
          </w:p>
        </w:tc>
        <w:tc>
          <w:tcPr>
            <w:tcW w:w="1310" w:type="dxa"/>
            <w:noWrap/>
            <w:hideMark/>
          </w:tcPr>
          <w:p w:rsidR="00722926" w:rsidRPr="00C55067" w:rsidRDefault="00722926" w:rsidP="00722926">
            <w:r w:rsidRPr="00C55067">
              <w:t>1</w:t>
            </w:r>
          </w:p>
        </w:tc>
        <w:tc>
          <w:tcPr>
            <w:tcW w:w="640" w:type="dxa"/>
            <w:noWrap/>
            <w:hideMark/>
          </w:tcPr>
          <w:p w:rsidR="00722926" w:rsidRPr="00C55067" w:rsidRDefault="00722926" w:rsidP="00722926">
            <w:r w:rsidRPr="00C55067">
              <w:t>4</w:t>
            </w:r>
          </w:p>
        </w:tc>
      </w:tr>
      <w:tr w:rsidR="00722926" w:rsidRPr="00C55067" w:rsidTr="00722926">
        <w:trPr>
          <w:trHeight w:val="315"/>
        </w:trPr>
        <w:tc>
          <w:tcPr>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rPr>
                <w:b/>
                <w:bCs/>
              </w:rPr>
            </w:pPr>
            <w:r w:rsidRPr="00C55067">
              <w:rPr>
                <w:b/>
                <w:bCs/>
              </w:rPr>
              <w:t> </w:t>
            </w:r>
          </w:p>
        </w:tc>
        <w:tc>
          <w:tcPr>
            <w:tcW w:w="1275" w:type="dxa"/>
            <w:noWrap/>
            <w:hideMark/>
          </w:tcPr>
          <w:p w:rsidR="00722926" w:rsidRPr="00C55067" w:rsidRDefault="00722926">
            <w:pPr>
              <w:rPr>
                <w:b/>
                <w:bCs/>
              </w:rPr>
            </w:pPr>
            <w:r w:rsidRPr="00C55067">
              <w:rPr>
                <w:b/>
                <w:bCs/>
              </w:rPr>
              <w:t> </w:t>
            </w:r>
          </w:p>
        </w:tc>
        <w:tc>
          <w:tcPr>
            <w:tcW w:w="851" w:type="dxa"/>
            <w:noWrap/>
            <w:hideMark/>
          </w:tcPr>
          <w:p w:rsidR="00722926" w:rsidRPr="00C55067" w:rsidRDefault="00722926" w:rsidP="00722926">
            <w:pPr>
              <w:rPr>
                <w:b/>
                <w:bCs/>
              </w:rPr>
            </w:pPr>
            <w:r w:rsidRPr="00C55067">
              <w:rPr>
                <w:b/>
                <w:bCs/>
              </w:rPr>
              <w:t>31</w:t>
            </w:r>
          </w:p>
        </w:tc>
        <w:tc>
          <w:tcPr>
            <w:tcW w:w="1134" w:type="dxa"/>
            <w:gridSpan w:val="2"/>
            <w:noWrap/>
            <w:hideMark/>
          </w:tcPr>
          <w:p w:rsidR="00722926" w:rsidRPr="00C55067" w:rsidRDefault="00722926">
            <w:pPr>
              <w:rPr>
                <w:b/>
                <w:bCs/>
              </w:rPr>
            </w:pPr>
            <w:r w:rsidRPr="00C55067">
              <w:rPr>
                <w:b/>
                <w:bCs/>
              </w:rPr>
              <w:t> </w:t>
            </w:r>
          </w:p>
        </w:tc>
        <w:tc>
          <w:tcPr>
            <w:tcW w:w="709" w:type="dxa"/>
            <w:gridSpan w:val="2"/>
            <w:noWrap/>
            <w:hideMark/>
          </w:tcPr>
          <w:p w:rsidR="00722926" w:rsidRPr="00C55067" w:rsidRDefault="00722926" w:rsidP="00722926">
            <w:pPr>
              <w:rPr>
                <w:b/>
                <w:bCs/>
              </w:rPr>
            </w:pPr>
            <w:r w:rsidRPr="00C55067">
              <w:rPr>
                <w:b/>
                <w:bCs/>
              </w:rPr>
              <w:t>67</w:t>
            </w:r>
          </w:p>
        </w:tc>
        <w:tc>
          <w:tcPr>
            <w:tcW w:w="1310" w:type="dxa"/>
            <w:noWrap/>
            <w:hideMark/>
          </w:tcPr>
          <w:p w:rsidR="00722926" w:rsidRPr="00C55067" w:rsidRDefault="00722926">
            <w:pPr>
              <w:rPr>
                <w:b/>
                <w:bCs/>
              </w:rPr>
            </w:pPr>
            <w:r w:rsidRPr="00C55067">
              <w:rPr>
                <w:b/>
                <w:bCs/>
              </w:rPr>
              <w:t> </w:t>
            </w:r>
          </w:p>
        </w:tc>
        <w:tc>
          <w:tcPr>
            <w:tcW w:w="640" w:type="dxa"/>
            <w:noWrap/>
            <w:hideMark/>
          </w:tcPr>
          <w:p w:rsidR="00722926" w:rsidRPr="00C55067" w:rsidRDefault="00722926" w:rsidP="00722926">
            <w:pPr>
              <w:rPr>
                <w:b/>
                <w:bCs/>
              </w:rPr>
            </w:pPr>
            <w:r w:rsidRPr="00C55067">
              <w:rPr>
                <w:b/>
                <w:bCs/>
              </w:rPr>
              <w:t>59</w:t>
            </w:r>
          </w:p>
        </w:tc>
      </w:tr>
      <w:tr w:rsidR="00722926" w:rsidRPr="00C55067" w:rsidTr="00722926">
        <w:trPr>
          <w:trHeight w:val="330"/>
        </w:trPr>
        <w:tc>
          <w:tcPr>
            <w:tcW w:w="2085" w:type="dxa"/>
            <w:noWrap/>
            <w:hideMark/>
          </w:tcPr>
          <w:p w:rsidR="00722926" w:rsidRPr="00C55067" w:rsidRDefault="00722926">
            <w:r w:rsidRPr="00C55067">
              <w:t>Rang</w:t>
            </w:r>
          </w:p>
        </w:tc>
        <w:tc>
          <w:tcPr>
            <w:tcW w:w="1284" w:type="dxa"/>
            <w:noWrap/>
            <w:hideMark/>
          </w:tcPr>
          <w:p w:rsidR="00722926" w:rsidRPr="00C55067" w:rsidRDefault="00722926">
            <w:pPr>
              <w:rPr>
                <w:b/>
                <w:bCs/>
              </w:rPr>
            </w:pPr>
            <w:r w:rsidRPr="00C55067">
              <w:rPr>
                <w:b/>
                <w:bCs/>
              </w:rPr>
              <w:t> </w:t>
            </w:r>
          </w:p>
        </w:tc>
        <w:tc>
          <w:tcPr>
            <w:tcW w:w="1275" w:type="dxa"/>
            <w:noWrap/>
            <w:hideMark/>
          </w:tcPr>
          <w:p w:rsidR="00722926" w:rsidRPr="00C55067" w:rsidRDefault="00722926">
            <w:pPr>
              <w:rPr>
                <w:b/>
                <w:bCs/>
              </w:rPr>
            </w:pPr>
            <w:r w:rsidRPr="00C55067">
              <w:rPr>
                <w:b/>
                <w:bCs/>
              </w:rPr>
              <w:t> </w:t>
            </w:r>
          </w:p>
        </w:tc>
        <w:tc>
          <w:tcPr>
            <w:tcW w:w="851" w:type="dxa"/>
            <w:noWrap/>
            <w:hideMark/>
          </w:tcPr>
          <w:p w:rsidR="00722926" w:rsidRPr="00C55067" w:rsidRDefault="00722926" w:rsidP="00722926">
            <w:pPr>
              <w:rPr>
                <w:b/>
                <w:bCs/>
              </w:rPr>
            </w:pPr>
            <w:r w:rsidRPr="00C55067">
              <w:rPr>
                <w:b/>
                <w:bCs/>
              </w:rPr>
              <w:t>3</w:t>
            </w:r>
          </w:p>
        </w:tc>
        <w:tc>
          <w:tcPr>
            <w:tcW w:w="1134" w:type="dxa"/>
            <w:gridSpan w:val="2"/>
            <w:noWrap/>
            <w:hideMark/>
          </w:tcPr>
          <w:p w:rsidR="00722926" w:rsidRPr="00C55067" w:rsidRDefault="00722926">
            <w:pPr>
              <w:rPr>
                <w:b/>
                <w:bCs/>
              </w:rPr>
            </w:pPr>
            <w:r w:rsidRPr="00C55067">
              <w:rPr>
                <w:b/>
                <w:bCs/>
              </w:rPr>
              <w:t> </w:t>
            </w:r>
          </w:p>
        </w:tc>
        <w:tc>
          <w:tcPr>
            <w:tcW w:w="709" w:type="dxa"/>
            <w:gridSpan w:val="2"/>
            <w:noWrap/>
            <w:hideMark/>
          </w:tcPr>
          <w:p w:rsidR="00722926" w:rsidRPr="00C55067" w:rsidRDefault="00722926" w:rsidP="00722926">
            <w:pPr>
              <w:rPr>
                <w:b/>
                <w:bCs/>
              </w:rPr>
            </w:pPr>
            <w:r w:rsidRPr="00C55067">
              <w:rPr>
                <w:b/>
                <w:bCs/>
              </w:rPr>
              <w:t>1</w:t>
            </w:r>
          </w:p>
        </w:tc>
        <w:tc>
          <w:tcPr>
            <w:tcW w:w="1310" w:type="dxa"/>
            <w:noWrap/>
            <w:hideMark/>
          </w:tcPr>
          <w:p w:rsidR="00722926" w:rsidRPr="00C55067" w:rsidRDefault="00722926">
            <w:pPr>
              <w:rPr>
                <w:b/>
                <w:bCs/>
              </w:rPr>
            </w:pPr>
            <w:r w:rsidRPr="00C55067">
              <w:rPr>
                <w:b/>
                <w:bCs/>
              </w:rPr>
              <w:t> </w:t>
            </w:r>
          </w:p>
        </w:tc>
        <w:tc>
          <w:tcPr>
            <w:tcW w:w="640" w:type="dxa"/>
            <w:noWrap/>
            <w:hideMark/>
          </w:tcPr>
          <w:p w:rsidR="00722926" w:rsidRPr="00C55067" w:rsidRDefault="00722926" w:rsidP="00722926">
            <w:pPr>
              <w:rPr>
                <w:b/>
                <w:bCs/>
              </w:rPr>
            </w:pPr>
            <w:r w:rsidRPr="00C55067">
              <w:rPr>
                <w:b/>
                <w:bCs/>
              </w:rPr>
              <w:t>2</w:t>
            </w:r>
          </w:p>
        </w:tc>
      </w:tr>
      <w:tr w:rsidR="00722926" w:rsidRPr="00C55067" w:rsidTr="00722926">
        <w:trPr>
          <w:trHeight w:val="315"/>
        </w:trPr>
        <w:tc>
          <w:tcPr>
            <w:tcW w:w="2085" w:type="dxa"/>
            <w:noWrap/>
            <w:hideMark/>
          </w:tcPr>
          <w:p w:rsidR="00722926" w:rsidRPr="00C55067" w:rsidRDefault="00722926"/>
        </w:tc>
        <w:tc>
          <w:tcPr>
            <w:tcW w:w="1284" w:type="dxa"/>
            <w:noWrap/>
            <w:hideMark/>
          </w:tcPr>
          <w:p w:rsidR="00722926" w:rsidRPr="00C55067" w:rsidRDefault="00722926"/>
        </w:tc>
        <w:tc>
          <w:tcPr>
            <w:tcW w:w="1275" w:type="dxa"/>
            <w:noWrap/>
            <w:hideMark/>
          </w:tcPr>
          <w:p w:rsidR="00722926" w:rsidRPr="00C55067" w:rsidRDefault="00722926"/>
        </w:tc>
        <w:tc>
          <w:tcPr>
            <w:tcW w:w="851" w:type="dxa"/>
            <w:noWrap/>
            <w:hideMark/>
          </w:tcPr>
          <w:p w:rsidR="00722926" w:rsidRPr="00C55067" w:rsidRDefault="00722926"/>
        </w:tc>
        <w:tc>
          <w:tcPr>
            <w:tcW w:w="1380" w:type="dxa"/>
            <w:gridSpan w:val="3"/>
            <w:noWrap/>
            <w:hideMark/>
          </w:tcPr>
          <w:p w:rsidR="00722926" w:rsidRPr="00C55067" w:rsidRDefault="00722926"/>
        </w:tc>
        <w:tc>
          <w:tcPr>
            <w:tcW w:w="463" w:type="dxa"/>
            <w:noWrap/>
            <w:hideMark/>
          </w:tcPr>
          <w:p w:rsidR="00722926" w:rsidRPr="00C55067" w:rsidRDefault="00722926"/>
        </w:tc>
        <w:tc>
          <w:tcPr>
            <w:tcW w:w="1310" w:type="dxa"/>
            <w:noWrap/>
            <w:hideMark/>
          </w:tcPr>
          <w:p w:rsidR="00722926" w:rsidRPr="00C55067" w:rsidRDefault="00722926"/>
        </w:tc>
        <w:tc>
          <w:tcPr>
            <w:tcW w:w="640" w:type="dxa"/>
            <w:noWrap/>
            <w:hideMark/>
          </w:tcPr>
          <w:p w:rsidR="00722926" w:rsidRPr="00C55067" w:rsidRDefault="00722926"/>
        </w:tc>
      </w:tr>
      <w:tr w:rsidR="00722926" w:rsidRPr="00E20FCF" w:rsidTr="00722926">
        <w:trPr>
          <w:trHeight w:val="300"/>
        </w:trPr>
        <w:tc>
          <w:tcPr>
            <w:tcW w:w="9288" w:type="dxa"/>
            <w:gridSpan w:val="10"/>
            <w:noWrap/>
            <w:hideMark/>
          </w:tcPr>
          <w:p w:rsidR="00722926" w:rsidRPr="00E20FCF" w:rsidRDefault="00722926" w:rsidP="00722926">
            <w:pPr>
              <w:jc w:val="both"/>
              <w:rPr>
                <w:b/>
              </w:rPr>
            </w:pPr>
            <w:r w:rsidRPr="00E20FCF">
              <w:rPr>
                <w:b/>
              </w:rPr>
              <w:t>Bemerkung: Höhere Gewichtungen / Bewertungen sind besser.</w:t>
            </w:r>
          </w:p>
        </w:tc>
      </w:tr>
    </w:tbl>
    <w:p w:rsidR="00722926" w:rsidRDefault="00722926" w:rsidP="00722926">
      <w:pPr>
        <w:pStyle w:val="Caption"/>
      </w:pPr>
      <w:bookmarkStart w:id="195" w:name="_Ref312054544"/>
      <w:bookmarkStart w:id="196" w:name="_Toc312154942"/>
      <w:r>
        <w:t xml:space="preserve">Tabelle </w:t>
      </w:r>
      <w:fldSimple w:instr=" SEQ Tabelle \* ARABIC ">
        <w:r>
          <w:rPr>
            <w:noProof/>
          </w:rPr>
          <w:t>1</w:t>
        </w:r>
      </w:fldSimple>
      <w:r>
        <w:t xml:space="preserve"> - Nutzwertanalyse</w:t>
      </w:r>
      <w:bookmarkEnd w:id="195"/>
      <w:bookmarkEnd w:id="196"/>
    </w:p>
    <w:p w:rsidR="00722926" w:rsidRDefault="00722926" w:rsidP="00722926">
      <w:pPr>
        <w:pStyle w:val="Heading3"/>
      </w:pPr>
      <w:bookmarkStart w:id="197" w:name="_Toc312154954"/>
      <w:r>
        <w:t>Sensitivitätsanalyse</w:t>
      </w:r>
      <w:bookmarkEnd w:id="197"/>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722926">
      <w:pPr>
        <w:pStyle w:val="Heading2"/>
      </w:pPr>
      <w:bookmarkStart w:id="198" w:name="_Toc312154955"/>
      <w:r>
        <w:t>Textdatei für Aggregation statt Datenbank</w:t>
      </w:r>
      <w:bookmarkEnd w:id="198"/>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722926">
      <w:pPr>
        <w:pStyle w:val="Heading2"/>
      </w:pPr>
      <w:bookmarkStart w:id="199" w:name="_Toc312154956"/>
      <w:r>
        <w:t>Verwendung des Downloaders als Interface</w:t>
      </w:r>
      <w:bookmarkEnd w:id="199"/>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Default="00722926" w:rsidP="00722926">
      <w:pPr>
        <w:pStyle w:val="Heading1"/>
      </w:pPr>
      <w:bookmarkStart w:id="200" w:name="_Toc312154957"/>
      <w:r>
        <w:lastRenderedPageBreak/>
        <w:t>Architektur</w:t>
      </w:r>
      <w:bookmarkEnd w:id="200"/>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722926">
      <w:pPr>
        <w:pStyle w:val="Heading2"/>
      </w:pPr>
      <w:bookmarkStart w:id="201" w:name="_Toc312154958"/>
      <w:r>
        <w:t>Systemübersicht</w:t>
      </w:r>
      <w:bookmarkEnd w:id="201"/>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202" w:name="_Toc312154918"/>
      <w:r>
        <w:t xml:space="preserve">Abbildung </w:t>
      </w:r>
      <w:fldSimple w:instr=" SEQ Abbildung \* ARABIC ">
        <w:r>
          <w:rPr>
            <w:noProof/>
          </w:rPr>
          <w:t>1</w:t>
        </w:r>
      </w:fldSimple>
      <w:r>
        <w:t xml:space="preserve"> – Systemübersicht</w:t>
      </w:r>
      <w:bookmarkEnd w:id="202"/>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722926">
      <w:pPr>
        <w:pStyle w:val="Heading3"/>
      </w:pPr>
      <w:bookmarkStart w:id="203" w:name="_Toc312154959"/>
      <w:r>
        <w:t>Sharepoint Server (1)</w:t>
      </w:r>
      <w:bookmarkEnd w:id="203"/>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 xml:space="preserve">Bezüglich Metadaten ist hervorzuheben, dass diese nicht direkt verwendet werden können, da sie zu uneinheitlich und zu stark gestreut sind. Deshalb müssen diese Metadaten noch aggregiert werden, was in einem nächsten Schritt auf dem Surface 2 geschieht (TODO: siehe Unterkapitel </w:t>
      </w:r>
      <w:r>
        <w:fldChar w:fldCharType="begin"/>
      </w:r>
      <w:r>
        <w:instrText xml:space="preserve"> REF _Ref312149245 \r \h </w:instrText>
      </w:r>
      <w:r>
        <w:fldChar w:fldCharType="separate"/>
      </w:r>
      <w:r>
        <w:t>3.1.3</w:t>
      </w:r>
      <w:r>
        <w:fldChar w:fldCharType="end"/>
      </w:r>
      <w:r>
        <w:t xml:space="preserve"> </w:t>
      </w:r>
      <w:r>
        <w:fldChar w:fldCharType="begin"/>
      </w:r>
      <w:r>
        <w:instrText xml:space="preserve"> REF _Ref312149256 \h </w:instrText>
      </w:r>
      <w:r>
        <w:fldChar w:fldCharType="separate"/>
      </w:r>
      <w:r>
        <w:t>Microsoft Surface 2 (3)</w:t>
      </w:r>
      <w:r>
        <w:fldChar w:fldCharType="end"/>
      </w:r>
      <w:r>
        <w:t>).</w:t>
      </w:r>
    </w:p>
    <w:p w:rsidR="00722926" w:rsidRDefault="00722926">
      <w:pPr>
        <w:rPr>
          <w:color w:val="4F4F59"/>
          <w:spacing w:val="15"/>
          <w:sz w:val="22"/>
          <w:szCs w:val="22"/>
        </w:rPr>
      </w:pPr>
      <w:r>
        <w:lastRenderedPageBreak/>
        <w:t>In der aktuellen Implementation besteht keine Anbindung an den Sharepoint Server, da die Hardware zum Zeitpunkt des Projektes noch nicht zur Verfügung stand und von Extern kein Zugriff bestand.</w:t>
      </w:r>
    </w:p>
    <w:p w:rsidR="00722926" w:rsidRDefault="00722926" w:rsidP="00722926">
      <w:pPr>
        <w:pStyle w:val="Heading3"/>
      </w:pPr>
      <w:bookmarkStart w:id="204" w:name="_Toc312154960"/>
      <w:r>
        <w:t>Webserver der Zühlke Engineering AG (2)</w:t>
      </w:r>
      <w:bookmarkEnd w:id="204"/>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722926">
      <w:pPr>
        <w:pStyle w:val="Heading3"/>
      </w:pPr>
      <w:bookmarkStart w:id="205" w:name="_Ref312149245"/>
      <w:bookmarkStart w:id="206" w:name="_Ref312149256"/>
      <w:bookmarkStart w:id="207" w:name="_Toc312154961"/>
      <w:r>
        <w:t>Microsoft Surface 2 (3)</w:t>
      </w:r>
      <w:bookmarkEnd w:id="205"/>
      <w:bookmarkEnd w:id="206"/>
      <w:bookmarkEnd w:id="207"/>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wird im Betriebskonzept (TODO: ref)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Heading5Char"/>
        <w:tblW w:w="0" w:type="auto"/>
        <w:tblLook w:val="0400" w:firstRow="0" w:lastRow="0" w:firstColumn="0" w:lastColumn="0" w:noHBand="0" w:noVBand="1"/>
      </w:tblPr>
      <w:tblGrid>
        <w:gridCol w:w="4606"/>
        <w:gridCol w:w="4606"/>
      </w:tblGrid>
      <w:tr w:rsidR="00722926" w:rsidTr="00722926">
        <w:tc>
          <w:tcPr>
            <w:tcW w:w="4606" w:type="dxa"/>
          </w:tcPr>
          <w:p w:rsidR="00722926" w:rsidRDefault="00722926" w:rsidP="00722926">
            <w:r>
              <w:t>Java</w:t>
            </w:r>
          </w:p>
        </w:tc>
        <w:tc>
          <w:tcPr>
            <w:tcW w:w="4606" w:type="dxa"/>
          </w:tcPr>
          <w:p w:rsidR="00722926" w:rsidRDefault="00722926" w:rsidP="00722926">
            <w:r>
              <w:t>Java</w:t>
            </w:r>
          </w:p>
        </w:tc>
      </w:tr>
      <w:tr w:rsidR="00722926" w:rsidTr="00722926">
        <w:tc>
          <w:tcPr>
            <w:tcW w:w="4606" w:type="dxa"/>
          </w:tcPr>
          <w:p w:rsidR="00722926" w:rsidRDefault="00722926" w:rsidP="00722926">
            <w:r>
              <w:t>JBoss</w:t>
            </w:r>
          </w:p>
        </w:tc>
        <w:tc>
          <w:tcPr>
            <w:tcW w:w="4606" w:type="dxa"/>
          </w:tcPr>
          <w:p w:rsidR="00722926" w:rsidRDefault="00722926" w:rsidP="00722926">
            <w:r>
              <w:t>Java</w:t>
            </w:r>
          </w:p>
        </w:tc>
      </w:tr>
      <w:tr w:rsidR="00722926" w:rsidTr="00722926">
        <w:tc>
          <w:tcPr>
            <w:tcW w:w="4606" w:type="dxa"/>
          </w:tcPr>
          <w:p w:rsidR="00722926" w:rsidRDefault="00722926" w:rsidP="00722926">
            <w:r>
              <w:t>JavaBeans</w:t>
            </w:r>
          </w:p>
        </w:tc>
        <w:tc>
          <w:tcPr>
            <w:tcW w:w="4606" w:type="dxa"/>
          </w:tcPr>
          <w:p w:rsidR="00722926" w:rsidRDefault="00722926" w:rsidP="00722926">
            <w:r>
              <w:t>Java</w:t>
            </w:r>
          </w:p>
        </w:tc>
      </w:tr>
      <w:tr w:rsidR="00722926" w:rsidTr="00722926">
        <w:tc>
          <w:tcPr>
            <w:tcW w:w="4606" w:type="dxa"/>
          </w:tcPr>
          <w:p w:rsidR="00722926" w:rsidRDefault="00722926" w:rsidP="00722926">
            <w:r>
              <w:t>JPA</w:t>
            </w:r>
          </w:p>
        </w:tc>
        <w:tc>
          <w:tcPr>
            <w:tcW w:w="4606" w:type="dxa"/>
          </w:tcPr>
          <w:p w:rsidR="00722926" w:rsidRDefault="00722926" w:rsidP="00722926">
            <w:r>
              <w:t>Java</w:t>
            </w:r>
          </w:p>
        </w:tc>
      </w:tr>
      <w:tr w:rsidR="00722926" w:rsidTr="00722926">
        <w:tc>
          <w:tcPr>
            <w:tcW w:w="4606" w:type="dxa"/>
          </w:tcPr>
          <w:p w:rsidR="00722926" w:rsidRDefault="00722926" w:rsidP="00722926">
            <w:r>
              <w:t>ADO.NET</w:t>
            </w:r>
          </w:p>
        </w:tc>
        <w:tc>
          <w:tcPr>
            <w:tcW w:w="4606" w:type="dxa"/>
          </w:tcPr>
          <w:p w:rsidR="00722926" w:rsidRDefault="00722926" w:rsidP="00722926">
            <w:r>
              <w:t>.NET</w:t>
            </w:r>
          </w:p>
        </w:tc>
      </w:tr>
      <w:tr w:rsidR="00722926" w:rsidTr="00722926">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208" w:name="_Toc312154943"/>
      <w:r>
        <w:t xml:space="preserve">Tabelle </w:t>
      </w:r>
      <w:fldSimple w:instr=" SEQ Tabelle \* ARABIC ">
        <w:r>
          <w:rPr>
            <w:noProof/>
          </w:rPr>
          <w:t>2</w:t>
        </w:r>
      </w:fldSimple>
      <w:r>
        <w:t xml:space="preserve"> - </w:t>
      </w:r>
      <w:r>
        <w:rPr>
          <w:noProof/>
        </w:rPr>
        <w:t>Beispiel Mapping Dictionary</w:t>
      </w:r>
      <w:bookmarkEnd w:id="208"/>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Heading5Char"/>
        <w:tblW w:w="0" w:type="auto"/>
        <w:tblLook w:val="0480" w:firstRow="0" w:lastRow="0" w:firstColumn="1" w:lastColumn="0" w:noHBand="0" w:noVBand="1"/>
      </w:tblPr>
      <w:tblGrid>
        <w:gridCol w:w="1842"/>
        <w:gridCol w:w="1842"/>
        <w:gridCol w:w="1842"/>
        <w:gridCol w:w="1843"/>
        <w:gridCol w:w="1843"/>
      </w:tblGrid>
      <w:tr w:rsidR="00722926" w:rsidTr="00722926">
        <w:tc>
          <w:tcPr>
            <w:tcW w:w="1842" w:type="dxa"/>
          </w:tcPr>
          <w:p w:rsidR="00722926" w:rsidRPr="00C00B4B" w:rsidRDefault="00722926" w:rsidP="00722926">
            <w:r w:rsidRPr="00C00B4B">
              <w:t>Java</w:t>
            </w:r>
          </w:p>
        </w:tc>
        <w:tc>
          <w:tcPr>
            <w:tcW w:w="1842" w:type="dxa"/>
          </w:tcPr>
          <w:p w:rsidR="00722926" w:rsidRPr="00C00B4B" w:rsidRDefault="00722926" w:rsidP="00722926">
            <w:r w:rsidRPr="00C00B4B">
              <w:t>Java</w:t>
            </w:r>
          </w:p>
        </w:tc>
        <w:tc>
          <w:tcPr>
            <w:tcW w:w="1842" w:type="dxa"/>
          </w:tcPr>
          <w:p w:rsidR="00722926" w:rsidRPr="00C00B4B" w:rsidRDefault="00722926" w:rsidP="00722926">
            <w:r w:rsidRPr="00C00B4B">
              <w:t>JBoss</w:t>
            </w:r>
          </w:p>
        </w:tc>
        <w:tc>
          <w:tcPr>
            <w:tcW w:w="1843" w:type="dxa"/>
          </w:tcPr>
          <w:p w:rsidR="00722926" w:rsidRPr="00C00B4B" w:rsidRDefault="00722926" w:rsidP="00722926">
            <w:r w:rsidRPr="00C00B4B">
              <w:t>JavaBeans</w:t>
            </w:r>
          </w:p>
        </w:tc>
        <w:tc>
          <w:tcPr>
            <w:tcW w:w="1843" w:type="dxa"/>
          </w:tcPr>
          <w:p w:rsidR="00722926" w:rsidRPr="00C00B4B" w:rsidRDefault="00722926" w:rsidP="00722926">
            <w:r w:rsidRPr="00C00B4B">
              <w:t>JPA</w:t>
            </w:r>
          </w:p>
        </w:tc>
      </w:tr>
      <w:tr w:rsidR="00722926" w:rsidTr="00722926">
        <w:tc>
          <w:tcPr>
            <w:tcW w:w="1842" w:type="dxa"/>
          </w:tcPr>
          <w:p w:rsidR="00722926" w:rsidRPr="00C00B4B" w:rsidRDefault="00722926" w:rsidP="00722926">
            <w:r w:rsidRPr="00C00B4B">
              <w:t>.Net</w:t>
            </w:r>
          </w:p>
        </w:tc>
        <w:tc>
          <w:tcPr>
            <w:tcW w:w="1842" w:type="dxa"/>
          </w:tcPr>
          <w:p w:rsidR="00722926" w:rsidRPr="00C00B4B" w:rsidRDefault="00722926" w:rsidP="00722926">
            <w:r w:rsidRPr="00C00B4B">
              <w:t>ADO.Net</w:t>
            </w:r>
          </w:p>
        </w:tc>
        <w:tc>
          <w:tcPr>
            <w:tcW w:w="1842" w:type="dxa"/>
          </w:tcPr>
          <w:p w:rsidR="00722926" w:rsidRPr="00C00B4B" w:rsidRDefault="00722926" w:rsidP="00722926">
            <w:r w:rsidRPr="00C00B4B">
              <w:t>WPF</w:t>
            </w:r>
          </w:p>
        </w:tc>
        <w:tc>
          <w:tcPr>
            <w:tcW w:w="1843" w:type="dxa"/>
          </w:tcPr>
          <w:p w:rsidR="00722926" w:rsidRPr="00C00B4B" w:rsidRDefault="00722926" w:rsidP="00722926"/>
        </w:tc>
        <w:tc>
          <w:tcPr>
            <w:tcW w:w="1843" w:type="dxa"/>
          </w:tcPr>
          <w:p w:rsidR="00722926" w:rsidRPr="00C00B4B" w:rsidRDefault="00722926" w:rsidP="00722926">
            <w:pPr>
              <w:keepNext/>
            </w:pPr>
          </w:p>
        </w:tc>
      </w:tr>
    </w:tbl>
    <w:p w:rsidR="00722926" w:rsidRDefault="00722926" w:rsidP="00722926">
      <w:pPr>
        <w:pStyle w:val="Caption"/>
      </w:pPr>
      <w:bookmarkStart w:id="209" w:name="_Toc312154944"/>
      <w:r>
        <w:t xml:space="preserve">Tabelle </w:t>
      </w:r>
      <w:fldSimple w:instr=" SEQ Tabelle \* ARABIC ">
        <w:r>
          <w:rPr>
            <w:noProof/>
          </w:rPr>
          <w:t>3</w:t>
        </w:r>
      </w:fldSimple>
      <w:r>
        <w:t xml:space="preserve"> - Beispiel Mapping Datei</w:t>
      </w:r>
      <w:bookmarkEnd w:id="209"/>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722926">
      <w:pPr>
        <w:pStyle w:val="Heading2"/>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47235C6A" wp14:editId="329D1EE8">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r>
        <w:t xml:space="preserve">Abbildung </w:t>
      </w:r>
      <w:fldSimple w:instr=" SEQ Abbildung \* ARABIC ">
        <w:r>
          <w:rPr>
            <w:noProof/>
          </w:rPr>
          <w:t>2</w:t>
        </w:r>
      </w:fldSimple>
      <w:r>
        <w:t xml:space="preserve"> - Klassendiagramm mit Fokus Project Note / Metadata</w:t>
      </w:r>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722926">
      <w:pPr>
        <w:pStyle w:val="Heading2"/>
      </w:pPr>
      <w:bookmarkStart w:id="210" w:name="_Toc312154962"/>
      <w:r>
        <w:t>Assemblies und Namespaces</w:t>
      </w:r>
      <w:bookmarkEnd w:id="210"/>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t xml:space="preserve">Abbildung </w:t>
      </w:r>
      <w:r>
        <w:rPr>
          <w:noProof/>
        </w:rPr>
        <w:t>2</w:t>
      </w:r>
      <w:r>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34FF855D" wp14:editId="49AC1C92">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211" w:name="_Ref312060667"/>
      <w:bookmarkStart w:id="212" w:name="_Toc312154919"/>
      <w:r>
        <w:t xml:space="preserve">Abbildung </w:t>
      </w:r>
      <w:fldSimple w:instr=" SEQ Abbildung \* ARABIC ">
        <w:r>
          <w:rPr>
            <w:noProof/>
          </w:rPr>
          <w:t>3</w:t>
        </w:r>
      </w:fldSimple>
      <w:r>
        <w:t xml:space="preserve"> - Generierung Dependency Graph</w:t>
      </w:r>
      <w:bookmarkEnd w:id="211"/>
      <w:bookmarkEnd w:id="212"/>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t xml:space="preserve">Abbildung </w:t>
      </w:r>
      <w:r>
        <w:rPr>
          <w:noProof/>
        </w:rPr>
        <w:t>3</w:t>
      </w:r>
      <w:r>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6AD0FA6F" wp14:editId="6E2455A7">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213" w:name="_Ref312060928"/>
      <w:bookmarkStart w:id="214" w:name="_Toc312154920"/>
      <w:r>
        <w:t xml:space="preserve">Abbildung </w:t>
      </w:r>
      <w:fldSimple w:instr=" SEQ Abbildung \* ARABIC ">
        <w:r>
          <w:rPr>
            <w:noProof/>
          </w:rPr>
          <w:t>4</w:t>
        </w:r>
      </w:fldSimple>
      <w:r>
        <w:t xml:space="preserve"> - Übersicht Abhängigkeiten</w:t>
      </w:r>
      <w:bookmarkEnd w:id="213"/>
      <w:bookmarkEnd w:id="214"/>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02F6E613" wp14:editId="54E52ADD">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76AA3075" wp14:editId="7A11F6FB">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215" w:name="_Toc312154921"/>
      <w:r>
        <w:rPr>
          <w:noProof/>
          <w:lang w:eastAsia="de-CH"/>
        </w:rPr>
        <mc:AlternateContent>
          <mc:Choice Requires="wps">
            <w:drawing>
              <wp:anchor distT="0" distB="0" distL="114300" distR="114300" simplePos="0" relativeHeight="251687936" behindDoc="0" locked="0" layoutInCell="1" allowOverlap="1" wp14:anchorId="1E3CEC67" wp14:editId="2245F094">
                <wp:simplePos x="0" y="0"/>
                <wp:positionH relativeFrom="column">
                  <wp:posOffset>3401060</wp:posOffset>
                </wp:positionH>
                <wp:positionV relativeFrom="paragraph">
                  <wp:posOffset>20320</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722926" w:rsidRPr="00FA574F" w:rsidRDefault="00722926" w:rsidP="00722926">
                            <w:pPr>
                              <w:pStyle w:val="Caption"/>
                              <w:rPr>
                                <w:noProof/>
                                <w:sz w:val="20"/>
                                <w:szCs w:val="20"/>
                              </w:rPr>
                            </w:pPr>
                            <w:bookmarkStart w:id="216" w:name="_Toc312154922"/>
                            <w:r>
                              <w:t xml:space="preserve">Abbildung </w:t>
                            </w:r>
                            <w:fldSimple w:instr=" SEQ Abbildung \* ARABIC ">
                              <w:r>
                                <w:rPr>
                                  <w:noProof/>
                                </w:rPr>
                                <w:t>5</w:t>
                              </w:r>
                            </w:fldSimple>
                            <w:r>
                              <w:t xml:space="preserve"> - Details Abhängigkeiten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1.6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" stroked="f">
                <v:textbox style="mso-fit-shape-to-text:t" inset="0,0,0,0">
                  <w:txbxContent>
                    <w:p w:rsidR="00722926" w:rsidRPr="00FA574F" w:rsidRDefault="00722926" w:rsidP="00722926">
                      <w:pPr>
                        <w:pStyle w:val="Caption"/>
                        <w:rPr>
                          <w:noProof/>
                          <w:sz w:val="20"/>
                          <w:szCs w:val="20"/>
                        </w:rPr>
                      </w:pPr>
                      <w:bookmarkStart w:id="217" w:name="_Toc312154922"/>
                      <w:r>
                        <w:t xml:space="preserve">Abbildung </w:t>
                      </w:r>
                      <w:fldSimple w:instr=" SEQ Abbildung \* ARABIC ">
                        <w:r>
                          <w:rPr>
                            <w:noProof/>
                          </w:rPr>
                          <w:t>5</w:t>
                        </w:r>
                      </w:fldSimple>
                      <w:r>
                        <w:t xml:space="preserve"> - Details Abhängigkeiten</w:t>
                      </w:r>
                      <w:bookmarkEnd w:id="217"/>
                    </w:p>
                  </w:txbxContent>
                </v:textbox>
                <w10:wrap type="square"/>
              </v:shape>
            </w:pict>
          </mc:Fallback>
        </mc:AlternateContent>
      </w:r>
      <w:r>
        <w:t xml:space="preserve">Abbildung </w:t>
      </w:r>
      <w:fldSimple w:instr=" SEQ Abbildung \* ARABIC ">
        <w:r>
          <w:rPr>
            <w:noProof/>
          </w:rPr>
          <w:t>6</w:t>
        </w:r>
      </w:fldSimple>
      <w:r>
        <w:t xml:space="preserve"> - Übersicht Abhängigkeiten mit Details</w:t>
      </w:r>
      <w:bookmarkEnd w:id="215"/>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702B2A57" wp14:editId="43043DDF">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218" w:name="_Toc312154923"/>
      <w:r>
        <w:t xml:space="preserve">Abbildung </w:t>
      </w:r>
      <w:fldSimple w:instr=" SEQ Abbildung \* ARABIC ">
        <w:r>
          <w:rPr>
            <w:noProof/>
          </w:rPr>
          <w:t>7</w:t>
        </w:r>
      </w:fldSimple>
      <w:r>
        <w:t xml:space="preserve"> - NDepend Dependency Graph</w:t>
      </w:r>
      <w:bookmarkEnd w:id="218"/>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722926">
      <w:pPr>
        <w:pStyle w:val="Heading3"/>
      </w:pPr>
      <w:bookmarkStart w:id="219" w:name="_Toc312154963"/>
      <w:r>
        <w:t>Interfaces</w:t>
      </w:r>
      <w:bookmarkEnd w:id="219"/>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t xml:space="preserve">Abbildung </w:t>
      </w:r>
      <w:r>
        <w:rPr>
          <w:noProof/>
        </w:rPr>
        <w:t>7</w:t>
      </w:r>
      <w:r>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14C66E01" wp14:editId="1B76D59C">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220" w:name="_Ref312062176"/>
      <w:bookmarkStart w:id="221" w:name="_Toc312154924"/>
      <w:r>
        <w:t xml:space="preserve">Abbildung </w:t>
      </w:r>
      <w:fldSimple w:instr=" SEQ Abbildung \* ARABIC ">
        <w:r>
          <w:rPr>
            <w:noProof/>
          </w:rPr>
          <w:t>8</w:t>
        </w:r>
      </w:fldSimple>
      <w:r>
        <w:t xml:space="preserve"> - Übersicht Interfaces</w:t>
      </w:r>
      <w:bookmarkEnd w:id="220"/>
      <w:bookmarkEnd w:id="221"/>
    </w:p>
    <w:p w:rsidR="00722926" w:rsidRPr="00EB5075" w:rsidRDefault="00722926" w:rsidP="00722926">
      <w:r>
        <w:t>Die Interfaces werden nachfolgend genauer beschrieben.</w:t>
      </w:r>
    </w:p>
    <w:p w:rsidR="00722926" w:rsidRDefault="00722926" w:rsidP="00722926">
      <w:pPr>
        <w:pStyle w:val="Heading4"/>
      </w:pPr>
      <w:r>
        <w:lastRenderedPageBreak/>
        <w:t>Converter.Interfaces</w:t>
      </w:r>
    </w:p>
    <w:p w:rsidR="00722926" w:rsidRDefault="00722926" w:rsidP="00722926">
      <w:r>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38ED92D2" wp14:editId="0D265144">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222" w:name="_Toc312154925"/>
      <w:r>
        <w:t xml:space="preserve">Abbildung </w:t>
      </w:r>
      <w:fldSimple w:instr=" SEQ Abbildung \* ARABIC ">
        <w:r>
          <w:rPr>
            <w:noProof/>
          </w:rPr>
          <w:t>9</w:t>
        </w:r>
      </w:fldSimple>
      <w:r>
        <w:t xml:space="preserve"> - Converter.Interfaces</w:t>
      </w:r>
      <w:bookmarkEnd w:id="222"/>
    </w:p>
    <w:p w:rsidR="00722926" w:rsidRDefault="00722926" w:rsidP="00722926">
      <w:pPr>
        <w:pStyle w:val="Heading4"/>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1208626A" wp14:editId="66B445A3">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223" w:name="_Toc312154926"/>
      <w:r>
        <w:t xml:space="preserve">Abbildung </w:t>
      </w:r>
      <w:fldSimple w:instr=" SEQ Abbildung \* ARABIC ">
        <w:r>
          <w:rPr>
            <w:noProof/>
          </w:rPr>
          <w:t>10</w:t>
        </w:r>
      </w:fldSimple>
      <w:r>
        <w:t xml:space="preserve"> - </w:t>
      </w:r>
      <w:r>
        <w:rPr>
          <w:noProof/>
        </w:rPr>
        <w:t xml:space="preserve"> </w:t>
      </w:r>
      <w:r w:rsidRPr="000A0FC7">
        <w:rPr>
          <w:noProof/>
        </w:rPr>
        <w:t>Services.Interfaces</w:t>
      </w:r>
      <w:bookmarkEnd w:id="223"/>
    </w:p>
    <w:p w:rsidR="00722926" w:rsidRDefault="00722926" w:rsidP="00722926">
      <w:pPr>
        <w:pStyle w:val="Heading4"/>
      </w:pPr>
      <w:r>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lastRenderedPageBreak/>
        <w:drawing>
          <wp:inline distT="0" distB="0" distL="0" distR="0" wp14:anchorId="2CE062D8" wp14:editId="373CD023">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224" w:name="_Toc312154927"/>
      <w:r>
        <w:t xml:space="preserve">Abbildung </w:t>
      </w:r>
      <w:fldSimple w:instr=" SEQ Abbildung \* ARABIC ">
        <w:r>
          <w:rPr>
            <w:noProof/>
          </w:rPr>
          <w:t>11</w:t>
        </w:r>
      </w:fldSimple>
      <w:r>
        <w:t xml:space="preserve"> - </w:t>
      </w:r>
      <w:r w:rsidRPr="009D4D18">
        <w:t>Loader.Interfaces</w:t>
      </w:r>
      <w:bookmarkEnd w:id="224"/>
    </w:p>
    <w:p w:rsidR="00722926" w:rsidRDefault="00722926" w:rsidP="00722926">
      <w:pPr>
        <w:pStyle w:val="Heading3"/>
      </w:pPr>
      <w:bookmarkStart w:id="225" w:name="_Toc312154964"/>
      <w:r>
        <w:t>Implementation</w:t>
      </w:r>
      <w:bookmarkEnd w:id="225"/>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t xml:space="preserve">Abbildung </w:t>
      </w:r>
      <w:r>
        <w:rPr>
          <w:noProof/>
        </w:rPr>
        <w:t>11</w:t>
      </w:r>
      <w:r>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3309961F" wp14:editId="11D10113">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226" w:name="_Ref312062942"/>
      <w:bookmarkStart w:id="227" w:name="_Toc312154928"/>
      <w:r>
        <w:t xml:space="preserve">Abbildung </w:t>
      </w:r>
      <w:fldSimple w:instr=" SEQ Abbildung \* ARABIC ">
        <w:r>
          <w:rPr>
            <w:noProof/>
          </w:rPr>
          <w:t>12</w:t>
        </w:r>
      </w:fldSimple>
      <w:r>
        <w:t xml:space="preserve"> - Implementation Übersicht</w:t>
      </w:r>
      <w:bookmarkEnd w:id="226"/>
      <w:bookmarkEnd w:id="227"/>
    </w:p>
    <w:p w:rsidR="00722926" w:rsidRDefault="00722926" w:rsidP="00722926">
      <w:pPr>
        <w:pStyle w:val="Heading4"/>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1A22F944" wp14:editId="4AC1647E">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228" w:name="_Toc312154929"/>
      <w:r>
        <w:t xml:space="preserve">Abbildung </w:t>
      </w:r>
      <w:fldSimple w:instr=" SEQ Abbildung \* ARABIC ">
        <w:r>
          <w:rPr>
            <w:noProof/>
          </w:rPr>
          <w:t>13</w:t>
        </w:r>
      </w:fldSimple>
      <w:r>
        <w:t xml:space="preserve"> - Services.Loader</w:t>
      </w:r>
      <w:bookmarkEnd w:id="228"/>
    </w:p>
    <w:p w:rsidR="00722926" w:rsidRDefault="00722926" w:rsidP="00722926">
      <w:pPr>
        <w:pStyle w:val="Heading4"/>
      </w:pPr>
      <w:r>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lastRenderedPageBreak/>
        <w:drawing>
          <wp:inline distT="0" distB="0" distL="0" distR="0" wp14:anchorId="783917DA" wp14:editId="4154FD7B">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229" w:name="_Toc312154930"/>
      <w:r>
        <w:t xml:space="preserve">Abbildung </w:t>
      </w:r>
      <w:fldSimple w:instr=" SEQ Abbildung \* ARABIC ">
        <w:r>
          <w:rPr>
            <w:noProof/>
          </w:rPr>
          <w:t>14</w:t>
        </w:r>
      </w:fldSimple>
      <w:r>
        <w:t xml:space="preserve"> - Converter.Pdf</w:t>
      </w:r>
      <w:bookmarkEnd w:id="229"/>
    </w:p>
    <w:p w:rsidR="00722926" w:rsidRDefault="00722926" w:rsidP="00722926">
      <w:pPr>
        <w:pStyle w:val="Heading4"/>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748D381D" wp14:editId="68AEA7F8">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230" w:name="_Toc312154931"/>
      <w:r>
        <w:t xml:space="preserve">Abbildung </w:t>
      </w:r>
      <w:fldSimple w:instr=" SEQ Abbildung \* ARABIC ">
        <w:r>
          <w:rPr>
            <w:noProof/>
          </w:rPr>
          <w:t>15</w:t>
        </w:r>
      </w:fldSimple>
      <w:r>
        <w:t xml:space="preserve"> - Preparer</w:t>
      </w:r>
      <w:bookmarkEnd w:id="230"/>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lastRenderedPageBreak/>
        <w:drawing>
          <wp:inline distT="0" distB="0" distL="0" distR="0" wp14:anchorId="0F6EC39E" wp14:editId="275334CE">
            <wp:extent cx="5953767" cy="6933063"/>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231" w:name="_Toc312154932"/>
      <w:r>
        <w:t xml:space="preserve">Abbildung </w:t>
      </w:r>
      <w:fldSimple w:instr=" SEQ Abbildung \* ARABIC ">
        <w:r>
          <w:rPr>
            <w:noProof/>
          </w:rPr>
          <w:t>16</w:t>
        </w:r>
      </w:fldSimple>
      <w:r>
        <w:t xml:space="preserve"> - Sequenzdiagramm Preparer</w:t>
      </w:r>
      <w:bookmarkEnd w:id="231"/>
    </w:p>
    <w:p w:rsidR="00722926" w:rsidRDefault="00722926">
      <w:r>
        <w:br w:type="page"/>
      </w:r>
    </w:p>
    <w:p w:rsidR="00722926" w:rsidRDefault="00722926" w:rsidP="00722926">
      <w:pPr>
        <w:pStyle w:val="Heading4"/>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3E1D835A" wp14:editId="0D44D63C">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232" w:name="_Toc312154933"/>
      <w:r>
        <w:t xml:space="preserve">Abbildung </w:t>
      </w:r>
      <w:fldSimple w:instr=" SEQ Abbildung \* ARABIC ">
        <w:r>
          <w:rPr>
            <w:noProof/>
          </w:rPr>
          <w:t>17</w:t>
        </w:r>
      </w:fldSimple>
      <w:r>
        <w:t xml:space="preserve"> - Services</w:t>
      </w:r>
      <w:bookmarkEnd w:id="232"/>
    </w:p>
    <w:p w:rsidR="00722926" w:rsidRDefault="00722926">
      <w:r>
        <w:br w:type="page"/>
      </w:r>
    </w:p>
    <w:p w:rsidR="00722926" w:rsidRDefault="00722926" w:rsidP="00722926">
      <w:pPr>
        <w:pStyle w:val="Heading4"/>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t>4.1</w:t>
      </w:r>
      <w:r>
        <w:fldChar w:fldCharType="end"/>
      </w:r>
      <w:r>
        <w:t xml:space="preserve"> </w:t>
      </w:r>
      <w:r>
        <w:fldChar w:fldCharType="begin"/>
      </w:r>
      <w:r>
        <w:instrText xml:space="preserve"> REF _Ref311456471 \h </w:instrText>
      </w:r>
      <w:r>
        <w:fldChar w:fldCharType="separate"/>
      </w:r>
      <w:r>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24DB7AAA" wp14:editId="12FD8E72">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233" w:name="_Toc312154934"/>
      <w:r>
        <w:t xml:space="preserve">Abbildung </w:t>
      </w:r>
      <w:fldSimple w:instr=" SEQ Abbildung \* ARABIC ">
        <w:r>
          <w:rPr>
            <w:noProof/>
          </w:rPr>
          <w:t>18</w:t>
        </w:r>
      </w:fldSimple>
      <w:r>
        <w:t xml:space="preserve"> - UserInterface.Surface</w:t>
      </w:r>
      <w:bookmarkEnd w:id="233"/>
    </w:p>
    <w:p w:rsidR="00722926" w:rsidRDefault="00722926">
      <w:r>
        <w:br w:type="page"/>
      </w:r>
    </w:p>
    <w:p w:rsidR="00722926" w:rsidRDefault="00722926" w:rsidP="00722926">
      <w:pPr>
        <w:pStyle w:val="Heading4"/>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t>4.3</w:t>
      </w:r>
      <w:r>
        <w:fldChar w:fldCharType="end"/>
      </w:r>
      <w:r>
        <w:t xml:space="preserve"> </w:t>
      </w:r>
      <w:r>
        <w:fldChar w:fldCharType="begin"/>
      </w:r>
      <w:r>
        <w:instrText xml:space="preserve"> REF _Ref312072812 \h </w:instrText>
      </w:r>
      <w:r>
        <w:fldChar w:fldCharType="separate"/>
      </w:r>
      <w:r w:rsidRPr="00DF0555">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244E7838" wp14:editId="7166B6C9">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234" w:name="_Toc312154935"/>
      <w:r>
        <w:t xml:space="preserve">Abbildung </w:t>
      </w:r>
      <w:fldSimple w:instr=" SEQ Abbildung \* ARABIC ">
        <w:r>
          <w:rPr>
            <w:noProof/>
          </w:rPr>
          <w:t>19</w:t>
        </w:r>
      </w:fldSimple>
      <w:r>
        <w:t xml:space="preserve"> - ProjectFlip</w:t>
      </w:r>
      <w:bookmarkEnd w:id="234"/>
    </w:p>
    <w:p w:rsidR="00722926" w:rsidRDefault="00722926" w:rsidP="00722926">
      <w:pPr>
        <w:pStyle w:val="Heading2"/>
      </w:pPr>
      <w:bookmarkStart w:id="235" w:name="_Toc312154965"/>
      <w:r>
        <w:t>UI Design</w:t>
      </w:r>
      <w:bookmarkEnd w:id="235"/>
    </w:p>
    <w:p w:rsidR="00722926" w:rsidRDefault="00722926" w:rsidP="00722926">
      <w:pPr>
        <w:pStyle w:val="Heading3"/>
      </w:pPr>
      <w:bookmarkStart w:id="236" w:name="_Toc312154966"/>
      <w:r>
        <w:t>Allgemein</w:t>
      </w:r>
      <w:bookmarkEnd w:id="236"/>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t>4.1</w:t>
      </w:r>
      <w:r>
        <w:fldChar w:fldCharType="end"/>
      </w:r>
      <w:r>
        <w:t xml:space="preserve"> </w:t>
      </w:r>
      <w:r>
        <w:fldChar w:fldCharType="begin"/>
      </w:r>
      <w:r>
        <w:instrText xml:space="preserve"> REF _Ref311456471 \h </w:instrText>
      </w:r>
      <w:r>
        <w:fldChar w:fldCharType="separate"/>
      </w:r>
      <w:r>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722926">
      <w:pPr>
        <w:pStyle w:val="Heading3"/>
      </w:pPr>
      <w:bookmarkStart w:id="237" w:name="_Toc312154967"/>
      <w:r>
        <w:t>Unterteilung der Views</w:t>
      </w:r>
      <w:bookmarkEnd w:id="237"/>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722926" w:rsidRDefault="00722926" w:rsidP="00722926">
      <w:pPr>
        <w:pStyle w:val="Heading4"/>
      </w:pPr>
      <w:r>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lastRenderedPageBreak/>
        <w:drawing>
          <wp:inline distT="0" distB="0" distL="0" distR="0" wp14:anchorId="0C7F30F0" wp14:editId="06851AAB">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238" w:name="_Toc312154936"/>
      <w:r>
        <w:t xml:space="preserve">Abbildung </w:t>
      </w:r>
      <w:fldSimple w:instr=" SEQ Abbildung \* ARABIC ">
        <w:r>
          <w:rPr>
            <w:noProof/>
          </w:rPr>
          <w:t>20</w:t>
        </w:r>
      </w:fldSimple>
      <w:r>
        <w:t xml:space="preserve"> - Übersicht</w:t>
      </w:r>
      <w:bookmarkEnd w:id="238"/>
    </w:p>
    <w:p w:rsidR="00722926" w:rsidRDefault="00722926" w:rsidP="00722926">
      <w:r>
        <w:t>Auf der linken Seite befindet sich der Filter. Auf der rechten Seite die Project Notes aufgelistet werden.</w:t>
      </w:r>
    </w:p>
    <w:p w:rsidR="00722926" w:rsidRDefault="00722926" w:rsidP="00722926">
      <w:pPr>
        <w:pStyle w:val="Heading4"/>
      </w:pPr>
      <w:r>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3B5CBD6E" wp14:editId="6FDBFE59">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239" w:name="_Toc312154937"/>
      <w:r>
        <w:t xml:space="preserve">Abbildung </w:t>
      </w:r>
      <w:fldSimple w:instr=" SEQ Abbildung \* ARABIC ">
        <w:r>
          <w:rPr>
            <w:noProof/>
          </w:rPr>
          <w:t>21</w:t>
        </w:r>
      </w:fldSimple>
      <w:r>
        <w:t xml:space="preserve"> - Filter View</w:t>
      </w:r>
      <w:bookmarkEnd w:id="239"/>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t xml:space="preserve">Abbildung </w:t>
      </w:r>
      <w:r>
        <w:rPr>
          <w:noProof/>
        </w:rPr>
        <w:t>21</w:t>
      </w:r>
      <w:r>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65B990EB" wp14:editId="1AF9797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240" w:name="_Ref312073269"/>
      <w:bookmarkStart w:id="241" w:name="_Toc312154938"/>
      <w:r>
        <w:t xml:space="preserve">Abbildung </w:t>
      </w:r>
      <w:fldSimple w:instr=" SEQ Abbildung \* ARABIC ">
        <w:r>
          <w:rPr>
            <w:noProof/>
          </w:rPr>
          <w:t>22</w:t>
        </w:r>
      </w:fldSimple>
      <w:r>
        <w:t xml:space="preserve"> - Gefilterte Übersicht</w:t>
      </w:r>
      <w:bookmarkEnd w:id="240"/>
      <w:bookmarkEnd w:id="241"/>
    </w:p>
    <w:p w:rsidR="00722926" w:rsidRDefault="00722926" w:rsidP="00722926">
      <w:pPr>
        <w:pStyle w:val="Heading4"/>
      </w:pPr>
      <w:r>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6FB67C63" wp14:editId="46CEC2D9">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242" w:name="_Toc312154939"/>
      <w:r>
        <w:t xml:space="preserve">Abbildung </w:t>
      </w:r>
      <w:fldSimple w:instr=" SEQ Abbildung \* ARABIC ">
        <w:r>
          <w:rPr>
            <w:noProof/>
          </w:rPr>
          <w:t>23</w:t>
        </w:r>
      </w:fldSimple>
      <w:r>
        <w:t xml:space="preserve"> - Info View</w:t>
      </w:r>
      <w:bookmarkEnd w:id="242"/>
    </w:p>
    <w:p w:rsidR="00722926" w:rsidRDefault="00722926" w:rsidP="00722926">
      <w:pPr>
        <w:pStyle w:val="Heading4"/>
      </w:pPr>
      <w:r>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lastRenderedPageBreak/>
        <w:drawing>
          <wp:inline distT="0" distB="0" distL="0" distR="0" wp14:anchorId="0515D36E" wp14:editId="315CD936">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243" w:name="_Toc312154940"/>
      <w:r>
        <w:t xml:space="preserve">Abbildung </w:t>
      </w:r>
      <w:fldSimple w:instr=" SEQ Abbildung \* ARABIC ">
        <w:r>
          <w:rPr>
            <w:noProof/>
          </w:rPr>
          <w:t>24</w:t>
        </w:r>
      </w:fldSimple>
      <w:r>
        <w:t xml:space="preserve"> - Detail View</w:t>
      </w:r>
      <w:bookmarkEnd w:id="243"/>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t xml:space="preserve">Abbildung </w:t>
      </w:r>
      <w:r>
        <w:rPr>
          <w:noProof/>
        </w:rPr>
        <w:t>24</w:t>
      </w:r>
      <w:r>
        <w:t xml:space="preserve"> - Detail View mit Zoom</w:t>
      </w:r>
      <w:r>
        <w:fldChar w:fldCharType="end"/>
      </w:r>
      <w:r>
        <w:t>).</w:t>
      </w:r>
    </w:p>
    <w:p w:rsidR="00722926" w:rsidRDefault="00722926" w:rsidP="00722926">
      <w:pPr>
        <w:keepNext/>
      </w:pPr>
      <w:r>
        <w:rPr>
          <w:noProof/>
          <w:lang w:eastAsia="de-CH"/>
        </w:rPr>
        <w:drawing>
          <wp:inline distT="0" distB="0" distL="0" distR="0" wp14:anchorId="5205B393" wp14:editId="3FC6E8C4">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366034"/>
                    </a:xfrm>
                    <a:prstGeom prst="rect">
                      <a:avLst/>
                    </a:prstGeom>
                  </pic:spPr>
                </pic:pic>
              </a:graphicData>
            </a:graphic>
          </wp:inline>
        </w:drawing>
      </w:r>
    </w:p>
    <w:p w:rsidR="00722926" w:rsidRDefault="00722926" w:rsidP="00722926">
      <w:pPr>
        <w:pStyle w:val="Caption"/>
      </w:pPr>
      <w:bookmarkStart w:id="244" w:name="_Ref312073577"/>
      <w:bookmarkStart w:id="245" w:name="_Toc312154941"/>
      <w:r>
        <w:t xml:space="preserve">Abbildung </w:t>
      </w:r>
      <w:fldSimple w:instr=" SEQ Abbildung \* ARABIC ">
        <w:r>
          <w:rPr>
            <w:noProof/>
          </w:rPr>
          <w:t>25</w:t>
        </w:r>
      </w:fldSimple>
      <w:r>
        <w:t xml:space="preserve"> - Detail View mit Zoom</w:t>
      </w:r>
      <w:bookmarkEnd w:id="244"/>
      <w:bookmarkEnd w:id="245"/>
    </w:p>
    <w:p w:rsidR="00722926" w:rsidRDefault="00722926" w:rsidP="00722926">
      <w:pPr>
        <w:pStyle w:val="Heading2"/>
      </w:pPr>
      <w:bookmarkStart w:id="246" w:name="_Toc312154968"/>
      <w:r>
        <w:t>Prozesse und Threads</w:t>
      </w:r>
      <w:bookmarkEnd w:id="246"/>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lastRenderedPageBreak/>
        <w:t>Als Grundmodell wird das .NET Framework mit WPF verwendet. Nachfolgend werden einige Spezialfälle, die in der Applikation programmiert wurden, genauer betrachtet.</w:t>
      </w:r>
    </w:p>
    <w:p w:rsidR="00722926" w:rsidRDefault="00722926" w:rsidP="00722926">
      <w:pPr>
        <w:pStyle w:val="Heading3"/>
      </w:pPr>
      <w:bookmarkStart w:id="247" w:name="_Toc312154969"/>
      <w:r>
        <w:t>Konversation PDF zu XPS</w:t>
      </w:r>
      <w:bookmarkEnd w:id="247"/>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722926">
      <w:pPr>
        <w:pStyle w:val="Heading3"/>
      </w:pPr>
      <w:bookmarkStart w:id="248" w:name="_Toc312154970"/>
      <w:r>
        <w:t>Parallel Preparer</w:t>
      </w:r>
      <w:bookmarkEnd w:id="248"/>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722926">
      <w:pPr>
        <w:pStyle w:val="Heading3"/>
      </w:pPr>
      <w:bookmarkStart w:id="249" w:name="_Toc312154971"/>
      <w:r>
        <w:t>Asynchrones und verzögertes Laden des XPS Dokuments</w:t>
      </w:r>
      <w:bookmarkEnd w:id="249"/>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Dokument verzögert zu laden  (TODO: ref Sitzungsprotokoll). Zusätzlich wird eine Synchronisation benötigt, welche mit einem Lock auf das aktuelle Objekt realisiert wird.</w:t>
      </w:r>
    </w:p>
    <w:p w:rsidR="00722926" w:rsidRDefault="00722926">
      <w:r>
        <w:br w:type="page"/>
      </w:r>
    </w:p>
    <w:p w:rsidR="00722926" w:rsidRDefault="00722926" w:rsidP="00722926">
      <w:pPr>
        <w:pStyle w:val="Heading1"/>
      </w:pPr>
      <w:bookmarkStart w:id="250" w:name="_Toc312154972"/>
      <w:r>
        <w:lastRenderedPageBreak/>
        <w:t>Patterns</w:t>
      </w:r>
      <w:bookmarkEnd w:id="250"/>
    </w:p>
    <w:p w:rsidR="00722926" w:rsidRDefault="00722926" w:rsidP="00722926">
      <w:r>
        <w:t>Die drei wichtigsten Patterns, die angewendet wurden, sind MVVM, Flyweight und Dependency Injection mit Microsoft Unity.</w:t>
      </w:r>
    </w:p>
    <w:p w:rsidR="00722926" w:rsidRDefault="00722926" w:rsidP="00722926">
      <w:pPr>
        <w:pStyle w:val="Heading2"/>
      </w:pPr>
      <w:bookmarkStart w:id="251" w:name="_Ref311456471"/>
      <w:bookmarkStart w:id="252" w:name="_Toc312154973"/>
      <w:r>
        <w:t>MVVM</w:t>
      </w:r>
      <w:bookmarkEnd w:id="251"/>
      <w:bookmarkEnd w:id="252"/>
    </w:p>
    <w:p w:rsidR="00722926" w:rsidRDefault="00722926" w:rsidP="00722926">
      <w:r>
        <w:t>Das MVVM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Pr="00C85D14" w:rsidRDefault="00722926" w:rsidP="00722926">
      <w:r>
        <w:t>Weitere Informationen sind unter (TODO: ref) [</w:t>
      </w:r>
      <w:hyperlink r:id="rId87" w:history="1">
        <w:r>
          <w:rPr>
            <w:rStyle w:val="Hyperlink"/>
          </w:rPr>
          <w:t>http://msdn.microsoft.com/en-us/magazine/dd419663.aspx</w:t>
        </w:r>
      </w:hyperlink>
      <w:r>
        <w:t>] zu finden.</w:t>
      </w:r>
    </w:p>
    <w:p w:rsidR="00722926" w:rsidRDefault="00722926" w:rsidP="00722926">
      <w:pPr>
        <w:pStyle w:val="Heading2"/>
      </w:pPr>
      <w:bookmarkStart w:id="253" w:name="_Toc312154974"/>
      <w:r>
        <w:t>Flyweight</w:t>
      </w:r>
      <w:bookmarkEnd w:id="253"/>
    </w:p>
    <w:p w:rsidR="00722926" w:rsidRDefault="00722926" w:rsidP="00722926">
      <w:r>
        <w:t>Flyweight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722926">
      <w:pPr>
        <w:pStyle w:val="Heading2"/>
        <w:rPr>
          <w:lang w:val="en-US"/>
        </w:rPr>
      </w:pPr>
      <w:bookmarkStart w:id="254" w:name="_Ref312072805"/>
      <w:bookmarkStart w:id="255" w:name="_Ref312072812"/>
      <w:bookmarkStart w:id="256" w:name="_Toc312154975"/>
      <w:r w:rsidRPr="00E83E56">
        <w:rPr>
          <w:lang w:val="en-US"/>
        </w:rPr>
        <w:t>Dependency Injection mit Microsoft Unity</w:t>
      </w:r>
      <w:bookmarkEnd w:id="254"/>
      <w:bookmarkEnd w:id="255"/>
      <w:bookmarkEnd w:id="256"/>
    </w:p>
    <w:p w:rsidR="00722926" w:rsidRPr="003C6AEC" w:rsidRDefault="00722926" w:rsidP="00722926">
      <w:r>
        <w:t xml:space="preserve">Damit die Komponenten jederzeit und einfach ausgetauscht werden können, wurde mit Unity Containern (TODO: reference) gearbeitet, um Dependency Injection zu ermöglichen. Für dieses Projekt mag </w:t>
      </w:r>
      <w:proofErr w:type="gramStart"/>
      <w:r>
        <w:t>dies ein</w:t>
      </w:r>
      <w:proofErr w:type="gramEnd"/>
      <w:r>
        <w:t xml:space="preserve">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F91ADE" w:rsidRDefault="00F91ADE" w:rsidP="00F91ADE"/>
    <w:tbl>
      <w:tblPr>
        <w:tblpPr w:leftFromText="187" w:rightFromText="187" w:horzAnchor="margin" w:tblpXSpec="center" w:tblpYSpec="bottom"/>
        <w:tblW w:w="4000" w:type="pct"/>
        <w:tblLook w:val="04A0" w:firstRow="1" w:lastRow="0" w:firstColumn="1" w:lastColumn="0" w:noHBand="0" w:noVBand="1"/>
      </w:tblPr>
      <w:tblGrid>
        <w:gridCol w:w="7442"/>
      </w:tblGrid>
      <w:tr w:rsidR="00F91ADE" w:rsidTr="006F09FA">
        <w:tc>
          <w:tcPr>
            <w:tcW w:w="7442" w:type="dxa"/>
            <w:tcMar>
              <w:top w:w="216" w:type="dxa"/>
              <w:left w:w="115" w:type="dxa"/>
              <w:bottom w:w="216" w:type="dxa"/>
              <w:right w:w="115" w:type="dxa"/>
            </w:tcMar>
          </w:tcPr>
          <w:p w:rsidR="00F91ADE" w:rsidRDefault="00F91ADE" w:rsidP="006F09FA">
            <w:pPr>
              <w:pStyle w:val="NoSpacing"/>
              <w:rPr>
                <w:color w:val="4F81BD" w:themeColor="accent1"/>
              </w:rPr>
            </w:pPr>
          </w:p>
          <w:p w:rsidR="00F91ADE" w:rsidRPr="000B1504" w:rsidRDefault="00F91ADE" w:rsidP="006F09FA">
            <w:pPr>
              <w:pStyle w:val="NoSpacing"/>
              <w:rPr>
                <w:color w:val="4F4F59"/>
              </w:rPr>
            </w:pPr>
            <w:r>
              <w:rPr>
                <w:color w:val="4F4F59"/>
              </w:rPr>
              <w:t xml:space="preserve">Elmer Lukas, Heidt Christina, </w:t>
            </w:r>
            <w:r w:rsidRPr="000B1504">
              <w:rPr>
                <w:color w:val="4F4F59"/>
              </w:rPr>
              <w:t>Treichler Delia</w:t>
            </w:r>
          </w:p>
          <w:p w:rsidR="00F91ADE" w:rsidRPr="000B1504" w:rsidRDefault="00F91ADE" w:rsidP="006F09FA">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F91ADE" w:rsidRDefault="00F91ADE" w:rsidP="006F09FA">
            <w:pPr>
              <w:pStyle w:val="NoSpacing"/>
              <w:rPr>
                <w:color w:val="4F81BD" w:themeColor="accent1"/>
              </w:rPr>
            </w:pPr>
          </w:p>
        </w:tc>
      </w:tr>
    </w:tbl>
    <w:p w:rsidR="00F91ADE" w:rsidRDefault="00F91ADE" w:rsidP="00F91ADE"/>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F91ADE" w:rsidTr="006F09FA">
        <w:tc>
          <w:tcPr>
            <w:tcW w:w="7442" w:type="dxa"/>
            <w:tcMar>
              <w:top w:w="216" w:type="dxa"/>
              <w:left w:w="115" w:type="dxa"/>
              <w:bottom w:w="216" w:type="dxa"/>
              <w:right w:w="115" w:type="dxa"/>
            </w:tcMar>
          </w:tcPr>
          <w:p w:rsidR="00F91ADE" w:rsidRPr="00CD5CAB" w:rsidRDefault="00F91ADE" w:rsidP="006F09FA">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F91ADE" w:rsidTr="006F09FA">
        <w:tc>
          <w:tcPr>
            <w:tcW w:w="7442" w:type="dxa"/>
          </w:tcPr>
          <w:p w:rsidR="00F91ADE" w:rsidRDefault="00F91ADE" w:rsidP="006F09FA">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Prototype Perspective Wall</w:t>
            </w:r>
          </w:p>
        </w:tc>
      </w:tr>
      <w:tr w:rsidR="00F91ADE" w:rsidTr="006F09FA">
        <w:tc>
          <w:tcPr>
            <w:tcW w:w="7442" w:type="dxa"/>
            <w:tcMar>
              <w:top w:w="216" w:type="dxa"/>
              <w:left w:w="115" w:type="dxa"/>
              <w:bottom w:w="216" w:type="dxa"/>
              <w:right w:w="115" w:type="dxa"/>
            </w:tcMar>
          </w:tcPr>
          <w:p w:rsidR="00F91ADE" w:rsidRDefault="00F91ADE" w:rsidP="006F09FA">
            <w:pPr>
              <w:pStyle w:val="NoSpacing"/>
              <w:rPr>
                <w:rFonts w:asciiTheme="majorHAnsi" w:eastAsiaTheme="majorEastAsia" w:hAnsiTheme="majorHAnsi" w:cstheme="majorBidi"/>
              </w:rPr>
            </w:pPr>
          </w:p>
        </w:tc>
      </w:tr>
    </w:tbl>
    <w:p w:rsidR="00F91ADE" w:rsidRDefault="00F91ADE" w:rsidP="00F91ADE">
      <w:pPr>
        <w:rPr>
          <w:b/>
          <w:bCs/>
        </w:rPr>
      </w:pPr>
      <w:r>
        <w:rPr>
          <w:b/>
          <w:bCs/>
          <w:noProof/>
          <w:lang w:eastAsia="de-CH"/>
        </w:rPr>
        <w:drawing>
          <wp:anchor distT="0" distB="0" distL="114300" distR="114300" simplePos="0" relativeHeight="251689984"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1ADE" w:rsidRPr="000C119B" w:rsidRDefault="00F91ADE" w:rsidP="00F91ADE">
      <w:pPr>
        <w:spacing w:after="0"/>
        <w:rPr>
          <w:b/>
          <w:bCs/>
        </w:rPr>
      </w:pPr>
      <w:r>
        <w:rPr>
          <w:b/>
          <w:bCs/>
        </w:rPr>
        <w:br w:type="page"/>
      </w:r>
    </w:p>
    <w:p w:rsidR="006F0882" w:rsidRDefault="006F0882" w:rsidP="00E711E0">
      <w:pPr>
        <w:pStyle w:val="Heading1"/>
      </w:pPr>
      <w:bookmarkStart w:id="257" w:name="_Toc311559466"/>
      <w:r>
        <w:lastRenderedPageBreak/>
        <w:t>Dokumentinformationen</w:t>
      </w:r>
      <w:bookmarkEnd w:id="257"/>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E267A">
            <w:r>
              <w:t>Datum</w:t>
            </w:r>
          </w:p>
        </w:tc>
        <w:tc>
          <w:tcPr>
            <w:tcW w:w="993" w:type="dxa"/>
          </w:tcPr>
          <w:p w:rsidR="006F0882" w:rsidRDefault="006F0882" w:rsidP="00BE267A">
            <w:r>
              <w:t>Version</w:t>
            </w:r>
          </w:p>
        </w:tc>
        <w:tc>
          <w:tcPr>
            <w:tcW w:w="4674" w:type="dxa"/>
          </w:tcPr>
          <w:p w:rsidR="006F0882" w:rsidRDefault="006F0882" w:rsidP="00BE267A">
            <w:r>
              <w:t>Änderung</w:t>
            </w:r>
          </w:p>
        </w:tc>
        <w:tc>
          <w:tcPr>
            <w:tcW w:w="2303" w:type="dxa"/>
          </w:tcPr>
          <w:p w:rsidR="006F0882" w:rsidRDefault="006F0882" w:rsidP="00BE267A">
            <w:r>
              <w:t>Autor</w:t>
            </w:r>
          </w:p>
        </w:tc>
      </w:tr>
      <w:tr w:rsidR="006F0882" w:rsidRPr="00F9181E" w:rsidTr="00BE267A">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C36EAC">
            <w:pPr>
              <w:rPr>
                <w:b/>
              </w:rPr>
            </w:pPr>
            <w:r>
              <w:t>01.12</w:t>
            </w:r>
            <w:r w:rsidRPr="00F9181E">
              <w:t>.2011</w:t>
            </w:r>
          </w:p>
        </w:tc>
        <w:tc>
          <w:tcPr>
            <w:tcW w:w="993" w:type="dxa"/>
          </w:tcPr>
          <w:p w:rsidR="006F0882" w:rsidRPr="00F9181E" w:rsidRDefault="006F0882" w:rsidP="00BE267A">
            <w:r w:rsidRPr="00F9181E">
              <w:t>1.0</w:t>
            </w:r>
          </w:p>
        </w:tc>
        <w:tc>
          <w:tcPr>
            <w:tcW w:w="4674" w:type="dxa"/>
          </w:tcPr>
          <w:p w:rsidR="006F0882" w:rsidRPr="00F9181E" w:rsidRDefault="006F0882" w:rsidP="00BE267A">
            <w:r w:rsidRPr="00F9181E">
              <w:t>Erste Version des Dokuments</w:t>
            </w:r>
          </w:p>
        </w:tc>
        <w:tc>
          <w:tcPr>
            <w:tcW w:w="2303" w:type="dxa"/>
          </w:tcPr>
          <w:p w:rsidR="006F0882" w:rsidRPr="00F9181E" w:rsidRDefault="006F0882" w:rsidP="00BE267A">
            <w:r>
              <w:t>lelmer</w:t>
            </w:r>
          </w:p>
        </w:tc>
      </w:tr>
      <w:tr w:rsidR="006F0882" w:rsidRPr="00F9181E" w:rsidTr="00BE267A">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C36EAC">
            <w:r>
              <w:t>11.12.2011</w:t>
            </w:r>
          </w:p>
        </w:tc>
        <w:tc>
          <w:tcPr>
            <w:tcW w:w="993" w:type="dxa"/>
          </w:tcPr>
          <w:p w:rsidR="006F0882" w:rsidRPr="00F9181E" w:rsidRDefault="006F0882" w:rsidP="00BE267A">
            <w:r>
              <w:t>1.1</w:t>
            </w:r>
          </w:p>
        </w:tc>
        <w:tc>
          <w:tcPr>
            <w:tcW w:w="4674" w:type="dxa"/>
          </w:tcPr>
          <w:p w:rsidR="006F0882" w:rsidRPr="00F9181E" w:rsidRDefault="006F0882" w:rsidP="00BE267A">
            <w:r>
              <w:t>Weiter Dokumentiert, Bilder eingefügt</w:t>
            </w:r>
          </w:p>
        </w:tc>
        <w:tc>
          <w:tcPr>
            <w:tcW w:w="2303" w:type="dxa"/>
          </w:tcPr>
          <w:p w:rsidR="006F0882" w:rsidRDefault="006F0882" w:rsidP="00BE267A">
            <w:r>
              <w:t>lelmer</w:t>
            </w:r>
          </w:p>
        </w:tc>
      </w:tr>
      <w:tr w:rsidR="006F0882" w:rsidRPr="00F9181E" w:rsidTr="00610ACC">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A61B78">
            <w:r>
              <w:t>13.12.2011</w:t>
            </w:r>
          </w:p>
        </w:tc>
        <w:tc>
          <w:tcPr>
            <w:tcW w:w="993" w:type="dxa"/>
          </w:tcPr>
          <w:p w:rsidR="006F0882" w:rsidRPr="00F9181E" w:rsidRDefault="006F0882" w:rsidP="00610ACC">
            <w:r>
              <w:t>1.2</w:t>
            </w:r>
          </w:p>
        </w:tc>
        <w:tc>
          <w:tcPr>
            <w:tcW w:w="4674" w:type="dxa"/>
          </w:tcPr>
          <w:p w:rsidR="006F0882" w:rsidRPr="00F9181E" w:rsidRDefault="006F0882" w:rsidP="00610ACC">
            <w:r>
              <w:t>Abbildungsverzeichnis, Korrekturen</w:t>
            </w:r>
          </w:p>
        </w:tc>
        <w:tc>
          <w:tcPr>
            <w:tcW w:w="2303" w:type="dxa"/>
          </w:tcPr>
          <w:p w:rsidR="006F0882" w:rsidRDefault="006F0882" w:rsidP="00610ACC">
            <w:r>
              <w:t>dtreichl</w:t>
            </w:r>
          </w:p>
        </w:tc>
      </w:tr>
      <w:tr w:rsidR="006F0882" w:rsidRPr="00F9181E" w:rsidTr="00610ACC">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A61B78">
            <w:r>
              <w:t>20.12.2011</w:t>
            </w:r>
          </w:p>
        </w:tc>
        <w:tc>
          <w:tcPr>
            <w:tcW w:w="993" w:type="dxa"/>
          </w:tcPr>
          <w:p w:rsidR="006F0882" w:rsidRDefault="006F0882" w:rsidP="00610ACC">
            <w:r>
              <w:t>1.3</w:t>
            </w:r>
          </w:p>
        </w:tc>
        <w:tc>
          <w:tcPr>
            <w:tcW w:w="4674" w:type="dxa"/>
          </w:tcPr>
          <w:p w:rsidR="006F0882" w:rsidRDefault="006F0882" w:rsidP="001D5E35">
            <w:r>
              <w:t>Fokus und Kontext ergänzt</w:t>
            </w:r>
          </w:p>
        </w:tc>
        <w:tc>
          <w:tcPr>
            <w:tcW w:w="2303" w:type="dxa"/>
          </w:tcPr>
          <w:p w:rsidR="006F0882" w:rsidRDefault="006F0882" w:rsidP="00610ACC">
            <w:r>
              <w:t>lelmer</w:t>
            </w:r>
          </w:p>
        </w:tc>
      </w:tr>
      <w:tr w:rsidR="006F0882" w:rsidRPr="00F9181E" w:rsidTr="00610ACC">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A61B78">
            <w:r>
              <w:t>22.12.2011</w:t>
            </w:r>
          </w:p>
        </w:tc>
        <w:tc>
          <w:tcPr>
            <w:tcW w:w="993" w:type="dxa"/>
          </w:tcPr>
          <w:p w:rsidR="006F0882" w:rsidRDefault="006F0882" w:rsidP="00610ACC">
            <w:r>
              <w:t>1.4</w:t>
            </w:r>
          </w:p>
        </w:tc>
        <w:tc>
          <w:tcPr>
            <w:tcW w:w="4674" w:type="dxa"/>
          </w:tcPr>
          <w:p w:rsidR="006F0882" w:rsidRDefault="006F0882" w:rsidP="001D5E35">
            <w:r>
              <w:t>Korrekturen</w:t>
            </w:r>
          </w:p>
        </w:tc>
        <w:tc>
          <w:tcPr>
            <w:tcW w:w="2303" w:type="dxa"/>
          </w:tcPr>
          <w:p w:rsidR="006F0882" w:rsidRDefault="006F0882" w:rsidP="00610ACC">
            <w:r>
              <w:t>cheidt</w:t>
            </w:r>
          </w:p>
        </w:tc>
      </w:tr>
    </w:tbl>
    <w:p w:rsidR="006F0882" w:rsidRDefault="006F0882">
      <w:pPr>
        <w:rPr>
          <w:rFonts w:asciiTheme="majorHAnsi" w:hAnsiTheme="majorHAnsi"/>
          <w:b/>
          <w:bCs/>
          <w:color w:val="4F4F59"/>
          <w:spacing w:val="15"/>
          <w:sz w:val="24"/>
          <w:szCs w:val="22"/>
        </w:rPr>
      </w:pPr>
      <w:r>
        <w:br w:type="page"/>
      </w:r>
    </w:p>
    <w:p w:rsidR="006F0882" w:rsidRDefault="006F0882" w:rsidP="00D903AC">
      <w:pPr>
        <w:pStyle w:val="Heading1"/>
      </w:pPr>
      <w:bookmarkStart w:id="258" w:name="_Toc311559470"/>
      <w:r>
        <w:lastRenderedPageBreak/>
        <w:t>Übersicht</w:t>
      </w:r>
      <w:bookmarkEnd w:id="258"/>
    </w:p>
    <w:p w:rsidR="006F0882" w:rsidRDefault="006F0882" w:rsidP="00C36EAC">
      <w:pPr>
        <w:pStyle w:val="Heading2"/>
      </w:pPr>
      <w:bookmarkStart w:id="259" w:name="_Toc311559471"/>
      <w:r>
        <w:t>Problem</w:t>
      </w:r>
      <w:bookmarkEnd w:id="259"/>
    </w:p>
    <w:p w:rsidR="006F0882" w:rsidRDefault="006F0882" w:rsidP="00C36EAC">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C36EAC">
      <w:pPr>
        <w:pStyle w:val="Heading2"/>
      </w:pPr>
      <w:bookmarkStart w:id="260" w:name="_Toc311559472"/>
      <w:r>
        <w:t>Idee</w:t>
      </w:r>
      <w:bookmarkEnd w:id="260"/>
    </w:p>
    <w:p w:rsidR="006F0882" w:rsidRDefault="006F0882" w:rsidP="00A61B78">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Default="006F0882" w:rsidP="00C36EAC">
      <w:pPr>
        <w:pStyle w:val="Heading1"/>
      </w:pPr>
      <w:bookmarkStart w:id="261" w:name="_Toc311559473"/>
      <w:r>
        <w:lastRenderedPageBreak/>
        <w:t>Ansatz</w:t>
      </w:r>
      <w:bookmarkEnd w:id="261"/>
    </w:p>
    <w:p w:rsidR="006F0882" w:rsidRDefault="006F0882" w:rsidP="003808F8">
      <w:r>
        <w:t>Um eine Lösung erarbeiten zu können, wurde zuerst ein sehr genereller Ansatz gesucht. Dieser wurde dann während mehreren Schritten verfeinert. Nachfolgend wird das Vorgehen aufgezeigt.</w:t>
      </w:r>
    </w:p>
    <w:p w:rsidR="006F0882" w:rsidRDefault="006F0882" w:rsidP="00991C20">
      <w:pPr>
        <w:pStyle w:val="Heading2"/>
      </w:pPr>
      <w:bookmarkStart w:id="262" w:name="_Toc311559474"/>
      <w:r>
        <w:t>Genereller Ansatz</w:t>
      </w:r>
      <w:bookmarkEnd w:id="262"/>
    </w:p>
    <w:p w:rsidR="006F0882" w:rsidRDefault="006F0882" w:rsidP="00BC53CC">
      <w:r>
        <w:t>Als Grundlage wurde die Perspective Wall [chi91] genommen. Das sieht grundsätzlich folgendermassen aus:</w:t>
      </w:r>
    </w:p>
    <w:p w:rsidR="006F0882" w:rsidRDefault="006F0882" w:rsidP="00F65FD1">
      <w:pPr>
        <w:keepNext/>
      </w:pPr>
      <w:r>
        <w:rPr>
          <w:noProof/>
          <w:lang w:eastAsia="de-CH"/>
        </w:rPr>
        <w:drawing>
          <wp:inline distT="0" distB="0" distL="0" distR="0" wp14:anchorId="5E9477C2" wp14:editId="00C3381B">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4330645"/>
                    </a:xfrm>
                    <a:prstGeom prst="rect">
                      <a:avLst/>
                    </a:prstGeom>
                  </pic:spPr>
                </pic:pic>
              </a:graphicData>
            </a:graphic>
          </wp:inline>
        </w:drawing>
      </w:r>
    </w:p>
    <w:p w:rsidR="006F0882" w:rsidRDefault="006F0882" w:rsidP="00F65FD1">
      <w:pPr>
        <w:pStyle w:val="Caption"/>
        <w:rPr>
          <w:noProof/>
        </w:rPr>
      </w:pPr>
      <w:bookmarkStart w:id="263" w:name="_Toc311544326"/>
      <w:r>
        <w:t xml:space="preserve">Abbildung </w:t>
      </w:r>
      <w:fldSimple w:instr=" SEQ Abbildung \* ARABIC ">
        <w:r>
          <w:rPr>
            <w:noProof/>
          </w:rPr>
          <w:t>1</w:t>
        </w:r>
      </w:fldSimple>
      <w:r>
        <w:t xml:space="preserve"> - Beispiel einer Perspective Wall</w:t>
      </w:r>
      <w:r>
        <w:rPr>
          <w:noProof/>
        </w:rPr>
        <w:t>, [chi91]</w:t>
      </w:r>
      <w:bookmarkEnd w:id="263"/>
    </w:p>
    <w:p w:rsidR="006F0882" w:rsidRDefault="006F0882" w:rsidP="00FD782B">
      <w:pPr>
        <w:pStyle w:val="Heading2"/>
      </w:pPr>
      <w:bookmarkStart w:id="264" w:name="_Toc311559475"/>
      <w:r>
        <w:t>Ausrichtung</w:t>
      </w:r>
      <w:bookmarkEnd w:id="264"/>
    </w:p>
    <w:p w:rsidR="006F0882" w:rsidRDefault="006F0882" w:rsidP="00FD782B">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0D7D29">
      <w:pPr>
        <w:keepNext/>
      </w:pPr>
      <w:r>
        <w:rPr>
          <w:noProof/>
          <w:lang w:eastAsia="de-CH"/>
        </w:rPr>
        <w:lastRenderedPageBreak/>
        <w:drawing>
          <wp:inline distT="0" distB="0" distL="0" distR="0" wp14:anchorId="3904EB31" wp14:editId="0CBF796A">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0D7D29">
      <w:pPr>
        <w:pStyle w:val="Caption"/>
      </w:pPr>
      <w:bookmarkStart w:id="265" w:name="_Toc311544327"/>
      <w:r>
        <w:t xml:space="preserve">Abbildung </w:t>
      </w:r>
      <w:fldSimple w:instr=" SEQ Abbildung \* ARABIC ">
        <w:r>
          <w:rPr>
            <w:noProof/>
          </w:rPr>
          <w:t>2</w:t>
        </w:r>
      </w:fldSimple>
      <w:r>
        <w:t xml:space="preserve"> - Skizze 3D ohne Krümmung, 90 Grad gedreht</w:t>
      </w:r>
      <w:bookmarkEnd w:id="265"/>
    </w:p>
    <w:p w:rsidR="006F0882" w:rsidRDefault="006F0882" w:rsidP="0061691E">
      <w:pPr>
        <w:pStyle w:val="Heading2"/>
      </w:pPr>
      <w:bookmarkStart w:id="266" w:name="_Toc311559476"/>
      <w:r>
        <w:t>Anzahl Elemente und Krümmungen</w:t>
      </w:r>
      <w:bookmarkEnd w:id="266"/>
    </w:p>
    <w:p w:rsidR="006F0882" w:rsidRDefault="006F0882" w:rsidP="0061691E">
      <w:r>
        <w:t>Die originale Perspective Wall beschränkt sich auf drei verschiedene Darstellungen: der mittlere Teil ist flach und rechteckig dargestellt, während der rechte und linke Teil der Wall perspektivisch verzogen sind.</w:t>
      </w:r>
    </w:p>
    <w:p w:rsidR="006F0882" w:rsidRDefault="006F0882" w:rsidP="00FD782B">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0D7D29">
      <w:pPr>
        <w:keepNext/>
      </w:pPr>
      <w:r>
        <w:rPr>
          <w:noProof/>
          <w:lang w:eastAsia="de-CH"/>
        </w:rPr>
        <w:drawing>
          <wp:inline distT="0" distB="0" distL="0" distR="0" wp14:anchorId="02A401F6" wp14:editId="68EBE214">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0D7D29">
      <w:pPr>
        <w:pStyle w:val="Caption"/>
      </w:pPr>
      <w:bookmarkStart w:id="267" w:name="_Toc311544328"/>
      <w:r>
        <w:t xml:space="preserve">Abbildung </w:t>
      </w:r>
      <w:fldSimple w:instr=" SEQ Abbildung \* ARABIC ">
        <w:r>
          <w:rPr>
            <w:noProof/>
          </w:rPr>
          <w:t>3</w:t>
        </w:r>
      </w:fldSimple>
      <w:r>
        <w:t xml:space="preserve"> - Skizze 3D mit Krümmung</w:t>
      </w:r>
      <w:bookmarkEnd w:id="267"/>
    </w:p>
    <w:p w:rsidR="006F0882" w:rsidRDefault="006F0882" w:rsidP="00FD782B">
      <w:pPr>
        <w:pStyle w:val="Heading2"/>
      </w:pPr>
      <w:bookmarkStart w:id="268" w:name="_Toc311559477"/>
      <w:r>
        <w:t>Ausblenden zu kleiner Project Notes</w:t>
      </w:r>
      <w:bookmarkEnd w:id="268"/>
    </w:p>
    <w:p w:rsidR="006F0882" w:rsidRDefault="006F0882" w:rsidP="00BC53CC">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Default="006F0882" w:rsidP="00C36EAC">
      <w:pPr>
        <w:pStyle w:val="Heading1"/>
      </w:pPr>
      <w:bookmarkStart w:id="269" w:name="_Toc311559478"/>
      <w:r>
        <w:lastRenderedPageBreak/>
        <w:t>Umsetzung</w:t>
      </w:r>
      <w:bookmarkEnd w:id="269"/>
    </w:p>
    <w:p w:rsidR="006F0882" w:rsidRDefault="006F0882" w:rsidP="00FB175A">
      <w:pPr>
        <w:pStyle w:val="Heading2"/>
      </w:pPr>
      <w:bookmarkStart w:id="270" w:name="_Toc311559479"/>
      <w:r>
        <w:t>Mathematische Grundlagen</w:t>
      </w:r>
      <w:bookmarkEnd w:id="270"/>
    </w:p>
    <w:p w:rsidR="006F0882" w:rsidRDefault="006F0882" w:rsidP="00914986">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914986">
      <w:r>
        <w:t>Skizziert sieht dies wie folgt aus:</w:t>
      </w:r>
    </w:p>
    <w:p w:rsidR="006F0882" w:rsidRDefault="006F0882" w:rsidP="000D7D29">
      <w:pPr>
        <w:keepNext/>
      </w:pPr>
      <w:r>
        <w:rPr>
          <w:noProof/>
          <w:lang w:eastAsia="de-CH"/>
        </w:rPr>
        <w:drawing>
          <wp:inline distT="0" distB="0" distL="0" distR="0" wp14:anchorId="3C4CFD73" wp14:editId="70A3E9A2">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0D7D29">
      <w:pPr>
        <w:pStyle w:val="Caption"/>
      </w:pPr>
      <w:bookmarkStart w:id="271" w:name="_Toc311544329"/>
      <w:r>
        <w:t xml:space="preserve">Abbildung </w:t>
      </w:r>
      <w:fldSimple w:instr=" SEQ Abbildung \* ARABIC ">
        <w:r>
          <w:rPr>
            <w:noProof/>
          </w:rPr>
          <w:t>4</w:t>
        </w:r>
      </w:fldSimple>
      <w:r>
        <w:t xml:space="preserve"> - Skizze 3D mit X, Y</w:t>
      </w:r>
      <w:bookmarkEnd w:id="271"/>
    </w:p>
    <w:p w:rsidR="006F0882" w:rsidRDefault="006F0882" w:rsidP="00914986">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6F0882" w:rsidP="00914986">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914986">
      <w:r>
        <w:t>Wobei</w:t>
      </w:r>
    </w:p>
    <w:p w:rsidR="006F0882" w:rsidRDefault="006F0882" w:rsidP="00914986">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FB175A">
      <w:pPr>
        <w:pStyle w:val="Heading2"/>
      </w:pPr>
      <w:bookmarkStart w:id="272" w:name="_Toc311559480"/>
      <w:r>
        <w:lastRenderedPageBreak/>
        <w:t>Programmierung</w:t>
      </w:r>
      <w:bookmarkEnd w:id="272"/>
    </w:p>
    <w:p w:rsidR="006F0882" w:rsidRDefault="006F0882" w:rsidP="00D95A3F">
      <w:pPr>
        <w:pStyle w:val="Heading3"/>
      </w:pPr>
      <w:bookmarkStart w:id="273" w:name="_Toc311559481"/>
      <w:r>
        <w:t>Implementation</w:t>
      </w:r>
      <w:bookmarkEnd w:id="273"/>
    </w:p>
    <w:p w:rsidR="006F0882" w:rsidRDefault="006F0882" w:rsidP="00BE267A">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E267A">
      <w:r>
        <w:t>Die Logik wurde in verschiedene Komponenten aufgeteilt:</w:t>
      </w:r>
    </w:p>
    <w:p w:rsidR="006F0882" w:rsidRDefault="006F0882" w:rsidP="000D7D29">
      <w:pPr>
        <w:keepNext/>
      </w:pPr>
      <w:r>
        <w:rPr>
          <w:noProof/>
          <w:lang w:eastAsia="de-CH"/>
        </w:rPr>
        <w:drawing>
          <wp:inline distT="0" distB="0" distL="0" distR="0" wp14:anchorId="5B46E948" wp14:editId="4A704B8B">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0D7D29">
      <w:pPr>
        <w:pStyle w:val="Caption"/>
      </w:pPr>
      <w:bookmarkStart w:id="274" w:name="_Toc311544330"/>
      <w:r>
        <w:t xml:space="preserve">Abbildung </w:t>
      </w:r>
      <w:fldSimple w:instr=" SEQ Abbildung \* ARABIC ">
        <w:r>
          <w:rPr>
            <w:noProof/>
          </w:rPr>
          <w:t>5</w:t>
        </w:r>
      </w:fldSimple>
      <w:r>
        <w:t xml:space="preserve"> - Dependency Diagram 3D Komponenten</w:t>
      </w:r>
      <w:bookmarkEnd w:id="274"/>
    </w:p>
    <w:p w:rsidR="006F0882" w:rsidRDefault="006F0882" w:rsidP="000D7D29">
      <w:pPr>
        <w:rPr>
          <w:b/>
        </w:rPr>
      </w:pPr>
      <w:r>
        <w:rPr>
          <w:b/>
        </w:rPr>
        <w:t>Position3D</w:t>
      </w:r>
    </w:p>
    <w:p w:rsidR="006F0882" w:rsidRPr="009040D0" w:rsidRDefault="006F0882" w:rsidP="000D7D29">
      <w:r>
        <w:t>Ein Value Object, das eine 3D-Position speichert.</w:t>
      </w:r>
    </w:p>
    <w:p w:rsidR="006F0882" w:rsidRDefault="006F0882" w:rsidP="000D7D29">
      <w:pPr>
        <w:rPr>
          <w:b/>
        </w:rPr>
      </w:pPr>
      <w:r>
        <w:rPr>
          <w:b/>
        </w:rPr>
        <w:t>IPanel3DScaleFunction</w:t>
      </w:r>
    </w:p>
    <w:p w:rsidR="006F0882" w:rsidRDefault="006F0882" w:rsidP="000D7D29">
      <w:r>
        <w:t>Stellt das Interface zur Verfügung, welches eine ScaleFunction bieten muss.</w:t>
      </w:r>
    </w:p>
    <w:p w:rsidR="006F0882" w:rsidRPr="009534CB" w:rsidRDefault="006F0882" w:rsidP="000D7D29">
      <w:pPr>
        <w:rPr>
          <w:b/>
        </w:rPr>
      </w:pPr>
      <w:r w:rsidRPr="009534CB">
        <w:rPr>
          <w:b/>
        </w:rPr>
        <w:t>Panel3DLinearScaleFunction</w:t>
      </w:r>
    </w:p>
    <w:p w:rsidR="006F0882" w:rsidRPr="00371F74" w:rsidRDefault="006F0882" w:rsidP="009040D0">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9040D0">
      <w:pPr>
        <w:rPr>
          <w:b/>
        </w:rPr>
      </w:pPr>
      <w:r w:rsidRPr="009534CB">
        <w:rPr>
          <w:b/>
        </w:rPr>
        <w:t>Panel3DPositionCalculator</w:t>
      </w:r>
    </w:p>
    <w:p w:rsidR="006F0882" w:rsidRDefault="006F0882" w:rsidP="009040D0">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9040D0">
      <w:pPr>
        <w:rPr>
          <w:b/>
        </w:rPr>
      </w:pPr>
      <w:r>
        <w:rPr>
          <w:b/>
        </w:rPr>
        <w:t>Panel3DPositioner</w:t>
      </w:r>
    </w:p>
    <w:p w:rsidR="006F0882" w:rsidRDefault="006F0882" w:rsidP="009040D0">
      <w:r>
        <w:t>Der Positioner ist dafür verantwortlich, die einzelnen Elemente im Panel anzuordnen.</w:t>
      </w:r>
    </w:p>
    <w:p w:rsidR="006F0882" w:rsidRPr="000D7D29" w:rsidRDefault="006F0882" w:rsidP="009040D0">
      <w:pPr>
        <w:rPr>
          <w:b/>
        </w:rPr>
      </w:pPr>
      <w:r w:rsidRPr="000D7D29">
        <w:rPr>
          <w:b/>
        </w:rPr>
        <w:t>Panel3D</w:t>
      </w:r>
    </w:p>
    <w:p w:rsidR="006F0882" w:rsidRDefault="006F0882" w:rsidP="009040D0">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D95A3F">
      <w:pPr>
        <w:pStyle w:val="Heading3"/>
      </w:pPr>
      <w:bookmarkStart w:id="275" w:name="_Toc311559482"/>
      <w:r>
        <w:lastRenderedPageBreak/>
        <w:t>Resultat</w:t>
      </w:r>
      <w:bookmarkEnd w:id="275"/>
    </w:p>
    <w:p w:rsidR="006F0882" w:rsidRDefault="006F0882" w:rsidP="00D95A3F">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D95A3F">
      <w:r>
        <w:t>Hier ein Beispiel des Schlussresultates:</w:t>
      </w:r>
    </w:p>
    <w:p w:rsidR="006F0882" w:rsidRDefault="006F0882" w:rsidP="00A52DED">
      <w:pPr>
        <w:keepNext/>
        <w:jc w:val="center"/>
      </w:pPr>
      <w:r>
        <w:rPr>
          <w:noProof/>
          <w:lang w:eastAsia="de-CH"/>
        </w:rPr>
        <w:drawing>
          <wp:inline distT="0" distB="0" distL="0" distR="0" wp14:anchorId="19916C2C" wp14:editId="7AEF8BF4">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428504"/>
                    </a:xfrm>
                    <a:prstGeom prst="rect">
                      <a:avLst/>
                    </a:prstGeom>
                  </pic:spPr>
                </pic:pic>
              </a:graphicData>
            </a:graphic>
          </wp:inline>
        </w:drawing>
      </w:r>
    </w:p>
    <w:p w:rsidR="006F0882" w:rsidRDefault="006F0882" w:rsidP="00D95A3F">
      <w:pPr>
        <w:pStyle w:val="Caption"/>
        <w:jc w:val="center"/>
      </w:pPr>
      <w:bookmarkStart w:id="276" w:name="_Toc311544331"/>
      <w:r>
        <w:t xml:space="preserve">Abbildung </w:t>
      </w:r>
      <w:fldSimple w:instr=" SEQ Abbildung \* ARABIC ">
        <w:r>
          <w:rPr>
            <w:noProof/>
          </w:rPr>
          <w:t>6</w:t>
        </w:r>
      </w:fldSimple>
      <w:r>
        <w:t xml:space="preserve"> - Vollbild Ansicht</w:t>
      </w:r>
      <w:bookmarkEnd w:id="276"/>
    </w:p>
    <w:p w:rsidR="006F0882" w:rsidRDefault="006F0882">
      <w:pPr>
        <w:rPr>
          <w:rFonts w:asciiTheme="majorHAnsi" w:hAnsiTheme="majorHAnsi"/>
          <w:b/>
          <w:bCs/>
          <w:color w:val="4F4F59"/>
          <w:spacing w:val="15"/>
          <w:sz w:val="24"/>
          <w:szCs w:val="22"/>
        </w:rPr>
      </w:pPr>
      <w:r>
        <w:br w:type="page"/>
      </w:r>
    </w:p>
    <w:p w:rsidR="006F0882" w:rsidRDefault="006F0882" w:rsidP="00C36EAC">
      <w:pPr>
        <w:pStyle w:val="Heading1"/>
      </w:pPr>
      <w:bookmarkStart w:id="277" w:name="_Toc311559483"/>
      <w:r>
        <w:lastRenderedPageBreak/>
        <w:t>Weiterentwicklung</w:t>
      </w:r>
      <w:bookmarkEnd w:id="277"/>
    </w:p>
    <w:p w:rsidR="006F0882" w:rsidRDefault="006F0882" w:rsidP="00A52DED">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A52DED">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A52DED">
      <w:r>
        <w:t>Zusätzlich könnte für viele Elemente auch eine Virtualisierung der nicht sichtbaren Elemente in der Liste wichtig sein, da so die Performance gesteigert werden kann.</w:t>
      </w:r>
    </w:p>
    <w:p w:rsidR="006F0882" w:rsidRDefault="006F0882" w:rsidP="00A52DED">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Default="006F0882" w:rsidP="009307EE">
      <w:pPr>
        <w:pStyle w:val="Heading1"/>
      </w:pPr>
      <w:bookmarkStart w:id="278" w:name="_Toc311559484"/>
      <w:r>
        <w:lastRenderedPageBreak/>
        <w:t>Fazit</w:t>
      </w:r>
      <w:bookmarkEnd w:id="278"/>
    </w:p>
    <w:p w:rsidR="006F0882" w:rsidRDefault="006F0882" w:rsidP="009307E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9307E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9307E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6F0882" w:rsidRDefault="006F0882" w:rsidP="006F0882"/>
    <w:tbl>
      <w:tblPr>
        <w:tblpPr w:leftFromText="187" w:rightFromText="187" w:horzAnchor="margin" w:tblpXSpec="center" w:tblpYSpec="bottom"/>
        <w:tblW w:w="4000" w:type="pct"/>
        <w:tblLook w:val="04A0" w:firstRow="1" w:lastRow="0" w:firstColumn="1" w:lastColumn="0" w:noHBand="0" w:noVBand="1"/>
      </w:tblPr>
      <w:tblGrid>
        <w:gridCol w:w="7442"/>
      </w:tblGrid>
      <w:tr w:rsidR="006F0882" w:rsidTr="006F09FA">
        <w:tc>
          <w:tcPr>
            <w:tcW w:w="7442" w:type="dxa"/>
            <w:tcMar>
              <w:top w:w="216" w:type="dxa"/>
              <w:left w:w="115" w:type="dxa"/>
              <w:bottom w:w="216" w:type="dxa"/>
              <w:right w:w="115" w:type="dxa"/>
            </w:tcMar>
          </w:tcPr>
          <w:p w:rsidR="006F0882" w:rsidRDefault="006F0882" w:rsidP="006F09FA">
            <w:pPr>
              <w:pStyle w:val="NoSpacing"/>
              <w:rPr>
                <w:color w:val="4F81BD" w:themeColor="accent1"/>
              </w:rPr>
            </w:pPr>
          </w:p>
          <w:p w:rsidR="006F0882" w:rsidRPr="000B1504" w:rsidRDefault="006F0882" w:rsidP="006F09FA">
            <w:pPr>
              <w:pStyle w:val="NoSpacing"/>
              <w:rPr>
                <w:color w:val="4F4F59"/>
              </w:rPr>
            </w:pPr>
            <w:r>
              <w:rPr>
                <w:color w:val="4F4F59"/>
              </w:rPr>
              <w:t xml:space="preserve">Elmer Lukas, Heidt Christina, </w:t>
            </w:r>
            <w:r w:rsidRPr="000B1504">
              <w:rPr>
                <w:color w:val="4F4F59"/>
              </w:rPr>
              <w:t>Treichler Delia</w:t>
            </w:r>
          </w:p>
          <w:p w:rsidR="006F0882" w:rsidRPr="000B1504" w:rsidRDefault="006F0882" w:rsidP="006F09FA">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6F0882" w:rsidRDefault="006F0882" w:rsidP="006F09FA">
            <w:pPr>
              <w:pStyle w:val="NoSpacing"/>
              <w:rPr>
                <w:color w:val="4F81BD" w:themeColor="accent1"/>
              </w:rPr>
            </w:pPr>
          </w:p>
        </w:tc>
      </w:tr>
    </w:tbl>
    <w:p w:rsidR="006F0882" w:rsidRDefault="006F0882" w:rsidP="006F0882"/>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6F0882" w:rsidTr="006F09FA">
        <w:tc>
          <w:tcPr>
            <w:tcW w:w="7442" w:type="dxa"/>
            <w:tcMar>
              <w:top w:w="216" w:type="dxa"/>
              <w:left w:w="115" w:type="dxa"/>
              <w:bottom w:w="216" w:type="dxa"/>
              <w:right w:w="115" w:type="dxa"/>
            </w:tcMar>
          </w:tcPr>
          <w:p w:rsidR="006F0882" w:rsidRPr="00CD5CAB" w:rsidRDefault="006F0882" w:rsidP="006F09FA">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6F0882" w:rsidTr="006F09FA">
        <w:tc>
          <w:tcPr>
            <w:tcW w:w="7442" w:type="dxa"/>
          </w:tcPr>
          <w:p w:rsidR="006F0882" w:rsidRDefault="006F0882" w:rsidP="006F09FA">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Realisierung &amp; Tests</w:t>
            </w:r>
          </w:p>
        </w:tc>
      </w:tr>
      <w:tr w:rsidR="006F0882" w:rsidTr="006F09FA">
        <w:tc>
          <w:tcPr>
            <w:tcW w:w="7442" w:type="dxa"/>
            <w:tcMar>
              <w:top w:w="216" w:type="dxa"/>
              <w:left w:w="115" w:type="dxa"/>
              <w:bottom w:w="216" w:type="dxa"/>
              <w:right w:w="115" w:type="dxa"/>
            </w:tcMar>
          </w:tcPr>
          <w:p w:rsidR="006F0882" w:rsidRDefault="006F0882" w:rsidP="006F09FA">
            <w:pPr>
              <w:pStyle w:val="NoSpacing"/>
              <w:rPr>
                <w:rFonts w:asciiTheme="majorHAnsi" w:eastAsiaTheme="majorEastAsia" w:hAnsiTheme="majorHAnsi" w:cstheme="majorBidi"/>
              </w:rPr>
            </w:pPr>
          </w:p>
        </w:tc>
      </w:tr>
    </w:tbl>
    <w:p w:rsidR="006F0882" w:rsidRDefault="006F0882" w:rsidP="006F0882">
      <w:pPr>
        <w:rPr>
          <w:b/>
          <w:bCs/>
        </w:rPr>
      </w:pPr>
      <w:r>
        <w:rPr>
          <w:b/>
          <w:bCs/>
          <w:noProof/>
          <w:lang w:eastAsia="de-CH"/>
        </w:rPr>
        <w:drawing>
          <wp:anchor distT="0" distB="0" distL="114300" distR="114300" simplePos="0" relativeHeight="251692032"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0882" w:rsidRPr="000C119B" w:rsidRDefault="006F0882" w:rsidP="006F0882">
      <w:pPr>
        <w:spacing w:after="0"/>
        <w:rPr>
          <w:b/>
          <w:bCs/>
        </w:rPr>
      </w:pPr>
      <w:r>
        <w:rPr>
          <w:b/>
          <w:bCs/>
        </w:rPr>
        <w:br w:type="page"/>
      </w:r>
    </w:p>
    <w:p w:rsidR="002468E7" w:rsidRDefault="002468E7" w:rsidP="00E711E0">
      <w:pPr>
        <w:pStyle w:val="Heading1"/>
      </w:pPr>
      <w:bookmarkStart w:id="279" w:name="_Toc312080540"/>
      <w:r>
        <w:lastRenderedPageBreak/>
        <w:t>Dokumentinformationen</w:t>
      </w:r>
      <w:bookmarkEnd w:id="279"/>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2D7CD9">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CD60B5">
            <w:r>
              <w:t>Datum</w:t>
            </w:r>
          </w:p>
        </w:tc>
        <w:tc>
          <w:tcPr>
            <w:tcW w:w="993" w:type="dxa"/>
          </w:tcPr>
          <w:p w:rsidR="002468E7" w:rsidRDefault="002468E7" w:rsidP="00CD60B5">
            <w:r>
              <w:t>Version</w:t>
            </w:r>
          </w:p>
        </w:tc>
        <w:tc>
          <w:tcPr>
            <w:tcW w:w="4674" w:type="dxa"/>
          </w:tcPr>
          <w:p w:rsidR="002468E7" w:rsidRDefault="002468E7" w:rsidP="00CD60B5">
            <w:r>
              <w:t>Änderung</w:t>
            </w:r>
          </w:p>
        </w:tc>
        <w:tc>
          <w:tcPr>
            <w:tcW w:w="2303" w:type="dxa"/>
          </w:tcPr>
          <w:p w:rsidR="002468E7" w:rsidRDefault="002468E7" w:rsidP="00CD60B5">
            <w:r>
              <w:t>Autor</w:t>
            </w:r>
          </w:p>
        </w:tc>
      </w:tr>
      <w:tr w:rsidR="002468E7" w:rsidRPr="00F9181E" w:rsidTr="002D7CD9">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CD60B5">
            <w:pPr>
              <w:rPr>
                <w:b/>
              </w:rPr>
            </w:pPr>
            <w:r>
              <w:t>28.10</w:t>
            </w:r>
            <w:r w:rsidRPr="00F9181E">
              <w:t>.2011</w:t>
            </w:r>
          </w:p>
        </w:tc>
        <w:tc>
          <w:tcPr>
            <w:tcW w:w="993" w:type="dxa"/>
          </w:tcPr>
          <w:p w:rsidR="002468E7" w:rsidRPr="00F9181E" w:rsidRDefault="002468E7" w:rsidP="00CD60B5">
            <w:r w:rsidRPr="00F9181E">
              <w:t>1.0</w:t>
            </w:r>
          </w:p>
        </w:tc>
        <w:tc>
          <w:tcPr>
            <w:tcW w:w="4674" w:type="dxa"/>
          </w:tcPr>
          <w:p w:rsidR="002468E7" w:rsidRPr="00F9181E" w:rsidRDefault="002468E7" w:rsidP="00CD60B5">
            <w:r w:rsidRPr="00F9181E">
              <w:t>Erste Version des Dokuments</w:t>
            </w:r>
          </w:p>
        </w:tc>
        <w:tc>
          <w:tcPr>
            <w:tcW w:w="2303" w:type="dxa"/>
          </w:tcPr>
          <w:p w:rsidR="002468E7" w:rsidRPr="00F9181E" w:rsidRDefault="002468E7" w:rsidP="00CD60B5">
            <w:r>
              <w:t>cheidt</w:t>
            </w:r>
          </w:p>
        </w:tc>
      </w:tr>
      <w:tr w:rsidR="002468E7" w:rsidRPr="00F9181E" w:rsidTr="002D7CD9">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CD60B5">
            <w:r>
              <w:t>31.10.2011</w:t>
            </w:r>
          </w:p>
        </w:tc>
        <w:tc>
          <w:tcPr>
            <w:tcW w:w="993" w:type="dxa"/>
          </w:tcPr>
          <w:p w:rsidR="002468E7" w:rsidRPr="00F9181E" w:rsidRDefault="002468E7" w:rsidP="00CD60B5">
            <w:r>
              <w:t>1.1</w:t>
            </w:r>
          </w:p>
        </w:tc>
        <w:tc>
          <w:tcPr>
            <w:tcW w:w="4674" w:type="dxa"/>
          </w:tcPr>
          <w:p w:rsidR="002468E7" w:rsidRPr="00F9181E" w:rsidRDefault="002468E7" w:rsidP="00CD60B5">
            <w:r>
              <w:t>Unit Tests hinzugefügt</w:t>
            </w:r>
          </w:p>
        </w:tc>
        <w:tc>
          <w:tcPr>
            <w:tcW w:w="2303" w:type="dxa"/>
          </w:tcPr>
          <w:p w:rsidR="002468E7" w:rsidRDefault="002468E7" w:rsidP="00CD60B5">
            <w:r>
              <w:t>lelmer</w:t>
            </w:r>
          </w:p>
        </w:tc>
      </w:tr>
      <w:tr w:rsidR="002468E7" w:rsidRPr="00F9181E" w:rsidTr="002D7CD9">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CD60B5">
            <w:r>
              <w:t>14.11.2011</w:t>
            </w:r>
          </w:p>
        </w:tc>
        <w:tc>
          <w:tcPr>
            <w:tcW w:w="993" w:type="dxa"/>
          </w:tcPr>
          <w:p w:rsidR="002468E7" w:rsidRDefault="002468E7" w:rsidP="00CD60B5">
            <w:r>
              <w:t>1.2</w:t>
            </w:r>
          </w:p>
        </w:tc>
        <w:tc>
          <w:tcPr>
            <w:tcW w:w="4674" w:type="dxa"/>
          </w:tcPr>
          <w:p w:rsidR="002468E7" w:rsidRDefault="002468E7" w:rsidP="00CD60B5">
            <w:r>
              <w:t>System Tests Sprint 4 hinzugefügt</w:t>
            </w:r>
          </w:p>
        </w:tc>
        <w:tc>
          <w:tcPr>
            <w:tcW w:w="2303" w:type="dxa"/>
          </w:tcPr>
          <w:p w:rsidR="002468E7" w:rsidRDefault="002468E7" w:rsidP="00CD60B5">
            <w:r>
              <w:t>cheidt</w:t>
            </w:r>
          </w:p>
        </w:tc>
      </w:tr>
      <w:tr w:rsidR="002468E7" w:rsidRPr="00F9181E" w:rsidTr="002D7CD9">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CD60B5">
            <w:r>
              <w:t>14.11.2011</w:t>
            </w:r>
          </w:p>
        </w:tc>
        <w:tc>
          <w:tcPr>
            <w:tcW w:w="993" w:type="dxa"/>
          </w:tcPr>
          <w:p w:rsidR="002468E7" w:rsidRDefault="002468E7" w:rsidP="00CD60B5">
            <w:r>
              <w:t>1.3</w:t>
            </w:r>
          </w:p>
        </w:tc>
        <w:tc>
          <w:tcPr>
            <w:tcW w:w="4674" w:type="dxa"/>
          </w:tcPr>
          <w:p w:rsidR="002468E7" w:rsidRDefault="002468E7" w:rsidP="00CD60B5">
            <w:r>
              <w:t>Unit Tests Sprint 4 hinzugefügt</w:t>
            </w:r>
          </w:p>
        </w:tc>
        <w:tc>
          <w:tcPr>
            <w:tcW w:w="2303" w:type="dxa"/>
          </w:tcPr>
          <w:p w:rsidR="002468E7" w:rsidRDefault="002468E7" w:rsidP="00CD60B5">
            <w:r>
              <w:t>dtreichl</w:t>
            </w:r>
          </w:p>
        </w:tc>
      </w:tr>
      <w:tr w:rsidR="002468E7" w:rsidRPr="00F9181E" w:rsidTr="002D7CD9">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CD60B5">
            <w:r>
              <w:t>28.11.2011</w:t>
            </w:r>
          </w:p>
        </w:tc>
        <w:tc>
          <w:tcPr>
            <w:tcW w:w="993" w:type="dxa"/>
          </w:tcPr>
          <w:p w:rsidR="002468E7" w:rsidRDefault="002468E7" w:rsidP="00CD60B5">
            <w:r>
              <w:t>1.4</w:t>
            </w:r>
          </w:p>
        </w:tc>
        <w:tc>
          <w:tcPr>
            <w:tcW w:w="4674" w:type="dxa"/>
          </w:tcPr>
          <w:p w:rsidR="002468E7" w:rsidRDefault="002468E7" w:rsidP="00BE6976">
            <w:r>
              <w:t>Unit&amp;System Tests Sprint 5 hinzugefügt</w:t>
            </w:r>
          </w:p>
        </w:tc>
        <w:tc>
          <w:tcPr>
            <w:tcW w:w="2303" w:type="dxa"/>
          </w:tcPr>
          <w:p w:rsidR="002468E7" w:rsidRDefault="002468E7" w:rsidP="00180678">
            <w:r>
              <w:t>dtreichl</w:t>
            </w:r>
          </w:p>
        </w:tc>
      </w:tr>
      <w:tr w:rsidR="002468E7" w:rsidRPr="00F9181E" w:rsidTr="002D7CD9">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CD60B5">
            <w:r>
              <w:t>05.12.2011</w:t>
            </w:r>
          </w:p>
        </w:tc>
        <w:tc>
          <w:tcPr>
            <w:tcW w:w="993" w:type="dxa"/>
          </w:tcPr>
          <w:p w:rsidR="002468E7" w:rsidRDefault="002468E7" w:rsidP="00CD60B5">
            <w:r>
              <w:t>1.5</w:t>
            </w:r>
          </w:p>
        </w:tc>
        <w:tc>
          <w:tcPr>
            <w:tcW w:w="4674" w:type="dxa"/>
          </w:tcPr>
          <w:p w:rsidR="002468E7" w:rsidRDefault="002468E7" w:rsidP="00BE6976">
            <w:r>
              <w:t>Usability Test hinzugefügt</w:t>
            </w:r>
          </w:p>
        </w:tc>
        <w:tc>
          <w:tcPr>
            <w:tcW w:w="2303" w:type="dxa"/>
          </w:tcPr>
          <w:p w:rsidR="002468E7" w:rsidRDefault="002468E7" w:rsidP="00180678">
            <w:r>
              <w:t>cheidt</w:t>
            </w:r>
          </w:p>
        </w:tc>
      </w:tr>
      <w:tr w:rsidR="002468E7" w:rsidRPr="00F9181E" w:rsidTr="00A177BD">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A177BD">
            <w:r>
              <w:t>11.12.2011</w:t>
            </w:r>
          </w:p>
        </w:tc>
        <w:tc>
          <w:tcPr>
            <w:tcW w:w="993" w:type="dxa"/>
          </w:tcPr>
          <w:p w:rsidR="002468E7" w:rsidRDefault="002468E7" w:rsidP="00A177BD">
            <w:r>
              <w:t>1.6</w:t>
            </w:r>
          </w:p>
        </w:tc>
        <w:tc>
          <w:tcPr>
            <w:tcW w:w="4674" w:type="dxa"/>
          </w:tcPr>
          <w:p w:rsidR="002468E7" w:rsidRDefault="002468E7" w:rsidP="00A177BD">
            <w:r>
              <w:t>Test Sprint 6 hinzugefügt</w:t>
            </w:r>
          </w:p>
        </w:tc>
        <w:tc>
          <w:tcPr>
            <w:tcW w:w="2303" w:type="dxa"/>
          </w:tcPr>
          <w:p w:rsidR="002468E7" w:rsidRDefault="002468E7" w:rsidP="00A177BD">
            <w:r>
              <w:t>lelmer</w:t>
            </w:r>
          </w:p>
        </w:tc>
      </w:tr>
      <w:tr w:rsidR="002468E7" w:rsidRPr="00F9181E" w:rsidTr="002D7CD9">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CD60B5">
            <w:r>
              <w:t>11.12.2011</w:t>
            </w:r>
          </w:p>
        </w:tc>
        <w:tc>
          <w:tcPr>
            <w:tcW w:w="993" w:type="dxa"/>
          </w:tcPr>
          <w:p w:rsidR="002468E7" w:rsidRDefault="002468E7" w:rsidP="00CD60B5">
            <w:r>
              <w:t>1.7</w:t>
            </w:r>
          </w:p>
        </w:tc>
        <w:tc>
          <w:tcPr>
            <w:tcW w:w="4674" w:type="dxa"/>
          </w:tcPr>
          <w:p w:rsidR="002468E7" w:rsidRDefault="002468E7" w:rsidP="00BE6976">
            <w:r>
              <w:t>Betriebs- und Installationskonzept</w:t>
            </w:r>
          </w:p>
        </w:tc>
        <w:tc>
          <w:tcPr>
            <w:tcW w:w="2303" w:type="dxa"/>
          </w:tcPr>
          <w:p w:rsidR="002468E7" w:rsidRDefault="002468E7" w:rsidP="00180678">
            <w:r>
              <w:t>lelmer</w:t>
            </w:r>
          </w:p>
        </w:tc>
      </w:tr>
      <w:tr w:rsidR="002468E7" w:rsidRPr="00F9181E" w:rsidTr="002B147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02337D">
            <w:r>
              <w:t>12.12.2011</w:t>
            </w:r>
          </w:p>
        </w:tc>
        <w:tc>
          <w:tcPr>
            <w:tcW w:w="993" w:type="dxa"/>
          </w:tcPr>
          <w:p w:rsidR="002468E7" w:rsidRDefault="002468E7" w:rsidP="002B147E">
            <w:r>
              <w:t>1.8</w:t>
            </w:r>
          </w:p>
        </w:tc>
        <w:tc>
          <w:tcPr>
            <w:tcW w:w="4674" w:type="dxa"/>
          </w:tcPr>
          <w:p w:rsidR="002468E7" w:rsidRDefault="002468E7" w:rsidP="002B147E">
            <w:r w:rsidRPr="00573DF3">
              <w:t>Code Qualität</w:t>
            </w:r>
            <w:r>
              <w:t>, Review</w:t>
            </w:r>
          </w:p>
        </w:tc>
        <w:tc>
          <w:tcPr>
            <w:tcW w:w="2303" w:type="dxa"/>
          </w:tcPr>
          <w:p w:rsidR="002468E7" w:rsidRDefault="002468E7" w:rsidP="002B147E">
            <w:r>
              <w:t>dtreichl</w:t>
            </w:r>
          </w:p>
        </w:tc>
      </w:tr>
      <w:tr w:rsidR="002468E7" w:rsidRPr="00F9181E" w:rsidTr="002B147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0F0E80">
            <w:r>
              <w:t>16.12.2011</w:t>
            </w:r>
          </w:p>
        </w:tc>
        <w:tc>
          <w:tcPr>
            <w:tcW w:w="993" w:type="dxa"/>
          </w:tcPr>
          <w:p w:rsidR="002468E7" w:rsidRDefault="002468E7" w:rsidP="002B147E">
            <w:r>
              <w:t>1.9</w:t>
            </w:r>
          </w:p>
        </w:tc>
        <w:tc>
          <w:tcPr>
            <w:tcW w:w="4674" w:type="dxa"/>
          </w:tcPr>
          <w:p w:rsidR="002468E7" w:rsidRPr="00573DF3" w:rsidRDefault="002468E7" w:rsidP="002B147E">
            <w:r>
              <w:t>Code Metriken, Code Reviews, Tests Sprint 7</w:t>
            </w:r>
          </w:p>
        </w:tc>
        <w:tc>
          <w:tcPr>
            <w:tcW w:w="2303" w:type="dxa"/>
          </w:tcPr>
          <w:p w:rsidR="002468E7" w:rsidRDefault="002468E7" w:rsidP="002B147E">
            <w:r>
              <w:t>lelmer</w:t>
            </w:r>
          </w:p>
        </w:tc>
      </w:tr>
      <w:tr w:rsidR="002468E7" w:rsidRPr="00F9181E" w:rsidTr="009C1DC4">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9C1DC4">
            <w:r>
              <w:t>19.12.2011</w:t>
            </w:r>
          </w:p>
        </w:tc>
        <w:tc>
          <w:tcPr>
            <w:tcW w:w="993" w:type="dxa"/>
          </w:tcPr>
          <w:p w:rsidR="002468E7" w:rsidRDefault="002468E7" w:rsidP="009C1DC4">
            <w:r>
              <w:t>1.10</w:t>
            </w:r>
          </w:p>
        </w:tc>
        <w:tc>
          <w:tcPr>
            <w:tcW w:w="4674" w:type="dxa"/>
          </w:tcPr>
          <w:p w:rsidR="002468E7" w:rsidRDefault="002468E7" w:rsidP="009C1DC4">
            <w:r>
              <w:t>Review</w:t>
            </w:r>
          </w:p>
        </w:tc>
        <w:tc>
          <w:tcPr>
            <w:tcW w:w="2303" w:type="dxa"/>
          </w:tcPr>
          <w:p w:rsidR="002468E7" w:rsidRDefault="002468E7" w:rsidP="009C1DC4">
            <w:r>
              <w:t>cheidt</w:t>
            </w:r>
          </w:p>
        </w:tc>
      </w:tr>
      <w:tr w:rsidR="002468E7" w:rsidRPr="00F9181E" w:rsidTr="002B147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0F0E80">
            <w:r>
              <w:t>19.12.2011</w:t>
            </w:r>
          </w:p>
        </w:tc>
        <w:tc>
          <w:tcPr>
            <w:tcW w:w="993" w:type="dxa"/>
          </w:tcPr>
          <w:p w:rsidR="002468E7" w:rsidRDefault="002468E7" w:rsidP="002B147E">
            <w:r>
              <w:t>1.11</w:t>
            </w:r>
          </w:p>
        </w:tc>
        <w:tc>
          <w:tcPr>
            <w:tcW w:w="4674" w:type="dxa"/>
          </w:tcPr>
          <w:p w:rsidR="002468E7" w:rsidRDefault="002468E7" w:rsidP="002B147E">
            <w:r>
              <w:t>Review</w:t>
            </w:r>
          </w:p>
        </w:tc>
        <w:tc>
          <w:tcPr>
            <w:tcW w:w="2303" w:type="dxa"/>
          </w:tcPr>
          <w:p w:rsidR="002468E7" w:rsidRDefault="002468E7" w:rsidP="002B147E">
            <w:r>
              <w:t>dtreichl</w:t>
            </w:r>
          </w:p>
        </w:tc>
      </w:tr>
      <w:tr w:rsidR="002468E7" w:rsidRPr="00F9181E" w:rsidTr="002B147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0F0E80">
            <w:r>
              <w:t>21.12.2011</w:t>
            </w:r>
          </w:p>
        </w:tc>
        <w:tc>
          <w:tcPr>
            <w:tcW w:w="993" w:type="dxa"/>
          </w:tcPr>
          <w:p w:rsidR="002468E7" w:rsidRDefault="002468E7" w:rsidP="002B147E">
            <w:r>
              <w:t>1.12</w:t>
            </w:r>
          </w:p>
        </w:tc>
        <w:tc>
          <w:tcPr>
            <w:tcW w:w="4674" w:type="dxa"/>
          </w:tcPr>
          <w:p w:rsidR="002468E7" w:rsidRDefault="002468E7" w:rsidP="002B147E">
            <w:r>
              <w:t>Korrekturen</w:t>
            </w:r>
          </w:p>
        </w:tc>
        <w:tc>
          <w:tcPr>
            <w:tcW w:w="2303" w:type="dxa"/>
          </w:tcPr>
          <w:p w:rsidR="002468E7" w:rsidRDefault="002468E7" w:rsidP="002B147E">
            <w:r>
              <w:t>cheidt</w:t>
            </w:r>
          </w:p>
        </w:tc>
      </w:tr>
    </w:tbl>
    <w:p w:rsidR="002468E7" w:rsidRDefault="002468E7">
      <w:pPr>
        <w:rPr>
          <w:rFonts w:asciiTheme="majorHAnsi" w:hAnsiTheme="majorHAnsi"/>
          <w:b/>
          <w:bCs/>
          <w:color w:val="4F4F59"/>
          <w:spacing w:val="15"/>
          <w:sz w:val="24"/>
          <w:szCs w:val="22"/>
        </w:rPr>
      </w:pPr>
      <w:r>
        <w:br w:type="page"/>
      </w:r>
    </w:p>
    <w:p w:rsidR="002468E7" w:rsidRDefault="002468E7" w:rsidP="0080374B">
      <w:pPr>
        <w:pStyle w:val="Heading1"/>
      </w:pPr>
      <w:bookmarkStart w:id="280" w:name="_Toc312080545"/>
      <w:r>
        <w:lastRenderedPageBreak/>
        <w:t>Tests</w:t>
      </w:r>
      <w:bookmarkEnd w:id="280"/>
    </w:p>
    <w:p w:rsidR="002468E7" w:rsidRDefault="002468E7" w:rsidP="00EE203B">
      <w:pPr>
        <w:pStyle w:val="Heading2"/>
      </w:pPr>
      <w:bookmarkStart w:id="281" w:name="_Ref311817440"/>
      <w:bookmarkStart w:id="282" w:name="_Ref311817445"/>
      <w:bookmarkStart w:id="283" w:name="_Toc312080546"/>
      <w:r>
        <w:t>Unit Tests</w:t>
      </w:r>
      <w:bookmarkEnd w:id="281"/>
      <w:bookmarkEnd w:id="282"/>
      <w:bookmarkEnd w:id="283"/>
    </w:p>
    <w:p w:rsidR="002468E7" w:rsidRDefault="002468E7" w:rsidP="00EE203B">
      <w:r>
        <w:t>Die untenstehenden Unit Tests wurden für im jeweiligen Sprint geschrieben und durchgeführt.</w:t>
      </w:r>
    </w:p>
    <w:p w:rsidR="002468E7" w:rsidRDefault="002468E7" w:rsidP="00A21228">
      <w:pPr>
        <w:pStyle w:val="Heading3"/>
      </w:pPr>
      <w:bookmarkStart w:id="284" w:name="_Toc312080547"/>
      <w:r>
        <w:t>Sprint 3</w:t>
      </w:r>
      <w:bookmarkEnd w:id="284"/>
    </w:p>
    <w:p w:rsidR="002468E7" w:rsidRDefault="002468E7" w:rsidP="00A21228">
      <w:pPr>
        <w:keepNext/>
      </w:pPr>
      <w:r>
        <w:rPr>
          <w:noProof/>
          <w:lang w:eastAsia="de-CH"/>
        </w:rPr>
        <w:drawing>
          <wp:inline distT="0" distB="0" distL="0" distR="0" wp14:anchorId="4CFA4CF8" wp14:editId="396791C6">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05475" cy="2724150"/>
                    </a:xfrm>
                    <a:prstGeom prst="rect">
                      <a:avLst/>
                    </a:prstGeom>
                  </pic:spPr>
                </pic:pic>
              </a:graphicData>
            </a:graphic>
          </wp:inline>
        </w:drawing>
      </w:r>
    </w:p>
    <w:p w:rsidR="002468E7" w:rsidRDefault="002468E7" w:rsidP="00A21228">
      <w:pPr>
        <w:pStyle w:val="Caption"/>
      </w:pPr>
      <w:bookmarkStart w:id="285" w:name="_Toc312080602"/>
      <w:r>
        <w:t xml:space="preserve">Abbildung </w:t>
      </w:r>
      <w:fldSimple w:instr=" SEQ Abbildung \* ARABIC ">
        <w:r>
          <w:rPr>
            <w:noProof/>
          </w:rPr>
          <w:t>1</w:t>
        </w:r>
      </w:fldSimple>
      <w:r>
        <w:t xml:space="preserve"> - Unit Tests 31.10.2011</w:t>
      </w:r>
      <w:bookmarkEnd w:id="285"/>
    </w:p>
    <w:p w:rsidR="002468E7" w:rsidRDefault="002468E7" w:rsidP="00EE203B">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D7208">
      <w:pPr>
        <w:keepNext/>
      </w:pPr>
      <w:r>
        <w:rPr>
          <w:noProof/>
          <w:lang w:eastAsia="de-CH"/>
        </w:rPr>
        <w:drawing>
          <wp:inline distT="0" distB="0" distL="0" distR="0" wp14:anchorId="55501DF0" wp14:editId="7D996530">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1727200"/>
                    </a:xfrm>
                    <a:prstGeom prst="rect">
                      <a:avLst/>
                    </a:prstGeom>
                  </pic:spPr>
                </pic:pic>
              </a:graphicData>
            </a:graphic>
          </wp:inline>
        </w:drawing>
      </w:r>
    </w:p>
    <w:p w:rsidR="002468E7" w:rsidRDefault="002468E7" w:rsidP="00BD7208">
      <w:pPr>
        <w:pStyle w:val="Caption"/>
      </w:pPr>
      <w:bookmarkStart w:id="286" w:name="_Toc312080603"/>
      <w:r>
        <w:t xml:space="preserve">Abbildung </w:t>
      </w:r>
      <w:fldSimple w:instr=" SEQ Abbildung \* ARABIC ">
        <w:r>
          <w:rPr>
            <w:noProof/>
          </w:rPr>
          <w:t>2</w:t>
        </w:r>
      </w:fldSimple>
      <w:r>
        <w:t xml:space="preserve"> - Test Coverage 31.10.2011</w:t>
      </w:r>
      <w:bookmarkEnd w:id="286"/>
    </w:p>
    <w:p w:rsidR="002468E7" w:rsidRDefault="002468E7" w:rsidP="00BD7208">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142E23">
      <w:pPr>
        <w:pStyle w:val="Heading3"/>
      </w:pPr>
      <w:bookmarkStart w:id="287" w:name="_Toc312080548"/>
      <w:r>
        <w:lastRenderedPageBreak/>
        <w:t>Sprint 4</w:t>
      </w:r>
      <w:bookmarkEnd w:id="287"/>
    </w:p>
    <w:p w:rsidR="002468E7" w:rsidRDefault="002468E7" w:rsidP="00E34186">
      <w:pPr>
        <w:keepNext/>
      </w:pPr>
      <w:r>
        <w:rPr>
          <w:noProof/>
          <w:lang w:eastAsia="de-CH"/>
        </w:rPr>
        <w:drawing>
          <wp:inline distT="0" distB="0" distL="0" distR="0" wp14:anchorId="00CBDCF3" wp14:editId="27E80928">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87089" cy="5324011"/>
                    </a:xfrm>
                    <a:prstGeom prst="rect">
                      <a:avLst/>
                    </a:prstGeom>
                  </pic:spPr>
                </pic:pic>
              </a:graphicData>
            </a:graphic>
          </wp:inline>
        </w:drawing>
      </w:r>
    </w:p>
    <w:p w:rsidR="002468E7" w:rsidRDefault="002468E7" w:rsidP="00E34186">
      <w:pPr>
        <w:pStyle w:val="Caption"/>
      </w:pPr>
      <w:bookmarkStart w:id="288" w:name="_Toc312080604"/>
      <w:r>
        <w:t xml:space="preserve">Abbildung </w:t>
      </w:r>
      <w:fldSimple w:instr=" SEQ Abbildung \* ARABIC ">
        <w:r>
          <w:rPr>
            <w:noProof/>
          </w:rPr>
          <w:t>3</w:t>
        </w:r>
      </w:fldSimple>
      <w:r>
        <w:t xml:space="preserve"> - Unit Tests 15.11.2011</w:t>
      </w:r>
      <w:bookmarkEnd w:id="288"/>
    </w:p>
    <w:p w:rsidR="002468E7" w:rsidRDefault="002468E7" w:rsidP="00142E23"/>
    <w:p w:rsidR="002468E7" w:rsidRDefault="002468E7" w:rsidP="00E34186">
      <w:pPr>
        <w:keepNext/>
      </w:pPr>
      <w:r>
        <w:rPr>
          <w:noProof/>
          <w:lang w:eastAsia="de-CH"/>
        </w:rPr>
        <w:drawing>
          <wp:inline distT="0" distB="0" distL="0" distR="0" wp14:anchorId="0BB403D3" wp14:editId="14036ECA">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52829" cy="1245733"/>
                    </a:xfrm>
                    <a:prstGeom prst="rect">
                      <a:avLst/>
                    </a:prstGeom>
                  </pic:spPr>
                </pic:pic>
              </a:graphicData>
            </a:graphic>
          </wp:inline>
        </w:drawing>
      </w:r>
    </w:p>
    <w:p w:rsidR="002468E7" w:rsidRPr="00142E23" w:rsidRDefault="002468E7" w:rsidP="00E34186">
      <w:pPr>
        <w:pStyle w:val="Caption"/>
      </w:pPr>
      <w:bookmarkStart w:id="289" w:name="_Toc312080605"/>
      <w:r>
        <w:t xml:space="preserve">Abbildung </w:t>
      </w:r>
      <w:fldSimple w:instr=" SEQ Abbildung \* ARABIC ">
        <w:r>
          <w:rPr>
            <w:noProof/>
          </w:rPr>
          <w:t>4</w:t>
        </w:r>
      </w:fldSimple>
      <w:r>
        <w:t xml:space="preserve"> - Test Coverage 15.11.2011</w:t>
      </w:r>
      <w:bookmarkEnd w:id="289"/>
    </w:p>
    <w:p w:rsidR="002468E7" w:rsidRDefault="002468E7">
      <w:pPr>
        <w:rPr>
          <w:color w:val="4F4F59"/>
          <w:spacing w:val="15"/>
          <w:sz w:val="22"/>
          <w:szCs w:val="22"/>
        </w:rPr>
      </w:pPr>
      <w:r>
        <w:br w:type="page"/>
      </w:r>
    </w:p>
    <w:p w:rsidR="002468E7" w:rsidRDefault="002468E7" w:rsidP="00BE6976">
      <w:pPr>
        <w:pStyle w:val="Heading3"/>
      </w:pPr>
      <w:bookmarkStart w:id="290" w:name="_Toc312080549"/>
      <w:r>
        <w:lastRenderedPageBreak/>
        <w:t>Sprint 5</w:t>
      </w:r>
      <w:bookmarkEnd w:id="290"/>
    </w:p>
    <w:p w:rsidR="002468E7" w:rsidRDefault="002468E7" w:rsidP="00080F4B">
      <w:pPr>
        <w:keepNext/>
      </w:pPr>
      <w:r>
        <w:rPr>
          <w:noProof/>
          <w:lang w:eastAsia="de-CH"/>
        </w:rPr>
        <w:drawing>
          <wp:inline distT="0" distB="0" distL="0" distR="0" wp14:anchorId="62BDEEE5" wp14:editId="2B82AF88">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33114" cy="6195768"/>
                    </a:xfrm>
                    <a:prstGeom prst="rect">
                      <a:avLst/>
                    </a:prstGeom>
                  </pic:spPr>
                </pic:pic>
              </a:graphicData>
            </a:graphic>
          </wp:inline>
        </w:drawing>
      </w:r>
    </w:p>
    <w:p w:rsidR="002468E7" w:rsidRDefault="002468E7" w:rsidP="00080F4B">
      <w:pPr>
        <w:pStyle w:val="Caption"/>
      </w:pPr>
      <w:bookmarkStart w:id="291" w:name="_Toc312080606"/>
      <w:r>
        <w:t xml:space="preserve">Abbildung </w:t>
      </w:r>
      <w:fldSimple w:instr=" SEQ Abbildung \* ARABIC ">
        <w:r>
          <w:rPr>
            <w:noProof/>
          </w:rPr>
          <w:t>5</w:t>
        </w:r>
      </w:fldSimple>
      <w:r>
        <w:t xml:space="preserve"> - Unit Tests 28.11.2011</w:t>
      </w:r>
      <w:bookmarkEnd w:id="291"/>
    </w:p>
    <w:p w:rsidR="002468E7" w:rsidRDefault="002468E7" w:rsidP="00BE6976"/>
    <w:p w:rsidR="002468E7" w:rsidRDefault="002468E7" w:rsidP="00080F4B">
      <w:pPr>
        <w:keepNext/>
      </w:pPr>
      <w:r>
        <w:rPr>
          <w:noProof/>
          <w:lang w:eastAsia="de-CH"/>
        </w:rPr>
        <w:drawing>
          <wp:inline distT="0" distB="0" distL="0" distR="0" wp14:anchorId="4F94B897" wp14:editId="177A5DF0">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14045" cy="1122274"/>
                    </a:xfrm>
                    <a:prstGeom prst="rect">
                      <a:avLst/>
                    </a:prstGeom>
                  </pic:spPr>
                </pic:pic>
              </a:graphicData>
            </a:graphic>
          </wp:inline>
        </w:drawing>
      </w:r>
    </w:p>
    <w:p w:rsidR="002468E7" w:rsidRDefault="002468E7" w:rsidP="00CD60B5">
      <w:pPr>
        <w:pStyle w:val="Caption"/>
      </w:pPr>
      <w:bookmarkStart w:id="292" w:name="_Toc312080607"/>
      <w:r>
        <w:t xml:space="preserve">Abbildung </w:t>
      </w:r>
      <w:fldSimple w:instr=" SEQ Abbildung \* ARABIC ">
        <w:r>
          <w:rPr>
            <w:noProof/>
          </w:rPr>
          <w:t>6</w:t>
        </w:r>
      </w:fldSimple>
      <w:r>
        <w:t xml:space="preserve"> - Test Coverage 28.11.2011</w:t>
      </w:r>
      <w:bookmarkEnd w:id="292"/>
    </w:p>
    <w:p w:rsidR="002468E7" w:rsidRDefault="002468E7">
      <w:r>
        <w:br w:type="page"/>
      </w:r>
    </w:p>
    <w:p w:rsidR="002468E7" w:rsidRDefault="002468E7" w:rsidP="00711BA4">
      <w:pPr>
        <w:pStyle w:val="Heading3"/>
      </w:pPr>
      <w:bookmarkStart w:id="293" w:name="_Toc312080550"/>
      <w:r>
        <w:lastRenderedPageBreak/>
        <w:t>Sprint 6</w:t>
      </w:r>
      <w:bookmarkEnd w:id="293"/>
    </w:p>
    <w:p w:rsidR="002468E7" w:rsidRDefault="002468E7" w:rsidP="00711BA4">
      <w:pPr>
        <w:keepNext/>
      </w:pPr>
      <w:r>
        <w:rPr>
          <w:noProof/>
          <w:lang w:eastAsia="de-CH"/>
        </w:rPr>
        <w:drawing>
          <wp:inline distT="0" distB="0" distL="0" distR="0" wp14:anchorId="4C7274F0" wp14:editId="5DFCF03B">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29937" cy="7316831"/>
                    </a:xfrm>
                    <a:prstGeom prst="rect">
                      <a:avLst/>
                    </a:prstGeom>
                  </pic:spPr>
                </pic:pic>
              </a:graphicData>
            </a:graphic>
          </wp:inline>
        </w:drawing>
      </w:r>
    </w:p>
    <w:p w:rsidR="002468E7" w:rsidRDefault="002468E7" w:rsidP="00711BA4">
      <w:pPr>
        <w:pStyle w:val="Caption"/>
      </w:pPr>
      <w:bookmarkStart w:id="294" w:name="_Toc312080608"/>
      <w:r>
        <w:t xml:space="preserve">Abbildung </w:t>
      </w:r>
      <w:fldSimple w:instr=" SEQ Abbildung \* ARABIC ">
        <w:r>
          <w:rPr>
            <w:noProof/>
          </w:rPr>
          <w:t>7</w:t>
        </w:r>
      </w:fldSimple>
      <w:r>
        <w:t xml:space="preserve"> - </w:t>
      </w:r>
      <w:r w:rsidRPr="00F45177">
        <w:t xml:space="preserve">Unit Tests </w:t>
      </w:r>
      <w:r>
        <w:t>11.12</w:t>
      </w:r>
      <w:r w:rsidRPr="00F45177">
        <w:t>.2011</w:t>
      </w:r>
      <w:bookmarkEnd w:id="294"/>
    </w:p>
    <w:p w:rsidR="002468E7" w:rsidRDefault="002468E7" w:rsidP="00711BA4">
      <w:pPr>
        <w:keepNext/>
      </w:pPr>
      <w:r>
        <w:rPr>
          <w:noProof/>
          <w:lang w:eastAsia="de-CH"/>
        </w:rPr>
        <w:lastRenderedPageBreak/>
        <w:drawing>
          <wp:inline distT="0" distB="0" distL="0" distR="0" wp14:anchorId="4B98E77E" wp14:editId="43F5A15E">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00954" cy="1173279"/>
                    </a:xfrm>
                    <a:prstGeom prst="rect">
                      <a:avLst/>
                    </a:prstGeom>
                  </pic:spPr>
                </pic:pic>
              </a:graphicData>
            </a:graphic>
          </wp:inline>
        </w:drawing>
      </w:r>
    </w:p>
    <w:p w:rsidR="002468E7" w:rsidRDefault="002468E7" w:rsidP="00711BA4">
      <w:pPr>
        <w:pStyle w:val="Caption"/>
      </w:pPr>
      <w:bookmarkStart w:id="295" w:name="_Toc312080609"/>
      <w:r>
        <w:t xml:space="preserve">Abbildung </w:t>
      </w:r>
      <w:fldSimple w:instr=" SEQ Abbildung \* ARABIC ">
        <w:r>
          <w:rPr>
            <w:noProof/>
          </w:rPr>
          <w:t>8</w:t>
        </w:r>
      </w:fldSimple>
      <w:r>
        <w:t xml:space="preserve"> - Test Coverage 11.12.2011</w:t>
      </w:r>
      <w:bookmarkEnd w:id="295"/>
    </w:p>
    <w:p w:rsidR="002468E7" w:rsidRDefault="002468E7">
      <w:r>
        <w:br w:type="page"/>
      </w:r>
    </w:p>
    <w:p w:rsidR="002468E7" w:rsidRDefault="002468E7" w:rsidP="006F0B71">
      <w:pPr>
        <w:pStyle w:val="Heading3"/>
      </w:pPr>
      <w:bookmarkStart w:id="296" w:name="_Toc312080551"/>
      <w:r>
        <w:lastRenderedPageBreak/>
        <w:t>Sprint 7</w:t>
      </w:r>
      <w:bookmarkEnd w:id="296"/>
    </w:p>
    <w:p w:rsidR="002468E7" w:rsidRDefault="002468E7" w:rsidP="006F0B71">
      <w:pPr>
        <w:keepNext/>
      </w:pPr>
      <w:r>
        <w:rPr>
          <w:noProof/>
          <w:lang w:eastAsia="de-CH"/>
        </w:rPr>
        <w:drawing>
          <wp:inline distT="0" distB="0" distL="0" distR="0" wp14:anchorId="413C6FC3" wp14:editId="469852CC">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5774194"/>
                    </a:xfrm>
                    <a:prstGeom prst="rect">
                      <a:avLst/>
                    </a:prstGeom>
                  </pic:spPr>
                </pic:pic>
              </a:graphicData>
            </a:graphic>
          </wp:inline>
        </w:drawing>
      </w:r>
    </w:p>
    <w:p w:rsidR="002468E7" w:rsidRDefault="002468E7" w:rsidP="006F0B71">
      <w:pPr>
        <w:pStyle w:val="Caption"/>
      </w:pPr>
      <w:bookmarkStart w:id="297" w:name="_Toc312080610"/>
      <w:r>
        <w:t xml:space="preserve">Abbildung </w:t>
      </w:r>
      <w:fldSimple w:instr=" SEQ Abbildung \* ARABIC ">
        <w:r>
          <w:rPr>
            <w:noProof/>
          </w:rPr>
          <w:t>9</w:t>
        </w:r>
      </w:fldSimple>
      <w:r>
        <w:t xml:space="preserve"> - </w:t>
      </w:r>
      <w:r w:rsidRPr="004B2C92">
        <w:t>Unit Tests 16.12.2011</w:t>
      </w:r>
      <w:r>
        <w:t xml:space="preserve"> Teil 1</w:t>
      </w:r>
      <w:bookmarkEnd w:id="297"/>
    </w:p>
    <w:p w:rsidR="002468E7" w:rsidRPr="0020182A" w:rsidRDefault="002468E7" w:rsidP="0020182A"/>
    <w:p w:rsidR="002468E7" w:rsidRDefault="002468E7" w:rsidP="006F0B71">
      <w:pPr>
        <w:keepNext/>
      </w:pPr>
      <w:r>
        <w:rPr>
          <w:noProof/>
          <w:lang w:eastAsia="de-CH"/>
        </w:rPr>
        <w:drawing>
          <wp:inline distT="0" distB="0" distL="0" distR="0" wp14:anchorId="5CAD3679" wp14:editId="7C0F9C0A">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078661"/>
                    </a:xfrm>
                    <a:prstGeom prst="rect">
                      <a:avLst/>
                    </a:prstGeom>
                  </pic:spPr>
                </pic:pic>
              </a:graphicData>
            </a:graphic>
          </wp:inline>
        </w:drawing>
      </w:r>
    </w:p>
    <w:p w:rsidR="002468E7" w:rsidRPr="006F0B71" w:rsidRDefault="002468E7" w:rsidP="006F0B71">
      <w:pPr>
        <w:pStyle w:val="Caption"/>
      </w:pPr>
      <w:bookmarkStart w:id="298" w:name="_Toc312080611"/>
      <w:r>
        <w:t xml:space="preserve">Abbildung </w:t>
      </w:r>
      <w:fldSimple w:instr=" SEQ Abbildung \* ARABIC ">
        <w:r>
          <w:rPr>
            <w:noProof/>
          </w:rPr>
          <w:t>10</w:t>
        </w:r>
      </w:fldSimple>
      <w:r>
        <w:t xml:space="preserve"> - </w:t>
      </w:r>
      <w:r w:rsidRPr="001D59E9">
        <w:t>Unit Tests 16.12.2011</w:t>
      </w:r>
      <w:r>
        <w:t xml:space="preserve"> Teil 2</w:t>
      </w:r>
      <w:bookmarkEnd w:id="298"/>
    </w:p>
    <w:p w:rsidR="002468E7" w:rsidRDefault="002468E7" w:rsidP="007D5C77">
      <w:pPr>
        <w:keepNext/>
      </w:pPr>
      <w:r>
        <w:rPr>
          <w:noProof/>
          <w:lang w:eastAsia="de-CH"/>
        </w:rPr>
        <w:lastRenderedPageBreak/>
        <w:drawing>
          <wp:inline distT="0" distB="0" distL="0" distR="0" wp14:anchorId="7DE234E6" wp14:editId="6A1452C3">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7D5C77">
      <w:pPr>
        <w:pStyle w:val="Caption"/>
      </w:pPr>
      <w:bookmarkStart w:id="299" w:name="_Toc312080612"/>
      <w:r>
        <w:t xml:space="preserve">Abbildung </w:t>
      </w:r>
      <w:fldSimple w:instr=" SEQ Abbildung \* ARABIC ">
        <w:r>
          <w:rPr>
            <w:noProof/>
          </w:rPr>
          <w:t>11</w:t>
        </w:r>
      </w:fldSimple>
      <w:r>
        <w:t xml:space="preserve"> </w:t>
      </w:r>
      <w:r w:rsidRPr="004F6B37">
        <w:t>- Test Coverage 16.12.2011</w:t>
      </w:r>
      <w:bookmarkEnd w:id="299"/>
    </w:p>
    <w:p w:rsidR="002468E7" w:rsidRDefault="002468E7" w:rsidP="00BE6976">
      <w:r>
        <w:br w:type="page"/>
      </w:r>
    </w:p>
    <w:p w:rsidR="002468E7" w:rsidRDefault="002468E7" w:rsidP="00EE203B">
      <w:pPr>
        <w:pStyle w:val="Heading2"/>
      </w:pPr>
      <w:bookmarkStart w:id="300" w:name="_Toc312080552"/>
      <w:r>
        <w:lastRenderedPageBreak/>
        <w:t>System Tests</w:t>
      </w:r>
      <w:bookmarkEnd w:id="300"/>
    </w:p>
    <w:p w:rsidR="002468E7" w:rsidRDefault="002468E7" w:rsidP="0047320F">
      <w:r>
        <w:t>Die System Tests orientieren sich an den definierten User Stories, die dann im entsprechenden Sprint umgesetzt wurden.</w:t>
      </w:r>
    </w:p>
    <w:p w:rsidR="002468E7" w:rsidRDefault="002468E7" w:rsidP="0047320F">
      <w:pPr>
        <w:pStyle w:val="Heading3"/>
      </w:pPr>
      <w:bookmarkStart w:id="301" w:name="_Toc312080553"/>
      <w:r>
        <w:t>Sprint 3</w:t>
      </w:r>
      <w:bookmarkEnd w:id="301"/>
    </w:p>
    <w:p w:rsidR="002468E7" w:rsidRPr="0020318D" w:rsidRDefault="002468E7" w:rsidP="0020318D">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9E1416">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47320F">
            <w:r>
              <w:t>#</w:t>
            </w:r>
          </w:p>
        </w:tc>
        <w:tc>
          <w:tcPr>
            <w:tcW w:w="2148" w:type="dxa"/>
          </w:tcPr>
          <w:p w:rsidR="002468E7" w:rsidRDefault="002468E7" w:rsidP="0047320F">
            <w:r>
              <w:t>Titel</w:t>
            </w:r>
          </w:p>
        </w:tc>
        <w:tc>
          <w:tcPr>
            <w:tcW w:w="4536" w:type="dxa"/>
          </w:tcPr>
          <w:p w:rsidR="002468E7" w:rsidRDefault="002468E7" w:rsidP="0047320F">
            <w:r>
              <w:t>Beschreibung</w:t>
            </w:r>
          </w:p>
        </w:tc>
        <w:tc>
          <w:tcPr>
            <w:tcW w:w="992" w:type="dxa"/>
          </w:tcPr>
          <w:p w:rsidR="002468E7" w:rsidRDefault="002468E7" w:rsidP="0047320F">
            <w:r>
              <w:t>Resultat</w:t>
            </w:r>
          </w:p>
        </w:tc>
        <w:tc>
          <w:tcPr>
            <w:tcW w:w="1242" w:type="dxa"/>
          </w:tcPr>
          <w:p w:rsidR="002468E7" w:rsidRDefault="002468E7" w:rsidP="0047320F">
            <w:r>
              <w:t>Datum</w:t>
            </w:r>
          </w:p>
        </w:tc>
      </w:tr>
      <w:tr w:rsidR="002468E7" w:rsidTr="009E1416">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47320F">
            <w:r>
              <w:t>1</w:t>
            </w:r>
          </w:p>
        </w:tc>
        <w:tc>
          <w:tcPr>
            <w:tcW w:w="2148" w:type="dxa"/>
          </w:tcPr>
          <w:p w:rsidR="002468E7" w:rsidRDefault="002468E7" w:rsidP="0047320F">
            <w:r>
              <w:t>Übersicht für PN</w:t>
            </w:r>
          </w:p>
        </w:tc>
        <w:tc>
          <w:tcPr>
            <w:tcW w:w="4536" w:type="dxa"/>
          </w:tcPr>
          <w:p w:rsidR="002468E7" w:rsidRDefault="002468E7" w:rsidP="009C00F5">
            <w:r>
              <w:t xml:space="preserve">Die PNs lassen sich in der Übersicht anzeigen </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47320F">
            <w:r>
              <w:t>2</w:t>
            </w:r>
          </w:p>
        </w:tc>
        <w:tc>
          <w:tcPr>
            <w:tcW w:w="2148" w:type="dxa"/>
          </w:tcPr>
          <w:p w:rsidR="002468E7" w:rsidRDefault="002468E7" w:rsidP="0047320F">
            <w:r>
              <w:t>Detailansicht PN</w:t>
            </w:r>
          </w:p>
        </w:tc>
        <w:tc>
          <w:tcPr>
            <w:tcW w:w="4536" w:type="dxa"/>
          </w:tcPr>
          <w:p w:rsidR="002468E7" w:rsidRDefault="002468E7" w:rsidP="00EC2D0F">
            <w:r>
              <w:t>Die Detailansicht einer PN lässt sich anzeigen und die PN kann gelesen werden</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47320F">
            <w:r>
              <w:t>3</w:t>
            </w:r>
          </w:p>
        </w:tc>
        <w:tc>
          <w:tcPr>
            <w:tcW w:w="2148" w:type="dxa"/>
          </w:tcPr>
          <w:p w:rsidR="002468E7" w:rsidRDefault="002468E7" w:rsidP="00EF079B">
            <w:r>
              <w:t>Navigation</w:t>
            </w:r>
            <w:r>
              <w:br/>
              <w:t>„Übersicht -&gt; Detail“</w:t>
            </w:r>
          </w:p>
        </w:tc>
        <w:tc>
          <w:tcPr>
            <w:tcW w:w="4536" w:type="dxa"/>
          </w:tcPr>
          <w:p w:rsidR="002468E7" w:rsidRDefault="002468E7" w:rsidP="009C00F5">
            <w:r>
              <w:t>Der Nutzer kann von der Übersicht zur Einzelansicht wechseln</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47320F">
            <w:r>
              <w:t>4</w:t>
            </w:r>
          </w:p>
        </w:tc>
        <w:tc>
          <w:tcPr>
            <w:tcW w:w="2148" w:type="dxa"/>
          </w:tcPr>
          <w:p w:rsidR="002468E7" w:rsidRDefault="002468E7" w:rsidP="00EF079B">
            <w:r>
              <w:t>Navigation</w:t>
            </w:r>
          </w:p>
          <w:p w:rsidR="002468E7" w:rsidRDefault="002468E7" w:rsidP="009E1416">
            <w:r>
              <w:t>„Detail“ -&gt; „Übersicht“</w:t>
            </w:r>
          </w:p>
        </w:tc>
        <w:tc>
          <w:tcPr>
            <w:tcW w:w="4536" w:type="dxa"/>
          </w:tcPr>
          <w:p w:rsidR="002468E7" w:rsidRDefault="002468E7" w:rsidP="009C00F5">
            <w:r>
              <w:t>Der Nutzer kann von der Einzelansicht in die Übersicht wechseln</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47320F">
            <w:r>
              <w:t>5</w:t>
            </w:r>
          </w:p>
        </w:tc>
        <w:tc>
          <w:tcPr>
            <w:tcW w:w="2148" w:type="dxa"/>
          </w:tcPr>
          <w:p w:rsidR="002468E7" w:rsidRDefault="002468E7" w:rsidP="00EF079B">
            <w:r>
              <w:t>Darstellung der verkleinerten PN mit Bild</w:t>
            </w:r>
          </w:p>
        </w:tc>
        <w:tc>
          <w:tcPr>
            <w:tcW w:w="4536" w:type="dxa"/>
          </w:tcPr>
          <w:p w:rsidR="002468E7" w:rsidRDefault="002468E7" w:rsidP="009C00F5">
            <w:r>
              <w:t>Der Nutzer sieht in der Übersicht zu jeder PN ein kleines Bild.</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47320F">
            <w:r>
              <w:t>6</w:t>
            </w:r>
          </w:p>
        </w:tc>
        <w:tc>
          <w:tcPr>
            <w:tcW w:w="2148" w:type="dxa"/>
          </w:tcPr>
          <w:p w:rsidR="002468E7" w:rsidRDefault="002468E7" w:rsidP="00EF079B">
            <w:r w:rsidRPr="00202394">
              <w:t>Navigation "Detailansicht -&gt; Detailansicht"</w:t>
            </w:r>
          </w:p>
        </w:tc>
        <w:tc>
          <w:tcPr>
            <w:tcW w:w="4536" w:type="dxa"/>
          </w:tcPr>
          <w:p w:rsidR="002468E7" w:rsidRDefault="002468E7" w:rsidP="009C00F5">
            <w:r>
              <w:t>Der Nutzer kann von einer PN in der Detailansicht zur nächsten wechseln und sich diese ansehen.</w:t>
            </w:r>
          </w:p>
        </w:tc>
        <w:tc>
          <w:tcPr>
            <w:tcW w:w="992" w:type="dxa"/>
          </w:tcPr>
          <w:p w:rsidR="002468E7" w:rsidRDefault="002468E7" w:rsidP="0047320F">
            <w:r>
              <w:t>Ok</w:t>
            </w:r>
          </w:p>
        </w:tc>
        <w:tc>
          <w:tcPr>
            <w:tcW w:w="1242" w:type="dxa"/>
          </w:tcPr>
          <w:p w:rsidR="002468E7" w:rsidRDefault="002468E7" w:rsidP="0047320F">
            <w:r>
              <w:t>28.10.2011</w:t>
            </w:r>
          </w:p>
        </w:tc>
      </w:tr>
    </w:tbl>
    <w:p w:rsidR="002468E7" w:rsidRDefault="002468E7" w:rsidP="00C617F1">
      <w:pPr>
        <w:pStyle w:val="Heading3"/>
      </w:pPr>
      <w:bookmarkStart w:id="302" w:name="_Toc312080554"/>
      <w:r>
        <w:t>Sprint 4</w:t>
      </w:r>
      <w:bookmarkEnd w:id="302"/>
    </w:p>
    <w:p w:rsidR="002468E7" w:rsidRPr="0020318D" w:rsidRDefault="002468E7" w:rsidP="00D10B6B">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9352DF">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CD60B5">
            <w:r>
              <w:t>#</w:t>
            </w:r>
          </w:p>
        </w:tc>
        <w:tc>
          <w:tcPr>
            <w:tcW w:w="2139" w:type="dxa"/>
          </w:tcPr>
          <w:p w:rsidR="002468E7" w:rsidRDefault="002468E7" w:rsidP="00CD60B5">
            <w:r>
              <w:t>Titel</w:t>
            </w:r>
          </w:p>
        </w:tc>
        <w:tc>
          <w:tcPr>
            <w:tcW w:w="4498" w:type="dxa"/>
          </w:tcPr>
          <w:p w:rsidR="002468E7" w:rsidRDefault="002468E7" w:rsidP="00CD60B5">
            <w:r>
              <w:t>Beschreibung</w:t>
            </w:r>
          </w:p>
        </w:tc>
        <w:tc>
          <w:tcPr>
            <w:tcW w:w="991" w:type="dxa"/>
          </w:tcPr>
          <w:p w:rsidR="002468E7" w:rsidRDefault="002468E7" w:rsidP="00CD60B5">
            <w:r>
              <w:t>Resultat</w:t>
            </w:r>
          </w:p>
        </w:tc>
        <w:tc>
          <w:tcPr>
            <w:tcW w:w="1241" w:type="dxa"/>
          </w:tcPr>
          <w:p w:rsidR="002468E7" w:rsidRDefault="002468E7" w:rsidP="00CD60B5">
            <w:r>
              <w:t>Datum</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w:t>
            </w:r>
          </w:p>
        </w:tc>
        <w:tc>
          <w:tcPr>
            <w:tcW w:w="2139" w:type="dxa"/>
          </w:tcPr>
          <w:p w:rsidR="002468E7" w:rsidRDefault="002468E7" w:rsidP="00CD60B5">
            <w:r>
              <w:t>Übersicht für PN</w:t>
            </w:r>
          </w:p>
        </w:tc>
        <w:tc>
          <w:tcPr>
            <w:tcW w:w="4498" w:type="dxa"/>
          </w:tcPr>
          <w:p w:rsidR="002468E7" w:rsidRDefault="002468E7" w:rsidP="00CD60B5">
            <w:r>
              <w:t xml:space="preserve">Die PNs lassen sich in der Übersicht anzeigen </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2</w:t>
            </w:r>
          </w:p>
        </w:tc>
        <w:tc>
          <w:tcPr>
            <w:tcW w:w="2139" w:type="dxa"/>
          </w:tcPr>
          <w:p w:rsidR="002468E7" w:rsidRDefault="002468E7" w:rsidP="00CD60B5">
            <w:r>
              <w:t>Detailansicht PN</w:t>
            </w:r>
          </w:p>
        </w:tc>
        <w:tc>
          <w:tcPr>
            <w:tcW w:w="4498" w:type="dxa"/>
          </w:tcPr>
          <w:p w:rsidR="002468E7" w:rsidRDefault="002468E7" w:rsidP="00CD60B5">
            <w:r>
              <w:t>Die Detailansicht einer PN lässt sich anzeigen und die PN kann gelesen werden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3</w:t>
            </w:r>
          </w:p>
        </w:tc>
        <w:tc>
          <w:tcPr>
            <w:tcW w:w="2139" w:type="dxa"/>
          </w:tcPr>
          <w:p w:rsidR="002468E7" w:rsidRDefault="002468E7" w:rsidP="00CD60B5">
            <w:r>
              <w:t>Navigation</w:t>
            </w:r>
            <w:r>
              <w:br/>
              <w:t>„Übersicht -&gt; Detail“</w:t>
            </w:r>
          </w:p>
        </w:tc>
        <w:tc>
          <w:tcPr>
            <w:tcW w:w="4498" w:type="dxa"/>
          </w:tcPr>
          <w:p w:rsidR="002468E7" w:rsidRDefault="002468E7" w:rsidP="00CD60B5">
            <w:r>
              <w:t>Der Nutzer kann von der Übersicht zur Einzelansicht wechseln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4</w:t>
            </w:r>
          </w:p>
        </w:tc>
        <w:tc>
          <w:tcPr>
            <w:tcW w:w="2139" w:type="dxa"/>
          </w:tcPr>
          <w:p w:rsidR="002468E7" w:rsidRDefault="002468E7" w:rsidP="00CD60B5">
            <w:r>
              <w:t>Navigation</w:t>
            </w:r>
          </w:p>
          <w:p w:rsidR="002468E7" w:rsidRDefault="002468E7" w:rsidP="00CD60B5">
            <w:r>
              <w:t>„Detail“ -&gt; „Übersicht“</w:t>
            </w:r>
          </w:p>
        </w:tc>
        <w:tc>
          <w:tcPr>
            <w:tcW w:w="4498" w:type="dxa"/>
          </w:tcPr>
          <w:p w:rsidR="002468E7" w:rsidRDefault="002468E7" w:rsidP="00CD60B5">
            <w:r>
              <w:t>Der Nutzer kann von der Einzelansicht in die Übersicht wechseln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5</w:t>
            </w:r>
          </w:p>
        </w:tc>
        <w:tc>
          <w:tcPr>
            <w:tcW w:w="2139" w:type="dxa"/>
          </w:tcPr>
          <w:p w:rsidR="002468E7" w:rsidRDefault="002468E7" w:rsidP="00CD60B5">
            <w:r>
              <w:t>Darstellung der verkleinerten PN mit Bild</w:t>
            </w:r>
          </w:p>
        </w:tc>
        <w:tc>
          <w:tcPr>
            <w:tcW w:w="4498" w:type="dxa"/>
          </w:tcPr>
          <w:p w:rsidR="002468E7" w:rsidRDefault="002468E7" w:rsidP="00CD60B5">
            <w:r>
              <w:t>Der Nutzer sieht in der Übersicht zu jeder PN ein kleines Bild.</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6</w:t>
            </w:r>
          </w:p>
        </w:tc>
        <w:tc>
          <w:tcPr>
            <w:tcW w:w="2139" w:type="dxa"/>
          </w:tcPr>
          <w:p w:rsidR="002468E7" w:rsidRDefault="002468E7" w:rsidP="00CD60B5">
            <w:r w:rsidRPr="00202394">
              <w:t>Navigation "Detailansicht -&gt; Detailansicht"</w:t>
            </w:r>
          </w:p>
        </w:tc>
        <w:tc>
          <w:tcPr>
            <w:tcW w:w="4498" w:type="dxa"/>
          </w:tcPr>
          <w:p w:rsidR="002468E7" w:rsidRDefault="002468E7" w:rsidP="00CD60B5">
            <w:r>
              <w:t>Der Nutzer kann von einer PN in der Detailansicht zur nächsten wechseln und sich diese ansehen.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7</w:t>
            </w:r>
          </w:p>
        </w:tc>
        <w:tc>
          <w:tcPr>
            <w:tcW w:w="2139" w:type="dxa"/>
          </w:tcPr>
          <w:p w:rsidR="002468E7" w:rsidRPr="00202394" w:rsidRDefault="002468E7" w:rsidP="00CD60B5">
            <w:r w:rsidRPr="000F0FAA">
              <w:t>Tags zu PN angezeigt</w:t>
            </w:r>
          </w:p>
        </w:tc>
        <w:tc>
          <w:tcPr>
            <w:tcW w:w="4498" w:type="dxa"/>
          </w:tcPr>
          <w:p w:rsidR="002468E7" w:rsidRDefault="002468E7" w:rsidP="00CD60B5">
            <w:r w:rsidRPr="000F0FAA">
              <w:t>zu einer PN zusätzliche Begriffe anzeigen, damit ich die PN einem bestimmten Gebiet zuordnen kann.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8</w:t>
            </w:r>
          </w:p>
        </w:tc>
        <w:tc>
          <w:tcPr>
            <w:tcW w:w="2139" w:type="dxa"/>
          </w:tcPr>
          <w:p w:rsidR="002468E7" w:rsidRPr="000F0FAA" w:rsidRDefault="002468E7" w:rsidP="00CD60B5">
            <w:r w:rsidRPr="000F0FAA">
              <w:t>Tags aggregiert</w:t>
            </w:r>
          </w:p>
        </w:tc>
        <w:tc>
          <w:tcPr>
            <w:tcW w:w="4498" w:type="dxa"/>
          </w:tcPr>
          <w:p w:rsidR="002468E7" w:rsidRPr="000F0FAA" w:rsidRDefault="002468E7" w:rsidP="00CD60B5">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CD60B5">
            <w:r>
              <w:t>Ok</w:t>
            </w:r>
          </w:p>
        </w:tc>
        <w:tc>
          <w:tcPr>
            <w:tcW w:w="1241" w:type="dxa"/>
          </w:tcPr>
          <w:p w:rsidR="002468E7" w:rsidRDefault="002468E7" w:rsidP="00CD60B5">
            <w:r>
              <w:t>15.11.2011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9</w:t>
            </w:r>
          </w:p>
        </w:tc>
        <w:tc>
          <w:tcPr>
            <w:tcW w:w="2139" w:type="dxa"/>
          </w:tcPr>
          <w:p w:rsidR="002468E7" w:rsidRPr="000F0FAA" w:rsidRDefault="002468E7" w:rsidP="00CD60B5">
            <w:r w:rsidRPr="000F0FAA">
              <w:t>Aggregierte Tags anpassbar</w:t>
            </w:r>
          </w:p>
        </w:tc>
        <w:tc>
          <w:tcPr>
            <w:tcW w:w="4498" w:type="dxa"/>
          </w:tcPr>
          <w:p w:rsidR="002468E7" w:rsidRPr="000F0FAA" w:rsidRDefault="002468E7" w:rsidP="00CD60B5">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10</w:t>
            </w:r>
          </w:p>
        </w:tc>
        <w:tc>
          <w:tcPr>
            <w:tcW w:w="2139" w:type="dxa"/>
          </w:tcPr>
          <w:p w:rsidR="002468E7" w:rsidRPr="000F0FAA" w:rsidRDefault="002468E7" w:rsidP="00CD60B5">
            <w:r w:rsidRPr="000F0FAA">
              <w:t>Filter in Übersicht setzen</w:t>
            </w:r>
          </w:p>
        </w:tc>
        <w:tc>
          <w:tcPr>
            <w:tcW w:w="4498" w:type="dxa"/>
          </w:tcPr>
          <w:p w:rsidR="002468E7" w:rsidRPr="000F0FAA" w:rsidRDefault="002468E7" w:rsidP="00CD60B5">
            <w:r w:rsidRPr="000F0FAA">
              <w:t>einen Filter in der Übersicht setzen, damit die angezeigten PN eingeschränkt werden.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11</w:t>
            </w:r>
          </w:p>
        </w:tc>
        <w:tc>
          <w:tcPr>
            <w:tcW w:w="2139" w:type="dxa"/>
          </w:tcPr>
          <w:p w:rsidR="002468E7" w:rsidRPr="000F0FAA" w:rsidRDefault="002468E7" w:rsidP="00CD60B5">
            <w:r w:rsidRPr="000F0FAA">
              <w:t xml:space="preserve">Filterkriterium </w:t>
            </w:r>
            <w:r w:rsidRPr="000F0FAA">
              <w:lastRenderedPageBreak/>
              <w:t>auswählen</w:t>
            </w:r>
          </w:p>
        </w:tc>
        <w:tc>
          <w:tcPr>
            <w:tcW w:w="4498" w:type="dxa"/>
          </w:tcPr>
          <w:p w:rsidR="002468E7" w:rsidRPr="000F0FAA" w:rsidRDefault="002468E7" w:rsidP="00CD60B5">
            <w:r w:rsidRPr="000F0FAA">
              <w:lastRenderedPageBreak/>
              <w:t xml:space="preserve">das Filterkriterium aus einer nach Kategorien </w:t>
            </w:r>
            <w:r w:rsidRPr="000F0FAA">
              <w:lastRenderedPageBreak/>
              <w:t>gruppierten Liste auswählen können, damit ich den gesuchten Begriff einfach finden kann.</w:t>
            </w:r>
          </w:p>
        </w:tc>
        <w:tc>
          <w:tcPr>
            <w:tcW w:w="991" w:type="dxa"/>
          </w:tcPr>
          <w:p w:rsidR="002468E7" w:rsidRDefault="002468E7" w:rsidP="00CD60B5">
            <w:r>
              <w:lastRenderedPageBreak/>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lastRenderedPageBreak/>
              <w:t>12</w:t>
            </w:r>
          </w:p>
        </w:tc>
        <w:tc>
          <w:tcPr>
            <w:tcW w:w="2139" w:type="dxa"/>
          </w:tcPr>
          <w:p w:rsidR="002468E7" w:rsidRPr="000F0FAA" w:rsidRDefault="002468E7" w:rsidP="00CD60B5">
            <w:r w:rsidRPr="000F0FAA">
              <w:t>Filter in Übersicht entfernen</w:t>
            </w:r>
          </w:p>
        </w:tc>
        <w:tc>
          <w:tcPr>
            <w:tcW w:w="4498" w:type="dxa"/>
          </w:tcPr>
          <w:p w:rsidR="002468E7" w:rsidRPr="000F0FAA" w:rsidRDefault="002468E7" w:rsidP="00CD60B5">
            <w:r w:rsidRPr="000F0FAA">
              <w:t>einen Filter in der Übersicht entfernen, damit mir mehr PN angezeigt werden.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13</w:t>
            </w:r>
          </w:p>
        </w:tc>
        <w:tc>
          <w:tcPr>
            <w:tcW w:w="2139" w:type="dxa"/>
          </w:tcPr>
          <w:p w:rsidR="002468E7" w:rsidRPr="000F0FAA" w:rsidRDefault="002468E7" w:rsidP="00CD60B5">
            <w:r w:rsidRPr="000F0FAA">
              <w:t>Filter in Detailansicht entfernen</w:t>
            </w:r>
          </w:p>
        </w:tc>
        <w:tc>
          <w:tcPr>
            <w:tcW w:w="4498" w:type="dxa"/>
          </w:tcPr>
          <w:p w:rsidR="002468E7" w:rsidRPr="000F0FAA" w:rsidRDefault="002468E7" w:rsidP="00CD60B5">
            <w:r w:rsidRPr="000F0FAA">
              <w:t>einen Filter in der Detailansicht entfernen, damit ich dazu nicht zuerst zur Übersicht wechseln muss.</w:t>
            </w:r>
          </w:p>
        </w:tc>
        <w:tc>
          <w:tcPr>
            <w:tcW w:w="991" w:type="dxa"/>
          </w:tcPr>
          <w:p w:rsidR="002468E7" w:rsidRDefault="002468E7" w:rsidP="00CD60B5">
            <w:r>
              <w:t>Ok</w:t>
            </w:r>
          </w:p>
        </w:tc>
        <w:tc>
          <w:tcPr>
            <w:tcW w:w="1241" w:type="dxa"/>
          </w:tcPr>
          <w:p w:rsidR="002468E7" w:rsidRDefault="002468E7" w:rsidP="00CD60B5">
            <w:r>
              <w:t>14.11.2011</w:t>
            </w:r>
          </w:p>
        </w:tc>
      </w:tr>
    </w:tbl>
    <w:p w:rsidR="002468E7" w:rsidRDefault="002468E7" w:rsidP="00CD60B5">
      <w:pPr>
        <w:pStyle w:val="Heading3"/>
      </w:pPr>
      <w:bookmarkStart w:id="303" w:name="_Toc312080555"/>
      <w:r>
        <w:t>Sprint 5</w:t>
      </w:r>
      <w:bookmarkEnd w:id="303"/>
    </w:p>
    <w:p w:rsidR="002468E7" w:rsidRPr="0020318D" w:rsidRDefault="002468E7" w:rsidP="00CD60B5">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334E26">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CD60B5">
            <w:r>
              <w:t>#</w:t>
            </w:r>
          </w:p>
        </w:tc>
        <w:tc>
          <w:tcPr>
            <w:tcW w:w="2103" w:type="dxa"/>
          </w:tcPr>
          <w:p w:rsidR="002468E7" w:rsidRDefault="002468E7" w:rsidP="00CD60B5">
            <w:r>
              <w:t>Titel</w:t>
            </w:r>
          </w:p>
        </w:tc>
        <w:tc>
          <w:tcPr>
            <w:tcW w:w="4317" w:type="dxa"/>
          </w:tcPr>
          <w:p w:rsidR="002468E7" w:rsidRDefault="002468E7" w:rsidP="00CD60B5">
            <w:r>
              <w:t>Beschreibung</w:t>
            </w:r>
          </w:p>
        </w:tc>
        <w:tc>
          <w:tcPr>
            <w:tcW w:w="1215" w:type="dxa"/>
          </w:tcPr>
          <w:p w:rsidR="002468E7" w:rsidRDefault="002468E7" w:rsidP="00CD60B5">
            <w:r>
              <w:t>Resultat</w:t>
            </w:r>
          </w:p>
        </w:tc>
        <w:tc>
          <w:tcPr>
            <w:tcW w:w="1234" w:type="dxa"/>
          </w:tcPr>
          <w:p w:rsidR="002468E7" w:rsidRDefault="002468E7" w:rsidP="00CD60B5">
            <w:r>
              <w:t>Datum</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w:t>
            </w:r>
          </w:p>
        </w:tc>
        <w:tc>
          <w:tcPr>
            <w:tcW w:w="2103" w:type="dxa"/>
          </w:tcPr>
          <w:p w:rsidR="002468E7" w:rsidRDefault="002468E7" w:rsidP="00CD60B5">
            <w:r>
              <w:t>Übersicht für PN</w:t>
            </w:r>
          </w:p>
        </w:tc>
        <w:tc>
          <w:tcPr>
            <w:tcW w:w="4317" w:type="dxa"/>
          </w:tcPr>
          <w:p w:rsidR="002468E7" w:rsidRDefault="002468E7" w:rsidP="00CD60B5">
            <w:r>
              <w:t xml:space="preserve">Die PNs lassen sich in der Übersicht anzeigen </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2</w:t>
            </w:r>
          </w:p>
        </w:tc>
        <w:tc>
          <w:tcPr>
            <w:tcW w:w="2103" w:type="dxa"/>
          </w:tcPr>
          <w:p w:rsidR="002468E7" w:rsidRDefault="002468E7" w:rsidP="00CD60B5">
            <w:r>
              <w:t>Detailansicht PN</w:t>
            </w:r>
          </w:p>
        </w:tc>
        <w:tc>
          <w:tcPr>
            <w:tcW w:w="4317" w:type="dxa"/>
          </w:tcPr>
          <w:p w:rsidR="002468E7" w:rsidRDefault="002468E7" w:rsidP="00CD60B5">
            <w:r>
              <w:t>Die Detailansicht einer PN lässt sich anzeigen und die PN kann gelesen werden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3</w:t>
            </w:r>
          </w:p>
        </w:tc>
        <w:tc>
          <w:tcPr>
            <w:tcW w:w="2103" w:type="dxa"/>
          </w:tcPr>
          <w:p w:rsidR="002468E7" w:rsidRDefault="002468E7" w:rsidP="00CD60B5">
            <w:r>
              <w:t>Navigation</w:t>
            </w:r>
            <w:r>
              <w:br/>
              <w:t>„Übersicht -&gt; Detail“</w:t>
            </w:r>
          </w:p>
        </w:tc>
        <w:tc>
          <w:tcPr>
            <w:tcW w:w="4317" w:type="dxa"/>
          </w:tcPr>
          <w:p w:rsidR="002468E7" w:rsidRDefault="002468E7" w:rsidP="00CD60B5">
            <w:r>
              <w:t>Der Nutzer kann von der Übersicht zur Einzelansicht wechseln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4</w:t>
            </w:r>
          </w:p>
        </w:tc>
        <w:tc>
          <w:tcPr>
            <w:tcW w:w="2103" w:type="dxa"/>
          </w:tcPr>
          <w:p w:rsidR="002468E7" w:rsidRDefault="002468E7" w:rsidP="00CD60B5">
            <w:r>
              <w:t>Navigation</w:t>
            </w:r>
          </w:p>
          <w:p w:rsidR="002468E7" w:rsidRDefault="002468E7" w:rsidP="00CD60B5">
            <w:r>
              <w:t>„Detail“ -&gt; „Übersicht“</w:t>
            </w:r>
          </w:p>
        </w:tc>
        <w:tc>
          <w:tcPr>
            <w:tcW w:w="4317" w:type="dxa"/>
          </w:tcPr>
          <w:p w:rsidR="002468E7" w:rsidRDefault="002468E7" w:rsidP="00CD60B5">
            <w:r>
              <w:t>Der Nutzer kann von der Einzelansicht in die Übersicht wechseln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5</w:t>
            </w:r>
          </w:p>
        </w:tc>
        <w:tc>
          <w:tcPr>
            <w:tcW w:w="2103" w:type="dxa"/>
          </w:tcPr>
          <w:p w:rsidR="002468E7" w:rsidRDefault="002468E7" w:rsidP="00CD60B5">
            <w:r>
              <w:t>Darstellung der verkleinerten PN mit Bild</w:t>
            </w:r>
          </w:p>
        </w:tc>
        <w:tc>
          <w:tcPr>
            <w:tcW w:w="4317" w:type="dxa"/>
          </w:tcPr>
          <w:p w:rsidR="002468E7" w:rsidRDefault="002468E7" w:rsidP="00CD60B5">
            <w:r>
              <w:t>Der Nutzer sieht in der Übersicht zu jeder PN ein kleines Bild.</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6</w:t>
            </w:r>
          </w:p>
        </w:tc>
        <w:tc>
          <w:tcPr>
            <w:tcW w:w="2103" w:type="dxa"/>
          </w:tcPr>
          <w:p w:rsidR="002468E7" w:rsidRDefault="002468E7" w:rsidP="00CD60B5">
            <w:r w:rsidRPr="00202394">
              <w:t>Navigation "Detailansicht -&gt; Detailansicht"</w:t>
            </w:r>
          </w:p>
        </w:tc>
        <w:tc>
          <w:tcPr>
            <w:tcW w:w="4317" w:type="dxa"/>
          </w:tcPr>
          <w:p w:rsidR="002468E7" w:rsidRDefault="002468E7" w:rsidP="00CD60B5">
            <w:r>
              <w:t>Der Nutzer kann von einer PN in der Detailansicht zur nächsten wechseln und sich diese ansehen.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7</w:t>
            </w:r>
          </w:p>
        </w:tc>
        <w:tc>
          <w:tcPr>
            <w:tcW w:w="2103" w:type="dxa"/>
          </w:tcPr>
          <w:p w:rsidR="002468E7" w:rsidRPr="00202394" w:rsidRDefault="002468E7" w:rsidP="00CD60B5">
            <w:r w:rsidRPr="000F0FAA">
              <w:t>Tags zu PN angezeigt</w:t>
            </w:r>
          </w:p>
        </w:tc>
        <w:tc>
          <w:tcPr>
            <w:tcW w:w="4317" w:type="dxa"/>
          </w:tcPr>
          <w:p w:rsidR="002468E7" w:rsidRDefault="002468E7" w:rsidP="00CD60B5">
            <w:r w:rsidRPr="000F0FAA">
              <w:t>zu einer PN zusätzliche Begriffe anzeigen, damit ich die PN einem bestimmten Gebiet zuordnen kann.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8</w:t>
            </w:r>
          </w:p>
        </w:tc>
        <w:tc>
          <w:tcPr>
            <w:tcW w:w="2103" w:type="dxa"/>
          </w:tcPr>
          <w:p w:rsidR="002468E7" w:rsidRPr="000F0FAA" w:rsidRDefault="002468E7" w:rsidP="00CD60B5">
            <w:r w:rsidRPr="000F0FAA">
              <w:t>Tags aggregiert</w:t>
            </w:r>
          </w:p>
        </w:tc>
        <w:tc>
          <w:tcPr>
            <w:tcW w:w="4317" w:type="dxa"/>
          </w:tcPr>
          <w:p w:rsidR="002468E7" w:rsidRPr="000F0FAA" w:rsidRDefault="002468E7" w:rsidP="00CD60B5">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9</w:t>
            </w:r>
          </w:p>
        </w:tc>
        <w:tc>
          <w:tcPr>
            <w:tcW w:w="2103" w:type="dxa"/>
          </w:tcPr>
          <w:p w:rsidR="002468E7" w:rsidRPr="000F0FAA" w:rsidRDefault="002468E7" w:rsidP="00CD60B5">
            <w:r w:rsidRPr="000F0FAA">
              <w:t>Aggregierte Tags anpassbar</w:t>
            </w:r>
          </w:p>
        </w:tc>
        <w:tc>
          <w:tcPr>
            <w:tcW w:w="4317" w:type="dxa"/>
          </w:tcPr>
          <w:p w:rsidR="002468E7" w:rsidRPr="000F0FAA" w:rsidRDefault="002468E7" w:rsidP="00CD60B5">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10</w:t>
            </w:r>
          </w:p>
        </w:tc>
        <w:tc>
          <w:tcPr>
            <w:tcW w:w="2103" w:type="dxa"/>
          </w:tcPr>
          <w:p w:rsidR="002468E7" w:rsidRPr="000F0FAA" w:rsidRDefault="002468E7" w:rsidP="00CD60B5">
            <w:r w:rsidRPr="000F0FAA">
              <w:t>Filter in Übersicht setzen</w:t>
            </w:r>
          </w:p>
        </w:tc>
        <w:tc>
          <w:tcPr>
            <w:tcW w:w="4317" w:type="dxa"/>
          </w:tcPr>
          <w:p w:rsidR="002468E7" w:rsidRPr="000F0FAA" w:rsidRDefault="002468E7" w:rsidP="00CD60B5">
            <w:r w:rsidRPr="000F0FAA">
              <w:t>einen Filter in der Übersicht setzen, damit die angezeigten PN eingeschränkt werden.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11</w:t>
            </w:r>
          </w:p>
        </w:tc>
        <w:tc>
          <w:tcPr>
            <w:tcW w:w="2103" w:type="dxa"/>
          </w:tcPr>
          <w:p w:rsidR="002468E7" w:rsidRPr="000F0FAA" w:rsidRDefault="002468E7" w:rsidP="00CD60B5">
            <w:r w:rsidRPr="000F0FAA">
              <w:t>Filterkriterium auswählen</w:t>
            </w:r>
          </w:p>
        </w:tc>
        <w:tc>
          <w:tcPr>
            <w:tcW w:w="4317" w:type="dxa"/>
          </w:tcPr>
          <w:p w:rsidR="002468E7" w:rsidRPr="000F0FAA" w:rsidRDefault="002468E7" w:rsidP="00CD60B5">
            <w:r w:rsidRPr="000F0FAA">
              <w:t>das Filterkriterium aus einer nach Kategorien gruppierten Liste auswählen können, damit ich den gesuchten Begriff einfach finden kann.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12</w:t>
            </w:r>
          </w:p>
        </w:tc>
        <w:tc>
          <w:tcPr>
            <w:tcW w:w="2103" w:type="dxa"/>
          </w:tcPr>
          <w:p w:rsidR="002468E7" w:rsidRPr="000F0FAA" w:rsidRDefault="002468E7" w:rsidP="00CD60B5">
            <w:r w:rsidRPr="000F0FAA">
              <w:t>Filter in Übersicht entfernen</w:t>
            </w:r>
          </w:p>
        </w:tc>
        <w:tc>
          <w:tcPr>
            <w:tcW w:w="4317" w:type="dxa"/>
          </w:tcPr>
          <w:p w:rsidR="002468E7" w:rsidRPr="000F0FAA" w:rsidRDefault="002468E7" w:rsidP="00CD60B5">
            <w:r w:rsidRPr="000F0FAA">
              <w:t>einen Filter in der Übersicht entfernen, damit mir mehr PN angezeigt werden.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13</w:t>
            </w:r>
          </w:p>
        </w:tc>
        <w:tc>
          <w:tcPr>
            <w:tcW w:w="2103" w:type="dxa"/>
          </w:tcPr>
          <w:p w:rsidR="002468E7" w:rsidRPr="000F0FAA" w:rsidRDefault="002468E7" w:rsidP="00CD60B5">
            <w:r w:rsidRPr="000F0FAA">
              <w:t>Filter in Detailansicht entfernen</w:t>
            </w:r>
          </w:p>
        </w:tc>
        <w:tc>
          <w:tcPr>
            <w:tcW w:w="4317" w:type="dxa"/>
          </w:tcPr>
          <w:p w:rsidR="002468E7" w:rsidRPr="000F0FAA" w:rsidRDefault="002468E7" w:rsidP="00CD60B5">
            <w:r w:rsidRPr="000F0FAA">
              <w:t>einen Filter in der Detailansicht entfernen, damit ich dazu nicht zuerst zur Übersicht wechseln muss.</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14</w:t>
            </w:r>
          </w:p>
        </w:tc>
        <w:tc>
          <w:tcPr>
            <w:tcW w:w="2103" w:type="dxa"/>
          </w:tcPr>
          <w:p w:rsidR="002468E7" w:rsidRPr="000F0FAA" w:rsidRDefault="002468E7" w:rsidP="00CD60B5">
            <w:r w:rsidRPr="00CD60B5">
              <w:t>Filter in Detailansicht setzen</w:t>
            </w:r>
          </w:p>
        </w:tc>
        <w:tc>
          <w:tcPr>
            <w:tcW w:w="4317" w:type="dxa"/>
          </w:tcPr>
          <w:p w:rsidR="002468E7" w:rsidRPr="000F0FAA" w:rsidRDefault="002468E7" w:rsidP="00CD60B5">
            <w:r w:rsidRPr="00CD60B5">
              <w:t>einen Filter in der Detailansicht setzen, damit ich dazu nicht zuerst zur Übersicht wechseln muss.</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15</w:t>
            </w:r>
          </w:p>
        </w:tc>
        <w:tc>
          <w:tcPr>
            <w:tcW w:w="2103" w:type="dxa"/>
          </w:tcPr>
          <w:p w:rsidR="002468E7" w:rsidRPr="00CD60B5" w:rsidRDefault="002468E7" w:rsidP="00CD60B5">
            <w:r w:rsidRPr="00CD60B5">
              <w:t>Filtern nach mehreren Kriterien</w:t>
            </w:r>
          </w:p>
        </w:tc>
        <w:tc>
          <w:tcPr>
            <w:tcW w:w="4317" w:type="dxa"/>
          </w:tcPr>
          <w:p w:rsidR="002468E7" w:rsidRPr="00CD60B5" w:rsidRDefault="002468E7" w:rsidP="00CD60B5">
            <w:r w:rsidRPr="00CD60B5">
              <w:t>nach mehreren bestimmten Kriterien filtern, um eine begrenzte Auswahl zu erhalten.</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16</w:t>
            </w:r>
          </w:p>
        </w:tc>
        <w:tc>
          <w:tcPr>
            <w:tcW w:w="2103" w:type="dxa"/>
          </w:tcPr>
          <w:p w:rsidR="002468E7" w:rsidRPr="00CD60B5" w:rsidRDefault="002468E7" w:rsidP="00CD60B5">
            <w:r w:rsidRPr="00CD60B5">
              <w:t>Animierte Navigation “Detail -&gt; Übersicht”</w:t>
            </w:r>
          </w:p>
        </w:tc>
        <w:tc>
          <w:tcPr>
            <w:tcW w:w="4317" w:type="dxa"/>
          </w:tcPr>
          <w:p w:rsidR="002468E7" w:rsidRPr="00CD60B5" w:rsidRDefault="002468E7" w:rsidP="00CD60B5">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17</w:t>
            </w:r>
          </w:p>
        </w:tc>
        <w:tc>
          <w:tcPr>
            <w:tcW w:w="2103" w:type="dxa"/>
          </w:tcPr>
          <w:p w:rsidR="002468E7" w:rsidRPr="00CD60B5" w:rsidRDefault="002468E7" w:rsidP="00CD60B5">
            <w:r w:rsidRPr="00CD60B5">
              <w:t>Scrollerkennung in Übersicht dargestellt</w:t>
            </w:r>
          </w:p>
        </w:tc>
        <w:tc>
          <w:tcPr>
            <w:tcW w:w="4317" w:type="dxa"/>
          </w:tcPr>
          <w:p w:rsidR="002468E7" w:rsidRPr="00CD60B5" w:rsidRDefault="002468E7" w:rsidP="00CD60B5">
            <w:r w:rsidRPr="00CD60B5">
              <w:t>an der Darstellung der Liste erkennen können, dass durch die PN gescrollt werden kann.</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lastRenderedPageBreak/>
              <w:t>18</w:t>
            </w:r>
          </w:p>
        </w:tc>
        <w:tc>
          <w:tcPr>
            <w:tcW w:w="2103" w:type="dxa"/>
          </w:tcPr>
          <w:p w:rsidR="002468E7" w:rsidRPr="00CD60B5" w:rsidRDefault="002468E7" w:rsidP="00CD60B5">
            <w:r w:rsidRPr="00CD60B5">
              <w:t>Schöne Darstellung der Tags</w:t>
            </w:r>
          </w:p>
        </w:tc>
        <w:tc>
          <w:tcPr>
            <w:tcW w:w="4317" w:type="dxa"/>
          </w:tcPr>
          <w:p w:rsidR="002468E7" w:rsidRPr="00CD60B5" w:rsidRDefault="002468E7" w:rsidP="00CD60B5">
            <w:r w:rsidRPr="00CD60B5">
              <w:t>die zu einer PN zugehörigen Begriffe schön darstellen, damit mir die Applikation besser gefällt und die Bedienung mehr Spass macht.</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19</w:t>
            </w:r>
          </w:p>
        </w:tc>
        <w:tc>
          <w:tcPr>
            <w:tcW w:w="2103" w:type="dxa"/>
          </w:tcPr>
          <w:p w:rsidR="002468E7" w:rsidRPr="00CD60B5" w:rsidRDefault="002468E7" w:rsidP="00CD60B5">
            <w:r w:rsidRPr="00CD60B5">
              <w:t>Schöne Darstellung des Filters</w:t>
            </w:r>
          </w:p>
        </w:tc>
        <w:tc>
          <w:tcPr>
            <w:tcW w:w="4317" w:type="dxa"/>
          </w:tcPr>
          <w:p w:rsidR="002468E7" w:rsidRPr="00CD60B5" w:rsidRDefault="002468E7" w:rsidP="00CD60B5">
            <w:r w:rsidRPr="00CD60B5">
              <w:t>den Filter schön darstellen, damit mir die Applikation besser gefällt und die Bedienung mehr Spass macht.</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20</w:t>
            </w:r>
          </w:p>
        </w:tc>
        <w:tc>
          <w:tcPr>
            <w:tcW w:w="2103" w:type="dxa"/>
          </w:tcPr>
          <w:p w:rsidR="002468E7" w:rsidRPr="00CD60B5" w:rsidRDefault="002468E7" w:rsidP="00CD60B5">
            <w:r w:rsidRPr="00CD60B5">
              <w:t>Animation für Navigation "Detailansicht -&gt; Detailansicht"</w:t>
            </w:r>
          </w:p>
        </w:tc>
        <w:tc>
          <w:tcPr>
            <w:tcW w:w="4317" w:type="dxa"/>
          </w:tcPr>
          <w:p w:rsidR="002468E7" w:rsidRPr="00CD60B5" w:rsidRDefault="002468E7" w:rsidP="00CD60B5">
            <w:r w:rsidRPr="00CD60B5">
              <w:t>eine Animation sehen, wenn ich durch die PNs navigiere, damit es für mich besser ersichtlich ist, dass die Project Note gewechselt hat.</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21</w:t>
            </w:r>
          </w:p>
        </w:tc>
        <w:tc>
          <w:tcPr>
            <w:tcW w:w="2103" w:type="dxa"/>
          </w:tcPr>
          <w:p w:rsidR="002468E7" w:rsidRPr="00CD60B5" w:rsidRDefault="002468E7" w:rsidP="00CD60B5">
            <w:r w:rsidRPr="00CD60B5">
              <w:t>Lesemodus PN anzeigen</w:t>
            </w:r>
          </w:p>
        </w:tc>
        <w:tc>
          <w:tcPr>
            <w:tcW w:w="4317" w:type="dxa"/>
          </w:tcPr>
          <w:p w:rsidR="002468E7" w:rsidRPr="00CD60B5" w:rsidRDefault="002468E7" w:rsidP="00CD60B5">
            <w:r w:rsidRPr="00CD60B5">
              <w:t>eine PN vergrössern können und einen abgedunkelten Hintergrund sehen, damit ich sie besser lesen kann.</w:t>
            </w:r>
          </w:p>
        </w:tc>
        <w:tc>
          <w:tcPr>
            <w:tcW w:w="1215" w:type="dxa"/>
          </w:tcPr>
          <w:p w:rsidR="002468E7" w:rsidRDefault="002468E7" w:rsidP="00235B85">
            <w:r>
              <w:t>Funktioniert noch nicht vollständig, timeboxed.</w:t>
            </w:r>
          </w:p>
        </w:tc>
        <w:tc>
          <w:tcPr>
            <w:tcW w:w="1234" w:type="dxa"/>
          </w:tcPr>
          <w:p w:rsidR="002468E7" w:rsidRDefault="002468E7" w:rsidP="00CD60B5">
            <w:r>
              <w:t>28.11.2011</w:t>
            </w:r>
          </w:p>
        </w:tc>
      </w:tr>
    </w:tbl>
    <w:p w:rsidR="002468E7" w:rsidRDefault="002468E7" w:rsidP="00334E26">
      <w:pPr>
        <w:pStyle w:val="Heading3"/>
      </w:pPr>
      <w:bookmarkStart w:id="304" w:name="_Toc312080556"/>
      <w:r>
        <w:t>Sprint 6</w:t>
      </w:r>
      <w:bookmarkEnd w:id="304"/>
    </w:p>
    <w:p w:rsidR="002468E7" w:rsidRDefault="002468E7" w:rsidP="00334E26">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C65656">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C65656">
            <w:r>
              <w:t>#</w:t>
            </w:r>
          </w:p>
        </w:tc>
        <w:tc>
          <w:tcPr>
            <w:tcW w:w="2103" w:type="dxa"/>
          </w:tcPr>
          <w:p w:rsidR="002468E7" w:rsidRDefault="002468E7" w:rsidP="00C65656">
            <w:r>
              <w:t>Titel</w:t>
            </w:r>
          </w:p>
        </w:tc>
        <w:tc>
          <w:tcPr>
            <w:tcW w:w="4317" w:type="dxa"/>
          </w:tcPr>
          <w:p w:rsidR="002468E7" w:rsidRDefault="002468E7" w:rsidP="00C65656">
            <w:r>
              <w:t>Beschreibung</w:t>
            </w:r>
          </w:p>
        </w:tc>
        <w:tc>
          <w:tcPr>
            <w:tcW w:w="1215" w:type="dxa"/>
          </w:tcPr>
          <w:p w:rsidR="002468E7" w:rsidRDefault="002468E7" w:rsidP="00C65656">
            <w:r>
              <w:t>Resultat</w:t>
            </w:r>
          </w:p>
        </w:tc>
        <w:tc>
          <w:tcPr>
            <w:tcW w:w="1234" w:type="dxa"/>
          </w:tcPr>
          <w:p w:rsidR="002468E7" w:rsidRDefault="002468E7" w:rsidP="00C65656">
            <w:r>
              <w:t>Datum</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w:t>
            </w:r>
          </w:p>
        </w:tc>
        <w:tc>
          <w:tcPr>
            <w:tcW w:w="2103" w:type="dxa"/>
          </w:tcPr>
          <w:p w:rsidR="002468E7" w:rsidRDefault="002468E7" w:rsidP="00C65656">
            <w:r>
              <w:t>Übersicht für PN</w:t>
            </w:r>
          </w:p>
        </w:tc>
        <w:tc>
          <w:tcPr>
            <w:tcW w:w="4317" w:type="dxa"/>
          </w:tcPr>
          <w:p w:rsidR="002468E7" w:rsidRDefault="002468E7" w:rsidP="00C65656">
            <w:r>
              <w:t xml:space="preserve">Die PNs lassen sich in der Übersicht anzeigen </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2</w:t>
            </w:r>
          </w:p>
        </w:tc>
        <w:tc>
          <w:tcPr>
            <w:tcW w:w="2103" w:type="dxa"/>
          </w:tcPr>
          <w:p w:rsidR="002468E7" w:rsidRDefault="002468E7" w:rsidP="00C65656">
            <w:r>
              <w:t>Detailansicht PN</w:t>
            </w:r>
          </w:p>
        </w:tc>
        <w:tc>
          <w:tcPr>
            <w:tcW w:w="4317" w:type="dxa"/>
          </w:tcPr>
          <w:p w:rsidR="002468E7" w:rsidRDefault="002468E7" w:rsidP="00C65656">
            <w:r>
              <w:t>Die Detailansicht einer PN lässt sich anzeigen und die PN kann gelesen werden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3</w:t>
            </w:r>
          </w:p>
        </w:tc>
        <w:tc>
          <w:tcPr>
            <w:tcW w:w="2103" w:type="dxa"/>
          </w:tcPr>
          <w:p w:rsidR="002468E7" w:rsidRDefault="002468E7" w:rsidP="00C65656">
            <w:r>
              <w:t>Navigation</w:t>
            </w:r>
            <w:r>
              <w:br/>
              <w:t>„Übersicht -&gt; Detail“</w:t>
            </w:r>
          </w:p>
        </w:tc>
        <w:tc>
          <w:tcPr>
            <w:tcW w:w="4317" w:type="dxa"/>
          </w:tcPr>
          <w:p w:rsidR="002468E7" w:rsidRDefault="002468E7" w:rsidP="00C65656">
            <w:r>
              <w:t>Der Nutzer kann von der Übersicht zur Einzelansicht wechseln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4</w:t>
            </w:r>
          </w:p>
        </w:tc>
        <w:tc>
          <w:tcPr>
            <w:tcW w:w="2103" w:type="dxa"/>
          </w:tcPr>
          <w:p w:rsidR="002468E7" w:rsidRDefault="002468E7" w:rsidP="00C65656">
            <w:r>
              <w:t>Navigation</w:t>
            </w:r>
          </w:p>
          <w:p w:rsidR="002468E7" w:rsidRDefault="002468E7" w:rsidP="00C65656">
            <w:r>
              <w:t>„Detail“ -&gt; „Übersicht“</w:t>
            </w:r>
          </w:p>
        </w:tc>
        <w:tc>
          <w:tcPr>
            <w:tcW w:w="4317" w:type="dxa"/>
          </w:tcPr>
          <w:p w:rsidR="002468E7" w:rsidRDefault="002468E7" w:rsidP="00C65656">
            <w:r>
              <w:t>Der Nutzer kann von der Einzelansicht in die Übersicht wechseln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5</w:t>
            </w:r>
          </w:p>
        </w:tc>
        <w:tc>
          <w:tcPr>
            <w:tcW w:w="2103" w:type="dxa"/>
          </w:tcPr>
          <w:p w:rsidR="002468E7" w:rsidRDefault="002468E7" w:rsidP="00C65656">
            <w:r>
              <w:t>Darstellung der verkleinerten PN mit Bild</w:t>
            </w:r>
          </w:p>
        </w:tc>
        <w:tc>
          <w:tcPr>
            <w:tcW w:w="4317" w:type="dxa"/>
          </w:tcPr>
          <w:p w:rsidR="002468E7" w:rsidRDefault="002468E7" w:rsidP="00C65656">
            <w:r>
              <w:t>Der Nutzer sieht in der Übersicht zu jeder PN ein kleines Bild.</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6</w:t>
            </w:r>
          </w:p>
        </w:tc>
        <w:tc>
          <w:tcPr>
            <w:tcW w:w="2103" w:type="dxa"/>
          </w:tcPr>
          <w:p w:rsidR="002468E7" w:rsidRDefault="002468E7" w:rsidP="00C65656">
            <w:r w:rsidRPr="00202394">
              <w:t>Navigation "Detailansicht -&gt; Detailansicht"</w:t>
            </w:r>
          </w:p>
        </w:tc>
        <w:tc>
          <w:tcPr>
            <w:tcW w:w="4317" w:type="dxa"/>
          </w:tcPr>
          <w:p w:rsidR="002468E7" w:rsidRDefault="002468E7" w:rsidP="00C65656">
            <w:r>
              <w:t>Der Nutzer kann von einer PN in der Detailansicht zur nächsten wechseln und sich diese ansehen.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7</w:t>
            </w:r>
          </w:p>
        </w:tc>
        <w:tc>
          <w:tcPr>
            <w:tcW w:w="2103" w:type="dxa"/>
          </w:tcPr>
          <w:p w:rsidR="002468E7" w:rsidRPr="00202394" w:rsidRDefault="002468E7" w:rsidP="00C65656">
            <w:r w:rsidRPr="000F0FAA">
              <w:t>Tags zu PN angezeigt</w:t>
            </w:r>
          </w:p>
        </w:tc>
        <w:tc>
          <w:tcPr>
            <w:tcW w:w="4317" w:type="dxa"/>
          </w:tcPr>
          <w:p w:rsidR="002468E7" w:rsidRDefault="002468E7" w:rsidP="00C65656">
            <w:r w:rsidRPr="000F0FAA">
              <w:t>zu einer PN zusätzliche Begriffe anzeigen, damit ich die PN einem bestimmten Gebiet zuordnen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8</w:t>
            </w:r>
          </w:p>
        </w:tc>
        <w:tc>
          <w:tcPr>
            <w:tcW w:w="2103" w:type="dxa"/>
          </w:tcPr>
          <w:p w:rsidR="002468E7" w:rsidRPr="000F0FAA" w:rsidRDefault="002468E7" w:rsidP="00C65656">
            <w:r w:rsidRPr="000F0FAA">
              <w:t>Tags aggregiert</w:t>
            </w:r>
          </w:p>
        </w:tc>
        <w:tc>
          <w:tcPr>
            <w:tcW w:w="4317" w:type="dxa"/>
          </w:tcPr>
          <w:p w:rsidR="002468E7" w:rsidRPr="000F0FAA" w:rsidRDefault="002468E7" w:rsidP="00C65656">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9</w:t>
            </w:r>
          </w:p>
        </w:tc>
        <w:tc>
          <w:tcPr>
            <w:tcW w:w="2103" w:type="dxa"/>
          </w:tcPr>
          <w:p w:rsidR="002468E7" w:rsidRPr="000F0FAA" w:rsidRDefault="002468E7" w:rsidP="00C65656">
            <w:r w:rsidRPr="000F0FAA">
              <w:t>Aggregierte Tags anpassbar</w:t>
            </w:r>
          </w:p>
        </w:tc>
        <w:tc>
          <w:tcPr>
            <w:tcW w:w="4317" w:type="dxa"/>
          </w:tcPr>
          <w:p w:rsidR="002468E7" w:rsidRPr="000F0FAA" w:rsidRDefault="002468E7" w:rsidP="00C65656">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10</w:t>
            </w:r>
          </w:p>
        </w:tc>
        <w:tc>
          <w:tcPr>
            <w:tcW w:w="2103" w:type="dxa"/>
          </w:tcPr>
          <w:p w:rsidR="002468E7" w:rsidRPr="000F0FAA" w:rsidRDefault="002468E7" w:rsidP="00C65656">
            <w:r w:rsidRPr="000F0FAA">
              <w:t>Filter in Übersicht setzen</w:t>
            </w:r>
          </w:p>
        </w:tc>
        <w:tc>
          <w:tcPr>
            <w:tcW w:w="4317" w:type="dxa"/>
          </w:tcPr>
          <w:p w:rsidR="002468E7" w:rsidRPr="000F0FAA" w:rsidRDefault="002468E7" w:rsidP="00C65656">
            <w:r w:rsidRPr="000F0FAA">
              <w:t>einen Filter in der Übersicht setzen, damit die angezeigten PN eingeschränkt werden.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11</w:t>
            </w:r>
          </w:p>
        </w:tc>
        <w:tc>
          <w:tcPr>
            <w:tcW w:w="2103" w:type="dxa"/>
          </w:tcPr>
          <w:p w:rsidR="002468E7" w:rsidRPr="000F0FAA" w:rsidRDefault="002468E7" w:rsidP="00C65656">
            <w:r w:rsidRPr="000F0FAA">
              <w:t>Filterkriterium auswählen</w:t>
            </w:r>
          </w:p>
        </w:tc>
        <w:tc>
          <w:tcPr>
            <w:tcW w:w="4317" w:type="dxa"/>
          </w:tcPr>
          <w:p w:rsidR="002468E7" w:rsidRPr="000F0FAA" w:rsidRDefault="002468E7" w:rsidP="00C65656">
            <w:r w:rsidRPr="000F0FAA">
              <w:t>das Filterkriterium aus einer nach Kategorien gruppierten Liste auswählen können, damit ich den gesuchten Begriff einfach finden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12</w:t>
            </w:r>
          </w:p>
        </w:tc>
        <w:tc>
          <w:tcPr>
            <w:tcW w:w="2103" w:type="dxa"/>
          </w:tcPr>
          <w:p w:rsidR="002468E7" w:rsidRPr="000F0FAA" w:rsidRDefault="002468E7" w:rsidP="00C65656">
            <w:r w:rsidRPr="000F0FAA">
              <w:t>Filter in Übersicht entfernen</w:t>
            </w:r>
          </w:p>
        </w:tc>
        <w:tc>
          <w:tcPr>
            <w:tcW w:w="4317" w:type="dxa"/>
          </w:tcPr>
          <w:p w:rsidR="002468E7" w:rsidRPr="000F0FAA" w:rsidRDefault="002468E7" w:rsidP="00C65656">
            <w:r w:rsidRPr="000F0FAA">
              <w:t>einen Filter in der Übersicht entfernen, damit mir mehr PN angezeigt werden.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13</w:t>
            </w:r>
          </w:p>
        </w:tc>
        <w:tc>
          <w:tcPr>
            <w:tcW w:w="2103" w:type="dxa"/>
          </w:tcPr>
          <w:p w:rsidR="002468E7" w:rsidRPr="000F0FAA" w:rsidRDefault="002468E7" w:rsidP="00C65656">
            <w:r w:rsidRPr="000F0FAA">
              <w:t>Filter in Detailansicht entfernen</w:t>
            </w:r>
          </w:p>
        </w:tc>
        <w:tc>
          <w:tcPr>
            <w:tcW w:w="4317" w:type="dxa"/>
          </w:tcPr>
          <w:p w:rsidR="002468E7" w:rsidRPr="000F0FAA" w:rsidRDefault="002468E7" w:rsidP="00C65656">
            <w:r w:rsidRPr="000F0FAA">
              <w:t>einen Filter in der Detailansicht entfernen, damit ich dazu nicht zuerst zur Übersicht wechseln muss.</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14</w:t>
            </w:r>
          </w:p>
        </w:tc>
        <w:tc>
          <w:tcPr>
            <w:tcW w:w="2103" w:type="dxa"/>
          </w:tcPr>
          <w:p w:rsidR="002468E7" w:rsidRPr="000F0FAA" w:rsidRDefault="002468E7" w:rsidP="00C65656">
            <w:r w:rsidRPr="00CD60B5">
              <w:t>Filter in Detailansicht setzen</w:t>
            </w:r>
          </w:p>
        </w:tc>
        <w:tc>
          <w:tcPr>
            <w:tcW w:w="4317" w:type="dxa"/>
          </w:tcPr>
          <w:p w:rsidR="002468E7" w:rsidRPr="000F0FAA" w:rsidRDefault="002468E7" w:rsidP="00C65656">
            <w:r w:rsidRPr="00CD60B5">
              <w:t>einen Filter in der Detailansicht setzen, damit ich dazu nicht zuerst zur Übersicht wechseln muss.</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lastRenderedPageBreak/>
              <w:t>15</w:t>
            </w:r>
          </w:p>
        </w:tc>
        <w:tc>
          <w:tcPr>
            <w:tcW w:w="2103" w:type="dxa"/>
          </w:tcPr>
          <w:p w:rsidR="002468E7" w:rsidRPr="00CD60B5" w:rsidRDefault="002468E7" w:rsidP="00C65656">
            <w:r w:rsidRPr="00CD60B5">
              <w:t>Filtern nach mehreren Kriterien</w:t>
            </w:r>
          </w:p>
        </w:tc>
        <w:tc>
          <w:tcPr>
            <w:tcW w:w="4317" w:type="dxa"/>
          </w:tcPr>
          <w:p w:rsidR="002468E7" w:rsidRPr="00CD60B5" w:rsidRDefault="002468E7" w:rsidP="00C65656">
            <w:r w:rsidRPr="00CD60B5">
              <w:t>nach mehreren bestimmten Kriterien filtern, um eine begrenzte Auswahl zu erhalten.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16</w:t>
            </w:r>
          </w:p>
        </w:tc>
        <w:tc>
          <w:tcPr>
            <w:tcW w:w="2103" w:type="dxa"/>
          </w:tcPr>
          <w:p w:rsidR="002468E7" w:rsidRPr="00CD60B5" w:rsidRDefault="002468E7" w:rsidP="00C65656">
            <w:r w:rsidRPr="00CD60B5">
              <w:t>Animierte Navigation “Detail -&gt; Übersicht”</w:t>
            </w:r>
          </w:p>
        </w:tc>
        <w:tc>
          <w:tcPr>
            <w:tcW w:w="4317" w:type="dxa"/>
          </w:tcPr>
          <w:p w:rsidR="002468E7" w:rsidRPr="00CD60B5" w:rsidRDefault="002468E7" w:rsidP="00C65656">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17</w:t>
            </w:r>
          </w:p>
        </w:tc>
        <w:tc>
          <w:tcPr>
            <w:tcW w:w="2103" w:type="dxa"/>
          </w:tcPr>
          <w:p w:rsidR="002468E7" w:rsidRPr="00CD60B5" w:rsidRDefault="002468E7" w:rsidP="00C65656">
            <w:r w:rsidRPr="00CD60B5">
              <w:t>Scrollerkennung in Übersicht dargestellt</w:t>
            </w:r>
          </w:p>
        </w:tc>
        <w:tc>
          <w:tcPr>
            <w:tcW w:w="4317" w:type="dxa"/>
          </w:tcPr>
          <w:p w:rsidR="002468E7" w:rsidRPr="00CD60B5" w:rsidRDefault="002468E7" w:rsidP="00C65656">
            <w:r w:rsidRPr="00CD60B5">
              <w:t>an der Darstellung der Liste erkennen können, dass durch die PN gescrollt werden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18</w:t>
            </w:r>
          </w:p>
        </w:tc>
        <w:tc>
          <w:tcPr>
            <w:tcW w:w="2103" w:type="dxa"/>
          </w:tcPr>
          <w:p w:rsidR="002468E7" w:rsidRPr="00CD60B5" w:rsidRDefault="002468E7" w:rsidP="00C65656">
            <w:r w:rsidRPr="00CD60B5">
              <w:t>Schöne Darstellung der Tags</w:t>
            </w:r>
          </w:p>
        </w:tc>
        <w:tc>
          <w:tcPr>
            <w:tcW w:w="4317" w:type="dxa"/>
          </w:tcPr>
          <w:p w:rsidR="002468E7" w:rsidRPr="00CD60B5" w:rsidRDefault="002468E7" w:rsidP="00C65656">
            <w:r w:rsidRPr="00CD60B5">
              <w:t>die zu einer PN zugehörigen Begriffe schön darstellen, damit mir die Applikation besser gefällt und die Bedienung mehr Spass macht.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19</w:t>
            </w:r>
          </w:p>
        </w:tc>
        <w:tc>
          <w:tcPr>
            <w:tcW w:w="2103" w:type="dxa"/>
          </w:tcPr>
          <w:p w:rsidR="002468E7" w:rsidRPr="00CD60B5" w:rsidRDefault="002468E7" w:rsidP="00C65656">
            <w:r w:rsidRPr="00CD60B5">
              <w:t>Schöne Darstellung des Filters</w:t>
            </w:r>
          </w:p>
        </w:tc>
        <w:tc>
          <w:tcPr>
            <w:tcW w:w="4317" w:type="dxa"/>
          </w:tcPr>
          <w:p w:rsidR="002468E7" w:rsidRPr="00CD60B5" w:rsidRDefault="002468E7" w:rsidP="00C65656">
            <w:r w:rsidRPr="00CD60B5">
              <w:t>den Filter schön darstellen, damit mir die Applikation besser gefällt und die Bedienung mehr Spass macht.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20</w:t>
            </w:r>
          </w:p>
        </w:tc>
        <w:tc>
          <w:tcPr>
            <w:tcW w:w="2103" w:type="dxa"/>
          </w:tcPr>
          <w:p w:rsidR="002468E7" w:rsidRPr="00CD60B5" w:rsidRDefault="002468E7" w:rsidP="00C65656">
            <w:r w:rsidRPr="00CD60B5">
              <w:t>Animation für Navigation "Detailansicht -&gt; Detailansicht"</w:t>
            </w:r>
          </w:p>
        </w:tc>
        <w:tc>
          <w:tcPr>
            <w:tcW w:w="4317" w:type="dxa"/>
          </w:tcPr>
          <w:p w:rsidR="002468E7" w:rsidRPr="00CD60B5" w:rsidRDefault="002468E7" w:rsidP="00C65656">
            <w:r w:rsidRPr="00CD60B5">
              <w:t>eine Animation sehen, wenn ich durch die PNs navigiere, damit es für mich besser ersichtlich ist, dass die Project Note gewechselt hat.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21</w:t>
            </w:r>
          </w:p>
        </w:tc>
        <w:tc>
          <w:tcPr>
            <w:tcW w:w="2103" w:type="dxa"/>
          </w:tcPr>
          <w:p w:rsidR="002468E7" w:rsidRPr="00CD60B5" w:rsidRDefault="002468E7" w:rsidP="00C65656">
            <w:r w:rsidRPr="00CD60B5">
              <w:t>Lesemodus PN anzeigen</w:t>
            </w:r>
          </w:p>
        </w:tc>
        <w:tc>
          <w:tcPr>
            <w:tcW w:w="4317" w:type="dxa"/>
          </w:tcPr>
          <w:p w:rsidR="002468E7" w:rsidRPr="00CD60B5" w:rsidRDefault="002468E7" w:rsidP="00C65656">
            <w:r w:rsidRPr="00CD60B5">
              <w:t>eine PN vergrössern können und einen abgedunkelten Hintergrund sehen, damit ich sie besser lesen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22</w:t>
            </w:r>
          </w:p>
        </w:tc>
        <w:tc>
          <w:tcPr>
            <w:tcW w:w="2103" w:type="dxa"/>
          </w:tcPr>
          <w:p w:rsidR="002468E7" w:rsidRPr="00CD60B5" w:rsidRDefault="002468E7" w:rsidP="00C65656">
            <w:r>
              <w:t>Easteregg / Info View</w:t>
            </w:r>
          </w:p>
        </w:tc>
        <w:tc>
          <w:tcPr>
            <w:tcW w:w="4317" w:type="dxa"/>
          </w:tcPr>
          <w:p w:rsidR="002468E7" w:rsidRPr="00CD60B5" w:rsidRDefault="002468E7" w:rsidP="00C65656">
            <w:r>
              <w:t>die Info View öffnen und schliessen, damit ich sehen kann, wie die Applikation entstanden ist und wer sie implementiert hat.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23</w:t>
            </w:r>
          </w:p>
        </w:tc>
        <w:tc>
          <w:tcPr>
            <w:tcW w:w="2103" w:type="dxa"/>
          </w:tcPr>
          <w:p w:rsidR="002468E7" w:rsidRDefault="002468E7" w:rsidP="00C65656">
            <w:r w:rsidRPr="00A70048">
              <w:t>Anzahl PN bei Übersicht angezeigt</w:t>
            </w:r>
          </w:p>
        </w:tc>
        <w:tc>
          <w:tcPr>
            <w:tcW w:w="4317" w:type="dxa"/>
          </w:tcPr>
          <w:p w:rsidR="002468E7" w:rsidRDefault="002468E7" w:rsidP="00C65656">
            <w:r w:rsidRPr="00A70048">
              <w:t>die Anzahl PN in der Übersicht sehen, damit ich weiss, wie gross die Liste ist.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24</w:t>
            </w:r>
          </w:p>
        </w:tc>
        <w:tc>
          <w:tcPr>
            <w:tcW w:w="2103" w:type="dxa"/>
          </w:tcPr>
          <w:p w:rsidR="002468E7" w:rsidRPr="00A70048" w:rsidRDefault="002468E7" w:rsidP="00C65656">
            <w:r w:rsidRPr="00A70048">
              <w:t>Animation Filter -&gt; Übersicht</w:t>
            </w:r>
          </w:p>
        </w:tc>
        <w:tc>
          <w:tcPr>
            <w:tcW w:w="4317" w:type="dxa"/>
          </w:tcPr>
          <w:p w:rsidR="002468E7" w:rsidRPr="00A70048" w:rsidRDefault="002468E7" w:rsidP="00C65656">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C65656">
            <w:r>
              <w:t>Ok</w:t>
            </w:r>
          </w:p>
        </w:tc>
        <w:tc>
          <w:tcPr>
            <w:tcW w:w="1234" w:type="dxa"/>
          </w:tcPr>
          <w:p w:rsidR="002468E7" w:rsidRDefault="002468E7" w:rsidP="00C65656">
            <w:r>
              <w:t>11.12.2011</w:t>
            </w:r>
          </w:p>
        </w:tc>
      </w:tr>
    </w:tbl>
    <w:p w:rsidR="002468E7" w:rsidRDefault="002468E7" w:rsidP="005A15F9">
      <w:pPr>
        <w:pStyle w:val="Heading3"/>
      </w:pPr>
      <w:bookmarkStart w:id="305" w:name="_Toc312080557"/>
      <w:r>
        <w:t>Sprint 7</w:t>
      </w:r>
      <w:bookmarkEnd w:id="305"/>
    </w:p>
    <w:p w:rsidR="002468E7" w:rsidRDefault="002468E7" w:rsidP="005A15F9">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170E21">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170E21">
            <w:r>
              <w:t>#</w:t>
            </w:r>
          </w:p>
        </w:tc>
        <w:tc>
          <w:tcPr>
            <w:tcW w:w="2103" w:type="dxa"/>
          </w:tcPr>
          <w:p w:rsidR="002468E7" w:rsidRDefault="002468E7" w:rsidP="00170E21">
            <w:r>
              <w:t>Titel</w:t>
            </w:r>
          </w:p>
        </w:tc>
        <w:tc>
          <w:tcPr>
            <w:tcW w:w="4317" w:type="dxa"/>
          </w:tcPr>
          <w:p w:rsidR="002468E7" w:rsidRDefault="002468E7" w:rsidP="00170E21">
            <w:r>
              <w:t>Beschreibung</w:t>
            </w:r>
          </w:p>
        </w:tc>
        <w:tc>
          <w:tcPr>
            <w:tcW w:w="1215" w:type="dxa"/>
          </w:tcPr>
          <w:p w:rsidR="002468E7" w:rsidRDefault="002468E7" w:rsidP="00170E21">
            <w:r>
              <w:t>Resultat</w:t>
            </w:r>
          </w:p>
        </w:tc>
        <w:tc>
          <w:tcPr>
            <w:tcW w:w="1234" w:type="dxa"/>
          </w:tcPr>
          <w:p w:rsidR="002468E7" w:rsidRDefault="002468E7" w:rsidP="00170E21">
            <w:r>
              <w:t>Datum</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w:t>
            </w:r>
          </w:p>
        </w:tc>
        <w:tc>
          <w:tcPr>
            <w:tcW w:w="2103" w:type="dxa"/>
          </w:tcPr>
          <w:p w:rsidR="002468E7" w:rsidRDefault="002468E7" w:rsidP="00170E21">
            <w:r>
              <w:t>Übersicht für PN</w:t>
            </w:r>
          </w:p>
        </w:tc>
        <w:tc>
          <w:tcPr>
            <w:tcW w:w="4317" w:type="dxa"/>
          </w:tcPr>
          <w:p w:rsidR="002468E7" w:rsidRDefault="002468E7" w:rsidP="00170E21">
            <w:r>
              <w:t xml:space="preserve">Die PNs lassen sich in der Übersicht anzeigen </w:t>
            </w:r>
          </w:p>
        </w:tc>
        <w:tc>
          <w:tcPr>
            <w:tcW w:w="1215" w:type="dxa"/>
          </w:tcPr>
          <w:p w:rsidR="002468E7" w:rsidRDefault="002468E7" w:rsidP="00170E21">
            <w:r>
              <w:t>Ok</w:t>
            </w:r>
          </w:p>
        </w:tc>
        <w:tc>
          <w:tcPr>
            <w:tcW w:w="1234" w:type="dxa"/>
          </w:tcPr>
          <w:p w:rsidR="002468E7" w:rsidRDefault="002468E7" w:rsidP="005A15F9">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2</w:t>
            </w:r>
          </w:p>
        </w:tc>
        <w:tc>
          <w:tcPr>
            <w:tcW w:w="2103" w:type="dxa"/>
          </w:tcPr>
          <w:p w:rsidR="002468E7" w:rsidRDefault="002468E7" w:rsidP="00170E21">
            <w:r>
              <w:t>Detailansicht PN</w:t>
            </w:r>
          </w:p>
        </w:tc>
        <w:tc>
          <w:tcPr>
            <w:tcW w:w="4317" w:type="dxa"/>
          </w:tcPr>
          <w:p w:rsidR="002468E7" w:rsidRDefault="002468E7" w:rsidP="00170E21">
            <w:r>
              <w:t>Die Detailansicht einer PN lässt sich anzeigen und die PN kann gelesen werden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3</w:t>
            </w:r>
          </w:p>
        </w:tc>
        <w:tc>
          <w:tcPr>
            <w:tcW w:w="2103" w:type="dxa"/>
          </w:tcPr>
          <w:p w:rsidR="002468E7" w:rsidRDefault="002468E7" w:rsidP="00170E21">
            <w:r>
              <w:t>Navigation</w:t>
            </w:r>
            <w:r>
              <w:br/>
              <w:t>„Übersicht -&gt; Detail“</w:t>
            </w:r>
          </w:p>
        </w:tc>
        <w:tc>
          <w:tcPr>
            <w:tcW w:w="4317" w:type="dxa"/>
          </w:tcPr>
          <w:p w:rsidR="002468E7" w:rsidRDefault="002468E7" w:rsidP="00170E21">
            <w:r>
              <w:t>Der Nutzer kann von der Übersicht zur Einzelansicht wechseln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4</w:t>
            </w:r>
          </w:p>
        </w:tc>
        <w:tc>
          <w:tcPr>
            <w:tcW w:w="2103" w:type="dxa"/>
          </w:tcPr>
          <w:p w:rsidR="002468E7" w:rsidRDefault="002468E7" w:rsidP="00170E21">
            <w:r>
              <w:t>Navigation</w:t>
            </w:r>
          </w:p>
          <w:p w:rsidR="002468E7" w:rsidRDefault="002468E7" w:rsidP="00170E21">
            <w:r>
              <w:t>„Detail“ -&gt; „Übersicht“</w:t>
            </w:r>
          </w:p>
        </w:tc>
        <w:tc>
          <w:tcPr>
            <w:tcW w:w="4317" w:type="dxa"/>
          </w:tcPr>
          <w:p w:rsidR="002468E7" w:rsidRDefault="002468E7" w:rsidP="00170E21">
            <w:r>
              <w:t>Der Nutzer kann von der Einzelansicht in die Übersicht wechseln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5</w:t>
            </w:r>
          </w:p>
        </w:tc>
        <w:tc>
          <w:tcPr>
            <w:tcW w:w="2103" w:type="dxa"/>
          </w:tcPr>
          <w:p w:rsidR="002468E7" w:rsidRDefault="002468E7" w:rsidP="00170E21">
            <w:r>
              <w:t>Darstellung der verkleinerten PN mit Bild</w:t>
            </w:r>
          </w:p>
        </w:tc>
        <w:tc>
          <w:tcPr>
            <w:tcW w:w="4317" w:type="dxa"/>
          </w:tcPr>
          <w:p w:rsidR="002468E7" w:rsidRDefault="002468E7" w:rsidP="00170E21">
            <w:r>
              <w:t>Der Nutzer sieht in der Übersicht zu jeder PN ein kleines Bild.</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6</w:t>
            </w:r>
          </w:p>
        </w:tc>
        <w:tc>
          <w:tcPr>
            <w:tcW w:w="2103" w:type="dxa"/>
          </w:tcPr>
          <w:p w:rsidR="002468E7" w:rsidRDefault="002468E7" w:rsidP="00170E21">
            <w:r w:rsidRPr="00202394">
              <w:t>Navigation "Detailansicht -&gt; Detailansicht"</w:t>
            </w:r>
          </w:p>
        </w:tc>
        <w:tc>
          <w:tcPr>
            <w:tcW w:w="4317" w:type="dxa"/>
          </w:tcPr>
          <w:p w:rsidR="002468E7" w:rsidRDefault="002468E7" w:rsidP="00170E21">
            <w:r>
              <w:t>Der Nutzer kann von einer PN in der Detailansicht zur nächsten wechseln und sich diese ansehen.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7</w:t>
            </w:r>
          </w:p>
        </w:tc>
        <w:tc>
          <w:tcPr>
            <w:tcW w:w="2103" w:type="dxa"/>
          </w:tcPr>
          <w:p w:rsidR="002468E7" w:rsidRPr="00202394" w:rsidRDefault="002468E7" w:rsidP="00170E21">
            <w:r w:rsidRPr="000F0FAA">
              <w:t>Tags zu PN angezeigt</w:t>
            </w:r>
          </w:p>
        </w:tc>
        <w:tc>
          <w:tcPr>
            <w:tcW w:w="4317" w:type="dxa"/>
          </w:tcPr>
          <w:p w:rsidR="002468E7" w:rsidRDefault="002468E7" w:rsidP="00170E21">
            <w:r w:rsidRPr="000F0FAA">
              <w:t>zu einer PN zusätzliche Begriffe anzeigen, damit ich die PN einem bestimmten Gebiet zuordnen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8</w:t>
            </w:r>
          </w:p>
        </w:tc>
        <w:tc>
          <w:tcPr>
            <w:tcW w:w="2103" w:type="dxa"/>
          </w:tcPr>
          <w:p w:rsidR="002468E7" w:rsidRPr="000F0FAA" w:rsidRDefault="002468E7" w:rsidP="00170E21">
            <w:r w:rsidRPr="000F0FAA">
              <w:t>Tags aggregiert</w:t>
            </w:r>
          </w:p>
        </w:tc>
        <w:tc>
          <w:tcPr>
            <w:tcW w:w="4317" w:type="dxa"/>
          </w:tcPr>
          <w:p w:rsidR="002468E7" w:rsidRPr="000F0FAA" w:rsidRDefault="002468E7" w:rsidP="00170E21">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lastRenderedPageBreak/>
              <w:t>9</w:t>
            </w:r>
          </w:p>
        </w:tc>
        <w:tc>
          <w:tcPr>
            <w:tcW w:w="2103" w:type="dxa"/>
          </w:tcPr>
          <w:p w:rsidR="002468E7" w:rsidRPr="000F0FAA" w:rsidRDefault="002468E7" w:rsidP="00170E21">
            <w:r w:rsidRPr="000F0FAA">
              <w:t>Aggregierte Tags anpassbar</w:t>
            </w:r>
          </w:p>
        </w:tc>
        <w:tc>
          <w:tcPr>
            <w:tcW w:w="4317" w:type="dxa"/>
          </w:tcPr>
          <w:p w:rsidR="002468E7" w:rsidRPr="000F0FAA" w:rsidRDefault="002468E7" w:rsidP="00170E21">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10</w:t>
            </w:r>
          </w:p>
        </w:tc>
        <w:tc>
          <w:tcPr>
            <w:tcW w:w="2103" w:type="dxa"/>
          </w:tcPr>
          <w:p w:rsidR="002468E7" w:rsidRPr="000F0FAA" w:rsidRDefault="002468E7" w:rsidP="00170E21">
            <w:r w:rsidRPr="000F0FAA">
              <w:t>Filter in Übersicht setzen</w:t>
            </w:r>
          </w:p>
        </w:tc>
        <w:tc>
          <w:tcPr>
            <w:tcW w:w="4317" w:type="dxa"/>
          </w:tcPr>
          <w:p w:rsidR="002468E7" w:rsidRPr="000F0FAA" w:rsidRDefault="002468E7" w:rsidP="00170E21">
            <w:r w:rsidRPr="000F0FAA">
              <w:t>einen Filter in der Übersicht setzen, damit die angezeigten PN eingeschränkt werden.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11</w:t>
            </w:r>
          </w:p>
        </w:tc>
        <w:tc>
          <w:tcPr>
            <w:tcW w:w="2103" w:type="dxa"/>
          </w:tcPr>
          <w:p w:rsidR="002468E7" w:rsidRPr="000F0FAA" w:rsidRDefault="002468E7" w:rsidP="00170E21">
            <w:r w:rsidRPr="000F0FAA">
              <w:t>Filterkriterium auswählen</w:t>
            </w:r>
          </w:p>
        </w:tc>
        <w:tc>
          <w:tcPr>
            <w:tcW w:w="4317" w:type="dxa"/>
          </w:tcPr>
          <w:p w:rsidR="002468E7" w:rsidRPr="000F0FAA" w:rsidRDefault="002468E7" w:rsidP="00170E21">
            <w:r w:rsidRPr="000F0FAA">
              <w:t>das Filterkriterium aus einer nach Kategorien gruppierten Liste auswählen können, damit ich den gesuchten Begriff einfach finden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12</w:t>
            </w:r>
          </w:p>
        </w:tc>
        <w:tc>
          <w:tcPr>
            <w:tcW w:w="2103" w:type="dxa"/>
          </w:tcPr>
          <w:p w:rsidR="002468E7" w:rsidRPr="000F0FAA" w:rsidRDefault="002468E7" w:rsidP="00170E21">
            <w:r w:rsidRPr="000F0FAA">
              <w:t>Filter in Übersicht entfernen</w:t>
            </w:r>
          </w:p>
        </w:tc>
        <w:tc>
          <w:tcPr>
            <w:tcW w:w="4317" w:type="dxa"/>
          </w:tcPr>
          <w:p w:rsidR="002468E7" w:rsidRPr="000F0FAA" w:rsidRDefault="002468E7" w:rsidP="00170E21">
            <w:r w:rsidRPr="000F0FAA">
              <w:t>einen Filter in der Übersicht entfernen, damit mir mehr PN angezeigt werden.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13</w:t>
            </w:r>
          </w:p>
        </w:tc>
        <w:tc>
          <w:tcPr>
            <w:tcW w:w="2103" w:type="dxa"/>
          </w:tcPr>
          <w:p w:rsidR="002468E7" w:rsidRPr="000F0FAA" w:rsidRDefault="002468E7" w:rsidP="00170E21">
            <w:r w:rsidRPr="000F0FAA">
              <w:t>Filter in Detailansicht entfernen</w:t>
            </w:r>
          </w:p>
        </w:tc>
        <w:tc>
          <w:tcPr>
            <w:tcW w:w="4317" w:type="dxa"/>
          </w:tcPr>
          <w:p w:rsidR="002468E7" w:rsidRPr="000F0FAA" w:rsidRDefault="002468E7" w:rsidP="00170E21">
            <w:r w:rsidRPr="000F0FAA">
              <w:t>einen Filter in der Detailansicht entfernen, damit ich dazu nicht zuerst zur Übersicht wechseln muss.</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14</w:t>
            </w:r>
          </w:p>
        </w:tc>
        <w:tc>
          <w:tcPr>
            <w:tcW w:w="2103" w:type="dxa"/>
          </w:tcPr>
          <w:p w:rsidR="002468E7" w:rsidRPr="000F0FAA" w:rsidRDefault="002468E7" w:rsidP="00170E21">
            <w:r w:rsidRPr="00CD60B5">
              <w:t>Filter in Detailansicht setzen</w:t>
            </w:r>
          </w:p>
        </w:tc>
        <w:tc>
          <w:tcPr>
            <w:tcW w:w="4317" w:type="dxa"/>
          </w:tcPr>
          <w:p w:rsidR="002468E7" w:rsidRPr="000F0FAA" w:rsidRDefault="002468E7" w:rsidP="00170E21">
            <w:r w:rsidRPr="00CD60B5">
              <w:t>einen Filter in der Detailansicht setzen, damit ich dazu nicht zuerst zur Übersicht wechseln muss.</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15</w:t>
            </w:r>
          </w:p>
        </w:tc>
        <w:tc>
          <w:tcPr>
            <w:tcW w:w="2103" w:type="dxa"/>
          </w:tcPr>
          <w:p w:rsidR="002468E7" w:rsidRPr="00CD60B5" w:rsidRDefault="002468E7" w:rsidP="00170E21">
            <w:r w:rsidRPr="00CD60B5">
              <w:t>Filtern nach mehreren Kriterien</w:t>
            </w:r>
          </w:p>
        </w:tc>
        <w:tc>
          <w:tcPr>
            <w:tcW w:w="4317" w:type="dxa"/>
          </w:tcPr>
          <w:p w:rsidR="002468E7" w:rsidRPr="00CD60B5" w:rsidRDefault="002468E7" w:rsidP="00170E21">
            <w:r w:rsidRPr="00CD60B5">
              <w:t>nach mehreren bestimmten Kriterien filtern, um eine begrenzte Auswahl zu erhalten.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16</w:t>
            </w:r>
          </w:p>
        </w:tc>
        <w:tc>
          <w:tcPr>
            <w:tcW w:w="2103" w:type="dxa"/>
          </w:tcPr>
          <w:p w:rsidR="002468E7" w:rsidRPr="00CD60B5" w:rsidRDefault="002468E7" w:rsidP="00170E21">
            <w:r w:rsidRPr="00CD60B5">
              <w:t>Animierte Navigation “Detail -&gt; Übersicht”</w:t>
            </w:r>
          </w:p>
        </w:tc>
        <w:tc>
          <w:tcPr>
            <w:tcW w:w="4317" w:type="dxa"/>
          </w:tcPr>
          <w:p w:rsidR="002468E7" w:rsidRPr="00CD60B5" w:rsidRDefault="002468E7" w:rsidP="00170E21">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17</w:t>
            </w:r>
          </w:p>
        </w:tc>
        <w:tc>
          <w:tcPr>
            <w:tcW w:w="2103" w:type="dxa"/>
          </w:tcPr>
          <w:p w:rsidR="002468E7" w:rsidRPr="00CD60B5" w:rsidRDefault="002468E7" w:rsidP="00170E21">
            <w:r w:rsidRPr="00CD60B5">
              <w:t>Scrollerkennung in Übersicht dargestellt</w:t>
            </w:r>
          </w:p>
        </w:tc>
        <w:tc>
          <w:tcPr>
            <w:tcW w:w="4317" w:type="dxa"/>
          </w:tcPr>
          <w:p w:rsidR="002468E7" w:rsidRPr="00CD60B5" w:rsidRDefault="002468E7" w:rsidP="00170E21">
            <w:r w:rsidRPr="00CD60B5">
              <w:t>an der Darstellung der Liste erkennen können, dass durch die PN gescrollt werden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18</w:t>
            </w:r>
          </w:p>
        </w:tc>
        <w:tc>
          <w:tcPr>
            <w:tcW w:w="2103" w:type="dxa"/>
          </w:tcPr>
          <w:p w:rsidR="002468E7" w:rsidRPr="00CD60B5" w:rsidRDefault="002468E7" w:rsidP="00170E21">
            <w:r w:rsidRPr="00CD60B5">
              <w:t>Schöne Darstellung der Tags</w:t>
            </w:r>
          </w:p>
        </w:tc>
        <w:tc>
          <w:tcPr>
            <w:tcW w:w="4317" w:type="dxa"/>
          </w:tcPr>
          <w:p w:rsidR="002468E7" w:rsidRPr="00CD60B5" w:rsidRDefault="002468E7" w:rsidP="00170E21">
            <w:r w:rsidRPr="00CD60B5">
              <w:t>die zu einer PN zugehörigen Begriffe schön darstellen, damit mir die Applikation besser gefällt und die Bedienung mehr Spass macht.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19</w:t>
            </w:r>
          </w:p>
        </w:tc>
        <w:tc>
          <w:tcPr>
            <w:tcW w:w="2103" w:type="dxa"/>
          </w:tcPr>
          <w:p w:rsidR="002468E7" w:rsidRPr="00CD60B5" w:rsidRDefault="002468E7" w:rsidP="00170E21">
            <w:r w:rsidRPr="00CD60B5">
              <w:t>Schöne Darstellung des Filters</w:t>
            </w:r>
          </w:p>
        </w:tc>
        <w:tc>
          <w:tcPr>
            <w:tcW w:w="4317" w:type="dxa"/>
          </w:tcPr>
          <w:p w:rsidR="002468E7" w:rsidRPr="00CD60B5" w:rsidRDefault="002468E7" w:rsidP="00170E21">
            <w:r w:rsidRPr="00CD60B5">
              <w:t>den Filter schön darstellen, damit mir die Applikation besser gefällt und die Bedienung mehr Spass macht.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20</w:t>
            </w:r>
          </w:p>
        </w:tc>
        <w:tc>
          <w:tcPr>
            <w:tcW w:w="2103" w:type="dxa"/>
          </w:tcPr>
          <w:p w:rsidR="002468E7" w:rsidRPr="00CD60B5" w:rsidRDefault="002468E7" w:rsidP="00170E21">
            <w:r w:rsidRPr="00CD60B5">
              <w:t>Animation für Navigation "Detailansicht -&gt; Detailansicht"</w:t>
            </w:r>
          </w:p>
        </w:tc>
        <w:tc>
          <w:tcPr>
            <w:tcW w:w="4317" w:type="dxa"/>
          </w:tcPr>
          <w:p w:rsidR="002468E7" w:rsidRPr="00CD60B5" w:rsidRDefault="002468E7" w:rsidP="00170E21">
            <w:r w:rsidRPr="00CD60B5">
              <w:t>eine Animation sehen, wenn ich durch die PNs navigiere, damit es für mich besser ersichtlich ist, dass die Project Note gewechselt hat.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21</w:t>
            </w:r>
          </w:p>
        </w:tc>
        <w:tc>
          <w:tcPr>
            <w:tcW w:w="2103" w:type="dxa"/>
          </w:tcPr>
          <w:p w:rsidR="002468E7" w:rsidRPr="00CD60B5" w:rsidRDefault="002468E7" w:rsidP="00170E21">
            <w:r w:rsidRPr="00CD60B5">
              <w:t>Lesemodus PN anzeigen</w:t>
            </w:r>
          </w:p>
        </w:tc>
        <w:tc>
          <w:tcPr>
            <w:tcW w:w="4317" w:type="dxa"/>
          </w:tcPr>
          <w:p w:rsidR="002468E7" w:rsidRPr="00CD60B5" w:rsidRDefault="002468E7" w:rsidP="00170E21">
            <w:r w:rsidRPr="00CD60B5">
              <w:t>eine PN vergrössern können und einen abgedunkelten Hintergrund sehen, damit ich sie besser lesen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22</w:t>
            </w:r>
          </w:p>
        </w:tc>
        <w:tc>
          <w:tcPr>
            <w:tcW w:w="2103" w:type="dxa"/>
          </w:tcPr>
          <w:p w:rsidR="002468E7" w:rsidRPr="00CD60B5" w:rsidRDefault="002468E7" w:rsidP="00170E21">
            <w:r>
              <w:t>Easteregg / Info View</w:t>
            </w:r>
          </w:p>
        </w:tc>
        <w:tc>
          <w:tcPr>
            <w:tcW w:w="4317" w:type="dxa"/>
          </w:tcPr>
          <w:p w:rsidR="002468E7" w:rsidRPr="00CD60B5" w:rsidRDefault="002468E7" w:rsidP="00170E21">
            <w:r>
              <w:t>die Info View öffnen und schliessen, damit ich sehen kann, wie die Applikation entstanden ist und wer sie implementiert hat.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23</w:t>
            </w:r>
          </w:p>
        </w:tc>
        <w:tc>
          <w:tcPr>
            <w:tcW w:w="2103" w:type="dxa"/>
          </w:tcPr>
          <w:p w:rsidR="002468E7" w:rsidRDefault="002468E7" w:rsidP="00170E21">
            <w:r w:rsidRPr="00A70048">
              <w:t>Anzahl PN bei Übersicht angezeigt</w:t>
            </w:r>
          </w:p>
        </w:tc>
        <w:tc>
          <w:tcPr>
            <w:tcW w:w="4317" w:type="dxa"/>
          </w:tcPr>
          <w:p w:rsidR="002468E7" w:rsidRDefault="002468E7" w:rsidP="00170E21">
            <w:r w:rsidRPr="00A70048">
              <w:t>die Anzahl PN in der Übersicht sehen, damit ich weiss, wie gross die Liste ist.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24</w:t>
            </w:r>
          </w:p>
        </w:tc>
        <w:tc>
          <w:tcPr>
            <w:tcW w:w="2103" w:type="dxa"/>
          </w:tcPr>
          <w:p w:rsidR="002468E7" w:rsidRPr="00A70048" w:rsidRDefault="002468E7" w:rsidP="00170E21">
            <w:r w:rsidRPr="00A70048">
              <w:t>Animation Filter -&gt; Übersicht</w:t>
            </w:r>
          </w:p>
        </w:tc>
        <w:tc>
          <w:tcPr>
            <w:tcW w:w="4317" w:type="dxa"/>
          </w:tcPr>
          <w:p w:rsidR="002468E7" w:rsidRPr="00A70048" w:rsidRDefault="002468E7" w:rsidP="00170E21">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170E21">
            <w:r>
              <w:t>Ok</w:t>
            </w:r>
          </w:p>
        </w:tc>
        <w:tc>
          <w:tcPr>
            <w:tcW w:w="1234" w:type="dxa"/>
          </w:tcPr>
          <w:p w:rsidR="002468E7" w:rsidRDefault="002468E7" w:rsidP="00170E21">
            <w:r>
              <w:t>16.12.2011</w:t>
            </w:r>
          </w:p>
        </w:tc>
      </w:tr>
    </w:tbl>
    <w:p w:rsidR="002468E7" w:rsidRDefault="002468E7" w:rsidP="005A15F9"/>
    <w:p w:rsidR="002468E7" w:rsidRDefault="002468E7" w:rsidP="00334E26"/>
    <w:p w:rsidR="002468E7" w:rsidRDefault="002468E7">
      <w:r>
        <w:br w:type="page"/>
      </w:r>
    </w:p>
    <w:p w:rsidR="002468E7" w:rsidRDefault="002468E7" w:rsidP="007C7E48">
      <w:pPr>
        <w:pStyle w:val="Heading2"/>
      </w:pPr>
      <w:bookmarkStart w:id="306" w:name="_Toc312080558"/>
      <w:r>
        <w:lastRenderedPageBreak/>
        <w:t>Usability Test</w:t>
      </w:r>
      <w:bookmarkEnd w:id="306"/>
    </w:p>
    <w:p w:rsidR="002468E7" w:rsidRDefault="002468E7" w:rsidP="00ED4BC8">
      <w:r>
        <w:t xml:space="preserve">Mit der Durchführung eines summativen Tests wurde die Usability der Applikation geprüft. Die gewonnenen Erkenntnisse wurden protokolliert und in der Applikation entsprechend angepasst. </w:t>
      </w:r>
    </w:p>
    <w:p w:rsidR="002468E7" w:rsidRDefault="002468E7" w:rsidP="009F1DCF">
      <w:pPr>
        <w:pStyle w:val="Heading3"/>
      </w:pPr>
      <w:r>
        <w:t>Test Setup</w:t>
      </w:r>
    </w:p>
    <w:p w:rsidR="002468E7" w:rsidRPr="009F1DCF" w:rsidRDefault="002468E7" w:rsidP="009F1DCF">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A24EC6">
      <w:pPr>
        <w:pStyle w:val="Heading3"/>
      </w:pPr>
      <w:bookmarkStart w:id="307" w:name="_Toc312080559"/>
      <w:r>
        <w:t>Testszenario</w:t>
      </w:r>
      <w:bookmarkEnd w:id="307"/>
    </w:p>
    <w:p w:rsidR="002468E7" w:rsidRDefault="002468E7" w:rsidP="00BE0DCB">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2468E7" w:rsidRDefault="002468E7" w:rsidP="005C6809">
      <w:pPr>
        <w:pStyle w:val="Heading4"/>
      </w:pPr>
      <w:r w:rsidRPr="00D762AB">
        <w:t>Aufgabe</w:t>
      </w:r>
      <w:r>
        <w:t xml:space="preserve"> 1</w:t>
      </w:r>
    </w:p>
    <w:p w:rsidR="002468E7" w:rsidRDefault="002468E7" w:rsidP="00BE0DCB">
      <w:r>
        <w:t>Sie nutzen daher die Wartezeit, um sich mit der neuen Technologie zu befassen. Gleichzeitig sind Sie neugierig herauszufinden, ob die Zühlke Engineering AG Erfahrungen in Ihrem Spezialgebiet .Net mitbringt.</w:t>
      </w:r>
    </w:p>
    <w:p w:rsidR="002468E7" w:rsidRDefault="002468E7" w:rsidP="005C6809">
      <w:pPr>
        <w:pStyle w:val="Heading4"/>
      </w:pPr>
      <w:r>
        <w:t>Aufgabe 2</w:t>
      </w:r>
    </w:p>
    <w:p w:rsidR="002468E7" w:rsidRDefault="002468E7" w:rsidP="00BE0DCB">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5C6809">
      <w:pPr>
        <w:pStyle w:val="Heading4"/>
      </w:pPr>
      <w:r>
        <w:t>Aufgabe 3</w:t>
      </w:r>
    </w:p>
    <w:p w:rsidR="002468E7" w:rsidRDefault="002468E7" w:rsidP="00324733">
      <w:r>
        <w:t>Sie möchten sich nun nochmals einen Überblick über alle Projekte verschaffen.</w:t>
      </w:r>
    </w:p>
    <w:p w:rsidR="002468E7" w:rsidRDefault="002468E7" w:rsidP="007A1441">
      <w:pPr>
        <w:pStyle w:val="Heading3"/>
      </w:pPr>
      <w:bookmarkStart w:id="308" w:name="_Toc312080560"/>
      <w:r>
        <w:t>Kriterien</w:t>
      </w:r>
      <w:bookmarkEnd w:id="308"/>
    </w:p>
    <w:p w:rsidR="002468E7" w:rsidRDefault="002468E7" w:rsidP="005C6809">
      <w:r>
        <w:rPr>
          <w:noProof/>
          <w:lang w:eastAsia="de-CH"/>
        </w:rPr>
        <w:drawing>
          <wp:anchor distT="0" distB="0" distL="114300" distR="114300" simplePos="0" relativeHeight="251694080" behindDoc="0" locked="0" layoutInCell="1" allowOverlap="1" wp14:anchorId="28B802BF" wp14:editId="364E0F30">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12782F"/>
    <w:p w:rsidR="002468E7" w:rsidRDefault="002468E7" w:rsidP="0012782F"/>
    <w:p w:rsidR="002468E7" w:rsidRDefault="002468E7" w:rsidP="0012782F"/>
    <w:p w:rsidR="002468E7" w:rsidRDefault="002468E7">
      <w:r>
        <w:rPr>
          <w:noProof/>
          <w:lang w:eastAsia="de-CH"/>
        </w:rPr>
        <mc:AlternateContent>
          <mc:Choice Requires="wps">
            <w:drawing>
              <wp:anchor distT="0" distB="0" distL="114300" distR="114300" simplePos="0" relativeHeight="251695104" behindDoc="0" locked="0" layoutInCell="1" allowOverlap="1" wp14:anchorId="6BA967F2" wp14:editId="5D05A201">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2468E7" w:rsidRPr="003518E5" w:rsidRDefault="002468E7" w:rsidP="009D1FAC">
                            <w:pPr>
                              <w:pStyle w:val="Caption"/>
                              <w:rPr>
                                <w:noProof/>
                                <w:sz w:val="20"/>
                                <w:szCs w:val="20"/>
                              </w:rPr>
                            </w:pPr>
                            <w:bookmarkStart w:id="309" w:name="_Toc312080613"/>
                            <w:r>
                              <w:t xml:space="preserve">Abbildung </w:t>
                            </w:r>
                            <w:fldSimple w:instr=" SEQ Abbildung \* ARABIC ">
                              <w:r>
                                <w:rPr>
                                  <w:noProof/>
                                </w:rPr>
                                <w:t>12</w:t>
                              </w:r>
                            </w:fldSimple>
                            <w:r>
                              <w:t xml:space="preserve"> - Usability nach ISO 9241-11 und Quesenbery</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2468E7" w:rsidRPr="003518E5" w:rsidRDefault="002468E7" w:rsidP="009D1FAC">
                      <w:pPr>
                        <w:pStyle w:val="Caption"/>
                        <w:rPr>
                          <w:noProof/>
                          <w:sz w:val="20"/>
                          <w:szCs w:val="20"/>
                        </w:rPr>
                      </w:pPr>
                      <w:bookmarkStart w:id="310" w:name="_Toc312080613"/>
                      <w:r>
                        <w:t xml:space="preserve">Abbildung </w:t>
                      </w:r>
                      <w:fldSimple w:instr=" SEQ Abbildung \* ARABIC ">
                        <w:r>
                          <w:rPr>
                            <w:noProof/>
                          </w:rPr>
                          <w:t>12</w:t>
                        </w:r>
                      </w:fldSimple>
                      <w:r>
                        <w:t xml:space="preserve"> - Usability nach ISO 9241-11 und Quesenbery</w:t>
                      </w:r>
                      <w:bookmarkEnd w:id="310"/>
                    </w:p>
                  </w:txbxContent>
                </v:textbox>
                <w10:wrap type="square"/>
              </v:shape>
            </w:pict>
          </mc:Fallback>
        </mc:AlternateContent>
      </w:r>
    </w:p>
    <w:p w:rsidR="002468E7" w:rsidRDefault="002468E7" w:rsidP="00FF042C">
      <w:pPr>
        <w:pStyle w:val="Heading3"/>
      </w:pPr>
      <w:bookmarkStart w:id="311" w:name="_Toc312080561"/>
      <w:r>
        <w:t>Testpersonen</w:t>
      </w:r>
      <w:bookmarkEnd w:id="311"/>
    </w:p>
    <w:tbl>
      <w:tblPr>
        <w:tblStyle w:val="MediumShading1-Accent1"/>
        <w:tblW w:w="0" w:type="auto"/>
        <w:tblLook w:val="0420" w:firstRow="1" w:lastRow="0" w:firstColumn="0" w:lastColumn="0" w:noHBand="0" w:noVBand="1"/>
      </w:tblPr>
      <w:tblGrid>
        <w:gridCol w:w="3070"/>
        <w:gridCol w:w="3071"/>
        <w:gridCol w:w="3071"/>
      </w:tblGrid>
      <w:tr w:rsidR="002468E7" w:rsidTr="00FF042C">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FF042C">
            <w:r>
              <w:t>Testperson</w:t>
            </w:r>
          </w:p>
        </w:tc>
        <w:tc>
          <w:tcPr>
            <w:tcW w:w="3071" w:type="dxa"/>
          </w:tcPr>
          <w:p w:rsidR="002468E7" w:rsidRDefault="002468E7" w:rsidP="00FF042C">
            <w:r>
              <w:t>Durchführungstermin</w:t>
            </w:r>
          </w:p>
        </w:tc>
        <w:tc>
          <w:tcPr>
            <w:tcW w:w="3071" w:type="dxa"/>
          </w:tcPr>
          <w:p w:rsidR="002468E7" w:rsidRDefault="002468E7" w:rsidP="00FF042C">
            <w:r>
              <w:t>Status</w:t>
            </w:r>
          </w:p>
        </w:tc>
      </w:tr>
      <w:tr w:rsidR="002468E7" w:rsidTr="00FF042C">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FF042C">
            <w:r>
              <w:t>Michael Gfeller</w:t>
            </w:r>
          </w:p>
        </w:tc>
        <w:tc>
          <w:tcPr>
            <w:tcW w:w="3071" w:type="dxa"/>
          </w:tcPr>
          <w:p w:rsidR="002468E7" w:rsidRDefault="002468E7" w:rsidP="00FF042C">
            <w:r>
              <w:t>05.12.2011</w:t>
            </w:r>
          </w:p>
        </w:tc>
        <w:tc>
          <w:tcPr>
            <w:tcW w:w="3071" w:type="dxa"/>
          </w:tcPr>
          <w:p w:rsidR="002468E7" w:rsidRDefault="002468E7" w:rsidP="00FF042C">
            <w:r>
              <w:t>durchgeführt</w:t>
            </w:r>
          </w:p>
        </w:tc>
      </w:tr>
      <w:tr w:rsidR="002468E7" w:rsidTr="00FF042C">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FF042C">
            <w:r>
              <w:t>Mirco Stocker</w:t>
            </w:r>
          </w:p>
        </w:tc>
        <w:tc>
          <w:tcPr>
            <w:tcW w:w="3071" w:type="dxa"/>
          </w:tcPr>
          <w:p w:rsidR="002468E7" w:rsidRDefault="002468E7" w:rsidP="00FF042C">
            <w:r>
              <w:t>05.12.2011</w:t>
            </w:r>
          </w:p>
        </w:tc>
        <w:tc>
          <w:tcPr>
            <w:tcW w:w="3071" w:type="dxa"/>
          </w:tcPr>
          <w:p w:rsidR="002468E7" w:rsidRDefault="002468E7" w:rsidP="00FF042C">
            <w:r>
              <w:t>durchgeführt</w:t>
            </w:r>
          </w:p>
        </w:tc>
      </w:tr>
      <w:tr w:rsidR="002468E7" w:rsidTr="00A177BD">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A177BD">
            <w:r>
              <w:t>Markus Stolze</w:t>
            </w:r>
          </w:p>
        </w:tc>
        <w:tc>
          <w:tcPr>
            <w:tcW w:w="3071" w:type="dxa"/>
          </w:tcPr>
          <w:p w:rsidR="002468E7" w:rsidRDefault="002468E7" w:rsidP="00A177BD">
            <w:r>
              <w:t>05.12.2011</w:t>
            </w:r>
          </w:p>
        </w:tc>
        <w:tc>
          <w:tcPr>
            <w:tcW w:w="3071" w:type="dxa"/>
          </w:tcPr>
          <w:p w:rsidR="002468E7" w:rsidRDefault="002468E7" w:rsidP="00A177BD">
            <w:r>
              <w:t>durchgeführt</w:t>
            </w:r>
          </w:p>
        </w:tc>
      </w:tr>
      <w:tr w:rsidR="002468E7" w:rsidTr="00FF042C">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FF042C">
            <w:r>
              <w:t>Mischa Trecco</w:t>
            </w:r>
          </w:p>
        </w:tc>
        <w:tc>
          <w:tcPr>
            <w:tcW w:w="3071" w:type="dxa"/>
          </w:tcPr>
          <w:p w:rsidR="002468E7" w:rsidRDefault="002468E7" w:rsidP="00FF042C">
            <w:r>
              <w:t>05.12.2011</w:t>
            </w:r>
          </w:p>
        </w:tc>
        <w:tc>
          <w:tcPr>
            <w:tcW w:w="3071" w:type="dxa"/>
          </w:tcPr>
          <w:p w:rsidR="002468E7" w:rsidRDefault="002468E7" w:rsidP="00FF042C">
            <w:r>
              <w:t>durchgeführt</w:t>
            </w:r>
          </w:p>
        </w:tc>
      </w:tr>
    </w:tbl>
    <w:p w:rsidR="002468E7" w:rsidRDefault="002468E7" w:rsidP="00FF042C"/>
    <w:p w:rsidR="002468E7" w:rsidRDefault="002468E7" w:rsidP="00FF042C">
      <w:r>
        <w:t>Die Fragebogen wurden von den Testpersonen ausgefüllt und wieder in dieses Dokument eingetragen. Kopien des Originalfragebogens befinden sich im Anhang (TODO: Siehe Anhang).</w:t>
      </w:r>
    </w:p>
    <w:p w:rsidR="002468E7" w:rsidRDefault="002468E7">
      <w:r>
        <w:br w:type="page"/>
      </w:r>
    </w:p>
    <w:p w:rsidR="002468E7" w:rsidRDefault="002468E7" w:rsidP="00126683">
      <w:pPr>
        <w:pStyle w:val="Heading3"/>
      </w:pPr>
      <w:bookmarkStart w:id="312" w:name="_Toc312080562"/>
      <w:r>
        <w:lastRenderedPageBreak/>
        <w:t>Fragebogen Michael Gfeller</w:t>
      </w:r>
      <w:bookmarkEnd w:id="312"/>
    </w:p>
    <w:tbl>
      <w:tblPr>
        <w:tblStyle w:val="MediumShading1-Accent1"/>
        <w:tblW w:w="0" w:type="auto"/>
        <w:tblLook w:val="04A0" w:firstRow="1" w:lastRow="0" w:firstColumn="1" w:lastColumn="0" w:noHBand="0" w:noVBand="1"/>
      </w:tblPr>
      <w:tblGrid>
        <w:gridCol w:w="534"/>
        <w:gridCol w:w="4072"/>
        <w:gridCol w:w="605"/>
        <w:gridCol w:w="4001"/>
      </w:tblGrid>
      <w:tr w:rsidR="002468E7" w:rsidTr="00DD2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000D02">
            <w:r>
              <w:t>Bezeichnung</w:t>
            </w:r>
          </w:p>
        </w:tc>
      </w:tr>
      <w:tr w:rsidR="002468E7" w:rsidTr="00DD2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000D02">
            <w:r>
              <w:t>++</w:t>
            </w:r>
          </w:p>
        </w:tc>
        <w:tc>
          <w:tcPr>
            <w:tcW w:w="4072"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DD2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000D02">
            <w:r>
              <w:t>+</w:t>
            </w:r>
          </w:p>
        </w:tc>
        <w:tc>
          <w:tcPr>
            <w:tcW w:w="4072" w:type="dxa"/>
          </w:tcPr>
          <w:p w:rsidR="002468E7" w:rsidRDefault="002468E7" w:rsidP="00000D02">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000D02">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000D02">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DD2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000D02">
            <w:r>
              <w:t>=</w:t>
            </w:r>
          </w:p>
        </w:tc>
        <w:tc>
          <w:tcPr>
            <w:tcW w:w="4072"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000D02">
            <w:r>
              <w:t>A</w:t>
            </w:r>
          </w:p>
        </w:tc>
        <w:tc>
          <w:tcPr>
            <w:tcW w:w="5244" w:type="dxa"/>
          </w:tcPr>
          <w:p w:rsidR="002468E7" w:rsidRDefault="002468E7" w:rsidP="00000D02">
            <w:r>
              <w:t>Effektivität</w:t>
            </w:r>
          </w:p>
        </w:tc>
        <w:tc>
          <w:tcPr>
            <w:tcW w:w="567" w:type="dxa"/>
          </w:tcPr>
          <w:p w:rsidR="002468E7" w:rsidRDefault="002468E7" w:rsidP="00DD23BD">
            <w:pPr>
              <w:jc w:val="center"/>
            </w:pPr>
            <w:r>
              <w:t>++</w:t>
            </w:r>
          </w:p>
        </w:tc>
        <w:tc>
          <w:tcPr>
            <w:tcW w:w="567" w:type="dxa"/>
          </w:tcPr>
          <w:p w:rsidR="002468E7" w:rsidRDefault="002468E7" w:rsidP="00DD23BD">
            <w:pPr>
              <w:jc w:val="center"/>
            </w:pPr>
            <w:r>
              <w:t>+</w:t>
            </w:r>
          </w:p>
        </w:tc>
        <w:tc>
          <w:tcPr>
            <w:tcW w:w="567" w:type="dxa"/>
          </w:tcPr>
          <w:p w:rsidR="002468E7" w:rsidRDefault="002468E7" w:rsidP="00DD23BD">
            <w:pPr>
              <w:jc w:val="center"/>
            </w:pPr>
            <w:r>
              <w:t>=</w:t>
            </w:r>
          </w:p>
        </w:tc>
        <w:tc>
          <w:tcPr>
            <w:tcW w:w="567" w:type="dxa"/>
          </w:tcPr>
          <w:p w:rsidR="002468E7" w:rsidRDefault="002468E7" w:rsidP="00DD23BD">
            <w:pPr>
              <w:jc w:val="center"/>
            </w:pPr>
            <w:r>
              <w:t>-</w:t>
            </w:r>
          </w:p>
        </w:tc>
        <w:tc>
          <w:tcPr>
            <w:tcW w:w="567" w:type="dxa"/>
          </w:tcPr>
          <w:p w:rsidR="002468E7" w:rsidRDefault="002468E7" w:rsidP="00DD23BD">
            <w:pPr>
              <w:jc w:val="center"/>
            </w:pPr>
            <w:r>
              <w:t>--</w:t>
            </w:r>
          </w:p>
        </w:tc>
        <w:tc>
          <w:tcPr>
            <w:tcW w:w="599" w:type="dxa"/>
          </w:tcPr>
          <w:p w:rsidR="002468E7" w:rsidRDefault="002468E7" w:rsidP="00DD23BD">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000D02">
            <w:r>
              <w:t>A1</w:t>
            </w:r>
          </w:p>
        </w:tc>
        <w:tc>
          <w:tcPr>
            <w:tcW w:w="5244" w:type="dxa"/>
          </w:tcPr>
          <w:p w:rsidR="002468E7" w:rsidRDefault="002468E7" w:rsidP="00000D02">
            <w:r>
              <w:t>Der Themenbereich kann eingeschränkt werden</w:t>
            </w:r>
          </w:p>
        </w:tc>
        <w:sdt>
          <w:sdtPr>
            <w:id w:val="-285117205"/>
            <w14:checkbox>
              <w14:checked w14:val="0"/>
              <w14:checkedState w14:val="2612" w14:font="MS Gothic"/>
              <w14:uncheckedState w14:val="2610" w14:font="MS Gothic"/>
            </w14:checkbox>
          </w:sdtPr>
          <w:sdtContent>
            <w:tc>
              <w:tcPr>
                <w:tcW w:w="567" w:type="dxa"/>
              </w:tcPr>
              <w:p w:rsidR="002468E7" w:rsidRDefault="002468E7" w:rsidP="00DD23BD">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Content>
            <w:tc>
              <w:tcPr>
                <w:tcW w:w="567" w:type="dxa"/>
              </w:tcPr>
              <w:p w:rsidR="002468E7" w:rsidRDefault="002468E7" w:rsidP="00DD23BD">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Content>
            <w:tc>
              <w:tcPr>
                <w:tcW w:w="567" w:type="dxa"/>
              </w:tcPr>
              <w:p w:rsidR="002468E7" w:rsidRDefault="002468E7" w:rsidP="00DD23BD">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Content>
            <w:tc>
              <w:tcPr>
                <w:tcW w:w="567" w:type="dxa"/>
              </w:tcPr>
              <w:p w:rsidR="002468E7" w:rsidRDefault="002468E7" w:rsidP="00DD23BD">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Content>
            <w:tc>
              <w:tcPr>
                <w:tcW w:w="567" w:type="dxa"/>
              </w:tcPr>
              <w:p w:rsidR="002468E7" w:rsidRDefault="002468E7" w:rsidP="00DD23BD">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Content>
            <w:tc>
              <w:tcPr>
                <w:tcW w:w="599" w:type="dxa"/>
              </w:tcPr>
              <w:p w:rsidR="002468E7" w:rsidRDefault="002468E7" w:rsidP="00DD23BD">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000D02">
            <w:r>
              <w:t>A2</w:t>
            </w:r>
          </w:p>
        </w:tc>
        <w:tc>
          <w:tcPr>
            <w:tcW w:w="5244" w:type="dxa"/>
          </w:tcPr>
          <w:p w:rsidR="002468E7" w:rsidRDefault="002468E7" w:rsidP="00000D02">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000D02">
            <w:r>
              <w:t>A3</w:t>
            </w:r>
          </w:p>
        </w:tc>
        <w:tc>
          <w:tcPr>
            <w:tcW w:w="5244" w:type="dxa"/>
          </w:tcPr>
          <w:p w:rsidR="002468E7" w:rsidRDefault="002468E7" w:rsidP="00000D02">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000D02">
            <w:r>
              <w:t>A4</w:t>
            </w:r>
          </w:p>
        </w:tc>
        <w:tc>
          <w:tcPr>
            <w:tcW w:w="5244" w:type="dxa"/>
          </w:tcPr>
          <w:p w:rsidR="002468E7" w:rsidRDefault="002468E7" w:rsidP="00000D02">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000D02">
            <w:r>
              <w:t>A5</w:t>
            </w:r>
          </w:p>
        </w:tc>
        <w:tc>
          <w:tcPr>
            <w:tcW w:w="5244" w:type="dxa"/>
          </w:tcPr>
          <w:p w:rsidR="002468E7" w:rsidRDefault="002468E7" w:rsidP="00000D02">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000D02">
            <w:r>
              <w:t>A6</w:t>
            </w:r>
          </w:p>
        </w:tc>
        <w:tc>
          <w:tcPr>
            <w:tcW w:w="5244" w:type="dxa"/>
          </w:tcPr>
          <w:p w:rsidR="002468E7" w:rsidRDefault="002468E7" w:rsidP="00000D02">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000D02">
            <w:r>
              <w:t>A7</w:t>
            </w:r>
          </w:p>
        </w:tc>
        <w:tc>
          <w:tcPr>
            <w:tcW w:w="5244" w:type="dxa"/>
          </w:tcPr>
          <w:p w:rsidR="002468E7" w:rsidRDefault="002468E7" w:rsidP="00000D02">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B</w:t>
            </w:r>
          </w:p>
        </w:tc>
        <w:tc>
          <w:tcPr>
            <w:tcW w:w="5244" w:type="dxa"/>
          </w:tcPr>
          <w:p w:rsidR="002468E7" w:rsidRDefault="002468E7" w:rsidP="007A4AE3">
            <w:r>
              <w:t>Effizienz</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567056">
            <w:r>
              <w:t>B1</w:t>
            </w:r>
          </w:p>
        </w:tc>
        <w:tc>
          <w:tcPr>
            <w:tcW w:w="5244" w:type="dxa"/>
          </w:tcPr>
          <w:p w:rsidR="002468E7" w:rsidRDefault="002468E7" w:rsidP="004316BF">
            <w:r>
              <w:t>Der Themenbereich kann einfach eingeschränkt werden</w:t>
            </w:r>
          </w:p>
        </w:tc>
        <w:sdt>
          <w:sdtPr>
            <w:id w:val="-96339198"/>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B2</w:t>
            </w:r>
          </w:p>
        </w:tc>
        <w:tc>
          <w:tcPr>
            <w:tcW w:w="5244" w:type="dxa"/>
          </w:tcPr>
          <w:p w:rsidR="002468E7" w:rsidRDefault="002468E7" w:rsidP="007A4AE3">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B3</w:t>
            </w:r>
          </w:p>
        </w:tc>
        <w:tc>
          <w:tcPr>
            <w:tcW w:w="5244" w:type="dxa"/>
          </w:tcPr>
          <w:p w:rsidR="002468E7" w:rsidRDefault="002468E7" w:rsidP="007A4AE3">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B4</w:t>
            </w:r>
          </w:p>
        </w:tc>
        <w:tc>
          <w:tcPr>
            <w:tcW w:w="5244" w:type="dxa"/>
          </w:tcPr>
          <w:p w:rsidR="002468E7" w:rsidRDefault="002468E7" w:rsidP="004316BF">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C</w:t>
            </w:r>
          </w:p>
        </w:tc>
        <w:tc>
          <w:tcPr>
            <w:tcW w:w="5244" w:type="dxa"/>
          </w:tcPr>
          <w:p w:rsidR="002468E7" w:rsidRDefault="002468E7" w:rsidP="007A4AE3">
            <w:r>
              <w:t>Fehlertoleranz</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C1</w:t>
            </w:r>
          </w:p>
        </w:tc>
        <w:tc>
          <w:tcPr>
            <w:tcW w:w="5244" w:type="dxa"/>
          </w:tcPr>
          <w:p w:rsidR="002468E7" w:rsidRDefault="002468E7" w:rsidP="007A4AE3">
            <w:r>
              <w:t>Wird ein falsches Filterkriterium gesetzt, kann dieses wieder entfernt werden</w:t>
            </w:r>
          </w:p>
        </w:tc>
        <w:sdt>
          <w:sdtPr>
            <w:id w:val="-1265456573"/>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C2</w:t>
            </w:r>
          </w:p>
        </w:tc>
        <w:tc>
          <w:tcPr>
            <w:tcW w:w="5244" w:type="dxa"/>
          </w:tcPr>
          <w:p w:rsidR="002468E7" w:rsidRDefault="002468E7" w:rsidP="007A4AE3">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C3</w:t>
            </w:r>
          </w:p>
        </w:tc>
        <w:tc>
          <w:tcPr>
            <w:tcW w:w="5244" w:type="dxa"/>
          </w:tcPr>
          <w:p w:rsidR="002468E7" w:rsidRDefault="002468E7" w:rsidP="00E20592">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D</w:t>
            </w:r>
          </w:p>
        </w:tc>
        <w:tc>
          <w:tcPr>
            <w:tcW w:w="5244" w:type="dxa"/>
          </w:tcPr>
          <w:p w:rsidR="002468E7" w:rsidRDefault="002468E7" w:rsidP="007A4AE3">
            <w:r>
              <w:t>Zufriedenheit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D1</w:t>
            </w:r>
          </w:p>
        </w:tc>
        <w:tc>
          <w:tcPr>
            <w:tcW w:w="5244" w:type="dxa"/>
          </w:tcPr>
          <w:p w:rsidR="002468E7" w:rsidRDefault="002468E7" w:rsidP="007A4AE3">
            <w:r>
              <w:t>Die Applikation ist einfach zu benutzen</w:t>
            </w:r>
          </w:p>
        </w:tc>
        <w:sdt>
          <w:sdtPr>
            <w:id w:val="-158310381"/>
            <w14:checkbox>
              <w14:checked w14:val="1"/>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D2</w:t>
            </w:r>
          </w:p>
        </w:tc>
        <w:tc>
          <w:tcPr>
            <w:tcW w:w="5244" w:type="dxa"/>
          </w:tcPr>
          <w:p w:rsidR="002468E7" w:rsidRDefault="002468E7" w:rsidP="007A4AE3">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D3</w:t>
            </w:r>
          </w:p>
        </w:tc>
        <w:tc>
          <w:tcPr>
            <w:tcW w:w="5244" w:type="dxa"/>
          </w:tcPr>
          <w:p w:rsidR="002468E7" w:rsidRDefault="002468E7" w:rsidP="007A4AE3">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E</w:t>
            </w:r>
          </w:p>
        </w:tc>
        <w:tc>
          <w:tcPr>
            <w:tcW w:w="5244" w:type="dxa"/>
          </w:tcPr>
          <w:p w:rsidR="002468E7" w:rsidRDefault="002468E7" w:rsidP="007A4AE3">
            <w:r>
              <w:t>Erlernbarkeit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E1</w:t>
            </w:r>
          </w:p>
        </w:tc>
        <w:tc>
          <w:tcPr>
            <w:tcW w:w="5244" w:type="dxa"/>
          </w:tcPr>
          <w:p w:rsidR="002468E7" w:rsidRDefault="002468E7" w:rsidP="007A4AE3">
            <w:r>
              <w:t>Die Applikation ist einfach zu bedienen</w:t>
            </w:r>
          </w:p>
        </w:tc>
        <w:sdt>
          <w:sdtPr>
            <w:id w:val="1586042092"/>
            <w14:checkbox>
              <w14:checked w14:val="1"/>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E2</w:t>
            </w:r>
          </w:p>
        </w:tc>
        <w:tc>
          <w:tcPr>
            <w:tcW w:w="5244" w:type="dxa"/>
          </w:tcPr>
          <w:p w:rsidR="002468E7" w:rsidRDefault="002468E7" w:rsidP="007A4AE3">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E3</w:t>
            </w:r>
          </w:p>
        </w:tc>
        <w:tc>
          <w:tcPr>
            <w:tcW w:w="5244" w:type="dxa"/>
          </w:tcPr>
          <w:p w:rsidR="002468E7" w:rsidRDefault="002468E7" w:rsidP="00287DAC">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F</w:t>
            </w:r>
          </w:p>
        </w:tc>
        <w:tc>
          <w:tcPr>
            <w:tcW w:w="5244" w:type="dxa"/>
          </w:tcPr>
          <w:p w:rsidR="002468E7" w:rsidRDefault="002468E7" w:rsidP="007A4AE3">
            <w:r>
              <w:t>Design</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F1</w:t>
            </w:r>
          </w:p>
        </w:tc>
        <w:tc>
          <w:tcPr>
            <w:tcW w:w="5244" w:type="dxa"/>
          </w:tcPr>
          <w:p w:rsidR="002468E7" w:rsidRDefault="002468E7" w:rsidP="007A4AE3">
            <w:r>
              <w:t>Die graphische Oberfläche ist ansprechend</w:t>
            </w:r>
          </w:p>
        </w:tc>
        <w:sdt>
          <w:sdtPr>
            <w:id w:val="1811515198"/>
            <w14:checkbox>
              <w14:checked w14:val="1"/>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Content>
            <w:tc>
              <w:tcPr>
                <w:tcW w:w="567" w:type="dxa"/>
              </w:tcPr>
              <w:p w:rsidR="002468E7" w:rsidRDefault="002468E7" w:rsidP="007A4AE3">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F2</w:t>
            </w:r>
          </w:p>
        </w:tc>
        <w:tc>
          <w:tcPr>
            <w:tcW w:w="5244" w:type="dxa"/>
          </w:tcPr>
          <w:p w:rsidR="002468E7" w:rsidRDefault="002468E7" w:rsidP="007A4AE3">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F3</w:t>
            </w:r>
          </w:p>
        </w:tc>
        <w:tc>
          <w:tcPr>
            <w:tcW w:w="5244" w:type="dxa"/>
          </w:tcPr>
          <w:p w:rsidR="002468E7" w:rsidRDefault="002468E7" w:rsidP="007A4AE3">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F4</w:t>
            </w:r>
          </w:p>
        </w:tc>
        <w:tc>
          <w:tcPr>
            <w:tcW w:w="5244" w:type="dxa"/>
          </w:tcPr>
          <w:p w:rsidR="002468E7" w:rsidRDefault="002468E7" w:rsidP="007A4AE3">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9212"/>
      </w:tblGrid>
      <w:tr w:rsidR="002468E7" w:rsidTr="002521A1">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000D02">
            <w:r>
              <w:t>Kommentare und Verbesserungsvorschläge</w:t>
            </w:r>
          </w:p>
        </w:tc>
      </w:tr>
      <w:tr w:rsidR="002468E7" w:rsidTr="002521A1">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000D02">
            <w:r>
              <w:t>Ev. Filtern schneller, z.B. Virtualisieren der Panels.</w:t>
            </w:r>
          </w:p>
          <w:p w:rsidR="002468E7" w:rsidRDefault="002468E7" w:rsidP="00000D02">
            <w:r>
              <w:t>Löschen der Kriterien via „wegwischen“</w:t>
            </w:r>
          </w:p>
        </w:tc>
      </w:tr>
    </w:tbl>
    <w:p w:rsidR="002468E7" w:rsidRDefault="002468E7" w:rsidP="002D2B29">
      <w:pPr>
        <w:pStyle w:val="Heading3"/>
      </w:pPr>
      <w:bookmarkStart w:id="313" w:name="_Toc312080563"/>
      <w:r>
        <w:lastRenderedPageBreak/>
        <w:t>Fragebogen Mirko Stocker</w:t>
      </w:r>
      <w:bookmarkEnd w:id="313"/>
    </w:p>
    <w:tbl>
      <w:tblPr>
        <w:tblStyle w:val="MediumShading1-Accent1"/>
        <w:tblW w:w="0" w:type="auto"/>
        <w:tblLook w:val="04A0" w:firstRow="1" w:lastRow="0" w:firstColumn="1" w:lastColumn="0" w:noHBand="0" w:noVBand="1"/>
      </w:tblPr>
      <w:tblGrid>
        <w:gridCol w:w="534"/>
        <w:gridCol w:w="4072"/>
        <w:gridCol w:w="605"/>
        <w:gridCol w:w="4001"/>
      </w:tblGrid>
      <w:tr w:rsidR="002468E7" w:rsidTr="006609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6609CF">
            <w:r>
              <w:t>Bezeichnung</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6609CF">
            <w:r>
              <w:t>++</w:t>
            </w:r>
          </w:p>
        </w:tc>
        <w:tc>
          <w:tcPr>
            <w:tcW w:w="4072"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660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6609CF">
            <w:r>
              <w:t>+</w:t>
            </w:r>
          </w:p>
        </w:tc>
        <w:tc>
          <w:tcPr>
            <w:tcW w:w="4072" w:type="dxa"/>
          </w:tcPr>
          <w:p w:rsidR="002468E7" w:rsidRDefault="002468E7" w:rsidP="006609CF">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6609CF">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6609CF">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6609CF">
            <w:r>
              <w:t>=</w:t>
            </w:r>
          </w:p>
        </w:tc>
        <w:tc>
          <w:tcPr>
            <w:tcW w:w="4072"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A</w:t>
            </w:r>
          </w:p>
        </w:tc>
        <w:tc>
          <w:tcPr>
            <w:tcW w:w="5244" w:type="dxa"/>
          </w:tcPr>
          <w:p w:rsidR="002468E7" w:rsidRDefault="002468E7" w:rsidP="006609CF">
            <w:r>
              <w:t>Effektivität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A1</w:t>
            </w:r>
          </w:p>
        </w:tc>
        <w:tc>
          <w:tcPr>
            <w:tcW w:w="5244" w:type="dxa"/>
          </w:tcPr>
          <w:p w:rsidR="002468E7" w:rsidRDefault="002468E7" w:rsidP="006609CF">
            <w:r>
              <w:t>Der Themenbereich kann eingeschränkt werden</w:t>
            </w:r>
          </w:p>
        </w:tc>
        <w:sdt>
          <w:sdtPr>
            <w:id w:val="462850892"/>
            <w14:checkbox>
              <w14:checked w14:val="1"/>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A2</w:t>
            </w:r>
          </w:p>
        </w:tc>
        <w:tc>
          <w:tcPr>
            <w:tcW w:w="5244" w:type="dxa"/>
          </w:tcPr>
          <w:p w:rsidR="002468E7" w:rsidRDefault="002468E7" w:rsidP="006609CF">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A3</w:t>
            </w:r>
          </w:p>
        </w:tc>
        <w:tc>
          <w:tcPr>
            <w:tcW w:w="5244" w:type="dxa"/>
          </w:tcPr>
          <w:p w:rsidR="002468E7" w:rsidRDefault="002468E7" w:rsidP="006609CF">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A4</w:t>
            </w:r>
          </w:p>
        </w:tc>
        <w:tc>
          <w:tcPr>
            <w:tcW w:w="5244" w:type="dxa"/>
          </w:tcPr>
          <w:p w:rsidR="002468E7" w:rsidRDefault="002468E7" w:rsidP="006609CF">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A5</w:t>
            </w:r>
          </w:p>
        </w:tc>
        <w:tc>
          <w:tcPr>
            <w:tcW w:w="5244" w:type="dxa"/>
          </w:tcPr>
          <w:p w:rsidR="002468E7" w:rsidRDefault="002468E7" w:rsidP="006609CF">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A6</w:t>
            </w:r>
          </w:p>
        </w:tc>
        <w:tc>
          <w:tcPr>
            <w:tcW w:w="5244" w:type="dxa"/>
          </w:tcPr>
          <w:p w:rsidR="002468E7" w:rsidRDefault="002468E7" w:rsidP="006609CF">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A7</w:t>
            </w:r>
          </w:p>
        </w:tc>
        <w:tc>
          <w:tcPr>
            <w:tcW w:w="5244" w:type="dxa"/>
          </w:tcPr>
          <w:p w:rsidR="002468E7" w:rsidRDefault="002468E7" w:rsidP="006609CF">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B</w:t>
            </w:r>
          </w:p>
        </w:tc>
        <w:tc>
          <w:tcPr>
            <w:tcW w:w="5244" w:type="dxa"/>
          </w:tcPr>
          <w:p w:rsidR="002468E7" w:rsidRDefault="002468E7" w:rsidP="006609CF">
            <w:r>
              <w:t>Effizienz</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B1</w:t>
            </w:r>
          </w:p>
        </w:tc>
        <w:tc>
          <w:tcPr>
            <w:tcW w:w="5244" w:type="dxa"/>
          </w:tcPr>
          <w:p w:rsidR="002468E7" w:rsidRDefault="002468E7" w:rsidP="006609CF">
            <w:r>
              <w:t>Der Themenbereich kann einfach eingeschränkt werden</w:t>
            </w:r>
          </w:p>
        </w:tc>
        <w:sdt>
          <w:sdtPr>
            <w:id w:val="-76058076"/>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B2</w:t>
            </w:r>
          </w:p>
        </w:tc>
        <w:tc>
          <w:tcPr>
            <w:tcW w:w="5244" w:type="dxa"/>
          </w:tcPr>
          <w:p w:rsidR="002468E7" w:rsidRDefault="002468E7" w:rsidP="006609CF">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B3</w:t>
            </w:r>
          </w:p>
        </w:tc>
        <w:tc>
          <w:tcPr>
            <w:tcW w:w="5244" w:type="dxa"/>
          </w:tcPr>
          <w:p w:rsidR="002468E7" w:rsidRDefault="002468E7" w:rsidP="006609CF">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B4</w:t>
            </w:r>
          </w:p>
        </w:tc>
        <w:tc>
          <w:tcPr>
            <w:tcW w:w="5244" w:type="dxa"/>
          </w:tcPr>
          <w:p w:rsidR="002468E7" w:rsidRDefault="002468E7" w:rsidP="006609CF">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C</w:t>
            </w:r>
          </w:p>
        </w:tc>
        <w:tc>
          <w:tcPr>
            <w:tcW w:w="5244" w:type="dxa"/>
          </w:tcPr>
          <w:p w:rsidR="002468E7" w:rsidRDefault="002468E7" w:rsidP="006609CF">
            <w:r>
              <w:t>Fehlertoleranz</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C1</w:t>
            </w:r>
          </w:p>
        </w:tc>
        <w:tc>
          <w:tcPr>
            <w:tcW w:w="5244" w:type="dxa"/>
          </w:tcPr>
          <w:p w:rsidR="002468E7" w:rsidRDefault="002468E7" w:rsidP="006609CF">
            <w:r>
              <w:t>Wird ein falsches Filterkriterium gesetzt, kann dieses wieder entfernt werden</w:t>
            </w:r>
          </w:p>
        </w:tc>
        <w:sdt>
          <w:sdtPr>
            <w:id w:val="-1777862560"/>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C2</w:t>
            </w:r>
          </w:p>
        </w:tc>
        <w:tc>
          <w:tcPr>
            <w:tcW w:w="5244" w:type="dxa"/>
          </w:tcPr>
          <w:p w:rsidR="002468E7" w:rsidRDefault="002468E7" w:rsidP="006609CF">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C3</w:t>
            </w:r>
          </w:p>
        </w:tc>
        <w:tc>
          <w:tcPr>
            <w:tcW w:w="5244" w:type="dxa"/>
          </w:tcPr>
          <w:p w:rsidR="002468E7" w:rsidRDefault="002468E7" w:rsidP="006609CF">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D</w:t>
            </w:r>
          </w:p>
        </w:tc>
        <w:tc>
          <w:tcPr>
            <w:tcW w:w="5244" w:type="dxa"/>
          </w:tcPr>
          <w:p w:rsidR="002468E7" w:rsidRDefault="002468E7" w:rsidP="006609CF">
            <w:r>
              <w:t>Zufriedenheit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D1</w:t>
            </w:r>
          </w:p>
        </w:tc>
        <w:tc>
          <w:tcPr>
            <w:tcW w:w="5244" w:type="dxa"/>
          </w:tcPr>
          <w:p w:rsidR="002468E7" w:rsidRDefault="002468E7" w:rsidP="006609CF">
            <w:r>
              <w:t>Die Applikation ist einfach zu benutzen</w:t>
            </w:r>
          </w:p>
        </w:tc>
        <w:sdt>
          <w:sdtPr>
            <w:id w:val="241302844"/>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D2</w:t>
            </w:r>
          </w:p>
        </w:tc>
        <w:tc>
          <w:tcPr>
            <w:tcW w:w="5244" w:type="dxa"/>
          </w:tcPr>
          <w:p w:rsidR="002468E7" w:rsidRDefault="002468E7" w:rsidP="006609CF">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D3</w:t>
            </w:r>
          </w:p>
        </w:tc>
        <w:tc>
          <w:tcPr>
            <w:tcW w:w="5244" w:type="dxa"/>
          </w:tcPr>
          <w:p w:rsidR="002468E7" w:rsidRDefault="002468E7" w:rsidP="006609CF">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E</w:t>
            </w:r>
          </w:p>
        </w:tc>
        <w:tc>
          <w:tcPr>
            <w:tcW w:w="5244" w:type="dxa"/>
          </w:tcPr>
          <w:p w:rsidR="002468E7" w:rsidRDefault="002468E7" w:rsidP="006609CF">
            <w:r>
              <w:t>Erlernbarkeit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E1</w:t>
            </w:r>
          </w:p>
        </w:tc>
        <w:tc>
          <w:tcPr>
            <w:tcW w:w="5244" w:type="dxa"/>
          </w:tcPr>
          <w:p w:rsidR="002468E7" w:rsidRDefault="002468E7" w:rsidP="006609CF">
            <w:r>
              <w:t>Die Applikation ist einfach zu bedienen</w:t>
            </w:r>
          </w:p>
        </w:tc>
        <w:sdt>
          <w:sdtPr>
            <w:id w:val="2033836613"/>
            <w14:checkbox>
              <w14:checked w14:val="1"/>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E2</w:t>
            </w:r>
          </w:p>
        </w:tc>
        <w:tc>
          <w:tcPr>
            <w:tcW w:w="5244" w:type="dxa"/>
          </w:tcPr>
          <w:p w:rsidR="002468E7" w:rsidRDefault="002468E7" w:rsidP="006609CF">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E3</w:t>
            </w:r>
          </w:p>
        </w:tc>
        <w:tc>
          <w:tcPr>
            <w:tcW w:w="5244" w:type="dxa"/>
          </w:tcPr>
          <w:p w:rsidR="002468E7" w:rsidRDefault="002468E7" w:rsidP="006609CF">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F</w:t>
            </w:r>
          </w:p>
        </w:tc>
        <w:tc>
          <w:tcPr>
            <w:tcW w:w="5244" w:type="dxa"/>
          </w:tcPr>
          <w:p w:rsidR="002468E7" w:rsidRDefault="002468E7" w:rsidP="006609CF">
            <w:r>
              <w:t>Design</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F1</w:t>
            </w:r>
          </w:p>
        </w:tc>
        <w:tc>
          <w:tcPr>
            <w:tcW w:w="5244" w:type="dxa"/>
          </w:tcPr>
          <w:p w:rsidR="002468E7" w:rsidRDefault="002468E7" w:rsidP="006609CF">
            <w:r>
              <w:t>Die graphische Oberfläche ist ansprechend</w:t>
            </w:r>
          </w:p>
        </w:tc>
        <w:sdt>
          <w:sdtPr>
            <w:id w:val="-418177331"/>
            <w14:checkbox>
              <w14:checked w14:val="1"/>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Content>
            <w:tc>
              <w:tcPr>
                <w:tcW w:w="567" w:type="dxa"/>
              </w:tcPr>
              <w:p w:rsidR="002468E7" w:rsidRDefault="002468E7" w:rsidP="006609CF">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F2</w:t>
            </w:r>
          </w:p>
        </w:tc>
        <w:tc>
          <w:tcPr>
            <w:tcW w:w="5244" w:type="dxa"/>
          </w:tcPr>
          <w:p w:rsidR="002468E7" w:rsidRDefault="002468E7" w:rsidP="006609CF">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F3</w:t>
            </w:r>
          </w:p>
        </w:tc>
        <w:tc>
          <w:tcPr>
            <w:tcW w:w="5244" w:type="dxa"/>
          </w:tcPr>
          <w:p w:rsidR="002468E7" w:rsidRDefault="002468E7" w:rsidP="006609CF">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F4</w:t>
            </w:r>
          </w:p>
        </w:tc>
        <w:tc>
          <w:tcPr>
            <w:tcW w:w="5244" w:type="dxa"/>
          </w:tcPr>
          <w:p w:rsidR="002468E7" w:rsidRDefault="002468E7" w:rsidP="006609CF">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9212"/>
      </w:tblGrid>
      <w:tr w:rsidR="002468E7" w:rsidTr="00F518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6609CF">
            <w:r>
              <w:t>Kommentare und Verbesserungsvorschläge</w:t>
            </w:r>
          </w:p>
        </w:tc>
      </w:tr>
      <w:tr w:rsidR="002468E7" w:rsidTr="00F518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6609CF"/>
          <w:p w:rsidR="002468E7" w:rsidRDefault="002468E7" w:rsidP="006609CF"/>
        </w:tc>
      </w:tr>
    </w:tbl>
    <w:p w:rsidR="002468E7" w:rsidRDefault="002468E7" w:rsidP="00E32523">
      <w:pPr>
        <w:pStyle w:val="Heading3"/>
      </w:pPr>
      <w:bookmarkStart w:id="314" w:name="_Toc312080564"/>
      <w:r>
        <w:lastRenderedPageBreak/>
        <w:t>Fragebogen Markus Stolze</w:t>
      </w:r>
      <w:bookmarkEnd w:id="314"/>
    </w:p>
    <w:tbl>
      <w:tblPr>
        <w:tblStyle w:val="MediumShading1-Accent1"/>
        <w:tblW w:w="0" w:type="auto"/>
        <w:tblLook w:val="04A0" w:firstRow="1" w:lastRow="0" w:firstColumn="1" w:lastColumn="0" w:noHBand="0" w:noVBand="1"/>
      </w:tblPr>
      <w:tblGrid>
        <w:gridCol w:w="534"/>
        <w:gridCol w:w="4072"/>
        <w:gridCol w:w="605"/>
        <w:gridCol w:w="4001"/>
      </w:tblGrid>
      <w:tr w:rsidR="002468E7" w:rsidTr="00D15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D15D73">
            <w:r>
              <w:t>Bezeichnung</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D15D73">
            <w:r>
              <w:t>++</w:t>
            </w:r>
          </w:p>
        </w:tc>
        <w:tc>
          <w:tcPr>
            <w:tcW w:w="4072"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D15D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D15D73">
            <w:r>
              <w:t>+</w:t>
            </w:r>
          </w:p>
        </w:tc>
        <w:tc>
          <w:tcPr>
            <w:tcW w:w="4072" w:type="dxa"/>
          </w:tcPr>
          <w:p w:rsidR="002468E7" w:rsidRDefault="002468E7" w:rsidP="00D15D73">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D15D73">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D15D73">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D15D73">
            <w:r>
              <w:t>=</w:t>
            </w:r>
          </w:p>
        </w:tc>
        <w:tc>
          <w:tcPr>
            <w:tcW w:w="4072"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A</w:t>
            </w:r>
          </w:p>
        </w:tc>
        <w:tc>
          <w:tcPr>
            <w:tcW w:w="5244" w:type="dxa"/>
          </w:tcPr>
          <w:p w:rsidR="002468E7" w:rsidRDefault="002468E7" w:rsidP="00D15D73">
            <w:r>
              <w:t>Effektivität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A1</w:t>
            </w:r>
          </w:p>
        </w:tc>
        <w:tc>
          <w:tcPr>
            <w:tcW w:w="5244" w:type="dxa"/>
          </w:tcPr>
          <w:p w:rsidR="002468E7" w:rsidRDefault="002468E7" w:rsidP="00D15D73">
            <w:r>
              <w:t>Der Themenbereich kann eingeschränkt werden</w:t>
            </w:r>
          </w:p>
        </w:tc>
        <w:sdt>
          <w:sdtPr>
            <w:id w:val="-1409139806"/>
            <w14:checkbox>
              <w14:checked w14:val="1"/>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A2</w:t>
            </w:r>
          </w:p>
        </w:tc>
        <w:tc>
          <w:tcPr>
            <w:tcW w:w="5244" w:type="dxa"/>
          </w:tcPr>
          <w:p w:rsidR="002468E7" w:rsidRDefault="002468E7" w:rsidP="00D15D73">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A3</w:t>
            </w:r>
          </w:p>
        </w:tc>
        <w:tc>
          <w:tcPr>
            <w:tcW w:w="5244" w:type="dxa"/>
          </w:tcPr>
          <w:p w:rsidR="002468E7" w:rsidRDefault="002468E7" w:rsidP="00D15D73">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A4</w:t>
            </w:r>
          </w:p>
        </w:tc>
        <w:tc>
          <w:tcPr>
            <w:tcW w:w="5244" w:type="dxa"/>
          </w:tcPr>
          <w:p w:rsidR="002468E7" w:rsidRDefault="002468E7" w:rsidP="00D15D73">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A5</w:t>
            </w:r>
          </w:p>
        </w:tc>
        <w:tc>
          <w:tcPr>
            <w:tcW w:w="5244" w:type="dxa"/>
          </w:tcPr>
          <w:p w:rsidR="002468E7" w:rsidRDefault="002468E7" w:rsidP="00D15D73">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A6</w:t>
            </w:r>
          </w:p>
        </w:tc>
        <w:tc>
          <w:tcPr>
            <w:tcW w:w="5244" w:type="dxa"/>
          </w:tcPr>
          <w:p w:rsidR="002468E7" w:rsidRDefault="002468E7" w:rsidP="00D15D73">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A7</w:t>
            </w:r>
          </w:p>
        </w:tc>
        <w:tc>
          <w:tcPr>
            <w:tcW w:w="5244" w:type="dxa"/>
          </w:tcPr>
          <w:p w:rsidR="002468E7" w:rsidRDefault="002468E7" w:rsidP="00D15D73">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B</w:t>
            </w:r>
          </w:p>
        </w:tc>
        <w:tc>
          <w:tcPr>
            <w:tcW w:w="5244" w:type="dxa"/>
          </w:tcPr>
          <w:p w:rsidR="002468E7" w:rsidRDefault="002468E7" w:rsidP="00D15D73">
            <w:r>
              <w:t>Effizienz</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B1</w:t>
            </w:r>
          </w:p>
        </w:tc>
        <w:tc>
          <w:tcPr>
            <w:tcW w:w="5244" w:type="dxa"/>
          </w:tcPr>
          <w:p w:rsidR="002468E7" w:rsidRDefault="002468E7" w:rsidP="00D15D73">
            <w:r>
              <w:t>Der Themenbereich kann einfach eingeschränkt werden</w:t>
            </w:r>
          </w:p>
        </w:tc>
        <w:sdt>
          <w:sdtPr>
            <w:id w:val="1071769716"/>
            <w14:checkbox>
              <w14:checked w14:val="1"/>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B2</w:t>
            </w:r>
          </w:p>
        </w:tc>
        <w:tc>
          <w:tcPr>
            <w:tcW w:w="5244" w:type="dxa"/>
          </w:tcPr>
          <w:p w:rsidR="002468E7" w:rsidRDefault="002468E7" w:rsidP="00D15D73">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B3</w:t>
            </w:r>
          </w:p>
        </w:tc>
        <w:tc>
          <w:tcPr>
            <w:tcW w:w="5244" w:type="dxa"/>
          </w:tcPr>
          <w:p w:rsidR="002468E7" w:rsidRDefault="002468E7" w:rsidP="00D15D73">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B4</w:t>
            </w:r>
          </w:p>
        </w:tc>
        <w:tc>
          <w:tcPr>
            <w:tcW w:w="5244" w:type="dxa"/>
          </w:tcPr>
          <w:p w:rsidR="002468E7" w:rsidRDefault="002468E7" w:rsidP="00D15D73">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C</w:t>
            </w:r>
          </w:p>
        </w:tc>
        <w:tc>
          <w:tcPr>
            <w:tcW w:w="5244" w:type="dxa"/>
          </w:tcPr>
          <w:p w:rsidR="002468E7" w:rsidRDefault="002468E7" w:rsidP="00D15D73">
            <w:r>
              <w:t>Fehlertoleranz</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C1</w:t>
            </w:r>
          </w:p>
        </w:tc>
        <w:tc>
          <w:tcPr>
            <w:tcW w:w="5244" w:type="dxa"/>
          </w:tcPr>
          <w:p w:rsidR="002468E7" w:rsidRDefault="002468E7" w:rsidP="00D15D73">
            <w:r>
              <w:t>Wird ein falsches Filterkriterium gesetzt, kann dieses wieder entfernt werden</w:t>
            </w:r>
          </w:p>
        </w:tc>
        <w:sdt>
          <w:sdtPr>
            <w:id w:val="-1621067573"/>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C2</w:t>
            </w:r>
          </w:p>
        </w:tc>
        <w:tc>
          <w:tcPr>
            <w:tcW w:w="5244" w:type="dxa"/>
          </w:tcPr>
          <w:p w:rsidR="002468E7" w:rsidRDefault="002468E7" w:rsidP="00D15D73">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C3</w:t>
            </w:r>
          </w:p>
        </w:tc>
        <w:tc>
          <w:tcPr>
            <w:tcW w:w="5244" w:type="dxa"/>
          </w:tcPr>
          <w:p w:rsidR="002468E7" w:rsidRDefault="002468E7" w:rsidP="00D15D73">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D</w:t>
            </w:r>
          </w:p>
        </w:tc>
        <w:tc>
          <w:tcPr>
            <w:tcW w:w="5244" w:type="dxa"/>
          </w:tcPr>
          <w:p w:rsidR="002468E7" w:rsidRDefault="002468E7" w:rsidP="00D15D73">
            <w:r>
              <w:t>Zufriedenheit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D1</w:t>
            </w:r>
          </w:p>
        </w:tc>
        <w:tc>
          <w:tcPr>
            <w:tcW w:w="5244" w:type="dxa"/>
          </w:tcPr>
          <w:p w:rsidR="002468E7" w:rsidRDefault="002468E7" w:rsidP="00D15D73">
            <w:r>
              <w:t>Die Applikation ist einfach zu benutzen</w:t>
            </w:r>
          </w:p>
        </w:tc>
        <w:sdt>
          <w:sdtPr>
            <w:id w:val="-769468749"/>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D2</w:t>
            </w:r>
          </w:p>
        </w:tc>
        <w:tc>
          <w:tcPr>
            <w:tcW w:w="5244" w:type="dxa"/>
          </w:tcPr>
          <w:p w:rsidR="002468E7" w:rsidRDefault="002468E7" w:rsidP="00D15D73">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D3</w:t>
            </w:r>
          </w:p>
        </w:tc>
        <w:tc>
          <w:tcPr>
            <w:tcW w:w="5244" w:type="dxa"/>
          </w:tcPr>
          <w:p w:rsidR="002468E7" w:rsidRDefault="002468E7" w:rsidP="00D15D73">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E</w:t>
            </w:r>
          </w:p>
        </w:tc>
        <w:tc>
          <w:tcPr>
            <w:tcW w:w="5244" w:type="dxa"/>
          </w:tcPr>
          <w:p w:rsidR="002468E7" w:rsidRDefault="002468E7" w:rsidP="00D15D73">
            <w:r>
              <w:t>Erlernbarkeit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E1</w:t>
            </w:r>
          </w:p>
        </w:tc>
        <w:tc>
          <w:tcPr>
            <w:tcW w:w="5244" w:type="dxa"/>
          </w:tcPr>
          <w:p w:rsidR="002468E7" w:rsidRDefault="002468E7" w:rsidP="00D15D73">
            <w:r>
              <w:t>Die Applikation ist einfach zu bedienen</w:t>
            </w:r>
          </w:p>
        </w:tc>
        <w:sdt>
          <w:sdtPr>
            <w:id w:val="-1050382725"/>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E2</w:t>
            </w:r>
          </w:p>
        </w:tc>
        <w:tc>
          <w:tcPr>
            <w:tcW w:w="5244" w:type="dxa"/>
          </w:tcPr>
          <w:p w:rsidR="002468E7" w:rsidRDefault="002468E7" w:rsidP="00D15D73">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E3</w:t>
            </w:r>
          </w:p>
        </w:tc>
        <w:tc>
          <w:tcPr>
            <w:tcW w:w="5244" w:type="dxa"/>
          </w:tcPr>
          <w:p w:rsidR="002468E7" w:rsidRDefault="002468E7" w:rsidP="00D15D73">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F</w:t>
            </w:r>
          </w:p>
        </w:tc>
        <w:tc>
          <w:tcPr>
            <w:tcW w:w="5244" w:type="dxa"/>
          </w:tcPr>
          <w:p w:rsidR="002468E7" w:rsidRDefault="002468E7" w:rsidP="00D15D73">
            <w:r>
              <w:t>Design</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F1</w:t>
            </w:r>
          </w:p>
        </w:tc>
        <w:tc>
          <w:tcPr>
            <w:tcW w:w="5244" w:type="dxa"/>
          </w:tcPr>
          <w:p w:rsidR="002468E7" w:rsidRDefault="002468E7" w:rsidP="00D15D73">
            <w:r>
              <w:t>Die graphische Oberfläche ist ansprechend</w:t>
            </w:r>
          </w:p>
        </w:tc>
        <w:sdt>
          <w:sdtPr>
            <w:id w:val="928310249"/>
            <w14:checkbox>
              <w14:checked w14:val="1"/>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Content>
            <w:tc>
              <w:tcPr>
                <w:tcW w:w="567" w:type="dxa"/>
              </w:tcPr>
              <w:p w:rsidR="002468E7" w:rsidRDefault="002468E7" w:rsidP="00D15D73">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F2</w:t>
            </w:r>
          </w:p>
        </w:tc>
        <w:tc>
          <w:tcPr>
            <w:tcW w:w="5244" w:type="dxa"/>
          </w:tcPr>
          <w:p w:rsidR="002468E7" w:rsidRDefault="002468E7" w:rsidP="00D15D73">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F3</w:t>
            </w:r>
          </w:p>
        </w:tc>
        <w:tc>
          <w:tcPr>
            <w:tcW w:w="5244" w:type="dxa"/>
          </w:tcPr>
          <w:p w:rsidR="002468E7" w:rsidRDefault="002468E7" w:rsidP="00D15D73">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F4</w:t>
            </w:r>
          </w:p>
        </w:tc>
        <w:tc>
          <w:tcPr>
            <w:tcW w:w="5244" w:type="dxa"/>
          </w:tcPr>
          <w:p w:rsidR="002468E7" w:rsidRDefault="002468E7" w:rsidP="00D15D73">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9212"/>
      </w:tblGrid>
      <w:tr w:rsidR="002468E7" w:rsidTr="00D15D73">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D15D73">
            <w:r>
              <w:t>Kommentare und Verbesserungsvorschläge</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D15D73">
            <w:r>
              <w:t>Volltextsuche fehlt</w:t>
            </w:r>
          </w:p>
          <w:p w:rsidR="002468E7" w:rsidRDefault="002468E7" w:rsidP="00D15D73">
            <w:r>
              <w:t>Die Applikation ist etwas langsam</w:t>
            </w:r>
          </w:p>
        </w:tc>
      </w:tr>
    </w:tbl>
    <w:p w:rsidR="002468E7" w:rsidRDefault="002468E7" w:rsidP="001949D8">
      <w:pPr>
        <w:pStyle w:val="Heading3"/>
      </w:pPr>
      <w:bookmarkStart w:id="315" w:name="_Toc312080565"/>
      <w:r>
        <w:lastRenderedPageBreak/>
        <w:t>Fragebogen Mischa Trecco</w:t>
      </w:r>
      <w:bookmarkEnd w:id="315"/>
    </w:p>
    <w:tbl>
      <w:tblPr>
        <w:tblStyle w:val="MediumShading1-Accent1"/>
        <w:tblW w:w="0" w:type="auto"/>
        <w:tblLook w:val="04A0" w:firstRow="1" w:lastRow="0" w:firstColumn="1" w:lastColumn="0" w:noHBand="0" w:noVBand="1"/>
      </w:tblPr>
      <w:tblGrid>
        <w:gridCol w:w="534"/>
        <w:gridCol w:w="4072"/>
        <w:gridCol w:w="605"/>
        <w:gridCol w:w="4001"/>
      </w:tblGrid>
      <w:tr w:rsidR="002468E7" w:rsidTr="00EA6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EA659B">
            <w:r>
              <w:t>Bezeichnung</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EA659B">
            <w:r>
              <w:t>++</w:t>
            </w:r>
          </w:p>
        </w:tc>
        <w:tc>
          <w:tcPr>
            <w:tcW w:w="4072"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EA65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EA659B">
            <w:r>
              <w:t>+</w:t>
            </w:r>
          </w:p>
        </w:tc>
        <w:tc>
          <w:tcPr>
            <w:tcW w:w="4072" w:type="dxa"/>
          </w:tcPr>
          <w:p w:rsidR="002468E7" w:rsidRDefault="002468E7" w:rsidP="00EA659B">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EA659B">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EA659B">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EA659B">
            <w:r>
              <w:t>=</w:t>
            </w:r>
          </w:p>
        </w:tc>
        <w:tc>
          <w:tcPr>
            <w:tcW w:w="4072"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A</w:t>
            </w:r>
          </w:p>
        </w:tc>
        <w:tc>
          <w:tcPr>
            <w:tcW w:w="5244" w:type="dxa"/>
          </w:tcPr>
          <w:p w:rsidR="002468E7" w:rsidRDefault="002468E7" w:rsidP="00EA659B">
            <w:r>
              <w:t>Effektivität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A1</w:t>
            </w:r>
          </w:p>
        </w:tc>
        <w:tc>
          <w:tcPr>
            <w:tcW w:w="5244" w:type="dxa"/>
          </w:tcPr>
          <w:p w:rsidR="002468E7" w:rsidRDefault="002468E7" w:rsidP="00EA659B">
            <w:r>
              <w:t>Der Themenbereich kann eingeschränkt werden</w:t>
            </w:r>
          </w:p>
        </w:tc>
        <w:sdt>
          <w:sdtPr>
            <w:id w:val="1518354152"/>
            <w14:checkbox>
              <w14:checked w14:val="1"/>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A2</w:t>
            </w:r>
          </w:p>
        </w:tc>
        <w:tc>
          <w:tcPr>
            <w:tcW w:w="5244" w:type="dxa"/>
          </w:tcPr>
          <w:p w:rsidR="002468E7" w:rsidRDefault="002468E7" w:rsidP="00EA659B">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A3</w:t>
            </w:r>
          </w:p>
        </w:tc>
        <w:tc>
          <w:tcPr>
            <w:tcW w:w="5244" w:type="dxa"/>
          </w:tcPr>
          <w:p w:rsidR="002468E7" w:rsidRDefault="002468E7" w:rsidP="00EA659B">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A4</w:t>
            </w:r>
          </w:p>
        </w:tc>
        <w:tc>
          <w:tcPr>
            <w:tcW w:w="5244" w:type="dxa"/>
          </w:tcPr>
          <w:p w:rsidR="002468E7" w:rsidRDefault="002468E7" w:rsidP="00EA659B">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A5</w:t>
            </w:r>
          </w:p>
        </w:tc>
        <w:tc>
          <w:tcPr>
            <w:tcW w:w="5244" w:type="dxa"/>
          </w:tcPr>
          <w:p w:rsidR="002468E7" w:rsidRDefault="002468E7" w:rsidP="00EA659B">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A6</w:t>
            </w:r>
          </w:p>
        </w:tc>
        <w:tc>
          <w:tcPr>
            <w:tcW w:w="5244" w:type="dxa"/>
          </w:tcPr>
          <w:p w:rsidR="002468E7" w:rsidRDefault="002468E7" w:rsidP="00EA659B">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A7</w:t>
            </w:r>
          </w:p>
        </w:tc>
        <w:tc>
          <w:tcPr>
            <w:tcW w:w="5244" w:type="dxa"/>
          </w:tcPr>
          <w:p w:rsidR="002468E7" w:rsidRDefault="002468E7" w:rsidP="00EA659B">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B</w:t>
            </w:r>
          </w:p>
        </w:tc>
        <w:tc>
          <w:tcPr>
            <w:tcW w:w="5244" w:type="dxa"/>
          </w:tcPr>
          <w:p w:rsidR="002468E7" w:rsidRDefault="002468E7" w:rsidP="00EA659B">
            <w:r>
              <w:t>Effizienz</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B1</w:t>
            </w:r>
          </w:p>
        </w:tc>
        <w:tc>
          <w:tcPr>
            <w:tcW w:w="5244" w:type="dxa"/>
          </w:tcPr>
          <w:p w:rsidR="002468E7" w:rsidRDefault="002468E7" w:rsidP="00EA659B">
            <w:r>
              <w:t>Der Themenbereich kann einfach eingeschränkt werden</w:t>
            </w:r>
          </w:p>
        </w:tc>
        <w:sdt>
          <w:sdtPr>
            <w:id w:val="1316841164"/>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B2</w:t>
            </w:r>
          </w:p>
        </w:tc>
        <w:tc>
          <w:tcPr>
            <w:tcW w:w="5244" w:type="dxa"/>
          </w:tcPr>
          <w:p w:rsidR="002468E7" w:rsidRDefault="002468E7" w:rsidP="00EA659B">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B3</w:t>
            </w:r>
          </w:p>
        </w:tc>
        <w:tc>
          <w:tcPr>
            <w:tcW w:w="5244" w:type="dxa"/>
          </w:tcPr>
          <w:p w:rsidR="002468E7" w:rsidRDefault="002468E7" w:rsidP="00EA659B">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B4</w:t>
            </w:r>
          </w:p>
        </w:tc>
        <w:tc>
          <w:tcPr>
            <w:tcW w:w="5244" w:type="dxa"/>
          </w:tcPr>
          <w:p w:rsidR="002468E7" w:rsidRDefault="002468E7" w:rsidP="00EA659B">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C</w:t>
            </w:r>
          </w:p>
        </w:tc>
        <w:tc>
          <w:tcPr>
            <w:tcW w:w="5244" w:type="dxa"/>
          </w:tcPr>
          <w:p w:rsidR="002468E7" w:rsidRDefault="002468E7" w:rsidP="00EA659B">
            <w:r>
              <w:t>Fehlertoleranz</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C1</w:t>
            </w:r>
          </w:p>
        </w:tc>
        <w:tc>
          <w:tcPr>
            <w:tcW w:w="5244" w:type="dxa"/>
          </w:tcPr>
          <w:p w:rsidR="002468E7" w:rsidRDefault="002468E7" w:rsidP="00EA659B">
            <w:r>
              <w:t>Wird ein falsches Filterkriterium gesetzt, kann dieses wieder entfernt werden</w:t>
            </w:r>
          </w:p>
        </w:tc>
        <w:sdt>
          <w:sdtPr>
            <w:id w:val="-793522184"/>
            <w14:checkbox>
              <w14:checked w14:val="1"/>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C2</w:t>
            </w:r>
          </w:p>
        </w:tc>
        <w:tc>
          <w:tcPr>
            <w:tcW w:w="5244" w:type="dxa"/>
          </w:tcPr>
          <w:p w:rsidR="002468E7" w:rsidRDefault="002468E7" w:rsidP="00EA659B">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C3</w:t>
            </w:r>
          </w:p>
        </w:tc>
        <w:tc>
          <w:tcPr>
            <w:tcW w:w="5244" w:type="dxa"/>
          </w:tcPr>
          <w:p w:rsidR="002468E7" w:rsidRDefault="002468E7" w:rsidP="00EA659B">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D</w:t>
            </w:r>
          </w:p>
        </w:tc>
        <w:tc>
          <w:tcPr>
            <w:tcW w:w="5244" w:type="dxa"/>
          </w:tcPr>
          <w:p w:rsidR="002468E7" w:rsidRDefault="002468E7" w:rsidP="00EA659B">
            <w:r>
              <w:t>Zufriedenheit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D1</w:t>
            </w:r>
          </w:p>
        </w:tc>
        <w:tc>
          <w:tcPr>
            <w:tcW w:w="5244" w:type="dxa"/>
          </w:tcPr>
          <w:p w:rsidR="002468E7" w:rsidRDefault="002468E7" w:rsidP="00EA659B">
            <w:r>
              <w:t>Die Applikation ist einfach zu benutzen</w:t>
            </w:r>
          </w:p>
        </w:tc>
        <w:sdt>
          <w:sdtPr>
            <w:id w:val="-1591771331"/>
            <w14:checkbox>
              <w14:checked w14:val="1"/>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D2</w:t>
            </w:r>
          </w:p>
        </w:tc>
        <w:tc>
          <w:tcPr>
            <w:tcW w:w="5244" w:type="dxa"/>
          </w:tcPr>
          <w:p w:rsidR="002468E7" w:rsidRDefault="002468E7" w:rsidP="00EA659B">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D3</w:t>
            </w:r>
          </w:p>
        </w:tc>
        <w:tc>
          <w:tcPr>
            <w:tcW w:w="5244" w:type="dxa"/>
          </w:tcPr>
          <w:p w:rsidR="002468E7" w:rsidRDefault="002468E7" w:rsidP="00EA659B">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E</w:t>
            </w:r>
          </w:p>
        </w:tc>
        <w:tc>
          <w:tcPr>
            <w:tcW w:w="5244" w:type="dxa"/>
          </w:tcPr>
          <w:p w:rsidR="002468E7" w:rsidRDefault="002468E7" w:rsidP="00EA659B">
            <w:r>
              <w:t>Erlernbarkeit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E1</w:t>
            </w:r>
          </w:p>
        </w:tc>
        <w:tc>
          <w:tcPr>
            <w:tcW w:w="5244" w:type="dxa"/>
          </w:tcPr>
          <w:p w:rsidR="002468E7" w:rsidRDefault="002468E7" w:rsidP="00EA659B">
            <w:r>
              <w:t>Die Applikation ist einfach zu bedienen</w:t>
            </w:r>
          </w:p>
        </w:tc>
        <w:sdt>
          <w:sdtPr>
            <w:id w:val="-1927418477"/>
            <w14:checkbox>
              <w14:checked w14:val="1"/>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E2</w:t>
            </w:r>
          </w:p>
        </w:tc>
        <w:tc>
          <w:tcPr>
            <w:tcW w:w="5244" w:type="dxa"/>
          </w:tcPr>
          <w:p w:rsidR="002468E7" w:rsidRDefault="002468E7" w:rsidP="00EA659B">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E3</w:t>
            </w:r>
          </w:p>
        </w:tc>
        <w:tc>
          <w:tcPr>
            <w:tcW w:w="5244" w:type="dxa"/>
          </w:tcPr>
          <w:p w:rsidR="002468E7" w:rsidRDefault="002468E7" w:rsidP="00EA659B">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F</w:t>
            </w:r>
          </w:p>
        </w:tc>
        <w:tc>
          <w:tcPr>
            <w:tcW w:w="5244" w:type="dxa"/>
          </w:tcPr>
          <w:p w:rsidR="002468E7" w:rsidRDefault="002468E7" w:rsidP="00EA659B">
            <w:r>
              <w:t>Design</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F1</w:t>
            </w:r>
          </w:p>
        </w:tc>
        <w:tc>
          <w:tcPr>
            <w:tcW w:w="5244" w:type="dxa"/>
          </w:tcPr>
          <w:p w:rsidR="002468E7" w:rsidRDefault="002468E7" w:rsidP="00EA659B">
            <w:r>
              <w:t>Die graphische Oberfläche ist ansprechend</w:t>
            </w:r>
          </w:p>
        </w:tc>
        <w:sdt>
          <w:sdtPr>
            <w:id w:val="1974945706"/>
            <w14:checkbox>
              <w14:checked w14:val="1"/>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Content>
            <w:tc>
              <w:tcPr>
                <w:tcW w:w="567" w:type="dxa"/>
              </w:tcPr>
              <w:p w:rsidR="002468E7" w:rsidRDefault="002468E7" w:rsidP="00EA659B">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F2</w:t>
            </w:r>
          </w:p>
        </w:tc>
        <w:tc>
          <w:tcPr>
            <w:tcW w:w="5244" w:type="dxa"/>
          </w:tcPr>
          <w:p w:rsidR="002468E7" w:rsidRDefault="002468E7" w:rsidP="00EA659B">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F3</w:t>
            </w:r>
          </w:p>
        </w:tc>
        <w:tc>
          <w:tcPr>
            <w:tcW w:w="5244" w:type="dxa"/>
          </w:tcPr>
          <w:p w:rsidR="002468E7" w:rsidRDefault="002468E7" w:rsidP="00EA659B">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F4</w:t>
            </w:r>
          </w:p>
        </w:tc>
        <w:tc>
          <w:tcPr>
            <w:tcW w:w="5244" w:type="dxa"/>
          </w:tcPr>
          <w:p w:rsidR="002468E7" w:rsidRDefault="002468E7" w:rsidP="00EA659B">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720536">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EA659B">
            <w:r>
              <w:lastRenderedPageBreak/>
              <w:t>Kommentare und Verbesserungsvorschläge</w:t>
            </w:r>
          </w:p>
        </w:tc>
      </w:tr>
      <w:tr w:rsidR="002468E7" w:rsidTr="00720536">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2D7CD9">
      <w:pPr>
        <w:pStyle w:val="Heading3"/>
      </w:pPr>
      <w:bookmarkStart w:id="316" w:name="_Toc312080566"/>
      <w:r w:rsidRPr="002D7CD9">
        <w:t>Gesamtauswertung</w:t>
      </w:r>
      <w:bookmarkEnd w:id="316"/>
    </w:p>
    <w:p w:rsidR="002468E7" w:rsidRDefault="002468E7" w:rsidP="005A2CC3">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5A2CC3">
      <w:r>
        <w:t>Die mit Buchstaben und Zahlen bezeichneten Legendeneinträge der Abbildungen beziehen sich auf die in den Fragebögen gestellten Fragen.</w:t>
      </w:r>
    </w:p>
    <w:p w:rsidR="002468E7" w:rsidRDefault="002468E7" w:rsidP="00E1090A">
      <w:pPr>
        <w:keepNext/>
      </w:pPr>
      <w:r>
        <w:rPr>
          <w:noProof/>
          <w:lang w:eastAsia="de-CH"/>
        </w:rPr>
        <w:drawing>
          <wp:inline distT="0" distB="0" distL="0" distR="0" wp14:anchorId="3C24DA34" wp14:editId="6CD3CE8F">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2468E7" w:rsidRDefault="002468E7" w:rsidP="00E1090A">
      <w:pPr>
        <w:pStyle w:val="Caption"/>
      </w:pPr>
      <w:bookmarkStart w:id="317" w:name="_Toc312080614"/>
      <w:r>
        <w:t xml:space="preserve">Abbildung </w:t>
      </w:r>
      <w:fldSimple w:instr=" SEQ Abbildung \* ARABIC ">
        <w:r>
          <w:rPr>
            <w:noProof/>
          </w:rPr>
          <w:t>13</w:t>
        </w:r>
      </w:fldSimple>
      <w:r>
        <w:t xml:space="preserve"> - Effektivität</w:t>
      </w:r>
      <w:bookmarkEnd w:id="317"/>
    </w:p>
    <w:p w:rsidR="002468E7" w:rsidRDefault="002468E7" w:rsidP="005A2CC3"/>
    <w:p w:rsidR="002468E7" w:rsidRDefault="002468E7" w:rsidP="00E1090A">
      <w:pPr>
        <w:keepNext/>
      </w:pPr>
      <w:r>
        <w:rPr>
          <w:noProof/>
          <w:lang w:eastAsia="de-CH"/>
        </w:rPr>
        <w:lastRenderedPageBreak/>
        <w:drawing>
          <wp:inline distT="0" distB="0" distL="0" distR="0" wp14:anchorId="14A843B4" wp14:editId="163A1EB2">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2468E7" w:rsidRDefault="002468E7" w:rsidP="00E1090A">
      <w:pPr>
        <w:pStyle w:val="Caption"/>
      </w:pPr>
      <w:bookmarkStart w:id="318" w:name="_Toc312080615"/>
      <w:r>
        <w:t xml:space="preserve">Abbildung </w:t>
      </w:r>
      <w:fldSimple w:instr=" SEQ Abbildung \* ARABIC ">
        <w:r>
          <w:rPr>
            <w:noProof/>
          </w:rPr>
          <w:t>14</w:t>
        </w:r>
      </w:fldSimple>
      <w:r>
        <w:t xml:space="preserve"> - Effizienz</w:t>
      </w:r>
      <w:bookmarkEnd w:id="318"/>
    </w:p>
    <w:p w:rsidR="002468E7" w:rsidRDefault="002468E7" w:rsidP="00E1090A">
      <w:pPr>
        <w:keepNext/>
      </w:pPr>
      <w:r>
        <w:rPr>
          <w:noProof/>
          <w:lang w:eastAsia="de-CH"/>
        </w:rPr>
        <w:drawing>
          <wp:inline distT="0" distB="0" distL="0" distR="0" wp14:anchorId="4EB83F05" wp14:editId="0D56910A">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468E7" w:rsidRDefault="002468E7" w:rsidP="00E1090A">
      <w:pPr>
        <w:pStyle w:val="Caption"/>
      </w:pPr>
      <w:bookmarkStart w:id="319" w:name="_Toc312080616"/>
      <w:r>
        <w:t xml:space="preserve">Abbildung </w:t>
      </w:r>
      <w:fldSimple w:instr=" SEQ Abbildung \* ARABIC ">
        <w:r>
          <w:rPr>
            <w:noProof/>
          </w:rPr>
          <w:t>15</w:t>
        </w:r>
      </w:fldSimple>
      <w:r>
        <w:t xml:space="preserve"> - Fehlertoleranz</w:t>
      </w:r>
      <w:bookmarkEnd w:id="319"/>
    </w:p>
    <w:p w:rsidR="002468E7" w:rsidRDefault="002468E7" w:rsidP="005A2CC3"/>
    <w:p w:rsidR="002468E7" w:rsidRDefault="002468E7" w:rsidP="00E1090A">
      <w:pPr>
        <w:keepNext/>
      </w:pPr>
      <w:r>
        <w:rPr>
          <w:noProof/>
          <w:lang w:eastAsia="de-CH"/>
        </w:rPr>
        <w:lastRenderedPageBreak/>
        <w:drawing>
          <wp:inline distT="0" distB="0" distL="0" distR="0" wp14:anchorId="4D06E787" wp14:editId="1CECF70B">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E1090A">
      <w:pPr>
        <w:pStyle w:val="Caption"/>
      </w:pPr>
      <w:bookmarkStart w:id="320" w:name="_Toc312080617"/>
      <w:r>
        <w:t xml:space="preserve">Abbildung </w:t>
      </w:r>
      <w:fldSimple w:instr=" SEQ Abbildung \* ARABIC ">
        <w:r>
          <w:rPr>
            <w:noProof/>
          </w:rPr>
          <w:t>16</w:t>
        </w:r>
      </w:fldSimple>
      <w:r>
        <w:t xml:space="preserve"> - Zufriedenheit</w:t>
      </w:r>
      <w:bookmarkEnd w:id="320"/>
    </w:p>
    <w:p w:rsidR="002468E7" w:rsidRDefault="002468E7" w:rsidP="00E1090A">
      <w:pPr>
        <w:keepNext/>
      </w:pPr>
      <w:r>
        <w:rPr>
          <w:noProof/>
          <w:lang w:eastAsia="de-CH"/>
        </w:rPr>
        <w:drawing>
          <wp:inline distT="0" distB="0" distL="0" distR="0" wp14:anchorId="49CE2209" wp14:editId="03FC803A">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E1090A">
      <w:pPr>
        <w:pStyle w:val="Caption"/>
      </w:pPr>
      <w:bookmarkStart w:id="321" w:name="_Toc312080618"/>
      <w:r>
        <w:t xml:space="preserve">Abbildung </w:t>
      </w:r>
      <w:fldSimple w:instr=" SEQ Abbildung \* ARABIC ">
        <w:r>
          <w:rPr>
            <w:noProof/>
          </w:rPr>
          <w:t>17</w:t>
        </w:r>
      </w:fldSimple>
      <w:r>
        <w:t xml:space="preserve"> - Erlernbarkeit</w:t>
      </w:r>
      <w:bookmarkEnd w:id="321"/>
    </w:p>
    <w:p w:rsidR="002468E7" w:rsidRDefault="002468E7" w:rsidP="005A2CC3"/>
    <w:p w:rsidR="002468E7" w:rsidRDefault="002468E7" w:rsidP="00E1090A">
      <w:pPr>
        <w:keepNext/>
      </w:pPr>
      <w:r>
        <w:rPr>
          <w:noProof/>
          <w:lang w:eastAsia="de-CH"/>
        </w:rPr>
        <w:lastRenderedPageBreak/>
        <w:drawing>
          <wp:inline distT="0" distB="0" distL="0" distR="0" wp14:anchorId="08CFD317" wp14:editId="27E1DEAA">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468E7" w:rsidRDefault="002468E7" w:rsidP="00E1090A">
      <w:pPr>
        <w:pStyle w:val="Caption"/>
      </w:pPr>
      <w:bookmarkStart w:id="322" w:name="_Toc312080619"/>
      <w:r>
        <w:t xml:space="preserve">Abbildung </w:t>
      </w:r>
      <w:fldSimple w:instr=" SEQ Abbildung \* ARABIC ">
        <w:r>
          <w:rPr>
            <w:noProof/>
          </w:rPr>
          <w:t>18</w:t>
        </w:r>
      </w:fldSimple>
      <w:r>
        <w:t xml:space="preserve"> - Design</w:t>
      </w:r>
      <w:bookmarkEnd w:id="322"/>
    </w:p>
    <w:p w:rsidR="002468E7" w:rsidRDefault="002468E7" w:rsidP="00B76302">
      <w:pPr>
        <w:pStyle w:val="Heading3"/>
      </w:pPr>
      <w:bookmarkStart w:id="323" w:name="_Toc312080567"/>
      <w:r>
        <w:t>Fazit</w:t>
      </w:r>
      <w:bookmarkEnd w:id="323"/>
    </w:p>
    <w:p w:rsidR="002468E7" w:rsidRPr="0090413A" w:rsidRDefault="002468E7" w:rsidP="0090413A">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Default="002468E7" w:rsidP="00C46514">
      <w:pPr>
        <w:pStyle w:val="Heading1"/>
      </w:pPr>
      <w:bookmarkStart w:id="324" w:name="_Toc312080568"/>
      <w:r>
        <w:lastRenderedPageBreak/>
        <w:t>Betriebs-</w:t>
      </w:r>
      <w:r w:rsidRPr="00C46514">
        <w:t xml:space="preserve"> &amp; Installationsdokumentation</w:t>
      </w:r>
      <w:bookmarkEnd w:id="324"/>
    </w:p>
    <w:p w:rsidR="002468E7" w:rsidRDefault="002468E7" w:rsidP="00C029A2">
      <w:pPr>
        <w:pStyle w:val="Heading2"/>
      </w:pPr>
      <w:bookmarkStart w:id="325" w:name="_Toc312080569"/>
      <w:r>
        <w:t>Betriebskonzept</w:t>
      </w:r>
      <w:bookmarkEnd w:id="325"/>
    </w:p>
    <w:p w:rsidR="002468E7" w:rsidRDefault="002468E7" w:rsidP="003845C3">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092089">
      <w:pPr>
        <w:pStyle w:val="Heading3"/>
      </w:pPr>
      <w:bookmarkStart w:id="326" w:name="_Toc312080570"/>
      <w:r>
        <w:t>Reinigung</w:t>
      </w:r>
      <w:bookmarkEnd w:id="326"/>
    </w:p>
    <w:p w:rsidR="002468E7" w:rsidRDefault="002468E7" w:rsidP="00C029A2">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E07C1B">
      <w:pPr>
        <w:pStyle w:val="Heading3"/>
      </w:pPr>
      <w:bookmarkStart w:id="327" w:name="_Toc312080571"/>
      <w:r>
        <w:t>Aktualisierung der Projektreferenzen</w:t>
      </w:r>
      <w:bookmarkEnd w:id="327"/>
    </w:p>
    <w:p w:rsidR="002468E7" w:rsidRDefault="002468E7" w:rsidP="00E07C1B">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(Todo: Siehe Weiterentwicklung).</w:t>
      </w:r>
    </w:p>
    <w:p w:rsidR="002468E7" w:rsidRDefault="002468E7" w:rsidP="00E07C1B">
      <w:pPr>
        <w:pStyle w:val="Heading3"/>
      </w:pPr>
      <w:bookmarkStart w:id="328" w:name="_Toc312080572"/>
      <w:r>
        <w:t>Neustarten des Surface</w:t>
      </w:r>
      <w:bookmarkEnd w:id="328"/>
    </w:p>
    <w:p w:rsidR="002468E7" w:rsidRPr="00E85AA6" w:rsidRDefault="002468E7" w:rsidP="00E85AA6">
      <w:r>
        <w:t>Für die aktuelle Version der Applikation kann nicht garantiert werden, dass keine Memory Leaks vorhanden sind. Aus diesem Grund soll die Applikation täglich beendet und neu gestartet werden.</w:t>
      </w:r>
    </w:p>
    <w:p w:rsidR="002468E7" w:rsidRDefault="002468E7" w:rsidP="00EC50B1">
      <w:pPr>
        <w:pStyle w:val="Heading3"/>
      </w:pPr>
      <w:bookmarkStart w:id="329" w:name="_Toc312080573"/>
      <w:r>
        <w:t>Mapping</w:t>
      </w:r>
      <w:bookmarkEnd w:id="329"/>
    </w:p>
    <w:p w:rsidR="002468E7" w:rsidRDefault="002468E7" w:rsidP="00EC50B1">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C65656">
      <w:pPr>
        <w:pStyle w:val="Heading2"/>
      </w:pPr>
      <w:bookmarkStart w:id="330" w:name="_Toc312080574"/>
      <w:r>
        <w:t>Installationsanleitung</w:t>
      </w:r>
      <w:bookmarkEnd w:id="330"/>
    </w:p>
    <w:p w:rsidR="002468E7" w:rsidRDefault="002468E7" w:rsidP="00C65656">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C65656">
      <w:pPr>
        <w:pStyle w:val="Heading3"/>
      </w:pPr>
      <w:bookmarkStart w:id="331" w:name="_Toc312080575"/>
      <w:r>
        <w:t>Vorbedingungen</w:t>
      </w:r>
      <w:bookmarkEnd w:id="331"/>
    </w:p>
    <w:p w:rsidR="002468E7" w:rsidRDefault="002468E7" w:rsidP="00EC50B1">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EC50B1">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C65656">
      <w:pPr>
        <w:pStyle w:val="Heading3"/>
      </w:pPr>
      <w:bookmarkStart w:id="332" w:name="_Toc312080576"/>
      <w:r>
        <w:lastRenderedPageBreak/>
        <w:t>Installation</w:t>
      </w:r>
      <w:bookmarkEnd w:id="332"/>
    </w:p>
    <w:p w:rsidR="002468E7" w:rsidRDefault="002468E7" w:rsidP="00EC50B1">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C65656">
      <w:pPr>
        <w:pStyle w:val="Heading3"/>
      </w:pPr>
      <w:bookmarkStart w:id="333" w:name="_Toc312080577"/>
      <w:r>
        <w:t>Download der Project Notes</w:t>
      </w:r>
      <w:bookmarkEnd w:id="333"/>
    </w:p>
    <w:p w:rsidR="002468E7" w:rsidRDefault="002468E7" w:rsidP="00EC50B1">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391A2F">
      <w:pPr>
        <w:pStyle w:val="Heading3"/>
      </w:pPr>
      <w:bookmarkStart w:id="334" w:name="_Toc312080578"/>
      <w:r>
        <w:t>Ausführen der Applikation</w:t>
      </w:r>
      <w:bookmarkEnd w:id="334"/>
    </w:p>
    <w:p w:rsidR="002468E7" w:rsidRDefault="002468E7" w:rsidP="00EC50B1">
      <w:r>
        <w:t>Unter ProjectFlip/bin/Release/</w:t>
      </w:r>
      <w:r w:rsidRPr="00C65656">
        <w:t>ProjectFlip.exe</w:t>
      </w:r>
      <w:r>
        <w:t xml:space="preserve"> kann schliesslich die Applikation gestartet werden.</w:t>
      </w:r>
    </w:p>
    <w:p w:rsidR="002468E7" w:rsidRDefault="002468E7" w:rsidP="000E51E8">
      <w:pPr>
        <w:pStyle w:val="Heading2"/>
      </w:pPr>
      <w:bookmarkStart w:id="335" w:name="_Toc312080579"/>
      <w:r>
        <w:t>Weiterentwicklung</w:t>
      </w:r>
      <w:bookmarkEnd w:id="335"/>
    </w:p>
    <w:p w:rsidR="002468E7" w:rsidRDefault="002468E7" w:rsidP="00376344">
      <w:r>
        <w:t>Um Project Flip 2.0 weiterentwickeln zu können, müssen folgende Schritte ausgeführt werden.</w:t>
      </w:r>
    </w:p>
    <w:p w:rsidR="002468E7" w:rsidRDefault="002468E7" w:rsidP="002C2673">
      <w:pPr>
        <w:pStyle w:val="Heading3"/>
      </w:pPr>
      <w:bookmarkStart w:id="336" w:name="_Toc312080580"/>
      <w:r>
        <w:t>Entwicklungsumgebung Anforderungen</w:t>
      </w:r>
      <w:bookmarkEnd w:id="336"/>
    </w:p>
    <w:p w:rsidR="002468E7" w:rsidRDefault="002468E7" w:rsidP="002C2673">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4577DC">
      <w:pPr>
        <w:pStyle w:val="Heading3"/>
      </w:pPr>
      <w:bookmarkStart w:id="337" w:name="_Toc312080581"/>
      <w:r>
        <w:t>SVN Import</w:t>
      </w:r>
      <w:bookmarkEnd w:id="337"/>
    </w:p>
    <w:p w:rsidR="002468E7" w:rsidRDefault="002468E7" w:rsidP="004577DC">
      <w:r>
        <w:t xml:space="preserve">Um die Applikation auf dem Rechner installieren zu können, muss ein SVN Checkout mit der Repository URL </w:t>
      </w:r>
      <w:hyperlink r:id="rId116" w:history="1">
        <w:r w:rsidRPr="00B15911">
          <w:rPr>
            <w:rStyle w:val="Hyperlink"/>
          </w:rPr>
          <w:t>https://flip_svn.elmermx.ch</w:t>
        </w:r>
      </w:hyperlink>
      <w:r>
        <w:t xml:space="preserve"> gemacht werden. Dazu wird ein SVN Tool wie T</w:t>
      </w:r>
      <w:r w:rsidRPr="002A2406">
        <w:t>ortoise</w:t>
      </w:r>
      <w:r>
        <w:t>SVN benötigt (Todo: siehe Dokument Entwurf, Unterkapitel Tools).</w:t>
      </w:r>
    </w:p>
    <w:p w:rsidR="002468E7" w:rsidRDefault="002468E7" w:rsidP="00395B78">
      <w:pPr>
        <w:pStyle w:val="Heading3"/>
      </w:pPr>
      <w:bookmarkStart w:id="338" w:name="_Toc312080582"/>
      <w:r>
        <w:t>Ausführung</w:t>
      </w:r>
      <w:bookmarkEnd w:id="338"/>
    </w:p>
    <w:p w:rsidR="002468E7" w:rsidRDefault="002468E7" w:rsidP="00395B78">
      <w:r>
        <w:t>Für die Ausführung des Projekts wird das Visual Studio 2010 benötigt. Um das Projekt zu öffnen, muss die Datei „ProjectFlip.sln“ im Order code/trunk/ProjectFlip geöffnet werden.</w:t>
      </w:r>
    </w:p>
    <w:p w:rsidR="002468E7" w:rsidRDefault="002468E7" w:rsidP="00395B78">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0E51E8"/>
    <w:p w:rsidR="002468E7" w:rsidRPr="00170E21" w:rsidRDefault="002468E7" w:rsidP="00EC50B1"/>
    <w:p w:rsidR="002468E7" w:rsidRPr="00170E21" w:rsidRDefault="002468E7">
      <w:r w:rsidRPr="00170E21">
        <w:br w:type="page"/>
      </w:r>
    </w:p>
    <w:p w:rsidR="002468E7" w:rsidRDefault="002468E7" w:rsidP="0002337D">
      <w:pPr>
        <w:pStyle w:val="Heading1"/>
      </w:pPr>
      <w:bookmarkStart w:id="339" w:name="_Toc311469942"/>
      <w:bookmarkStart w:id="340" w:name="_Toc312080583"/>
      <w:r>
        <w:lastRenderedPageBreak/>
        <w:t>Code Dokumentation</w:t>
      </w:r>
      <w:bookmarkEnd w:id="339"/>
      <w:bookmarkEnd w:id="340"/>
    </w:p>
    <w:p w:rsidR="002468E7" w:rsidRDefault="002468E7" w:rsidP="001322F7">
      <w:pPr>
        <w:pStyle w:val="Heading2"/>
      </w:pPr>
      <w:bookmarkStart w:id="341" w:name="_Toc312080584"/>
      <w:r>
        <w:t>Autorenschaft</w:t>
      </w:r>
      <w:bookmarkEnd w:id="341"/>
    </w:p>
    <w:p w:rsidR="002468E7" w:rsidRPr="00503382" w:rsidRDefault="002468E7" w:rsidP="0012423C">
      <w:bookmarkStart w:id="342" w:name="_Toc311469944"/>
      <w:r>
        <w:t>Die Autorenschaft der Code Files ist gemeinschaftlich und wird daher in den einzelnen Files nicht explizit aufgelistet.</w:t>
      </w:r>
    </w:p>
    <w:p w:rsidR="002468E7" w:rsidRDefault="002468E7" w:rsidP="0002337D">
      <w:pPr>
        <w:pStyle w:val="Heading2"/>
      </w:pPr>
      <w:bookmarkStart w:id="343" w:name="_Toc312080585"/>
      <w:r>
        <w:t>Code Statistik</w:t>
      </w:r>
      <w:bookmarkEnd w:id="342"/>
      <w:bookmarkEnd w:id="343"/>
    </w:p>
    <w:p w:rsidR="002468E7" w:rsidRDefault="002468E7" w:rsidP="00AB7AEB">
      <w:pPr>
        <w:pStyle w:val="Heading3"/>
      </w:pPr>
      <w:bookmarkStart w:id="344" w:name="_Toc312080586"/>
      <w:r>
        <w:t>Testabdeckung</w:t>
      </w:r>
      <w:bookmarkEnd w:id="344"/>
    </w:p>
    <w:p w:rsidR="002468E7" w:rsidRDefault="002468E7" w:rsidP="00AB7AEB">
      <w:r>
        <w:t>Die Totale Testabdeckung beträgt 83 %, wenn alle Projekte und Klassen miteinbezogen werden:</w:t>
      </w:r>
    </w:p>
    <w:p w:rsidR="002468E7" w:rsidRDefault="002468E7" w:rsidP="004B5903">
      <w:pPr>
        <w:keepNext/>
      </w:pPr>
      <w:r>
        <w:rPr>
          <w:noProof/>
          <w:lang w:eastAsia="de-CH"/>
        </w:rPr>
        <w:drawing>
          <wp:inline distT="0" distB="0" distL="0" distR="0" wp14:anchorId="1F27FA46" wp14:editId="5BB91317">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37648" cy="2816549"/>
                    </a:xfrm>
                    <a:prstGeom prst="rect">
                      <a:avLst/>
                    </a:prstGeom>
                  </pic:spPr>
                </pic:pic>
              </a:graphicData>
            </a:graphic>
          </wp:inline>
        </w:drawing>
      </w:r>
    </w:p>
    <w:p w:rsidR="002468E7" w:rsidRDefault="002468E7" w:rsidP="004B5903">
      <w:pPr>
        <w:pStyle w:val="Caption"/>
      </w:pPr>
      <w:bookmarkStart w:id="345" w:name="_Toc312080620"/>
      <w:r>
        <w:t xml:space="preserve">Abbildung </w:t>
      </w:r>
      <w:fldSimple w:instr=" SEQ Abbildung \* ARABIC ">
        <w:r>
          <w:rPr>
            <w:noProof/>
          </w:rPr>
          <w:t>19</w:t>
        </w:r>
      </w:fldSimple>
      <w:r>
        <w:t xml:space="preserve"> - Testabdeckung ohne ausgeblendete Klassen</w:t>
      </w:r>
      <w:bookmarkEnd w:id="345"/>
    </w:p>
    <w:p w:rsidR="002468E7" w:rsidRPr="00AB7AEB" w:rsidRDefault="002468E7" w:rsidP="00AB7AEB">
      <w:r>
        <w:t>Da es sich nicht lohnt oder fast nicht möglich ist, bestimmte Elemente (z.B. das Main Programm) zu testen, wurden diese Komponenten ausgeblendet. Danach sieht die Testabdeckung folgendermassen aus:</w:t>
      </w:r>
    </w:p>
    <w:p w:rsidR="002468E7" w:rsidRDefault="002468E7" w:rsidP="00AB7AEB">
      <w:pPr>
        <w:keepNext/>
      </w:pPr>
      <w:r>
        <w:rPr>
          <w:noProof/>
          <w:lang w:eastAsia="de-CH"/>
        </w:rPr>
        <w:drawing>
          <wp:inline distT="0" distB="0" distL="0" distR="0" wp14:anchorId="661E3404" wp14:editId="2FBE756A">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AB7AEB">
      <w:pPr>
        <w:pStyle w:val="Caption"/>
      </w:pPr>
      <w:bookmarkStart w:id="346" w:name="_Toc312080621"/>
      <w:r>
        <w:t xml:space="preserve">Abbildung </w:t>
      </w:r>
      <w:fldSimple w:instr=" SEQ Abbildung \* ARABIC ">
        <w:r>
          <w:rPr>
            <w:noProof/>
          </w:rPr>
          <w:t>20</w:t>
        </w:r>
      </w:fldSimple>
      <w:r>
        <w:t xml:space="preserve"> - Testabdeckung mit ausgeblendeten Klassen</w:t>
      </w:r>
      <w:bookmarkEnd w:id="346"/>
    </w:p>
    <w:p w:rsidR="002468E7" w:rsidRDefault="002468E7" w:rsidP="004B5903">
      <w:r>
        <w:t xml:space="preserve">Weitere Details zur Entwicklung der Testabdeckung ist dem Abschnitt </w:t>
      </w:r>
      <w:r>
        <w:fldChar w:fldCharType="begin"/>
      </w:r>
      <w:r>
        <w:instrText xml:space="preserve"> REF _Ref311817440 \r \h </w:instrText>
      </w:r>
      <w:r>
        <w:fldChar w:fldCharType="separate"/>
      </w:r>
      <w:r>
        <w:t>2.1</w:t>
      </w:r>
      <w:r>
        <w:fldChar w:fldCharType="end"/>
      </w:r>
      <w:r>
        <w:t xml:space="preserve"> </w:t>
      </w:r>
      <w:r>
        <w:fldChar w:fldCharType="begin"/>
      </w:r>
      <w:r>
        <w:instrText xml:space="preserve"> REF _Ref311817445 \h </w:instrText>
      </w:r>
      <w:r>
        <w:fldChar w:fldCharType="separate"/>
      </w:r>
      <w:r>
        <w:t>Unit Tests</w:t>
      </w:r>
      <w:r>
        <w:fldChar w:fldCharType="end"/>
      </w:r>
      <w:r>
        <w:t xml:space="preserve"> zu entnehmen.</w:t>
      </w:r>
    </w:p>
    <w:p w:rsidR="002468E7" w:rsidRDefault="002468E7" w:rsidP="004B5903">
      <w:pPr>
        <w:pStyle w:val="Heading3"/>
      </w:pPr>
      <w:bookmarkStart w:id="347" w:name="_Toc312080587"/>
      <w:r>
        <w:lastRenderedPageBreak/>
        <w:t>Lines Of Code (LOC)</w:t>
      </w:r>
      <w:bookmarkEnd w:id="347"/>
    </w:p>
    <w:p w:rsidR="002468E7" w:rsidRDefault="002468E7" w:rsidP="004B5903">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BD48B1">
      <w:r>
        <w:t>Bei beiden Werkzeugen rechnen jedoch nicht die LOC für den XAML Code aus, deshalb wurden diese manuell berechnet. Sie betragen 1‘628 Zeilen, also einen durchaus grösser Teil als der C# Code.</w:t>
      </w:r>
    </w:p>
    <w:p w:rsidR="002468E7" w:rsidRPr="004B5903" w:rsidRDefault="002468E7" w:rsidP="00BD48B1">
      <w:r>
        <w:t xml:space="preserve">Weitere Informationen und Grafiken sind im Unterkapitel </w:t>
      </w:r>
      <w:r>
        <w:fldChar w:fldCharType="begin"/>
      </w:r>
      <w:r>
        <w:instrText xml:space="preserve"> REF _Ref311818486 \r \h </w:instrText>
      </w:r>
      <w:r>
        <w:fldChar w:fldCharType="separate"/>
      </w:r>
      <w:r>
        <w:t>4.3</w:t>
      </w:r>
      <w:r>
        <w:fldChar w:fldCharType="end"/>
      </w:r>
      <w:r>
        <w:t xml:space="preserve"> </w:t>
      </w:r>
      <w:r>
        <w:fldChar w:fldCharType="begin"/>
      </w:r>
      <w:r>
        <w:instrText xml:space="preserve"> REF _Ref311818491 \h </w:instrText>
      </w:r>
      <w:r>
        <w:fldChar w:fldCharType="separate"/>
      </w:r>
      <w:r>
        <w:t>Code Qualität</w:t>
      </w:r>
      <w:r>
        <w:fldChar w:fldCharType="end"/>
      </w:r>
      <w:r>
        <w:t xml:space="preserve"> zu finden.</w:t>
      </w:r>
    </w:p>
    <w:p w:rsidR="002468E7" w:rsidRDefault="002468E7" w:rsidP="0002337D">
      <w:pPr>
        <w:pStyle w:val="Heading2"/>
      </w:pPr>
      <w:bookmarkStart w:id="348" w:name="_Toc311469945"/>
      <w:bookmarkStart w:id="349" w:name="_Ref311818486"/>
      <w:bookmarkStart w:id="350" w:name="_Ref311818491"/>
      <w:bookmarkStart w:id="351" w:name="_Toc312080588"/>
      <w:r>
        <w:t>Code Qualität</w:t>
      </w:r>
      <w:bookmarkEnd w:id="348"/>
      <w:bookmarkEnd w:id="349"/>
      <w:bookmarkEnd w:id="350"/>
      <w:bookmarkEnd w:id="351"/>
    </w:p>
    <w:p w:rsidR="002468E7" w:rsidRDefault="002468E7" w:rsidP="0002337D">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C7961">
      <w:pPr>
        <w:pStyle w:val="Heading3"/>
      </w:pPr>
      <w:bookmarkStart w:id="352" w:name="_Toc312080589"/>
      <w:r>
        <w:t>Visual Studio 2010</w:t>
      </w:r>
      <w:bookmarkEnd w:id="352"/>
    </w:p>
    <w:p w:rsidR="002468E7" w:rsidRDefault="002468E7" w:rsidP="008C7961">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0F0E80">
      <w:pPr>
        <w:keepNext/>
      </w:pPr>
      <w:r>
        <w:rPr>
          <w:noProof/>
          <w:lang w:eastAsia="de-CH"/>
        </w:rPr>
        <w:drawing>
          <wp:inline distT="0" distB="0" distL="0" distR="0" wp14:anchorId="38AB35EE" wp14:editId="1B40BDCF">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2993051"/>
                    </a:xfrm>
                    <a:prstGeom prst="rect">
                      <a:avLst/>
                    </a:prstGeom>
                  </pic:spPr>
                </pic:pic>
              </a:graphicData>
            </a:graphic>
          </wp:inline>
        </w:drawing>
      </w:r>
    </w:p>
    <w:p w:rsidR="002468E7" w:rsidRDefault="002468E7" w:rsidP="000F0E80">
      <w:pPr>
        <w:pStyle w:val="Caption"/>
      </w:pPr>
      <w:bookmarkStart w:id="353" w:name="_Ref312079699"/>
      <w:bookmarkStart w:id="354" w:name="_Ref312079742"/>
      <w:bookmarkStart w:id="355" w:name="_Toc312080622"/>
      <w:r>
        <w:t xml:space="preserve">Abbildung </w:t>
      </w:r>
      <w:fldSimple w:instr=" SEQ Abbildung \* ARABIC ">
        <w:r>
          <w:rPr>
            <w:noProof/>
          </w:rPr>
          <w:t>21</w:t>
        </w:r>
      </w:fldSimple>
      <w:r>
        <w:t xml:space="preserve"> - Übersicht Metriken</w:t>
      </w:r>
      <w:bookmarkEnd w:id="353"/>
      <w:r>
        <w:t xml:space="preserve"> Visual Studio</w:t>
      </w:r>
      <w:bookmarkEnd w:id="354"/>
      <w:bookmarkEnd w:id="355"/>
    </w:p>
    <w:p w:rsidR="002468E7" w:rsidRPr="000F0E80" w:rsidRDefault="002468E7" w:rsidP="000F0E80">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8C7961">
      <w:r>
        <w:t xml:space="preserve">Wie aus der </w:t>
      </w:r>
      <w:r>
        <w:fldChar w:fldCharType="begin"/>
      </w:r>
      <w:r>
        <w:instrText xml:space="preserve"> REF _Ref312079742 \h </w:instrText>
      </w:r>
      <w:r>
        <w:fldChar w:fldCharType="separate"/>
      </w:r>
      <w:r>
        <w:t xml:space="preserve">Abbildung </w:t>
      </w:r>
      <w:r>
        <w:rPr>
          <w:noProof/>
        </w:rPr>
        <w:t>21</w:t>
      </w:r>
      <w:r>
        <w:t xml:space="preserve"> - Übersicht Metriken Visual Studio</w:t>
      </w:r>
      <w:r>
        <w:fldChar w:fldCharType="end"/>
      </w:r>
      <w:r>
        <w:t xml:space="preserve"> zu lesen ist, ist der Maintainability Index bei allen Projekten der Solution über 50, was den nichtfunktionalen Anforderungen entspricht.</w:t>
      </w:r>
    </w:p>
    <w:p w:rsidR="002468E7" w:rsidRDefault="002468E7" w:rsidP="008C7961">
      <w:pPr>
        <w:pStyle w:val="Heading3"/>
        <w:rPr>
          <w:rFonts w:eastAsia="Times New Roman"/>
          <w:lang w:eastAsia="de-CH"/>
        </w:rPr>
      </w:pPr>
      <w:bookmarkStart w:id="356" w:name="_Ref311817668"/>
      <w:bookmarkStart w:id="357" w:name="_Ref311817671"/>
      <w:bookmarkStart w:id="358" w:name="_Toc312080590"/>
      <w:r>
        <w:rPr>
          <w:rFonts w:eastAsia="Times New Roman"/>
          <w:lang w:eastAsia="de-CH"/>
        </w:rPr>
        <w:t>NDepend</w:t>
      </w:r>
      <w:bookmarkEnd w:id="356"/>
      <w:bookmarkEnd w:id="357"/>
      <w:bookmarkEnd w:id="358"/>
    </w:p>
    <w:p w:rsidR="002468E7" w:rsidRDefault="002468E7" w:rsidP="006A6B43">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6A6B43">
      <w:pPr>
        <w:keepNext/>
      </w:pPr>
      <w:r>
        <w:rPr>
          <w:noProof/>
          <w:lang w:eastAsia="de-CH"/>
        </w:rPr>
        <w:lastRenderedPageBreak/>
        <w:drawing>
          <wp:inline distT="0" distB="0" distL="0" distR="0" wp14:anchorId="1DBE7994" wp14:editId="2F4AF244">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122011"/>
                    </a:xfrm>
                    <a:prstGeom prst="rect">
                      <a:avLst/>
                    </a:prstGeom>
                  </pic:spPr>
                </pic:pic>
              </a:graphicData>
            </a:graphic>
          </wp:inline>
        </w:drawing>
      </w:r>
    </w:p>
    <w:p w:rsidR="002468E7" w:rsidRDefault="002468E7" w:rsidP="00AC44AF">
      <w:pPr>
        <w:pStyle w:val="Caption"/>
      </w:pPr>
      <w:bookmarkStart w:id="359" w:name="_Toc312080623"/>
      <w:r>
        <w:t xml:space="preserve">Abbildung </w:t>
      </w:r>
      <w:fldSimple w:instr=" SEQ Abbildung \* ARABIC ">
        <w:r>
          <w:rPr>
            <w:noProof/>
          </w:rPr>
          <w:t>22</w:t>
        </w:r>
      </w:fldSimple>
      <w:r>
        <w:t xml:space="preserve"> - Übersicht Metriken NDepend</w:t>
      </w:r>
      <w:bookmarkEnd w:id="359"/>
    </w:p>
    <w:p w:rsidR="002468E7" w:rsidRPr="00AC44AF" w:rsidRDefault="002468E7" w:rsidP="00AC44AF"/>
    <w:p w:rsidR="002468E7" w:rsidRDefault="002468E7" w:rsidP="00084715">
      <w:pPr>
        <w:keepNext/>
      </w:pPr>
      <w:r>
        <w:rPr>
          <w:noProof/>
          <w:lang w:eastAsia="de-CH"/>
        </w:rPr>
        <w:drawing>
          <wp:inline distT="0" distB="0" distL="0" distR="0" wp14:anchorId="693CE9D3" wp14:editId="60E33CA9">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4120575"/>
                    </a:xfrm>
                    <a:prstGeom prst="rect">
                      <a:avLst/>
                    </a:prstGeom>
                  </pic:spPr>
                </pic:pic>
              </a:graphicData>
            </a:graphic>
          </wp:inline>
        </w:drawing>
      </w:r>
    </w:p>
    <w:p w:rsidR="002468E7" w:rsidRPr="00084715" w:rsidRDefault="002468E7" w:rsidP="00084715">
      <w:pPr>
        <w:pStyle w:val="Caption"/>
      </w:pPr>
      <w:bookmarkStart w:id="360" w:name="_Toc312080624"/>
      <w:r>
        <w:t xml:space="preserve">Abbildung </w:t>
      </w:r>
      <w:fldSimple w:instr=" SEQ Abbildung \* ARABIC ">
        <w:r>
          <w:rPr>
            <w:noProof/>
          </w:rPr>
          <w:t>23</w:t>
        </w:r>
      </w:fldSimple>
      <w:r>
        <w:t xml:space="preserve"> - Assemblies Metrics NDepend</w:t>
      </w:r>
      <w:bookmarkEnd w:id="360"/>
    </w:p>
    <w:p w:rsidR="002468E7" w:rsidRDefault="002468E7" w:rsidP="00BA4B33">
      <w:pPr>
        <w:pStyle w:val="Heading3"/>
      </w:pPr>
      <w:bookmarkStart w:id="361" w:name="_Toc312080591"/>
      <w:r>
        <w:t>Code Warnungen</w:t>
      </w:r>
      <w:bookmarkEnd w:id="361"/>
    </w:p>
    <w:p w:rsidR="002468E7" w:rsidRPr="002D53B7" w:rsidRDefault="002468E7" w:rsidP="002D53B7">
      <w:pPr>
        <w:pStyle w:val="Heading4"/>
      </w:pPr>
      <w:r>
        <w:t>Compiler Warnungen</w:t>
      </w:r>
    </w:p>
    <w:p w:rsidR="002468E7" w:rsidRDefault="002468E7" w:rsidP="00BA4B33">
      <w:r>
        <w:t>Wie in nachfolgender Abbildung ersichtlich ist, treten beim Kompilieren des Codes keine Fehler oder Warnungen auf.</w:t>
      </w:r>
    </w:p>
    <w:p w:rsidR="002468E7" w:rsidRDefault="002468E7" w:rsidP="00B77EF5">
      <w:pPr>
        <w:keepNext/>
      </w:pPr>
      <w:r>
        <w:rPr>
          <w:noProof/>
          <w:lang w:eastAsia="de-CH"/>
        </w:rPr>
        <w:drawing>
          <wp:inline distT="0" distB="0" distL="0" distR="0" wp14:anchorId="089B06A6" wp14:editId="3E5ACD52">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400677"/>
                    </a:xfrm>
                    <a:prstGeom prst="rect">
                      <a:avLst/>
                    </a:prstGeom>
                  </pic:spPr>
                </pic:pic>
              </a:graphicData>
            </a:graphic>
          </wp:inline>
        </w:drawing>
      </w:r>
    </w:p>
    <w:p w:rsidR="002468E7" w:rsidRDefault="002468E7" w:rsidP="00B77EF5">
      <w:pPr>
        <w:pStyle w:val="Caption"/>
      </w:pPr>
      <w:bookmarkStart w:id="362" w:name="_Toc312080625"/>
      <w:r>
        <w:t xml:space="preserve">Abbildung </w:t>
      </w:r>
      <w:fldSimple w:instr=" SEQ Abbildung \* ARABIC ">
        <w:r>
          <w:rPr>
            <w:noProof/>
          </w:rPr>
          <w:t>24</w:t>
        </w:r>
      </w:fldSimple>
      <w:r>
        <w:t xml:space="preserve"> - Keine Fehler oder Warnungen beim Kompilieren</w:t>
      </w:r>
      <w:bookmarkEnd w:id="362"/>
    </w:p>
    <w:p w:rsidR="002468E7" w:rsidRDefault="002468E7">
      <w:r>
        <w:br w:type="page"/>
      </w:r>
    </w:p>
    <w:p w:rsidR="002468E7" w:rsidRDefault="002468E7" w:rsidP="002D53B7">
      <w:pPr>
        <w:pStyle w:val="Heading4"/>
      </w:pPr>
      <w:r>
        <w:lastRenderedPageBreak/>
        <w:t>Laufzeitwarnungen</w:t>
      </w:r>
    </w:p>
    <w:p w:rsidR="002468E7" w:rsidRDefault="002468E7" w:rsidP="003B4C55">
      <w:r>
        <w:t>Wird die Applikation ausgeführt und alle User Stories durchgeführt, so treten keine Warnungen auf.</w:t>
      </w:r>
    </w:p>
    <w:p w:rsidR="002468E7" w:rsidRDefault="002468E7" w:rsidP="008D46D2">
      <w:pPr>
        <w:keepNext/>
      </w:pPr>
      <w:r>
        <w:rPr>
          <w:noProof/>
          <w:lang w:eastAsia="de-CH"/>
        </w:rPr>
        <w:drawing>
          <wp:inline distT="0" distB="0" distL="0" distR="0" wp14:anchorId="3C83936A" wp14:editId="1EBB0E12">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34316D">
      <w:pPr>
        <w:pStyle w:val="Caption"/>
      </w:pPr>
      <w:bookmarkStart w:id="363" w:name="_Toc312080626"/>
      <w:r>
        <w:t xml:space="preserve">Abbildung </w:t>
      </w:r>
      <w:fldSimple w:instr=" SEQ Abbildung \* ARABIC ">
        <w:r>
          <w:rPr>
            <w:noProof/>
          </w:rPr>
          <w:t>25</w:t>
        </w:r>
      </w:fldSimple>
      <w:r>
        <w:t xml:space="preserve"> - Keine Warnungen bei der Ausführung aller User Stories</w:t>
      </w:r>
      <w:bookmarkEnd w:id="363"/>
    </w:p>
    <w:p w:rsidR="002468E7" w:rsidRDefault="002468E7">
      <w:pPr>
        <w:rPr>
          <w:b/>
          <w:bCs/>
          <w:color w:val="365F91" w:themeColor="accent1" w:themeShade="BF"/>
          <w:sz w:val="16"/>
          <w:szCs w:val="16"/>
        </w:rPr>
      </w:pPr>
      <w:r>
        <w:br w:type="page"/>
      </w:r>
    </w:p>
    <w:p w:rsidR="002468E7" w:rsidRDefault="002468E7" w:rsidP="0002337D">
      <w:pPr>
        <w:pStyle w:val="Heading2"/>
      </w:pPr>
      <w:bookmarkStart w:id="364" w:name="_Toc311469946"/>
      <w:bookmarkStart w:id="365" w:name="_Toc312080592"/>
      <w:r>
        <w:lastRenderedPageBreak/>
        <w:t>Coding Standards</w:t>
      </w:r>
      <w:bookmarkEnd w:id="364"/>
      <w:bookmarkEnd w:id="365"/>
    </w:p>
    <w:p w:rsidR="002468E7" w:rsidRDefault="002468E7" w:rsidP="0002337D">
      <w:r>
        <w:t xml:space="preserve">Die Codings Standards, welche für dieses Projekt gültig sind, wurden mehrheitlich vom Resharper übernommen. </w:t>
      </w:r>
    </w:p>
    <w:p w:rsidR="002468E7" w:rsidRDefault="002468E7" w:rsidP="0002337D">
      <w:r>
        <w:t>Nachfolgend sind die unveränderten Standards mittels Bildausschnitten dokumentiert.</w:t>
      </w:r>
    </w:p>
    <w:p w:rsidR="002468E7" w:rsidRDefault="002468E7" w:rsidP="0002337D">
      <w:pPr>
        <w:pStyle w:val="Heading3"/>
      </w:pPr>
      <w:bookmarkStart w:id="366" w:name="_Toc311469947"/>
      <w:bookmarkStart w:id="367" w:name="_Toc312080593"/>
      <w:r>
        <w:t xml:space="preserve">C# </w:t>
      </w:r>
      <w:bookmarkEnd w:id="366"/>
      <w:r>
        <w:t>Namenskonventionen</w:t>
      </w:r>
      <w:bookmarkEnd w:id="367"/>
    </w:p>
    <w:p w:rsidR="002468E7" w:rsidRPr="009A7B90" w:rsidRDefault="002468E7" w:rsidP="009A7B90">
      <w:r>
        <w:t>Folgende Namenskonventionen wurden verwendet:</w:t>
      </w:r>
    </w:p>
    <w:p w:rsidR="002468E7" w:rsidRDefault="002468E7" w:rsidP="0002337D">
      <w:pPr>
        <w:keepNext/>
      </w:pPr>
      <w:r>
        <w:rPr>
          <w:noProof/>
          <w:lang w:eastAsia="de-CH"/>
        </w:rPr>
        <w:drawing>
          <wp:inline distT="0" distB="0" distL="0" distR="0" wp14:anchorId="091783BC" wp14:editId="662589CD">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14900" cy="2419350"/>
                    </a:xfrm>
                    <a:prstGeom prst="rect">
                      <a:avLst/>
                    </a:prstGeom>
                  </pic:spPr>
                </pic:pic>
              </a:graphicData>
            </a:graphic>
          </wp:inline>
        </w:drawing>
      </w:r>
    </w:p>
    <w:p w:rsidR="002468E7" w:rsidRDefault="002468E7" w:rsidP="0002337D">
      <w:pPr>
        <w:pStyle w:val="Caption"/>
      </w:pPr>
      <w:bookmarkStart w:id="368" w:name="_Toc311469971"/>
      <w:bookmarkStart w:id="369" w:name="_Toc312080627"/>
      <w:r>
        <w:t xml:space="preserve">Abbildung </w:t>
      </w:r>
      <w:fldSimple w:instr=" SEQ Abbildung \* ARABIC ">
        <w:r>
          <w:rPr>
            <w:noProof/>
          </w:rPr>
          <w:t>26</w:t>
        </w:r>
      </w:fldSimple>
      <w:r>
        <w:t xml:space="preserve"> - Naming Style</w:t>
      </w:r>
      <w:bookmarkEnd w:id="368"/>
      <w:bookmarkEnd w:id="369"/>
    </w:p>
    <w:p w:rsidR="002468E7" w:rsidRPr="00C10FD7" w:rsidRDefault="002468E7" w:rsidP="0002337D">
      <w:pPr>
        <w:pStyle w:val="Heading3"/>
        <w:rPr>
          <w:rStyle w:val="Heading3Char"/>
        </w:rPr>
      </w:pPr>
      <w:bookmarkStart w:id="370" w:name="_Toc311469948"/>
      <w:bookmarkStart w:id="371" w:name="_Toc312080594"/>
      <w:r>
        <w:t>Formatierungs</w:t>
      </w:r>
      <w:bookmarkEnd w:id="370"/>
      <w:r>
        <w:t>stil</w:t>
      </w:r>
      <w:bookmarkEnd w:id="371"/>
    </w:p>
    <w:p w:rsidR="002468E7" w:rsidRPr="00C10FD7" w:rsidRDefault="002468E7" w:rsidP="0002337D">
      <w:pPr>
        <w:rPr>
          <w:b/>
        </w:rPr>
      </w:pPr>
      <w:r w:rsidRPr="00C10FD7">
        <w:rPr>
          <w:b/>
        </w:rPr>
        <w:t>Braces Layout</w:t>
      </w:r>
    </w:p>
    <w:p w:rsidR="002468E7" w:rsidRDefault="002468E7" w:rsidP="0002337D">
      <w:r>
        <w:t xml:space="preserve">Geschweifte Klammern befinden sich auf einer neuen Zeile. </w:t>
      </w:r>
    </w:p>
    <w:p w:rsidR="002468E7" w:rsidRDefault="002468E7" w:rsidP="0002337D">
      <w:r>
        <w:t>Ausnahme: geschweifte Klammern, die nichts enthalten. (Bsp: internal Class C {}).</w:t>
      </w:r>
    </w:p>
    <w:p w:rsidR="002468E7" w:rsidRDefault="002468E7" w:rsidP="0002337D">
      <w:pPr>
        <w:keepNext/>
      </w:pPr>
      <w:r>
        <w:rPr>
          <w:noProof/>
          <w:lang w:eastAsia="de-CH"/>
        </w:rPr>
        <w:drawing>
          <wp:inline distT="0" distB="0" distL="0" distR="0" wp14:anchorId="49247AC1" wp14:editId="17860C9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7631" cy="1168224"/>
                    </a:xfrm>
                    <a:prstGeom prst="rect">
                      <a:avLst/>
                    </a:prstGeom>
                  </pic:spPr>
                </pic:pic>
              </a:graphicData>
            </a:graphic>
          </wp:inline>
        </w:drawing>
      </w:r>
    </w:p>
    <w:p w:rsidR="002468E7" w:rsidRPr="0002337D" w:rsidRDefault="002468E7" w:rsidP="0002337D">
      <w:pPr>
        <w:pStyle w:val="Caption"/>
        <w:rPr>
          <w:lang w:val="en-US"/>
        </w:rPr>
      </w:pPr>
      <w:bookmarkStart w:id="372" w:name="_Toc311469972"/>
      <w:bookmarkStart w:id="373" w:name="_Toc312080628"/>
      <w:r w:rsidRPr="0002337D">
        <w:rPr>
          <w:lang w:val="en-US"/>
        </w:rPr>
        <w:t xml:space="preserve">Abbildung </w:t>
      </w:r>
      <w:r>
        <w:fldChar w:fldCharType="begin"/>
      </w:r>
      <w:r w:rsidRPr="0002337D">
        <w:rPr>
          <w:lang w:val="en-US"/>
        </w:rPr>
        <w:instrText xml:space="preserve"> SEQ Abbildung \* ARABIC </w:instrText>
      </w:r>
      <w:r>
        <w:fldChar w:fldCharType="separate"/>
      </w:r>
      <w:r>
        <w:rPr>
          <w:noProof/>
          <w:lang w:val="en-US"/>
        </w:rPr>
        <w:t>27</w:t>
      </w:r>
      <w:r>
        <w:fldChar w:fldCharType="end"/>
      </w:r>
      <w:r w:rsidRPr="0002337D">
        <w:rPr>
          <w:lang w:val="en-US"/>
        </w:rPr>
        <w:t xml:space="preserve"> - Braces Layout</w:t>
      </w:r>
      <w:bookmarkEnd w:id="372"/>
      <w:bookmarkEnd w:id="373"/>
    </w:p>
    <w:p w:rsidR="002468E7" w:rsidRPr="0002337D" w:rsidRDefault="002468E7" w:rsidP="0002337D">
      <w:pPr>
        <w:rPr>
          <w:lang w:val="en-US"/>
        </w:rPr>
      </w:pPr>
    </w:p>
    <w:p w:rsidR="002468E7" w:rsidRPr="0002337D" w:rsidRDefault="002468E7" w:rsidP="0002337D">
      <w:pPr>
        <w:rPr>
          <w:b/>
          <w:lang w:val="en-US"/>
        </w:rPr>
      </w:pPr>
      <w:r w:rsidRPr="0002337D">
        <w:rPr>
          <w:b/>
          <w:lang w:val="en-US"/>
        </w:rPr>
        <w:t>Line Breaks and Wrapping</w:t>
      </w:r>
    </w:p>
    <w:p w:rsidR="002468E7" w:rsidRDefault="002468E7" w:rsidP="0002337D">
      <w:r>
        <w:t>Lange Zeilen (&gt;120 Zeichen) werden umgebrochen.</w:t>
      </w:r>
    </w:p>
    <w:p w:rsidR="002468E7" w:rsidRDefault="002468E7" w:rsidP="00F61CE5">
      <w:pPr>
        <w:keepNext/>
      </w:pPr>
      <w:r>
        <w:rPr>
          <w:noProof/>
          <w:lang w:eastAsia="de-CH"/>
        </w:rPr>
        <w:drawing>
          <wp:inline distT="0" distB="0" distL="0" distR="0" wp14:anchorId="0C9CD0F9" wp14:editId="7709A011">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572750" cy="293125"/>
                    </a:xfrm>
                    <a:prstGeom prst="rect">
                      <a:avLst/>
                    </a:prstGeom>
                  </pic:spPr>
                </pic:pic>
              </a:graphicData>
            </a:graphic>
          </wp:inline>
        </w:drawing>
      </w:r>
    </w:p>
    <w:p w:rsidR="002468E7" w:rsidRPr="00AB7AEB" w:rsidRDefault="002468E7" w:rsidP="00F61CE5">
      <w:pPr>
        <w:pStyle w:val="Caption"/>
        <w:rPr>
          <w:lang w:val="en-US"/>
        </w:rPr>
      </w:pPr>
      <w:bookmarkStart w:id="374" w:name="_Toc312080629"/>
      <w:r w:rsidRPr="00AB7AEB">
        <w:rPr>
          <w:lang w:val="en-US"/>
        </w:rPr>
        <w:t xml:space="preserve">Abbildung </w:t>
      </w:r>
      <w:r>
        <w:fldChar w:fldCharType="begin"/>
      </w:r>
      <w:r w:rsidRPr="00AB7AEB">
        <w:rPr>
          <w:lang w:val="en-US"/>
        </w:rPr>
        <w:instrText xml:space="preserve"> SEQ Abbildung \* ARABIC </w:instrText>
      </w:r>
      <w:r>
        <w:fldChar w:fldCharType="separate"/>
      </w:r>
      <w:r>
        <w:rPr>
          <w:noProof/>
          <w:lang w:val="en-US"/>
        </w:rPr>
        <w:t>28</w:t>
      </w:r>
      <w:r>
        <w:rPr>
          <w:noProof/>
        </w:rPr>
        <w:fldChar w:fldCharType="end"/>
      </w:r>
      <w:r w:rsidRPr="00AB7AEB">
        <w:rPr>
          <w:lang w:val="en-US"/>
        </w:rPr>
        <w:t xml:space="preserve"> - Line Breaks and Wrapping</w:t>
      </w:r>
      <w:bookmarkEnd w:id="374"/>
    </w:p>
    <w:p w:rsidR="002468E7" w:rsidRDefault="002468E7" w:rsidP="0002337D">
      <w:pPr>
        <w:pStyle w:val="Heading3"/>
      </w:pPr>
      <w:bookmarkStart w:id="375" w:name="_Toc311469949"/>
      <w:bookmarkStart w:id="376" w:name="_Toc312080595"/>
      <w:r>
        <w:t>CleanUp</w:t>
      </w:r>
      <w:bookmarkEnd w:id="375"/>
      <w:bookmarkEnd w:id="376"/>
    </w:p>
    <w:p w:rsidR="002468E7" w:rsidRPr="00C10FD7" w:rsidRDefault="002468E7" w:rsidP="0002337D">
      <w:r>
        <w:t>Für das CleanUp des Codes wurden folgende Einstellungen vorgenommen:</w:t>
      </w:r>
    </w:p>
    <w:p w:rsidR="002468E7" w:rsidRDefault="002468E7" w:rsidP="0002337D">
      <w:pPr>
        <w:keepNext/>
      </w:pPr>
      <w:r>
        <w:rPr>
          <w:noProof/>
          <w:lang w:eastAsia="de-CH"/>
        </w:rPr>
        <w:lastRenderedPageBreak/>
        <w:drawing>
          <wp:inline distT="0" distB="0" distL="0" distR="0" wp14:anchorId="474EB48C" wp14:editId="317128D1">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3147389"/>
                    </a:xfrm>
                    <a:prstGeom prst="rect">
                      <a:avLst/>
                    </a:prstGeom>
                  </pic:spPr>
                </pic:pic>
              </a:graphicData>
            </a:graphic>
          </wp:inline>
        </w:drawing>
      </w:r>
    </w:p>
    <w:p w:rsidR="002468E7" w:rsidRDefault="002468E7" w:rsidP="0002337D">
      <w:pPr>
        <w:pStyle w:val="Caption"/>
      </w:pPr>
      <w:bookmarkStart w:id="377" w:name="_Toc311469973"/>
      <w:bookmarkStart w:id="378" w:name="_Toc312080630"/>
      <w:r>
        <w:t xml:space="preserve">Abbildung </w:t>
      </w:r>
      <w:fldSimple w:instr=" SEQ Abbildung \* ARABIC ">
        <w:r>
          <w:rPr>
            <w:noProof/>
          </w:rPr>
          <w:t>29</w:t>
        </w:r>
      </w:fldSimple>
      <w:r>
        <w:t xml:space="preserve"> - Code Clean Up</w:t>
      </w:r>
      <w:bookmarkEnd w:id="377"/>
      <w:r>
        <w:t xml:space="preserve"> Einstellungen</w:t>
      </w:r>
      <w:bookmarkEnd w:id="378"/>
    </w:p>
    <w:p w:rsidR="002468E7" w:rsidRDefault="002468E7" w:rsidP="0002337D">
      <w:pPr>
        <w:pStyle w:val="Heading2"/>
      </w:pPr>
      <w:bookmarkStart w:id="379" w:name="_Toc311469950"/>
      <w:bookmarkStart w:id="380" w:name="_Toc312080596"/>
      <w:r>
        <w:t>Dokumentation Quellcode</w:t>
      </w:r>
      <w:bookmarkEnd w:id="379"/>
      <w:bookmarkEnd w:id="380"/>
    </w:p>
    <w:p w:rsidR="002468E7" w:rsidRDefault="002468E7" w:rsidP="00EC50B1">
      <w:r>
        <w:t>Zur Dokumentation des Quellcodes wurde Ghost Doc verwendet. Dadurch war die Dokumentation einiges einfacher, da sinnvolle Standardkommentare generiert werden, die bei Bedarg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Default="002468E7" w:rsidP="0050037D">
      <w:pPr>
        <w:pStyle w:val="Heading1"/>
      </w:pPr>
      <w:bookmarkStart w:id="381" w:name="_Toc312080597"/>
      <w:r>
        <w:lastRenderedPageBreak/>
        <w:t>Code Reviews</w:t>
      </w:r>
      <w:bookmarkEnd w:id="381"/>
    </w:p>
    <w:p w:rsidR="002468E7" w:rsidRDefault="002468E7" w:rsidP="0050037D">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554A1F">
      <w:r>
        <w:t>Zusätzlich zu den internen Reviews wurden auch Code Reviews mit den externen Personen Christian Moser und Michael Gfeller durchgeführt.</w:t>
      </w:r>
    </w:p>
    <w:tbl>
      <w:tblPr>
        <w:tblStyle w:val="MediumShading1-Accent1"/>
        <w:tblW w:w="0" w:type="auto"/>
        <w:tblInd w:w="108" w:type="dxa"/>
        <w:tblLook w:val="0420" w:firstRow="1" w:lastRow="0" w:firstColumn="0" w:lastColumn="0" w:noHBand="0" w:noVBand="1"/>
      </w:tblPr>
      <w:tblGrid>
        <w:gridCol w:w="1276"/>
        <w:gridCol w:w="2268"/>
        <w:gridCol w:w="3544"/>
      </w:tblGrid>
      <w:tr w:rsidR="002468E7" w:rsidTr="001A14C0">
        <w:trPr>
          <w:cnfStyle w:val="100000000000" w:firstRow="1" w:lastRow="0" w:firstColumn="0" w:lastColumn="0" w:oddVBand="0" w:evenVBand="0" w:oddHBand="0" w:evenHBand="0" w:firstRowFirstColumn="0" w:firstRowLastColumn="0" w:lastRowFirstColumn="0" w:lastRowLastColumn="0"/>
        </w:trPr>
        <w:tc>
          <w:tcPr>
            <w:tcW w:w="1276" w:type="dxa"/>
          </w:tcPr>
          <w:p w:rsidR="002468E7" w:rsidRDefault="002468E7" w:rsidP="001A14C0">
            <w:r>
              <w:t>Datum</w:t>
            </w:r>
          </w:p>
        </w:tc>
        <w:tc>
          <w:tcPr>
            <w:tcW w:w="2268" w:type="dxa"/>
          </w:tcPr>
          <w:p w:rsidR="002468E7" w:rsidRDefault="002468E7" w:rsidP="001A14C0">
            <w:r>
              <w:t>Review</w:t>
            </w:r>
          </w:p>
        </w:tc>
        <w:tc>
          <w:tcPr>
            <w:tcW w:w="3544" w:type="dxa"/>
          </w:tcPr>
          <w:p w:rsidR="002468E7" w:rsidRDefault="002468E7" w:rsidP="001A14C0">
            <w:r>
              <w:t>Externe Person</w:t>
            </w:r>
          </w:p>
        </w:tc>
      </w:tr>
      <w:tr w:rsidR="002468E7" w:rsidRPr="002468E7" w:rsidTr="001A14C0">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1A14C0">
            <w:pPr>
              <w:rPr>
                <w:b/>
              </w:rPr>
            </w:pPr>
            <w:r>
              <w:t>04.11</w:t>
            </w:r>
            <w:r w:rsidRPr="00F9181E">
              <w:t>.2011</w:t>
            </w:r>
          </w:p>
        </w:tc>
        <w:tc>
          <w:tcPr>
            <w:tcW w:w="2268" w:type="dxa"/>
          </w:tcPr>
          <w:p w:rsidR="002468E7" w:rsidRPr="00F9181E" w:rsidRDefault="002468E7" w:rsidP="001A14C0">
            <w:r>
              <w:t>Review Sprint 4</w:t>
            </w:r>
          </w:p>
        </w:tc>
        <w:tc>
          <w:tcPr>
            <w:tcW w:w="3544" w:type="dxa"/>
          </w:tcPr>
          <w:p w:rsidR="002468E7" w:rsidRPr="00B605BF" w:rsidRDefault="002468E7" w:rsidP="001A14C0">
            <w:pPr>
              <w:rPr>
                <w:lang w:val="en-US"/>
              </w:rPr>
            </w:pPr>
            <w:r w:rsidRPr="00B605BF">
              <w:rPr>
                <w:lang w:val="en-US"/>
              </w:rPr>
              <w:t>Christian Moser, Zühlke Engineering AG</w:t>
            </w:r>
          </w:p>
        </w:tc>
      </w:tr>
      <w:tr w:rsidR="002468E7" w:rsidRPr="002468E7" w:rsidTr="001A14C0">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1A14C0">
            <w:pPr>
              <w:rPr>
                <w:b/>
              </w:rPr>
            </w:pPr>
            <w:r>
              <w:t>25.11</w:t>
            </w:r>
            <w:r w:rsidRPr="00F9181E">
              <w:t>.2011</w:t>
            </w:r>
          </w:p>
        </w:tc>
        <w:tc>
          <w:tcPr>
            <w:tcW w:w="2268" w:type="dxa"/>
          </w:tcPr>
          <w:p w:rsidR="002468E7" w:rsidRPr="00F9181E" w:rsidRDefault="002468E7" w:rsidP="001A14C0">
            <w:r>
              <w:t>Review Sprint 5</w:t>
            </w:r>
          </w:p>
        </w:tc>
        <w:tc>
          <w:tcPr>
            <w:tcW w:w="3544" w:type="dxa"/>
          </w:tcPr>
          <w:p w:rsidR="002468E7" w:rsidRPr="00B605BF" w:rsidRDefault="002468E7" w:rsidP="001A14C0">
            <w:pPr>
              <w:rPr>
                <w:lang w:val="en-US"/>
              </w:rPr>
            </w:pPr>
            <w:r w:rsidRPr="00B605BF">
              <w:rPr>
                <w:lang w:val="en-US"/>
              </w:rPr>
              <w:t>Christian Moser, Zühlke Engineering AG</w:t>
            </w:r>
          </w:p>
        </w:tc>
      </w:tr>
      <w:tr w:rsidR="002468E7" w:rsidRPr="00F9181E" w:rsidTr="001A14C0">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1A14C0">
            <w:pPr>
              <w:rPr>
                <w:b/>
              </w:rPr>
            </w:pPr>
            <w:r>
              <w:t>09.12</w:t>
            </w:r>
            <w:r w:rsidRPr="00F9181E">
              <w:t>.2011</w:t>
            </w:r>
          </w:p>
        </w:tc>
        <w:tc>
          <w:tcPr>
            <w:tcW w:w="2268" w:type="dxa"/>
          </w:tcPr>
          <w:p w:rsidR="002468E7" w:rsidRPr="00F9181E" w:rsidRDefault="002468E7" w:rsidP="001A14C0">
            <w:r>
              <w:t>Review Sprint 6</w:t>
            </w:r>
          </w:p>
        </w:tc>
        <w:tc>
          <w:tcPr>
            <w:tcW w:w="3544" w:type="dxa"/>
          </w:tcPr>
          <w:p w:rsidR="002468E7" w:rsidRPr="00F9181E" w:rsidRDefault="002468E7" w:rsidP="001A14C0">
            <w:r>
              <w:t>Michael Gfeller, IFS HSR</w:t>
            </w:r>
          </w:p>
        </w:tc>
      </w:tr>
      <w:tr w:rsidR="002468E7" w:rsidRPr="00F9181E" w:rsidTr="001A14C0">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1A14C0">
            <w:pPr>
              <w:rPr>
                <w:b/>
              </w:rPr>
            </w:pPr>
            <w:r>
              <w:t>16.12</w:t>
            </w:r>
            <w:r w:rsidRPr="00F9181E">
              <w:t>.2011</w:t>
            </w:r>
          </w:p>
        </w:tc>
        <w:tc>
          <w:tcPr>
            <w:tcW w:w="2268" w:type="dxa"/>
          </w:tcPr>
          <w:p w:rsidR="002468E7" w:rsidRPr="00F9181E" w:rsidRDefault="002468E7" w:rsidP="001A14C0">
            <w:r>
              <w:t>Review Projektabgabe</w:t>
            </w:r>
          </w:p>
        </w:tc>
        <w:tc>
          <w:tcPr>
            <w:tcW w:w="3544" w:type="dxa"/>
          </w:tcPr>
          <w:p w:rsidR="002468E7" w:rsidRPr="00F9181E" w:rsidRDefault="002468E7" w:rsidP="00830B61">
            <w:pPr>
              <w:keepNext/>
            </w:pPr>
            <w:r>
              <w:t>Michael Gfeller, IFS HSR</w:t>
            </w:r>
          </w:p>
        </w:tc>
      </w:tr>
    </w:tbl>
    <w:p w:rsidR="002468E7" w:rsidRDefault="002468E7">
      <w:pPr>
        <w:pStyle w:val="Caption"/>
      </w:pPr>
      <w:bookmarkStart w:id="382" w:name="_Toc312080632"/>
      <w:r>
        <w:t xml:space="preserve">Tabelle </w:t>
      </w:r>
      <w:fldSimple w:instr=" SEQ Tabelle \* ARABIC ">
        <w:r>
          <w:rPr>
            <w:noProof/>
          </w:rPr>
          <w:t>1</w:t>
        </w:r>
      </w:fldSimple>
      <w:r>
        <w:t xml:space="preserve"> - Code Reviews mit externen Personen</w:t>
      </w:r>
      <w:bookmarkEnd w:id="382"/>
    </w:p>
    <w:p w:rsidR="002468E7" w:rsidRDefault="002468E7" w:rsidP="00554A1F">
      <w:pPr>
        <w:pStyle w:val="Heading3"/>
      </w:pPr>
      <w:bookmarkStart w:id="383" w:name="_Toc312080598"/>
      <w:r>
        <w:t>04.11.2011</w:t>
      </w:r>
      <w:bookmarkEnd w:id="383"/>
    </w:p>
    <w:p w:rsidR="002468E7" w:rsidRPr="006E6A4F" w:rsidRDefault="002468E7" w:rsidP="00554A1F">
      <w:r w:rsidRPr="006E6A4F">
        <w:t>Review mit: Christian Moser</w:t>
      </w:r>
    </w:p>
    <w:p w:rsidR="002468E7" w:rsidRPr="006E6A4F" w:rsidRDefault="002468E7" w:rsidP="00554A1F">
      <w:r w:rsidRPr="006E6A4F">
        <w:t>Anwesend: Christian Moser, Christina Heidt, Delia Treichler, Lukas Elmer</w:t>
      </w:r>
    </w:p>
    <w:p w:rsidR="002468E7" w:rsidRDefault="002468E7" w:rsidP="00554A1F">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554A1F">
      <w:pPr>
        <w:pStyle w:val="Heading3"/>
      </w:pPr>
      <w:bookmarkStart w:id="384" w:name="_Toc312080599"/>
      <w:r>
        <w:t>25.11.2011</w:t>
      </w:r>
      <w:bookmarkEnd w:id="384"/>
    </w:p>
    <w:p w:rsidR="002468E7" w:rsidRPr="006E6A4F" w:rsidRDefault="002468E7" w:rsidP="006E6A4F">
      <w:r w:rsidRPr="006E6A4F">
        <w:t>Review mit: Christian Moser</w:t>
      </w:r>
    </w:p>
    <w:p w:rsidR="002468E7" w:rsidRPr="006E6A4F" w:rsidRDefault="002468E7" w:rsidP="006E6A4F">
      <w:r w:rsidRPr="006E6A4F">
        <w:t>Anwesend: Christian Moser, Christina Heidt, Delia Treichler, Lukas Elmer</w:t>
      </w:r>
    </w:p>
    <w:p w:rsidR="002468E7" w:rsidRDefault="002468E7" w:rsidP="0050037D">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50037D">
      <w:pPr>
        <w:pStyle w:val="Heading3"/>
      </w:pPr>
      <w:bookmarkStart w:id="385" w:name="_Toc312080600"/>
      <w:r>
        <w:t>09.12.2011</w:t>
      </w:r>
      <w:bookmarkEnd w:id="385"/>
    </w:p>
    <w:p w:rsidR="002468E7" w:rsidRPr="006E6A4F" w:rsidRDefault="002468E7" w:rsidP="006E6A4F">
      <w:r w:rsidRPr="006E6A4F">
        <w:t xml:space="preserve">Review mit: Michael Gfeller </w:t>
      </w:r>
    </w:p>
    <w:p w:rsidR="002468E7" w:rsidRPr="006E6A4F" w:rsidRDefault="002468E7" w:rsidP="006E6A4F">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lastRenderedPageBreak/>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6E6A4F">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50037D">
      <w:pPr>
        <w:pStyle w:val="Heading3"/>
      </w:pPr>
      <w:bookmarkStart w:id="386" w:name="_Toc312080601"/>
      <w:r w:rsidRPr="0033402F">
        <w:t>16.12.2011</w:t>
      </w:r>
      <w:bookmarkEnd w:id="386"/>
    </w:p>
    <w:p w:rsidR="002468E7" w:rsidRPr="00344E09" w:rsidRDefault="002468E7" w:rsidP="00344E09">
      <w:r w:rsidRPr="00344E09">
        <w:t>Review mit: Michael Gfeller</w:t>
      </w:r>
    </w:p>
    <w:p w:rsidR="002468E7" w:rsidRPr="00344E09" w:rsidRDefault="002468E7" w:rsidP="0050037D">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AD436F">
      <w:pPr>
        <w:keepNext/>
      </w:pPr>
      <w:r>
        <w:rPr>
          <w:noProof/>
          <w:lang w:eastAsia="de-CH"/>
        </w:rPr>
        <w:drawing>
          <wp:inline distT="0" distB="0" distL="0" distR="0" wp14:anchorId="4BE6A077" wp14:editId="69A6C208">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670768"/>
                    </a:xfrm>
                    <a:prstGeom prst="rect">
                      <a:avLst/>
                    </a:prstGeom>
                  </pic:spPr>
                </pic:pic>
              </a:graphicData>
            </a:graphic>
          </wp:inline>
        </w:drawing>
      </w:r>
    </w:p>
    <w:p w:rsidR="002468E7" w:rsidRDefault="002468E7" w:rsidP="00AD436F">
      <w:pPr>
        <w:pStyle w:val="Caption"/>
      </w:pPr>
      <w:bookmarkStart w:id="387" w:name="_Toc312080631"/>
      <w:r>
        <w:t xml:space="preserve">Abbildung </w:t>
      </w:r>
      <w:fldSimple w:instr=" SEQ Abbildung \* ARABIC ">
        <w:r>
          <w:rPr>
            <w:noProof/>
          </w:rPr>
          <w:t>30</w:t>
        </w:r>
      </w:fldSimple>
      <w:r>
        <w:t xml:space="preserve"> - Laufzeitwarnungen</w:t>
      </w:r>
      <w:bookmarkEnd w:id="387"/>
    </w:p>
    <w:p w:rsidR="002468E7" w:rsidRDefault="002468E7" w:rsidP="0050037D">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63036E" w:rsidRDefault="0063036E" w:rsidP="0063036E"/>
    <w:tbl>
      <w:tblPr>
        <w:tblpPr w:leftFromText="187" w:rightFromText="187" w:horzAnchor="margin" w:tblpXSpec="center" w:tblpYSpec="bottom"/>
        <w:tblW w:w="4000" w:type="pct"/>
        <w:tblLook w:val="04A0" w:firstRow="1" w:lastRow="0" w:firstColumn="1" w:lastColumn="0" w:noHBand="0" w:noVBand="1"/>
      </w:tblPr>
      <w:tblGrid>
        <w:gridCol w:w="7442"/>
      </w:tblGrid>
      <w:tr w:rsidR="0063036E" w:rsidTr="006F09FA">
        <w:tc>
          <w:tcPr>
            <w:tcW w:w="7442" w:type="dxa"/>
            <w:tcMar>
              <w:top w:w="216" w:type="dxa"/>
              <w:left w:w="115" w:type="dxa"/>
              <w:bottom w:w="216" w:type="dxa"/>
              <w:right w:w="115" w:type="dxa"/>
            </w:tcMar>
          </w:tcPr>
          <w:p w:rsidR="0063036E" w:rsidRDefault="0063036E" w:rsidP="006F09FA">
            <w:pPr>
              <w:pStyle w:val="NoSpacing"/>
              <w:rPr>
                <w:color w:val="4F81BD" w:themeColor="accent1"/>
              </w:rPr>
            </w:pPr>
          </w:p>
          <w:p w:rsidR="0063036E" w:rsidRPr="000B1504" w:rsidRDefault="0063036E" w:rsidP="006F09FA">
            <w:pPr>
              <w:pStyle w:val="NoSpacing"/>
              <w:rPr>
                <w:color w:val="4F4F59"/>
              </w:rPr>
            </w:pPr>
            <w:r>
              <w:rPr>
                <w:color w:val="4F4F59"/>
              </w:rPr>
              <w:t xml:space="preserve">Elmer Lukas, Heidt Christina, </w:t>
            </w:r>
            <w:r w:rsidRPr="000B1504">
              <w:rPr>
                <w:color w:val="4F4F59"/>
              </w:rPr>
              <w:t>Treichler Delia</w:t>
            </w:r>
          </w:p>
          <w:p w:rsidR="0063036E" w:rsidRPr="000B1504" w:rsidRDefault="0063036E" w:rsidP="006F09FA">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63036E" w:rsidRDefault="0063036E" w:rsidP="006F09FA">
            <w:pPr>
              <w:pStyle w:val="NoSpacing"/>
              <w:rPr>
                <w:color w:val="4F81BD" w:themeColor="accent1"/>
              </w:rPr>
            </w:pPr>
          </w:p>
        </w:tc>
      </w:tr>
    </w:tbl>
    <w:p w:rsidR="0063036E" w:rsidRDefault="0063036E" w:rsidP="0063036E"/>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63036E" w:rsidTr="006F09FA">
        <w:tc>
          <w:tcPr>
            <w:tcW w:w="7442" w:type="dxa"/>
            <w:tcMar>
              <w:top w:w="216" w:type="dxa"/>
              <w:left w:w="115" w:type="dxa"/>
              <w:bottom w:w="216" w:type="dxa"/>
              <w:right w:w="115" w:type="dxa"/>
            </w:tcMar>
          </w:tcPr>
          <w:p w:rsidR="0063036E" w:rsidRPr="00CD5CAB" w:rsidRDefault="0063036E" w:rsidP="006F09FA">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63036E" w:rsidTr="006F09FA">
        <w:tc>
          <w:tcPr>
            <w:tcW w:w="7442" w:type="dxa"/>
          </w:tcPr>
          <w:p w:rsidR="0063036E" w:rsidRDefault="0063036E" w:rsidP="006F09FA">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Schlussfolgerung</w:t>
            </w:r>
          </w:p>
        </w:tc>
      </w:tr>
      <w:tr w:rsidR="0063036E" w:rsidTr="006F09FA">
        <w:tc>
          <w:tcPr>
            <w:tcW w:w="7442" w:type="dxa"/>
            <w:tcMar>
              <w:top w:w="216" w:type="dxa"/>
              <w:left w:w="115" w:type="dxa"/>
              <w:bottom w:w="216" w:type="dxa"/>
              <w:right w:w="115" w:type="dxa"/>
            </w:tcMar>
          </w:tcPr>
          <w:p w:rsidR="0063036E" w:rsidRDefault="0063036E" w:rsidP="006F09FA">
            <w:pPr>
              <w:pStyle w:val="NoSpacing"/>
              <w:rPr>
                <w:rFonts w:asciiTheme="majorHAnsi" w:eastAsiaTheme="majorEastAsia" w:hAnsiTheme="majorHAnsi" w:cstheme="majorBidi"/>
              </w:rPr>
            </w:pPr>
          </w:p>
        </w:tc>
      </w:tr>
    </w:tbl>
    <w:p w:rsidR="0063036E" w:rsidRDefault="0063036E" w:rsidP="0063036E">
      <w:pPr>
        <w:rPr>
          <w:b/>
          <w:bCs/>
        </w:rPr>
      </w:pPr>
      <w:r>
        <w:rPr>
          <w:b/>
          <w:bCs/>
          <w:noProof/>
          <w:lang w:eastAsia="de-CH"/>
        </w:rPr>
        <w:drawing>
          <wp:anchor distT="0" distB="0" distL="114300" distR="114300" simplePos="0" relativeHeight="251697152"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10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36E" w:rsidRPr="000C119B" w:rsidRDefault="0063036E" w:rsidP="0063036E">
      <w:pPr>
        <w:spacing w:after="0"/>
        <w:rPr>
          <w:b/>
          <w:bCs/>
        </w:rPr>
      </w:pPr>
      <w:r>
        <w:rPr>
          <w:b/>
          <w:bCs/>
        </w:rPr>
        <w:br w:type="page"/>
      </w:r>
    </w:p>
    <w:p w:rsidR="00445B52" w:rsidRDefault="00445B52" w:rsidP="00E711E0">
      <w:pPr>
        <w:pStyle w:val="Heading1"/>
      </w:pPr>
      <w:bookmarkStart w:id="388" w:name="_Toc312050355"/>
      <w:r>
        <w:lastRenderedPageBreak/>
        <w:t>Dokumentinformationen</w:t>
      </w:r>
      <w:bookmarkEnd w:id="388"/>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5E1B49">
            <w:r>
              <w:t>Datum</w:t>
            </w:r>
          </w:p>
        </w:tc>
        <w:tc>
          <w:tcPr>
            <w:tcW w:w="993" w:type="dxa"/>
          </w:tcPr>
          <w:p w:rsidR="00445B52" w:rsidRDefault="00445B52" w:rsidP="005E1B49">
            <w:r>
              <w:t>Version</w:t>
            </w:r>
          </w:p>
        </w:tc>
        <w:tc>
          <w:tcPr>
            <w:tcW w:w="4674" w:type="dxa"/>
          </w:tcPr>
          <w:p w:rsidR="00445B52" w:rsidRDefault="00445B52" w:rsidP="005E1B49">
            <w:r>
              <w:t>Änderung</w:t>
            </w:r>
          </w:p>
        </w:tc>
        <w:tc>
          <w:tcPr>
            <w:tcW w:w="2303" w:type="dxa"/>
          </w:tcPr>
          <w:p w:rsidR="00445B52" w:rsidRDefault="00445B52" w:rsidP="005E1B49">
            <w:r>
              <w:t>Autor</w:t>
            </w:r>
          </w:p>
        </w:tc>
      </w:tr>
      <w:tr w:rsidR="00445B52" w:rsidRPr="00F9181E" w:rsidTr="00490E70">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490E70">
            <w:pPr>
              <w:rPr>
                <w:b/>
              </w:rPr>
            </w:pPr>
            <w:r>
              <w:t>14.12</w:t>
            </w:r>
            <w:r w:rsidRPr="00F9181E">
              <w:t>.2011</w:t>
            </w:r>
          </w:p>
        </w:tc>
        <w:tc>
          <w:tcPr>
            <w:tcW w:w="993" w:type="dxa"/>
          </w:tcPr>
          <w:p w:rsidR="00445B52" w:rsidRPr="00F9181E" w:rsidRDefault="00445B52" w:rsidP="00490E70">
            <w:r w:rsidRPr="00F9181E">
              <w:t>1.0</w:t>
            </w:r>
          </w:p>
        </w:tc>
        <w:tc>
          <w:tcPr>
            <w:tcW w:w="4674" w:type="dxa"/>
          </w:tcPr>
          <w:p w:rsidR="00445B52" w:rsidRPr="00F9181E" w:rsidRDefault="00445B52" w:rsidP="00490E70">
            <w:r w:rsidRPr="00F9181E">
              <w:t>Erste Version des Dokuments</w:t>
            </w:r>
          </w:p>
        </w:tc>
        <w:tc>
          <w:tcPr>
            <w:tcW w:w="2303" w:type="dxa"/>
          </w:tcPr>
          <w:p w:rsidR="00445B52" w:rsidRPr="00F9181E" w:rsidRDefault="00445B52" w:rsidP="00490E70">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5E1B49">
            <w:pPr>
              <w:rPr>
                <w:b/>
              </w:rPr>
            </w:pPr>
            <w:r>
              <w:t>15.12</w:t>
            </w:r>
            <w:r w:rsidRPr="00F9181E">
              <w:t>.2011</w:t>
            </w:r>
          </w:p>
        </w:tc>
        <w:tc>
          <w:tcPr>
            <w:tcW w:w="993" w:type="dxa"/>
          </w:tcPr>
          <w:p w:rsidR="00445B52" w:rsidRPr="00F9181E" w:rsidRDefault="00445B52" w:rsidP="005E1B49">
            <w:r>
              <w:t>1.1</w:t>
            </w:r>
          </w:p>
        </w:tc>
        <w:tc>
          <w:tcPr>
            <w:tcW w:w="4674" w:type="dxa"/>
          </w:tcPr>
          <w:p w:rsidR="00445B52" w:rsidRPr="00F9181E" w:rsidRDefault="00445B52" w:rsidP="005E1B49">
            <w:r>
              <w:t>Review</w:t>
            </w:r>
          </w:p>
        </w:tc>
        <w:tc>
          <w:tcPr>
            <w:tcW w:w="2303" w:type="dxa"/>
          </w:tcPr>
          <w:p w:rsidR="00445B52" w:rsidRPr="00F9181E" w:rsidRDefault="00445B52" w:rsidP="005E1B49">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5E1B49">
            <w:r>
              <w:t>21.12.2011</w:t>
            </w:r>
          </w:p>
        </w:tc>
        <w:tc>
          <w:tcPr>
            <w:tcW w:w="993" w:type="dxa"/>
          </w:tcPr>
          <w:p w:rsidR="00445B52" w:rsidRDefault="00445B52" w:rsidP="005E1B49">
            <w:r>
              <w:t>1.2</w:t>
            </w:r>
          </w:p>
        </w:tc>
        <w:tc>
          <w:tcPr>
            <w:tcW w:w="4674" w:type="dxa"/>
          </w:tcPr>
          <w:p w:rsidR="00445B52" w:rsidRDefault="00445B52" w:rsidP="005E1B49">
            <w:r>
              <w:t>Korrekturen</w:t>
            </w:r>
          </w:p>
        </w:tc>
        <w:tc>
          <w:tcPr>
            <w:tcW w:w="2303" w:type="dxa"/>
          </w:tcPr>
          <w:p w:rsidR="00445B52" w:rsidRDefault="00445B52" w:rsidP="005E1B49">
            <w:r>
              <w:t>dtreichl</w:t>
            </w:r>
          </w:p>
        </w:tc>
      </w:tr>
    </w:tbl>
    <w:p w:rsidR="00445B52" w:rsidRDefault="00445B52">
      <w:pPr>
        <w:rPr>
          <w:rFonts w:asciiTheme="majorHAnsi" w:hAnsiTheme="majorHAnsi"/>
          <w:b/>
          <w:bCs/>
          <w:color w:val="4F4F59"/>
          <w:spacing w:val="15"/>
          <w:sz w:val="24"/>
          <w:szCs w:val="22"/>
        </w:rPr>
      </w:pPr>
      <w:r>
        <w:br w:type="page"/>
      </w:r>
    </w:p>
    <w:p w:rsidR="00445B52" w:rsidRDefault="00445B52" w:rsidP="00993E01">
      <w:pPr>
        <w:pStyle w:val="Heading1"/>
      </w:pPr>
      <w:bookmarkStart w:id="389" w:name="_Toc312050358"/>
      <w:r>
        <w:lastRenderedPageBreak/>
        <w:t>Ergebnisse</w:t>
      </w:r>
      <w:bookmarkEnd w:id="389"/>
    </w:p>
    <w:p w:rsidR="00445B52" w:rsidRDefault="00445B52" w:rsidP="00C10A22">
      <w:r>
        <w:t>Folgende Anforderungen wurden zu Beginn der Arbeit von der Zühlke Engineering AG gestellt (Siehe dazu Todo: Aufgabenstellung verlinken):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514643">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514643">
      <w:pPr>
        <w:rPr>
          <w:b/>
        </w:rPr>
      </w:pPr>
    </w:p>
    <w:p w:rsidR="00445B52" w:rsidRPr="000F3752" w:rsidRDefault="00445B52" w:rsidP="00514643">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514643">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514643">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D03391">
      <w:pPr>
        <w:pStyle w:val="ListParagraph"/>
        <w:rPr>
          <w:b/>
        </w:rPr>
      </w:pPr>
    </w:p>
    <w:p w:rsidR="00445B52" w:rsidRDefault="00445B52" w:rsidP="00D03391">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D03391">
      <w:r>
        <w:t>Die Qualität der Anwendung wurde während der Entwicklung immer wieder durch Testpersonen, welche den evaluierten Nutzerprofilen entsprechen, verifiziert.</w:t>
      </w:r>
    </w:p>
    <w:p w:rsidR="00445B52" w:rsidRDefault="00445B52" w:rsidP="00807F40">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D03391"/>
    <w:p w:rsidR="00445B52" w:rsidRDefault="00445B52" w:rsidP="00BB0712">
      <w:pPr>
        <w:pStyle w:val="Heading2"/>
      </w:pPr>
      <w:bookmarkStart w:id="390" w:name="_Toc312050359"/>
      <w:r>
        <w:lastRenderedPageBreak/>
        <w:t>Vergleich zur bestehenden Lösung</w:t>
      </w:r>
      <w:bookmarkEnd w:id="390"/>
    </w:p>
    <w:p w:rsidR="00445B52" w:rsidRDefault="00445B52" w:rsidP="003E0175">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Default="00445B52" w:rsidP="005C3645">
      <w:pPr>
        <w:pStyle w:val="Heading1"/>
      </w:pPr>
      <w:bookmarkStart w:id="391" w:name="_Toc312050360"/>
      <w:r>
        <w:lastRenderedPageBreak/>
        <w:t>Ausblick</w:t>
      </w:r>
      <w:bookmarkEnd w:id="391"/>
    </w:p>
    <w:p w:rsidR="00445B52" w:rsidRDefault="00445B52" w:rsidP="00DA4A90">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(siehe Todo: Verweis auf Aufgabenstellung)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445B52" w:rsidRDefault="00445B52" w:rsidP="00445B52"/>
    <w:tbl>
      <w:tblPr>
        <w:tblpPr w:leftFromText="187" w:rightFromText="187" w:horzAnchor="margin" w:tblpXSpec="center" w:tblpYSpec="bottom"/>
        <w:tblW w:w="4000" w:type="pct"/>
        <w:tblLook w:val="04A0" w:firstRow="1" w:lastRow="0" w:firstColumn="1" w:lastColumn="0" w:noHBand="0" w:noVBand="1"/>
      </w:tblPr>
      <w:tblGrid>
        <w:gridCol w:w="7442"/>
      </w:tblGrid>
      <w:tr w:rsidR="00445B52" w:rsidTr="006F09FA">
        <w:tc>
          <w:tcPr>
            <w:tcW w:w="7442" w:type="dxa"/>
            <w:tcMar>
              <w:top w:w="216" w:type="dxa"/>
              <w:left w:w="115" w:type="dxa"/>
              <w:bottom w:w="216" w:type="dxa"/>
              <w:right w:w="115" w:type="dxa"/>
            </w:tcMar>
          </w:tcPr>
          <w:p w:rsidR="00445B52" w:rsidRDefault="00445B52" w:rsidP="006F09FA">
            <w:pPr>
              <w:pStyle w:val="NoSpacing"/>
              <w:rPr>
                <w:color w:val="4F81BD" w:themeColor="accent1"/>
              </w:rPr>
            </w:pPr>
          </w:p>
          <w:p w:rsidR="00445B52" w:rsidRPr="000B1504" w:rsidRDefault="00445B52" w:rsidP="006F09FA">
            <w:pPr>
              <w:pStyle w:val="NoSpacing"/>
              <w:rPr>
                <w:color w:val="4F4F59"/>
              </w:rPr>
            </w:pPr>
            <w:r>
              <w:rPr>
                <w:color w:val="4F4F59"/>
              </w:rPr>
              <w:t xml:space="preserve">Elmer Lukas, Heidt Christina, </w:t>
            </w:r>
            <w:r w:rsidRPr="000B1504">
              <w:rPr>
                <w:color w:val="4F4F59"/>
              </w:rPr>
              <w:t>Treichler Delia</w:t>
            </w:r>
          </w:p>
          <w:p w:rsidR="00445B52" w:rsidRPr="000B1504" w:rsidRDefault="00445B52" w:rsidP="006F09FA">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Pr>
                <w:noProof/>
                <w:color w:val="4F4F59"/>
              </w:rPr>
              <w:t>22. Dezember 2011</w:t>
            </w:r>
            <w:r w:rsidRPr="000B1504">
              <w:rPr>
                <w:color w:val="4F4F59"/>
              </w:rPr>
              <w:fldChar w:fldCharType="end"/>
            </w:r>
          </w:p>
          <w:p w:rsidR="00445B52" w:rsidRDefault="00445B52" w:rsidP="006F09FA">
            <w:pPr>
              <w:pStyle w:val="NoSpacing"/>
              <w:rPr>
                <w:color w:val="4F81BD" w:themeColor="accent1"/>
              </w:rPr>
            </w:pPr>
          </w:p>
        </w:tc>
      </w:tr>
    </w:tbl>
    <w:p w:rsidR="00445B52" w:rsidRDefault="00445B52" w:rsidP="00445B52"/>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445B52" w:rsidTr="006F09FA">
        <w:tc>
          <w:tcPr>
            <w:tcW w:w="7442" w:type="dxa"/>
            <w:tcMar>
              <w:top w:w="216" w:type="dxa"/>
              <w:left w:w="115" w:type="dxa"/>
              <w:bottom w:w="216" w:type="dxa"/>
              <w:right w:w="115" w:type="dxa"/>
            </w:tcMar>
          </w:tcPr>
          <w:p w:rsidR="00445B52" w:rsidRPr="00CD5CAB" w:rsidRDefault="00445B52" w:rsidP="006F09FA">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445B52" w:rsidTr="006F09FA">
        <w:tc>
          <w:tcPr>
            <w:tcW w:w="7442" w:type="dxa"/>
          </w:tcPr>
          <w:p w:rsidR="00445B52" w:rsidRDefault="00445B52" w:rsidP="006F09FA">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Projektretrospektive</w:t>
            </w:r>
          </w:p>
        </w:tc>
      </w:tr>
      <w:tr w:rsidR="00445B52" w:rsidTr="006F09FA">
        <w:tc>
          <w:tcPr>
            <w:tcW w:w="7442" w:type="dxa"/>
            <w:tcMar>
              <w:top w:w="216" w:type="dxa"/>
              <w:left w:w="115" w:type="dxa"/>
              <w:bottom w:w="216" w:type="dxa"/>
              <w:right w:w="115" w:type="dxa"/>
            </w:tcMar>
          </w:tcPr>
          <w:p w:rsidR="00445B52" w:rsidRDefault="00445B52" w:rsidP="006F09FA">
            <w:pPr>
              <w:pStyle w:val="NoSpacing"/>
              <w:rPr>
                <w:rFonts w:asciiTheme="majorHAnsi" w:eastAsiaTheme="majorEastAsia" w:hAnsiTheme="majorHAnsi" w:cstheme="majorBidi"/>
              </w:rPr>
            </w:pPr>
          </w:p>
        </w:tc>
      </w:tr>
    </w:tbl>
    <w:p w:rsidR="00445B52" w:rsidRDefault="00445B52" w:rsidP="00445B52">
      <w:pPr>
        <w:rPr>
          <w:b/>
          <w:bCs/>
        </w:rPr>
      </w:pPr>
      <w:r>
        <w:rPr>
          <w:b/>
          <w:bCs/>
          <w:noProof/>
          <w:lang w:eastAsia="de-CH"/>
        </w:rPr>
        <w:drawing>
          <wp:anchor distT="0" distB="0" distL="114300" distR="114300" simplePos="0" relativeHeight="251699200"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10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B52" w:rsidRPr="000C119B" w:rsidRDefault="00445B52" w:rsidP="00445B52">
      <w:pPr>
        <w:spacing w:after="0"/>
        <w:rPr>
          <w:b/>
          <w:bCs/>
        </w:rPr>
      </w:pPr>
      <w:r>
        <w:rPr>
          <w:b/>
          <w:bCs/>
        </w:rPr>
        <w:br w:type="page"/>
      </w:r>
    </w:p>
    <w:p w:rsidR="00BC2578" w:rsidRDefault="00BC2578" w:rsidP="00E711E0">
      <w:pPr>
        <w:pStyle w:val="Heading1"/>
      </w:pPr>
      <w:bookmarkStart w:id="392" w:name="_Toc312246426"/>
      <w:r>
        <w:lastRenderedPageBreak/>
        <w:t>Dokumentinformationen</w:t>
      </w:r>
      <w:bookmarkEnd w:id="392"/>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DA7C7E">
            <w:r>
              <w:t>Datum</w:t>
            </w:r>
          </w:p>
        </w:tc>
        <w:tc>
          <w:tcPr>
            <w:tcW w:w="993" w:type="dxa"/>
          </w:tcPr>
          <w:p w:rsidR="00BC2578" w:rsidRDefault="00BC2578" w:rsidP="00DA7C7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DA7C7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DA7C7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DA7C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DA7C7E">
            <w:pPr>
              <w:rPr>
                <w:b w:val="0"/>
              </w:rPr>
            </w:pPr>
            <w:r>
              <w:rPr>
                <w:b w:val="0"/>
              </w:rPr>
              <w:t>18.12</w:t>
            </w:r>
            <w:r w:rsidRPr="00F9181E">
              <w:rPr>
                <w:b w:val="0"/>
              </w:rPr>
              <w:t>.2011</w:t>
            </w:r>
          </w:p>
        </w:tc>
        <w:tc>
          <w:tcPr>
            <w:tcW w:w="993" w:type="dxa"/>
          </w:tcPr>
          <w:p w:rsidR="00BC2578" w:rsidRPr="00F9181E" w:rsidRDefault="00BC2578" w:rsidP="00DA7C7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DA7C7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DA7C7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DA7C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DA7C7E">
            <w:pPr>
              <w:rPr>
                <w:b w:val="0"/>
              </w:rPr>
            </w:pPr>
            <w:r>
              <w:rPr>
                <w:b w:val="0"/>
              </w:rPr>
              <w:t>19.12</w:t>
            </w:r>
            <w:r w:rsidRPr="00F9181E">
              <w:rPr>
                <w:b w:val="0"/>
              </w:rPr>
              <w:t>.2011</w:t>
            </w:r>
          </w:p>
        </w:tc>
        <w:tc>
          <w:tcPr>
            <w:tcW w:w="993" w:type="dxa"/>
          </w:tcPr>
          <w:p w:rsidR="00BC2578" w:rsidRPr="00F9181E" w:rsidRDefault="00BC2578" w:rsidP="00DA7C7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DA7C7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DA7C7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147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147FA1">
            <w:pPr>
              <w:rPr>
                <w:b w:val="0"/>
              </w:rPr>
            </w:pPr>
            <w:r>
              <w:rPr>
                <w:b w:val="0"/>
              </w:rPr>
              <w:t>20.12.2011</w:t>
            </w:r>
          </w:p>
        </w:tc>
        <w:tc>
          <w:tcPr>
            <w:tcW w:w="993" w:type="dxa"/>
          </w:tcPr>
          <w:p w:rsidR="00BC2578" w:rsidRDefault="00BC2578" w:rsidP="00147FA1">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147FA1">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147FA1">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C016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5E44F4">
            <w:pPr>
              <w:rPr>
                <w:b w:val="0"/>
              </w:rPr>
            </w:pPr>
            <w:r>
              <w:rPr>
                <w:b w:val="0"/>
              </w:rPr>
              <w:t>20.12.2011</w:t>
            </w:r>
          </w:p>
        </w:tc>
        <w:tc>
          <w:tcPr>
            <w:tcW w:w="993" w:type="dxa"/>
          </w:tcPr>
          <w:p w:rsidR="00BC2578" w:rsidRDefault="00BC2578" w:rsidP="00C0167F">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C0167F">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C0167F">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DA7C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4D7409">
            <w:pPr>
              <w:rPr>
                <w:b w:val="0"/>
              </w:rPr>
            </w:pPr>
            <w:r>
              <w:rPr>
                <w:b w:val="0"/>
              </w:rPr>
              <w:t>21.12.2011</w:t>
            </w:r>
          </w:p>
        </w:tc>
        <w:tc>
          <w:tcPr>
            <w:tcW w:w="993" w:type="dxa"/>
          </w:tcPr>
          <w:p w:rsidR="00BC2578" w:rsidRDefault="00BC2578" w:rsidP="00DA7C7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DA7C7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DA7C7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Default="00BC2578" w:rsidP="008722E3">
      <w:pPr>
        <w:pStyle w:val="Heading1"/>
      </w:pPr>
      <w:bookmarkStart w:id="393" w:name="_Toc312246431"/>
      <w:r>
        <w:lastRenderedPageBreak/>
        <w:t>Methoden und Technologien</w:t>
      </w:r>
      <w:bookmarkEnd w:id="393"/>
    </w:p>
    <w:p w:rsidR="00BC2578" w:rsidRDefault="00BC2578" w:rsidP="00595646">
      <w:r>
        <w:t>Zu Beginn von Project Flip 2.0 wurde eine grobe Projektplanung im Redmine (Projekplanungstool und Ticketingsystem) gemacht, in der die wichtigsten Aspekte beschrieben wurden und alle Kalenderdaten festgehalten wurden.</w:t>
      </w:r>
    </w:p>
    <w:p w:rsidR="00BC2578" w:rsidRDefault="00BC2578" w:rsidP="00595646">
      <w:r>
        <w:t>Während des Projektes wurde dann stark agil nach Scrum gearbeitet. Die 14 Wochen, welche das Projekt dauerte, wurden in 7 Sprints zerlegt, in denen man sich auf gewisse Punkte konzentrierte.</w:t>
      </w:r>
    </w:p>
    <w:p w:rsidR="00BC2578" w:rsidRDefault="00BC2578" w:rsidP="00595646">
      <w:r>
        <w:t>Zu Beginn jedes Sprints wurde die Planung für den Sprint durchgeführt, was sich als riesigen Vorteil erwies, denn so konnten die Anforderungen viel genauer aufgefasst werden.</w:t>
      </w:r>
    </w:p>
    <w:p w:rsidR="00BC2578" w:rsidRDefault="00BC2578" w:rsidP="00595646">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595646">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595646">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595646">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595646">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595646">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595646">
      <w:r>
        <w:t>Sehr schön war das Gefühl, ein starkes, motiviertes Team mit viel Wissen hinter sich zu haben. So konnten wir während der vollen Projektdauer bei Unklarheiten um Rat fragen, ohne viel Zeit zu verlieren.</w:t>
      </w:r>
    </w:p>
    <w:p w:rsidR="00BC2578" w:rsidRDefault="00BC2578" w:rsidP="00595646">
      <w:r>
        <w:t>Ganz speziell unterstützt haben uns Markus Stolze (IFS, HSR), Christian Moser und Marco Balzarini (Zühlke Engineering AG). An dieser Stelle einen ganz herzlichen Dank an diese Personen.</w:t>
      </w:r>
    </w:p>
    <w:p w:rsidR="00BC2578" w:rsidRPr="00C75F32" w:rsidRDefault="00BC2578" w:rsidP="00C75F32"/>
    <w:p w:rsidR="00BC2578" w:rsidRDefault="00BC2578">
      <w:pPr>
        <w:rPr>
          <w:rFonts w:asciiTheme="majorHAnsi" w:hAnsiTheme="majorHAnsi"/>
          <w:b/>
          <w:bCs/>
          <w:color w:val="4F4F59"/>
          <w:spacing w:val="15"/>
          <w:sz w:val="24"/>
          <w:szCs w:val="22"/>
        </w:rPr>
      </w:pPr>
      <w:r>
        <w:br w:type="page"/>
      </w:r>
    </w:p>
    <w:p w:rsidR="00BC2578" w:rsidRPr="00C75F32" w:rsidRDefault="00BC2578" w:rsidP="00C75F32">
      <w:pPr>
        <w:pStyle w:val="Heading1"/>
      </w:pPr>
      <w:bookmarkStart w:id="394" w:name="_Toc312246432"/>
      <w:r>
        <w:lastRenderedPageBreak/>
        <w:t>Persönliche Berichte</w:t>
      </w:r>
      <w:bookmarkStart w:id="395" w:name="_Toc312045265"/>
      <w:bookmarkEnd w:id="394"/>
    </w:p>
    <w:p w:rsidR="00BC2578" w:rsidRDefault="00BC2578" w:rsidP="005B6AED">
      <w:pPr>
        <w:pStyle w:val="Heading2"/>
      </w:pPr>
      <w:bookmarkStart w:id="396" w:name="_Toc312246433"/>
      <w:r>
        <w:t>Lukas Elmer</w:t>
      </w:r>
      <w:bookmarkEnd w:id="395"/>
      <w:bookmarkEnd w:id="396"/>
    </w:p>
    <w:p w:rsidR="00BC2578" w:rsidRDefault="00BC2578" w:rsidP="00595646">
      <w:bookmarkStart w:id="397"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 ich mich auch für ein benutzer</w:t>
      </w:r>
      <w:r>
        <w:softHyphen/>
        <w:t>zen</w:t>
      </w:r>
      <w:r>
        <w:softHyphen/>
        <w:t>trier</w:t>
      </w:r>
      <w:r>
        <w:softHyphen/>
        <w:t>tes Vorgehen und war so bei Markus Stolze an der richtigen Adresse.</w:t>
      </w:r>
    </w:p>
    <w:p w:rsidR="00BC2578" w:rsidRDefault="00BC2578" w:rsidP="00595646">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595646">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595646">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595646">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595646">
      <w:r>
        <w:t>Etwas enttäuschend war auch, dass der Surface 2 nicht rechtzeitig geliefert werden konnte.</w:t>
      </w:r>
    </w:p>
    <w:p w:rsidR="00BC2578" w:rsidRDefault="00BC2578" w:rsidP="00595646">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595646">
      <w:r>
        <w:t>Zusammenfassend würde ich das Projekt doch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5B6AED">
      <w:pPr>
        <w:pStyle w:val="Heading2"/>
      </w:pPr>
      <w:bookmarkStart w:id="398" w:name="_Toc312246434"/>
      <w:r>
        <w:lastRenderedPageBreak/>
        <w:t>Christina Heidt</w:t>
      </w:r>
      <w:bookmarkEnd w:id="397"/>
      <w:bookmarkEnd w:id="398"/>
    </w:p>
    <w:p w:rsidR="00BC2578" w:rsidRDefault="00BC2578" w:rsidP="002B72A9">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2B72A9">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2B72A9">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2B72A9">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5B6AED">
      <w:pPr>
        <w:pStyle w:val="Heading2"/>
      </w:pPr>
      <w:bookmarkStart w:id="399" w:name="_Toc312045267"/>
      <w:bookmarkStart w:id="400" w:name="_Toc312246435"/>
      <w:r>
        <w:lastRenderedPageBreak/>
        <w:t>Delia Treichler</w:t>
      </w:r>
      <w:bookmarkEnd w:id="399"/>
      <w:bookmarkEnd w:id="400"/>
    </w:p>
    <w:p w:rsidR="00BC2578" w:rsidRPr="004D7409" w:rsidRDefault="00BC2578" w:rsidP="00595646">
      <w:bookmarkStart w:id="401"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eine Einführung in WPF an der HSR.</w:t>
      </w:r>
      <w:r w:rsidRPr="004D7409">
        <w:br/>
      </w:r>
      <w:r w:rsidRPr="004D7409">
        <w:br/>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595646">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595646"/>
    <w:p w:rsidR="00BC2578" w:rsidRPr="004D7409" w:rsidRDefault="00BC2578" w:rsidP="00595646">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595646">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595646"/>
    <w:p w:rsidR="00BC2578" w:rsidRPr="004D7409" w:rsidRDefault="00BC2578" w:rsidP="00595646">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FB4B86">
      <w:pPr>
        <w:rPr>
          <w:rFonts w:asciiTheme="majorHAnsi" w:hAnsiTheme="majorHAnsi"/>
          <w:b/>
          <w:bCs/>
          <w:color w:val="4F4F59"/>
          <w:spacing w:val="15"/>
          <w:sz w:val="24"/>
          <w:szCs w:val="22"/>
        </w:rPr>
      </w:pPr>
      <w:r>
        <w:br w:type="page"/>
      </w:r>
    </w:p>
    <w:p w:rsidR="00BC2578" w:rsidRDefault="00BC2578" w:rsidP="002A6417">
      <w:pPr>
        <w:pStyle w:val="Heading1"/>
      </w:pPr>
      <w:bookmarkStart w:id="402" w:name="_Toc312246436"/>
      <w:r>
        <w:lastRenderedPageBreak/>
        <w:t>Aufwandanalyse</w:t>
      </w:r>
      <w:bookmarkEnd w:id="401"/>
      <w:bookmarkEnd w:id="402"/>
    </w:p>
    <w:p w:rsidR="00BC2578" w:rsidRDefault="00BC2578" w:rsidP="002A6417">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2A6417">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2A6417">
      <w:r>
        <w:t>Der in das Projekt investierte Aufwand war in jedem Sprint etwa gleich gross und konstant etwas über der empfohlenen Zeit von 103 Stunden.</w:t>
      </w:r>
    </w:p>
    <w:p w:rsidR="00BC2578" w:rsidRDefault="00BC2578" w:rsidP="002A6417">
      <w:r>
        <w:t>In den folgenden Abschnitten werden Auswertungen über die Sprints und die Mitglieder analysiert.</w:t>
      </w:r>
    </w:p>
    <w:p w:rsidR="00BC2578" w:rsidRDefault="00BC2578" w:rsidP="00D317AD">
      <w:pPr>
        <w:pStyle w:val="Heading2"/>
      </w:pPr>
      <w:bookmarkStart w:id="403" w:name="_Toc312246437"/>
      <w:r>
        <w:t>Sprints</w:t>
      </w:r>
      <w:bookmarkEnd w:id="403"/>
    </w:p>
    <w:p w:rsidR="00BC2578" w:rsidRPr="001043A6" w:rsidRDefault="00BC2578" w:rsidP="002D4665">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tblLook w:val="04E0" w:firstRow="1" w:lastRow="1" w:firstColumn="1" w:lastColumn="0" w:noHBand="0" w:noVBand="1"/>
      </w:tblPr>
      <w:tblGrid>
        <w:gridCol w:w="715"/>
        <w:gridCol w:w="1236"/>
        <w:gridCol w:w="1276"/>
        <w:gridCol w:w="1276"/>
        <w:gridCol w:w="1275"/>
      </w:tblGrid>
      <w:tr w:rsidR="00BC2578" w:rsidRPr="0089730A" w:rsidTr="00A864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t>Sprint</w:t>
            </w:r>
          </w:p>
        </w:tc>
        <w:tc>
          <w:tcPr>
            <w:tcW w:w="1236" w:type="dxa"/>
          </w:tcPr>
          <w:p w:rsidR="00BC2578" w:rsidRPr="007160BD" w:rsidRDefault="00BC2578" w:rsidP="00A8646A">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DA7C7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A8646A">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DA7C7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A864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0</w:t>
            </w:r>
          </w:p>
        </w:tc>
        <w:tc>
          <w:tcPr>
            <w:tcW w:w="1236" w:type="dxa"/>
          </w:tcPr>
          <w:p w:rsidR="00BC2578" w:rsidRPr="007160BD"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DA7C7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A8646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1</w:t>
            </w:r>
          </w:p>
        </w:tc>
        <w:tc>
          <w:tcPr>
            <w:tcW w:w="1236" w:type="dxa"/>
          </w:tcPr>
          <w:p w:rsidR="00BC2578" w:rsidRPr="007160BD"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DA7C7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A864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2</w:t>
            </w:r>
          </w:p>
        </w:tc>
        <w:tc>
          <w:tcPr>
            <w:tcW w:w="1236" w:type="dxa"/>
          </w:tcPr>
          <w:p w:rsidR="00BC2578" w:rsidRPr="007160BD"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DA7C7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A8646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3</w:t>
            </w:r>
          </w:p>
        </w:tc>
        <w:tc>
          <w:tcPr>
            <w:tcW w:w="1236" w:type="dxa"/>
          </w:tcPr>
          <w:p w:rsidR="00BC2578" w:rsidRPr="007160BD"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DA7C7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A864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4</w:t>
            </w:r>
          </w:p>
        </w:tc>
        <w:tc>
          <w:tcPr>
            <w:tcW w:w="1236" w:type="dxa"/>
          </w:tcPr>
          <w:p w:rsidR="00BC2578" w:rsidRPr="007160BD"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DA7C7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A8646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5</w:t>
            </w:r>
          </w:p>
        </w:tc>
        <w:tc>
          <w:tcPr>
            <w:tcW w:w="1236" w:type="dxa"/>
          </w:tcPr>
          <w:p w:rsidR="00BC2578" w:rsidRPr="007160BD"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DA7C7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A864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6</w:t>
            </w:r>
          </w:p>
        </w:tc>
        <w:tc>
          <w:tcPr>
            <w:tcW w:w="1236" w:type="dxa"/>
          </w:tcPr>
          <w:p w:rsidR="00BC2578" w:rsidRPr="007160BD"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DA7C7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A8646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7</w:t>
            </w:r>
          </w:p>
        </w:tc>
        <w:tc>
          <w:tcPr>
            <w:tcW w:w="1236" w:type="dxa"/>
          </w:tcPr>
          <w:p w:rsidR="00BC2578"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DA7C7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A8646A">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t>Total</w:t>
            </w:r>
          </w:p>
        </w:tc>
        <w:tc>
          <w:tcPr>
            <w:tcW w:w="1236" w:type="dxa"/>
          </w:tcPr>
          <w:p w:rsidR="00BC2578" w:rsidRPr="007160BD" w:rsidRDefault="00BC2578" w:rsidP="00A8646A">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DA7C7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A8646A">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DA7C7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D415F3">
      <w:pPr>
        <w:pStyle w:val="Caption"/>
      </w:pPr>
      <w:bookmarkStart w:id="404" w:name="_Ref312229708"/>
      <w:bookmarkStart w:id="405" w:name="_Toc312246631"/>
      <w:r>
        <w:t xml:space="preserve">Tabelle </w:t>
      </w:r>
      <w:fldSimple w:instr=" SEQ Tabelle \* ARABIC ">
        <w:r>
          <w:rPr>
            <w:noProof/>
          </w:rPr>
          <w:t>1</w:t>
        </w:r>
      </w:fldSimple>
      <w:r>
        <w:t xml:space="preserve"> - </w:t>
      </w:r>
      <w:r w:rsidRPr="00353400">
        <w:t>Aufwand Übersicht</w:t>
      </w:r>
      <w:bookmarkEnd w:id="404"/>
      <w:bookmarkEnd w:id="405"/>
    </w:p>
    <w:p w:rsidR="00BC2578" w:rsidRDefault="00BC2578" w:rsidP="0050528C">
      <w:r>
        <w:t>Die nachfolgende Abbildung zeigt die gleichen Daten in einem Diagramm.</w:t>
      </w:r>
    </w:p>
    <w:p w:rsidR="00BC2578" w:rsidRDefault="00BC2578" w:rsidP="00C62BD0">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50528C">
      <w:r>
        <w:t xml:space="preserve">Die rote Linie zeigt den tatsächlich investierten Aufwand. </w:t>
      </w:r>
    </w:p>
    <w:p w:rsidR="00BC2578" w:rsidRPr="0050528C" w:rsidRDefault="00BC2578" w:rsidP="0050528C">
      <w:r>
        <w:t xml:space="preserve">Die grüne Linie stellt die Differenz zwischen Geplant und Aufwand dar, die violette Linie zeigt die absolute Abweichung. </w:t>
      </w:r>
    </w:p>
    <w:p w:rsidR="00BC2578" w:rsidRDefault="00BC2578" w:rsidP="00E527EF">
      <w:pPr>
        <w:keepNext/>
      </w:pPr>
      <w:r>
        <w:rPr>
          <w:noProof/>
          <w:lang w:eastAsia="de-CH"/>
        </w:rPr>
        <w:lastRenderedPageBreak/>
        <w:drawing>
          <wp:inline distT="0" distB="0" distL="0" distR="0" wp14:anchorId="17C1079B" wp14:editId="634D9435">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C2578" w:rsidRDefault="00BC2578" w:rsidP="00E527EF">
      <w:pPr>
        <w:pStyle w:val="Caption"/>
      </w:pPr>
      <w:bookmarkStart w:id="406" w:name="_Ref312229725"/>
      <w:bookmarkStart w:id="407" w:name="_Toc312246626"/>
      <w:r>
        <w:t xml:space="preserve">Abbildung </w:t>
      </w:r>
      <w:fldSimple w:instr=" SEQ Abbildung \* ARABIC ">
        <w:r>
          <w:rPr>
            <w:noProof/>
          </w:rPr>
          <w:t>1</w:t>
        </w:r>
      </w:fldSimple>
      <w:r>
        <w:t xml:space="preserve"> - </w:t>
      </w:r>
      <w:r w:rsidRPr="00C64C86">
        <w:t>Zeitlicher Verlauf Planung / Schätzung</w:t>
      </w:r>
      <w:bookmarkEnd w:id="406"/>
      <w:bookmarkEnd w:id="407"/>
    </w:p>
    <w:p w:rsidR="00BC2578" w:rsidRDefault="00BC2578" w:rsidP="002A6417"/>
    <w:p w:rsidR="00BC2578" w:rsidRDefault="00BC2578" w:rsidP="002A6417">
      <w:r>
        <w:t>Nachfolgend werden die einzelnen Sprints detailliert betrachtet und analysiert.</w:t>
      </w:r>
    </w:p>
    <w:p w:rsidR="00BC2578" w:rsidRDefault="00BC2578" w:rsidP="003803BC">
      <w:pPr>
        <w:pStyle w:val="Heading3"/>
      </w:pPr>
      <w:bookmarkStart w:id="408" w:name="_Toc312246438"/>
      <w:r>
        <w:t>Sprint 0</w:t>
      </w:r>
      <w:bookmarkEnd w:id="408"/>
    </w:p>
    <w:p w:rsidR="00BC2578" w:rsidRDefault="00BC2578" w:rsidP="003803BC">
      <w:r>
        <w:t>Der Sprint 0 wurde, wie zu Beginn dieses Unterkapitels bereits erwähnt, bereits vor Semesterbeginn durchgeführt. Er diente dem Kennenlernen der Partnerfirma und der Einarbeitung in die neuen Technologien.</w:t>
      </w:r>
    </w:p>
    <w:p w:rsidR="00BC2578" w:rsidRDefault="00BC2578" w:rsidP="006913B6">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723185">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723185">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095E23">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095E23">
      <w:pPr>
        <w:pStyle w:val="Caption"/>
      </w:pPr>
      <w:bookmarkStart w:id="409" w:name="_Toc312246632"/>
      <w:r>
        <w:t xml:space="preserve">Tabelle </w:t>
      </w:r>
      <w:fldSimple w:instr=" SEQ Tabelle \* ARABIC ">
        <w:r>
          <w:rPr>
            <w:noProof/>
          </w:rPr>
          <w:t>3</w:t>
        </w:r>
      </w:fldSimple>
      <w:r>
        <w:t xml:space="preserve"> - Tickets SP 0</w:t>
      </w:r>
      <w:bookmarkEnd w:id="409"/>
    </w:p>
    <w:p w:rsidR="00BC2578" w:rsidRDefault="00BC2578" w:rsidP="0006113C">
      <w:pPr>
        <w:pStyle w:val="Heading3"/>
      </w:pPr>
      <w:bookmarkStart w:id="410" w:name="_Toc312246439"/>
      <w:r>
        <w:t>Sprint 1</w:t>
      </w:r>
      <w:bookmarkEnd w:id="410"/>
    </w:p>
    <w:p w:rsidR="00BC2578" w:rsidRDefault="00BC2578" w:rsidP="00513FE4">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CF1BEB">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465</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723185">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723185">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411" w:name="_Toc312246633"/>
      <w:r>
        <w:t xml:space="preserve">Tabelle </w:t>
      </w:r>
      <w:fldSimple w:instr=" SEQ Tabelle \* ARABIC ">
        <w:r>
          <w:rPr>
            <w:noProof/>
          </w:rPr>
          <w:t>4</w:t>
        </w:r>
      </w:fldSimple>
      <w:r w:rsidRPr="008124F1">
        <w:t xml:space="preserve"> - Tickets SP </w:t>
      </w:r>
      <w:r>
        <w:t>1</w:t>
      </w:r>
      <w:bookmarkEnd w:id="411"/>
    </w:p>
    <w:p w:rsidR="00BC2578" w:rsidRDefault="00BC2578" w:rsidP="0006113C">
      <w:pPr>
        <w:pStyle w:val="Heading3"/>
      </w:pPr>
      <w:bookmarkStart w:id="412" w:name="_Toc312246440"/>
      <w:r>
        <w:t>Sprint 2</w:t>
      </w:r>
      <w:bookmarkEnd w:id="412"/>
    </w:p>
    <w:p w:rsidR="00BC2578" w:rsidRPr="00F430CE" w:rsidRDefault="00BC2578" w:rsidP="00F430C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CF1BEB">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509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lastRenderedPageBreak/>
              <w:t>514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508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507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506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723185">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723185">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413" w:name="_Toc312246634"/>
      <w:r>
        <w:t xml:space="preserve">Tabelle </w:t>
      </w:r>
      <w:fldSimple w:instr=" SEQ Tabelle \* ARABIC ">
        <w:r>
          <w:rPr>
            <w:noProof/>
          </w:rPr>
          <w:t>5</w:t>
        </w:r>
      </w:fldSimple>
      <w:r w:rsidRPr="00F440D9">
        <w:t xml:space="preserve"> - Tickets SP </w:t>
      </w:r>
      <w:r>
        <w:t>2</w:t>
      </w:r>
      <w:bookmarkEnd w:id="413"/>
    </w:p>
    <w:p w:rsidR="00BC2578" w:rsidRDefault="00BC2578" w:rsidP="0006113C">
      <w:pPr>
        <w:pStyle w:val="Heading3"/>
      </w:pPr>
      <w:bookmarkStart w:id="414" w:name="_Toc312246441"/>
      <w:r>
        <w:t>Sprint 3</w:t>
      </w:r>
      <w:bookmarkEnd w:id="414"/>
    </w:p>
    <w:p w:rsidR="00BC2578" w:rsidRPr="00C602EA" w:rsidRDefault="00BC2578" w:rsidP="00C602EA">
      <w:r>
        <w:t>Der zentrale Punkt des dritten Sprints waren die Grundanforderungen an die Applikation, der Kern der Architektur und die Grundfunktionalität wurden implementiert. Es wurde weniger Zeit benötigt als geplant war.</w:t>
      </w:r>
    </w:p>
    <w:p w:rsidR="00BC2578" w:rsidRDefault="00BC2578" w:rsidP="00CF1BEB">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95E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806339">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806339">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C602EA">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C602EA">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lastRenderedPageBreak/>
              <w:t>568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515</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806339">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806339">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5F4DC1">
      <w:pPr>
        <w:pStyle w:val="Caption"/>
      </w:pPr>
      <w:bookmarkStart w:id="415" w:name="_Toc312246635"/>
      <w:r>
        <w:t xml:space="preserve">Tabelle </w:t>
      </w:r>
      <w:fldSimple w:instr=" SEQ Tabelle \* ARABIC ">
        <w:r>
          <w:rPr>
            <w:noProof/>
          </w:rPr>
          <w:t>6</w:t>
        </w:r>
      </w:fldSimple>
      <w:r w:rsidRPr="00C91701">
        <w:t xml:space="preserve"> - Tickets SP </w:t>
      </w:r>
      <w:r>
        <w:t>3</w:t>
      </w:r>
      <w:bookmarkEnd w:id="415"/>
    </w:p>
    <w:p w:rsidR="00BC2578" w:rsidRDefault="00BC2578" w:rsidP="0006113C">
      <w:pPr>
        <w:pStyle w:val="Heading3"/>
      </w:pPr>
      <w:bookmarkStart w:id="416" w:name="_Toc312246442"/>
      <w:r>
        <w:t>Sprint 4</w:t>
      </w:r>
      <w:bookmarkEnd w:id="416"/>
    </w:p>
    <w:p w:rsidR="00BC2578" w:rsidRPr="006A2994" w:rsidRDefault="00BC2578" w:rsidP="006A2994">
      <w:r>
        <w:t>Im Sprint 4 wurden weitere Grundanforderungen umgesetzt. Zusätzlich wurden die Metadaten aggregiert und die Mapping Funktionalität implementiert.</w:t>
      </w:r>
    </w:p>
    <w:p w:rsidR="00BC2578" w:rsidRDefault="00BC2578" w:rsidP="00CF1BEB">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591</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417" w:name="_Toc312246636"/>
      <w:r>
        <w:t xml:space="preserve">Tabelle </w:t>
      </w:r>
      <w:fldSimple w:instr=" SEQ Tabelle \* ARABIC ">
        <w:r>
          <w:rPr>
            <w:noProof/>
          </w:rPr>
          <w:t>7</w:t>
        </w:r>
      </w:fldSimple>
      <w:r w:rsidRPr="00B71E71">
        <w:t xml:space="preserve"> - Tickets SP </w:t>
      </w:r>
      <w:r>
        <w:t>4</w:t>
      </w:r>
      <w:bookmarkEnd w:id="417"/>
    </w:p>
    <w:p w:rsidR="00BC2578" w:rsidRDefault="00BC2578" w:rsidP="0006113C">
      <w:pPr>
        <w:pStyle w:val="Heading3"/>
      </w:pPr>
      <w:bookmarkStart w:id="418" w:name="_Toc312246443"/>
      <w:r>
        <w:t>Sprint 5</w:t>
      </w:r>
      <w:bookmarkEnd w:id="418"/>
    </w:p>
    <w:p w:rsidR="00BC2578" w:rsidRPr="006A2994" w:rsidRDefault="00BC2578" w:rsidP="006A2994">
      <w:r>
        <w:t>Im fünften Sprint traten Probleme mit den Animationen auf. Diese waren einiges komplizierter als erwartet und beanspruchten demensprechend mehr Zeit.</w:t>
      </w:r>
    </w:p>
    <w:p w:rsidR="00BC2578" w:rsidRDefault="00BC2578" w:rsidP="00CF1BEB">
      <w:r>
        <w:lastRenderedPageBreak/>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618</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9A669D">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558</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419" w:name="_Toc312246637"/>
      <w:r>
        <w:t xml:space="preserve">Tabelle </w:t>
      </w:r>
      <w:fldSimple w:instr=" SEQ Tabelle \* ARABIC ">
        <w:r>
          <w:rPr>
            <w:noProof/>
          </w:rPr>
          <w:t>8</w:t>
        </w:r>
      </w:fldSimple>
      <w:r w:rsidRPr="006A293E">
        <w:t xml:space="preserve"> - Tickets SP </w:t>
      </w:r>
      <w:r>
        <w:t>5</w:t>
      </w:r>
      <w:bookmarkEnd w:id="419"/>
    </w:p>
    <w:p w:rsidR="00BC2578" w:rsidRDefault="00BC2578" w:rsidP="0006113C">
      <w:pPr>
        <w:pStyle w:val="Heading3"/>
      </w:pPr>
      <w:bookmarkStart w:id="420" w:name="_Toc312246444"/>
      <w:r>
        <w:t>Sprint 6</w:t>
      </w:r>
      <w:bookmarkEnd w:id="420"/>
    </w:p>
    <w:p w:rsidR="00BC2578" w:rsidRDefault="00BC2578" w:rsidP="00DD51D3">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CF1BEB">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621</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lastRenderedPageBreak/>
              <w:t>617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615</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551</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518</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5F4DC1">
      <w:pPr>
        <w:pStyle w:val="Caption"/>
      </w:pPr>
      <w:bookmarkStart w:id="421" w:name="_Toc312246638"/>
      <w:r>
        <w:t xml:space="preserve">Tabelle </w:t>
      </w:r>
      <w:fldSimple w:instr=" SEQ Tabelle \* ARABIC ">
        <w:r>
          <w:rPr>
            <w:noProof/>
          </w:rPr>
          <w:t>9</w:t>
        </w:r>
      </w:fldSimple>
      <w:r w:rsidRPr="006C7F3D">
        <w:t xml:space="preserve"> - Tickets SP </w:t>
      </w:r>
      <w:r>
        <w:t>6</w:t>
      </w:r>
      <w:bookmarkEnd w:id="421"/>
    </w:p>
    <w:p w:rsidR="00BC2578" w:rsidRDefault="00BC2578" w:rsidP="0006113C">
      <w:pPr>
        <w:pStyle w:val="Heading3"/>
      </w:pPr>
      <w:bookmarkStart w:id="422" w:name="_Toc312246445"/>
      <w:r>
        <w:t>Sprint 7</w:t>
      </w:r>
      <w:bookmarkEnd w:id="422"/>
    </w:p>
    <w:p w:rsidR="00BC2578" w:rsidRPr="00DD51D3" w:rsidRDefault="00BC2578" w:rsidP="00DD51D3">
      <w:r>
        <w:t>Im letzten Sprint galt es, die Dokumentation des Projektes fertig zu stellen.</w:t>
      </w:r>
    </w:p>
    <w:p w:rsidR="00BC2578" w:rsidRDefault="00BC2578" w:rsidP="00CF1BEB">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640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475</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641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lastRenderedPageBreak/>
              <w:t>554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548</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520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5F4DC1">
      <w:pPr>
        <w:pStyle w:val="Caption"/>
      </w:pPr>
      <w:bookmarkStart w:id="423" w:name="_Toc312246639"/>
      <w:r>
        <w:t xml:space="preserve">Tabelle </w:t>
      </w:r>
      <w:fldSimple w:instr=" SEQ Tabelle \* ARABIC ">
        <w:r>
          <w:rPr>
            <w:noProof/>
          </w:rPr>
          <w:t>10</w:t>
        </w:r>
      </w:fldSimple>
      <w:r w:rsidRPr="000A5773">
        <w:t xml:space="preserve"> - Tickets SP </w:t>
      </w:r>
      <w:r>
        <w:t>7</w:t>
      </w:r>
      <w:bookmarkEnd w:id="423"/>
    </w:p>
    <w:p w:rsidR="00BC2578" w:rsidRDefault="00BC2578" w:rsidP="001704A9">
      <w:pPr>
        <w:pStyle w:val="Heading2"/>
      </w:pPr>
      <w:bookmarkStart w:id="424" w:name="_Toc312246446"/>
      <w:r>
        <w:t>Personenaufwand</w:t>
      </w:r>
      <w:bookmarkEnd w:id="424"/>
    </w:p>
    <w:p w:rsidR="00BC2578" w:rsidRPr="00CF17EC" w:rsidRDefault="00BC2578" w:rsidP="00CF17EC">
      <w:r>
        <w:t xml:space="preserve">Die Arbeitsaufwände pro Person sind sehr ausgeglichen (siehe </w:t>
      </w:r>
      <w:r>
        <w:fldChar w:fldCharType="begin"/>
      </w:r>
      <w:r>
        <w:instrText xml:space="preserve"> REF _Ref312246869 \h </w:instrText>
      </w:r>
      <w:r>
        <w:fldChar w:fldCharType="separate"/>
      </w:r>
      <w:r>
        <w:t xml:space="preserve">Tabelle </w:t>
      </w:r>
      <w:r>
        <w:rPr>
          <w:noProof/>
        </w:rPr>
        <w:t>11</w:t>
      </w:r>
      <w:r>
        <w:t xml:space="preserve"> - </w:t>
      </w:r>
      <w:r w:rsidRPr="00FC6D9E">
        <w:t>Übersicht Personenaufwand</w:t>
      </w:r>
      <w:r>
        <w:fldChar w:fldCharType="end"/>
      </w:r>
      <w:r>
        <w:t xml:space="preserve"> und </w:t>
      </w:r>
      <w:r>
        <w:fldChar w:fldCharType="begin"/>
      </w:r>
      <w:r>
        <w:instrText xml:space="preserve"> REF _Ref312246843 \h </w:instrText>
      </w:r>
      <w:r>
        <w:fldChar w:fldCharType="separate"/>
      </w:r>
      <w:r>
        <w:t xml:space="preserve">Abbildung </w:t>
      </w:r>
      <w:r>
        <w:rPr>
          <w:noProof/>
        </w:rPr>
        <w:t>2</w:t>
      </w:r>
      <w:r>
        <w:t xml:space="preserve"> - </w:t>
      </w:r>
      <w:r w:rsidRPr="00B22294">
        <w:t>Aufteilung Personenaufwand</w:t>
      </w:r>
      <w:r>
        <w:fldChar w:fldCharType="end"/>
      </w:r>
      <w:r>
        <w:t>):</w:t>
      </w:r>
    </w:p>
    <w:tbl>
      <w:tblPr>
        <w:tblStyle w:val="MediumShading1-Accent1"/>
        <w:tblW w:w="0" w:type="auto"/>
        <w:tblLook w:val="04E0" w:firstRow="1" w:lastRow="1" w:firstColumn="1" w:lastColumn="0" w:noHBand="0" w:noVBand="1"/>
      </w:tblPr>
      <w:tblGrid>
        <w:gridCol w:w="1526"/>
        <w:gridCol w:w="1417"/>
      </w:tblGrid>
      <w:tr w:rsidR="00BC2578" w:rsidRPr="00D02DC7" w:rsidTr="006A25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962ADA">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6A25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962ADA">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6A25B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962ADA">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6A25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962ADA">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6A25B2">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962ADA">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425" w:name="_Toc312246640"/>
      <w:bookmarkStart w:id="426" w:name="_Ref312246869"/>
      <w:r>
        <w:t xml:space="preserve">Tabelle </w:t>
      </w:r>
      <w:fldSimple w:instr=" SEQ Tabelle \* ARABIC ">
        <w:r>
          <w:rPr>
            <w:noProof/>
          </w:rPr>
          <w:t>11</w:t>
        </w:r>
      </w:fldSimple>
      <w:r>
        <w:t xml:space="preserve"> - </w:t>
      </w:r>
      <w:r w:rsidRPr="00FC6D9E">
        <w:t>Übersicht Personenaufwand</w:t>
      </w:r>
      <w:bookmarkEnd w:id="425"/>
      <w:bookmarkEnd w:id="426"/>
    </w:p>
    <w:p w:rsidR="00BC2578" w:rsidRPr="00962ADA" w:rsidRDefault="00BC2578" w:rsidP="00962ADA"/>
    <w:p w:rsidR="00BC2578" w:rsidRDefault="00BC2578" w:rsidP="00E527EF">
      <w:pPr>
        <w:keepNext/>
      </w:pPr>
      <w:r>
        <w:rPr>
          <w:noProof/>
          <w:lang w:eastAsia="de-CH"/>
        </w:rPr>
        <w:drawing>
          <wp:inline distT="0" distB="0" distL="0" distR="0" wp14:anchorId="2DB036FD" wp14:editId="5C3A5323">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BC2578" w:rsidRDefault="00BC2578" w:rsidP="00E527EF">
      <w:pPr>
        <w:pStyle w:val="Caption"/>
      </w:pPr>
      <w:bookmarkStart w:id="427" w:name="_Toc312246627"/>
      <w:bookmarkStart w:id="428" w:name="_Ref312246843"/>
      <w:r>
        <w:t xml:space="preserve">Abbildung </w:t>
      </w:r>
      <w:fldSimple w:instr=" SEQ Abbildung \* ARABIC ">
        <w:r>
          <w:rPr>
            <w:noProof/>
          </w:rPr>
          <w:t>2</w:t>
        </w:r>
      </w:fldSimple>
      <w:r>
        <w:t xml:space="preserve"> - </w:t>
      </w:r>
      <w:r w:rsidRPr="00B22294">
        <w:t>Aufteilung Personenaufwand</w:t>
      </w:r>
      <w:bookmarkEnd w:id="427"/>
      <w:bookmarkEnd w:id="428"/>
    </w:p>
    <w:p w:rsidR="00BC2578" w:rsidRPr="006A25B2" w:rsidRDefault="00BC2578" w:rsidP="006A25B2">
      <w:r>
        <w:t>Im nachfolgenden Diagramm ist der Verlauf des Aufwands pro Person über alle Sprints ersichtlich.</w:t>
      </w:r>
    </w:p>
    <w:p w:rsidR="00BC2578" w:rsidRDefault="00BC2578" w:rsidP="00E527EF">
      <w:pPr>
        <w:keepNext/>
      </w:pPr>
      <w:r>
        <w:rPr>
          <w:noProof/>
          <w:lang w:eastAsia="de-CH"/>
        </w:rPr>
        <w:lastRenderedPageBreak/>
        <w:drawing>
          <wp:inline distT="0" distB="0" distL="0" distR="0" wp14:anchorId="069868FE" wp14:editId="20008A54">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BC2578" w:rsidRDefault="00BC2578" w:rsidP="00E527EF">
      <w:pPr>
        <w:pStyle w:val="Caption"/>
      </w:pPr>
      <w:bookmarkStart w:id="429" w:name="_Toc312246628"/>
      <w:r>
        <w:t xml:space="preserve">Abbildung </w:t>
      </w:r>
      <w:fldSimple w:instr=" SEQ Abbildung \* ARABIC ">
        <w:r>
          <w:rPr>
            <w:noProof/>
          </w:rPr>
          <w:t>3</w:t>
        </w:r>
      </w:fldSimple>
      <w:r>
        <w:t xml:space="preserve"> - </w:t>
      </w:r>
      <w:r w:rsidRPr="00280B6C">
        <w:t>Personenaufwand pro Sprint</w:t>
      </w:r>
      <w:bookmarkEnd w:id="429"/>
    </w:p>
    <w:p w:rsidR="00BC2578" w:rsidRPr="0040368E" w:rsidRDefault="00BC2578" w:rsidP="0040368E">
      <w:pPr>
        <w:pStyle w:val="Heading2"/>
      </w:pPr>
      <w:bookmarkStart w:id="430" w:name="_Toc312246447"/>
      <w:r>
        <w:t>Tätigkeiten</w:t>
      </w:r>
      <w:bookmarkEnd w:id="430"/>
    </w:p>
    <w:p w:rsidR="00BC2578" w:rsidRDefault="00BC2578" w:rsidP="00322CD6">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E527EF">
      <w:pPr>
        <w:keepNext/>
      </w:pPr>
      <w:r>
        <w:rPr>
          <w:noProof/>
          <w:lang w:eastAsia="de-CH"/>
        </w:rPr>
        <w:drawing>
          <wp:inline distT="0" distB="0" distL="0" distR="0" wp14:anchorId="4FC778E1" wp14:editId="32752AB4">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E527EF">
      <w:pPr>
        <w:pStyle w:val="Caption"/>
      </w:pPr>
      <w:bookmarkStart w:id="431" w:name="_Toc312246629"/>
      <w:r>
        <w:t xml:space="preserve">Abbildung </w:t>
      </w:r>
      <w:fldSimple w:instr=" SEQ Abbildung \* ARABIC ">
        <w:r>
          <w:rPr>
            <w:noProof/>
          </w:rPr>
          <w:t>4</w:t>
        </w:r>
      </w:fldSimple>
      <w:r>
        <w:t xml:space="preserve"> - </w:t>
      </w:r>
      <w:r w:rsidRPr="0095523E">
        <w:t>Aufwand in Stunden nach Tätigkeit</w:t>
      </w:r>
      <w:bookmarkEnd w:id="431"/>
    </w:p>
    <w:p w:rsidR="00BC2578" w:rsidRDefault="00BC2578" w:rsidP="00B85CB7">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85CB7">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85CB7">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E527EF">
      <w:pPr>
        <w:keepNext/>
      </w:pPr>
      <w:r>
        <w:rPr>
          <w:noProof/>
          <w:lang w:eastAsia="de-CH"/>
        </w:rPr>
        <w:drawing>
          <wp:inline distT="0" distB="0" distL="0" distR="0" wp14:anchorId="53F4027F" wp14:editId="5310AA70">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BC2578" w:rsidRDefault="00BC2578" w:rsidP="00E527EF">
      <w:pPr>
        <w:pStyle w:val="Caption"/>
      </w:pPr>
      <w:bookmarkStart w:id="432" w:name="_Toc312246630"/>
      <w:r>
        <w:t xml:space="preserve">Abbildung </w:t>
      </w:r>
      <w:fldSimple w:instr=" SEQ Abbildung \* ARABIC ">
        <w:r>
          <w:rPr>
            <w:noProof/>
          </w:rPr>
          <w:t>5</w:t>
        </w:r>
      </w:fldSimple>
      <w:r>
        <w:t xml:space="preserve"> - </w:t>
      </w:r>
      <w:r w:rsidRPr="00B213E1">
        <w:t>Aktivitäten nach Personen gruppiert</w:t>
      </w:r>
      <w:bookmarkEnd w:id="432"/>
    </w:p>
    <w:p w:rsidR="00BC2578" w:rsidRDefault="00BC2578" w:rsidP="00DA5B1F">
      <w:pPr>
        <w:pStyle w:val="Heading2"/>
      </w:pPr>
      <w:bookmarkStart w:id="433" w:name="_Toc312246448"/>
      <w:r>
        <w:t>Arbeitslisten</w:t>
      </w:r>
      <w:bookmarkEnd w:id="433"/>
    </w:p>
    <w:p w:rsidR="00BC2578" w:rsidRPr="00DA5B1F" w:rsidRDefault="00BC2578" w:rsidP="00DA5B1F">
      <w:r>
        <w:t>In diesem Abschnitt werden die Arbeitslisten pro Person mit dem zugehörigen Aufwand aufgelistet.</w:t>
      </w:r>
    </w:p>
    <w:p w:rsidR="00BC2578" w:rsidRDefault="00BC2578" w:rsidP="00DA5B1F">
      <w:pPr>
        <w:pStyle w:val="Heading3"/>
      </w:pPr>
      <w:bookmarkStart w:id="434" w:name="_Toc312246449"/>
      <w:r>
        <w:t>Lukas Elmer</w:t>
      </w:r>
      <w:bookmarkEnd w:id="434"/>
    </w:p>
    <w:tbl>
      <w:tblPr>
        <w:tblStyle w:val="MediumShading1-Accent1"/>
        <w:tblW w:w="0" w:type="auto"/>
        <w:tblLook w:val="0420" w:firstRow="1" w:lastRow="0" w:firstColumn="0" w:lastColumn="0" w:noHBand="0" w:noVBand="1"/>
      </w:tblPr>
      <w:tblGrid>
        <w:gridCol w:w="1200"/>
        <w:gridCol w:w="6502"/>
        <w:gridCol w:w="1200"/>
      </w:tblGrid>
      <w:tr w:rsidR="00BC2578" w:rsidRPr="003E584E" w:rsidTr="0068534B">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8</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3E584E">
            <w:r w:rsidRPr="003E584E">
              <w:t>2.5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3E584E">
            <w:r w:rsidRPr="003E584E">
              <w:t>7</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3E584E">
            <w:r w:rsidRPr="003E584E">
              <w:t>10.75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3E584E">
            <w:r w:rsidRPr="003E584E">
              <w:t>3.5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3E584E">
            <w:r w:rsidRPr="003E584E">
              <w:t>4.5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3E584E">
            <w:r w:rsidRPr="003E584E">
              <w:t>1.25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3E584E">
            <w:r w:rsidRPr="003E584E">
              <w:t>3</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36.5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3E584E">
            <w:r w:rsidRPr="003E584E">
              <w:t>3.5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3E584E">
            <w:r w:rsidRPr="003E584E">
              <w:t>6</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3E584E">
            <w:r w:rsidRPr="003E584E">
              <w:t>2</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33.25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3E584E">
            <w:r w:rsidRPr="003E584E">
              <w:t>0.75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3E584E">
            <w:r w:rsidRPr="003E584E">
              <w:t>8.5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85A47">
            <w:r w:rsidRPr="003E584E">
              <w:t xml:space="preserve">Feature #576: Navigation </w:t>
            </w:r>
            <w:r>
              <w:t>„</w:t>
            </w:r>
            <w:r w:rsidRPr="003E584E">
              <w:t>Übersicht -&gt; Detail</w:t>
            </w:r>
            <w:r>
              <w: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85A47">
            <w:r w:rsidRPr="003E584E">
              <w:t xml:space="preserve">Feature #577: Navigation </w:t>
            </w:r>
            <w:r>
              <w:t>„</w:t>
            </w:r>
            <w:r w:rsidRPr="003E584E">
              <w:t>Detail -&gt; Übersicht</w:t>
            </w:r>
            <w:r>
              <w:t>“</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3E584E">
            <w:r w:rsidRPr="003E584E">
              <w:t>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3E584E">
            <w:r w:rsidRPr="003E584E">
              <w:t>7.25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3E584E">
            <w:r w:rsidRPr="003E584E">
              <w:t>0.25</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38.5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3E584E">
            <w:r w:rsidRPr="003E584E">
              <w:t>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3E584E">
            <w:r w:rsidRPr="003E584E">
              <w:t>9.5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3E584E">
            <w:r w:rsidRPr="003E584E">
              <w:t>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3E584E">
            <w:r w:rsidRPr="003E584E">
              <w:t>8.5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3E584E">
            <w:r w:rsidRPr="003E584E">
              <w:t>0.25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3E584E">
            <w:r w:rsidRPr="003E584E">
              <w:t>1.75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3E584E">
            <w:r w:rsidRPr="003E584E">
              <w:t>19</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3E584E">
            <w:r w:rsidRPr="003E584E">
              <w:t>17.25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47.75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3E584E">
            <w:r w:rsidRPr="003E584E">
              <w:t>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3E584E">
            <w:r w:rsidRPr="003E584E">
              <w:t>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3E584E">
            <w:r w:rsidRPr="003E584E">
              <w:t>0.75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3E584E">
            <w:r w:rsidRPr="003E584E">
              <w:t>9</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3E584E">
            <w:r w:rsidRPr="003E584E">
              <w:t>7</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3E584E">
            <w:r w:rsidRPr="003E584E">
              <w:t>0.5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44.25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3E584E">
            <w:r w:rsidRPr="003E584E">
              <w:t>4.5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3E584E">
            <w:r w:rsidRPr="003E584E">
              <w:t>0.25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4040B0">
            <w:pPr>
              <w:keepNext/>
            </w:pPr>
            <w:r w:rsidRPr="003E584E">
              <w:t>6</w:t>
            </w:r>
          </w:p>
        </w:tc>
      </w:tr>
    </w:tbl>
    <w:p w:rsidR="00BC2578" w:rsidRPr="00DA5B1F" w:rsidRDefault="00BC2578" w:rsidP="004040B0">
      <w:pPr>
        <w:pStyle w:val="Caption"/>
      </w:pPr>
      <w:bookmarkStart w:id="435" w:name="_Toc312246641"/>
      <w:r>
        <w:t xml:space="preserve">Tabelle </w:t>
      </w:r>
      <w:fldSimple w:instr=" SEQ Tabelle \* ARABIC ">
        <w:r>
          <w:rPr>
            <w:noProof/>
          </w:rPr>
          <w:t>16</w:t>
        </w:r>
      </w:fldSimple>
      <w:r>
        <w:t xml:space="preserve"> - Arbeitsliste Lukas Elmer</w:t>
      </w:r>
      <w:bookmarkEnd w:id="435"/>
    </w:p>
    <w:p w:rsidR="00BC2578" w:rsidRDefault="00BC2578" w:rsidP="00DA5B1F">
      <w:pPr>
        <w:pStyle w:val="Heading3"/>
      </w:pPr>
      <w:bookmarkStart w:id="436" w:name="_Toc312246450"/>
      <w:r>
        <w:t>Christina Heidt</w:t>
      </w:r>
      <w:bookmarkEnd w:id="436"/>
    </w:p>
    <w:tbl>
      <w:tblPr>
        <w:tblStyle w:val="MediumShading1-Accent1"/>
        <w:tblW w:w="0" w:type="auto"/>
        <w:tblLook w:val="0420" w:firstRow="1" w:lastRow="0" w:firstColumn="0" w:lastColumn="0" w:noHBand="0" w:noVBand="1"/>
      </w:tblPr>
      <w:tblGrid>
        <w:gridCol w:w="1200"/>
        <w:gridCol w:w="6497"/>
        <w:gridCol w:w="1200"/>
      </w:tblGrid>
      <w:tr w:rsidR="00BC2578" w:rsidRPr="003E584E" w:rsidTr="0068534B">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5.5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3E584E">
            <w:r w:rsidRPr="003E584E">
              <w:t>2.5</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3E584E">
            <w:r w:rsidRPr="003E584E">
              <w:t>4.5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3E584E">
            <w:r w:rsidRPr="003E584E">
              <w:t>4.5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3E584E">
            <w:r w:rsidRPr="003E584E">
              <w:t>6.5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3E584E">
            <w:r w:rsidRPr="003E584E">
              <w:t>3</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33.75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3E584E">
            <w:r w:rsidRPr="003E584E">
              <w:t>3.75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3E584E">
            <w:r w:rsidRPr="003E584E">
              <w:t>7</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3E584E">
            <w:r w:rsidRPr="003E584E">
              <w:t>6</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35.5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3E584E">
            <w:r w:rsidRPr="003E584E">
              <w:t>5.5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3E584E">
            <w:r w:rsidRPr="003E584E">
              <w:t>0.75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3E584E">
            <w:r w:rsidRPr="003E584E">
              <w:t>7.75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85A47">
            <w:r w:rsidRPr="003E584E">
              <w:t xml:space="preserve">Feature #576: Navigation </w:t>
            </w:r>
            <w:r>
              <w:t>„</w:t>
            </w:r>
            <w:r w:rsidRPr="003E584E">
              <w:t>Übersicht -&gt; Detail</w:t>
            </w:r>
            <w:r>
              <w:t>“</w:t>
            </w:r>
          </w:p>
        </w:tc>
        <w:tc>
          <w:tcPr>
            <w:tcW w:w="1200" w:type="dxa"/>
            <w:noWrap/>
            <w:hideMark/>
          </w:tcPr>
          <w:p w:rsidR="00BC2578" w:rsidRPr="003E584E" w:rsidRDefault="00BC2578" w:rsidP="003E584E">
            <w:r w:rsidRPr="003E584E">
              <w:t>5.5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3E584E">
            <w:r w:rsidRPr="003E584E">
              <w:t>4.5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3E584E">
            <w:r w:rsidRPr="003E584E">
              <w:t>2</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3E584E">
            <w:r w:rsidRPr="003E584E">
              <w:t>8</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3E584E">
            <w:r w:rsidRPr="003E584E">
              <w:t>19.5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34.25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3E584E">
            <w:r w:rsidRPr="003E584E">
              <w:t>1.75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3E584E">
            <w:r w:rsidRPr="003E584E">
              <w:t>7</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3E584E">
            <w:r w:rsidRPr="003E584E">
              <w:t>10</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3E584E">
            <w:r w:rsidRPr="003E584E">
              <w:t>8</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3E584E">
            <w:r w:rsidRPr="003E584E">
              <w:t>3</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34.75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3E584E">
            <w:r w:rsidRPr="003E584E">
              <w:t>9</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3E584E">
            <w:r w:rsidRPr="003E584E">
              <w:t>4.5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3E584E">
            <w:r w:rsidRPr="003E584E">
              <w:t>5.25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3E584E">
            <w:r w:rsidRPr="003E584E">
              <w:t>1</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46</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3E584E">
            <w:r w:rsidRPr="003E584E">
              <w:t>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3E584E">
            <w:r w:rsidRPr="003E584E">
              <w:t>11.5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4040B0">
            <w:pPr>
              <w:keepNext/>
            </w:pPr>
            <w:r w:rsidRPr="003E584E">
              <w:t>4.5</w:t>
            </w:r>
          </w:p>
        </w:tc>
      </w:tr>
    </w:tbl>
    <w:p w:rsidR="00BC2578" w:rsidRPr="00DA5B1F" w:rsidRDefault="00BC2578" w:rsidP="004040B0">
      <w:pPr>
        <w:pStyle w:val="Caption"/>
      </w:pPr>
      <w:bookmarkStart w:id="437" w:name="_Toc312246642"/>
      <w:r>
        <w:t xml:space="preserve">Tabelle </w:t>
      </w:r>
      <w:fldSimple w:instr=" SEQ Tabelle \* ARABIC ">
        <w:r>
          <w:rPr>
            <w:noProof/>
          </w:rPr>
          <w:t>17</w:t>
        </w:r>
      </w:fldSimple>
      <w:r w:rsidRPr="00C22876">
        <w:t xml:space="preserve"> - Arbeitsliste </w:t>
      </w:r>
      <w:r>
        <w:t>Christina Heidt</w:t>
      </w:r>
      <w:bookmarkEnd w:id="437"/>
    </w:p>
    <w:p w:rsidR="00BC2578" w:rsidRDefault="00BC2578" w:rsidP="00DA5B1F">
      <w:pPr>
        <w:pStyle w:val="Heading3"/>
      </w:pPr>
      <w:bookmarkStart w:id="438" w:name="_Toc312246451"/>
      <w:r>
        <w:t>Delia Treichler</w:t>
      </w:r>
      <w:bookmarkEnd w:id="438"/>
    </w:p>
    <w:tbl>
      <w:tblPr>
        <w:tblStyle w:val="MediumShading1-Accent1"/>
        <w:tblW w:w="0" w:type="auto"/>
        <w:tblLook w:val="0420" w:firstRow="1" w:lastRow="0" w:firstColumn="0" w:lastColumn="0" w:noHBand="0" w:noVBand="1"/>
      </w:tblPr>
      <w:tblGrid>
        <w:gridCol w:w="1200"/>
        <w:gridCol w:w="6497"/>
        <w:gridCol w:w="1200"/>
      </w:tblGrid>
      <w:tr w:rsidR="00BC2578" w:rsidRPr="003E584E" w:rsidTr="0068534B">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3E584E">
            <w:pPr>
              <w:jc w:val="both"/>
              <w:rPr>
                <w:b/>
              </w:rPr>
            </w:pPr>
            <w:r w:rsidRPr="0068534B">
              <w:rPr>
                <w:b/>
              </w:rPr>
              <w:t>SP0</w:t>
            </w:r>
          </w:p>
        </w:tc>
        <w:tc>
          <w:tcPr>
            <w:tcW w:w="6497" w:type="dxa"/>
            <w:noWrap/>
            <w:hideMark/>
          </w:tcPr>
          <w:p w:rsidR="00BC2578" w:rsidRPr="0068534B" w:rsidRDefault="00BC2578" w:rsidP="003E584E">
            <w:pPr>
              <w:jc w:val="both"/>
              <w:rPr>
                <w:b/>
              </w:rPr>
            </w:pPr>
          </w:p>
        </w:tc>
        <w:tc>
          <w:tcPr>
            <w:tcW w:w="1200" w:type="dxa"/>
            <w:noWrap/>
            <w:hideMark/>
          </w:tcPr>
          <w:p w:rsidR="00BC2578" w:rsidRPr="0068534B" w:rsidRDefault="00BC2578" w:rsidP="003E584E">
            <w:pPr>
              <w:jc w:val="both"/>
              <w:rPr>
                <w:b/>
              </w:rPr>
            </w:pPr>
            <w:r w:rsidRPr="0068534B">
              <w:rPr>
                <w:b/>
              </w:rPr>
              <w:t>5.5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3E584E">
            <w:r w:rsidRPr="003E584E">
              <w:t>2.5</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40</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3E584E">
            <w:r w:rsidRPr="003E584E">
              <w:t>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3E584E">
            <w:r w:rsidRPr="003E584E">
              <w:t>6.5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3E584E">
            <w:r w:rsidRPr="003E584E">
              <w:t>4</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3E584E">
            <w:r w:rsidRPr="003E584E">
              <w:t>2.25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3E584E">
            <w:r w:rsidRPr="003E584E">
              <w:t>8</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3E584E">
            <w:r w:rsidRPr="003E584E">
              <w:t>9</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3E584E">
            <w:r w:rsidRPr="003E584E">
              <w:t>1</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34.75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3E584E">
            <w:r w:rsidRPr="003E584E">
              <w:t>3.5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3E584E">
            <w:r w:rsidRPr="003E584E">
              <w:t>1.25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3E584E">
            <w:r w:rsidRPr="003E584E">
              <w:t>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3E584E">
            <w:r w:rsidRPr="003E584E">
              <w:t>0.25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3E584E">
            <w:r w:rsidRPr="003E584E">
              <w:t>0.25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3E584E">
            <w:r w:rsidRPr="003E584E">
              <w:t>3.25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3E584E">
            <w:r w:rsidRPr="003E584E">
              <w:t>10.5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85A47">
            <w:r w:rsidRPr="003E584E">
              <w:t xml:space="preserve">Feature #577: Navigation </w:t>
            </w:r>
            <w:r>
              <w:t>„</w:t>
            </w:r>
            <w:r w:rsidRPr="003E584E">
              <w:t>Detail -&gt; Übersicht</w:t>
            </w:r>
            <w:r>
              <w:t>“</w:t>
            </w:r>
          </w:p>
        </w:tc>
        <w:tc>
          <w:tcPr>
            <w:tcW w:w="1200" w:type="dxa"/>
            <w:noWrap/>
            <w:hideMark/>
          </w:tcPr>
          <w:p w:rsidR="00BC2578" w:rsidRPr="003E584E" w:rsidRDefault="00BC2578" w:rsidP="003E584E">
            <w:r w:rsidRPr="003E584E">
              <w:t>4.75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3E584E">
            <w:r w:rsidRPr="003E584E">
              <w:t>5.75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3E584E">
            <w:r w:rsidRPr="003E584E">
              <w:t>0.5</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38.25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3E584E">
            <w:r w:rsidRPr="003E584E">
              <w:t>1.25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3E584E">
            <w:r w:rsidRPr="003E584E">
              <w:t>1.25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3E584E">
            <w:r w:rsidRPr="003E584E">
              <w:t>7</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3E584E">
            <w:r w:rsidRPr="003E584E">
              <w:t>9</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3E584E">
            <w:r w:rsidRPr="003E584E">
              <w:t>3.75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3E584E">
            <w:r w:rsidRPr="003E584E">
              <w:t>3.5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3E584E">
            <w:r w:rsidRPr="003E584E">
              <w:t>1.75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85A47">
            <w:r w:rsidRPr="003E584E">
              <w:t xml:space="preserve">Feature #603: Animierte Navigation </w:t>
            </w:r>
            <w:r>
              <w:t>„</w:t>
            </w:r>
            <w:r w:rsidRPr="003E584E">
              <w:t>Detail -&gt; Übersicht</w:t>
            </w:r>
            <w:r>
              <w:t>“</w:t>
            </w:r>
          </w:p>
        </w:tc>
        <w:tc>
          <w:tcPr>
            <w:tcW w:w="1200" w:type="dxa"/>
            <w:noWrap/>
            <w:hideMark/>
          </w:tcPr>
          <w:p w:rsidR="00BC2578" w:rsidRPr="003E584E" w:rsidRDefault="00BC2578" w:rsidP="003E584E">
            <w:r w:rsidRPr="003E584E">
              <w:t>6.25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3E584E">
            <w:r w:rsidRPr="003E584E">
              <w:t>10</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3E584E">
            <w:r w:rsidRPr="003E584E">
              <w:t>6</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3E584E">
            <w:r w:rsidRPr="003E584E">
              <w:t>0.5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44.75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3E584E">
            <w:r w:rsidRPr="003E584E">
              <w:t>2.25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3E584E">
            <w:r w:rsidRPr="003E584E">
              <w:t>1.75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3E584E">
            <w:r w:rsidRPr="003E584E">
              <w:t>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3E584E">
            <w:r w:rsidRPr="003E584E">
              <w:t>0.25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3E584E">
            <w:r w:rsidRPr="003E584E">
              <w:t>4.25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3E584E">
            <w:r w:rsidRPr="003E584E">
              <w:t>4.25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3E584E">
            <w:r w:rsidRPr="003E584E">
              <w:t>6</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3E584E">
            <w:r w:rsidRPr="003E584E">
              <w:t>9.75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3E584E">
            <w:r w:rsidRPr="003E584E">
              <w:t>1</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36.25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3E584E">
            <w:r w:rsidRPr="003E584E">
              <w:t>1.75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3E584E">
            <w:r w:rsidRPr="003E584E">
              <w:t>6</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3E584E">
            <w:r w:rsidRPr="003E584E">
              <w:t>4.5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4040B0">
            <w:pPr>
              <w:keepNext/>
            </w:pPr>
            <w:r w:rsidRPr="003E584E">
              <w:t>6</w:t>
            </w:r>
          </w:p>
        </w:tc>
      </w:tr>
    </w:tbl>
    <w:p w:rsidR="00BC2578" w:rsidRPr="00DA5B1F" w:rsidRDefault="00BC2578" w:rsidP="004040B0">
      <w:pPr>
        <w:pStyle w:val="Caption"/>
      </w:pPr>
      <w:bookmarkStart w:id="439" w:name="_Toc312246643"/>
      <w:r>
        <w:t xml:space="preserve">Tabelle </w:t>
      </w:r>
      <w:fldSimple w:instr=" SEQ Tabelle \* ARABIC ">
        <w:r>
          <w:rPr>
            <w:noProof/>
          </w:rPr>
          <w:t>18</w:t>
        </w:r>
      </w:fldSimple>
      <w:r w:rsidRPr="00475E16">
        <w:t xml:space="preserve"> - Arbeitsliste </w:t>
      </w:r>
      <w:r>
        <w:t>Delia Treichler</w:t>
      </w:r>
      <w:bookmarkEnd w:id="439"/>
    </w:p>
    <w:p w:rsidR="002468E7" w:rsidRPr="006156A4" w:rsidRDefault="002468E7" w:rsidP="002468E7">
      <w:pPr>
        <w:spacing w:after="200" w:line="276" w:lineRule="auto"/>
      </w:pPr>
      <w:bookmarkStart w:id="440" w:name="_GoBack"/>
      <w:bookmarkEnd w:id="440"/>
    </w:p>
    <w:sectPr w:rsidR="002468E7" w:rsidRPr="006156A4" w:rsidSect="008E328B">
      <w:headerReference w:type="default" r:id="rId133"/>
      <w:footerReference w:type="default" r:id="rId13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49BB" w:rsidRDefault="001949BB" w:rsidP="008F2373">
      <w:pPr>
        <w:spacing w:after="0"/>
      </w:pPr>
      <w:r>
        <w:separator/>
      </w:r>
    </w:p>
  </w:endnote>
  <w:endnote w:type="continuationSeparator" w:id="0">
    <w:p w:rsidR="001949BB" w:rsidRDefault="001949BB"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2926" w:rsidRDefault="00722926">
    <w:pPr>
      <w:pStyle w:val="Footer"/>
    </w:pPr>
    <w:r>
      <w:t>Project Flip 2.0 - Bericht</w:t>
    </w:r>
    <w:r w:rsidRPr="005E2896">
      <w:tab/>
    </w:r>
    <w:r>
      <w:fldChar w:fldCharType="begin"/>
    </w:r>
    <w:r>
      <w:instrText xml:space="preserve"> DATE  \@ "d. MMMM yyyy"  \* MERGEFORMAT </w:instrText>
    </w:r>
    <w:r>
      <w:fldChar w:fldCharType="separate"/>
    </w:r>
    <w:r>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F23ED3" w:rsidRPr="00F23ED3">
      <w:rPr>
        <w:b/>
        <w:noProof/>
        <w:lang w:val="de-DE"/>
      </w:rPr>
      <w:t>165</w:t>
    </w:r>
    <w:r>
      <w:rPr>
        <w:b/>
      </w:rPr>
      <w:fldChar w:fldCharType="end"/>
    </w:r>
    <w:r>
      <w:rPr>
        <w:lang w:val="de-DE"/>
      </w:rPr>
      <w:t xml:space="preserve"> von </w:t>
    </w:r>
    <w:fldSimple w:instr="NUMPAGES  \* Arabic  \* MERGEFORMAT">
      <w:r w:rsidR="00F23ED3" w:rsidRPr="00F23ED3">
        <w:rPr>
          <w:b/>
          <w:noProof/>
          <w:lang w:val="de-DE"/>
        </w:rPr>
        <w:t>166</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49BB" w:rsidRDefault="001949BB" w:rsidP="008F2373">
      <w:pPr>
        <w:spacing w:after="0"/>
      </w:pPr>
      <w:r>
        <w:separator/>
      </w:r>
    </w:p>
  </w:footnote>
  <w:footnote w:type="continuationSeparator" w:id="0">
    <w:p w:rsidR="001949BB" w:rsidRDefault="001949BB" w:rsidP="008F2373">
      <w:pPr>
        <w:spacing w:after="0"/>
      </w:pPr>
      <w:r>
        <w:continuationSeparator/>
      </w:r>
    </w:p>
  </w:footnote>
  <w:footnote w:id="1">
    <w:p w:rsidR="00722926" w:rsidRPr="00CD0BE2" w:rsidRDefault="00722926"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722926" w:rsidRPr="001469C2" w:rsidRDefault="00722926">
      <w:pPr>
        <w:pStyle w:val="FootnoteText"/>
        <w:rPr>
          <w:lang w:val="fr-CH"/>
        </w:rPr>
      </w:pPr>
      <w:r>
        <w:rPr>
          <w:rStyle w:val="FootnoteReference"/>
        </w:rPr>
        <w:footnoteRef/>
      </w:r>
      <w:r w:rsidRPr="001469C2">
        <w:rPr>
          <w:lang w:val="fr-CH"/>
        </w:rPr>
        <w:t xml:space="preserve"> Quelle: http://www.vischeck.com/</w:t>
      </w:r>
    </w:p>
  </w:footnote>
  <w:footnote w:id="3">
    <w:p w:rsidR="00722926" w:rsidRPr="00C84ABA" w:rsidRDefault="00722926"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t>letzter Zugriff: 04.11.2011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2926" w:rsidRDefault="00722926">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917AE"/>
    <w:rsid w:val="00097AB6"/>
    <w:rsid w:val="000A2C34"/>
    <w:rsid w:val="000B1504"/>
    <w:rsid w:val="000B658F"/>
    <w:rsid w:val="000C119B"/>
    <w:rsid w:val="000C3954"/>
    <w:rsid w:val="000E71F7"/>
    <w:rsid w:val="001609C2"/>
    <w:rsid w:val="001949BB"/>
    <w:rsid w:val="001D17F5"/>
    <w:rsid w:val="001F1125"/>
    <w:rsid w:val="001F2A8C"/>
    <w:rsid w:val="001F61F8"/>
    <w:rsid w:val="00214E38"/>
    <w:rsid w:val="00223137"/>
    <w:rsid w:val="00225791"/>
    <w:rsid w:val="002468E7"/>
    <w:rsid w:val="0026560F"/>
    <w:rsid w:val="00270F69"/>
    <w:rsid w:val="002840DC"/>
    <w:rsid w:val="002A5491"/>
    <w:rsid w:val="002B6D39"/>
    <w:rsid w:val="002E16A4"/>
    <w:rsid w:val="002E65A6"/>
    <w:rsid w:val="002F28DD"/>
    <w:rsid w:val="00326F73"/>
    <w:rsid w:val="00353578"/>
    <w:rsid w:val="003A0ADD"/>
    <w:rsid w:val="003A5C55"/>
    <w:rsid w:val="003C3BB7"/>
    <w:rsid w:val="003E40FB"/>
    <w:rsid w:val="00445B52"/>
    <w:rsid w:val="00496465"/>
    <w:rsid w:val="004C2BD7"/>
    <w:rsid w:val="005532E5"/>
    <w:rsid w:val="00560405"/>
    <w:rsid w:val="005B081C"/>
    <w:rsid w:val="005B59B1"/>
    <w:rsid w:val="005E1D61"/>
    <w:rsid w:val="005E2896"/>
    <w:rsid w:val="005E3310"/>
    <w:rsid w:val="005E6C04"/>
    <w:rsid w:val="006156A4"/>
    <w:rsid w:val="0063036E"/>
    <w:rsid w:val="00651384"/>
    <w:rsid w:val="00670CB4"/>
    <w:rsid w:val="0068440F"/>
    <w:rsid w:val="00687113"/>
    <w:rsid w:val="006939B6"/>
    <w:rsid w:val="00695F14"/>
    <w:rsid w:val="006C6507"/>
    <w:rsid w:val="006F0882"/>
    <w:rsid w:val="006F2255"/>
    <w:rsid w:val="00722926"/>
    <w:rsid w:val="0075029B"/>
    <w:rsid w:val="007537D1"/>
    <w:rsid w:val="00782FED"/>
    <w:rsid w:val="007A158A"/>
    <w:rsid w:val="007B442E"/>
    <w:rsid w:val="007D405F"/>
    <w:rsid w:val="00870C31"/>
    <w:rsid w:val="008722E3"/>
    <w:rsid w:val="00887085"/>
    <w:rsid w:val="008A4E18"/>
    <w:rsid w:val="008C54BF"/>
    <w:rsid w:val="008E328B"/>
    <w:rsid w:val="008F2373"/>
    <w:rsid w:val="009030F0"/>
    <w:rsid w:val="0093275F"/>
    <w:rsid w:val="00952B86"/>
    <w:rsid w:val="00954D75"/>
    <w:rsid w:val="00976450"/>
    <w:rsid w:val="009962A5"/>
    <w:rsid w:val="009A2361"/>
    <w:rsid w:val="00A06B4F"/>
    <w:rsid w:val="00A53880"/>
    <w:rsid w:val="00A539BF"/>
    <w:rsid w:val="00A611DF"/>
    <w:rsid w:val="00AA2978"/>
    <w:rsid w:val="00AB51D5"/>
    <w:rsid w:val="00AC40CC"/>
    <w:rsid w:val="00AE119D"/>
    <w:rsid w:val="00AF4AE0"/>
    <w:rsid w:val="00AF4E74"/>
    <w:rsid w:val="00AF7DD4"/>
    <w:rsid w:val="00B038C9"/>
    <w:rsid w:val="00B10239"/>
    <w:rsid w:val="00B1324E"/>
    <w:rsid w:val="00B6206C"/>
    <w:rsid w:val="00B712B5"/>
    <w:rsid w:val="00B8220C"/>
    <w:rsid w:val="00BB1425"/>
    <w:rsid w:val="00BC041B"/>
    <w:rsid w:val="00BC2578"/>
    <w:rsid w:val="00BE6DFC"/>
    <w:rsid w:val="00BF1750"/>
    <w:rsid w:val="00C14F5B"/>
    <w:rsid w:val="00C22202"/>
    <w:rsid w:val="00C47BE9"/>
    <w:rsid w:val="00C62131"/>
    <w:rsid w:val="00C74BF5"/>
    <w:rsid w:val="00C765DF"/>
    <w:rsid w:val="00C84ABA"/>
    <w:rsid w:val="00C858B5"/>
    <w:rsid w:val="00C85D28"/>
    <w:rsid w:val="00C9533A"/>
    <w:rsid w:val="00CB0412"/>
    <w:rsid w:val="00CD42C7"/>
    <w:rsid w:val="00CE533D"/>
    <w:rsid w:val="00CF3623"/>
    <w:rsid w:val="00D072D8"/>
    <w:rsid w:val="00D1407B"/>
    <w:rsid w:val="00D41DBA"/>
    <w:rsid w:val="00D44BBA"/>
    <w:rsid w:val="00D47D66"/>
    <w:rsid w:val="00DA1A05"/>
    <w:rsid w:val="00DA2AC2"/>
    <w:rsid w:val="00E05E17"/>
    <w:rsid w:val="00E13BEF"/>
    <w:rsid w:val="00E22264"/>
    <w:rsid w:val="00E330DE"/>
    <w:rsid w:val="00E711E0"/>
    <w:rsid w:val="00E860CF"/>
    <w:rsid w:val="00E87169"/>
    <w:rsid w:val="00EA10FA"/>
    <w:rsid w:val="00EE2AB1"/>
    <w:rsid w:val="00F21003"/>
    <w:rsid w:val="00F23ED3"/>
    <w:rsid w:val="00F37EE6"/>
    <w:rsid w:val="00F42E13"/>
    <w:rsid w:val="00F559D6"/>
    <w:rsid w:val="00F615AF"/>
    <w:rsid w:val="00F9181E"/>
    <w:rsid w:val="00F91ADE"/>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depend.com/" TargetMode="External"/><Relationship Id="rId117" Type="http://schemas.openxmlformats.org/officeDocument/2006/relationships/image" Target="media/image80.png"/><Relationship Id="rId21" Type="http://schemas.openxmlformats.org/officeDocument/2006/relationships/image" Target="media/image13.jpeg"/><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chart" Target="charts/chart3.xml"/><Relationship Id="rId133" Type="http://schemas.openxmlformats.org/officeDocument/2006/relationships/header" Target="header1.xml"/><Relationship Id="rId16" Type="http://schemas.openxmlformats.org/officeDocument/2006/relationships/image" Target="media/image8.jpeg"/><Relationship Id="rId107" Type="http://schemas.openxmlformats.org/officeDocument/2006/relationships/diagramQuickStyle" Target="diagrams/quickStyle2.xm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diagramLayout" Target="diagrams/layout1.xml"/><Relationship Id="rId53" Type="http://schemas.openxmlformats.org/officeDocument/2006/relationships/image" Target="media/image30.jpeg"/><Relationship Id="rId58" Type="http://schemas.openxmlformats.org/officeDocument/2006/relationships/image" Target="media/image35.jpg"/><Relationship Id="rId74" Type="http://schemas.openxmlformats.org/officeDocument/2006/relationships/image" Target="media/image50.tmp"/><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86.png"/><Relationship Id="rId128" Type="http://schemas.openxmlformats.org/officeDocument/2006/relationships/chart" Target="charts/chart7.xml"/><Relationship Id="rId5" Type="http://schemas.openxmlformats.org/officeDocument/2006/relationships/settings" Target="settings.xml"/><Relationship Id="rId90" Type="http://schemas.openxmlformats.org/officeDocument/2006/relationships/image" Target="media/image65.jpeg"/><Relationship Id="rId95" Type="http://schemas.openxmlformats.org/officeDocument/2006/relationships/image" Target="media/image70.png"/><Relationship Id="rId14" Type="http://schemas.openxmlformats.org/officeDocument/2006/relationships/image" Target="media/image6.jpeg"/><Relationship Id="rId22" Type="http://schemas.openxmlformats.org/officeDocument/2006/relationships/hyperlink" Target="http://tortoisesvn.net/" TargetMode="External"/><Relationship Id="rId27" Type="http://schemas.openxmlformats.org/officeDocument/2006/relationships/hyperlink" Target="http://www.microsoft.com/expression/products/blend_overview.aspx" TargetMode="External"/><Relationship Id="rId30" Type="http://schemas.openxmlformats.org/officeDocument/2006/relationships/hyperlink" Target="http://office.microsoft.com/de-ch/" TargetMode="External"/><Relationship Id="rId35" Type="http://schemas.openxmlformats.org/officeDocument/2006/relationships/image" Target="media/image17.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emf"/><Relationship Id="rId100" Type="http://schemas.openxmlformats.org/officeDocument/2006/relationships/image" Target="media/image75.png"/><Relationship Id="rId105" Type="http://schemas.openxmlformats.org/officeDocument/2006/relationships/diagramData" Target="diagrams/data2.xml"/><Relationship Id="rId113" Type="http://schemas.openxmlformats.org/officeDocument/2006/relationships/chart" Target="charts/chart4.xml"/><Relationship Id="rId118" Type="http://schemas.openxmlformats.org/officeDocument/2006/relationships/image" Target="media/image81.png"/><Relationship Id="rId126" Type="http://schemas.openxmlformats.org/officeDocument/2006/relationships/image" Target="media/image89.png"/><Relationship Id="rId13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ubmain.com/download/ghostdoc/" TargetMode="External"/><Relationship Id="rId33" Type="http://schemas.openxmlformats.org/officeDocument/2006/relationships/image" Target="media/image15.png"/><Relationship Id="rId38" Type="http://schemas.openxmlformats.org/officeDocument/2006/relationships/diagramQuickStyle" Target="diagrams/quickStyle1.xml"/><Relationship Id="rId46" Type="http://schemas.openxmlformats.org/officeDocument/2006/relationships/image" Target="media/image23.jp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diagramColors" Target="diagrams/colors2.xml"/><Relationship Id="rId116" Type="http://schemas.openxmlformats.org/officeDocument/2006/relationships/hyperlink" Target="https://flip_svn.elmermx.ch" TargetMode="External"/><Relationship Id="rId124" Type="http://schemas.openxmlformats.org/officeDocument/2006/relationships/image" Target="media/image87.png"/><Relationship Id="rId129" Type="http://schemas.openxmlformats.org/officeDocument/2006/relationships/chart" Target="charts/chart8.xml"/><Relationship Id="rId20" Type="http://schemas.openxmlformats.org/officeDocument/2006/relationships/image" Target="media/image12.jpeg"/><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jpeg"/><Relationship Id="rId96" Type="http://schemas.openxmlformats.org/officeDocument/2006/relationships/image" Target="media/image71.png"/><Relationship Id="rId111" Type="http://schemas.openxmlformats.org/officeDocument/2006/relationships/chart" Target="charts/chart2.xml"/><Relationship Id="rId132"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blogs.msdn.com/b/surface/archive/2011/07/12/links-to-sdk-and-resources.aspx" TargetMode="External"/><Relationship Id="rId28" Type="http://schemas.openxmlformats.org/officeDocument/2006/relationships/hyperlink" Target="http://www.wpftutorial.net/Inspector.html" TargetMode="External"/><Relationship Id="rId36" Type="http://schemas.openxmlformats.org/officeDocument/2006/relationships/diagramData" Target="diagrams/data1.xml"/><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diagramLayout" Target="diagrams/layout2.xml"/><Relationship Id="rId114" Type="http://schemas.openxmlformats.org/officeDocument/2006/relationships/chart" Target="charts/chart5.xml"/><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redmine.org" TargetMode="External"/><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85.png"/><Relationship Id="rId130" Type="http://schemas.openxmlformats.org/officeDocument/2006/relationships/chart" Target="charts/chart9.xml"/><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diagramColors" Target="diagrams/colors1.xml"/><Relationship Id="rId109" Type="http://schemas.microsoft.com/office/2007/relationships/diagramDrawing" Target="diagrams/drawing2.xml"/><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www.adobe.com/de/products/photoshop.html" TargetMode="External"/><Relationship Id="rId24" Type="http://schemas.openxmlformats.org/officeDocument/2006/relationships/hyperlink" Target="http://www.jetbrains.com" TargetMode="External"/><Relationship Id="rId40" Type="http://schemas.microsoft.com/office/2007/relationships/diagramDrawing" Target="diagrams/drawing1.xml"/><Relationship Id="rId45" Type="http://schemas.openxmlformats.org/officeDocument/2006/relationships/image" Target="media/image22.jpeg"/><Relationship Id="rId66" Type="http://schemas.openxmlformats.org/officeDocument/2006/relationships/image" Target="media/image42.png"/><Relationship Id="rId87" Type="http://schemas.openxmlformats.org/officeDocument/2006/relationships/hyperlink" Target="http://msdn.microsoft.com/en-us/magazine/dd419663.aspx" TargetMode="External"/><Relationship Id="rId110" Type="http://schemas.openxmlformats.org/officeDocument/2006/relationships/chart" Target="charts/chart1.xml"/><Relationship Id="rId115" Type="http://schemas.openxmlformats.org/officeDocument/2006/relationships/chart" Target="charts/chart6.xml"/><Relationship Id="rId131" Type="http://schemas.openxmlformats.org/officeDocument/2006/relationships/chart" Target="charts/chart10.xml"/><Relationship Id="rId136" Type="http://schemas.openxmlformats.org/officeDocument/2006/relationships/theme" Target="theme/theme1.xml"/><Relationship Id="rId61" Type="http://schemas.openxmlformats.org/officeDocument/2006/relationships/hyperlink" Target="file:///D:\flip_svn.elmermx.ch\doc\03_Technischer_Bericht_Teil_2\04_Entwurf\Entwurf.docx" TargetMode="External"/><Relationship Id="rId82" Type="http://schemas.openxmlformats.org/officeDocument/2006/relationships/image" Target="media/image58.png"/><Relationship Id="rId19" Type="http://schemas.openxmlformats.org/officeDocument/2006/relationships/image" Target="media/image11.jpe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275937536"/>
        <c:axId val="277854848"/>
      </c:barChart>
      <c:catAx>
        <c:axId val="275937536"/>
        <c:scaling>
          <c:orientation val="minMax"/>
        </c:scaling>
        <c:delete val="0"/>
        <c:axPos val="b"/>
        <c:majorTickMark val="out"/>
        <c:minorTickMark val="none"/>
        <c:tickLblPos val="nextTo"/>
        <c:crossAx val="277854848"/>
        <c:crosses val="autoZero"/>
        <c:auto val="1"/>
        <c:lblAlgn val="ctr"/>
        <c:lblOffset val="100"/>
        <c:noMultiLvlLbl val="0"/>
      </c:catAx>
      <c:valAx>
        <c:axId val="277854848"/>
        <c:scaling>
          <c:orientation val="minMax"/>
          <c:max val="1"/>
        </c:scaling>
        <c:delete val="0"/>
        <c:axPos val="l"/>
        <c:majorGridlines/>
        <c:numFmt formatCode="0%" sourceLinked="0"/>
        <c:majorTickMark val="out"/>
        <c:minorTickMark val="none"/>
        <c:tickLblPos val="nextTo"/>
        <c:crossAx val="275937536"/>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234424576"/>
        <c:axId val="234434560"/>
      </c:barChart>
      <c:catAx>
        <c:axId val="234424576"/>
        <c:scaling>
          <c:orientation val="minMax"/>
        </c:scaling>
        <c:delete val="0"/>
        <c:axPos val="b"/>
        <c:majorTickMark val="out"/>
        <c:minorTickMark val="none"/>
        <c:tickLblPos val="nextTo"/>
        <c:crossAx val="234434560"/>
        <c:crosses val="autoZero"/>
        <c:auto val="1"/>
        <c:lblAlgn val="ctr"/>
        <c:lblOffset val="100"/>
        <c:noMultiLvlLbl val="0"/>
      </c:catAx>
      <c:valAx>
        <c:axId val="234434560"/>
        <c:scaling>
          <c:orientation val="minMax"/>
        </c:scaling>
        <c:delete val="0"/>
        <c:axPos val="l"/>
        <c:majorGridlines/>
        <c:numFmt formatCode="General" sourceLinked="1"/>
        <c:majorTickMark val="out"/>
        <c:minorTickMark val="none"/>
        <c:tickLblPos val="nextTo"/>
        <c:crossAx val="2344245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277922176"/>
        <c:axId val="277924480"/>
      </c:barChart>
      <c:catAx>
        <c:axId val="277922176"/>
        <c:scaling>
          <c:orientation val="minMax"/>
        </c:scaling>
        <c:delete val="0"/>
        <c:axPos val="b"/>
        <c:majorTickMark val="out"/>
        <c:minorTickMark val="none"/>
        <c:tickLblPos val="nextTo"/>
        <c:crossAx val="277924480"/>
        <c:crosses val="autoZero"/>
        <c:auto val="1"/>
        <c:lblAlgn val="ctr"/>
        <c:lblOffset val="100"/>
        <c:noMultiLvlLbl val="0"/>
      </c:catAx>
      <c:valAx>
        <c:axId val="277924480"/>
        <c:scaling>
          <c:orientation val="minMax"/>
          <c:max val="1"/>
        </c:scaling>
        <c:delete val="0"/>
        <c:axPos val="l"/>
        <c:majorGridlines/>
        <c:numFmt formatCode="0%" sourceLinked="0"/>
        <c:majorTickMark val="out"/>
        <c:minorTickMark val="none"/>
        <c:tickLblPos val="nextTo"/>
        <c:crossAx val="27792217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278039168"/>
        <c:axId val="278046208"/>
      </c:barChart>
      <c:catAx>
        <c:axId val="278039168"/>
        <c:scaling>
          <c:orientation val="minMax"/>
        </c:scaling>
        <c:delete val="0"/>
        <c:axPos val="b"/>
        <c:majorTickMark val="out"/>
        <c:minorTickMark val="none"/>
        <c:tickLblPos val="nextTo"/>
        <c:crossAx val="278046208"/>
        <c:crosses val="autoZero"/>
        <c:auto val="1"/>
        <c:lblAlgn val="ctr"/>
        <c:lblOffset val="100"/>
        <c:noMultiLvlLbl val="0"/>
      </c:catAx>
      <c:valAx>
        <c:axId val="278046208"/>
        <c:scaling>
          <c:orientation val="minMax"/>
          <c:max val="1"/>
        </c:scaling>
        <c:delete val="0"/>
        <c:axPos val="l"/>
        <c:majorGridlines/>
        <c:numFmt formatCode="0%" sourceLinked="0"/>
        <c:majorTickMark val="out"/>
        <c:minorTickMark val="none"/>
        <c:tickLblPos val="nextTo"/>
        <c:crossAx val="27803916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278423040"/>
        <c:axId val="278430080"/>
      </c:barChart>
      <c:catAx>
        <c:axId val="278423040"/>
        <c:scaling>
          <c:orientation val="minMax"/>
        </c:scaling>
        <c:delete val="0"/>
        <c:axPos val="b"/>
        <c:majorTickMark val="out"/>
        <c:minorTickMark val="none"/>
        <c:tickLblPos val="nextTo"/>
        <c:crossAx val="278430080"/>
        <c:crosses val="autoZero"/>
        <c:auto val="1"/>
        <c:lblAlgn val="ctr"/>
        <c:lblOffset val="100"/>
        <c:noMultiLvlLbl val="0"/>
      </c:catAx>
      <c:valAx>
        <c:axId val="278430080"/>
        <c:scaling>
          <c:orientation val="minMax"/>
          <c:max val="1"/>
        </c:scaling>
        <c:delete val="0"/>
        <c:axPos val="l"/>
        <c:majorGridlines/>
        <c:numFmt formatCode="0%" sourceLinked="0"/>
        <c:majorTickMark val="out"/>
        <c:minorTickMark val="none"/>
        <c:tickLblPos val="nextTo"/>
        <c:crossAx val="278423040"/>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278806528"/>
        <c:axId val="278809216"/>
      </c:barChart>
      <c:catAx>
        <c:axId val="278806528"/>
        <c:scaling>
          <c:orientation val="minMax"/>
        </c:scaling>
        <c:delete val="0"/>
        <c:axPos val="b"/>
        <c:majorTickMark val="out"/>
        <c:minorTickMark val="none"/>
        <c:tickLblPos val="nextTo"/>
        <c:crossAx val="278809216"/>
        <c:crosses val="autoZero"/>
        <c:auto val="1"/>
        <c:lblAlgn val="ctr"/>
        <c:lblOffset val="100"/>
        <c:noMultiLvlLbl val="0"/>
      </c:catAx>
      <c:valAx>
        <c:axId val="278809216"/>
        <c:scaling>
          <c:orientation val="minMax"/>
          <c:max val="1"/>
        </c:scaling>
        <c:delete val="0"/>
        <c:axPos val="l"/>
        <c:majorGridlines/>
        <c:numFmt formatCode="0%" sourceLinked="0"/>
        <c:majorTickMark val="out"/>
        <c:minorTickMark val="none"/>
        <c:tickLblPos val="nextTo"/>
        <c:crossAx val="278806528"/>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369998848"/>
        <c:axId val="234099456"/>
      </c:barChart>
      <c:catAx>
        <c:axId val="369998848"/>
        <c:scaling>
          <c:orientation val="minMax"/>
        </c:scaling>
        <c:delete val="0"/>
        <c:axPos val="b"/>
        <c:majorTickMark val="out"/>
        <c:minorTickMark val="none"/>
        <c:tickLblPos val="nextTo"/>
        <c:crossAx val="234099456"/>
        <c:crosses val="autoZero"/>
        <c:auto val="1"/>
        <c:lblAlgn val="ctr"/>
        <c:lblOffset val="100"/>
        <c:noMultiLvlLbl val="0"/>
      </c:catAx>
      <c:valAx>
        <c:axId val="234099456"/>
        <c:scaling>
          <c:orientation val="minMax"/>
          <c:max val="1"/>
        </c:scaling>
        <c:delete val="0"/>
        <c:axPos val="l"/>
        <c:majorGridlines/>
        <c:numFmt formatCode="0%" sourceLinked="0"/>
        <c:majorTickMark val="out"/>
        <c:minorTickMark val="none"/>
        <c:tickLblPos val="nextTo"/>
        <c:crossAx val="369998848"/>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233978880"/>
        <c:axId val="234013440"/>
      </c:lineChart>
      <c:catAx>
        <c:axId val="233978880"/>
        <c:scaling>
          <c:orientation val="minMax"/>
        </c:scaling>
        <c:delete val="0"/>
        <c:axPos val="b"/>
        <c:numFmt formatCode="General" sourceLinked="1"/>
        <c:majorTickMark val="none"/>
        <c:minorTickMark val="none"/>
        <c:tickLblPos val="nextTo"/>
        <c:crossAx val="234013440"/>
        <c:crosses val="autoZero"/>
        <c:auto val="1"/>
        <c:lblAlgn val="ctr"/>
        <c:lblOffset val="100"/>
        <c:noMultiLvlLbl val="0"/>
      </c:catAx>
      <c:valAx>
        <c:axId val="234013440"/>
        <c:scaling>
          <c:orientation val="minMax"/>
        </c:scaling>
        <c:delete val="0"/>
        <c:axPos val="l"/>
        <c:majorGridlines/>
        <c:numFmt formatCode="General" sourceLinked="1"/>
        <c:majorTickMark val="none"/>
        <c:minorTickMark val="none"/>
        <c:tickLblPos val="nextTo"/>
        <c:spPr>
          <a:ln w="9525">
            <a:noFill/>
          </a:ln>
        </c:spPr>
        <c:crossAx val="23397888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234153088"/>
        <c:axId val="234154624"/>
      </c:lineChart>
      <c:catAx>
        <c:axId val="234153088"/>
        <c:scaling>
          <c:orientation val="minMax"/>
        </c:scaling>
        <c:delete val="0"/>
        <c:axPos val="b"/>
        <c:majorTickMark val="none"/>
        <c:minorTickMark val="none"/>
        <c:tickLblPos val="nextTo"/>
        <c:crossAx val="234154624"/>
        <c:crosses val="autoZero"/>
        <c:auto val="1"/>
        <c:lblAlgn val="ctr"/>
        <c:lblOffset val="100"/>
        <c:noMultiLvlLbl val="0"/>
      </c:catAx>
      <c:valAx>
        <c:axId val="234154624"/>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23415308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B461ABC0-9ABF-4D22-ACD6-5E0AB8DD6E75}" srcId="{9FECA1B1-0F99-4D87-88A7-6CA72D9EA799}" destId="{3F0A734A-87CB-48D8-AB23-DC416E2F3378}" srcOrd="1" destOrd="0" parTransId="{0DBA7547-160F-4AC0-85D0-470F70B2E915}" sibTransId="{48CE9D9C-C12C-4112-B061-B0D2D8BF2929}"/>
    <dgm:cxn modelId="{F44BFF1B-51D7-416D-963A-03B7CC6DA78F}" srcId="{D2B20585-6784-487B-8061-D687935C1657}" destId="{10AA4FAD-318D-4A04-835A-3E678C82AB5E}" srcOrd="0" destOrd="0" parTransId="{275BE989-D18D-49F5-8645-3B763F2BB7D3}" sibTransId="{A9ED03D2-777D-46FC-A2C2-E9DCB2F59F4D}"/>
    <dgm:cxn modelId="{BB564A98-E5F5-4699-A361-3077DE28CB49}" type="presOf" srcId="{F135F6A0-BC38-457B-A0C1-766F9ADA8A81}" destId="{31D7AFEA-3A8F-4434-B86C-6B5FC830A44F}" srcOrd="0" destOrd="0" presId="urn:microsoft.com/office/officeart/2005/8/layout/chevron2"/>
    <dgm:cxn modelId="{7A59110D-584A-4188-B06F-8EB9BD8A1577}" type="presOf" srcId="{9FECA1B1-0F99-4D87-88A7-6CA72D9EA799}" destId="{50FA93DA-139D-471C-8B82-F828D7DA841A}" srcOrd="0" destOrd="0" presId="urn:microsoft.com/office/officeart/2005/8/layout/chevron2"/>
    <dgm:cxn modelId="{9BCD0E27-AB57-464B-BC09-6F8A7AD810BD}" type="presOf" srcId="{D79390F1-0A36-4A60-A0E2-BD15C821E239}" destId="{DF52F694-6B60-4320-81E6-513B0A670FA2}"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4BB163A4-4C01-40F7-BF0C-B33259F795E8}" srcId="{28DA3E77-90F2-45FD-A7FD-BECAF2F30ABB}" destId="{7031C311-10F2-4E0C-A696-D25CAC4893C6}" srcOrd="0" destOrd="0" parTransId="{AC8008BF-C04D-4585-BE9B-41A5959D276B}" sibTransId="{E86E57C4-191D-47A2-8BD2-1B9478FD5738}"/>
    <dgm:cxn modelId="{5A600397-275E-49E6-9CA1-4900E2A44067}" type="presOf" srcId="{5ABF7E85-99F2-4A26-A85B-A7BCE78DC356}" destId="{DF52F694-6B60-4320-81E6-513B0A670FA2}" srcOrd="0" destOrd="2" presId="urn:microsoft.com/office/officeart/2005/8/layout/chevron2"/>
    <dgm:cxn modelId="{A999C145-D655-4367-9EA1-028DE6CEB309}" type="presOf" srcId="{D2B20585-6784-487B-8061-D687935C1657}" destId="{D791A2F6-BB88-4FC0-907D-D68C23B730A3}"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91DF821C-40FB-4B01-B090-3A9908BD9616}" type="presOf" srcId="{806032F5-5C56-426F-93BB-8AEFF121DD79}" destId="{F3B995E1-2D73-4492-84EA-8D89EFDAA408}" srcOrd="0" destOrd="0" presId="urn:microsoft.com/office/officeart/2005/8/layout/chevron2"/>
    <dgm:cxn modelId="{E55DB350-1C54-4B39-8563-3D7538EEF0F1}" type="presOf" srcId="{02CC5355-3055-4E1E-8B5F-AB9980A3D6BC}" destId="{DF52F694-6B60-4320-81E6-513B0A670FA2}" srcOrd="0" destOrd="1" presId="urn:microsoft.com/office/officeart/2005/8/layout/chevron2"/>
    <dgm:cxn modelId="{B9A17C95-2506-46E1-95F7-A3F7AE5954D2}" type="presOf" srcId="{C252CB0F-3BBF-426B-80AF-B81C6DD4E6D8}" destId="{31D7AFEA-3A8F-4434-B86C-6B5FC830A44F}" srcOrd="0" destOrd="1" presId="urn:microsoft.com/office/officeart/2005/8/layout/chevron2"/>
    <dgm:cxn modelId="{1913C391-5B14-4E05-AFAE-9DD78B1753BC}" type="presOf" srcId="{3F0A734A-87CB-48D8-AB23-DC416E2F3378}" destId="{0073A477-FE14-4EAB-B2C2-4E3E624EA289}" srcOrd="0" destOrd="0" presId="urn:microsoft.com/office/officeart/2005/8/layout/chevron2"/>
    <dgm:cxn modelId="{E3B1D95E-74E5-49B0-B2BF-3F20E07C6879}" type="presOf" srcId="{B0F7E5FC-F585-4424-B797-4F9F8A61BBA6}" destId="{0C7F44B0-45E9-4DC2-B0EF-CE99F9B547A8}" srcOrd="0" destOrd="0" presId="urn:microsoft.com/office/officeart/2005/8/layout/chevron2"/>
    <dgm:cxn modelId="{CD152A9A-EBD6-43FA-BAA6-1EBE0C273735}" type="presOf" srcId="{28DA3E77-90F2-45FD-A7FD-BECAF2F30ABB}" destId="{F2A86540-75F5-4A66-AD39-A4807F14AC45}" srcOrd="0" destOrd="0" presId="urn:microsoft.com/office/officeart/2005/8/layout/chevron2"/>
    <dgm:cxn modelId="{435768C7-9BDD-47AA-AF61-B3D363D7616F}" type="presOf" srcId="{FCB7088A-DE84-4101-8693-93C0BB03088A}" destId="{AB1F47E5-D146-4F67-9118-3E6511297FBA}" srcOrd="0" destOrd="1" presId="urn:microsoft.com/office/officeart/2005/8/layout/chevron2"/>
    <dgm:cxn modelId="{46FDF115-65BF-4F3B-B723-FFE998678435}" type="presOf" srcId="{55D12C12-C3FC-46F4-97A9-0AAE8BA3A044}" destId="{5A4B3AFD-E20B-4278-B914-6CF335D21283}"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45E77357-B3DE-4020-82BE-4E36546073EB}" type="presOf" srcId="{8173EBEC-E525-4C00-8B72-F992EF21A24E}" destId="{C1EA53C1-9CEC-4ACB-BA78-EA56523F81F9}"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77B60C36-B19C-4CBB-AD25-815508FE997C}" srcId="{B0F7E5FC-F585-4424-B797-4F9F8A61BBA6}" destId="{02CC5355-3055-4E1E-8B5F-AB9980A3D6BC}" srcOrd="1" destOrd="0" parTransId="{8AD03705-3A12-48E2-9922-341961B7B87F}" sibTransId="{7EA640B6-BF95-4FAB-9977-C36819031EE9}"/>
    <dgm:cxn modelId="{C9190C0A-3F24-47D5-A860-F1F3D1118D5B}" srcId="{769BB4BE-E676-45D7-93F0-474664C123D1}" destId="{0155D1C2-DE1C-4D84-991E-D83E86981057}" srcOrd="0" destOrd="0" parTransId="{C3AE8D9A-DC22-4783-B7AC-2019FDC2E273}" sibTransId="{CB183C00-700B-490C-AA64-33C02958F6C3}"/>
    <dgm:cxn modelId="{BD4B4239-697C-4069-A58D-7B2880612A38}" srcId="{409A006C-61F0-4A41-87FE-E63EB3AB6A93}" destId="{C252CB0F-3BBF-426B-80AF-B81C6DD4E6D8}" srcOrd="1" destOrd="0" parTransId="{26DFDD05-8011-4B8C-A986-857467C95942}" sibTransId="{FFFB11A8-01F8-4091-B977-2D87953BD127}"/>
    <dgm:cxn modelId="{972D3B36-A6A5-44FD-AE21-263F78A91A66}" srcId="{9FECA1B1-0F99-4D87-88A7-6CA72D9EA799}" destId="{D2B20585-6784-487B-8061-D687935C1657}" srcOrd="2" destOrd="0" parTransId="{633E7CCB-E84B-4BCD-9615-35FD4B918D42}" sibTransId="{95F73361-6889-428A-9DCF-BFF9CD8C39F4}"/>
    <dgm:cxn modelId="{108AAF8F-946D-4626-A507-CE96D081AB3D}" srcId="{3F0A734A-87CB-48D8-AB23-DC416E2F3378}" destId="{FCB7088A-DE84-4101-8693-93C0BB03088A}" srcOrd="1" destOrd="0" parTransId="{5EFCB714-DC24-4968-BE11-B9726BDFED32}" sibTransId="{640FB21B-EC45-4065-B1F7-3B0D27074675}"/>
    <dgm:cxn modelId="{C49DC319-0D20-4F89-AB0F-1095E58424F1}" srcId="{B0F7E5FC-F585-4424-B797-4F9F8A61BBA6}" destId="{5ABF7E85-99F2-4A26-A85B-A7BCE78DC356}" srcOrd="2" destOrd="0" parTransId="{56D19846-67AF-4E66-989C-B22B93B11A33}" sibTransId="{B1FB100B-A3F9-4156-87FA-0F0616C1C060}"/>
    <dgm:cxn modelId="{A8A1F293-DDC0-47D2-8CFC-273A4704ADCA}" type="presOf" srcId="{769BB4BE-E676-45D7-93F0-474664C123D1}" destId="{AF6F0951-4B59-488D-9953-90C3815E25E0}" srcOrd="0" destOrd="0" presId="urn:microsoft.com/office/officeart/2005/8/layout/chevron2"/>
    <dgm:cxn modelId="{654D8828-F6B5-4213-AB45-615637664F99}" type="presOf" srcId="{7031C311-10F2-4E0C-A696-D25CAC4893C6}" destId="{5B6295C2-8635-4832-8855-35BC57484729}" srcOrd="0" destOrd="0" presId="urn:microsoft.com/office/officeart/2005/8/layout/chevron2"/>
    <dgm:cxn modelId="{8C6B387D-D15A-4EDB-BE8D-BD96F9E4E188}" type="presOf" srcId="{00AF1470-0272-4479-8261-86E98D068459}" destId="{AB1F47E5-D146-4F67-9118-3E6511297FBA}" srcOrd="0" destOrd="0" presId="urn:microsoft.com/office/officeart/2005/8/layout/chevron2"/>
    <dgm:cxn modelId="{F6880CBE-5FFA-4989-8388-2BC9D01E9A98}" srcId="{9FECA1B1-0F99-4D87-88A7-6CA72D9EA799}" destId="{B0F7E5FC-F585-4424-B797-4F9F8A61BBA6}" srcOrd="3" destOrd="0" parTransId="{3BAD3093-27DB-475B-B097-AEAB1DC53C1D}" sibTransId="{4EE1B25C-E8E1-4D66-9640-8A75A2C1A271}"/>
    <dgm:cxn modelId="{EBFF5D53-05C9-4BDC-9693-0753371E8D52}" type="presOf" srcId="{409A006C-61F0-4A41-87FE-E63EB3AB6A93}" destId="{1BA898D1-670C-4610-BDAB-DCBFB6C47874}"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A6038D57-BAE0-45BC-B100-2871DE966A99}" srcId="{B0F7E5FC-F585-4424-B797-4F9F8A61BBA6}" destId="{D79390F1-0A36-4A60-A0E2-BD15C821E239}" srcOrd="0" destOrd="0" parTransId="{C1C4B2FB-DA7D-4C79-9CA6-F1128758A6A6}" sibTransId="{55BAFE0A-89D4-44DD-9CEE-4FD34ACE7AB5}"/>
    <dgm:cxn modelId="{0BC3D63F-6336-4CCD-B454-94E79E006070}" type="presOf" srcId="{0155D1C2-DE1C-4D84-991E-D83E86981057}" destId="{2D32D5AF-AAAD-4E91-8608-6D6C2D0FE65A}" srcOrd="0" destOrd="0" presId="urn:microsoft.com/office/officeart/2005/8/layout/chevron2"/>
    <dgm:cxn modelId="{A99BACA7-FD98-4BB4-9065-96579CB7EAB0}" srcId="{9FECA1B1-0F99-4D87-88A7-6CA72D9EA799}" destId="{55D12C12-C3FC-46F4-97A9-0AAE8BA3A044}" srcOrd="6" destOrd="0" parTransId="{75257FED-4325-4CC1-B741-BA09DAFA1E6B}" sibTransId="{5C445BCE-601B-4859-BA67-AA3C3E99582E}"/>
    <dgm:cxn modelId="{1EF0C394-C140-489C-AD0B-475A55DD38D7}" srcId="{3F0A734A-87CB-48D8-AB23-DC416E2F3378}" destId="{00AF1470-0272-4479-8261-86E98D068459}" srcOrd="0" destOrd="0" parTransId="{B187E2C6-EE84-4429-B735-FF5761C5F959}" sibTransId="{8D3A9C6C-408E-4B04-A18C-29EFDD795CEA}"/>
    <dgm:cxn modelId="{E86F96B3-C17E-4F68-AB78-5D25749C31DF}" type="presOf" srcId="{10AA4FAD-318D-4A04-835A-3E678C82AB5E}" destId="{2F37601A-B14C-4096-B34F-450F21772CE5}" srcOrd="0" destOrd="0"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24644888-BA4D-40DD-A60D-666002E7E543}" type="presOf" srcId="{881E6DB4-021F-4075-983C-F81EC92097E4}" destId="{ED65BC5D-273E-4667-BF67-6101822E4C7E}"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2D596805-A69E-4565-9957-D777427B97CF}" type="presParOf" srcId="{50FA93DA-139D-471C-8B82-F828D7DA841A}" destId="{FD14F3CE-3094-477A-BDC5-F4DFF742996C}" srcOrd="0" destOrd="0" presId="urn:microsoft.com/office/officeart/2005/8/layout/chevron2"/>
    <dgm:cxn modelId="{F4E569BD-E7E2-4A63-B3F7-AC9324F22FF5}" type="presParOf" srcId="{FD14F3CE-3094-477A-BDC5-F4DFF742996C}" destId="{AF6F0951-4B59-488D-9953-90C3815E25E0}" srcOrd="0" destOrd="0" presId="urn:microsoft.com/office/officeart/2005/8/layout/chevron2"/>
    <dgm:cxn modelId="{87568156-1970-435E-8A8F-A777FEECAA4C}" type="presParOf" srcId="{FD14F3CE-3094-477A-BDC5-F4DFF742996C}" destId="{2D32D5AF-AAAD-4E91-8608-6D6C2D0FE65A}" srcOrd="1" destOrd="0" presId="urn:microsoft.com/office/officeart/2005/8/layout/chevron2"/>
    <dgm:cxn modelId="{0D2B7D39-4DB0-44FE-9C7E-0589A4E0E3D8}" type="presParOf" srcId="{50FA93DA-139D-471C-8B82-F828D7DA841A}" destId="{AF65AB00-54CC-4A02-BED1-F34390D1DC06}" srcOrd="1" destOrd="0" presId="urn:microsoft.com/office/officeart/2005/8/layout/chevron2"/>
    <dgm:cxn modelId="{22BF01D2-BE2F-4826-8421-5A60A313400C}" type="presParOf" srcId="{50FA93DA-139D-471C-8B82-F828D7DA841A}" destId="{39B45076-7980-450A-AC69-3CDC87AFBF7C}" srcOrd="2" destOrd="0" presId="urn:microsoft.com/office/officeart/2005/8/layout/chevron2"/>
    <dgm:cxn modelId="{2221CA07-5677-4B6D-A9E6-100227DF4C3A}" type="presParOf" srcId="{39B45076-7980-450A-AC69-3CDC87AFBF7C}" destId="{0073A477-FE14-4EAB-B2C2-4E3E624EA289}" srcOrd="0" destOrd="0" presId="urn:microsoft.com/office/officeart/2005/8/layout/chevron2"/>
    <dgm:cxn modelId="{CB5EDFE1-63F9-400E-B959-C7BAF3C55C20}" type="presParOf" srcId="{39B45076-7980-450A-AC69-3CDC87AFBF7C}" destId="{AB1F47E5-D146-4F67-9118-3E6511297FBA}" srcOrd="1" destOrd="0" presId="urn:microsoft.com/office/officeart/2005/8/layout/chevron2"/>
    <dgm:cxn modelId="{529298E1-F69E-426D-BFC2-5F98DD24E68A}" type="presParOf" srcId="{50FA93DA-139D-471C-8B82-F828D7DA841A}" destId="{5FFE9DD0-C3F1-41A9-9202-FDEC4FBAD24B}" srcOrd="3" destOrd="0" presId="urn:microsoft.com/office/officeart/2005/8/layout/chevron2"/>
    <dgm:cxn modelId="{918B266C-5202-4CCE-878A-718ABFFB1A57}" type="presParOf" srcId="{50FA93DA-139D-471C-8B82-F828D7DA841A}" destId="{7BFAF6F1-4089-426E-8C1E-02D60E03F2F6}" srcOrd="4" destOrd="0" presId="urn:microsoft.com/office/officeart/2005/8/layout/chevron2"/>
    <dgm:cxn modelId="{4F41C3E8-75B1-423B-9201-9661C23079E7}" type="presParOf" srcId="{7BFAF6F1-4089-426E-8C1E-02D60E03F2F6}" destId="{D791A2F6-BB88-4FC0-907D-D68C23B730A3}" srcOrd="0" destOrd="0" presId="urn:microsoft.com/office/officeart/2005/8/layout/chevron2"/>
    <dgm:cxn modelId="{D257F48A-DC4B-4573-A4AB-F072FF848C31}" type="presParOf" srcId="{7BFAF6F1-4089-426E-8C1E-02D60E03F2F6}" destId="{2F37601A-B14C-4096-B34F-450F21772CE5}" srcOrd="1" destOrd="0" presId="urn:microsoft.com/office/officeart/2005/8/layout/chevron2"/>
    <dgm:cxn modelId="{91C096A9-05C6-4DF8-B3C0-EFB71A23D9A1}" type="presParOf" srcId="{50FA93DA-139D-471C-8B82-F828D7DA841A}" destId="{7A250750-F02E-4F47-937E-5BE836BFF729}" srcOrd="5" destOrd="0" presId="urn:microsoft.com/office/officeart/2005/8/layout/chevron2"/>
    <dgm:cxn modelId="{7F6A0D31-C31F-4E8A-9A9A-81FB77E618F3}" type="presParOf" srcId="{50FA93DA-139D-471C-8B82-F828D7DA841A}" destId="{4EBBBB55-0396-44B4-BEA6-15CE1D98A849}" srcOrd="6" destOrd="0" presId="urn:microsoft.com/office/officeart/2005/8/layout/chevron2"/>
    <dgm:cxn modelId="{375E6CAD-9782-4715-B953-FE34F7C4DED9}" type="presParOf" srcId="{4EBBBB55-0396-44B4-BEA6-15CE1D98A849}" destId="{0C7F44B0-45E9-4DC2-B0EF-CE99F9B547A8}" srcOrd="0" destOrd="0" presId="urn:microsoft.com/office/officeart/2005/8/layout/chevron2"/>
    <dgm:cxn modelId="{8C56DB72-782C-46D0-AC11-E9E06DEA757F}" type="presParOf" srcId="{4EBBBB55-0396-44B4-BEA6-15CE1D98A849}" destId="{DF52F694-6B60-4320-81E6-513B0A670FA2}" srcOrd="1" destOrd="0" presId="urn:microsoft.com/office/officeart/2005/8/layout/chevron2"/>
    <dgm:cxn modelId="{68E22BEE-953C-4967-8761-D11BB31031F9}" type="presParOf" srcId="{50FA93DA-139D-471C-8B82-F828D7DA841A}" destId="{75BD2782-DE5B-4585-84CB-B8E43F63BCE4}" srcOrd="7" destOrd="0" presId="urn:microsoft.com/office/officeart/2005/8/layout/chevron2"/>
    <dgm:cxn modelId="{29C470D7-E109-409C-B209-128B507C1C66}" type="presParOf" srcId="{50FA93DA-139D-471C-8B82-F828D7DA841A}" destId="{046174E7-67A9-4044-9F59-AFC31903EBF4}" srcOrd="8" destOrd="0" presId="urn:microsoft.com/office/officeart/2005/8/layout/chevron2"/>
    <dgm:cxn modelId="{265FCC03-7612-479A-804E-CEE0F5938E6F}" type="presParOf" srcId="{046174E7-67A9-4044-9F59-AFC31903EBF4}" destId="{F2A86540-75F5-4A66-AD39-A4807F14AC45}" srcOrd="0" destOrd="0" presId="urn:microsoft.com/office/officeart/2005/8/layout/chevron2"/>
    <dgm:cxn modelId="{B4DA831F-8259-410B-97CB-BAF5795B97C5}" type="presParOf" srcId="{046174E7-67A9-4044-9F59-AFC31903EBF4}" destId="{5B6295C2-8635-4832-8855-35BC57484729}" srcOrd="1" destOrd="0" presId="urn:microsoft.com/office/officeart/2005/8/layout/chevron2"/>
    <dgm:cxn modelId="{83E5C769-7A2B-4A16-85EE-32C3CE866325}" type="presParOf" srcId="{50FA93DA-139D-471C-8B82-F828D7DA841A}" destId="{8C041C02-589A-478F-A952-52A1CFE269FD}" srcOrd="9" destOrd="0" presId="urn:microsoft.com/office/officeart/2005/8/layout/chevron2"/>
    <dgm:cxn modelId="{BFE35745-67E9-40E9-A3DD-EABE296D44C1}" type="presParOf" srcId="{50FA93DA-139D-471C-8B82-F828D7DA841A}" destId="{6C7A4D23-8A22-4E38-BA71-6FBB377478A2}" srcOrd="10" destOrd="0" presId="urn:microsoft.com/office/officeart/2005/8/layout/chevron2"/>
    <dgm:cxn modelId="{CFEF3C9B-CF7E-4287-BE81-A72A32E8F1EA}" type="presParOf" srcId="{6C7A4D23-8A22-4E38-BA71-6FBB377478A2}" destId="{ED65BC5D-273E-4667-BF67-6101822E4C7E}" srcOrd="0" destOrd="0" presId="urn:microsoft.com/office/officeart/2005/8/layout/chevron2"/>
    <dgm:cxn modelId="{65C5D038-1F9C-4702-87E0-B9FB2D268667}" type="presParOf" srcId="{6C7A4D23-8A22-4E38-BA71-6FBB377478A2}" destId="{F3B995E1-2D73-4492-84EA-8D89EFDAA408}" srcOrd="1" destOrd="0" presId="urn:microsoft.com/office/officeart/2005/8/layout/chevron2"/>
    <dgm:cxn modelId="{62E4680D-BDC0-4313-9888-B430B5205712}" type="presParOf" srcId="{50FA93DA-139D-471C-8B82-F828D7DA841A}" destId="{6AF365C2-83F2-4399-9D3E-E9DBAD71F8D6}" srcOrd="11" destOrd="0" presId="urn:microsoft.com/office/officeart/2005/8/layout/chevron2"/>
    <dgm:cxn modelId="{C6CE033D-73F4-4CD0-A513-0B5BDD424E2E}" type="presParOf" srcId="{50FA93DA-139D-471C-8B82-F828D7DA841A}" destId="{00142D5F-39D5-4067-85F0-44EDF44812B3}" srcOrd="12" destOrd="0" presId="urn:microsoft.com/office/officeart/2005/8/layout/chevron2"/>
    <dgm:cxn modelId="{8D23CF13-95A5-4D30-B706-ACF85A3E763F}" type="presParOf" srcId="{00142D5F-39D5-4067-85F0-44EDF44812B3}" destId="{5A4B3AFD-E20B-4278-B914-6CF335D21283}" srcOrd="0" destOrd="0" presId="urn:microsoft.com/office/officeart/2005/8/layout/chevron2"/>
    <dgm:cxn modelId="{15B1DB80-FBE6-4F1D-83BA-53EBE5143186}" type="presParOf" srcId="{00142D5F-39D5-4067-85F0-44EDF44812B3}" destId="{C1EA53C1-9CEC-4ACB-BA78-EA56523F81F9}" srcOrd="1" destOrd="0" presId="urn:microsoft.com/office/officeart/2005/8/layout/chevron2"/>
    <dgm:cxn modelId="{0D5531DA-A697-4C9E-83A3-568F7BD6F030}" type="presParOf" srcId="{50FA93DA-139D-471C-8B82-F828D7DA841A}" destId="{4A4B16C7-E491-460D-94C0-5C3C28E13EDC}" srcOrd="13" destOrd="0" presId="urn:microsoft.com/office/officeart/2005/8/layout/chevron2"/>
    <dgm:cxn modelId="{CCB47A66-6C2E-4EC5-BDDB-B23DC54BE1C1}" type="presParOf" srcId="{50FA93DA-139D-471C-8B82-F828D7DA841A}" destId="{49519CCF-D3A0-4845-A4C1-4A9A7BEBDC89}" srcOrd="14" destOrd="0" presId="urn:microsoft.com/office/officeart/2005/8/layout/chevron2"/>
    <dgm:cxn modelId="{F20D89F2-1BEF-4C29-A97E-98BDC6CF7C4E}" type="presParOf" srcId="{49519CCF-D3A0-4845-A4C1-4A9A7BEBDC89}" destId="{1BA898D1-670C-4610-BDAB-DCBFB6C47874}" srcOrd="0" destOrd="0" presId="urn:microsoft.com/office/officeart/2005/8/layout/chevron2"/>
    <dgm:cxn modelId="{5C5BD345-070B-4B9A-8F00-ADB41A29400E}"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0"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42DD57A2-2B67-4EBF-A8B0-E0F889252214}" srcId="{E9AB4042-5B14-4466-B764-99D193D8637C}" destId="{E231B255-403C-433F-94FB-F79E4F73A84B}" srcOrd="4" destOrd="0" parTransId="{AF984D73-4D39-40C7-8143-6911FAC0236B}" sibTransId="{6D6B64F5-2AD0-4702-8C16-738CC2C4C3A2}"/>
    <dgm:cxn modelId="{8A0818D9-131E-42E1-9EF1-F681477B3048}" type="presOf" srcId="{3C274CA4-0B5F-4EDB-A90C-1723D3716243}" destId="{C224DE0D-8961-4274-ABD0-478C851137C7}" srcOrd="1" destOrd="0" presId="urn:microsoft.com/office/officeart/2005/8/layout/radial1"/>
    <dgm:cxn modelId="{B598A5E1-D52A-4855-AC51-47982EC6386C}" type="presOf" srcId="{AF984D73-4D39-40C7-8143-6911FAC0236B}" destId="{5DA735EF-48DB-4755-9106-9E5FDBA17AA8}" srcOrd="1" destOrd="0" presId="urn:microsoft.com/office/officeart/2005/8/layout/radial1"/>
    <dgm:cxn modelId="{F32E9CB6-DB7D-42BA-AF86-19537768CAEE}" type="presOf" srcId="{A9DDB178-81E9-4B85-A304-BBE8C6416A45}" destId="{89D5F5D4-7153-4108-AFBD-7DCCC3F4B094}" srcOrd="0" destOrd="0" presId="urn:microsoft.com/office/officeart/2005/8/layout/radial1"/>
    <dgm:cxn modelId="{243C3673-9519-4717-BCC9-83D432EAB952}" type="presOf" srcId="{AC2E6B50-5446-427D-A374-B5D0B9777DB9}" destId="{9BBB0D5E-EE1A-440C-9112-567F0DF89638}" srcOrd="0" destOrd="0" presId="urn:microsoft.com/office/officeart/2005/8/layout/radial1"/>
    <dgm:cxn modelId="{49449E1E-8D5E-48F7-BB9C-CEB4F4230C7F}" type="presOf" srcId="{AF984D73-4D39-40C7-8143-6911FAC0236B}" destId="{FAE49765-1ED3-41C6-A270-6667F1BA84D0}" srcOrd="0" destOrd="0" presId="urn:microsoft.com/office/officeart/2005/8/layout/radial1"/>
    <dgm:cxn modelId="{29B6E5EC-3CF4-4F26-8253-9292093B3A66}" type="presOf" srcId="{639112F8-336A-456C-998A-D38E534FE472}" destId="{68097001-E8AA-40BE-9FB0-BD03425DF1DC}" srcOrd="0" destOrd="0" presId="urn:microsoft.com/office/officeart/2005/8/layout/radial1"/>
    <dgm:cxn modelId="{B82E853A-7F45-4FE3-8C3E-996FAD3A273E}" type="presOf" srcId="{E231B255-403C-433F-94FB-F79E4F73A84B}" destId="{005A70BC-43E5-464F-923F-0C035181F2D0}" srcOrd="0"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668BDA44-B63D-4766-9344-8E3C00F4D82C}" type="presOf" srcId="{E9AB4042-5B14-4466-B764-99D193D8637C}" destId="{6846C535-EEBE-4A04-BCEA-F9D68B9831CD}" srcOrd="0"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91017143-5C61-496A-BCC0-AAB72E749D47}" type="presOf" srcId="{101F4317-3430-4426-94F5-802085099F17}" destId="{7451AC9A-2038-4CA1-82DA-6F7B2FBF7E73}" srcOrd="0" destOrd="0" presId="urn:microsoft.com/office/officeart/2005/8/layout/radial1"/>
    <dgm:cxn modelId="{C84E003D-7E80-4239-B087-D1CD83D6233A}" srcId="{E9AB4042-5B14-4466-B764-99D193D8637C}" destId="{AC2E6B50-5446-427D-A374-B5D0B9777DB9}" srcOrd="2" destOrd="0" parTransId="{7E3B3794-5A6D-4BF8-92C0-EE0F410078CF}" sibTransId="{A5637B9C-DBA0-4060-B673-CFA9C524CB20}"/>
    <dgm:cxn modelId="{2F25A2E6-6601-459F-8DBD-212D7F9DA992}" type="presOf" srcId="{7E3B3794-5A6D-4BF8-92C0-EE0F410078CF}" destId="{CAA65A0C-69A6-4C84-8669-EBCAF296CB08}" srcOrd="0" destOrd="0" presId="urn:microsoft.com/office/officeart/2005/8/layout/radial1"/>
    <dgm:cxn modelId="{159A8CF3-0941-41A5-A599-BE431C01FCA7}" type="presOf" srcId="{CF1FD670-4494-47E5-AD34-AC2AFEB2038F}" destId="{572931F3-729D-44CB-9B9B-ED95DA635A33}" srcOrd="0" destOrd="0" presId="urn:microsoft.com/office/officeart/2005/8/layout/radial1"/>
    <dgm:cxn modelId="{56D98E2A-42AF-4D3B-B6F0-F69FE8A970DE}" type="presOf" srcId="{3CF68BBD-CA3D-4584-893A-09624D4EA933}" destId="{FF9714EE-32C8-4758-B607-C8BE8CA03FD2}" srcOrd="1" destOrd="0" presId="urn:microsoft.com/office/officeart/2005/8/layout/radial1"/>
    <dgm:cxn modelId="{E4CE0CBE-2AF8-4E52-8CB1-729D19B0C910}" srcId="{E9AB4042-5B14-4466-B764-99D193D8637C}" destId="{639112F8-336A-456C-998A-D38E534FE472}" srcOrd="3" destOrd="0" parTransId="{3C274CA4-0B5F-4EDB-A90C-1723D3716243}" sibTransId="{C3D4CE7B-247A-4E0A-892A-C91BF999601F}"/>
    <dgm:cxn modelId="{4CF896F7-3C60-470D-8A34-3E50194B0D43}" type="presOf" srcId="{3C274CA4-0B5F-4EDB-A90C-1723D3716243}" destId="{DD0BB130-580A-485E-B69B-79AED6CF078A}" srcOrd="0" destOrd="0" presId="urn:microsoft.com/office/officeart/2005/8/layout/radial1"/>
    <dgm:cxn modelId="{34DB25F7-AB43-43BC-8FDD-11EE024BD770}" type="presOf" srcId="{CF1FD670-4494-47E5-AD34-AC2AFEB2038F}" destId="{143137AE-D05B-4175-8A9E-5B6A52BDE5BB}" srcOrd="1" destOrd="0" presId="urn:microsoft.com/office/officeart/2005/8/layout/radial1"/>
    <dgm:cxn modelId="{B32D82A8-E6CA-43A1-8E2F-545D4FF34DBE}" type="presOf" srcId="{3CF68BBD-CA3D-4584-893A-09624D4EA933}" destId="{C18B3486-2024-4580-B6BF-9A5C474253EF}" srcOrd="0"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3AC902DB-A5D6-4F1C-9C2A-19CCBFB51452}" type="presOf" srcId="{7AEC719E-5B1B-49FF-8663-E21CDB44D8EB}" destId="{4BDBFFBC-CC47-4B10-88D4-D1D3B8D01305}" srcOrd="0" destOrd="0" presId="urn:microsoft.com/office/officeart/2005/8/layout/radial1"/>
    <dgm:cxn modelId="{EF9C269D-3D79-43E3-B5E3-1662107BDBEA}" type="presOf" srcId="{7E3B3794-5A6D-4BF8-92C0-EE0F410078CF}" destId="{720499F4-74F8-4D43-944A-3BC7672158CB}" srcOrd="1" destOrd="0" presId="urn:microsoft.com/office/officeart/2005/8/layout/radial1"/>
    <dgm:cxn modelId="{6EE8D2A0-F56B-40B0-8277-AF9C568AC759}" type="presParOf" srcId="{4BDBFFBC-CC47-4B10-88D4-D1D3B8D01305}" destId="{6846C535-EEBE-4A04-BCEA-F9D68B9831CD}" srcOrd="0" destOrd="0" presId="urn:microsoft.com/office/officeart/2005/8/layout/radial1"/>
    <dgm:cxn modelId="{79C77595-3039-4239-A3EA-78C52A7841BD}" type="presParOf" srcId="{4BDBFFBC-CC47-4B10-88D4-D1D3B8D01305}" destId="{572931F3-729D-44CB-9B9B-ED95DA635A33}" srcOrd="1" destOrd="0" presId="urn:microsoft.com/office/officeart/2005/8/layout/radial1"/>
    <dgm:cxn modelId="{205CC4D3-22BA-42E1-94C7-DCB951EB7152}" type="presParOf" srcId="{572931F3-729D-44CB-9B9B-ED95DA635A33}" destId="{143137AE-D05B-4175-8A9E-5B6A52BDE5BB}" srcOrd="0" destOrd="0" presId="urn:microsoft.com/office/officeart/2005/8/layout/radial1"/>
    <dgm:cxn modelId="{241A5510-0207-4818-80D3-BC22F2786931}" type="presParOf" srcId="{4BDBFFBC-CC47-4B10-88D4-D1D3B8D01305}" destId="{89D5F5D4-7153-4108-AFBD-7DCCC3F4B094}" srcOrd="2" destOrd="0" presId="urn:microsoft.com/office/officeart/2005/8/layout/radial1"/>
    <dgm:cxn modelId="{95B4B850-668A-466D-B0F1-2D40E1155876}" type="presParOf" srcId="{4BDBFFBC-CC47-4B10-88D4-D1D3B8D01305}" destId="{C18B3486-2024-4580-B6BF-9A5C474253EF}" srcOrd="3" destOrd="0" presId="urn:microsoft.com/office/officeart/2005/8/layout/radial1"/>
    <dgm:cxn modelId="{D44382FF-12FD-4D72-A395-A2F0C8F7F5F8}" type="presParOf" srcId="{C18B3486-2024-4580-B6BF-9A5C474253EF}" destId="{FF9714EE-32C8-4758-B607-C8BE8CA03FD2}" srcOrd="0" destOrd="0" presId="urn:microsoft.com/office/officeart/2005/8/layout/radial1"/>
    <dgm:cxn modelId="{31594092-FA0D-4B57-94BA-DBC968FCFBBB}" type="presParOf" srcId="{4BDBFFBC-CC47-4B10-88D4-D1D3B8D01305}" destId="{7451AC9A-2038-4CA1-82DA-6F7B2FBF7E73}" srcOrd="4" destOrd="0" presId="urn:microsoft.com/office/officeart/2005/8/layout/radial1"/>
    <dgm:cxn modelId="{917840D6-619D-40D1-81ED-CFA406B2BBEE}" type="presParOf" srcId="{4BDBFFBC-CC47-4B10-88D4-D1D3B8D01305}" destId="{CAA65A0C-69A6-4C84-8669-EBCAF296CB08}" srcOrd="5" destOrd="0" presId="urn:microsoft.com/office/officeart/2005/8/layout/radial1"/>
    <dgm:cxn modelId="{A0A51169-F102-4D80-822E-60882786B320}" type="presParOf" srcId="{CAA65A0C-69A6-4C84-8669-EBCAF296CB08}" destId="{720499F4-74F8-4D43-944A-3BC7672158CB}" srcOrd="0" destOrd="0" presId="urn:microsoft.com/office/officeart/2005/8/layout/radial1"/>
    <dgm:cxn modelId="{6FCBF3A5-A597-4F7E-87C5-4F0999DA6668}" type="presParOf" srcId="{4BDBFFBC-CC47-4B10-88D4-D1D3B8D01305}" destId="{9BBB0D5E-EE1A-440C-9112-567F0DF89638}" srcOrd="6" destOrd="0" presId="urn:microsoft.com/office/officeart/2005/8/layout/radial1"/>
    <dgm:cxn modelId="{EA4B2DAA-7062-4121-824A-0DC42F82CE30}" type="presParOf" srcId="{4BDBFFBC-CC47-4B10-88D4-D1D3B8D01305}" destId="{DD0BB130-580A-485E-B69B-79AED6CF078A}" srcOrd="7" destOrd="0" presId="urn:microsoft.com/office/officeart/2005/8/layout/radial1"/>
    <dgm:cxn modelId="{EE2A052A-484B-4180-BCAE-161FFFE77F82}" type="presParOf" srcId="{DD0BB130-580A-485E-B69B-79AED6CF078A}" destId="{C224DE0D-8961-4274-ABD0-478C851137C7}" srcOrd="0" destOrd="0" presId="urn:microsoft.com/office/officeart/2005/8/layout/radial1"/>
    <dgm:cxn modelId="{129D5346-A245-4456-8E1C-A109766742C3}" type="presParOf" srcId="{4BDBFFBC-CC47-4B10-88D4-D1D3B8D01305}" destId="{68097001-E8AA-40BE-9FB0-BD03425DF1DC}" srcOrd="8" destOrd="0" presId="urn:microsoft.com/office/officeart/2005/8/layout/radial1"/>
    <dgm:cxn modelId="{02ADD8B7-C985-448C-9057-6497732C5CEE}" type="presParOf" srcId="{4BDBFFBC-CC47-4B10-88D4-D1D3B8D01305}" destId="{FAE49765-1ED3-41C6-A270-6667F1BA84D0}" srcOrd="9" destOrd="0" presId="urn:microsoft.com/office/officeart/2005/8/layout/radial1"/>
    <dgm:cxn modelId="{023EBEC0-63B0-4620-9C6A-90E1BCA154E4}" type="presParOf" srcId="{FAE49765-1ED3-41C6-A270-6667F1BA84D0}" destId="{5DA735EF-48DB-4755-9106-9E5FDBA17AA8}" srcOrd="0" destOrd="0" presId="urn:microsoft.com/office/officeart/2005/8/layout/radial1"/>
    <dgm:cxn modelId="{E2D88251-9235-4BF8-B605-52D0453155A5}"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952F5-01F8-498F-959A-91DF99287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166</Pages>
  <Words>32493</Words>
  <Characters>204706</Characters>
  <Application>Microsoft Office Word</Application>
  <DocSecurity>0</DocSecurity>
  <Lines>1705</Lines>
  <Paragraphs>473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236726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30</cp:revision>
  <dcterms:created xsi:type="dcterms:W3CDTF">2011-12-22T10:11:00Z</dcterms:created>
  <dcterms:modified xsi:type="dcterms:W3CDTF">2011-12-22T12:16:00Z</dcterms:modified>
</cp:coreProperties>
</file>