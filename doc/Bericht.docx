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46A98453" wp14:editId="70462E54">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4F6C45F9" wp14:editId="07C54C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370A470E" wp14:editId="2054B2D6">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E05E17" w:rsidRDefault="00E05E17" w:rsidP="00E05E17"/>
    <w:tbl>
      <w:tblPr>
        <w:tblpPr w:leftFromText="187" w:rightFromText="187" w:horzAnchor="margin" w:tblpXSpec="center" w:tblpYSpec="bottom"/>
        <w:tblW w:w="4000" w:type="pct"/>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Default="00E05E17" w:rsidP="00722926">
            <w:pPr>
              <w:pStyle w:val="NoSpacing"/>
              <w:rPr>
                <w:color w:val="4F81BD" w:themeColor="accent1"/>
              </w:rPr>
            </w:pPr>
          </w:p>
          <w:p w:rsidR="00E05E17" w:rsidRPr="000B1504" w:rsidRDefault="00CF3623" w:rsidP="00722926">
            <w:pPr>
              <w:pStyle w:val="NoSpacing"/>
              <w:rPr>
                <w:color w:val="4F4F59"/>
              </w:rPr>
            </w:pPr>
            <w:r>
              <w:rPr>
                <w:color w:val="4F4F59"/>
              </w:rPr>
              <w:t xml:space="preserve">Elmer Lukas, Heidt Christina, </w:t>
            </w:r>
            <w:r w:rsidR="00E05E17" w:rsidRPr="000B1504">
              <w:rPr>
                <w:color w:val="4F4F59"/>
              </w:rPr>
              <w:t>Treichler Delia</w:t>
            </w:r>
          </w:p>
          <w:p w:rsidR="00E05E17" w:rsidRPr="000B1504" w:rsidRDefault="00E05E17"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E05E17" w:rsidRDefault="00E05E17" w:rsidP="00722926">
            <w:pPr>
              <w:pStyle w:val="NoSpacing"/>
              <w:rPr>
                <w:color w:val="4F81BD" w:themeColor="accent1"/>
              </w:rPr>
            </w:pPr>
          </w:p>
        </w:tc>
      </w:tr>
    </w:tbl>
    <w:p w:rsidR="00E05E17" w:rsidRDefault="00E05E17" w:rsidP="00E05E17"/>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E05E17" w:rsidTr="00722926">
        <w:tc>
          <w:tcPr>
            <w:tcW w:w="7442" w:type="dxa"/>
            <w:tcMar>
              <w:top w:w="216" w:type="dxa"/>
              <w:left w:w="115" w:type="dxa"/>
              <w:bottom w:w="216" w:type="dxa"/>
              <w:right w:w="115" w:type="dxa"/>
            </w:tcMar>
          </w:tcPr>
          <w:p w:rsidR="00E05E17" w:rsidRPr="00CD5CAB" w:rsidRDefault="00E05E17"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E05E17" w:rsidTr="00722926">
        <w:tc>
          <w:tcPr>
            <w:tcW w:w="7442" w:type="dxa"/>
          </w:tcPr>
          <w:p w:rsidR="00E05E17" w:rsidRDefault="000C119B"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Abstract</w:t>
            </w:r>
          </w:p>
        </w:tc>
      </w:tr>
      <w:tr w:rsidR="00E05E17" w:rsidTr="00722926">
        <w:tc>
          <w:tcPr>
            <w:tcW w:w="7442" w:type="dxa"/>
            <w:tcMar>
              <w:top w:w="216" w:type="dxa"/>
              <w:left w:w="115" w:type="dxa"/>
              <w:bottom w:w="216" w:type="dxa"/>
              <w:right w:w="115" w:type="dxa"/>
            </w:tcMar>
          </w:tcPr>
          <w:p w:rsidR="00E05E17" w:rsidRDefault="00E05E17" w:rsidP="00722926">
            <w:pPr>
              <w:pStyle w:val="NoSpacing"/>
              <w:rPr>
                <w:rFonts w:asciiTheme="majorHAnsi" w:eastAsiaTheme="majorEastAsia" w:hAnsiTheme="majorHAnsi" w:cstheme="majorBidi"/>
              </w:rPr>
            </w:pPr>
          </w:p>
        </w:tc>
      </w:tr>
    </w:tbl>
    <w:p w:rsidR="00E05E17" w:rsidRDefault="00E05E17" w:rsidP="00E05E17">
      <w:pPr>
        <w:rPr>
          <w:b/>
          <w:bCs/>
        </w:rPr>
      </w:pPr>
      <w:r>
        <w:rPr>
          <w:b/>
          <w:bCs/>
          <w:noProof/>
          <w:lang w:eastAsia="de-CH"/>
        </w:rPr>
        <w:drawing>
          <wp:anchor distT="0" distB="0" distL="114300" distR="114300" simplePos="0" relativeHeight="251659264" behindDoc="1" locked="0" layoutInCell="1" allowOverlap="1" wp14:anchorId="359AF21D" wp14:editId="14470A78">
            <wp:simplePos x="0" y="0"/>
            <wp:positionH relativeFrom="column">
              <wp:posOffset>500380</wp:posOffset>
            </wp:positionH>
            <wp:positionV relativeFrom="paragraph">
              <wp:posOffset>1269474</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19B" w:rsidRPr="000C119B" w:rsidRDefault="00E05E17" w:rsidP="000C119B">
      <w:pPr>
        <w:spacing w:after="0"/>
        <w:rPr>
          <w:b/>
          <w:bCs/>
        </w:rPr>
      </w:pPr>
      <w:r>
        <w:rPr>
          <w:b/>
          <w:bCs/>
        </w:rPr>
        <w:br w:type="page"/>
      </w:r>
    </w:p>
    <w:p w:rsidR="000C119B" w:rsidRDefault="000C119B" w:rsidP="00E711E0">
      <w:pPr>
        <w:pStyle w:val="Heading1"/>
      </w:pPr>
      <w:bookmarkStart w:id="0" w:name="_Toc311192872"/>
      <w:r>
        <w:lastRenderedPageBreak/>
        <w:t>Dokumentinformationen</w:t>
      </w:r>
      <w:bookmarkEnd w:id="0"/>
    </w:p>
    <w:tbl>
      <w:tblPr>
        <w:tblStyle w:val="MediumShading1-Accent1"/>
        <w:tblW w:w="0" w:type="auto"/>
        <w:tblLook w:val="0420" w:firstRow="1" w:lastRow="0" w:firstColumn="0" w:lastColumn="0" w:noHBand="0" w:noVBand="1"/>
      </w:tblPr>
      <w:tblGrid>
        <w:gridCol w:w="1138"/>
        <w:gridCol w:w="993"/>
        <w:gridCol w:w="4674"/>
        <w:gridCol w:w="2303"/>
      </w:tblGrid>
      <w:tr w:rsidR="000C119B"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Default="000C119B" w:rsidP="00722926">
      <w:pPr>
        <w:pStyle w:val="Heading1"/>
      </w:pPr>
      <w:bookmarkStart w:id="1" w:name="_Toc311192875"/>
      <w:r>
        <w:t>Abstract</w:t>
      </w:r>
      <w:bookmarkEnd w:id="1"/>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0C3954" w:rsidRDefault="000C3954" w:rsidP="000C3954">
      <w:bookmarkStart w:id="2" w:name="_Toc311553134"/>
    </w:p>
    <w:tbl>
      <w:tblPr>
        <w:tblpPr w:leftFromText="187" w:rightFromText="187" w:horzAnchor="margin" w:tblpXSpec="center" w:tblpYSpec="bottom"/>
        <w:tblW w:w="4000" w:type="pct"/>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Default="000C3954" w:rsidP="00722926">
            <w:pPr>
              <w:pStyle w:val="NoSpacing"/>
              <w:rPr>
                <w:color w:val="4F81BD" w:themeColor="accent1"/>
              </w:rPr>
            </w:pPr>
          </w:p>
          <w:p w:rsidR="000C3954" w:rsidRPr="000B1504" w:rsidRDefault="000C3954" w:rsidP="00722926">
            <w:pPr>
              <w:pStyle w:val="NoSpacing"/>
              <w:rPr>
                <w:color w:val="4F4F59"/>
              </w:rPr>
            </w:pPr>
            <w:r>
              <w:rPr>
                <w:color w:val="4F4F59"/>
              </w:rPr>
              <w:t xml:space="preserve">Elmer Lukas, Heidt Christina, </w:t>
            </w:r>
            <w:r w:rsidRPr="000B1504">
              <w:rPr>
                <w:color w:val="4F4F59"/>
              </w:rPr>
              <w:t>Treichler Delia</w:t>
            </w:r>
          </w:p>
          <w:p w:rsidR="000C3954" w:rsidRPr="000B1504" w:rsidRDefault="000C3954"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0C3954" w:rsidRDefault="000C3954" w:rsidP="00722926">
            <w:pPr>
              <w:pStyle w:val="NoSpacing"/>
              <w:rPr>
                <w:color w:val="4F81BD" w:themeColor="accent1"/>
              </w:rPr>
            </w:pPr>
          </w:p>
        </w:tc>
      </w:tr>
    </w:tbl>
    <w:p w:rsidR="000C3954" w:rsidRDefault="000C3954" w:rsidP="000C3954"/>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0C3954" w:rsidTr="00722926">
        <w:tc>
          <w:tcPr>
            <w:tcW w:w="7442" w:type="dxa"/>
            <w:tcMar>
              <w:top w:w="216" w:type="dxa"/>
              <w:left w:w="115" w:type="dxa"/>
              <w:bottom w:w="216" w:type="dxa"/>
              <w:right w:w="115" w:type="dxa"/>
            </w:tcMar>
          </w:tcPr>
          <w:p w:rsidR="000C3954" w:rsidRPr="00CD5CAB" w:rsidRDefault="000C3954"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0C3954" w:rsidTr="00722926">
        <w:tc>
          <w:tcPr>
            <w:tcW w:w="7442" w:type="dxa"/>
          </w:tcPr>
          <w:p w:rsidR="000C3954" w:rsidRDefault="000C3954"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Management Summary</w:t>
            </w:r>
          </w:p>
        </w:tc>
      </w:tr>
      <w:tr w:rsidR="000C3954" w:rsidTr="00722926">
        <w:tc>
          <w:tcPr>
            <w:tcW w:w="7442" w:type="dxa"/>
            <w:tcMar>
              <w:top w:w="216" w:type="dxa"/>
              <w:left w:w="115" w:type="dxa"/>
              <w:bottom w:w="216" w:type="dxa"/>
              <w:right w:w="115" w:type="dxa"/>
            </w:tcMar>
          </w:tcPr>
          <w:p w:rsidR="000C3954" w:rsidRDefault="000C3954" w:rsidP="00722926">
            <w:pPr>
              <w:pStyle w:val="NoSpacing"/>
              <w:rPr>
                <w:rFonts w:asciiTheme="majorHAnsi" w:eastAsiaTheme="majorEastAsia" w:hAnsiTheme="majorHAnsi" w:cstheme="majorBidi"/>
              </w:rPr>
            </w:pPr>
          </w:p>
        </w:tc>
      </w:tr>
    </w:tbl>
    <w:p w:rsidR="000C3954" w:rsidRDefault="000C3954" w:rsidP="000C3954">
      <w:pPr>
        <w:rPr>
          <w:b/>
          <w:bCs/>
        </w:rPr>
      </w:pPr>
      <w:r>
        <w:rPr>
          <w:b/>
          <w:bCs/>
          <w:noProof/>
          <w:lang w:eastAsia="de-CH"/>
        </w:rPr>
        <w:drawing>
          <wp:anchor distT="0" distB="0" distL="114300" distR="114300" simplePos="0" relativeHeight="251661312" behindDoc="1" locked="0" layoutInCell="1" allowOverlap="1" wp14:anchorId="373776E8" wp14:editId="65D9675D">
            <wp:simplePos x="0" y="0"/>
            <wp:positionH relativeFrom="column">
              <wp:posOffset>500380</wp:posOffset>
            </wp:positionH>
            <wp:positionV relativeFrom="paragraph">
              <wp:posOffset>1269474</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3954" w:rsidRPr="000C119B" w:rsidRDefault="000C3954" w:rsidP="000C3954">
      <w:pPr>
        <w:spacing w:after="0"/>
        <w:rPr>
          <w:b/>
          <w:bCs/>
        </w:rPr>
      </w:pPr>
      <w:r>
        <w:rPr>
          <w:b/>
          <w:bCs/>
        </w:rPr>
        <w:br w:type="page"/>
      </w:r>
    </w:p>
    <w:p w:rsidR="000C3954" w:rsidRDefault="000C3954" w:rsidP="00E711E0">
      <w:pPr>
        <w:pStyle w:val="Heading1"/>
      </w:pPr>
      <w:r>
        <w:lastRenderedPageBreak/>
        <w:t>Dokumentinformationen</w:t>
      </w:r>
      <w:bookmarkEnd w:id="2"/>
    </w:p>
    <w:tbl>
      <w:tblPr>
        <w:tblStyle w:val="MediumShading1-Accent1"/>
        <w:tblW w:w="0" w:type="auto"/>
        <w:tblLook w:val="0420" w:firstRow="1" w:lastRow="0" w:firstColumn="0" w:lastColumn="0" w:noHBand="0" w:noVBand="1"/>
      </w:tblPr>
      <w:tblGrid>
        <w:gridCol w:w="1138"/>
        <w:gridCol w:w="993"/>
        <w:gridCol w:w="4674"/>
        <w:gridCol w:w="2303"/>
      </w:tblGrid>
      <w:tr w:rsidR="000C3954"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3954" w:rsidRPr="00AB533A" w:rsidRDefault="000C3954" w:rsidP="00722926">
            <w:r w:rsidRPr="00AB533A">
              <w:t>13.12.2011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Default="000C3954" w:rsidP="008722E3">
      <w:pPr>
        <w:pStyle w:val="Heading1"/>
      </w:pPr>
      <w:bookmarkStart w:id="3" w:name="_Toc311553137"/>
      <w:r>
        <w:t>Management Summary</w:t>
      </w:r>
      <w:bookmarkEnd w:id="3"/>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4" w:name="OLE_LINK1"/>
      <w:bookmarkStart w:id="5" w:name="OLE_LINK2"/>
      <w:r>
        <w:t>Die Zühlke Engineering AG hat es sich zur Aufgabe gemacht, ihren Kunden in dieser Zeit die Firma und ihre bisher ausgeführten Projekte näher zu bringen.</w:t>
      </w:r>
      <w:bookmarkEnd w:id="4"/>
      <w:bookmarkEnd w:id="5"/>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6" w:name="OLE_LINK3"/>
      <w:bookmarkStart w:id="7"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6"/>
      <w:bookmarkEnd w:id="7"/>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8" w:name="OLE_LINK7"/>
      <w:bookmarkStart w:id="9" w:name="OLE_LINK8"/>
      <w:bookmarkStart w:id="10" w:name="OLE_LINK5"/>
      <w:bookmarkStart w:id="11"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8"/>
      <w:bookmarkEnd w:id="9"/>
      <w:r>
        <w:br/>
      </w:r>
      <w:bookmarkEnd w:id="10"/>
      <w:bookmarkEnd w:id="11"/>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B6206C" w:rsidRDefault="00B6206C" w:rsidP="00B6206C">
      <w:bookmarkStart w:id="12" w:name="_Toc311792481"/>
    </w:p>
    <w:tbl>
      <w:tblPr>
        <w:tblpPr w:leftFromText="187" w:rightFromText="187" w:horzAnchor="margin" w:tblpXSpec="center" w:tblpYSpec="bottom"/>
        <w:tblW w:w="4000" w:type="pct"/>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Default="00B6206C" w:rsidP="00722926">
            <w:pPr>
              <w:pStyle w:val="NoSpacing"/>
              <w:rPr>
                <w:color w:val="4F81BD" w:themeColor="accent1"/>
              </w:rPr>
            </w:pPr>
          </w:p>
          <w:p w:rsidR="00B6206C" w:rsidRPr="000B1504" w:rsidRDefault="00B6206C" w:rsidP="00722926">
            <w:pPr>
              <w:pStyle w:val="NoSpacing"/>
              <w:rPr>
                <w:color w:val="4F4F59"/>
              </w:rPr>
            </w:pPr>
            <w:r>
              <w:rPr>
                <w:color w:val="4F4F59"/>
              </w:rPr>
              <w:t xml:space="preserve">Elmer Lukas, Heidt Christina, </w:t>
            </w:r>
            <w:r w:rsidRPr="000B1504">
              <w:rPr>
                <w:color w:val="4F4F59"/>
              </w:rPr>
              <w:t>Treichler Delia</w:t>
            </w:r>
          </w:p>
          <w:p w:rsidR="00B6206C" w:rsidRPr="000B1504" w:rsidRDefault="00B6206C"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B6206C" w:rsidRDefault="00B6206C" w:rsidP="00722926">
            <w:pPr>
              <w:pStyle w:val="NoSpacing"/>
              <w:rPr>
                <w:color w:val="4F81BD" w:themeColor="accent1"/>
              </w:rPr>
            </w:pPr>
          </w:p>
        </w:tc>
      </w:tr>
    </w:tbl>
    <w:p w:rsidR="00B6206C" w:rsidRDefault="00B6206C" w:rsidP="00B6206C"/>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B6206C" w:rsidTr="00722926">
        <w:tc>
          <w:tcPr>
            <w:tcW w:w="7442" w:type="dxa"/>
            <w:tcMar>
              <w:top w:w="216" w:type="dxa"/>
              <w:left w:w="115" w:type="dxa"/>
              <w:bottom w:w="216" w:type="dxa"/>
              <w:right w:w="115" w:type="dxa"/>
            </w:tcMar>
          </w:tcPr>
          <w:p w:rsidR="00B6206C" w:rsidRPr="00CD5CAB" w:rsidRDefault="00B6206C"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B6206C" w:rsidTr="00722926">
        <w:tc>
          <w:tcPr>
            <w:tcW w:w="7442" w:type="dxa"/>
          </w:tcPr>
          <w:p w:rsidR="00B6206C" w:rsidRDefault="00B6206C"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Extended Management Summary</w:t>
            </w:r>
          </w:p>
        </w:tc>
      </w:tr>
      <w:tr w:rsidR="00B6206C" w:rsidTr="00722926">
        <w:tc>
          <w:tcPr>
            <w:tcW w:w="7442" w:type="dxa"/>
            <w:tcMar>
              <w:top w:w="216" w:type="dxa"/>
              <w:left w:w="115" w:type="dxa"/>
              <w:bottom w:w="216" w:type="dxa"/>
              <w:right w:w="115" w:type="dxa"/>
            </w:tcMar>
          </w:tcPr>
          <w:p w:rsidR="00B6206C" w:rsidRDefault="00B6206C" w:rsidP="00722926">
            <w:pPr>
              <w:pStyle w:val="NoSpacing"/>
              <w:rPr>
                <w:rFonts w:asciiTheme="majorHAnsi" w:eastAsiaTheme="majorEastAsia" w:hAnsiTheme="majorHAnsi" w:cstheme="majorBidi"/>
              </w:rPr>
            </w:pPr>
          </w:p>
        </w:tc>
      </w:tr>
    </w:tbl>
    <w:p w:rsidR="00B6206C" w:rsidRDefault="00B6206C" w:rsidP="00B6206C">
      <w:pPr>
        <w:rPr>
          <w:b/>
          <w:bCs/>
        </w:rPr>
      </w:pPr>
      <w:r>
        <w:rPr>
          <w:b/>
          <w:bCs/>
          <w:noProof/>
          <w:lang w:eastAsia="de-CH"/>
        </w:rPr>
        <w:drawing>
          <wp:anchor distT="0" distB="0" distL="114300" distR="114300" simplePos="0" relativeHeight="251668480" behindDoc="1" locked="0" layoutInCell="1" allowOverlap="1" wp14:anchorId="547DF731" wp14:editId="7F80EF42">
            <wp:simplePos x="0" y="0"/>
            <wp:positionH relativeFrom="column">
              <wp:posOffset>500380</wp:posOffset>
            </wp:positionH>
            <wp:positionV relativeFrom="paragraph">
              <wp:posOffset>1269474</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06C" w:rsidRPr="000C119B" w:rsidRDefault="00B6206C" w:rsidP="00B6206C">
      <w:pPr>
        <w:spacing w:after="0"/>
        <w:rPr>
          <w:b/>
          <w:bCs/>
        </w:rPr>
      </w:pPr>
      <w:r>
        <w:rPr>
          <w:b/>
          <w:bCs/>
        </w:rPr>
        <w:br w:type="page"/>
      </w:r>
    </w:p>
    <w:p w:rsidR="00B6206C" w:rsidRDefault="00B6206C" w:rsidP="00E711E0">
      <w:pPr>
        <w:pStyle w:val="Heading1"/>
      </w:pPr>
      <w:r>
        <w:lastRenderedPageBreak/>
        <w:t>Dokumentinformationen</w:t>
      </w:r>
      <w:bookmarkEnd w:id="12"/>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Default="00B6206C" w:rsidP="00722926">
      <w:pPr>
        <w:pStyle w:val="Heading1"/>
      </w:pPr>
      <w:bookmarkStart w:id="13" w:name="_Toc311792484"/>
      <w:r>
        <w:lastRenderedPageBreak/>
        <w:t>Ausgangslage</w:t>
      </w:r>
      <w:bookmarkEnd w:id="13"/>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32F20EBD" wp14:editId="0B2C3E0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3">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3F0D9C55" wp14:editId="08334BDD">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722926" w:rsidRPr="00256CB7" w:rsidRDefault="00722926" w:rsidP="00722926">
                            <w:pPr>
                              <w:pStyle w:val="Caption"/>
                              <w:rPr>
                                <w:noProof/>
                                <w:sz w:val="20"/>
                                <w:szCs w:val="20"/>
                              </w:rPr>
                            </w:pPr>
                            <w:bookmarkStart w:id="14" w:name="_Ref312152140"/>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Project Notes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722926" w:rsidRPr="00256CB7" w:rsidRDefault="00722926" w:rsidP="00722926">
                      <w:pPr>
                        <w:pStyle w:val="Caption"/>
                        <w:rPr>
                          <w:noProof/>
                          <w:sz w:val="20"/>
                          <w:szCs w:val="20"/>
                        </w:rPr>
                      </w:pPr>
                      <w:bookmarkStart w:id="15" w:name="_Ref312152140"/>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Project Notes</w:t>
                      </w:r>
                      <w:bookmarkEnd w:id="15"/>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t xml:space="preserve">Abbildung </w:t>
      </w:r>
      <w:r>
        <w:rPr>
          <w:noProof/>
        </w:rPr>
        <w:t>1</w:t>
      </w:r>
      <w:r>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16" w:name="_Toc311792485"/>
      <w:r>
        <w:br w:type="page"/>
      </w:r>
    </w:p>
    <w:p w:rsidR="00B6206C" w:rsidRDefault="00B6206C" w:rsidP="00722926">
      <w:pPr>
        <w:pStyle w:val="Heading1"/>
      </w:pPr>
      <w:r>
        <w:lastRenderedPageBreak/>
        <w:t>Vorgehen &amp; Technologien</w:t>
      </w:r>
      <w:bookmarkEnd w:id="16"/>
    </w:p>
    <w:p w:rsidR="00B6206C" w:rsidRPr="00471136" w:rsidRDefault="00B6206C" w:rsidP="00722926">
      <w:r>
        <w:rPr>
          <w:noProof/>
          <w:lang w:eastAsia="de-CH"/>
        </w:rPr>
        <w:drawing>
          <wp:anchor distT="0" distB="0" distL="114300" distR="114300" simplePos="0" relativeHeight="251665408" behindDoc="0" locked="0" layoutInCell="1" allowOverlap="1" wp14:anchorId="1B55EB86" wp14:editId="4A392E93">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4"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t xml:space="preserve">Abbildung </w:t>
      </w:r>
      <w:r>
        <w:rPr>
          <w:noProof/>
        </w:rPr>
        <w:t>2</w:t>
      </w:r>
      <w:r>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E33A626" wp14:editId="5E79D27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722926" w:rsidRPr="00A341CB" w:rsidRDefault="00722926" w:rsidP="00722926">
                            <w:pPr>
                              <w:pStyle w:val="Caption"/>
                              <w:rPr>
                                <w:noProof/>
                                <w:sz w:val="20"/>
                                <w:szCs w:val="20"/>
                              </w:rPr>
                            </w:pPr>
                            <w:bookmarkStart w:id="17" w:name="_Ref312152170"/>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Microsoft Surface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722926" w:rsidRPr="00A341CB" w:rsidRDefault="00722926" w:rsidP="00722926">
                      <w:pPr>
                        <w:pStyle w:val="Caption"/>
                        <w:rPr>
                          <w:noProof/>
                          <w:sz w:val="20"/>
                          <w:szCs w:val="20"/>
                        </w:rPr>
                      </w:pPr>
                      <w:bookmarkStart w:id="18" w:name="_Ref312152170"/>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Microsoft Surface 2</w:t>
                      </w:r>
                      <w:bookmarkEnd w:id="18"/>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  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19" w:name="_Toc311792486"/>
      <w:r>
        <w:br w:type="page"/>
      </w:r>
    </w:p>
    <w:p w:rsidR="00B6206C" w:rsidRDefault="00B6206C" w:rsidP="00722926">
      <w:pPr>
        <w:pStyle w:val="Heading1"/>
      </w:pPr>
      <w:r>
        <w:lastRenderedPageBreak/>
        <w:t>Ergebnisse</w:t>
      </w:r>
      <w:bookmarkEnd w:id="19"/>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20" w:name="_Toc311792487"/>
      <w:r>
        <w:br w:type="page"/>
      </w:r>
    </w:p>
    <w:p w:rsidR="00B6206C" w:rsidRDefault="00B6206C" w:rsidP="00722926">
      <w:pPr>
        <w:pStyle w:val="Heading1"/>
      </w:pPr>
      <w:r>
        <w:lastRenderedPageBreak/>
        <w:t>Ausblick</w:t>
      </w:r>
      <w:bookmarkEnd w:id="20"/>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2A5491" w:rsidRDefault="002A5491" w:rsidP="002A5491">
      <w:bookmarkStart w:id="21" w:name="_Toc311790980"/>
    </w:p>
    <w:tbl>
      <w:tblPr>
        <w:tblpPr w:leftFromText="187" w:rightFromText="187" w:horzAnchor="margin" w:tblpXSpec="center" w:tblpYSpec="bottom"/>
        <w:tblW w:w="4000" w:type="pct"/>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Default="002A5491" w:rsidP="00722926">
            <w:pPr>
              <w:pStyle w:val="NoSpacing"/>
              <w:rPr>
                <w:color w:val="4F81BD" w:themeColor="accent1"/>
              </w:rPr>
            </w:pPr>
          </w:p>
          <w:p w:rsidR="002A5491" w:rsidRPr="000B1504" w:rsidRDefault="002A5491" w:rsidP="00722926">
            <w:pPr>
              <w:pStyle w:val="NoSpacing"/>
              <w:rPr>
                <w:color w:val="4F4F59"/>
              </w:rPr>
            </w:pPr>
            <w:r>
              <w:rPr>
                <w:color w:val="4F4F59"/>
              </w:rPr>
              <w:t xml:space="preserve">Elmer Lukas, Heidt Christina, </w:t>
            </w:r>
            <w:r w:rsidRPr="000B1504">
              <w:rPr>
                <w:color w:val="4F4F59"/>
              </w:rPr>
              <w:t>Treichler Delia</w:t>
            </w:r>
          </w:p>
          <w:p w:rsidR="002A5491" w:rsidRPr="000B1504" w:rsidRDefault="002A549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2A5491" w:rsidRDefault="002A5491" w:rsidP="00722926">
            <w:pPr>
              <w:pStyle w:val="NoSpacing"/>
              <w:rPr>
                <w:color w:val="4F81BD" w:themeColor="accent1"/>
              </w:rPr>
            </w:pPr>
          </w:p>
        </w:tc>
      </w:tr>
    </w:tbl>
    <w:p w:rsidR="002A5491" w:rsidRDefault="002A5491" w:rsidP="002A549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2A5491" w:rsidTr="00722926">
        <w:tc>
          <w:tcPr>
            <w:tcW w:w="7442" w:type="dxa"/>
            <w:tcMar>
              <w:top w:w="216" w:type="dxa"/>
              <w:left w:w="115" w:type="dxa"/>
              <w:bottom w:w="216" w:type="dxa"/>
              <w:right w:w="115" w:type="dxa"/>
            </w:tcMar>
          </w:tcPr>
          <w:p w:rsidR="002A5491" w:rsidRPr="00CD5CAB" w:rsidRDefault="002A549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2A5491" w:rsidTr="00722926">
        <w:tc>
          <w:tcPr>
            <w:tcW w:w="7442" w:type="dxa"/>
          </w:tcPr>
          <w:p w:rsidR="002A5491" w:rsidRDefault="002A549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Technischer Bericht</w:t>
            </w:r>
          </w:p>
        </w:tc>
      </w:tr>
      <w:tr w:rsidR="002A5491" w:rsidTr="00722926">
        <w:tc>
          <w:tcPr>
            <w:tcW w:w="7442" w:type="dxa"/>
            <w:tcMar>
              <w:top w:w="216" w:type="dxa"/>
              <w:left w:w="115" w:type="dxa"/>
              <w:bottom w:w="216" w:type="dxa"/>
              <w:right w:w="115" w:type="dxa"/>
            </w:tcMar>
          </w:tcPr>
          <w:p w:rsidR="002A5491" w:rsidRDefault="002A5491" w:rsidP="00722926">
            <w:pPr>
              <w:pStyle w:val="NoSpacing"/>
              <w:rPr>
                <w:rFonts w:asciiTheme="majorHAnsi" w:eastAsiaTheme="majorEastAsia" w:hAnsiTheme="majorHAnsi" w:cstheme="majorBidi"/>
              </w:rPr>
            </w:pPr>
          </w:p>
        </w:tc>
      </w:tr>
    </w:tbl>
    <w:p w:rsidR="002A5491" w:rsidRDefault="002A5491" w:rsidP="002A5491">
      <w:pPr>
        <w:rPr>
          <w:b/>
          <w:bCs/>
        </w:rPr>
      </w:pPr>
      <w:r>
        <w:rPr>
          <w:b/>
          <w:bCs/>
          <w:noProof/>
          <w:lang w:eastAsia="de-CH"/>
        </w:rPr>
        <w:drawing>
          <wp:anchor distT="0" distB="0" distL="114300" distR="114300" simplePos="0" relativeHeight="251670528" behindDoc="1" locked="0" layoutInCell="1" allowOverlap="1" wp14:anchorId="6C7A8800" wp14:editId="33C05C5D">
            <wp:simplePos x="0" y="0"/>
            <wp:positionH relativeFrom="column">
              <wp:posOffset>500380</wp:posOffset>
            </wp:positionH>
            <wp:positionV relativeFrom="paragraph">
              <wp:posOffset>1269474</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491" w:rsidRPr="000C119B" w:rsidRDefault="002A5491" w:rsidP="002A5491">
      <w:pPr>
        <w:spacing w:after="0"/>
        <w:rPr>
          <w:b/>
          <w:bCs/>
        </w:rPr>
      </w:pPr>
      <w:r>
        <w:rPr>
          <w:b/>
          <w:bCs/>
        </w:rPr>
        <w:br w:type="page"/>
      </w:r>
    </w:p>
    <w:p w:rsidR="00270F69" w:rsidRDefault="00270F69" w:rsidP="00722926">
      <w:pPr>
        <w:pStyle w:val="Heading1"/>
      </w:pPr>
      <w:bookmarkStart w:id="22" w:name="_Toc311790983"/>
      <w:bookmarkEnd w:id="21"/>
      <w:r>
        <w:lastRenderedPageBreak/>
        <w:t>Einleitung</w:t>
      </w:r>
      <w:bookmarkEnd w:id="22"/>
    </w:p>
    <w:p w:rsidR="00270F69" w:rsidRDefault="00270F69" w:rsidP="00722926">
      <w:r>
        <w:t>Der technische Bericht beginnt mit dem Projektmanagement (Todo: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AA2978" w:rsidRDefault="00AA2978" w:rsidP="00AA2978">
      <w:bookmarkStart w:id="23" w:name="_Toc311820638"/>
      <w:bookmarkStart w:id="24" w:name="_Ref306014748"/>
      <w:bookmarkStart w:id="25" w:name="_Toc307210622"/>
    </w:p>
    <w:tbl>
      <w:tblPr>
        <w:tblpPr w:leftFromText="187" w:rightFromText="187" w:horzAnchor="margin" w:tblpXSpec="center" w:tblpYSpec="bottom"/>
        <w:tblW w:w="4000" w:type="pct"/>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Default="00AA2978" w:rsidP="00722926">
            <w:pPr>
              <w:pStyle w:val="NoSpacing"/>
              <w:rPr>
                <w:color w:val="4F81BD" w:themeColor="accent1"/>
              </w:rPr>
            </w:pPr>
          </w:p>
          <w:p w:rsidR="00AA2978" w:rsidRPr="000B1504" w:rsidRDefault="00AA2978" w:rsidP="00722926">
            <w:pPr>
              <w:pStyle w:val="NoSpacing"/>
              <w:rPr>
                <w:color w:val="4F4F59"/>
              </w:rPr>
            </w:pPr>
            <w:r>
              <w:rPr>
                <w:color w:val="4F4F59"/>
              </w:rPr>
              <w:t xml:space="preserve">Elmer Lukas, Heidt Christina, </w:t>
            </w:r>
            <w:r w:rsidRPr="000B1504">
              <w:rPr>
                <w:color w:val="4F4F59"/>
              </w:rPr>
              <w:t>Treichler Delia</w:t>
            </w:r>
          </w:p>
          <w:p w:rsidR="00AA2978" w:rsidRPr="000B1504" w:rsidRDefault="00AA2978"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AA2978" w:rsidRDefault="00AA2978" w:rsidP="00722926">
            <w:pPr>
              <w:pStyle w:val="NoSpacing"/>
              <w:rPr>
                <w:color w:val="4F81BD" w:themeColor="accent1"/>
              </w:rPr>
            </w:pPr>
          </w:p>
        </w:tc>
      </w:tr>
    </w:tbl>
    <w:p w:rsidR="00AA2978" w:rsidRDefault="00AA2978" w:rsidP="00AA2978"/>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AA2978" w:rsidTr="00722926">
        <w:tc>
          <w:tcPr>
            <w:tcW w:w="7442" w:type="dxa"/>
            <w:tcMar>
              <w:top w:w="216" w:type="dxa"/>
              <w:left w:w="115" w:type="dxa"/>
              <w:bottom w:w="216" w:type="dxa"/>
              <w:right w:w="115" w:type="dxa"/>
            </w:tcMar>
          </w:tcPr>
          <w:p w:rsidR="00AA2978" w:rsidRPr="00CD5CAB" w:rsidRDefault="00AA2978"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AA2978" w:rsidTr="00722926">
        <w:tc>
          <w:tcPr>
            <w:tcW w:w="7442" w:type="dxa"/>
          </w:tcPr>
          <w:p w:rsidR="00AA2978" w:rsidRDefault="00AA2978"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Projektmanagement</w:t>
            </w:r>
          </w:p>
        </w:tc>
      </w:tr>
      <w:tr w:rsidR="00AA2978" w:rsidTr="00722926">
        <w:tc>
          <w:tcPr>
            <w:tcW w:w="7442" w:type="dxa"/>
            <w:tcMar>
              <w:top w:w="216" w:type="dxa"/>
              <w:left w:w="115" w:type="dxa"/>
              <w:bottom w:w="216" w:type="dxa"/>
              <w:right w:w="115" w:type="dxa"/>
            </w:tcMar>
          </w:tcPr>
          <w:p w:rsidR="00AA2978" w:rsidRDefault="00AA2978" w:rsidP="00722926">
            <w:pPr>
              <w:pStyle w:val="NoSpacing"/>
              <w:rPr>
                <w:rFonts w:asciiTheme="majorHAnsi" w:eastAsiaTheme="majorEastAsia" w:hAnsiTheme="majorHAnsi" w:cstheme="majorBidi"/>
              </w:rPr>
            </w:pPr>
          </w:p>
        </w:tc>
      </w:tr>
    </w:tbl>
    <w:p w:rsidR="00AA2978" w:rsidRDefault="00AA2978" w:rsidP="00AA2978">
      <w:pPr>
        <w:rPr>
          <w:b/>
          <w:bCs/>
        </w:rPr>
      </w:pPr>
      <w:r>
        <w:rPr>
          <w:b/>
          <w:bCs/>
          <w:noProof/>
          <w:lang w:eastAsia="de-CH"/>
        </w:rPr>
        <w:drawing>
          <wp:anchor distT="0" distB="0" distL="114300" distR="114300" simplePos="0" relativeHeight="251678720" behindDoc="1" locked="0" layoutInCell="1" allowOverlap="1" wp14:anchorId="34CA72FA" wp14:editId="55A9AC6C">
            <wp:simplePos x="0" y="0"/>
            <wp:positionH relativeFrom="column">
              <wp:posOffset>500380</wp:posOffset>
            </wp:positionH>
            <wp:positionV relativeFrom="paragraph">
              <wp:posOffset>1269474</wp:posOffset>
            </wp:positionV>
            <wp:extent cx="3459480" cy="2507615"/>
            <wp:effectExtent l="0" t="0" r="7620" b="6985"/>
            <wp:wrapNone/>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2978" w:rsidRPr="000C119B" w:rsidRDefault="00AA2978" w:rsidP="00AA2978">
      <w:pPr>
        <w:spacing w:after="0"/>
        <w:rPr>
          <w:b/>
          <w:bCs/>
        </w:rPr>
      </w:pPr>
      <w:r>
        <w:rPr>
          <w:b/>
          <w:bCs/>
        </w:rPr>
        <w:br w:type="page"/>
      </w:r>
    </w:p>
    <w:p w:rsidR="00AA2978" w:rsidRDefault="00AA2978" w:rsidP="00E711E0">
      <w:pPr>
        <w:pStyle w:val="Heading1"/>
      </w:pPr>
      <w:r>
        <w:lastRenderedPageBreak/>
        <w:t>Dokumentinformationen</w:t>
      </w:r>
      <w:bookmarkEnd w:id="23"/>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Default="00AA2978" w:rsidP="008722E3">
      <w:pPr>
        <w:pStyle w:val="Heading1"/>
      </w:pPr>
      <w:bookmarkStart w:id="26" w:name="_Toc311820641"/>
      <w:r>
        <w:lastRenderedPageBreak/>
        <w:t>Projektplan</w:t>
      </w:r>
      <w:bookmarkEnd w:id="26"/>
    </w:p>
    <w:p w:rsidR="00AA2978" w:rsidRDefault="00AA2978" w:rsidP="00722926">
      <w:r>
        <w:t>Das Management des Projektes Project Flip 2.0 geschieht im Redmine (</w:t>
      </w:r>
      <w:r w:rsidRPr="009E3461">
        <w:t>https://redmine.elmermx.ch/</w:t>
      </w:r>
      <w:r>
        <w:t>).</w:t>
      </w:r>
    </w:p>
    <w:p w:rsidR="00AA2978" w:rsidRDefault="00AA2978" w:rsidP="00722926">
      <w:pPr>
        <w:pStyle w:val="Heading2"/>
      </w:pPr>
      <w:bookmarkStart w:id="27" w:name="_Toc311820642"/>
      <w:r>
        <w:t>Prototyp</w:t>
      </w:r>
      <w:bookmarkEnd w:id="27"/>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722926">
      <w:pPr>
        <w:pStyle w:val="Heading2"/>
      </w:pPr>
      <w:bookmarkStart w:id="28" w:name="_Toc311820643"/>
      <w:r>
        <w:t>Releases</w:t>
      </w:r>
      <w:bookmarkEnd w:id="28"/>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t>5</w:t>
      </w:r>
      <w:r>
        <w:fldChar w:fldCharType="end"/>
      </w:r>
      <w:r>
        <w:t xml:space="preserve"> </w:t>
      </w:r>
      <w:r>
        <w:fldChar w:fldCharType="begin"/>
      </w:r>
      <w:r>
        <w:instrText xml:space="preserve"> REF _Ref304898023 \h  \* MERGEFORMAT </w:instrText>
      </w:r>
      <w:r>
        <w:fldChar w:fldCharType="separate"/>
      </w:r>
      <w:r>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722926">
      <w:pPr>
        <w:pStyle w:val="Heading2"/>
      </w:pPr>
      <w:bookmarkStart w:id="29" w:name="_Toc311820644"/>
      <w:r>
        <w:t>Milestones</w:t>
      </w:r>
      <w:bookmarkEnd w:id="29"/>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t>5</w:t>
      </w:r>
      <w:r>
        <w:fldChar w:fldCharType="end"/>
      </w:r>
      <w:r>
        <w:t xml:space="preserve"> </w:t>
      </w:r>
      <w:r>
        <w:fldChar w:fldCharType="begin"/>
      </w:r>
      <w:r>
        <w:instrText xml:space="preserve"> REF _Ref304898023 \h </w:instrText>
      </w:r>
      <w:r>
        <w:fldChar w:fldCharType="separate"/>
      </w:r>
      <w:r>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 xml:space="preserve">14.11.2011 - </w:t>
            </w:r>
            <w:r w:rsidRPr="00AB533A">
              <w:lastRenderedPageBreak/>
              <w:t>28.11.2011</w:t>
            </w:r>
          </w:p>
        </w:tc>
        <w:tc>
          <w:tcPr>
            <w:tcW w:w="4820" w:type="dxa"/>
          </w:tcPr>
          <w:p w:rsidR="00AA2978" w:rsidRPr="00F9181E" w:rsidRDefault="00AA2978" w:rsidP="00AA2978">
            <w:pPr>
              <w:pStyle w:val="ListParagraph"/>
              <w:numPr>
                <w:ilvl w:val="0"/>
                <w:numId w:val="10"/>
              </w:numPr>
              <w:ind w:left="176" w:hanging="142"/>
            </w:pPr>
            <w:r>
              <w:lastRenderedPageBreak/>
              <w:t xml:space="preserve">Für diesen Sprint geplante User Stories implementiert </w:t>
            </w:r>
            <w:r>
              <w:lastRenderedPageBreak/>
              <w:t>und getestet</w:t>
            </w:r>
          </w:p>
        </w:tc>
        <w:tc>
          <w:tcPr>
            <w:tcW w:w="2659" w:type="dxa"/>
          </w:tcPr>
          <w:p w:rsidR="00AA2978" w:rsidRDefault="00AA2978" w:rsidP="00722926">
            <w:r>
              <w:lastRenderedPageBreak/>
              <w:t xml:space="preserve">25.11.11 Vorgezogene Demo </w:t>
            </w:r>
            <w:r>
              <w:lastRenderedPageBreak/>
              <w:t>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722926">
      <w:pPr>
        <w:pStyle w:val="Heading2"/>
      </w:pPr>
      <w:bookmarkStart w:id="30" w:name="_Toc311820645"/>
      <w:r>
        <w:t xml:space="preserve">Zeitplan und </w:t>
      </w:r>
      <w:r w:rsidRPr="00F0372E">
        <w:t>Zeiterfassung</w:t>
      </w:r>
      <w:bookmarkEnd w:id="30"/>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  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722926">
      <w:pPr>
        <w:pStyle w:val="Heading2"/>
      </w:pPr>
      <w:bookmarkStart w:id="31" w:name="_Toc311820646"/>
      <w:r>
        <w:t>Aufwandschätzung</w:t>
      </w:r>
      <w:bookmarkEnd w:id="31"/>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32" w:name="_Toc311820647"/>
      <w:r>
        <w:lastRenderedPageBreak/>
        <w:t>Projektorganisation</w:t>
      </w:r>
      <w:bookmarkEnd w:id="32"/>
    </w:p>
    <w:p w:rsidR="00AA2978" w:rsidRDefault="00AA2978" w:rsidP="00722926">
      <w:pPr>
        <w:pStyle w:val="Heading2"/>
      </w:pPr>
      <w:bookmarkStart w:id="33" w:name="_Toc311820648"/>
      <w:r>
        <w:t>Team</w:t>
      </w:r>
      <w:bookmarkEnd w:id="33"/>
    </w:p>
    <w:p w:rsidR="00AA2978" w:rsidRDefault="00AA2978" w:rsidP="00722926">
      <w:pPr>
        <w:pStyle w:val="Heading3"/>
      </w:pPr>
      <w:bookmarkStart w:id="34" w:name="_Toc286936096"/>
      <w:bookmarkStart w:id="35" w:name="_Toc287278360"/>
      <w:bookmarkStart w:id="36" w:name="_Toc294608293"/>
      <w:bookmarkStart w:id="37" w:name="_Toc311820649"/>
      <w:r>
        <w:rPr>
          <w:noProof/>
          <w:lang w:eastAsia="de-CH"/>
        </w:rPr>
        <w:drawing>
          <wp:anchor distT="0" distB="0" distL="114300" distR="114300" simplePos="0" relativeHeight="251674624" behindDoc="0" locked="0" layoutInCell="1" allowOverlap="1" wp14:anchorId="748C68F1" wp14:editId="49A2EAFF">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34"/>
      <w:bookmarkEnd w:id="35"/>
      <w:bookmarkEnd w:id="36"/>
      <w:bookmarkEnd w:id="37"/>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38"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722926">
      <w:pPr>
        <w:pStyle w:val="Heading3"/>
      </w:pPr>
      <w:bookmarkStart w:id="39" w:name="_Toc287278361"/>
      <w:bookmarkStart w:id="40" w:name="_Toc294608294"/>
      <w:bookmarkStart w:id="41" w:name="_Toc311820650"/>
      <w:r>
        <w:rPr>
          <w:noProof/>
          <w:lang w:eastAsia="de-CH"/>
        </w:rPr>
        <w:drawing>
          <wp:anchor distT="0" distB="0" distL="114300" distR="114300" simplePos="0" relativeHeight="251675648" behindDoc="0" locked="0" layoutInCell="1" allowOverlap="1" wp14:anchorId="0A1E25D0" wp14:editId="419D42A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38"/>
      <w:bookmarkEnd w:id="39"/>
      <w:bookmarkEnd w:id="40"/>
      <w:bookmarkEnd w:id="41"/>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722926">
      <w:pPr>
        <w:pStyle w:val="Heading3"/>
      </w:pPr>
      <w:bookmarkStart w:id="42" w:name="_Toc294608296"/>
      <w:bookmarkStart w:id="43" w:name="_Toc311820651"/>
      <w:r w:rsidRPr="00EE4135">
        <w:rPr>
          <w:noProof/>
          <w:lang w:eastAsia="de-CH"/>
        </w:rPr>
        <w:drawing>
          <wp:anchor distT="0" distB="0" distL="114300" distR="114300" simplePos="0" relativeHeight="251676672" behindDoc="0" locked="0" layoutInCell="1" allowOverlap="1" wp14:anchorId="4911D874" wp14:editId="4CA9BC4C">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7"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42"/>
      <w:bookmarkEnd w:id="43"/>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Default="00AA2978" w:rsidP="00722926">
      <w:pPr>
        <w:pStyle w:val="Heading1"/>
      </w:pPr>
      <w:bookmarkStart w:id="44" w:name="_Ref305340545"/>
      <w:bookmarkStart w:id="45" w:name="_Ref305340551"/>
      <w:bookmarkStart w:id="46" w:name="_Toc311820652"/>
      <w:r>
        <w:lastRenderedPageBreak/>
        <w:t>Risiken</w:t>
      </w:r>
      <w:bookmarkEnd w:id="44"/>
      <w:bookmarkEnd w:id="45"/>
      <w:bookmarkEnd w:id="46"/>
    </w:p>
    <w:p w:rsidR="00AA2978" w:rsidRDefault="00AA2978" w:rsidP="00722926">
      <w:r>
        <w:t>Das Risikomanagement befindet sich in der Excel-Datei 03_Risikomanagement.xlsx</w:t>
      </w:r>
    </w:p>
    <w:p w:rsidR="00AA2978" w:rsidRDefault="00AA2978">
      <w:pPr>
        <w:rPr>
          <w:rFonts w:asciiTheme="majorHAnsi" w:hAnsiTheme="majorHAnsi"/>
          <w:b/>
          <w:bCs/>
          <w:color w:val="4F4F59"/>
          <w:spacing w:val="15"/>
          <w:sz w:val="24"/>
          <w:szCs w:val="22"/>
        </w:rPr>
      </w:pPr>
      <w:r>
        <w:br w:type="page"/>
      </w:r>
    </w:p>
    <w:p w:rsidR="00AA2978" w:rsidRDefault="00AA2978" w:rsidP="00722926">
      <w:pPr>
        <w:pStyle w:val="Heading1"/>
      </w:pPr>
      <w:bookmarkStart w:id="47" w:name="_Ref304898017"/>
      <w:bookmarkStart w:id="48" w:name="_Ref304898023"/>
      <w:bookmarkStart w:id="49" w:name="_Toc311820653"/>
      <w:r>
        <w:lastRenderedPageBreak/>
        <w:t>Vorgehensmodell</w:t>
      </w:r>
      <w:bookmarkEnd w:id="47"/>
      <w:bookmarkEnd w:id="48"/>
      <w:bookmarkEnd w:id="49"/>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t>4</w:t>
            </w:r>
            <w:r>
              <w:fldChar w:fldCharType="end"/>
            </w:r>
            <w:r>
              <w:t xml:space="preserve"> </w:t>
            </w:r>
            <w:r>
              <w:fldChar w:fldCharType="begin"/>
            </w:r>
            <w:r>
              <w:instrText xml:space="preserve"> REF _Ref305340551 \h </w:instrText>
            </w:r>
            <w:r w:rsidR="00AB533A">
              <w:instrText xml:space="preserve"> \* MERGEFORMAT </w:instrText>
            </w:r>
            <w:r>
              <w:fldChar w:fldCharType="separate"/>
            </w:r>
            <w:r>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D44BBA" w:rsidRDefault="00D44BBA" w:rsidP="00D44BBA"/>
    <w:tbl>
      <w:tblPr>
        <w:tblpPr w:leftFromText="187" w:rightFromText="187" w:horzAnchor="margin" w:tblpXSpec="center" w:tblpYSpec="bottom"/>
        <w:tblW w:w="4000" w:type="pct"/>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Default="00D44BBA" w:rsidP="00722926">
            <w:pPr>
              <w:pStyle w:val="NoSpacing"/>
              <w:rPr>
                <w:color w:val="4F81BD" w:themeColor="accent1"/>
              </w:rPr>
            </w:pPr>
          </w:p>
          <w:p w:rsidR="00D44BBA" w:rsidRPr="000B1504" w:rsidRDefault="00D44BBA" w:rsidP="00722926">
            <w:pPr>
              <w:pStyle w:val="NoSpacing"/>
              <w:rPr>
                <w:color w:val="4F4F59"/>
              </w:rPr>
            </w:pPr>
            <w:r>
              <w:rPr>
                <w:color w:val="4F4F59"/>
              </w:rPr>
              <w:t xml:space="preserve">Elmer Lukas, Heidt Christina, </w:t>
            </w:r>
            <w:r w:rsidRPr="000B1504">
              <w:rPr>
                <w:color w:val="4F4F59"/>
              </w:rPr>
              <w:t>Treichler Delia</w:t>
            </w:r>
          </w:p>
          <w:p w:rsidR="00D44BBA" w:rsidRPr="000B1504" w:rsidRDefault="00D44BBA"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D44BBA" w:rsidRDefault="00D44BBA" w:rsidP="00722926">
            <w:pPr>
              <w:pStyle w:val="NoSpacing"/>
              <w:rPr>
                <w:color w:val="4F81BD" w:themeColor="accent1"/>
              </w:rPr>
            </w:pPr>
          </w:p>
        </w:tc>
      </w:tr>
    </w:tbl>
    <w:p w:rsidR="00D44BBA" w:rsidRDefault="00D44BBA" w:rsidP="00D44BBA"/>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4BBA" w:rsidTr="00722926">
        <w:tc>
          <w:tcPr>
            <w:tcW w:w="7442" w:type="dxa"/>
            <w:tcMar>
              <w:top w:w="216" w:type="dxa"/>
              <w:left w:w="115" w:type="dxa"/>
              <w:bottom w:w="216" w:type="dxa"/>
              <w:right w:w="115" w:type="dxa"/>
            </w:tcMar>
          </w:tcPr>
          <w:p w:rsidR="00D44BBA" w:rsidRPr="00CD5CAB" w:rsidRDefault="00D44BBA"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4BBA" w:rsidTr="00722926">
        <w:tc>
          <w:tcPr>
            <w:tcW w:w="7442" w:type="dxa"/>
          </w:tcPr>
          <w:p w:rsidR="00D44BBA" w:rsidRDefault="00D44BBA"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Vorstudie</w:t>
            </w:r>
          </w:p>
        </w:tc>
      </w:tr>
      <w:tr w:rsidR="00D44BBA" w:rsidTr="00722926">
        <w:tc>
          <w:tcPr>
            <w:tcW w:w="7442" w:type="dxa"/>
            <w:tcMar>
              <w:top w:w="216" w:type="dxa"/>
              <w:left w:w="115" w:type="dxa"/>
              <w:bottom w:w="216" w:type="dxa"/>
              <w:right w:w="115" w:type="dxa"/>
            </w:tcMar>
          </w:tcPr>
          <w:p w:rsidR="00D44BBA" w:rsidRDefault="00D44BBA" w:rsidP="00722926">
            <w:pPr>
              <w:pStyle w:val="NoSpacing"/>
              <w:rPr>
                <w:rFonts w:asciiTheme="majorHAnsi" w:eastAsiaTheme="majorEastAsia" w:hAnsiTheme="majorHAnsi" w:cstheme="majorBidi"/>
              </w:rPr>
            </w:pPr>
          </w:p>
        </w:tc>
      </w:tr>
    </w:tbl>
    <w:p w:rsidR="00D44BBA" w:rsidRDefault="00D44BBA" w:rsidP="00D44BBA">
      <w:pPr>
        <w:rPr>
          <w:b/>
          <w:bCs/>
        </w:rPr>
      </w:pPr>
      <w:r>
        <w:rPr>
          <w:b/>
          <w:bCs/>
          <w:noProof/>
          <w:lang w:eastAsia="de-CH"/>
        </w:rPr>
        <w:drawing>
          <wp:anchor distT="0" distB="0" distL="114300" distR="114300" simplePos="0" relativeHeight="251672576" behindDoc="1" locked="0" layoutInCell="1" allowOverlap="1" wp14:anchorId="4EE62BC9" wp14:editId="6F2A9B14">
            <wp:simplePos x="0" y="0"/>
            <wp:positionH relativeFrom="column">
              <wp:posOffset>500380</wp:posOffset>
            </wp:positionH>
            <wp:positionV relativeFrom="paragraph">
              <wp:posOffset>1269474</wp:posOffset>
            </wp:positionV>
            <wp:extent cx="3459480" cy="2507615"/>
            <wp:effectExtent l="0" t="0" r="7620" b="6985"/>
            <wp:wrapNone/>
            <wp:docPr id="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4BBA" w:rsidRPr="000C119B" w:rsidRDefault="00D44BBA" w:rsidP="00D44BBA">
      <w:pPr>
        <w:spacing w:after="0"/>
        <w:rPr>
          <w:b/>
          <w:bCs/>
        </w:rPr>
      </w:pPr>
      <w:r>
        <w:rPr>
          <w:b/>
          <w:bCs/>
        </w:rPr>
        <w:br w:type="page"/>
      </w:r>
    </w:p>
    <w:p w:rsidR="002A5491" w:rsidRDefault="002A5491" w:rsidP="00E711E0">
      <w:pPr>
        <w:pStyle w:val="Heading1"/>
      </w:pPr>
      <w:r>
        <w:lastRenderedPageBreak/>
        <w:t>Dokumentinformationen</w:t>
      </w:r>
      <w:bookmarkEnd w:id="24"/>
      <w:bookmarkEnd w:id="25"/>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Default="002A5491" w:rsidP="00722926">
      <w:pPr>
        <w:pStyle w:val="Heading1"/>
      </w:pPr>
      <w:bookmarkStart w:id="50" w:name="_Toc307210625"/>
      <w:r>
        <w:lastRenderedPageBreak/>
        <w:t>Vision</w:t>
      </w:r>
      <w:bookmarkEnd w:id="50"/>
    </w:p>
    <w:p w:rsidR="002A5491" w:rsidRDefault="002A5491">
      <w:r>
        <w:t>Siehe Todo: Verweis auf Management Summary</w:t>
      </w:r>
      <w:r>
        <w:br w:type="page"/>
      </w:r>
    </w:p>
    <w:p w:rsidR="002A5491" w:rsidRDefault="002A5491" w:rsidP="00722926">
      <w:pPr>
        <w:pStyle w:val="Heading1"/>
      </w:pPr>
      <w:bookmarkStart w:id="51" w:name="_Toc307210626"/>
      <w:r>
        <w:lastRenderedPageBreak/>
        <w:t>Vorgänger: Project Flip 1.0</w:t>
      </w:r>
      <w:bookmarkEnd w:id="51"/>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68AF5B2A" wp14:editId="2A494B1A">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w:t>
      </w:r>
      <w:r>
        <w:rPr>
          <w:noProof/>
        </w:rPr>
        <w:t>Filp 1.0</w:t>
      </w:r>
    </w:p>
    <w:p w:rsidR="002A5491" w:rsidRDefault="002A5491" w:rsidP="00722926">
      <w:pPr>
        <w:pStyle w:val="Heading2"/>
      </w:pPr>
      <w:bookmarkStart w:id="52" w:name="_Toc307210627"/>
      <w:r>
        <w:t>Ziele</w:t>
      </w:r>
      <w:bookmarkEnd w:id="52"/>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722926">
      <w:pPr>
        <w:pStyle w:val="Heading2"/>
      </w:pPr>
      <w:bookmarkStart w:id="53" w:name="_Toc307210628"/>
      <w:r>
        <w:t>Funktionalitäten</w:t>
      </w:r>
      <w:bookmarkEnd w:id="53"/>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722926">
      <w:pPr>
        <w:pStyle w:val="Heading2"/>
      </w:pPr>
      <w:bookmarkStart w:id="54" w:name="_Toc307210629"/>
      <w:r>
        <w:t>Lessons Learned</w:t>
      </w:r>
      <w:bookmarkEnd w:id="54"/>
    </w:p>
    <w:p w:rsidR="002A5491" w:rsidRDefault="002A5491" w:rsidP="00722926">
      <w:pPr>
        <w:pStyle w:val="Heading3"/>
      </w:pPr>
      <w:bookmarkStart w:id="55" w:name="_Toc307210630"/>
      <w:r>
        <w:t>Bildumwandlung</w:t>
      </w:r>
      <w:bookmarkEnd w:id="55"/>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722926">
      <w:pPr>
        <w:pStyle w:val="Heading3"/>
      </w:pPr>
      <w:bookmarkStart w:id="56" w:name="_Toc307210631"/>
      <w:r>
        <w:t>Performance / Hardware</w:t>
      </w:r>
      <w:bookmarkEnd w:id="56"/>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57" w:name="_Toc307210632"/>
      <w:r>
        <w:lastRenderedPageBreak/>
        <w:t>Interviews</w:t>
      </w:r>
      <w:bookmarkEnd w:id="57"/>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722926">
      <w:pPr>
        <w:pStyle w:val="Heading2"/>
      </w:pPr>
      <w:bookmarkStart w:id="58" w:name="_Toc307210633"/>
      <w:r>
        <w:t>Fragen</w:t>
      </w:r>
      <w:bookmarkEnd w:id="58"/>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Default="002A5491" w:rsidP="00722926">
      <w:pPr>
        <w:pStyle w:val="Heading1"/>
      </w:pPr>
      <w:bookmarkStart w:id="59" w:name="_Toc307210634"/>
      <w:r>
        <w:lastRenderedPageBreak/>
        <w:t>Personas</w:t>
      </w:r>
      <w:bookmarkEnd w:id="59"/>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t>5.1</w:t>
      </w:r>
      <w:r>
        <w:fldChar w:fldCharType="end"/>
      </w:r>
      <w:r>
        <w:t xml:space="preserve"> </w:t>
      </w:r>
      <w:r>
        <w:fldChar w:fldCharType="begin"/>
      </w:r>
      <w:r>
        <w:instrText xml:space="preserve"> REF _Ref306005257 \h </w:instrText>
      </w:r>
      <w:r>
        <w:fldChar w:fldCharType="separate"/>
      </w:r>
      <w:r>
        <w:t>Persona Ulrich Umsetzer</w:t>
      </w:r>
      <w:r>
        <w:fldChar w:fldCharType="end"/>
      </w:r>
      <w:r>
        <w:t xml:space="preserve">) und die andere ist für den finanziellen Aspekt und die Projektabsegnung verantwortlich  (siehe </w:t>
      </w:r>
      <w:r>
        <w:fldChar w:fldCharType="begin"/>
      </w:r>
      <w:r>
        <w:instrText xml:space="preserve"> REF _Ref306005270 \r \h </w:instrText>
      </w:r>
      <w:r>
        <w:fldChar w:fldCharType="separate"/>
      </w:r>
      <w:r>
        <w:t>5.2</w:t>
      </w:r>
      <w:r>
        <w:fldChar w:fldCharType="end"/>
      </w:r>
      <w:r>
        <w:t xml:space="preserve"> </w:t>
      </w:r>
      <w:r>
        <w:fldChar w:fldCharType="begin"/>
      </w:r>
      <w:r>
        <w:instrText xml:space="preserve"> REF _Ref306005273 \h </w:instrText>
      </w:r>
      <w:r>
        <w:fldChar w:fldCharType="separate"/>
      </w:r>
      <w:r>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t>5.3</w:t>
      </w:r>
      <w:r>
        <w:fldChar w:fldCharType="end"/>
      </w:r>
      <w:r>
        <w:t xml:space="preserve"> </w:t>
      </w:r>
      <w:r>
        <w:fldChar w:fldCharType="begin"/>
      </w:r>
      <w:r>
        <w:instrText xml:space="preserve"> REF _Ref306014770 \h </w:instrText>
      </w:r>
      <w:r>
        <w:fldChar w:fldCharType="separate"/>
      </w:r>
      <w:r>
        <w:t>Persona Bettina Bewerberin</w:t>
      </w:r>
      <w:r>
        <w:fldChar w:fldCharType="end"/>
      </w:r>
      <w:r>
        <w:t>). Gerade diese werden sich besonders bemühen, pünktlich zu erscheinen und somit Zeit haben, sich mit den Project Notes auf dem Surface 2.0 auseinander zu setzen.</w:t>
      </w:r>
    </w:p>
    <w:p w:rsidR="002A5491" w:rsidRDefault="002A5491" w:rsidP="00722926">
      <w:pPr>
        <w:pStyle w:val="Heading2"/>
      </w:pPr>
      <w:bookmarkStart w:id="60" w:name="_Ref306005254"/>
      <w:bookmarkStart w:id="61" w:name="_Ref306005257"/>
      <w:bookmarkStart w:id="62" w:name="_Toc307210635"/>
      <w:r>
        <w:t>Persona Ulrich Umsetzer</w:t>
      </w:r>
      <w:bookmarkEnd w:id="60"/>
      <w:bookmarkEnd w:id="61"/>
      <w:bookmarkEnd w:id="62"/>
    </w:p>
    <w:tbl>
      <w:tblPr>
        <w:tblStyle w:val="MediumShading1-Accent1"/>
        <w:tblW w:w="0" w:type="auto"/>
        <w:tblLook w:val="04A0" w:firstRow="1" w:lastRow="0" w:firstColumn="1" w:lastColumn="0" w:noHBand="0" w:noVBand="1"/>
      </w:tblPr>
      <w:tblGrid>
        <w:gridCol w:w="2802"/>
        <w:gridCol w:w="6410"/>
      </w:tblGrid>
      <w:tr w:rsidR="002A5491"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Ulrich Umsetzer</w:t>
            </w:r>
          </w:p>
        </w:tc>
        <w:tc>
          <w:tcPr>
            <w:tcW w:w="6410" w:type="dxa"/>
          </w:tcPr>
          <w:p w:rsidR="002A5491" w:rsidRDefault="002A5491" w:rsidP="00722926">
            <w:pPr>
              <w:cnfStyle w:val="100000000000" w:firstRow="1" w:lastRow="0" w:firstColumn="0" w:lastColumn="0" w:oddVBand="0" w:evenVBand="0" w:oddHBand="0" w:evenHBand="0" w:firstRowFirstColumn="0" w:firstRowLastColumn="0" w:lastRowFirstColumn="0" w:lastRowLastColumn="0"/>
            </w:pP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rPr>
                <w:noProof/>
                <w:lang w:eastAsia="de-CH"/>
              </w:rPr>
              <w:drawing>
                <wp:inline distT="0" distB="0" distL="0" distR="0" wp14:anchorId="73E349F3" wp14:editId="7198F672">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19"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r w:rsidRPr="00587CD7">
              <w:rPr>
                <w:b/>
              </w:rPr>
              <w:t>Kurzprofil</w:t>
            </w:r>
          </w:p>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p>
          <w:p w:rsidR="002A5491" w:rsidRPr="004E4AA7" w:rsidRDefault="002A5491" w:rsidP="00722926">
            <w:pPr>
              <w:cnfStyle w:val="000000100000" w:firstRow="0" w:lastRow="0" w:firstColumn="0" w:lastColumn="0" w:oddVBand="0" w:evenVBand="0" w:oddHBand="1" w:evenHBand="0" w:firstRowFirstColumn="0" w:firstRowLastColumn="0" w:lastRowFirstColumn="0" w:lastRowLastColumn="0"/>
            </w:pPr>
            <w:r w:rsidRPr="004E4AA7">
              <w:t>Projektleiter</w:t>
            </w:r>
          </w:p>
          <w:p w:rsidR="002A5491" w:rsidRDefault="002A5491" w:rsidP="00722926">
            <w:pPr>
              <w:cnfStyle w:val="000000100000" w:firstRow="0" w:lastRow="0" w:firstColumn="0" w:lastColumn="0" w:oddVBand="0" w:evenVBand="0" w:oddHBand="1" w:evenHBand="0" w:firstRowFirstColumn="0" w:firstRowLastColumn="0" w:lastRowFirstColumn="0" w:lastRowLastColumn="0"/>
            </w:pPr>
            <w:r>
              <w:t>42</w:t>
            </w:r>
            <w:r w:rsidRPr="00C57B0E">
              <w:t xml:space="preserve"> Jahre</w:t>
            </w:r>
          </w:p>
          <w:p w:rsidR="002A5491" w:rsidRPr="00C57B0E" w:rsidRDefault="002A5491" w:rsidP="00722926">
            <w:pPr>
              <w:cnfStyle w:val="000000100000" w:firstRow="0" w:lastRow="0" w:firstColumn="0" w:lastColumn="0" w:oddVBand="0" w:evenVBand="0" w:oddHBand="1" w:evenHBand="0" w:firstRowFirstColumn="0" w:firstRowLastColumn="0" w:lastRowFirstColumn="0" w:lastRowLastColumn="0"/>
            </w:pPr>
            <w:r>
              <w:t>Ausgeprägtes technisches Verständnis und Computerkenntnisse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Arbeitskontext (Lärm, Unterbrüche, Regeln)</w:t>
            </w:r>
          </w:p>
        </w:tc>
        <w:tc>
          <w:tcPr>
            <w:tcW w:w="6410"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Persönlichkeit &amp; Vorlieben</w:t>
            </w:r>
          </w:p>
        </w:tc>
        <w:tc>
          <w:tcPr>
            <w:tcW w:w="6410"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pPr>
            <w:r>
              <w:t>Ulrich Umsetzer ist ein sehr interessierter und engagierter Angestellter der XY AG. Insbesondere neue Technologien faszinieren ihn ungemein und Ulrich schätzt jede Möglichkeit, bei der er diese Neuheiten kennen lernen kann.</w:t>
            </w:r>
          </w:p>
          <w:p w:rsidR="002A5491" w:rsidRDefault="002A5491" w:rsidP="00722926">
            <w:pPr>
              <w:cnfStyle w:val="000000100000" w:firstRow="0" w:lastRow="0" w:firstColumn="0" w:lastColumn="0" w:oddVBand="0" w:evenVBand="0" w:oddHBand="1" w:evenHBand="0" w:firstRowFirstColumn="0" w:firstRowLastColumn="0" w:lastRowFirstColumn="0" w:lastRowLastColumn="0"/>
            </w:pPr>
            <w:r>
              <w:t>Zudem ist Ulrich selbst ein begeisterter Smartphone-Besitzer. Er schätzt die vielen Gebrauchsmöglichkeiten, welche diese Geräte bieten. Als sehr angenehm empfindet er ausserdem deren die intuitive Handhabung.</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Vorkenntnisse &amp; Lernen (Computer, Domain)</w:t>
            </w:r>
          </w:p>
        </w:tc>
        <w:tc>
          <w:tcPr>
            <w:tcW w:w="6410"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Ulrich arbeitet seit zehn Jahren bei der XY AG.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Eigenschaften / Verhaltensvariablen</w:t>
            </w:r>
          </w:p>
        </w:tc>
        <w:tc>
          <w:tcPr>
            <w:tcW w:w="6410" w:type="dxa"/>
          </w:tcPr>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Technische Expertise</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 xml:space="preserve">Kenntnisse in </w:t>
            </w:r>
            <w:r w:rsidRPr="00343D96">
              <w:t>Produkt- und Software-Engineering</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Kenntnisse über mobile Applikationen</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Smartphone-Kenntnisse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Ziele</w:t>
            </w:r>
          </w:p>
        </w:tc>
        <w:tc>
          <w:tcPr>
            <w:tcW w:w="6410" w:type="dxa"/>
          </w:tcPr>
          <w:p w:rsidR="002A5491" w:rsidRDefault="002A5491" w:rsidP="00722926">
            <w:pPr>
              <w:pStyle w:val="ListParagraph"/>
              <w:numPr>
                <w:ilvl w:val="0"/>
                <w:numId w:val="5"/>
              </w:numPr>
              <w:cnfStyle w:val="000000010000" w:firstRow="0" w:lastRow="0" w:firstColumn="0" w:lastColumn="0" w:oddVBand="0" w:evenVBand="0" w:oddHBand="0" w:evenHBand="1" w:firstRowFirstColumn="0" w:firstRowLastColumn="0" w:lastRowFirstColumn="0" w:lastRowLastColumn="0"/>
            </w:pPr>
            <w:r>
              <w:t>Zeit überbrücken</w:t>
            </w:r>
          </w:p>
          <w:p w:rsidR="002A5491" w:rsidRDefault="002A5491" w:rsidP="00722926">
            <w:pPr>
              <w:pStyle w:val="ListParagraph"/>
              <w:numPr>
                <w:ilvl w:val="0"/>
                <w:numId w:val="5"/>
              </w:numPr>
              <w:cnfStyle w:val="000000010000" w:firstRow="0" w:lastRow="0" w:firstColumn="0" w:lastColumn="0" w:oddVBand="0" w:evenVBand="0" w:oddHBand="0" w:evenHBand="1" w:firstRowFirstColumn="0" w:firstRowLastColumn="0" w:lastRowFirstColumn="0" w:lastRowLastColumn="0"/>
            </w:pPr>
            <w:r>
              <w:t>Sich über die Zühlke Engineering AG informieren</w:t>
            </w:r>
          </w:p>
        </w:tc>
      </w:tr>
    </w:tbl>
    <w:p w:rsidR="002A5491" w:rsidRDefault="002A5491" w:rsidP="00722926">
      <w:pPr>
        <w:pStyle w:val="Heading3"/>
      </w:pPr>
      <w:bookmarkStart w:id="63" w:name="_Toc307210636"/>
      <w:r>
        <w:lastRenderedPageBreak/>
        <w:t>Ist-Szenario-1</w:t>
      </w:r>
      <w:bookmarkEnd w:id="63"/>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Firma XY AG.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722926">
      <w:pPr>
        <w:pStyle w:val="Heading3"/>
      </w:pPr>
      <w:bookmarkStart w:id="64" w:name="_Toc307210637"/>
      <w:r>
        <w:t>Soll-Szenario-1</w:t>
      </w:r>
      <w:bookmarkEnd w:id="64"/>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Ulrich zurück ins Büro der Firma XY AG.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722926">
      <w:pPr>
        <w:pStyle w:val="Heading2"/>
      </w:pPr>
      <w:bookmarkStart w:id="65" w:name="_Ref306005265"/>
      <w:bookmarkStart w:id="66" w:name="_Ref306005270"/>
      <w:bookmarkStart w:id="67" w:name="_Ref306005273"/>
      <w:bookmarkStart w:id="68" w:name="_Toc307210638"/>
      <w:r>
        <w:t>Persona Erik Entscheider</w:t>
      </w:r>
      <w:bookmarkEnd w:id="65"/>
      <w:bookmarkEnd w:id="66"/>
      <w:bookmarkEnd w:id="67"/>
      <w:bookmarkEnd w:id="68"/>
    </w:p>
    <w:tbl>
      <w:tblPr>
        <w:tblStyle w:val="MediumShading1-Accent1"/>
        <w:tblW w:w="0" w:type="auto"/>
        <w:tblLook w:val="04A0" w:firstRow="1" w:lastRow="0" w:firstColumn="1" w:lastColumn="0" w:noHBand="0" w:noVBand="1"/>
      </w:tblPr>
      <w:tblGrid>
        <w:gridCol w:w="2802"/>
        <w:gridCol w:w="6426"/>
      </w:tblGrid>
      <w:tr w:rsidR="002A5491"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Erik Entscheider</w:t>
            </w:r>
          </w:p>
        </w:tc>
        <w:tc>
          <w:tcPr>
            <w:tcW w:w="6426" w:type="dxa"/>
          </w:tcPr>
          <w:p w:rsidR="002A5491" w:rsidRDefault="002A5491" w:rsidP="00722926">
            <w:pPr>
              <w:cnfStyle w:val="100000000000" w:firstRow="1" w:lastRow="0" w:firstColumn="0" w:lastColumn="0" w:oddVBand="0" w:evenVBand="0" w:oddHBand="0" w:evenHBand="0" w:firstRowFirstColumn="0" w:firstRowLastColumn="0" w:lastRowFirstColumn="0" w:lastRowLastColumn="0"/>
            </w:pP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rPr>
                <w:noProof/>
                <w:lang w:eastAsia="de-CH"/>
              </w:rPr>
              <w:lastRenderedPageBreak/>
              <w:drawing>
                <wp:inline distT="0" distB="0" distL="0" distR="0" wp14:anchorId="3230465E" wp14:editId="010848B6">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0"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r w:rsidRPr="00587CD7">
              <w:rPr>
                <w:b/>
              </w:rPr>
              <w:t>Kurzprofil</w:t>
            </w:r>
          </w:p>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p>
          <w:p w:rsidR="002A5491" w:rsidRPr="000B4D01" w:rsidRDefault="002A5491" w:rsidP="00722926">
            <w:pPr>
              <w:cnfStyle w:val="000000100000" w:firstRow="0" w:lastRow="0" w:firstColumn="0" w:lastColumn="0" w:oddVBand="0" w:evenVBand="0" w:oddHBand="1" w:evenHBand="0" w:firstRowFirstColumn="0" w:firstRowLastColumn="0" w:lastRowFirstColumn="0" w:lastRowLastColumn="0"/>
            </w:pPr>
            <w:r w:rsidRPr="000B4D01">
              <w:t>Abteilungsleiter</w:t>
            </w:r>
          </w:p>
          <w:p w:rsidR="002A5491" w:rsidRDefault="002A5491" w:rsidP="00722926">
            <w:pPr>
              <w:cnfStyle w:val="000000100000" w:firstRow="0" w:lastRow="0" w:firstColumn="0" w:lastColumn="0" w:oddVBand="0" w:evenVBand="0" w:oddHBand="1" w:evenHBand="0" w:firstRowFirstColumn="0" w:firstRowLastColumn="0" w:lastRowFirstColumn="0" w:lastRowLastColumn="0"/>
            </w:pPr>
            <w:r>
              <w:t>54</w:t>
            </w:r>
            <w:r w:rsidRPr="00C57B0E">
              <w:t xml:space="preserve"> Jahre</w:t>
            </w:r>
          </w:p>
          <w:p w:rsidR="002A5491" w:rsidRPr="00C57B0E" w:rsidRDefault="002A5491" w:rsidP="00722926">
            <w:pPr>
              <w:cnfStyle w:val="000000100000" w:firstRow="0" w:lastRow="0" w:firstColumn="0" w:lastColumn="0" w:oddVBand="0" w:evenVBand="0" w:oddHBand="1" w:evenHBand="0" w:firstRowFirstColumn="0" w:firstRowLastColumn="0" w:lastRowFirstColumn="0" w:lastRowLastColumn="0"/>
            </w:pPr>
            <w:r>
              <w:t>Grundlegendes technisches Verständnis und gute Computerkenntnisse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Arbeitskontext (Lärm, Unterbrüche, Regeln)</w:t>
            </w:r>
          </w:p>
        </w:tc>
        <w:tc>
          <w:tcPr>
            <w:tcW w:w="6426"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Persönlichkeit &amp; Vorlieben</w:t>
            </w:r>
          </w:p>
        </w:tc>
        <w:tc>
          <w:tcPr>
            <w:tcW w:w="6426"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pPr>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Vorkenntnisse &amp; Lernen (Computer, Domain)</w:t>
            </w:r>
          </w:p>
        </w:tc>
        <w:tc>
          <w:tcPr>
            <w:tcW w:w="6426"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Erik ist seit vielen Jahren Abteilungsleiter bei der XY AG. Er klärt für verschiedene Projekte ab, inwiefern eine Zusammenarbeit oder Auslagerung der Arbeit Sinn macht.</w:t>
            </w:r>
          </w:p>
          <w:p w:rsidR="002A5491" w:rsidRDefault="002A5491" w:rsidP="00722926">
            <w:pPr>
              <w:cnfStyle w:val="000000010000" w:firstRow="0" w:lastRow="0" w:firstColumn="0" w:lastColumn="0" w:oddVBand="0" w:evenVBand="0" w:oddHBand="0" w:evenHBand="1" w:firstRowFirstColumn="0" w:firstRowLastColumn="0" w:lastRowFirstColumn="0" w:lastRowLastColumn="0"/>
            </w:pPr>
            <w:r>
              <w:t>Durch seinen Beruf ist er ebenfalls technisch sehr bewandert und interessiert.</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Eigenschaften / Verhaltensvariablen</w:t>
            </w:r>
          </w:p>
        </w:tc>
        <w:tc>
          <w:tcPr>
            <w:tcW w:w="6426" w:type="dxa"/>
          </w:tcPr>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Technische Expertise</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Smartphone-Kenntnisse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Ziele</w:t>
            </w:r>
          </w:p>
        </w:tc>
        <w:tc>
          <w:tcPr>
            <w:tcW w:w="6426" w:type="dxa"/>
          </w:tcPr>
          <w:p w:rsidR="002A5491" w:rsidRDefault="002A5491" w:rsidP="00722926">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Zeit überbrücken</w:t>
            </w:r>
          </w:p>
          <w:p w:rsidR="002A5491" w:rsidRDefault="002A5491" w:rsidP="00722926">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Sich über die Zühlke Engineering AG informieren</w:t>
            </w:r>
          </w:p>
        </w:tc>
      </w:tr>
    </w:tbl>
    <w:p w:rsidR="002A5491" w:rsidRDefault="002A5491" w:rsidP="00722926">
      <w:pPr>
        <w:pStyle w:val="Heading3"/>
      </w:pPr>
      <w:bookmarkStart w:id="69" w:name="_Toc305165274"/>
      <w:bookmarkStart w:id="70" w:name="_Toc307210639"/>
      <w:r>
        <w:t>Ist-Szenario-1</w:t>
      </w:r>
      <w:bookmarkEnd w:id="69"/>
      <w:bookmarkEnd w:id="70"/>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722926">
      <w:pPr>
        <w:pStyle w:val="Heading3"/>
      </w:pPr>
      <w:bookmarkStart w:id="71" w:name="_Toc305165275"/>
      <w:bookmarkStart w:id="72" w:name="_Toc307210640"/>
      <w:r>
        <w:t>Soll-Szenario-1</w:t>
      </w:r>
      <w:bookmarkEnd w:id="71"/>
      <w:bookmarkEnd w:id="72"/>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w:t>
      </w:r>
      <w:r>
        <w:lastRenderedPageBreak/>
        <w:t>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722926">
      <w:pPr>
        <w:pStyle w:val="Heading4"/>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722926">
      <w:pPr>
        <w:pStyle w:val="Heading4"/>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722926">
      <w:pPr>
        <w:pStyle w:val="Heading2"/>
      </w:pPr>
      <w:bookmarkStart w:id="73" w:name="_Ref306014739"/>
      <w:bookmarkStart w:id="74" w:name="_Ref306014742"/>
      <w:bookmarkStart w:id="75" w:name="_Ref306014770"/>
      <w:bookmarkStart w:id="76" w:name="_Toc307210641"/>
      <w:r>
        <w:t>Persona Bettina Bewerberin</w:t>
      </w:r>
      <w:bookmarkEnd w:id="73"/>
      <w:bookmarkEnd w:id="74"/>
      <w:bookmarkEnd w:id="75"/>
      <w:bookmarkEnd w:id="76"/>
    </w:p>
    <w:tbl>
      <w:tblPr>
        <w:tblStyle w:val="MediumShading1-Accent1"/>
        <w:tblW w:w="9270" w:type="dxa"/>
        <w:tblLayout w:type="fixed"/>
        <w:tblLook w:val="04A0" w:firstRow="1" w:lastRow="0" w:firstColumn="1" w:lastColumn="0" w:noHBand="0" w:noVBand="1"/>
      </w:tblPr>
      <w:tblGrid>
        <w:gridCol w:w="2802"/>
        <w:gridCol w:w="6468"/>
      </w:tblGrid>
      <w:tr w:rsidR="002A5491"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Bettina Bewerberin</w:t>
            </w:r>
          </w:p>
        </w:tc>
        <w:tc>
          <w:tcPr>
            <w:tcW w:w="6468" w:type="dxa"/>
          </w:tcPr>
          <w:p w:rsidR="002A5491" w:rsidRDefault="002A5491" w:rsidP="00722926">
            <w:pPr>
              <w:cnfStyle w:val="100000000000" w:firstRow="1" w:lastRow="0" w:firstColumn="0" w:lastColumn="0" w:oddVBand="0" w:evenVBand="0" w:oddHBand="0" w:evenHBand="0" w:firstRowFirstColumn="0" w:firstRowLastColumn="0" w:lastRowFirstColumn="0" w:lastRowLastColumn="0"/>
            </w:pP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rPr>
                <w:noProof/>
                <w:lang w:eastAsia="de-CH"/>
              </w:rPr>
              <w:drawing>
                <wp:inline distT="0" distB="0" distL="0" distR="0" wp14:anchorId="52681492" wp14:editId="7DE9FD9A">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1"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r w:rsidRPr="00587CD7">
              <w:rPr>
                <w:b/>
              </w:rPr>
              <w:t>Kurzprofil</w:t>
            </w:r>
          </w:p>
          <w:p w:rsidR="002A5491" w:rsidRDefault="002A5491" w:rsidP="00722926">
            <w:pPr>
              <w:cnfStyle w:val="000000100000" w:firstRow="0" w:lastRow="0" w:firstColumn="0" w:lastColumn="0" w:oddVBand="0" w:evenVBand="0" w:oddHBand="1" w:evenHBand="0" w:firstRowFirstColumn="0" w:firstRowLastColumn="0" w:lastRowFirstColumn="0" w:lastRowLastColumn="0"/>
              <w:rPr>
                <w:b/>
              </w:rPr>
            </w:pPr>
          </w:p>
          <w:p w:rsidR="002A5491" w:rsidRPr="004E4AA7" w:rsidRDefault="002A5491" w:rsidP="00722926">
            <w:pPr>
              <w:cnfStyle w:val="000000100000" w:firstRow="0" w:lastRow="0" w:firstColumn="0" w:lastColumn="0" w:oddVBand="0" w:evenVBand="0" w:oddHBand="1" w:evenHBand="0" w:firstRowFirstColumn="0" w:firstRowLastColumn="0" w:lastRowFirstColumn="0" w:lastRowLastColumn="0"/>
            </w:pPr>
            <w:r>
              <w:t>Hochschulabsolventin eines Informatik-Studiums</w:t>
            </w:r>
          </w:p>
          <w:p w:rsidR="002A5491" w:rsidRDefault="002A5491" w:rsidP="00722926">
            <w:pPr>
              <w:cnfStyle w:val="000000100000" w:firstRow="0" w:lastRow="0" w:firstColumn="0" w:lastColumn="0" w:oddVBand="0" w:evenVBand="0" w:oddHBand="1" w:evenHBand="0" w:firstRowFirstColumn="0" w:firstRowLastColumn="0" w:lastRowFirstColumn="0" w:lastRowLastColumn="0"/>
            </w:pPr>
            <w:r>
              <w:t>26</w:t>
            </w:r>
            <w:r w:rsidRPr="00C57B0E">
              <w:t xml:space="preserve"> Jahre</w:t>
            </w:r>
          </w:p>
          <w:p w:rsidR="002A5491" w:rsidRPr="00C57B0E" w:rsidRDefault="002A5491" w:rsidP="00722926">
            <w:pPr>
              <w:cnfStyle w:val="000000100000" w:firstRow="0" w:lastRow="0" w:firstColumn="0" w:lastColumn="0" w:oddVBand="0" w:evenVBand="0" w:oddHBand="1" w:evenHBand="0" w:firstRowFirstColumn="0" w:firstRowLastColumn="0" w:lastRowFirstColumn="0" w:lastRowLastColumn="0"/>
            </w:pPr>
            <w:r>
              <w:t>Ausgeprägtes technisches Verständnis und Computerkenntnisse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Anwendungskontext</w:t>
            </w:r>
          </w:p>
        </w:tc>
        <w:tc>
          <w:tcPr>
            <w:tcW w:w="6468"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Persönlichkeit &amp; Vorlieben</w:t>
            </w:r>
          </w:p>
        </w:tc>
        <w:tc>
          <w:tcPr>
            <w:tcW w:w="6468" w:type="dxa"/>
          </w:tcPr>
          <w:p w:rsidR="002A5491" w:rsidRDefault="002A5491" w:rsidP="00722926">
            <w:pPr>
              <w:cnfStyle w:val="000000100000" w:firstRow="0" w:lastRow="0" w:firstColumn="0" w:lastColumn="0" w:oddVBand="0" w:evenVBand="0" w:oddHBand="1" w:evenHBand="0" w:firstRowFirstColumn="0" w:firstRowLastColumn="0" w:lastRowFirstColumn="0" w:lastRowLastColumn="0"/>
            </w:pPr>
            <w:r>
              <w:t>Bettina sucht nach einem erfolgreichen Hochschulabschluss nun eine Stelle. Sie möchte sich über ihren vielleicht zukünftigen Arbeitsgeber ein möglichst gutes Bild machen.</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Vorkenntnisse &amp; Lernen (Computer, Domain)</w:t>
            </w:r>
          </w:p>
        </w:tc>
        <w:tc>
          <w:tcPr>
            <w:tcW w:w="6468" w:type="dxa"/>
          </w:tcPr>
          <w:p w:rsidR="002A5491" w:rsidRDefault="002A5491" w:rsidP="00722926">
            <w:pPr>
              <w:cnfStyle w:val="000000010000" w:firstRow="0" w:lastRow="0" w:firstColumn="0" w:lastColumn="0" w:oddVBand="0" w:evenVBand="0" w:oddHBand="0" w:evenHBand="1" w:firstRowFirstColumn="0" w:firstRowLastColumn="0" w:lastRowFirstColumn="0" w:lastRowLastColumn="0"/>
            </w:pPr>
            <w:r>
              <w:t xml:space="preserve">Dank ihrer Ausbildung hat Bettina ein gut ausgeprägtes technisches Verständnis. </w:t>
            </w:r>
          </w:p>
          <w:p w:rsidR="002A5491" w:rsidRDefault="002A5491" w:rsidP="00722926">
            <w:pPr>
              <w:cnfStyle w:val="000000010000" w:firstRow="0" w:lastRow="0" w:firstColumn="0" w:lastColumn="0" w:oddVBand="0" w:evenVBand="0" w:oddHBand="0" w:evenHBand="1" w:firstRowFirstColumn="0" w:firstRowLastColumn="0" w:lastRowFirstColumn="0" w:lastRowLastColumn="0"/>
            </w:pPr>
            <w:r>
              <w:t>Sie hat vertiefte  Kenntnisse in Software Engineering, kann User Interfaces korrekt entwerfen und kennt die Programmiersprachen Java und C++.</w:t>
            </w:r>
          </w:p>
        </w:tc>
      </w:tr>
      <w:tr w:rsidR="002A5491"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Eigenschaften / Verhaltensvariablen</w:t>
            </w:r>
          </w:p>
        </w:tc>
        <w:tc>
          <w:tcPr>
            <w:tcW w:w="6468" w:type="dxa"/>
          </w:tcPr>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Technische Expertise</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 xml:space="preserve">Kenntnisse in </w:t>
            </w:r>
            <w:r w:rsidRPr="00343D96">
              <w:t>Produkt- und Software-Engineering</w:t>
            </w:r>
          </w:p>
          <w:p w:rsidR="002A5491" w:rsidRDefault="002A5491" w:rsidP="00722926">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Smartphone-Kenntnisse</w:t>
            </w:r>
          </w:p>
        </w:tc>
      </w:tr>
      <w:tr w:rsidR="002A5491"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A5491" w:rsidRDefault="002A5491" w:rsidP="00722926">
            <w:r>
              <w:t>Ziele</w:t>
            </w:r>
          </w:p>
        </w:tc>
        <w:tc>
          <w:tcPr>
            <w:tcW w:w="6468" w:type="dxa"/>
          </w:tcPr>
          <w:p w:rsidR="002A5491" w:rsidRDefault="002A5491" w:rsidP="00722926">
            <w:pPr>
              <w:pStyle w:val="ListParagraph"/>
              <w:numPr>
                <w:ilvl w:val="0"/>
                <w:numId w:val="5"/>
              </w:numPr>
              <w:cnfStyle w:val="000000010000" w:firstRow="0" w:lastRow="0" w:firstColumn="0" w:lastColumn="0" w:oddVBand="0" w:evenVBand="0" w:oddHBand="0" w:evenHBand="1" w:firstRowFirstColumn="0" w:firstRowLastColumn="0" w:lastRowFirstColumn="0" w:lastRowLastColumn="0"/>
            </w:pPr>
            <w:r>
              <w:t>Zeit überbrücken</w:t>
            </w:r>
          </w:p>
          <w:p w:rsidR="002A5491" w:rsidRDefault="002A5491" w:rsidP="00722926">
            <w:pPr>
              <w:pStyle w:val="ListParagraph"/>
              <w:numPr>
                <w:ilvl w:val="0"/>
                <w:numId w:val="5"/>
              </w:numPr>
              <w:cnfStyle w:val="000000010000" w:firstRow="0" w:lastRow="0" w:firstColumn="0" w:lastColumn="0" w:oddVBand="0" w:evenVBand="0" w:oddHBand="0" w:evenHBand="1" w:firstRowFirstColumn="0" w:firstRowLastColumn="0" w:lastRowFirstColumn="0" w:lastRowLastColumn="0"/>
            </w:pPr>
            <w:r>
              <w:t>Sich über die Zühlke Engineering AG informieren</w:t>
            </w:r>
          </w:p>
        </w:tc>
      </w:tr>
    </w:tbl>
    <w:p w:rsidR="002A5491" w:rsidRDefault="002A5491" w:rsidP="00722926">
      <w:pPr>
        <w:pStyle w:val="Heading3"/>
      </w:pPr>
      <w:bookmarkStart w:id="77" w:name="_Toc307210642"/>
      <w:r>
        <w:t>Ist-Szenario-1</w:t>
      </w:r>
      <w:bookmarkEnd w:id="77"/>
    </w:p>
    <w:p w:rsidR="002A5491" w:rsidRPr="00AC4BAF" w:rsidRDefault="002A5491" w:rsidP="00722926">
      <w:r>
        <w:lastRenderedPageBreak/>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722926">
      <w:pPr>
        <w:pStyle w:val="Heading3"/>
      </w:pPr>
      <w:bookmarkStart w:id="78" w:name="_Toc307210643"/>
      <w:r>
        <w:t>Soll-Szenario-1</w:t>
      </w:r>
      <w:bookmarkEnd w:id="78"/>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5B59B1" w:rsidRDefault="005B59B1" w:rsidP="005B59B1">
      <w:bookmarkStart w:id="79" w:name="_Toc311821264"/>
    </w:p>
    <w:tbl>
      <w:tblPr>
        <w:tblpPr w:leftFromText="187" w:rightFromText="187" w:horzAnchor="margin" w:tblpXSpec="center" w:tblpYSpec="bottom"/>
        <w:tblW w:w="4000" w:type="pct"/>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Default="005B59B1" w:rsidP="00722926">
            <w:pPr>
              <w:pStyle w:val="NoSpacing"/>
              <w:rPr>
                <w:color w:val="4F81BD" w:themeColor="accent1"/>
              </w:rPr>
            </w:pPr>
          </w:p>
          <w:p w:rsidR="005B59B1" w:rsidRPr="000B1504" w:rsidRDefault="005B59B1" w:rsidP="00722926">
            <w:pPr>
              <w:pStyle w:val="NoSpacing"/>
              <w:rPr>
                <w:color w:val="4F4F59"/>
              </w:rPr>
            </w:pPr>
            <w:r>
              <w:rPr>
                <w:color w:val="4F4F59"/>
              </w:rPr>
              <w:t xml:space="preserve">Elmer Lukas, Heidt Christina, </w:t>
            </w:r>
            <w:r w:rsidRPr="000B1504">
              <w:rPr>
                <w:color w:val="4F4F59"/>
              </w:rPr>
              <w:t>Treichler Delia</w:t>
            </w:r>
          </w:p>
          <w:p w:rsidR="005B59B1" w:rsidRPr="000B1504" w:rsidRDefault="005B59B1"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5B59B1" w:rsidRDefault="005B59B1" w:rsidP="00722926">
            <w:pPr>
              <w:pStyle w:val="NoSpacing"/>
              <w:rPr>
                <w:color w:val="4F81BD" w:themeColor="accent1"/>
              </w:rPr>
            </w:pPr>
          </w:p>
        </w:tc>
      </w:tr>
    </w:tbl>
    <w:p w:rsidR="005B59B1" w:rsidRDefault="005B59B1" w:rsidP="005B59B1"/>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5B59B1" w:rsidTr="00722926">
        <w:tc>
          <w:tcPr>
            <w:tcW w:w="7442" w:type="dxa"/>
            <w:tcMar>
              <w:top w:w="216" w:type="dxa"/>
              <w:left w:w="115" w:type="dxa"/>
              <w:bottom w:w="216" w:type="dxa"/>
              <w:right w:w="115" w:type="dxa"/>
            </w:tcMar>
          </w:tcPr>
          <w:p w:rsidR="005B59B1" w:rsidRPr="00CD5CAB" w:rsidRDefault="005B59B1"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5B59B1" w:rsidTr="00722926">
        <w:tc>
          <w:tcPr>
            <w:tcW w:w="7442" w:type="dxa"/>
          </w:tcPr>
          <w:p w:rsidR="005B59B1" w:rsidRDefault="005B59B1"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Anforderungen</w:t>
            </w:r>
          </w:p>
        </w:tc>
      </w:tr>
      <w:tr w:rsidR="005B59B1" w:rsidTr="00722926">
        <w:tc>
          <w:tcPr>
            <w:tcW w:w="7442" w:type="dxa"/>
            <w:tcMar>
              <w:top w:w="216" w:type="dxa"/>
              <w:left w:w="115" w:type="dxa"/>
              <w:bottom w:w="216" w:type="dxa"/>
              <w:right w:w="115" w:type="dxa"/>
            </w:tcMar>
          </w:tcPr>
          <w:p w:rsidR="005B59B1" w:rsidRDefault="005B59B1" w:rsidP="00722926">
            <w:pPr>
              <w:pStyle w:val="NoSpacing"/>
              <w:rPr>
                <w:rFonts w:asciiTheme="majorHAnsi" w:eastAsiaTheme="majorEastAsia" w:hAnsiTheme="majorHAnsi" w:cstheme="majorBidi"/>
              </w:rPr>
            </w:pPr>
          </w:p>
        </w:tc>
      </w:tr>
    </w:tbl>
    <w:p w:rsidR="005B59B1" w:rsidRDefault="005B59B1" w:rsidP="005B59B1">
      <w:pPr>
        <w:rPr>
          <w:b/>
          <w:bCs/>
        </w:rPr>
      </w:pPr>
      <w:r>
        <w:rPr>
          <w:b/>
          <w:bCs/>
          <w:noProof/>
          <w:lang w:eastAsia="de-CH"/>
        </w:rPr>
        <w:drawing>
          <wp:anchor distT="0" distB="0" distL="114300" distR="114300" simplePos="0" relativeHeight="251680768"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59B1" w:rsidRPr="000C119B" w:rsidRDefault="005B59B1" w:rsidP="005B59B1">
      <w:pPr>
        <w:spacing w:after="0"/>
        <w:rPr>
          <w:b/>
          <w:bCs/>
        </w:rPr>
      </w:pPr>
      <w:r>
        <w:rPr>
          <w:b/>
          <w:bCs/>
        </w:rPr>
        <w:br w:type="page"/>
      </w:r>
    </w:p>
    <w:p w:rsidR="004C2BD7" w:rsidRDefault="004C2BD7" w:rsidP="00E711E0">
      <w:pPr>
        <w:pStyle w:val="Heading1"/>
      </w:pPr>
      <w:r>
        <w:lastRenderedPageBreak/>
        <w:t>Dokumentinformationen</w:t>
      </w:r>
      <w:bookmarkEnd w:id="79"/>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r>
              <w:t xml:space="preserve">Kapitel Grundsätzl. Angaben und kleine 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Default="004C2BD7" w:rsidP="00722926">
      <w:pPr>
        <w:pStyle w:val="Heading1"/>
      </w:pPr>
      <w:bookmarkStart w:id="80" w:name="_Toc311821268"/>
      <w:r>
        <w:lastRenderedPageBreak/>
        <w:t>Tools</w:t>
      </w:r>
      <w:bookmarkEnd w:id="80"/>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2"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3"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4"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5"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26"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27"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28"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29"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0"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1"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Default="004C2BD7" w:rsidP="00722926">
      <w:pPr>
        <w:pStyle w:val="Heading1"/>
      </w:pPr>
      <w:bookmarkStart w:id="81" w:name="_Toc311821269"/>
      <w:r>
        <w:lastRenderedPageBreak/>
        <w:t>Funktionale Anforderungen</w:t>
      </w:r>
      <w:bookmarkEnd w:id="81"/>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Todo: Excel Dokument „</w:t>
      </w:r>
      <w:r w:rsidRPr="00E87255">
        <w:t>User Stories Project Flip 2.0 Zühlke.xls</w:t>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82" w:name="_Toc311475570"/>
      <w:bookmarkStart w:id="83" w:name="_Toc311819805"/>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User Stories</w:t>
      </w:r>
      <w:bookmarkEnd w:id="82"/>
      <w:bookmarkEnd w:id="83"/>
    </w:p>
    <w:p w:rsidR="004C2BD7" w:rsidRDefault="004C2BD7">
      <w:pPr>
        <w:rPr>
          <w:rFonts w:asciiTheme="majorHAnsi" w:hAnsiTheme="majorHAnsi"/>
          <w:b/>
          <w:bCs/>
          <w:color w:val="4F4F59"/>
          <w:spacing w:val="15"/>
          <w:sz w:val="24"/>
          <w:szCs w:val="22"/>
        </w:rPr>
      </w:pPr>
      <w:r>
        <w:br w:type="page"/>
      </w:r>
    </w:p>
    <w:p w:rsidR="004C2BD7" w:rsidRDefault="004C2BD7" w:rsidP="00722926">
      <w:pPr>
        <w:pStyle w:val="Heading1"/>
      </w:pPr>
      <w:bookmarkStart w:id="84" w:name="_Toc311821270"/>
      <w:r>
        <w:lastRenderedPageBreak/>
        <w:t>Nichtfunktionale Anforderungen</w:t>
      </w:r>
      <w:bookmarkEnd w:id="84"/>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Pr="004A0A14" w:rsidRDefault="004C2BD7" w:rsidP="00722926">
      <w:pPr>
        <w:pStyle w:val="Heading2"/>
      </w:pPr>
      <w:bookmarkStart w:id="85" w:name="_Toc311821271"/>
      <w:r w:rsidRPr="004A0A14">
        <w:t>Funktionalität</w:t>
      </w:r>
      <w:bookmarkEnd w:id="85"/>
    </w:p>
    <w:p w:rsidR="004C2BD7" w:rsidRDefault="004C2BD7" w:rsidP="00722926">
      <w:pPr>
        <w:pStyle w:val="Heading3"/>
      </w:pPr>
      <w:bookmarkStart w:id="86" w:name="_Toc311821272"/>
      <w:r w:rsidRPr="004A0A14">
        <w:t>Angemessenheit</w:t>
      </w:r>
      <w:bookmarkEnd w:id="86"/>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Pr="00A378EA" w:rsidRDefault="004C2BD7" w:rsidP="00722926">
      <w:pPr>
        <w:pStyle w:val="Heading2"/>
      </w:pPr>
      <w:bookmarkStart w:id="87" w:name="_Toc311821273"/>
      <w:r w:rsidRPr="00A378EA">
        <w:t>Zuverlässigkeit</w:t>
      </w:r>
      <w:bookmarkEnd w:id="87"/>
    </w:p>
    <w:p w:rsidR="004C2BD7" w:rsidRDefault="004C2BD7" w:rsidP="00722926">
      <w:pPr>
        <w:pStyle w:val="Heading3"/>
      </w:pPr>
      <w:bookmarkStart w:id="88" w:name="_Toc311821274"/>
      <w:r w:rsidRPr="00A378EA">
        <w:t>Fehlertoleranz</w:t>
      </w:r>
      <w:bookmarkEnd w:id="88"/>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22926">
      <w:pPr>
        <w:pStyle w:val="Heading2"/>
      </w:pPr>
      <w:bookmarkStart w:id="89" w:name="_Toc311821275"/>
      <w:r>
        <w:t>Benutzbarkeit</w:t>
      </w:r>
      <w:bookmarkEnd w:id="89"/>
    </w:p>
    <w:p w:rsidR="004C2BD7" w:rsidRDefault="004C2BD7" w:rsidP="00722926">
      <w:pPr>
        <w:pStyle w:val="Heading3"/>
      </w:pPr>
      <w:bookmarkStart w:id="90" w:name="_Toc311821276"/>
      <w:r>
        <w:t>Verständlichkeit &amp; Erlernbarkeit</w:t>
      </w:r>
      <w:bookmarkEnd w:id="90"/>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22926">
      <w:pPr>
        <w:pStyle w:val="Heading3"/>
      </w:pPr>
      <w:bookmarkStart w:id="91" w:name="_Toc311821277"/>
      <w:r>
        <w:t>Bedienbarkeit</w:t>
      </w:r>
      <w:bookmarkEnd w:id="91"/>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22926">
      <w:pPr>
        <w:pStyle w:val="Heading3"/>
      </w:pPr>
      <w:bookmarkStart w:id="92" w:name="_Toc311821278"/>
      <w:r>
        <w:t>Attraktivität</w:t>
      </w:r>
      <w:bookmarkEnd w:id="92"/>
    </w:p>
    <w:p w:rsidR="004C2BD7" w:rsidRDefault="004C2BD7" w:rsidP="00722926">
      <w:r>
        <w:t>Durch das externe Design soll sofort ersichtlich sein, dass es sich um eine Applikation der Zühlke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lastRenderedPageBreak/>
        <w:t>Das Visuelle Design wurde von Zühlke validiert und akzeptiert.</w:t>
      </w:r>
    </w:p>
    <w:p w:rsidR="004C2BD7" w:rsidRDefault="004C2BD7" w:rsidP="00722926">
      <w:pPr>
        <w:pStyle w:val="Heading2"/>
      </w:pPr>
      <w:bookmarkStart w:id="93" w:name="_Toc311821279"/>
      <w:r>
        <w:t>Effizienz</w:t>
      </w:r>
      <w:bookmarkEnd w:id="93"/>
    </w:p>
    <w:p w:rsidR="004C2BD7" w:rsidRDefault="004C2BD7" w:rsidP="00722926">
      <w:pPr>
        <w:pStyle w:val="Heading3"/>
      </w:pPr>
      <w:bookmarkStart w:id="94" w:name="_Toc311821280"/>
      <w:r>
        <w:t>Zeitverhalten</w:t>
      </w:r>
      <w:bookmarkEnd w:id="94"/>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95" w:name="_Ref307414958"/>
      <w:bookmarkStart w:id="96" w:name="_Ref307414961"/>
    </w:p>
    <w:p w:rsidR="004C2BD7" w:rsidRDefault="004C2BD7" w:rsidP="00722926">
      <w:pPr>
        <w:pStyle w:val="Heading2"/>
      </w:pPr>
      <w:bookmarkStart w:id="97" w:name="_Toc311821281"/>
      <w:r w:rsidRPr="004A0A14">
        <w:t>Änderbarkeit</w:t>
      </w:r>
      <w:bookmarkEnd w:id="95"/>
      <w:bookmarkEnd w:id="96"/>
      <w:r>
        <w:t xml:space="preserve"> &amp; Wartbarkeit</w:t>
      </w:r>
      <w:bookmarkEnd w:id="97"/>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Default="004C2BD7" w:rsidP="00722926">
      <w:pPr>
        <w:pStyle w:val="Heading1"/>
      </w:pPr>
      <w:bookmarkStart w:id="98" w:name="_Toc311821282"/>
      <w:r>
        <w:lastRenderedPageBreak/>
        <w:t>Design Constraints</w:t>
      </w:r>
      <w:bookmarkEnd w:id="98"/>
    </w:p>
    <w:p w:rsidR="004C2BD7" w:rsidRDefault="004C2BD7" w:rsidP="00722926">
      <w:r>
        <w:t xml:space="preserve">Vorgegeben ist als Hardware der Surface 2.0 Tisch der </w:t>
      </w:r>
      <w:r w:rsidRPr="00BC05FB">
        <w:t>Microsoft Corporation</w:t>
      </w:r>
      <w:r>
        <w:t>. Durch die Verwendung dieser Hardware ist auch die Software-Plattform automatisch auf .Net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7A255C" w:rsidRDefault="004C2BD7" w:rsidP="00722926">
      <w:pPr>
        <w:pStyle w:val="Heading1"/>
      </w:pPr>
      <w:bookmarkStart w:id="99" w:name="_Toc311821283"/>
      <w:r>
        <w:lastRenderedPageBreak/>
        <w:t>Zugänglichkeit (Accessi</w:t>
      </w:r>
      <w:r w:rsidRPr="007A255C">
        <w:t>bility)</w:t>
      </w:r>
      <w:bookmarkEnd w:id="99"/>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(Siehe TODO: Externes Design), verwendet.</w:t>
      </w:r>
    </w:p>
    <w:p w:rsidR="004C2BD7" w:rsidRDefault="004C2BD7" w:rsidP="00722926">
      <w:pPr>
        <w:keepNext/>
      </w:pPr>
      <w:r>
        <w:rPr>
          <w:noProof/>
          <w:lang w:eastAsia="de-CH"/>
        </w:rPr>
        <w:drawing>
          <wp:inline distT="0" distB="0" distL="0" distR="0" wp14:anchorId="015F2459" wp14:editId="3A0226F4">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0" w:name="_Toc312321242"/>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Startscreen, original</w:t>
      </w:r>
      <w:bookmarkEnd w:id="100"/>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5AAAEFC9" wp14:editId="6ABDCF61">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1" w:name="_Toc31232124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Startscreen, Deuteranopie</w:t>
      </w:r>
      <w:bookmarkEnd w:id="101"/>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08F3FAE9" wp14:editId="12ED7FDC">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2" w:name="_Toc312321244"/>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Startscreen, </w:t>
      </w:r>
      <w:r w:rsidRPr="002571A2">
        <w:t>Protanopie</w:t>
      </w:r>
      <w:bookmarkEnd w:id="102"/>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167F09F7" wp14:editId="22AE092C">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03" w:name="_Toc312321245"/>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Startscreen, </w:t>
      </w:r>
      <w:r w:rsidRPr="00497299">
        <w:t>Tritanopie</w:t>
      </w:r>
      <w:bookmarkEnd w:id="103"/>
    </w:p>
    <w:p w:rsidR="004C2BD7" w:rsidRDefault="004C2BD7" w:rsidP="00722926"/>
    <w:p w:rsidR="004C2BD7" w:rsidRDefault="004C2BD7" w:rsidP="006156A4">
      <w:r>
        <w:t>Wie aus den Abbildungen ersichtlich, ist der Kontrast immer noch genug hoch, so dass Texte lesbar und die einzelnen Elemente weiterhin erkennbar sind.</w:t>
      </w:r>
    </w:p>
    <w:p w:rsidR="004C2BD7" w:rsidRDefault="004C2BD7">
      <w:r>
        <w:br w:type="page"/>
      </w:r>
    </w:p>
    <w:p w:rsidR="00DA1A05" w:rsidRDefault="00DA1A05" w:rsidP="00DA1A05"/>
    <w:tbl>
      <w:tblPr>
        <w:tblpPr w:leftFromText="187" w:rightFromText="187" w:horzAnchor="margin" w:tblpXSpec="center" w:tblpYSpec="bottom"/>
        <w:tblW w:w="4000" w:type="pct"/>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Default="00DA1A05" w:rsidP="00722926">
            <w:pPr>
              <w:pStyle w:val="NoSpacing"/>
              <w:rPr>
                <w:color w:val="4F81BD" w:themeColor="accent1"/>
              </w:rPr>
            </w:pPr>
          </w:p>
          <w:p w:rsidR="00DA1A05" w:rsidRPr="000B1504" w:rsidRDefault="00DA1A05" w:rsidP="00722926">
            <w:pPr>
              <w:pStyle w:val="NoSpacing"/>
              <w:rPr>
                <w:color w:val="4F4F59"/>
              </w:rPr>
            </w:pPr>
            <w:r>
              <w:rPr>
                <w:color w:val="4F4F59"/>
              </w:rPr>
              <w:t xml:space="preserve">Elmer Lukas, Heidt Christina, </w:t>
            </w:r>
            <w:r w:rsidRPr="000B1504">
              <w:rPr>
                <w:color w:val="4F4F59"/>
              </w:rPr>
              <w:t>Treichler Delia</w:t>
            </w:r>
          </w:p>
          <w:p w:rsidR="00DA1A05" w:rsidRPr="000B1504" w:rsidRDefault="00DA1A05"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DA1A05" w:rsidRDefault="00DA1A05" w:rsidP="00722926">
            <w:pPr>
              <w:pStyle w:val="NoSpacing"/>
              <w:rPr>
                <w:color w:val="4F81BD" w:themeColor="accent1"/>
              </w:rPr>
            </w:pPr>
          </w:p>
        </w:tc>
      </w:tr>
    </w:tbl>
    <w:p w:rsidR="00DA1A05" w:rsidRDefault="00DA1A05" w:rsidP="00DA1A05"/>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Pr="00CD5CAB" w:rsidRDefault="00DA1A05"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A1A05" w:rsidTr="00722926">
        <w:tc>
          <w:tcPr>
            <w:tcW w:w="7442" w:type="dxa"/>
          </w:tcPr>
          <w:p w:rsidR="00DA1A05" w:rsidRDefault="00DA1A05"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 Analyse</w:t>
            </w:r>
          </w:p>
        </w:tc>
      </w:tr>
      <w:tr w:rsidR="00DA1A05" w:rsidTr="00722926">
        <w:tc>
          <w:tcPr>
            <w:tcW w:w="7442" w:type="dxa"/>
            <w:tcMar>
              <w:top w:w="216" w:type="dxa"/>
              <w:left w:w="115" w:type="dxa"/>
              <w:bottom w:w="216" w:type="dxa"/>
              <w:right w:w="115" w:type="dxa"/>
            </w:tcMar>
          </w:tcPr>
          <w:p w:rsidR="00DA1A05" w:rsidRDefault="00DA1A05" w:rsidP="00722926">
            <w:pPr>
              <w:pStyle w:val="NoSpacing"/>
              <w:rPr>
                <w:rFonts w:asciiTheme="majorHAnsi" w:eastAsiaTheme="majorEastAsia" w:hAnsiTheme="majorHAnsi" w:cstheme="majorBidi"/>
              </w:rPr>
            </w:pPr>
          </w:p>
        </w:tc>
      </w:tr>
    </w:tbl>
    <w:p w:rsidR="00DA1A05" w:rsidRDefault="00DA1A05" w:rsidP="00DA1A05">
      <w:pPr>
        <w:rPr>
          <w:b/>
          <w:bCs/>
        </w:rPr>
      </w:pPr>
      <w:r>
        <w:rPr>
          <w:b/>
          <w:bCs/>
          <w:noProof/>
          <w:lang w:eastAsia="de-CH"/>
        </w:rPr>
        <w:drawing>
          <wp:anchor distT="0" distB="0" distL="114300" distR="114300" simplePos="0" relativeHeight="251682816"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A05" w:rsidRPr="000C119B" w:rsidRDefault="00DA1A05" w:rsidP="00DA1A05">
      <w:pPr>
        <w:spacing w:after="0"/>
        <w:rPr>
          <w:b/>
          <w:bCs/>
        </w:rPr>
      </w:pPr>
      <w:r>
        <w:rPr>
          <w:b/>
          <w:bCs/>
        </w:rPr>
        <w:br w:type="page"/>
      </w:r>
    </w:p>
    <w:p w:rsidR="00C84ABA" w:rsidRDefault="00C84ABA" w:rsidP="00722926">
      <w:pPr>
        <w:pStyle w:val="Heading1"/>
      </w:pPr>
      <w:bookmarkStart w:id="104" w:name="_Toc310273082"/>
      <w:r>
        <w:lastRenderedPageBreak/>
        <w:t>Dokumentinformationen</w:t>
      </w:r>
      <w:bookmarkEnd w:id="104"/>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D20884" w:rsidRDefault="00C84ABA" w:rsidP="00722926">
      <w:pPr>
        <w:pStyle w:val="Heading1"/>
      </w:pPr>
      <w:bookmarkStart w:id="105" w:name="_Ref306567743"/>
      <w:bookmarkStart w:id="106" w:name="_Ref306567747"/>
      <w:bookmarkStart w:id="107" w:name="_Toc310273087"/>
      <w:r>
        <w:lastRenderedPageBreak/>
        <w:t>Daten</w:t>
      </w:r>
      <w:bookmarkEnd w:id="105"/>
      <w:bookmarkEnd w:id="106"/>
      <w:bookmarkEnd w:id="107"/>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722926">
      <w:pPr>
        <w:pStyle w:val="Heading2"/>
      </w:pPr>
      <w:bookmarkStart w:id="108" w:name="_Toc310273088"/>
      <w:r>
        <w:t>Prozessdiagramm</w:t>
      </w:r>
      <w:bookmarkEnd w:id="108"/>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4164E56D" wp14:editId="56C25EB6">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C84ABA" w:rsidRPr="00D20884" w:rsidRDefault="00C84ABA" w:rsidP="00722926">
      <w:pPr>
        <w:pStyle w:val="Caption"/>
      </w:pPr>
      <w:bookmarkStart w:id="109" w:name="_Toc310270800"/>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Prozessdiagramm</w:t>
      </w:r>
      <w:bookmarkEnd w:id="109"/>
    </w:p>
    <w:p w:rsidR="00C84ABA" w:rsidRDefault="00C84ABA">
      <w:pPr>
        <w:rPr>
          <w:rFonts w:asciiTheme="majorHAnsi" w:hAnsiTheme="majorHAnsi"/>
          <w:b/>
          <w:color w:val="4F4F59"/>
          <w:spacing w:val="15"/>
          <w:sz w:val="22"/>
          <w:szCs w:val="22"/>
        </w:rPr>
      </w:pPr>
      <w:r>
        <w:br w:type="page"/>
      </w:r>
    </w:p>
    <w:p w:rsidR="00C84ABA" w:rsidRDefault="00C84ABA" w:rsidP="00722926">
      <w:pPr>
        <w:pStyle w:val="Heading2"/>
      </w:pPr>
      <w:bookmarkStart w:id="110" w:name="_Toc310273089"/>
      <w:r>
        <w:lastRenderedPageBreak/>
        <w:t>Domain Model</w:t>
      </w:r>
      <w:bookmarkEnd w:id="110"/>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79B85D55" wp14:editId="30E17154">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11" w:name="_Toc310270801"/>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Domain Model Daten</w:t>
      </w:r>
      <w:bookmarkEnd w:id="111"/>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052B2BAC" wp14:editId="643728C5">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12" w:name="_Toc310270802"/>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Objekt Diagramm Project Note</w:t>
      </w:r>
      <w:bookmarkEnd w:id="112"/>
    </w:p>
    <w:p w:rsidR="00C84ABA" w:rsidRPr="009E47F0" w:rsidRDefault="00C84ABA" w:rsidP="00722926">
      <w:pPr>
        <w:pStyle w:val="Heading2"/>
      </w:pPr>
      <w:bookmarkStart w:id="113" w:name="_Toc310273090"/>
      <w:r>
        <w:t>Kategorien und Zahlen</w:t>
      </w:r>
      <w:bookmarkEnd w:id="113"/>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lastRenderedPageBreak/>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114" w:name="_Toc310270821"/>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rPr>
          <w:noProof/>
        </w:rPr>
        <w:t xml:space="preserve"> - Gegebene Daten im Zusammenhang mit den Project Notes</w:t>
      </w:r>
      <w:bookmarkEnd w:id="114"/>
    </w:p>
    <w:p w:rsidR="00C84ABA" w:rsidRDefault="00C84ABA">
      <w:r>
        <w:t>Pro Bereich (Kategorie) existieren 7 bis 207 verschiedene Begriffe, welchen zwischen 1 bis 223 verschiedene Project Notes zugeordnet sind.</w:t>
      </w:r>
    </w:p>
    <w:p w:rsidR="00C84ABA" w:rsidRDefault="00C84ABA" w:rsidP="00722926">
      <w:pPr>
        <w:pStyle w:val="Heading2"/>
      </w:pPr>
      <w:bookmarkStart w:id="115" w:name="_Toc310273091"/>
      <w:r>
        <w:t>Aggregation der Kategorien und Begriffe</w:t>
      </w:r>
      <w:bookmarkEnd w:id="115"/>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Default="00C84ABA" w:rsidP="00722926">
      <w:pPr>
        <w:pStyle w:val="Heading1"/>
      </w:pPr>
      <w:bookmarkStart w:id="116" w:name="_Toc310273092"/>
      <w:r>
        <w:lastRenderedPageBreak/>
        <w:t>Graphical User Interface (GUI)</w:t>
      </w:r>
      <w:bookmarkEnd w:id="116"/>
    </w:p>
    <w:p w:rsidR="00C84ABA" w:rsidRDefault="00C84ABA" w:rsidP="00722926">
      <w:pPr>
        <w:pStyle w:val="Heading2"/>
      </w:pPr>
      <w:bookmarkStart w:id="117" w:name="_Toc310273093"/>
      <w:r>
        <w:t>Creative Workshop</w:t>
      </w:r>
      <w:bookmarkEnd w:id="117"/>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722926">
      <w:pPr>
        <w:pStyle w:val="Heading3"/>
      </w:pPr>
      <w:bookmarkStart w:id="118" w:name="_Ref306610290"/>
      <w:bookmarkStart w:id="119" w:name="_Ref306610292"/>
      <w:bookmarkStart w:id="120" w:name="_Toc310273094"/>
      <w:r>
        <w:t>Allgemeiner Ablauf des Programms</w:t>
      </w:r>
      <w:bookmarkEnd w:id="118"/>
      <w:bookmarkEnd w:id="119"/>
      <w:bookmarkEnd w:id="120"/>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ECAA3B4" wp14:editId="5EF6FADE">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121" w:name="_Toc310270803"/>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Allgemeiner Ablauf</w:t>
      </w:r>
      <w:bookmarkEnd w:id="121"/>
    </w:p>
    <w:p w:rsidR="00C84ABA" w:rsidRDefault="00C84ABA" w:rsidP="00722926">
      <w:pPr>
        <w:pStyle w:val="Heading3"/>
      </w:pPr>
      <w:bookmarkStart w:id="122" w:name="_Ref306611034"/>
      <w:bookmarkStart w:id="123" w:name="_Ref306611037"/>
      <w:bookmarkStart w:id="124" w:name="_Toc310273095"/>
      <w:r>
        <w:t>Tree View</w:t>
      </w:r>
      <w:bookmarkEnd w:id="122"/>
      <w:bookmarkEnd w:id="123"/>
      <w:bookmarkEnd w:id="124"/>
    </w:p>
    <w:p w:rsidR="00C84ABA" w:rsidRDefault="00C84ABA" w:rsidP="00722926">
      <w:r>
        <w:t>Zu Beginn zeigt die Applikation einen gewurzelten Baum (siehe „</w:t>
      </w:r>
      <w:r>
        <w:fldChar w:fldCharType="begin"/>
      </w:r>
      <w:r>
        <w:instrText xml:space="preserve"> REF _Ref306568399 \h </w:instrText>
      </w:r>
      <w:r>
        <w:fldChar w:fldCharType="separate"/>
      </w:r>
      <w:r>
        <w:t xml:space="preserve">Abbildung </w:t>
      </w:r>
      <w:r>
        <w:rPr>
          <w:noProof/>
        </w:rPr>
        <w:t>2</w:t>
      </w:r>
      <w:r>
        <w:t xml:space="preserve"> - </w:t>
      </w:r>
      <w:r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t>2</w:t>
      </w:r>
      <w:r>
        <w:fldChar w:fldCharType="end"/>
      </w:r>
      <w:r>
        <w:t xml:space="preserve"> „</w:t>
      </w:r>
      <w:r>
        <w:fldChar w:fldCharType="begin"/>
      </w:r>
      <w:r>
        <w:instrText xml:space="preserve"> REF _Ref306567747 \h </w:instrText>
      </w:r>
      <w:r>
        <w:fldChar w:fldCharType="separate"/>
      </w:r>
      <w:r>
        <w:t>Daten</w:t>
      </w:r>
      <w:r>
        <w:fldChar w:fldCharType="end"/>
      </w:r>
      <w:r>
        <w:t>“).</w:t>
      </w:r>
    </w:p>
    <w:p w:rsidR="00C84ABA" w:rsidRDefault="00C84ABA" w:rsidP="00722926">
      <w:pPr>
        <w:keepNext/>
      </w:pPr>
      <w:r>
        <w:rPr>
          <w:noProof/>
          <w:lang w:eastAsia="de-CH"/>
        </w:rPr>
        <w:drawing>
          <wp:inline distT="0" distB="0" distL="0" distR="0" wp14:anchorId="4403059E" wp14:editId="42FB589D">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125" w:name="_Ref306568399"/>
      <w:bookmarkStart w:id="126" w:name="_Toc310270804"/>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w:t>
      </w:r>
      <w:r w:rsidRPr="00292A7F">
        <w:t>Übersicht Tree View</w:t>
      </w:r>
      <w:bookmarkEnd w:id="125"/>
      <w:bookmarkEnd w:id="126"/>
    </w:p>
    <w:p w:rsidR="00C84ABA" w:rsidRDefault="00C84ABA" w:rsidP="00722926">
      <w:r>
        <w:t>Sobald ein Kindknoten angetippt wird, bewegt sich dieser in die Mitte des Bildschirms und seine Unterknoten werden dargestellt (siehe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3F834D30" wp14:editId="2B34EF39">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127" w:name="_Ref306568536"/>
      <w:bookmarkStart w:id="128" w:name="_Toc310270805"/>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Tree View Stufe 1</w:t>
      </w:r>
      <w:bookmarkEnd w:id="127"/>
      <w:bookmarkEnd w:id="128"/>
    </w:p>
    <w:p w:rsidR="00C84ABA" w:rsidRDefault="00C84ABA" w:rsidP="00722926">
      <w:r>
        <w:t>Von jedem Knoten aus kann so lange tiefer in den Baum navigiert werden, bis ein äusserster Knoten (in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entsprechen die Knoten Java und C# je einem äussersten Knoten) erreicht ist. Der dabei durchlaufene Pfad ist stets sichtbar.</w:t>
      </w:r>
      <w:r>
        <w:br/>
        <w:t>Wird ein äusserer Knoten angewählt, so werden die diesem Knoten zugehörigen Project Notes in minimierter Form dargestellt (siehe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w:t>
      </w:r>
    </w:p>
    <w:p w:rsidR="00C84ABA" w:rsidRDefault="00C84ABA" w:rsidP="00722926">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46">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129" w:name="_Ref306569697"/>
      <w:bookmarkStart w:id="130" w:name="_Toc310270806"/>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Tree View Stufe 2</w:t>
      </w:r>
      <w:bookmarkEnd w:id="129"/>
      <w:bookmarkEnd w:id="130"/>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Pr="007A2A95" w:rsidRDefault="00C84ABA" w:rsidP="00722926">
      <w:pPr>
        <w:pStyle w:val="Heading4"/>
      </w:pPr>
      <w:bookmarkStart w:id="131" w:name="_Ref306607590"/>
      <w:r>
        <w:t>Variante A</w:t>
      </w:r>
      <w:bookmarkEnd w:id="131"/>
    </w:p>
    <w:p w:rsidR="00C84ABA" w:rsidRPr="00426533" w:rsidRDefault="00C84ABA" w:rsidP="00722926">
      <w:pPr>
        <w:pStyle w:val="Heading5"/>
      </w:pPr>
      <w:r>
        <w:t>Variante A1</w:t>
      </w:r>
    </w:p>
    <w:p w:rsidR="00C84ABA" w:rsidRDefault="00C84ABA" w:rsidP="00722926">
      <w:r>
        <w:t>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554EC002" wp14:editId="4928F70D">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AA02D5" w:rsidRDefault="00C84ABA" w:rsidP="00722926">
      <w:pPr>
        <w:pStyle w:val="Caption"/>
        <w:rPr>
          <w:lang w:val="en-US"/>
        </w:rPr>
      </w:pPr>
      <w:bookmarkStart w:id="132" w:name="_Ref306607180"/>
      <w:bookmarkStart w:id="133" w:name="_Toc310270807"/>
      <w:r w:rsidRPr="00AA02D5">
        <w:rPr>
          <w:lang w:val="en-US"/>
        </w:rPr>
        <w:t xml:space="preserve">Abbildung </w:t>
      </w:r>
      <w:r>
        <w:fldChar w:fldCharType="begin"/>
      </w:r>
      <w:r w:rsidRPr="00AA02D5">
        <w:rPr>
          <w:lang w:val="en-US"/>
        </w:rPr>
        <w:instrText xml:space="preserve"> SEQ Abbildung \* ARABIC </w:instrText>
      </w:r>
      <w:r>
        <w:fldChar w:fldCharType="separate"/>
      </w:r>
      <w:r>
        <w:rPr>
          <w:noProof/>
          <w:lang w:val="en-US"/>
        </w:rPr>
        <w:t>8</w:t>
      </w:r>
      <w:r>
        <w:rPr>
          <w:noProof/>
        </w:rPr>
        <w:fldChar w:fldCharType="end"/>
      </w:r>
      <w:r w:rsidRPr="00AA02D5">
        <w:rPr>
          <w:lang w:val="en-US"/>
        </w:rPr>
        <w:t xml:space="preserve"> </w:t>
      </w:r>
      <w:r>
        <w:rPr>
          <w:lang w:val="en-US"/>
        </w:rPr>
        <w:t>-</w:t>
      </w:r>
      <w:r w:rsidRPr="00AA02D5">
        <w:rPr>
          <w:lang w:val="en-US"/>
        </w:rPr>
        <w:t xml:space="preserve"> Tree View</w:t>
      </w:r>
      <w:r>
        <w:rPr>
          <w:lang w:val="en-US"/>
        </w:rPr>
        <w:t>,</w:t>
      </w:r>
      <w:r w:rsidRPr="00AA02D5">
        <w:rPr>
          <w:lang w:val="en-US"/>
        </w:rPr>
        <w:t xml:space="preserve"> Variante A1</w:t>
      </w:r>
      <w:bookmarkEnd w:id="132"/>
      <w:bookmarkEnd w:id="133"/>
    </w:p>
    <w:p w:rsidR="00C84ABA" w:rsidRDefault="00C84ABA" w:rsidP="00722926">
      <w:pPr>
        <w:pStyle w:val="Heading5"/>
      </w:pPr>
      <w:bookmarkStart w:id="134" w:name="_Ref306359664"/>
      <w:r>
        <w:t>Variante A2</w:t>
      </w:r>
      <w:bookmarkEnd w:id="134"/>
    </w:p>
    <w:p w:rsidR="00C84ABA" w:rsidRPr="002E4947" w:rsidRDefault="00C84ABA" w:rsidP="00722926">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fldChar w:fldCharType="begin"/>
      </w:r>
      <w:r>
        <w:instrText xml:space="preserve"> REF _Ref306606766 \h </w:instrText>
      </w:r>
      <w:r>
        <w:fldChar w:fldCharType="separate"/>
      </w:r>
      <w:r>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439A7DE5" wp14:editId="18DCA1AC">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21005C" w:rsidRDefault="00C84ABA" w:rsidP="00722926">
      <w:pPr>
        <w:pStyle w:val="Caption"/>
        <w:rPr>
          <w:lang w:val="en-US"/>
        </w:rPr>
      </w:pPr>
      <w:bookmarkStart w:id="135" w:name="_Toc310270808"/>
      <w:r w:rsidRPr="0021005C">
        <w:rPr>
          <w:lang w:val="en-US"/>
        </w:rPr>
        <w:t xml:space="preserve">Abbildung </w:t>
      </w:r>
      <w:r>
        <w:fldChar w:fldCharType="begin"/>
      </w:r>
      <w:r w:rsidRPr="0021005C">
        <w:rPr>
          <w:lang w:val="en-US"/>
        </w:rPr>
        <w:instrText xml:space="preserve"> SEQ Abbildung \* ARABIC </w:instrText>
      </w:r>
      <w:r>
        <w:fldChar w:fldCharType="separate"/>
      </w:r>
      <w:r>
        <w:rPr>
          <w:noProof/>
          <w:lang w:val="en-US"/>
        </w:rPr>
        <w:t>9</w:t>
      </w:r>
      <w:r>
        <w:rPr>
          <w:noProof/>
        </w:rPr>
        <w:fldChar w:fldCharType="end"/>
      </w:r>
      <w:r w:rsidRPr="0021005C">
        <w:rPr>
          <w:lang w:val="en-US"/>
        </w:rPr>
        <w:t xml:space="preserve"> - Tree View, Variante A2</w:t>
      </w:r>
      <w:bookmarkEnd w:id="135"/>
    </w:p>
    <w:p w:rsidR="00C84ABA" w:rsidRPr="00426533" w:rsidRDefault="00C84ABA" w:rsidP="00722926">
      <w:pPr>
        <w:pStyle w:val="Heading5"/>
      </w:pPr>
      <w:r>
        <w:lastRenderedPageBreak/>
        <w:t>Fazit Variante A</w:t>
      </w:r>
    </w:p>
    <w:p w:rsidR="00C84ABA" w:rsidRDefault="00C84ABA" w:rsidP="00722926">
      <w:r>
        <w:t>Bei beiden Varianten ergeben sich folgende Probleme:</w:t>
      </w:r>
    </w:p>
    <w:p w:rsidR="00C84ABA" w:rsidRDefault="00C84ABA" w:rsidP="00722926">
      <w:r>
        <w:t>Verschiedenen Elemente werden doppelt aufgelistet. Als Beispiel siehe „</w:t>
      </w:r>
      <w:r>
        <w:fldChar w:fldCharType="begin"/>
      </w:r>
      <w:r>
        <w:instrText xml:space="preserve"> REF _Ref306607180 \h </w:instrText>
      </w:r>
      <w:r>
        <w:fldChar w:fldCharType="separate"/>
      </w:r>
      <w:r w:rsidRPr="00C13070">
        <w:t xml:space="preserve">Abbildung </w:t>
      </w:r>
      <w:r w:rsidRPr="00C13070">
        <w:rPr>
          <w:noProof/>
        </w:rPr>
        <w:t>5</w:t>
      </w:r>
      <w:r w:rsidRPr="00C13070">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722926">
      <w:pPr>
        <w:pStyle w:val="Heading4"/>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t>3.1.2.1</w:t>
      </w:r>
      <w:r>
        <w:fldChar w:fldCharType="end"/>
      </w:r>
      <w:r>
        <w:t xml:space="preserve"> „</w:t>
      </w:r>
      <w:r>
        <w:fldChar w:fldCharType="begin"/>
      </w:r>
      <w:r>
        <w:instrText xml:space="preserve"> REF _Ref306607590 \h </w:instrText>
      </w:r>
      <w:r>
        <w:fldChar w:fldCharType="separate"/>
      </w:r>
      <w:r>
        <w:t>Variante A</w:t>
      </w:r>
      <w:r>
        <w:fldChar w:fldCharType="end"/>
      </w:r>
      <w:r>
        <w:t>“) das Problem ist.</w:t>
      </w:r>
    </w:p>
    <w:p w:rsidR="00C84ABA" w:rsidRDefault="00C84ABA" w:rsidP="00722926">
      <w:pPr>
        <w:keepNext/>
      </w:pPr>
      <w:r>
        <w:rPr>
          <w:noProof/>
          <w:lang w:eastAsia="de-CH"/>
        </w:rPr>
        <w:drawing>
          <wp:inline distT="0" distB="0" distL="0" distR="0" wp14:anchorId="6332F10A" wp14:editId="3455F742">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136" w:name="_Toc310270809"/>
      <w:r w:rsidRPr="00865B24">
        <w:t xml:space="preserve">Abbildung </w:t>
      </w:r>
      <w:r>
        <w:fldChar w:fldCharType="begin"/>
      </w:r>
      <w:r w:rsidRPr="00865B24">
        <w:instrText xml:space="preserve"> SEQ Abbildung \* ARABIC </w:instrText>
      </w:r>
      <w:r>
        <w:fldChar w:fldCharType="separate"/>
      </w:r>
      <w:r>
        <w:rPr>
          <w:noProof/>
        </w:rPr>
        <w:t>10</w:t>
      </w:r>
      <w:r>
        <w:rPr>
          <w:noProof/>
        </w:rPr>
        <w:fldChar w:fldCharType="end"/>
      </w:r>
      <w:r w:rsidRPr="00865B24">
        <w:t xml:space="preserve"> - Tree View, Variante B</w:t>
      </w:r>
      <w:bookmarkEnd w:id="136"/>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722926">
      <w:pPr>
        <w:pStyle w:val="Heading4"/>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137" w:name="_Ref306359373"/>
      <w:bookmarkStart w:id="138" w:name="_Ref306359376"/>
      <w:r>
        <w:br w:type="page"/>
      </w:r>
    </w:p>
    <w:p w:rsidR="00C84ABA" w:rsidRDefault="00C84ABA" w:rsidP="00722926">
      <w:pPr>
        <w:pStyle w:val="Heading3"/>
      </w:pPr>
      <w:bookmarkStart w:id="139" w:name="_Toc310273096"/>
      <w:r>
        <w:lastRenderedPageBreak/>
        <w:t>Spider View</w:t>
      </w:r>
      <w:bookmarkEnd w:id="137"/>
      <w:bookmarkEnd w:id="138"/>
      <w:bookmarkEnd w:id="139"/>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60FB64A8" wp14:editId="27517E63">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140" w:name="_Toc310270810"/>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 Spider View</w:t>
      </w:r>
      <w:bookmarkEnd w:id="140"/>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t>3.1.1</w:t>
      </w:r>
      <w:r>
        <w:fldChar w:fldCharType="end"/>
      </w:r>
      <w:r>
        <w:t xml:space="preserve"> „</w:t>
      </w:r>
      <w:r>
        <w:fldChar w:fldCharType="begin"/>
      </w:r>
      <w:r>
        <w:instrText xml:space="preserve"> REF _Ref306610290 \h </w:instrText>
      </w:r>
      <w:r>
        <w:fldChar w:fldCharType="separate"/>
      </w:r>
      <w:r>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722926">
      <w:pPr>
        <w:pStyle w:val="Heading4"/>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t>3.4</w:t>
      </w:r>
      <w:r>
        <w:fldChar w:fldCharType="end"/>
      </w:r>
      <w:r>
        <w:t xml:space="preserve"> „</w:t>
      </w:r>
      <w:r>
        <w:fldChar w:fldCharType="begin"/>
      </w:r>
      <w:r>
        <w:instrText xml:space="preserve"> REF _Ref306014784 \h </w:instrText>
      </w:r>
      <w:r>
        <w:fldChar w:fldCharType="separate"/>
      </w:r>
      <w:r>
        <w:t>Multi-Filter</w:t>
      </w:r>
      <w:r>
        <w:fldChar w:fldCharType="end"/>
      </w:r>
      <w:r>
        <w:t>“)</w:t>
      </w:r>
    </w:p>
    <w:p w:rsidR="00C84ABA" w:rsidRDefault="00C84ABA" w:rsidP="00722926">
      <w:pPr>
        <w:pStyle w:val="Heading3"/>
      </w:pPr>
      <w:bookmarkStart w:id="141" w:name="_Ref306014778"/>
      <w:bookmarkStart w:id="142" w:name="_Ref306014784"/>
      <w:bookmarkStart w:id="143" w:name="_Toc310273097"/>
      <w:r>
        <w:t>Multi-Filter</w:t>
      </w:r>
      <w:bookmarkEnd w:id="141"/>
      <w:bookmarkEnd w:id="142"/>
      <w:bookmarkEnd w:id="143"/>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t>3.1.2</w:t>
      </w:r>
      <w:r>
        <w:fldChar w:fldCharType="end"/>
      </w:r>
      <w:r>
        <w:t xml:space="preserve"> „</w:t>
      </w:r>
      <w:r>
        <w:fldChar w:fldCharType="begin"/>
      </w:r>
      <w:r>
        <w:instrText xml:space="preserve"> REF _Ref306611037 \h </w:instrText>
      </w:r>
      <w:r>
        <w:fldChar w:fldCharType="separate"/>
      </w:r>
      <w:r>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7C6A7161" wp14:editId="1A8C9924">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1"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144" w:name="_Toc310270811"/>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Multi-Filter</w:t>
      </w:r>
      <w:bookmarkEnd w:id="144"/>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722926">
      <w:pPr>
        <w:pStyle w:val="Heading3"/>
      </w:pPr>
      <w:bookmarkStart w:id="145" w:name="_Ref306617761"/>
      <w:bookmarkStart w:id="146" w:name="_Ref306617763"/>
      <w:bookmarkStart w:id="147" w:name="_Toc310273098"/>
      <w:r>
        <w:t>Finder</w:t>
      </w:r>
      <w:bookmarkEnd w:id="145"/>
      <w:bookmarkEnd w:id="146"/>
      <w:bookmarkEnd w:id="147"/>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1EDBBA25" wp14:editId="6E80DC87">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2"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148" w:name="_Toc310270812"/>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Finder</w:t>
      </w:r>
      <w:bookmarkEnd w:id="148"/>
    </w:p>
    <w:p w:rsidR="00C84ABA" w:rsidRDefault="00C84ABA" w:rsidP="00722926">
      <w:pPr>
        <w:pStyle w:val="Heading3"/>
      </w:pPr>
      <w:bookmarkStart w:id="149" w:name="_Ref306606764"/>
      <w:bookmarkStart w:id="150" w:name="_Ref306606766"/>
      <w:bookmarkStart w:id="151" w:name="_Toc310273099"/>
      <w:r>
        <w:t>Detailansichten</w:t>
      </w:r>
      <w:bookmarkEnd w:id="149"/>
      <w:bookmarkEnd w:id="150"/>
      <w:bookmarkEnd w:id="151"/>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609924FF" wp14:editId="6E2D3183">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3"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152" w:name="_Toc310270813"/>
      <w:r>
        <w:t xml:space="preserve">Abbildung </w:t>
      </w:r>
      <w:r w:rsidR="00ED35E0">
        <w:fldChar w:fldCharType="begin"/>
      </w:r>
      <w:r w:rsidR="00ED35E0">
        <w:instrText xml:space="preserve"> SEQ Abbildung \* ARABIC </w:instrText>
      </w:r>
      <w:r w:rsidR="00ED35E0">
        <w:fldChar w:fldCharType="separate"/>
      </w:r>
      <w:r>
        <w:rPr>
          <w:noProof/>
        </w:rPr>
        <w:t>14</w:t>
      </w:r>
      <w:r w:rsidR="00ED35E0">
        <w:rPr>
          <w:noProof/>
        </w:rPr>
        <w:fldChar w:fldCharType="end"/>
      </w:r>
      <w:r>
        <w:t xml:space="preserve"> - Detailansichten</w:t>
      </w:r>
      <w:bookmarkEnd w:id="152"/>
    </w:p>
    <w:p w:rsidR="00C84ABA" w:rsidRDefault="00C84ABA" w:rsidP="00722926">
      <w:pPr>
        <w:pStyle w:val="Heading2"/>
      </w:pPr>
      <w:bookmarkStart w:id="153" w:name="_Toc310273100"/>
      <w:bookmarkStart w:id="154" w:name="_Ref310843949"/>
      <w:bookmarkStart w:id="155" w:name="_Ref310843954"/>
      <w:r>
        <w:t>Papier-Prototyp</w:t>
      </w:r>
      <w:bookmarkEnd w:id="153"/>
      <w:bookmarkEnd w:id="154"/>
      <w:bookmarkEnd w:id="155"/>
    </w:p>
    <w:p w:rsidR="00C84ABA" w:rsidRDefault="00C84ABA" w:rsidP="00722926">
      <w:pPr>
        <w:pStyle w:val="Heading3"/>
      </w:pPr>
      <w:bookmarkStart w:id="156" w:name="_Toc310273101"/>
      <w:r>
        <w:t>Variante A</w:t>
      </w:r>
      <w:bookmarkEnd w:id="156"/>
    </w:p>
    <w:p w:rsidR="00C84ABA" w:rsidRDefault="00C84ABA" w:rsidP="00722926">
      <w:r>
        <w:t xml:space="preserve">In der ersten Variante wurde die Spider View umgesetzt (siehe Unterkapitel </w:t>
      </w:r>
      <w:r>
        <w:fldChar w:fldCharType="begin"/>
      </w:r>
      <w:r>
        <w:instrText xml:space="preserve"> REF _Ref306359373 \r \h </w:instrText>
      </w:r>
      <w:r>
        <w:fldChar w:fldCharType="separate"/>
      </w:r>
      <w:r>
        <w:t>3.1.3</w:t>
      </w:r>
      <w:r>
        <w:fldChar w:fldCharType="end"/>
      </w:r>
      <w:r>
        <w:t xml:space="preserve"> „</w:t>
      </w:r>
      <w:r>
        <w:fldChar w:fldCharType="begin"/>
      </w:r>
      <w:r>
        <w:instrText xml:space="preserve"> REF _Ref306359376 \h </w:instrText>
      </w:r>
      <w:r>
        <w:fldChar w:fldCharType="separate"/>
      </w:r>
      <w:r>
        <w:t>Spider View</w:t>
      </w:r>
      <w:r>
        <w:fldChar w:fldCharType="end"/>
      </w:r>
      <w:r>
        <w:t>“).</w:t>
      </w:r>
    </w:p>
    <w:p w:rsidR="00C84ABA" w:rsidRDefault="00C84ABA" w:rsidP="00722926">
      <w:r>
        <w:rPr>
          <w:noProof/>
          <w:lang w:eastAsia="de-CH"/>
        </w:rPr>
        <w:drawing>
          <wp:inline distT="0" distB="0" distL="0" distR="0" wp14:anchorId="7EF8E91D" wp14:editId="2E14099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157" w:name="_Toc310270814"/>
      <w:r>
        <w:t xml:space="preserve">Abbildung </w:t>
      </w:r>
      <w:r w:rsidR="00ED35E0">
        <w:fldChar w:fldCharType="begin"/>
      </w:r>
      <w:r w:rsidR="00ED35E0">
        <w:instrText xml:space="preserve"> SEQ Abbildung \* ARABIC </w:instrText>
      </w:r>
      <w:r w:rsidR="00ED35E0">
        <w:fldChar w:fldCharType="separate"/>
      </w:r>
      <w:r>
        <w:rPr>
          <w:noProof/>
        </w:rPr>
        <w:t>15</w:t>
      </w:r>
      <w:r w:rsidR="00ED35E0">
        <w:rPr>
          <w:noProof/>
        </w:rPr>
        <w:fldChar w:fldCharType="end"/>
      </w:r>
      <w:r>
        <w:t xml:space="preserve"> - Papierprototyp Variante A, Spider View</w:t>
      </w:r>
      <w:bookmarkEnd w:id="157"/>
    </w:p>
    <w:p w:rsidR="00C84ABA" w:rsidRDefault="00C84ABA" w:rsidP="00722926">
      <w:pPr>
        <w:pStyle w:val="Heading4"/>
      </w:pPr>
      <w:bookmarkStart w:id="158" w:name="_Ref306360971"/>
      <w:r>
        <w:lastRenderedPageBreak/>
        <w:t>Testszenario</w:t>
      </w:r>
      <w:bookmarkEnd w:id="158"/>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t>Aufgabe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Wie Sie feststellen können, hat es bisher einige Projekte mit .Net gegeben. Daher sind Sie nun daran interessiert, ob eines dieser Projekte in Zusammenarbeit mit Ihrem Arbeitgeber entstanden ist.</w:t>
      </w:r>
    </w:p>
    <w:p w:rsidR="00C84ABA" w:rsidRDefault="00C84ABA" w:rsidP="00722926">
      <w:pPr>
        <w:pStyle w:val="Heading4"/>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722926">
      <w:pPr>
        <w:pStyle w:val="Heading3"/>
      </w:pPr>
      <w:bookmarkStart w:id="159" w:name="_Toc310273102"/>
      <w:r>
        <w:t>Variante B</w:t>
      </w:r>
      <w:bookmarkEnd w:id="159"/>
    </w:p>
    <w:p w:rsidR="00C84ABA" w:rsidRDefault="00C84ABA" w:rsidP="00722926">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t>3.1.2.1.2</w:t>
      </w:r>
      <w:r>
        <w:fldChar w:fldCharType="end"/>
      </w:r>
      <w:r>
        <w:t xml:space="preserve"> „</w:t>
      </w:r>
      <w:r>
        <w:fldChar w:fldCharType="begin"/>
      </w:r>
      <w:r>
        <w:instrText xml:space="preserve"> REF _Ref306359664 \h </w:instrText>
      </w:r>
      <w:r>
        <w:fldChar w:fldCharType="separate"/>
      </w:r>
      <w:r>
        <w:t>Variante A2</w:t>
      </w:r>
      <w:r>
        <w:fldChar w:fldCharType="end"/>
      </w:r>
      <w:r>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51C038F9" wp14:editId="565689DD">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160" w:name="_Toc310270815"/>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Papierprototyp Variante B</w:t>
      </w:r>
      <w:bookmarkEnd w:id="160"/>
    </w:p>
    <w:p w:rsidR="00C84ABA" w:rsidRDefault="00C84ABA" w:rsidP="00722926">
      <w:pPr>
        <w:pStyle w:val="Heading4"/>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pPr>
        <w:pStyle w:val="Heading5"/>
      </w:pPr>
      <w:r w:rsidRPr="00D762AB">
        <w:t>Aufgabe</w:t>
      </w:r>
      <w:r>
        <w:t xml:space="preserve"> 1</w:t>
      </w:r>
    </w:p>
    <w:p w:rsidR="00C84ABA" w:rsidRDefault="00C84ABA" w:rsidP="00722926">
      <w:r>
        <w:t>Sie nutzen daher die Wartezeit, um sich mit der neuen Technologie zu befassen. Gleichzeitig sind Sie neugierig herauszufinden, ob die Zühlke Engineering AG Erfahrungen in Ihrem Spezialgebiet mitbringt.</w:t>
      </w:r>
    </w:p>
    <w:p w:rsidR="00C84ABA" w:rsidRDefault="00C84ABA" w:rsidP="00722926">
      <w:pPr>
        <w:pStyle w:val="Heading5"/>
      </w:pPr>
      <w:r>
        <w:t>Aufgabe 2</w:t>
      </w:r>
    </w:p>
    <w:p w:rsidR="00C84ABA" w:rsidRDefault="00C84ABA" w:rsidP="00722926">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722926">
      <w:pPr>
        <w:pStyle w:val="Heading4"/>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 xml:space="preserve">Die Testperson konnte die ihr gestellten Aufgaben lösen. Sie erwartete aber, dass nach dem Antippen einer Kategorie rechts neben der PN ein Menü mit nur den Begriffen, die zur Project Note gehören, angezeigt wird. </w:t>
      </w:r>
      <w:r>
        <w:lastRenderedPageBreak/>
        <w:t>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722926">
      <w:pPr>
        <w:pStyle w:val="Heading3"/>
      </w:pPr>
      <w:bookmarkStart w:id="161" w:name="_Toc310273103"/>
      <w:r>
        <w:t>Variante C</w:t>
      </w:r>
      <w:bookmarkEnd w:id="161"/>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 in einer Detailansicht (siehe „</w:t>
      </w:r>
      <w:r>
        <w:fldChar w:fldCharType="begin"/>
      </w:r>
      <w:r>
        <w:instrText xml:space="preserve"> REF _Ref306620178 \h </w:instrText>
      </w:r>
      <w:r>
        <w:fldChar w:fldCharType="separate"/>
      </w:r>
      <w:r>
        <w:t xml:space="preserve">Abbildung </w:t>
      </w:r>
      <w:r>
        <w:rPr>
          <w:noProof/>
        </w:rPr>
        <w:t>15</w:t>
      </w:r>
      <w:r>
        <w:t xml:space="preserve"> - </w:t>
      </w:r>
      <w:r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0F3C238" wp14:editId="326EBD81">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162" w:name="_Ref306620178"/>
      <w:bookmarkStart w:id="163" w:name="_Toc310270816"/>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w:t>
      </w:r>
      <w:r w:rsidRPr="00576A6A">
        <w:t>Papierprototyp Variante C, Detailansicht</w:t>
      </w:r>
      <w:bookmarkEnd w:id="162"/>
      <w:bookmarkEnd w:id="163"/>
    </w:p>
    <w:p w:rsidR="00C84ABA" w:rsidRDefault="00C84ABA" w:rsidP="00722926">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5D68CB90" wp14:editId="18563B0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164" w:name="_Ref306617850"/>
      <w:bookmarkStart w:id="165" w:name="_Toc310270817"/>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Papierprototyp Variante C, Übersicht</w:t>
      </w:r>
      <w:bookmarkEnd w:id="164"/>
      <w:bookmarkEnd w:id="165"/>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722926">
      <w:pPr>
        <w:pStyle w:val="Heading4"/>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t>3.2.1.1</w:t>
      </w:r>
      <w:r>
        <w:fldChar w:fldCharType="end"/>
      </w:r>
      <w:r>
        <w:t xml:space="preserve"> „</w:t>
      </w:r>
      <w:r>
        <w:fldChar w:fldCharType="begin"/>
      </w:r>
      <w:r>
        <w:instrText xml:space="preserve"> REF _Ref306360971 \h </w:instrText>
      </w:r>
      <w:r>
        <w:fldChar w:fldCharType="separate"/>
      </w:r>
      <w:r>
        <w:t>Testszenario</w:t>
      </w:r>
      <w:r>
        <w:fldChar w:fldCharType="end"/>
      </w:r>
      <w:r>
        <w:t>“) und um die nachfolgende Aufgabe erweitert.</w:t>
      </w:r>
    </w:p>
    <w:p w:rsidR="00C84ABA" w:rsidRDefault="00C84ABA" w:rsidP="00722926">
      <w:pPr>
        <w:pStyle w:val="Heading5"/>
      </w:pPr>
      <w:r>
        <w:t>Aufgabe 3</w:t>
      </w:r>
    </w:p>
    <w:p w:rsidR="00C84ABA" w:rsidRPr="0091501E" w:rsidRDefault="00C84ABA" w:rsidP="00722926">
      <w:r>
        <w:t>Sie möchten sich nun nochmals einen Überblick über alle Projekte verschaffen.</w:t>
      </w:r>
    </w:p>
    <w:p w:rsidR="00C84ABA" w:rsidRDefault="00C84ABA" w:rsidP="00722926">
      <w:pPr>
        <w:pStyle w:val="Heading4"/>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lastRenderedPageBreak/>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722926">
      <w:pPr>
        <w:pStyle w:val="Heading2"/>
      </w:pPr>
      <w:bookmarkStart w:id="166" w:name="_Toc310273104"/>
      <w:bookmarkStart w:id="167" w:name="_Ref310844670"/>
      <w:bookmarkStart w:id="168" w:name="_Ref310844673"/>
      <w:bookmarkStart w:id="169" w:name="_Ref310844697"/>
      <w:r>
        <w:lastRenderedPageBreak/>
        <w:t>Design Entscheide</w:t>
      </w:r>
      <w:bookmarkEnd w:id="166"/>
      <w:bookmarkEnd w:id="167"/>
      <w:bookmarkEnd w:id="168"/>
      <w:bookmarkEnd w:id="169"/>
    </w:p>
    <w:p w:rsidR="00C84ABA" w:rsidRDefault="00C84ABA" w:rsidP="00722926">
      <w:pPr>
        <w:pStyle w:val="Heading3"/>
      </w:pPr>
      <w:bookmarkStart w:id="170" w:name="_Toc310273105"/>
      <w:r>
        <w:t>Pivot Viewer</w:t>
      </w:r>
      <w:bookmarkEnd w:id="170"/>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630E68FB" wp14:editId="3ADE4DDC">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171" w:name="_Toc310270818"/>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Pivot Viewer</w:t>
      </w:r>
      <w:bookmarkEnd w:id="171"/>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722926">
      <w:pPr>
        <w:pStyle w:val="Heading3"/>
      </w:pPr>
      <w:r>
        <w:t>Papierprototyp</w:t>
      </w:r>
    </w:p>
    <w:p w:rsidR="00C84ABA" w:rsidRDefault="00C84ABA" w:rsidP="00722926">
      <w:r>
        <w:t xml:space="preserve">Folgende Änderungen wurden gegenüber dem Papierprototyp, welcher im Kapitel </w:t>
      </w:r>
      <w:r>
        <w:fldChar w:fldCharType="begin"/>
      </w:r>
      <w:r>
        <w:instrText xml:space="preserve"> REF _Ref310843949 \r \h </w:instrText>
      </w:r>
      <w:r>
        <w:fldChar w:fldCharType="separate"/>
      </w:r>
      <w:r>
        <w:t>3.2</w:t>
      </w:r>
      <w:r>
        <w:fldChar w:fldCharType="end"/>
      </w:r>
      <w:r>
        <w:t xml:space="preserve"> </w:t>
      </w:r>
      <w:r>
        <w:fldChar w:fldCharType="begin"/>
      </w:r>
      <w:r>
        <w:instrText xml:space="preserve"> REF _Ref310843954 \h </w:instrText>
      </w:r>
      <w:r>
        <w:fldChar w:fldCharType="separate"/>
      </w:r>
      <w:r>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722926">
      <w:pPr>
        <w:pStyle w:val="Heading2"/>
      </w:pPr>
      <w:bookmarkStart w:id="172" w:name="_Toc310273106"/>
      <w:r>
        <w:lastRenderedPageBreak/>
        <w:t>Externes Design</w:t>
      </w:r>
      <w:bookmarkEnd w:id="172"/>
    </w:p>
    <w:p w:rsidR="00C84ABA" w:rsidRDefault="00C84ABA" w:rsidP="00722926">
      <w:r>
        <w:t xml:space="preserve">Nach den in Kapitel </w:t>
      </w:r>
      <w:r>
        <w:fldChar w:fldCharType="begin"/>
      </w:r>
      <w:r>
        <w:instrText xml:space="preserve"> REF _Ref310844697 \r \h </w:instrText>
      </w:r>
      <w:r>
        <w:fldChar w:fldCharType="separate"/>
      </w:r>
      <w:r>
        <w:t>3.3</w:t>
      </w:r>
      <w:r>
        <w:fldChar w:fldCharType="end"/>
      </w:r>
      <w:r>
        <w:t xml:space="preserve"> </w:t>
      </w:r>
      <w:r>
        <w:fldChar w:fldCharType="begin"/>
      </w:r>
      <w:r>
        <w:instrText xml:space="preserve"> REF _Ref310844673 \h </w:instrText>
      </w:r>
      <w:r>
        <w:fldChar w:fldCharType="separate"/>
      </w:r>
      <w:r>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4C873C3" wp14:editId="690DC84B">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173" w:name="_Toc310270819"/>
      <w:r>
        <w:t xml:space="preserve">Abbildung </w:t>
      </w:r>
      <w:r w:rsidR="00ED35E0">
        <w:fldChar w:fldCharType="begin"/>
      </w:r>
      <w:r w:rsidR="00ED35E0">
        <w:instrText xml:space="preserve"> SEQ</w:instrText>
      </w:r>
      <w:r w:rsidR="00ED35E0">
        <w:instrText xml:space="preserve"> Abbildung \* ARABIC </w:instrText>
      </w:r>
      <w:r w:rsidR="00ED35E0">
        <w:fldChar w:fldCharType="separate"/>
      </w:r>
      <w:r>
        <w:rPr>
          <w:noProof/>
        </w:rPr>
        <w:t>20</w:t>
      </w:r>
      <w:r w:rsidR="00ED35E0">
        <w:rPr>
          <w:noProof/>
        </w:rPr>
        <w:fldChar w:fldCharType="end"/>
      </w:r>
      <w:r>
        <w:t xml:space="preserve"> - Externes Design, Übersicht</w:t>
      </w:r>
      <w:bookmarkEnd w:id="173"/>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t xml:space="preserve">Abbildung </w:t>
      </w:r>
      <w:r>
        <w:rPr>
          <w:noProof/>
        </w:rPr>
        <w:t>20</w:t>
      </w:r>
      <w:r>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50C9D7E3" wp14:editId="6A6BF5D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174" w:name="_Ref309064074"/>
      <w:bookmarkStart w:id="175" w:name="_Toc310270820"/>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Externes Design, Detailansicht</w:t>
      </w:r>
      <w:bookmarkEnd w:id="174"/>
      <w:bookmarkEnd w:id="175"/>
    </w:p>
    <w:p w:rsidR="00C84ABA" w:rsidRPr="00016487" w:rsidRDefault="00C84ABA" w:rsidP="00722926">
      <w:pPr>
        <w:rPr>
          <w:b/>
        </w:rPr>
      </w:pPr>
      <w:r>
        <w:br w:type="page"/>
      </w:r>
    </w:p>
    <w:p w:rsidR="00C84ABA" w:rsidRDefault="00C84ABA" w:rsidP="00722926">
      <w:pPr>
        <w:pStyle w:val="Heading2"/>
      </w:pPr>
      <w:bookmarkStart w:id="176" w:name="_Toc310273107"/>
      <w:r>
        <w:lastRenderedPageBreak/>
        <w:t>Guidelines</w:t>
      </w:r>
      <w:bookmarkEnd w:id="176"/>
    </w:p>
    <w:p w:rsidR="00C84ABA" w:rsidRDefault="00C84ABA" w:rsidP="00722926">
      <w:r>
        <w:t>Der „Microsoft Surface 2.0 Design and Interaction Guide“</w:t>
      </w:r>
      <w:r>
        <w:fldChar w:fldCharType="begin"/>
      </w:r>
      <w:r>
        <w:instrText xml:space="preserve"> NOTEREF _Ref306623733 \f \h </w:instrText>
      </w:r>
      <w:r>
        <w:fldChar w:fldCharType="separate"/>
      </w:r>
      <w:r w:rsidRPr="00113042">
        <w:rPr>
          <w:rStyle w:val="FootnoteReference"/>
        </w:rPr>
        <w:t>1</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C84ABA" w:rsidRPr="00EF26E1" w:rsidRDefault="00C84ABA" w:rsidP="00722926">
      <w:pPr>
        <w:pStyle w:val="Heading3"/>
      </w:pPr>
      <w:bookmarkStart w:id="177" w:name="_Toc310273108"/>
      <w:r>
        <w:t>Interaction Design Guidelines</w:t>
      </w:r>
      <w:bookmarkEnd w:id="177"/>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178" w:name="_Ref306623733"/>
      <w:r>
        <w:rPr>
          <w:rStyle w:val="FootnoteReference"/>
          <w:lang w:val="en-US"/>
        </w:rPr>
        <w:footnoteReference w:id="3"/>
      </w:r>
      <w:bookmarkEnd w:id="178"/>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13042">
        <w:rPr>
          <w:rStyle w:val="FootnoteReference"/>
          <w:lang w:val="en-GB"/>
        </w:rPr>
        <w:t>1</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930B83">
        <w:rPr>
          <w:rStyle w:val="FootnoteReference"/>
          <w:lang w:val="en-GB"/>
        </w:rPr>
        <w:t>1</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C84ABA" w:rsidRDefault="00C84ABA" w:rsidP="00722926">
      <w:pPr>
        <w:pStyle w:val="Heading3"/>
        <w:rPr>
          <w:lang w:val="en-US"/>
        </w:rPr>
      </w:pPr>
      <w:bookmarkStart w:id="179"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179"/>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Pr="001439ED">
        <w:rPr>
          <w:rStyle w:val="FootnoteReference"/>
          <w:lang w:val="en-GB"/>
        </w:rPr>
        <w:t>1</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D47D66" w:rsidRDefault="00D47D66" w:rsidP="00D47D66"/>
    <w:tbl>
      <w:tblPr>
        <w:tblpPr w:leftFromText="187" w:rightFromText="187" w:horzAnchor="margin" w:tblpXSpec="center" w:tblpYSpec="bottom"/>
        <w:tblW w:w="4000" w:type="pct"/>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Default="00D47D66" w:rsidP="00722926">
            <w:pPr>
              <w:pStyle w:val="NoSpacing"/>
              <w:rPr>
                <w:color w:val="4F81BD" w:themeColor="accent1"/>
              </w:rPr>
            </w:pPr>
          </w:p>
          <w:p w:rsidR="00D47D66" w:rsidRPr="000B1504" w:rsidRDefault="00D47D66" w:rsidP="00722926">
            <w:pPr>
              <w:pStyle w:val="NoSpacing"/>
              <w:rPr>
                <w:color w:val="4F4F59"/>
              </w:rPr>
            </w:pPr>
            <w:r>
              <w:rPr>
                <w:color w:val="4F4F59"/>
              </w:rPr>
              <w:t xml:space="preserve">Elmer Lukas, Heidt Christina, </w:t>
            </w:r>
            <w:r w:rsidRPr="000B1504">
              <w:rPr>
                <w:color w:val="4F4F59"/>
              </w:rPr>
              <w:t>Treichler Delia</w:t>
            </w:r>
          </w:p>
          <w:p w:rsidR="00D47D66" w:rsidRPr="000B1504" w:rsidRDefault="00D47D66"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D47D66" w:rsidRDefault="00D47D66" w:rsidP="00722926">
            <w:pPr>
              <w:pStyle w:val="NoSpacing"/>
              <w:rPr>
                <w:color w:val="4F81BD" w:themeColor="accent1"/>
              </w:rPr>
            </w:pPr>
          </w:p>
        </w:tc>
      </w:tr>
    </w:tbl>
    <w:p w:rsidR="00D47D66" w:rsidRDefault="00D47D66" w:rsidP="00D47D6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Pr="00CD5CAB" w:rsidRDefault="00D47D66"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7D66" w:rsidTr="00722926">
        <w:tc>
          <w:tcPr>
            <w:tcW w:w="7442" w:type="dxa"/>
          </w:tcPr>
          <w:p w:rsidR="00D47D66" w:rsidRDefault="00D47D66"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tc>
      </w:tr>
      <w:tr w:rsidR="00D47D66" w:rsidTr="00722926">
        <w:tc>
          <w:tcPr>
            <w:tcW w:w="7442" w:type="dxa"/>
            <w:tcMar>
              <w:top w:w="216" w:type="dxa"/>
              <w:left w:w="115" w:type="dxa"/>
              <w:bottom w:w="216" w:type="dxa"/>
              <w:right w:w="115" w:type="dxa"/>
            </w:tcMar>
          </w:tcPr>
          <w:p w:rsidR="00D47D66" w:rsidRDefault="00D47D66" w:rsidP="00722926">
            <w:pPr>
              <w:pStyle w:val="NoSpacing"/>
              <w:rPr>
                <w:rFonts w:asciiTheme="majorHAnsi" w:eastAsiaTheme="majorEastAsia" w:hAnsiTheme="majorHAnsi" w:cstheme="majorBidi"/>
              </w:rPr>
            </w:pPr>
          </w:p>
        </w:tc>
      </w:tr>
    </w:tbl>
    <w:p w:rsidR="00D47D66" w:rsidRDefault="00D47D66" w:rsidP="00D47D66">
      <w:pPr>
        <w:rPr>
          <w:b/>
          <w:bCs/>
        </w:rPr>
      </w:pPr>
      <w:r>
        <w:rPr>
          <w:b/>
          <w:bCs/>
          <w:noProof/>
          <w:lang w:eastAsia="de-CH"/>
        </w:rPr>
        <w:drawing>
          <wp:anchor distT="0" distB="0" distL="114300" distR="114300" simplePos="0" relativeHeight="25168486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D66" w:rsidRPr="000C119B" w:rsidRDefault="00D47D66" w:rsidP="00D47D66">
      <w:pPr>
        <w:spacing w:after="0"/>
        <w:rPr>
          <w:b/>
          <w:bCs/>
        </w:rPr>
      </w:pPr>
      <w:r>
        <w:rPr>
          <w:b/>
          <w:bCs/>
        </w:rPr>
        <w:br w:type="page"/>
      </w:r>
    </w:p>
    <w:sdt>
      <w:sdtPr>
        <w:id w:val="1570391688"/>
        <w:docPartObj>
          <w:docPartGallery w:val="Cover Pages"/>
          <w:docPartUnique/>
        </w:docPartObj>
      </w:sdtPr>
      <w:sdtEndPr>
        <w:rPr>
          <w:b/>
          <w:bCs/>
        </w:rPr>
      </w:sdtEndPr>
      <w:sdtContent>
        <w:p w:rsidR="00722926" w:rsidRDefault="00722926"/>
        <w:p w:rsidR="00722926" w:rsidRDefault="00722926"/>
        <w:tbl>
          <w:tblPr>
            <w:tblpPr w:leftFromText="187" w:rightFromText="187" w:horzAnchor="margin" w:tblpXSpec="center" w:tblpYSpec="bottom"/>
            <w:tblW w:w="4000" w:type="pct"/>
            <w:tblLook w:val="04A0" w:firstRow="1" w:lastRow="0" w:firstColumn="1" w:lastColumn="0" w:noHBand="0" w:noVBand="1"/>
          </w:tblPr>
          <w:tblGrid>
            <w:gridCol w:w="7442"/>
          </w:tblGrid>
          <w:tr w:rsidR="00722926">
            <w:tc>
              <w:tcPr>
                <w:tcW w:w="7672" w:type="dxa"/>
                <w:tcMar>
                  <w:top w:w="216" w:type="dxa"/>
                  <w:left w:w="115" w:type="dxa"/>
                  <w:bottom w:w="216" w:type="dxa"/>
                  <w:right w:w="115" w:type="dxa"/>
                </w:tcMar>
              </w:tcPr>
              <w:p w:rsidR="00722926" w:rsidRDefault="00722926" w:rsidP="001F2A8C">
                <w:pPr>
                  <w:pStyle w:val="NoSpacing"/>
                  <w:rPr>
                    <w:color w:val="4F81BD" w:themeColor="accent1"/>
                  </w:rPr>
                </w:pPr>
              </w:p>
              <w:p w:rsidR="00722926" w:rsidRPr="000B1504" w:rsidRDefault="00722926">
                <w:pPr>
                  <w:pStyle w:val="NoSpacing"/>
                  <w:rPr>
                    <w:color w:val="4F4F59"/>
                  </w:rPr>
                </w:pPr>
                <w:r w:rsidRPr="000B1504">
                  <w:rPr>
                    <w:color w:val="4F4F59"/>
                  </w:rPr>
                  <w:t>Elmer Lukas, Heidt Christina,  Treichler Delia</w:t>
                </w:r>
              </w:p>
              <w:p w:rsidR="00722926" w:rsidRPr="000B1504" w:rsidRDefault="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722926" w:rsidRDefault="00722926">
                <w:pPr>
                  <w:pStyle w:val="NoSpacing"/>
                  <w:rPr>
                    <w:color w:val="4F81BD" w:themeColor="accent1"/>
                  </w:rPr>
                </w:pPr>
              </w:p>
            </w:tc>
          </w:tr>
        </w:tbl>
        <w:p w:rsidR="00722926" w:rsidRDefault="0072292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722926" w:rsidTr="00954D75">
            <w:tc>
              <w:tcPr>
                <w:tcW w:w="7442" w:type="dxa"/>
                <w:tcMar>
                  <w:top w:w="216" w:type="dxa"/>
                  <w:left w:w="115" w:type="dxa"/>
                  <w:bottom w:w="216" w:type="dxa"/>
                  <w:right w:w="115" w:type="dxa"/>
                </w:tcMar>
              </w:tcPr>
              <w:p w:rsidR="00722926" w:rsidRDefault="00ED35E0"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722926">
                      <w:rPr>
                        <w:rFonts w:asciiTheme="majorHAnsi" w:eastAsiaTheme="majorEastAsia" w:hAnsiTheme="majorHAnsi" w:cstheme="majorBidi"/>
                        <w:sz w:val="44"/>
                        <w:szCs w:val="44"/>
                      </w:rPr>
                      <w:t>Studienarbeit</w:t>
                    </w:r>
                  </w:sdtContent>
                </w:sdt>
              </w:p>
            </w:tc>
          </w:tr>
          <w:tr w:rsidR="00722926"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722926" w:rsidRDefault="00722926" w:rsidP="00722926">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Dokumenttitel</w:t>
                    </w:r>
                  </w:p>
                </w:sdtContent>
              </w:sdt>
            </w:tc>
          </w:tr>
          <w:tr w:rsidR="00722926"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722926" w:rsidRDefault="00722926" w:rsidP="00722926">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722926" w:rsidRDefault="00722926" w:rsidP="00C62131">
          <w:pPr>
            <w:jc w:val="center"/>
            <w:rPr>
              <w:b/>
              <w:bCs/>
            </w:rPr>
          </w:pPr>
        </w:p>
        <w:p w:rsidR="00722926" w:rsidRDefault="00722926" w:rsidP="00C62131">
          <w:pPr>
            <w:jc w:val="center"/>
            <w:rPr>
              <w:b/>
              <w:bCs/>
            </w:rPr>
          </w:pPr>
        </w:p>
        <w:p w:rsidR="00722926" w:rsidRDefault="00722926" w:rsidP="00EA10FA">
          <w:pPr>
            <w:jc w:val="right"/>
            <w:rPr>
              <w:b/>
              <w:bCs/>
            </w:rPr>
          </w:pPr>
        </w:p>
        <w:p w:rsidR="00722926" w:rsidRDefault="00722926" w:rsidP="00C62131">
          <w:pPr>
            <w:jc w:val="center"/>
            <w:rPr>
              <w:b/>
              <w:bCs/>
            </w:rPr>
          </w:pPr>
        </w:p>
        <w:p w:rsidR="00722926" w:rsidRDefault="00722926" w:rsidP="00C62131">
          <w:pPr>
            <w:jc w:val="center"/>
            <w:rPr>
              <w:b/>
              <w:bCs/>
            </w:rPr>
          </w:pPr>
        </w:p>
        <w:p w:rsidR="00722926" w:rsidRDefault="00722926" w:rsidP="00C62131">
          <w:pPr>
            <w:jc w:val="center"/>
            <w:rPr>
              <w:b/>
              <w:bCs/>
            </w:rPr>
          </w:pPr>
        </w:p>
        <w:p w:rsidR="00722926" w:rsidRDefault="00722926"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Pr>
              <w:b/>
              <w:bCs/>
            </w:rPr>
            <w:br w:type="page"/>
          </w:r>
        </w:p>
      </w:sdtContent>
    </w:sdt>
    <w:p w:rsidR="00722926" w:rsidRDefault="00722926" w:rsidP="00E711E0">
      <w:pPr>
        <w:pStyle w:val="Heading1"/>
      </w:pPr>
      <w:bookmarkStart w:id="180" w:name="_Toc312154945"/>
      <w:r>
        <w:lastRenderedPageBreak/>
        <w:t>Dokumentinformationen</w:t>
      </w:r>
      <w:bookmarkEnd w:id="180"/>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Default="00722926" w:rsidP="00722926">
      <w:pPr>
        <w:pStyle w:val="Heading1"/>
      </w:pPr>
      <w:bookmarkStart w:id="181" w:name="_Toc312154950"/>
      <w:r>
        <w:lastRenderedPageBreak/>
        <w:t>Design Entscheide</w:t>
      </w:r>
      <w:bookmarkEnd w:id="181"/>
    </w:p>
    <w:p w:rsidR="00722926" w:rsidRDefault="00722926" w:rsidP="00722926">
      <w:pPr>
        <w:pStyle w:val="Heading2"/>
      </w:pPr>
      <w:bookmarkStart w:id="182" w:name="_Toc304725067"/>
      <w:bookmarkStart w:id="183" w:name="_Toc312154951"/>
      <w:r>
        <w:t>PDF auf Surface 2 Darstellen</w:t>
      </w:r>
      <w:bookmarkEnd w:id="182"/>
      <w:bookmarkEnd w:id="183"/>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722926">
      <w:pPr>
        <w:pStyle w:val="Heading3"/>
      </w:pPr>
      <w:bookmarkStart w:id="184" w:name="_Toc304725068"/>
      <w:bookmarkStart w:id="185" w:name="_Toc312154952"/>
      <w:r>
        <w:t>Varianten</w:t>
      </w:r>
      <w:bookmarkEnd w:id="184"/>
      <w:bookmarkEnd w:id="185"/>
    </w:p>
    <w:p w:rsidR="00722926" w:rsidRDefault="00722926" w:rsidP="00722926">
      <w:pPr>
        <w:pStyle w:val="Heading4"/>
      </w:pPr>
      <w:bookmarkStart w:id="186" w:name="_Toc304725069"/>
      <w:r>
        <w:t>Variante 1: PDF direkt darstellen</w:t>
      </w:r>
      <w:bookmarkEnd w:id="186"/>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722926">
      <w:pPr>
        <w:pStyle w:val="Heading4"/>
      </w:pPr>
      <w:bookmarkStart w:id="187" w:name="_Toc304725070"/>
      <w:r>
        <w:t>Variante 2: Umwandlung zu XPS</w:t>
      </w:r>
      <w:bookmarkEnd w:id="187"/>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722926">
      <w:pPr>
        <w:pStyle w:val="Heading4"/>
      </w:pPr>
      <w:bookmarkStart w:id="188" w:name="_Toc304725071"/>
      <w:r>
        <w:t>Variante 3: Umwandlung zu Bild</w:t>
      </w:r>
      <w:bookmarkEnd w:id="188"/>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722926">
      <w:pPr>
        <w:pStyle w:val="Heading3"/>
      </w:pPr>
      <w:bookmarkStart w:id="189" w:name="_Toc304725072"/>
      <w:bookmarkStart w:id="190" w:name="_Toc312154953"/>
      <w:r>
        <w:t>Nutzwertanalyse</w:t>
      </w:r>
      <w:bookmarkEnd w:id="189"/>
      <w:bookmarkEnd w:id="190"/>
    </w:p>
    <w:p w:rsidR="00722926" w:rsidRDefault="00722926" w:rsidP="00722926">
      <w:r>
        <w:t xml:space="preserve">In der Nutzwertanalyse (siehe </w:t>
      </w:r>
      <w:r>
        <w:fldChar w:fldCharType="begin"/>
      </w:r>
      <w:r>
        <w:instrText xml:space="preserve"> REF _Ref312054544 \h </w:instrText>
      </w:r>
      <w:r>
        <w:fldChar w:fldCharType="separate"/>
      </w:r>
      <w:r>
        <w:t xml:space="preserve">Tabelle </w:t>
      </w:r>
      <w:r>
        <w:rPr>
          <w:noProof/>
        </w:rPr>
        <w:t>1</w:t>
      </w:r>
      <w:r>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191" w:name="_Ref312054544"/>
      <w:bookmarkStart w:id="192" w:name="_Toc312154942"/>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Nutzwertanalyse</w:t>
      </w:r>
      <w:bookmarkEnd w:id="191"/>
      <w:bookmarkEnd w:id="192"/>
    </w:p>
    <w:p w:rsidR="00722926" w:rsidRDefault="00722926" w:rsidP="00722926">
      <w:pPr>
        <w:pStyle w:val="Heading3"/>
      </w:pPr>
      <w:bookmarkStart w:id="193" w:name="_Toc312154954"/>
      <w:r>
        <w:t>Sensitivitätsanalyse</w:t>
      </w:r>
      <w:bookmarkEnd w:id="193"/>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722926">
      <w:pPr>
        <w:pStyle w:val="Heading2"/>
      </w:pPr>
      <w:bookmarkStart w:id="194" w:name="_Toc312154955"/>
      <w:r>
        <w:t>Textdatei für Aggregation statt Datenbank</w:t>
      </w:r>
      <w:bookmarkEnd w:id="194"/>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722926">
      <w:pPr>
        <w:pStyle w:val="Heading2"/>
      </w:pPr>
      <w:bookmarkStart w:id="195" w:name="_Toc312154956"/>
      <w:r>
        <w:t>Verwendung des Downloaders als Interface</w:t>
      </w:r>
      <w:bookmarkEnd w:id="195"/>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Default="00722926" w:rsidP="00722926">
      <w:pPr>
        <w:pStyle w:val="Heading1"/>
      </w:pPr>
      <w:bookmarkStart w:id="196" w:name="_Toc312154957"/>
      <w:r>
        <w:lastRenderedPageBreak/>
        <w:t>Architektur</w:t>
      </w:r>
      <w:bookmarkEnd w:id="196"/>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722926">
      <w:pPr>
        <w:pStyle w:val="Heading2"/>
      </w:pPr>
      <w:bookmarkStart w:id="197" w:name="_Toc312154958"/>
      <w:r>
        <w:t>Systemübersicht</w:t>
      </w:r>
      <w:bookmarkEnd w:id="197"/>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198" w:name="_Toc312154918"/>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Systemübersicht</w:t>
      </w:r>
      <w:bookmarkEnd w:id="198"/>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722926">
      <w:pPr>
        <w:pStyle w:val="Heading3"/>
      </w:pPr>
      <w:bookmarkStart w:id="199" w:name="_Toc312154959"/>
      <w:r>
        <w:t>Sharepoint Server (1)</w:t>
      </w:r>
      <w:bookmarkEnd w:id="199"/>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 xml:space="preserve">Bezüglich Metadaten ist hervorzuheben, dass diese nicht direkt verwendet werden können, da sie zu uneinheitlich und zu stark gestreut sind. Deshalb müssen diese Metadaten noch aggregiert werden, was in einem nächsten Schritt auf dem Surface 2 geschieht (TODO: siehe Unterkapitel </w:t>
      </w:r>
      <w:r>
        <w:fldChar w:fldCharType="begin"/>
      </w:r>
      <w:r>
        <w:instrText xml:space="preserve"> REF _Ref312149245 \r \h </w:instrText>
      </w:r>
      <w:r>
        <w:fldChar w:fldCharType="separate"/>
      </w:r>
      <w:r>
        <w:t>3.1.3</w:t>
      </w:r>
      <w:r>
        <w:fldChar w:fldCharType="end"/>
      </w:r>
      <w:r>
        <w:t xml:space="preserve"> </w:t>
      </w:r>
      <w:r>
        <w:fldChar w:fldCharType="begin"/>
      </w:r>
      <w:r>
        <w:instrText xml:space="preserve"> REF _Ref312149256 \h </w:instrText>
      </w:r>
      <w:r>
        <w:fldChar w:fldCharType="separate"/>
      </w:r>
      <w:r>
        <w:t>Microsoft Surface 2 (3)</w:t>
      </w:r>
      <w:r>
        <w:fldChar w:fldCharType="end"/>
      </w:r>
      <w:r>
        <w:t>).</w:t>
      </w:r>
    </w:p>
    <w:p w:rsidR="00722926" w:rsidRDefault="00722926">
      <w:pPr>
        <w:rPr>
          <w:color w:val="4F4F59"/>
          <w:spacing w:val="15"/>
          <w:sz w:val="22"/>
          <w:szCs w:val="22"/>
        </w:rPr>
      </w:pPr>
      <w:r>
        <w:lastRenderedPageBreak/>
        <w:t>In der aktuellen Implementation besteht keine Anbindung an den Sharepoint Server, da die Hardware zum Zeitpunkt des Projektes noch nicht zur Verfügung stand und von Extern kein Zugriff bestand.</w:t>
      </w:r>
    </w:p>
    <w:p w:rsidR="00722926" w:rsidRDefault="00722926" w:rsidP="00722926">
      <w:pPr>
        <w:pStyle w:val="Heading3"/>
      </w:pPr>
      <w:bookmarkStart w:id="200" w:name="_Toc312154960"/>
      <w:r>
        <w:t>Webserver der Zühlke Engineering AG (2)</w:t>
      </w:r>
      <w:bookmarkEnd w:id="200"/>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722926">
      <w:pPr>
        <w:pStyle w:val="Heading3"/>
      </w:pPr>
      <w:bookmarkStart w:id="201" w:name="_Ref312149245"/>
      <w:bookmarkStart w:id="202" w:name="_Ref312149256"/>
      <w:bookmarkStart w:id="203" w:name="_Toc312154961"/>
      <w:r>
        <w:t>Microsoft Surface 2 (3)</w:t>
      </w:r>
      <w:bookmarkEnd w:id="201"/>
      <w:bookmarkEnd w:id="202"/>
      <w:bookmarkEnd w:id="203"/>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(TODO: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204" w:name="_Toc312154943"/>
      <w:r>
        <w:t xml:space="preserve">Tabelle </w:t>
      </w:r>
      <w:r w:rsidR="00ED35E0">
        <w:fldChar w:fldCharType="begin"/>
      </w:r>
      <w:r w:rsidR="00ED35E0">
        <w:instrText xml:space="preserve"> SEQ Tabelle \* ARABIC </w:instrText>
      </w:r>
      <w:r w:rsidR="00ED35E0">
        <w:fldChar w:fldCharType="separate"/>
      </w:r>
      <w:r>
        <w:rPr>
          <w:noProof/>
        </w:rPr>
        <w:t>2</w:t>
      </w:r>
      <w:r w:rsidR="00ED35E0">
        <w:rPr>
          <w:noProof/>
        </w:rPr>
        <w:fldChar w:fldCharType="end"/>
      </w:r>
      <w:r>
        <w:t xml:space="preserve"> - </w:t>
      </w:r>
      <w:r>
        <w:rPr>
          <w:noProof/>
        </w:rPr>
        <w:t>Beispiel Mapping Dictionary</w:t>
      </w:r>
      <w:bookmarkEnd w:id="204"/>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205" w:name="_Toc312154944"/>
      <w:r>
        <w:t xml:space="preserve">Tabelle </w:t>
      </w:r>
      <w:r w:rsidR="00ED35E0">
        <w:fldChar w:fldCharType="begin"/>
      </w:r>
      <w:r w:rsidR="00ED35E0">
        <w:instrText xml:space="preserve"> SEQ Tabelle \* ARABIC </w:instrText>
      </w:r>
      <w:r w:rsidR="00ED35E0">
        <w:fldChar w:fldCharType="separate"/>
      </w:r>
      <w:r>
        <w:rPr>
          <w:noProof/>
        </w:rPr>
        <w:t>3</w:t>
      </w:r>
      <w:r w:rsidR="00ED35E0">
        <w:rPr>
          <w:noProof/>
        </w:rPr>
        <w:fldChar w:fldCharType="end"/>
      </w:r>
      <w:r>
        <w:t xml:space="preserve"> - Beispiel Mapping Datei</w:t>
      </w:r>
      <w:bookmarkEnd w:id="205"/>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722926">
      <w:pPr>
        <w:pStyle w:val="Heading2"/>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7235C6A" wp14:editId="329D1EE8">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Klassendiagramm mit Fokus Project Note / Metadata</w:t>
      </w:r>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722926">
      <w:pPr>
        <w:pStyle w:val="Heading2"/>
      </w:pPr>
      <w:bookmarkStart w:id="206" w:name="_Toc312154962"/>
      <w:r>
        <w:t>Assemblies und Namespaces</w:t>
      </w:r>
      <w:bookmarkEnd w:id="206"/>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t xml:space="preserve">Abbildung </w:t>
      </w:r>
      <w:r>
        <w:rPr>
          <w:noProof/>
        </w:rPr>
        <w:t>2</w:t>
      </w:r>
      <w:r>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4FF855D" wp14:editId="49AC1C92">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207" w:name="_Ref312060667"/>
      <w:bookmarkStart w:id="208" w:name="_Toc312154919"/>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Generierung Dependency Graph</w:t>
      </w:r>
      <w:bookmarkEnd w:id="207"/>
      <w:bookmarkEnd w:id="208"/>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t xml:space="preserve">Abbildung </w:t>
      </w:r>
      <w:r>
        <w:rPr>
          <w:noProof/>
        </w:rPr>
        <w:t>3</w:t>
      </w:r>
      <w:r>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AD0FA6F" wp14:editId="6E2455A7">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209" w:name="_Ref312060928"/>
      <w:bookmarkStart w:id="210" w:name="_Toc312154920"/>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Übersicht Abhängigkeiten</w:t>
      </w:r>
      <w:bookmarkEnd w:id="209"/>
      <w:bookmarkEnd w:id="210"/>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2F6E613" wp14:editId="54E52ADD">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76AA3075" wp14:editId="7A11F6FB">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211" w:name="_Toc312154921"/>
      <w:r>
        <w:rPr>
          <w:noProof/>
          <w:lang w:eastAsia="de-CH"/>
        </w:rPr>
        <mc:AlternateContent>
          <mc:Choice Requires="wps">
            <w:drawing>
              <wp:anchor distT="0" distB="0" distL="114300" distR="114300" simplePos="0" relativeHeight="251687936" behindDoc="0" locked="0" layoutInCell="1" allowOverlap="1" wp14:anchorId="1E3CEC67" wp14:editId="2245F09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722926" w:rsidRPr="00FA574F" w:rsidRDefault="00722926" w:rsidP="00722926">
                            <w:pPr>
                              <w:pStyle w:val="Caption"/>
                              <w:rPr>
                                <w:noProof/>
                                <w:sz w:val="20"/>
                                <w:szCs w:val="20"/>
                              </w:rPr>
                            </w:pPr>
                            <w:bookmarkStart w:id="212" w:name="_Toc312154922"/>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Details Abhängigkeiten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722926" w:rsidRPr="00FA574F" w:rsidRDefault="00722926" w:rsidP="00722926">
                      <w:pPr>
                        <w:pStyle w:val="Caption"/>
                        <w:rPr>
                          <w:noProof/>
                          <w:sz w:val="20"/>
                          <w:szCs w:val="20"/>
                        </w:rPr>
                      </w:pPr>
                      <w:bookmarkStart w:id="213" w:name="_Toc312154922"/>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Details Abhängigkeiten</w:t>
                      </w:r>
                      <w:bookmarkEnd w:id="213"/>
                    </w:p>
                  </w:txbxContent>
                </v:textbox>
                <w10:wrap type="square"/>
              </v:shape>
            </w:pict>
          </mc:Fallback>
        </mc:AlternateContent>
      </w:r>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Übersicht Abhängigkeiten mit Details</w:t>
      </w:r>
      <w:bookmarkEnd w:id="211"/>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702B2A57" wp14:editId="43043DD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214" w:name="_Toc312154923"/>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NDepend Dependency Graph</w:t>
      </w:r>
      <w:bookmarkEnd w:id="214"/>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722926">
      <w:pPr>
        <w:pStyle w:val="Heading3"/>
      </w:pPr>
      <w:bookmarkStart w:id="215" w:name="_Toc312154963"/>
      <w:r>
        <w:t>Interfaces</w:t>
      </w:r>
      <w:bookmarkEnd w:id="215"/>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t xml:space="preserve">Abbildung </w:t>
      </w:r>
      <w:r>
        <w:rPr>
          <w:noProof/>
        </w:rPr>
        <w:t>7</w:t>
      </w:r>
      <w:r>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14C66E01" wp14:editId="1B76D59C">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16" w:name="_Ref312062176"/>
      <w:bookmarkStart w:id="217" w:name="_Toc312154924"/>
      <w:r>
        <w:t xml:space="preserve">Abbildung </w:t>
      </w:r>
      <w:r w:rsidR="00ED35E0">
        <w:fldChar w:fldCharType="begin"/>
      </w:r>
      <w:r w:rsidR="00ED35E0">
        <w:instrText xml:space="preserve"> SEQ Abbildung \* ARABIC </w:instrText>
      </w:r>
      <w:r w:rsidR="00ED35E0">
        <w:fldChar w:fldCharType="separate"/>
      </w:r>
      <w:r>
        <w:rPr>
          <w:noProof/>
        </w:rPr>
        <w:t>8</w:t>
      </w:r>
      <w:r w:rsidR="00ED35E0">
        <w:rPr>
          <w:noProof/>
        </w:rPr>
        <w:fldChar w:fldCharType="end"/>
      </w:r>
      <w:r>
        <w:t xml:space="preserve"> - Übersicht Interfaces</w:t>
      </w:r>
      <w:bookmarkEnd w:id="216"/>
      <w:bookmarkEnd w:id="217"/>
    </w:p>
    <w:p w:rsidR="00722926" w:rsidRPr="00EB5075" w:rsidRDefault="00722926" w:rsidP="00722926">
      <w:r>
        <w:t>Die Interfaces werden nachfolgend genauer beschrieben.</w:t>
      </w:r>
    </w:p>
    <w:p w:rsidR="00722926" w:rsidRDefault="00722926" w:rsidP="00722926">
      <w:pPr>
        <w:pStyle w:val="Heading4"/>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8ED92D2" wp14:editId="0D265144">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218" w:name="_Toc312154925"/>
      <w:r>
        <w:t xml:space="preserve">Abbildung </w:t>
      </w:r>
      <w:r w:rsidR="00ED35E0">
        <w:fldChar w:fldCharType="begin"/>
      </w:r>
      <w:r w:rsidR="00ED35E0">
        <w:instrText xml:space="preserve"> SEQ Abbildung \* ARABIC </w:instrText>
      </w:r>
      <w:r w:rsidR="00ED35E0">
        <w:fldChar w:fldCharType="separate"/>
      </w:r>
      <w:r>
        <w:rPr>
          <w:noProof/>
        </w:rPr>
        <w:t>9</w:t>
      </w:r>
      <w:r w:rsidR="00ED35E0">
        <w:rPr>
          <w:noProof/>
        </w:rPr>
        <w:fldChar w:fldCharType="end"/>
      </w:r>
      <w:r>
        <w:t xml:space="preserve"> - Converter.Interfaces</w:t>
      </w:r>
      <w:bookmarkEnd w:id="218"/>
    </w:p>
    <w:p w:rsidR="00722926" w:rsidRDefault="00722926" w:rsidP="00722926">
      <w:pPr>
        <w:pStyle w:val="Heading4"/>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1208626A" wp14:editId="66B445A3">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219" w:name="_Toc312154926"/>
      <w:r>
        <w:t xml:space="preserve">Abbildung </w:t>
      </w:r>
      <w:r w:rsidR="00ED35E0">
        <w:fldChar w:fldCharType="begin"/>
      </w:r>
      <w:r w:rsidR="00ED35E0">
        <w:instrText xml:space="preserve"> SEQ Abbildung \* ARABIC </w:instrText>
      </w:r>
      <w:r w:rsidR="00ED35E0">
        <w:fldChar w:fldCharType="separate"/>
      </w:r>
      <w:r>
        <w:rPr>
          <w:noProof/>
        </w:rPr>
        <w:t>10</w:t>
      </w:r>
      <w:r w:rsidR="00ED35E0">
        <w:rPr>
          <w:noProof/>
        </w:rPr>
        <w:fldChar w:fldCharType="end"/>
      </w:r>
      <w:r>
        <w:t xml:space="preserve"> - </w:t>
      </w:r>
      <w:r>
        <w:rPr>
          <w:noProof/>
        </w:rPr>
        <w:t xml:space="preserve"> </w:t>
      </w:r>
      <w:r w:rsidRPr="000A0FC7">
        <w:rPr>
          <w:noProof/>
        </w:rPr>
        <w:t>Services.Interfaces</w:t>
      </w:r>
      <w:bookmarkEnd w:id="219"/>
    </w:p>
    <w:p w:rsidR="00722926" w:rsidRDefault="00722926" w:rsidP="00722926">
      <w:pPr>
        <w:pStyle w:val="Heading4"/>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2CE062D8" wp14:editId="373CD023">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220" w:name="_Toc312154927"/>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 </w:t>
      </w:r>
      <w:r w:rsidRPr="009D4D18">
        <w:t>Loader.Interfaces</w:t>
      </w:r>
      <w:bookmarkEnd w:id="220"/>
    </w:p>
    <w:p w:rsidR="00722926" w:rsidRDefault="00722926" w:rsidP="00722926">
      <w:pPr>
        <w:pStyle w:val="Heading3"/>
      </w:pPr>
      <w:bookmarkStart w:id="221" w:name="_Toc312154964"/>
      <w:r>
        <w:t>Implementation</w:t>
      </w:r>
      <w:bookmarkEnd w:id="221"/>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t xml:space="preserve">Abbildung </w:t>
      </w:r>
      <w:r>
        <w:rPr>
          <w:noProof/>
        </w:rPr>
        <w:t>11</w:t>
      </w:r>
      <w:r>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3309961F" wp14:editId="11D1011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222" w:name="_Ref312062942"/>
      <w:bookmarkStart w:id="223" w:name="_Toc312154928"/>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Implementation Übersicht</w:t>
      </w:r>
      <w:bookmarkEnd w:id="222"/>
      <w:bookmarkEnd w:id="223"/>
    </w:p>
    <w:p w:rsidR="00722926" w:rsidRDefault="00722926" w:rsidP="00722926">
      <w:pPr>
        <w:pStyle w:val="Heading4"/>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A22F944" wp14:editId="4AC1647E">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224" w:name="_Toc312154929"/>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Services.Loader</w:t>
      </w:r>
      <w:bookmarkEnd w:id="224"/>
    </w:p>
    <w:p w:rsidR="00722926" w:rsidRDefault="00722926" w:rsidP="00722926">
      <w:pPr>
        <w:pStyle w:val="Heading4"/>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783917DA" wp14:editId="4154FD7B">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225" w:name="_Toc312154930"/>
      <w:r>
        <w:t xml:space="preserve">Abbildung </w:t>
      </w:r>
      <w:r w:rsidR="00ED35E0">
        <w:fldChar w:fldCharType="begin"/>
      </w:r>
      <w:r w:rsidR="00ED35E0">
        <w:instrText xml:space="preserve"> SEQ Abbild</w:instrText>
      </w:r>
      <w:r w:rsidR="00ED35E0">
        <w:instrText xml:space="preserve">ung \* ARABIC </w:instrText>
      </w:r>
      <w:r w:rsidR="00ED35E0">
        <w:fldChar w:fldCharType="separate"/>
      </w:r>
      <w:r>
        <w:rPr>
          <w:noProof/>
        </w:rPr>
        <w:t>14</w:t>
      </w:r>
      <w:r w:rsidR="00ED35E0">
        <w:rPr>
          <w:noProof/>
        </w:rPr>
        <w:fldChar w:fldCharType="end"/>
      </w:r>
      <w:r>
        <w:t xml:space="preserve"> - Converter.Pdf</w:t>
      </w:r>
      <w:bookmarkEnd w:id="225"/>
    </w:p>
    <w:p w:rsidR="00722926" w:rsidRDefault="00722926" w:rsidP="00722926">
      <w:pPr>
        <w:pStyle w:val="Heading4"/>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748D381D" wp14:editId="68AEA7F8">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226" w:name="_Toc312154931"/>
      <w:r>
        <w:t xml:space="preserve">Abbildung </w:t>
      </w:r>
      <w:r w:rsidR="00ED35E0">
        <w:fldChar w:fldCharType="begin"/>
      </w:r>
      <w:r w:rsidR="00ED35E0">
        <w:instrText xml:space="preserve"> SEQ Abbildung \* ARABIC </w:instrText>
      </w:r>
      <w:r w:rsidR="00ED35E0">
        <w:fldChar w:fldCharType="separate"/>
      </w:r>
      <w:r>
        <w:rPr>
          <w:noProof/>
        </w:rPr>
        <w:t>15</w:t>
      </w:r>
      <w:r w:rsidR="00ED35E0">
        <w:rPr>
          <w:noProof/>
        </w:rPr>
        <w:fldChar w:fldCharType="end"/>
      </w:r>
      <w:r>
        <w:t xml:space="preserve"> - Preparer</w:t>
      </w:r>
      <w:bookmarkEnd w:id="226"/>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0F6EC39E" wp14:editId="275334CE">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27" w:name="_Toc312154932"/>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Sequenzdiagramm Preparer</w:t>
      </w:r>
      <w:bookmarkEnd w:id="227"/>
    </w:p>
    <w:p w:rsidR="00722926" w:rsidRDefault="00722926">
      <w:r>
        <w:br w:type="page"/>
      </w:r>
    </w:p>
    <w:p w:rsidR="00722926" w:rsidRDefault="00722926" w:rsidP="00722926">
      <w:pPr>
        <w:pStyle w:val="Heading4"/>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3E1D835A" wp14:editId="0D44D63C">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228" w:name="_Toc312154933"/>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Services</w:t>
      </w:r>
      <w:bookmarkEnd w:id="228"/>
    </w:p>
    <w:p w:rsidR="00722926" w:rsidRDefault="00722926">
      <w:r>
        <w:br w:type="page"/>
      </w:r>
    </w:p>
    <w:p w:rsidR="00722926" w:rsidRDefault="00722926" w:rsidP="00722926">
      <w:pPr>
        <w:pStyle w:val="Heading4"/>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24DB7AAA" wp14:editId="12FD8E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229" w:name="_Toc312154934"/>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UserInterface.Surface</w:t>
      </w:r>
      <w:bookmarkEnd w:id="229"/>
    </w:p>
    <w:p w:rsidR="00722926" w:rsidRDefault="00722926">
      <w:r>
        <w:br w:type="page"/>
      </w:r>
    </w:p>
    <w:p w:rsidR="00722926" w:rsidRDefault="00722926" w:rsidP="00722926">
      <w:pPr>
        <w:pStyle w:val="Heading4"/>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t>4.3</w:t>
      </w:r>
      <w:r>
        <w:fldChar w:fldCharType="end"/>
      </w:r>
      <w:r>
        <w:t xml:space="preserve"> </w:t>
      </w:r>
      <w:r>
        <w:fldChar w:fldCharType="begin"/>
      </w:r>
      <w:r>
        <w:instrText xml:space="preserve"> REF _Ref312072812 \h </w:instrText>
      </w:r>
      <w:r>
        <w:fldChar w:fldCharType="separate"/>
      </w:r>
      <w:r w:rsidRPr="00DF0555">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244E7838" wp14:editId="7166B6C9">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230" w:name="_Toc312154935"/>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ProjectFlip</w:t>
      </w:r>
      <w:bookmarkEnd w:id="230"/>
    </w:p>
    <w:p w:rsidR="00722926" w:rsidRDefault="00722926" w:rsidP="00722926">
      <w:pPr>
        <w:pStyle w:val="Heading2"/>
      </w:pPr>
      <w:bookmarkStart w:id="231" w:name="_Toc312154965"/>
      <w:r>
        <w:t>UI Design</w:t>
      </w:r>
      <w:bookmarkEnd w:id="231"/>
    </w:p>
    <w:p w:rsidR="00722926" w:rsidRDefault="00722926" w:rsidP="00722926">
      <w:pPr>
        <w:pStyle w:val="Heading3"/>
      </w:pPr>
      <w:bookmarkStart w:id="232" w:name="_Toc312154966"/>
      <w:r>
        <w:t>Allgemein</w:t>
      </w:r>
      <w:bookmarkEnd w:id="232"/>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722926">
      <w:pPr>
        <w:pStyle w:val="Heading3"/>
      </w:pPr>
      <w:bookmarkStart w:id="233" w:name="_Toc312154967"/>
      <w:r>
        <w:t>Unterteilung der Views</w:t>
      </w:r>
      <w:bookmarkEnd w:id="233"/>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722926">
      <w:pPr>
        <w:pStyle w:val="Heading4"/>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0C7F30F0" wp14:editId="06851AAB">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234" w:name="_Toc312154936"/>
      <w:r>
        <w:t xml:space="preserve">Abbildung </w:t>
      </w:r>
      <w:r w:rsidR="00ED35E0">
        <w:fldChar w:fldCharType="begin"/>
      </w:r>
      <w:r w:rsidR="00ED35E0">
        <w:instrText xml:space="preserve"> SEQ Abbildung \* ARABIC </w:instrText>
      </w:r>
      <w:r w:rsidR="00ED35E0">
        <w:fldChar w:fldCharType="separate"/>
      </w:r>
      <w:r>
        <w:rPr>
          <w:noProof/>
        </w:rPr>
        <w:t>20</w:t>
      </w:r>
      <w:r w:rsidR="00ED35E0">
        <w:rPr>
          <w:noProof/>
        </w:rPr>
        <w:fldChar w:fldCharType="end"/>
      </w:r>
      <w:r>
        <w:t xml:space="preserve"> - Übersicht</w:t>
      </w:r>
      <w:bookmarkEnd w:id="234"/>
    </w:p>
    <w:p w:rsidR="00722926" w:rsidRDefault="00722926" w:rsidP="00722926">
      <w:r>
        <w:t>Auf der linken Seite befindet sich der Filter. Auf der rechten Seite die Project Notes aufgelistet werden.</w:t>
      </w:r>
    </w:p>
    <w:p w:rsidR="00722926" w:rsidRDefault="00722926" w:rsidP="00722926">
      <w:pPr>
        <w:pStyle w:val="Heading4"/>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3B5CBD6E" wp14:editId="6FDBFE5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235" w:name="_Toc312154937"/>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Filter View</w:t>
      </w:r>
      <w:bookmarkEnd w:id="235"/>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t xml:space="preserve">Abbildung </w:t>
      </w:r>
      <w:r>
        <w:rPr>
          <w:noProof/>
        </w:rPr>
        <w:t>21</w:t>
      </w:r>
      <w:r>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65B990EB" wp14:editId="1AF9797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236" w:name="_Ref312073269"/>
      <w:bookmarkStart w:id="237" w:name="_Toc312154938"/>
      <w:r>
        <w:t xml:space="preserve">Abbildung </w:t>
      </w:r>
      <w:r w:rsidR="00ED35E0">
        <w:fldChar w:fldCharType="begin"/>
      </w:r>
      <w:r w:rsidR="00ED35E0">
        <w:instrText xml:space="preserve"> SEQ Abbildung \* ARABIC </w:instrText>
      </w:r>
      <w:r w:rsidR="00ED35E0">
        <w:fldChar w:fldCharType="separate"/>
      </w:r>
      <w:r>
        <w:rPr>
          <w:noProof/>
        </w:rPr>
        <w:t>22</w:t>
      </w:r>
      <w:r w:rsidR="00ED35E0">
        <w:rPr>
          <w:noProof/>
        </w:rPr>
        <w:fldChar w:fldCharType="end"/>
      </w:r>
      <w:r>
        <w:t xml:space="preserve"> - Gefilterte Übersicht</w:t>
      </w:r>
      <w:bookmarkEnd w:id="236"/>
      <w:bookmarkEnd w:id="237"/>
    </w:p>
    <w:p w:rsidR="00722926" w:rsidRDefault="00722926" w:rsidP="00722926">
      <w:pPr>
        <w:pStyle w:val="Heading4"/>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6FB67C63" wp14:editId="46CEC2D9">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238" w:name="_Toc312154939"/>
      <w:r>
        <w:t xml:space="preserve">Abbildung </w:t>
      </w:r>
      <w:r w:rsidR="00ED35E0">
        <w:fldChar w:fldCharType="begin"/>
      </w:r>
      <w:r w:rsidR="00ED35E0">
        <w:instrText xml:space="preserve"> SEQ Abbildung \* ARABIC </w:instrText>
      </w:r>
      <w:r w:rsidR="00ED35E0">
        <w:fldChar w:fldCharType="separate"/>
      </w:r>
      <w:r>
        <w:rPr>
          <w:noProof/>
        </w:rPr>
        <w:t>23</w:t>
      </w:r>
      <w:r w:rsidR="00ED35E0">
        <w:rPr>
          <w:noProof/>
        </w:rPr>
        <w:fldChar w:fldCharType="end"/>
      </w:r>
      <w:r>
        <w:t xml:space="preserve"> - Info View</w:t>
      </w:r>
      <w:bookmarkEnd w:id="238"/>
    </w:p>
    <w:p w:rsidR="00722926" w:rsidRDefault="00722926" w:rsidP="00722926">
      <w:pPr>
        <w:pStyle w:val="Heading4"/>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515D36E" wp14:editId="315CD936">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239" w:name="_Toc312154940"/>
      <w:r>
        <w:t xml:space="preserve">Abbildung </w:t>
      </w:r>
      <w:r w:rsidR="00ED35E0">
        <w:fldChar w:fldCharType="begin"/>
      </w:r>
      <w:r w:rsidR="00ED35E0">
        <w:instrText xml:space="preserve"> SEQ Abbildung \* ARABIC </w:instrText>
      </w:r>
      <w:r w:rsidR="00ED35E0">
        <w:fldChar w:fldCharType="separate"/>
      </w:r>
      <w:r>
        <w:rPr>
          <w:noProof/>
        </w:rPr>
        <w:t>24</w:t>
      </w:r>
      <w:r w:rsidR="00ED35E0">
        <w:rPr>
          <w:noProof/>
        </w:rPr>
        <w:fldChar w:fldCharType="end"/>
      </w:r>
      <w:r>
        <w:t xml:space="preserve"> - Detail View</w:t>
      </w:r>
      <w:bookmarkEnd w:id="239"/>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t xml:space="preserve">Abbildung </w:t>
      </w:r>
      <w:r>
        <w:rPr>
          <w:noProof/>
        </w:rPr>
        <w:t>24</w:t>
      </w:r>
      <w:r>
        <w:t xml:space="preserve"> - Detail View mit Zoom</w:t>
      </w:r>
      <w:r>
        <w:fldChar w:fldCharType="end"/>
      </w:r>
      <w:r>
        <w:t>).</w:t>
      </w:r>
    </w:p>
    <w:p w:rsidR="00722926" w:rsidRDefault="00722926" w:rsidP="00722926">
      <w:pPr>
        <w:keepNext/>
      </w:pPr>
      <w:r>
        <w:rPr>
          <w:noProof/>
          <w:lang w:eastAsia="de-CH"/>
        </w:rPr>
        <w:drawing>
          <wp:inline distT="0" distB="0" distL="0" distR="0" wp14:anchorId="5205B393" wp14:editId="3FC6E8C4">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240" w:name="_Ref312073577"/>
      <w:bookmarkStart w:id="241" w:name="_Toc312154941"/>
      <w:r>
        <w:t xml:space="preserve">Abbildung </w:t>
      </w:r>
      <w:r w:rsidR="00ED35E0">
        <w:fldChar w:fldCharType="begin"/>
      </w:r>
      <w:r w:rsidR="00ED35E0">
        <w:instrText xml:space="preserve"> SEQ Abbildung \* ARABIC </w:instrText>
      </w:r>
      <w:r w:rsidR="00ED35E0">
        <w:fldChar w:fldCharType="separate"/>
      </w:r>
      <w:r>
        <w:rPr>
          <w:noProof/>
        </w:rPr>
        <w:t>25</w:t>
      </w:r>
      <w:r w:rsidR="00ED35E0">
        <w:rPr>
          <w:noProof/>
        </w:rPr>
        <w:fldChar w:fldCharType="end"/>
      </w:r>
      <w:r>
        <w:t xml:space="preserve"> - Detail View mit Zoom</w:t>
      </w:r>
      <w:bookmarkEnd w:id="240"/>
      <w:bookmarkEnd w:id="241"/>
    </w:p>
    <w:p w:rsidR="00722926" w:rsidRDefault="00722926" w:rsidP="00722926">
      <w:pPr>
        <w:pStyle w:val="Heading2"/>
      </w:pPr>
      <w:bookmarkStart w:id="242" w:name="_Toc312154968"/>
      <w:r>
        <w:t>Prozesse und Threads</w:t>
      </w:r>
      <w:bookmarkEnd w:id="242"/>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722926">
      <w:pPr>
        <w:pStyle w:val="Heading3"/>
      </w:pPr>
      <w:bookmarkStart w:id="243" w:name="_Toc312154969"/>
      <w:r>
        <w:t>Konversation PDF zu XPS</w:t>
      </w:r>
      <w:bookmarkEnd w:id="243"/>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722926">
      <w:pPr>
        <w:pStyle w:val="Heading3"/>
      </w:pPr>
      <w:bookmarkStart w:id="244" w:name="_Toc312154970"/>
      <w:r>
        <w:t>Parallel Preparer</w:t>
      </w:r>
      <w:bookmarkEnd w:id="244"/>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722926">
      <w:pPr>
        <w:pStyle w:val="Heading3"/>
      </w:pPr>
      <w:bookmarkStart w:id="245" w:name="_Toc312154971"/>
      <w:r>
        <w:t>Asynchrones und verzögertes Laden des XPS Dokuments</w:t>
      </w:r>
      <w:bookmarkEnd w:id="245"/>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  (TODO: ref Sitzungsprotokoll). Zusätzlich wird eine Synchronisation benötigt, welche mit einem Lock auf das aktuelle Objekt realisiert wird.</w:t>
      </w:r>
    </w:p>
    <w:p w:rsidR="00722926" w:rsidRDefault="00722926">
      <w:r>
        <w:br w:type="page"/>
      </w:r>
    </w:p>
    <w:p w:rsidR="00722926" w:rsidRDefault="00722926" w:rsidP="00722926">
      <w:pPr>
        <w:pStyle w:val="Heading1"/>
      </w:pPr>
      <w:bookmarkStart w:id="246" w:name="_Toc312154972"/>
      <w:r>
        <w:lastRenderedPageBreak/>
        <w:t>Patterns</w:t>
      </w:r>
      <w:bookmarkEnd w:id="246"/>
    </w:p>
    <w:p w:rsidR="00722926" w:rsidRDefault="00722926" w:rsidP="00722926">
      <w:r>
        <w:t>Die drei wichtigsten Patterns, die angewendet wurden, sind MVVM, Flyweight und Dependency Injection mit Microsoft Unity.</w:t>
      </w:r>
    </w:p>
    <w:p w:rsidR="00722926" w:rsidRDefault="00722926" w:rsidP="00722926">
      <w:pPr>
        <w:pStyle w:val="Heading2"/>
      </w:pPr>
      <w:bookmarkStart w:id="247" w:name="_Ref311456471"/>
      <w:bookmarkStart w:id="248" w:name="_Toc312154973"/>
      <w:r>
        <w:t>MVVM</w:t>
      </w:r>
      <w:bookmarkEnd w:id="247"/>
      <w:bookmarkEnd w:id="248"/>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(TODO: ref) [</w:t>
      </w:r>
      <w:hyperlink r:id="rId86" w:history="1">
        <w:r>
          <w:rPr>
            <w:rStyle w:val="Hyperlink"/>
          </w:rPr>
          <w:t>http://msdn.microsoft.com/en-us/magazine/dd419663.aspx</w:t>
        </w:r>
      </w:hyperlink>
      <w:r>
        <w:t>] zu finden.</w:t>
      </w:r>
    </w:p>
    <w:p w:rsidR="00722926" w:rsidRDefault="00722926" w:rsidP="00722926">
      <w:pPr>
        <w:pStyle w:val="Heading2"/>
      </w:pPr>
      <w:bookmarkStart w:id="249" w:name="_Toc312154974"/>
      <w:r>
        <w:t>Flyweight</w:t>
      </w:r>
      <w:bookmarkEnd w:id="249"/>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722926">
      <w:pPr>
        <w:pStyle w:val="Heading2"/>
        <w:rPr>
          <w:lang w:val="en-US"/>
        </w:rPr>
      </w:pPr>
      <w:bookmarkStart w:id="250" w:name="_Ref312072805"/>
      <w:bookmarkStart w:id="251" w:name="_Ref312072812"/>
      <w:bookmarkStart w:id="252" w:name="_Toc312154975"/>
      <w:r w:rsidRPr="00E83E56">
        <w:rPr>
          <w:lang w:val="en-US"/>
        </w:rPr>
        <w:t>Dependency Injection mit Microsoft Unity</w:t>
      </w:r>
      <w:bookmarkEnd w:id="250"/>
      <w:bookmarkEnd w:id="251"/>
      <w:bookmarkEnd w:id="252"/>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F91ADE" w:rsidRDefault="00F91ADE" w:rsidP="00F91ADE"/>
    <w:tbl>
      <w:tblPr>
        <w:tblpPr w:leftFromText="187" w:rightFromText="187" w:horzAnchor="margin" w:tblpXSpec="center" w:tblpYSpec="bottom"/>
        <w:tblW w:w="4000" w:type="pct"/>
        <w:tblLook w:val="04A0" w:firstRow="1" w:lastRow="0" w:firstColumn="1" w:lastColumn="0" w:noHBand="0" w:noVBand="1"/>
      </w:tblPr>
      <w:tblGrid>
        <w:gridCol w:w="7442"/>
      </w:tblGrid>
      <w:tr w:rsidR="00F91ADE" w:rsidTr="006F09FA">
        <w:tc>
          <w:tcPr>
            <w:tcW w:w="7442" w:type="dxa"/>
            <w:tcMar>
              <w:top w:w="216" w:type="dxa"/>
              <w:left w:w="115" w:type="dxa"/>
              <w:bottom w:w="216" w:type="dxa"/>
              <w:right w:w="115" w:type="dxa"/>
            </w:tcMar>
          </w:tcPr>
          <w:p w:rsidR="00F91ADE" w:rsidRDefault="00F91ADE" w:rsidP="006F09FA">
            <w:pPr>
              <w:pStyle w:val="NoSpacing"/>
              <w:rPr>
                <w:color w:val="4F81BD" w:themeColor="accent1"/>
              </w:rPr>
            </w:pPr>
          </w:p>
          <w:p w:rsidR="00F91ADE" w:rsidRPr="000B1504" w:rsidRDefault="00F91ADE" w:rsidP="006F09FA">
            <w:pPr>
              <w:pStyle w:val="NoSpacing"/>
              <w:rPr>
                <w:color w:val="4F4F59"/>
              </w:rPr>
            </w:pPr>
            <w:r>
              <w:rPr>
                <w:color w:val="4F4F59"/>
              </w:rPr>
              <w:t xml:space="preserve">Elmer Lukas, Heidt Christina, </w:t>
            </w:r>
            <w:r w:rsidRPr="000B1504">
              <w:rPr>
                <w:color w:val="4F4F59"/>
              </w:rPr>
              <w:t>Treichler Delia</w:t>
            </w:r>
          </w:p>
          <w:p w:rsidR="00F91ADE" w:rsidRPr="000B1504" w:rsidRDefault="00F91ADE"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F91ADE" w:rsidRDefault="00F91ADE" w:rsidP="006F09FA">
            <w:pPr>
              <w:pStyle w:val="NoSpacing"/>
              <w:rPr>
                <w:color w:val="4F81BD" w:themeColor="accent1"/>
              </w:rPr>
            </w:pPr>
          </w:p>
        </w:tc>
      </w:tr>
    </w:tbl>
    <w:p w:rsidR="00F91ADE" w:rsidRDefault="00F91ADE" w:rsidP="00F91AD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F91ADE" w:rsidTr="006F09FA">
        <w:tc>
          <w:tcPr>
            <w:tcW w:w="7442" w:type="dxa"/>
            <w:tcMar>
              <w:top w:w="216" w:type="dxa"/>
              <w:left w:w="115" w:type="dxa"/>
              <w:bottom w:w="216" w:type="dxa"/>
              <w:right w:w="115" w:type="dxa"/>
            </w:tcMar>
          </w:tcPr>
          <w:p w:rsidR="00F91ADE" w:rsidRPr="00CD5CAB" w:rsidRDefault="00F91ADE"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F91ADE" w:rsidTr="006F09FA">
        <w:tc>
          <w:tcPr>
            <w:tcW w:w="7442" w:type="dxa"/>
          </w:tcPr>
          <w:p w:rsidR="00F91ADE" w:rsidRDefault="00F91ADE"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Prototype Perspective Wall</w:t>
            </w:r>
          </w:p>
        </w:tc>
      </w:tr>
      <w:tr w:rsidR="00F91ADE" w:rsidTr="006F09FA">
        <w:tc>
          <w:tcPr>
            <w:tcW w:w="7442" w:type="dxa"/>
            <w:tcMar>
              <w:top w:w="216" w:type="dxa"/>
              <w:left w:w="115" w:type="dxa"/>
              <w:bottom w:w="216" w:type="dxa"/>
              <w:right w:w="115" w:type="dxa"/>
            </w:tcMar>
          </w:tcPr>
          <w:p w:rsidR="00F91ADE" w:rsidRDefault="00F91ADE" w:rsidP="006F09FA">
            <w:pPr>
              <w:pStyle w:val="NoSpacing"/>
              <w:rPr>
                <w:rFonts w:asciiTheme="majorHAnsi" w:eastAsiaTheme="majorEastAsia" w:hAnsiTheme="majorHAnsi" w:cstheme="majorBidi"/>
              </w:rPr>
            </w:pPr>
          </w:p>
        </w:tc>
      </w:tr>
    </w:tbl>
    <w:p w:rsidR="00F91ADE" w:rsidRDefault="00F91ADE" w:rsidP="00F91ADE">
      <w:pPr>
        <w:rPr>
          <w:b/>
          <w:bCs/>
        </w:rPr>
      </w:pPr>
      <w:r>
        <w:rPr>
          <w:b/>
          <w:bCs/>
          <w:noProof/>
          <w:lang w:eastAsia="de-CH"/>
        </w:rPr>
        <w:drawing>
          <wp:anchor distT="0" distB="0" distL="114300" distR="114300" simplePos="0" relativeHeight="251689984"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ADE" w:rsidRPr="000C119B" w:rsidRDefault="00F91ADE" w:rsidP="00F91ADE">
      <w:pPr>
        <w:spacing w:after="0"/>
        <w:rPr>
          <w:b/>
          <w:bCs/>
        </w:rPr>
      </w:pPr>
      <w:r>
        <w:rPr>
          <w:b/>
          <w:bCs/>
        </w:rPr>
        <w:br w:type="page"/>
      </w:r>
    </w:p>
    <w:p w:rsidR="006F0882" w:rsidRDefault="006F0882" w:rsidP="00E711E0">
      <w:pPr>
        <w:pStyle w:val="Heading1"/>
      </w:pPr>
      <w:bookmarkStart w:id="253" w:name="_Toc311559466"/>
      <w:r>
        <w:lastRenderedPageBreak/>
        <w:t>Dokumentinformationen</w:t>
      </w:r>
      <w:bookmarkEnd w:id="25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E267A">
            <w:r>
              <w:t>Datum</w:t>
            </w:r>
          </w:p>
        </w:tc>
        <w:tc>
          <w:tcPr>
            <w:tcW w:w="993" w:type="dxa"/>
          </w:tcPr>
          <w:p w:rsidR="006F0882" w:rsidRDefault="006F0882" w:rsidP="00BE267A">
            <w:r>
              <w:t>Version</w:t>
            </w:r>
          </w:p>
        </w:tc>
        <w:tc>
          <w:tcPr>
            <w:tcW w:w="4674" w:type="dxa"/>
          </w:tcPr>
          <w:p w:rsidR="006F0882" w:rsidRDefault="006F0882" w:rsidP="00BE267A">
            <w:r>
              <w:t>Änderung</w:t>
            </w:r>
          </w:p>
        </w:tc>
        <w:tc>
          <w:tcPr>
            <w:tcW w:w="2303" w:type="dxa"/>
          </w:tcPr>
          <w:p w:rsidR="006F0882" w:rsidRDefault="006F0882" w:rsidP="00BE267A">
            <w:r>
              <w:t>Autor</w:t>
            </w:r>
          </w:p>
        </w:tc>
      </w:tr>
      <w:tr w:rsidR="006F0882" w:rsidRPr="00F9181E" w:rsidTr="00BE267A">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C36EAC">
            <w:pPr>
              <w:rPr>
                <w:b/>
              </w:rPr>
            </w:pPr>
            <w:r>
              <w:t>01.12</w:t>
            </w:r>
            <w:r w:rsidRPr="00F9181E">
              <w:t>.2011</w:t>
            </w:r>
          </w:p>
        </w:tc>
        <w:tc>
          <w:tcPr>
            <w:tcW w:w="993" w:type="dxa"/>
          </w:tcPr>
          <w:p w:rsidR="006F0882" w:rsidRPr="00F9181E" w:rsidRDefault="006F0882" w:rsidP="00BE267A">
            <w:r w:rsidRPr="00F9181E">
              <w:t>1.0</w:t>
            </w:r>
          </w:p>
        </w:tc>
        <w:tc>
          <w:tcPr>
            <w:tcW w:w="4674" w:type="dxa"/>
          </w:tcPr>
          <w:p w:rsidR="006F0882" w:rsidRPr="00F9181E" w:rsidRDefault="006F0882" w:rsidP="00BE267A">
            <w:r w:rsidRPr="00F9181E">
              <w:t>Erste Version des Dokuments</w:t>
            </w:r>
          </w:p>
        </w:tc>
        <w:tc>
          <w:tcPr>
            <w:tcW w:w="2303" w:type="dxa"/>
          </w:tcPr>
          <w:p w:rsidR="006F0882" w:rsidRPr="00F9181E" w:rsidRDefault="006F0882" w:rsidP="00BE267A">
            <w:r>
              <w:t>lelmer</w:t>
            </w:r>
          </w:p>
        </w:tc>
      </w:tr>
      <w:tr w:rsidR="006F0882" w:rsidRPr="00F9181E" w:rsidTr="00BE267A">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C36EAC">
            <w:r>
              <w:t>11.12.2011</w:t>
            </w:r>
          </w:p>
        </w:tc>
        <w:tc>
          <w:tcPr>
            <w:tcW w:w="993" w:type="dxa"/>
          </w:tcPr>
          <w:p w:rsidR="006F0882" w:rsidRPr="00F9181E" w:rsidRDefault="006F0882" w:rsidP="00BE267A">
            <w:r>
              <w:t>1.1</w:t>
            </w:r>
          </w:p>
        </w:tc>
        <w:tc>
          <w:tcPr>
            <w:tcW w:w="4674" w:type="dxa"/>
          </w:tcPr>
          <w:p w:rsidR="006F0882" w:rsidRPr="00F9181E" w:rsidRDefault="006F0882" w:rsidP="00BE267A">
            <w:r>
              <w:t>Weiter Dokumentiert, Bilder eingefügt</w:t>
            </w:r>
          </w:p>
        </w:tc>
        <w:tc>
          <w:tcPr>
            <w:tcW w:w="2303" w:type="dxa"/>
          </w:tcPr>
          <w:p w:rsidR="006F0882" w:rsidRDefault="006F0882" w:rsidP="00BE267A">
            <w:r>
              <w:t>lelmer</w:t>
            </w:r>
          </w:p>
        </w:tc>
      </w:tr>
      <w:tr w:rsidR="006F0882" w:rsidRPr="00F9181E" w:rsidTr="00610ACC">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A61B78">
            <w:r>
              <w:t>13.12.2011</w:t>
            </w:r>
          </w:p>
        </w:tc>
        <w:tc>
          <w:tcPr>
            <w:tcW w:w="993" w:type="dxa"/>
          </w:tcPr>
          <w:p w:rsidR="006F0882" w:rsidRPr="00F9181E" w:rsidRDefault="006F0882" w:rsidP="00610ACC">
            <w:r>
              <w:t>1.2</w:t>
            </w:r>
          </w:p>
        </w:tc>
        <w:tc>
          <w:tcPr>
            <w:tcW w:w="4674" w:type="dxa"/>
          </w:tcPr>
          <w:p w:rsidR="006F0882" w:rsidRPr="00F9181E" w:rsidRDefault="006F0882" w:rsidP="00610ACC">
            <w:r>
              <w:t>Abbildungsverzeichnis, Korrekturen</w:t>
            </w:r>
          </w:p>
        </w:tc>
        <w:tc>
          <w:tcPr>
            <w:tcW w:w="2303" w:type="dxa"/>
          </w:tcPr>
          <w:p w:rsidR="006F0882" w:rsidRDefault="006F0882" w:rsidP="00610ACC">
            <w:r>
              <w:t>dtreichl</w:t>
            </w:r>
          </w:p>
        </w:tc>
      </w:tr>
      <w:tr w:rsidR="006F0882" w:rsidRPr="00F9181E" w:rsidTr="00610ACC">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A61B78">
            <w:r>
              <w:t>20.12.2011</w:t>
            </w:r>
          </w:p>
        </w:tc>
        <w:tc>
          <w:tcPr>
            <w:tcW w:w="993" w:type="dxa"/>
          </w:tcPr>
          <w:p w:rsidR="006F0882" w:rsidRDefault="006F0882" w:rsidP="00610ACC">
            <w:r>
              <w:t>1.3</w:t>
            </w:r>
          </w:p>
        </w:tc>
        <w:tc>
          <w:tcPr>
            <w:tcW w:w="4674" w:type="dxa"/>
          </w:tcPr>
          <w:p w:rsidR="006F0882" w:rsidRDefault="006F0882" w:rsidP="001D5E35">
            <w:r>
              <w:t>Fokus und Kontext ergänzt</w:t>
            </w:r>
          </w:p>
        </w:tc>
        <w:tc>
          <w:tcPr>
            <w:tcW w:w="2303" w:type="dxa"/>
          </w:tcPr>
          <w:p w:rsidR="006F0882" w:rsidRDefault="006F0882" w:rsidP="00610ACC">
            <w:r>
              <w:t>lelmer</w:t>
            </w:r>
          </w:p>
        </w:tc>
      </w:tr>
      <w:tr w:rsidR="006F0882" w:rsidRPr="00F9181E" w:rsidTr="00610ACC">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A61B78">
            <w:r>
              <w:t>22.12.2011</w:t>
            </w:r>
          </w:p>
        </w:tc>
        <w:tc>
          <w:tcPr>
            <w:tcW w:w="993" w:type="dxa"/>
          </w:tcPr>
          <w:p w:rsidR="006F0882" w:rsidRDefault="006F0882" w:rsidP="00610ACC">
            <w:r>
              <w:t>1.4</w:t>
            </w:r>
          </w:p>
        </w:tc>
        <w:tc>
          <w:tcPr>
            <w:tcW w:w="4674" w:type="dxa"/>
          </w:tcPr>
          <w:p w:rsidR="006F0882" w:rsidRDefault="006F0882" w:rsidP="001D5E35">
            <w:r>
              <w:t>Korrekturen</w:t>
            </w:r>
          </w:p>
        </w:tc>
        <w:tc>
          <w:tcPr>
            <w:tcW w:w="2303" w:type="dxa"/>
          </w:tcPr>
          <w:p w:rsidR="006F0882" w:rsidRDefault="006F0882" w:rsidP="00610ACC">
            <w:r>
              <w:t>cheidt</w:t>
            </w:r>
          </w:p>
        </w:tc>
      </w:tr>
    </w:tbl>
    <w:p w:rsidR="006F0882" w:rsidRDefault="006F0882">
      <w:pPr>
        <w:rPr>
          <w:rFonts w:asciiTheme="majorHAnsi" w:hAnsiTheme="majorHAnsi"/>
          <w:b/>
          <w:bCs/>
          <w:color w:val="4F4F59"/>
          <w:spacing w:val="15"/>
          <w:sz w:val="24"/>
          <w:szCs w:val="22"/>
        </w:rPr>
      </w:pPr>
      <w:r>
        <w:br w:type="page"/>
      </w:r>
    </w:p>
    <w:p w:rsidR="006F0882" w:rsidRDefault="006F0882" w:rsidP="00D903AC">
      <w:pPr>
        <w:pStyle w:val="Heading1"/>
      </w:pPr>
      <w:bookmarkStart w:id="254" w:name="_Toc311559470"/>
      <w:r>
        <w:lastRenderedPageBreak/>
        <w:t>Übersicht</w:t>
      </w:r>
      <w:bookmarkEnd w:id="254"/>
    </w:p>
    <w:p w:rsidR="006F0882" w:rsidRDefault="006F0882" w:rsidP="00C36EAC">
      <w:pPr>
        <w:pStyle w:val="Heading2"/>
      </w:pPr>
      <w:bookmarkStart w:id="255" w:name="_Toc311559471"/>
      <w:r>
        <w:t>Problem</w:t>
      </w:r>
      <w:bookmarkEnd w:id="255"/>
    </w:p>
    <w:p w:rsidR="006F0882" w:rsidRDefault="006F0882" w:rsidP="00C36EAC">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C36EAC">
      <w:pPr>
        <w:pStyle w:val="Heading2"/>
      </w:pPr>
      <w:bookmarkStart w:id="256" w:name="_Toc311559472"/>
      <w:r>
        <w:t>Idee</w:t>
      </w:r>
      <w:bookmarkEnd w:id="256"/>
    </w:p>
    <w:p w:rsidR="006F0882" w:rsidRDefault="006F0882" w:rsidP="00A61B78">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Default="006F0882" w:rsidP="00C36EAC">
      <w:pPr>
        <w:pStyle w:val="Heading1"/>
      </w:pPr>
      <w:bookmarkStart w:id="257" w:name="_Toc311559473"/>
      <w:r>
        <w:lastRenderedPageBreak/>
        <w:t>Ansatz</w:t>
      </w:r>
      <w:bookmarkEnd w:id="257"/>
    </w:p>
    <w:p w:rsidR="006F0882" w:rsidRDefault="006F0882" w:rsidP="003808F8">
      <w:r>
        <w:t>Um eine Lösung erarbeiten zu können, wurde zuerst ein sehr genereller Ansatz gesucht. Dieser wurde dann während mehreren Schritten verfeinert. Nachfolgend wird das Vorgehen aufgezeigt.</w:t>
      </w:r>
    </w:p>
    <w:p w:rsidR="006F0882" w:rsidRDefault="006F0882" w:rsidP="00991C20">
      <w:pPr>
        <w:pStyle w:val="Heading2"/>
      </w:pPr>
      <w:bookmarkStart w:id="258" w:name="_Toc311559474"/>
      <w:r>
        <w:t>Genereller Ansatz</w:t>
      </w:r>
      <w:bookmarkEnd w:id="258"/>
    </w:p>
    <w:p w:rsidR="006F0882" w:rsidRDefault="006F0882" w:rsidP="00BC53CC">
      <w:r>
        <w:t>Als Grundlage wurde die Perspective Wall [chi91] genommen. Das sieht grundsätzlich folgendermassen aus:</w:t>
      </w:r>
    </w:p>
    <w:p w:rsidR="006F0882" w:rsidRDefault="006F0882" w:rsidP="00F65FD1">
      <w:pPr>
        <w:keepNext/>
      </w:pPr>
      <w:r>
        <w:rPr>
          <w:noProof/>
          <w:lang w:eastAsia="de-CH"/>
        </w:rPr>
        <w:drawing>
          <wp:inline distT="0" distB="0" distL="0" distR="0" wp14:anchorId="5E9477C2" wp14:editId="00C3381B">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330645"/>
                    </a:xfrm>
                    <a:prstGeom prst="rect">
                      <a:avLst/>
                    </a:prstGeom>
                  </pic:spPr>
                </pic:pic>
              </a:graphicData>
            </a:graphic>
          </wp:inline>
        </w:drawing>
      </w:r>
    </w:p>
    <w:p w:rsidR="006F0882" w:rsidRDefault="006F0882" w:rsidP="00F65FD1">
      <w:pPr>
        <w:pStyle w:val="Caption"/>
        <w:rPr>
          <w:noProof/>
        </w:rPr>
      </w:pPr>
      <w:bookmarkStart w:id="259" w:name="_Toc311544326"/>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Beispiel einer Perspective Wall</w:t>
      </w:r>
      <w:r>
        <w:rPr>
          <w:noProof/>
        </w:rPr>
        <w:t>, [chi91]</w:t>
      </w:r>
      <w:bookmarkEnd w:id="259"/>
    </w:p>
    <w:p w:rsidR="006F0882" w:rsidRDefault="006F0882" w:rsidP="00FD782B">
      <w:pPr>
        <w:pStyle w:val="Heading2"/>
      </w:pPr>
      <w:bookmarkStart w:id="260" w:name="_Toc311559475"/>
      <w:r>
        <w:t>Ausrichtung</w:t>
      </w:r>
      <w:bookmarkEnd w:id="260"/>
    </w:p>
    <w:p w:rsidR="006F0882" w:rsidRDefault="006F0882" w:rsidP="00FD782B">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0D7D29">
      <w:pPr>
        <w:keepNext/>
      </w:pPr>
      <w:r>
        <w:rPr>
          <w:noProof/>
          <w:lang w:eastAsia="de-CH"/>
        </w:rPr>
        <w:lastRenderedPageBreak/>
        <w:drawing>
          <wp:inline distT="0" distB="0" distL="0" distR="0" wp14:anchorId="3904EB31" wp14:editId="0CBF796A">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61" w:name="_Toc311544327"/>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Skizze 3D ohne Krümmung, 90 Grad gedreht</w:t>
      </w:r>
      <w:bookmarkEnd w:id="261"/>
    </w:p>
    <w:p w:rsidR="006F0882" w:rsidRDefault="006F0882" w:rsidP="0061691E">
      <w:pPr>
        <w:pStyle w:val="Heading2"/>
      </w:pPr>
      <w:bookmarkStart w:id="262" w:name="_Toc311559476"/>
      <w:r>
        <w:t>Anzahl Elemente und Krümmungen</w:t>
      </w:r>
      <w:bookmarkEnd w:id="262"/>
    </w:p>
    <w:p w:rsidR="006F0882" w:rsidRDefault="006F0882" w:rsidP="0061691E">
      <w:r>
        <w:t>Die originale Perspective Wall beschränkt sich auf drei verschiedene Darstellungen: der mittlere Teil ist flach und rechteckig dargestellt, während der rechte und linke Teil der Wall perspektivisch verzogen sind.</w:t>
      </w:r>
    </w:p>
    <w:p w:rsidR="006F0882" w:rsidRDefault="006F0882" w:rsidP="00FD782B">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0D7D29">
      <w:pPr>
        <w:keepNext/>
      </w:pPr>
      <w:r>
        <w:rPr>
          <w:noProof/>
          <w:lang w:eastAsia="de-CH"/>
        </w:rPr>
        <w:drawing>
          <wp:inline distT="0" distB="0" distL="0" distR="0" wp14:anchorId="02A401F6" wp14:editId="68EBE214">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63" w:name="_Toc311544328"/>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Skizze 3D mit Krümmung</w:t>
      </w:r>
      <w:bookmarkEnd w:id="263"/>
    </w:p>
    <w:p w:rsidR="006F0882" w:rsidRDefault="006F0882" w:rsidP="00FD782B">
      <w:pPr>
        <w:pStyle w:val="Heading2"/>
      </w:pPr>
      <w:bookmarkStart w:id="264" w:name="_Toc311559477"/>
      <w:r>
        <w:t>Ausblenden zu kleiner Project Notes</w:t>
      </w:r>
      <w:bookmarkEnd w:id="264"/>
    </w:p>
    <w:p w:rsidR="006F0882" w:rsidRDefault="006F0882" w:rsidP="00BC53CC">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Default="006F0882" w:rsidP="00C36EAC">
      <w:pPr>
        <w:pStyle w:val="Heading1"/>
      </w:pPr>
      <w:bookmarkStart w:id="265" w:name="_Toc311559478"/>
      <w:r>
        <w:lastRenderedPageBreak/>
        <w:t>Umsetzung</w:t>
      </w:r>
      <w:bookmarkEnd w:id="265"/>
    </w:p>
    <w:p w:rsidR="006F0882" w:rsidRDefault="006F0882" w:rsidP="00FB175A">
      <w:pPr>
        <w:pStyle w:val="Heading2"/>
      </w:pPr>
      <w:bookmarkStart w:id="266" w:name="_Toc311559479"/>
      <w:r>
        <w:t>Mathematische Grundlagen</w:t>
      </w:r>
      <w:bookmarkEnd w:id="266"/>
    </w:p>
    <w:p w:rsidR="006F0882" w:rsidRDefault="006F0882" w:rsidP="00914986">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914986">
      <w:r>
        <w:t>Skizziert sieht dies wie folgt aus:</w:t>
      </w:r>
    </w:p>
    <w:p w:rsidR="006F0882" w:rsidRDefault="006F0882" w:rsidP="000D7D29">
      <w:pPr>
        <w:keepNext/>
      </w:pPr>
      <w:r>
        <w:rPr>
          <w:noProof/>
          <w:lang w:eastAsia="de-CH"/>
        </w:rPr>
        <w:drawing>
          <wp:inline distT="0" distB="0" distL="0" distR="0" wp14:anchorId="3C4CFD73" wp14:editId="70A3E9A2">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0D7D29">
      <w:pPr>
        <w:pStyle w:val="Caption"/>
      </w:pPr>
      <w:bookmarkStart w:id="267" w:name="_Toc311544329"/>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Skizze 3D mit X, Y</w:t>
      </w:r>
      <w:bookmarkEnd w:id="267"/>
    </w:p>
    <w:p w:rsidR="006F0882" w:rsidRDefault="006F0882" w:rsidP="00914986">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ED35E0" w:rsidP="00914986">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914986">
      <w:r>
        <w:t>Wobei</w:t>
      </w:r>
    </w:p>
    <w:p w:rsidR="006F0882" w:rsidRDefault="006F0882" w:rsidP="00914986">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FB175A">
      <w:pPr>
        <w:pStyle w:val="Heading2"/>
      </w:pPr>
      <w:bookmarkStart w:id="268" w:name="_Toc311559480"/>
      <w:r>
        <w:lastRenderedPageBreak/>
        <w:t>Programmierung</w:t>
      </w:r>
      <w:bookmarkEnd w:id="268"/>
    </w:p>
    <w:p w:rsidR="006F0882" w:rsidRDefault="006F0882" w:rsidP="00D95A3F">
      <w:pPr>
        <w:pStyle w:val="Heading3"/>
      </w:pPr>
      <w:bookmarkStart w:id="269" w:name="_Toc311559481"/>
      <w:r>
        <w:t>Implementation</w:t>
      </w:r>
      <w:bookmarkEnd w:id="269"/>
    </w:p>
    <w:p w:rsidR="006F0882" w:rsidRDefault="006F0882" w:rsidP="00BE267A">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E267A">
      <w:r>
        <w:t>Die Logik wurde in verschiedene Komponenten aufgeteilt:</w:t>
      </w:r>
    </w:p>
    <w:p w:rsidR="006F0882" w:rsidRDefault="006F0882" w:rsidP="000D7D29">
      <w:pPr>
        <w:keepNext/>
      </w:pPr>
      <w:r>
        <w:rPr>
          <w:noProof/>
          <w:lang w:eastAsia="de-CH"/>
        </w:rPr>
        <w:drawing>
          <wp:inline distT="0" distB="0" distL="0" distR="0" wp14:anchorId="5B46E948" wp14:editId="4A704B8B">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0D7D29">
      <w:pPr>
        <w:pStyle w:val="Caption"/>
      </w:pPr>
      <w:bookmarkStart w:id="270" w:name="_Toc311544330"/>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Dependency Diagram 3D Komponenten</w:t>
      </w:r>
      <w:bookmarkEnd w:id="270"/>
    </w:p>
    <w:p w:rsidR="006F0882" w:rsidRDefault="006F0882" w:rsidP="000D7D29">
      <w:pPr>
        <w:rPr>
          <w:b/>
        </w:rPr>
      </w:pPr>
      <w:r>
        <w:rPr>
          <w:b/>
        </w:rPr>
        <w:t>Position3D</w:t>
      </w:r>
    </w:p>
    <w:p w:rsidR="006F0882" w:rsidRPr="009040D0" w:rsidRDefault="006F0882" w:rsidP="000D7D29">
      <w:r>
        <w:t>Ein Value Object, das eine 3D-Position speichert.</w:t>
      </w:r>
    </w:p>
    <w:p w:rsidR="006F0882" w:rsidRDefault="006F0882" w:rsidP="000D7D29">
      <w:pPr>
        <w:rPr>
          <w:b/>
        </w:rPr>
      </w:pPr>
      <w:r>
        <w:rPr>
          <w:b/>
        </w:rPr>
        <w:t>IPanel3DScaleFunction</w:t>
      </w:r>
    </w:p>
    <w:p w:rsidR="006F0882" w:rsidRDefault="006F0882" w:rsidP="000D7D29">
      <w:r>
        <w:t>Stellt das Interface zur Verfügung, welches eine ScaleFunction bieten muss.</w:t>
      </w:r>
    </w:p>
    <w:p w:rsidR="006F0882" w:rsidRPr="009534CB" w:rsidRDefault="006F0882" w:rsidP="000D7D29">
      <w:pPr>
        <w:rPr>
          <w:b/>
        </w:rPr>
      </w:pPr>
      <w:r w:rsidRPr="009534CB">
        <w:rPr>
          <w:b/>
        </w:rPr>
        <w:t>Panel3DLinearScaleFunction</w:t>
      </w:r>
    </w:p>
    <w:p w:rsidR="006F0882" w:rsidRPr="00371F74" w:rsidRDefault="006F0882" w:rsidP="009040D0">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9040D0">
      <w:pPr>
        <w:rPr>
          <w:b/>
        </w:rPr>
      </w:pPr>
      <w:r w:rsidRPr="009534CB">
        <w:rPr>
          <w:b/>
        </w:rPr>
        <w:t>Panel3DPositionCalculator</w:t>
      </w:r>
    </w:p>
    <w:p w:rsidR="006F0882" w:rsidRDefault="006F0882" w:rsidP="009040D0">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9040D0">
      <w:pPr>
        <w:rPr>
          <w:b/>
        </w:rPr>
      </w:pPr>
      <w:r>
        <w:rPr>
          <w:b/>
        </w:rPr>
        <w:t>Panel3DPositioner</w:t>
      </w:r>
    </w:p>
    <w:p w:rsidR="006F0882" w:rsidRDefault="006F0882" w:rsidP="009040D0">
      <w:r>
        <w:t>Der Positioner ist dafür verantwortlich, die einzelnen Elemente im Panel anzuordnen.</w:t>
      </w:r>
    </w:p>
    <w:p w:rsidR="006F0882" w:rsidRPr="000D7D29" w:rsidRDefault="006F0882" w:rsidP="009040D0">
      <w:pPr>
        <w:rPr>
          <w:b/>
        </w:rPr>
      </w:pPr>
      <w:r w:rsidRPr="000D7D29">
        <w:rPr>
          <w:b/>
        </w:rPr>
        <w:t>Panel3D</w:t>
      </w:r>
    </w:p>
    <w:p w:rsidR="006F0882" w:rsidRDefault="006F0882" w:rsidP="009040D0">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D95A3F">
      <w:pPr>
        <w:pStyle w:val="Heading3"/>
      </w:pPr>
      <w:bookmarkStart w:id="271" w:name="_Toc311559482"/>
      <w:r>
        <w:lastRenderedPageBreak/>
        <w:t>Resultat</w:t>
      </w:r>
      <w:bookmarkEnd w:id="271"/>
    </w:p>
    <w:p w:rsidR="006F0882" w:rsidRDefault="006F0882" w:rsidP="00D95A3F">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D95A3F">
      <w:r>
        <w:t>Hier ein Beispiel des Schlussresultates:</w:t>
      </w:r>
    </w:p>
    <w:p w:rsidR="006F0882" w:rsidRDefault="006F0882" w:rsidP="00A52DED">
      <w:pPr>
        <w:keepNext/>
        <w:jc w:val="center"/>
      </w:pPr>
      <w:r>
        <w:rPr>
          <w:noProof/>
          <w:lang w:eastAsia="de-CH"/>
        </w:rPr>
        <w:drawing>
          <wp:inline distT="0" distB="0" distL="0" distR="0" wp14:anchorId="19916C2C" wp14:editId="7AEF8BF4">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28504"/>
                    </a:xfrm>
                    <a:prstGeom prst="rect">
                      <a:avLst/>
                    </a:prstGeom>
                  </pic:spPr>
                </pic:pic>
              </a:graphicData>
            </a:graphic>
          </wp:inline>
        </w:drawing>
      </w:r>
    </w:p>
    <w:p w:rsidR="006F0882" w:rsidRDefault="006F0882" w:rsidP="00D95A3F">
      <w:pPr>
        <w:pStyle w:val="Caption"/>
        <w:jc w:val="center"/>
      </w:pPr>
      <w:bookmarkStart w:id="272" w:name="_Toc311544331"/>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Vollbild Ansicht</w:t>
      </w:r>
      <w:bookmarkEnd w:id="272"/>
    </w:p>
    <w:p w:rsidR="006F0882" w:rsidRDefault="006F0882">
      <w:pPr>
        <w:rPr>
          <w:rFonts w:asciiTheme="majorHAnsi" w:hAnsiTheme="majorHAnsi"/>
          <w:b/>
          <w:bCs/>
          <w:color w:val="4F4F59"/>
          <w:spacing w:val="15"/>
          <w:sz w:val="24"/>
          <w:szCs w:val="22"/>
        </w:rPr>
      </w:pPr>
      <w:r>
        <w:br w:type="page"/>
      </w:r>
    </w:p>
    <w:p w:rsidR="006F0882" w:rsidRDefault="006F0882" w:rsidP="00C36EAC">
      <w:pPr>
        <w:pStyle w:val="Heading1"/>
      </w:pPr>
      <w:bookmarkStart w:id="273" w:name="_Toc311559483"/>
      <w:r>
        <w:lastRenderedPageBreak/>
        <w:t>Weiterentwicklung</w:t>
      </w:r>
      <w:bookmarkEnd w:id="273"/>
    </w:p>
    <w:p w:rsidR="006F0882" w:rsidRDefault="006F0882" w:rsidP="00A52DED">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A52DED">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A52DED">
      <w:r>
        <w:t>Zusätzlich könnte für viele Elemente auch eine Virtualisierung der nicht sichtbaren Elemente in der Liste wichtig sein, da so die Performance gesteigert werden kann.</w:t>
      </w:r>
    </w:p>
    <w:p w:rsidR="006F0882" w:rsidRDefault="006F0882" w:rsidP="00A52DED">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Default="006F0882" w:rsidP="009307EE">
      <w:pPr>
        <w:pStyle w:val="Heading1"/>
      </w:pPr>
      <w:bookmarkStart w:id="274" w:name="_Toc311559484"/>
      <w:r>
        <w:lastRenderedPageBreak/>
        <w:t>Fazit</w:t>
      </w:r>
      <w:bookmarkEnd w:id="274"/>
    </w:p>
    <w:p w:rsidR="006F0882" w:rsidRDefault="006F0882" w:rsidP="009307E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9307E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9307E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6F0882" w:rsidRDefault="006F0882" w:rsidP="006F0882"/>
    <w:tbl>
      <w:tblPr>
        <w:tblpPr w:leftFromText="187" w:rightFromText="187" w:horzAnchor="margin" w:tblpXSpec="center" w:tblpYSpec="bottom"/>
        <w:tblW w:w="4000" w:type="pct"/>
        <w:tblLook w:val="04A0" w:firstRow="1" w:lastRow="0" w:firstColumn="1" w:lastColumn="0" w:noHBand="0" w:noVBand="1"/>
      </w:tblPr>
      <w:tblGrid>
        <w:gridCol w:w="7442"/>
      </w:tblGrid>
      <w:tr w:rsidR="006F0882" w:rsidTr="006F09FA">
        <w:tc>
          <w:tcPr>
            <w:tcW w:w="7442" w:type="dxa"/>
            <w:tcMar>
              <w:top w:w="216" w:type="dxa"/>
              <w:left w:w="115" w:type="dxa"/>
              <w:bottom w:w="216" w:type="dxa"/>
              <w:right w:w="115" w:type="dxa"/>
            </w:tcMar>
          </w:tcPr>
          <w:p w:rsidR="006F0882" w:rsidRDefault="006F0882" w:rsidP="006F09FA">
            <w:pPr>
              <w:pStyle w:val="NoSpacing"/>
              <w:rPr>
                <w:color w:val="4F81BD" w:themeColor="accent1"/>
              </w:rPr>
            </w:pPr>
          </w:p>
          <w:p w:rsidR="006F0882" w:rsidRPr="000B1504" w:rsidRDefault="006F0882" w:rsidP="006F09FA">
            <w:pPr>
              <w:pStyle w:val="NoSpacing"/>
              <w:rPr>
                <w:color w:val="4F4F59"/>
              </w:rPr>
            </w:pPr>
            <w:r>
              <w:rPr>
                <w:color w:val="4F4F59"/>
              </w:rPr>
              <w:t xml:space="preserve">Elmer Lukas, Heidt Christina, </w:t>
            </w:r>
            <w:r w:rsidRPr="000B1504">
              <w:rPr>
                <w:color w:val="4F4F59"/>
              </w:rPr>
              <w:t>Treichler Delia</w:t>
            </w:r>
          </w:p>
          <w:p w:rsidR="006F0882" w:rsidRPr="000B1504" w:rsidRDefault="006F0882"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6F0882" w:rsidRDefault="006F0882" w:rsidP="006F09FA">
            <w:pPr>
              <w:pStyle w:val="NoSpacing"/>
              <w:rPr>
                <w:color w:val="4F81BD" w:themeColor="accent1"/>
              </w:rPr>
            </w:pPr>
          </w:p>
        </w:tc>
      </w:tr>
    </w:tbl>
    <w:p w:rsidR="006F0882" w:rsidRDefault="006F0882" w:rsidP="006F088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F0882" w:rsidTr="006F09FA">
        <w:tc>
          <w:tcPr>
            <w:tcW w:w="7442" w:type="dxa"/>
            <w:tcMar>
              <w:top w:w="216" w:type="dxa"/>
              <w:left w:w="115" w:type="dxa"/>
              <w:bottom w:w="216" w:type="dxa"/>
              <w:right w:w="115" w:type="dxa"/>
            </w:tcMar>
          </w:tcPr>
          <w:p w:rsidR="006F0882" w:rsidRPr="00CD5CAB" w:rsidRDefault="006F0882"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F0882" w:rsidTr="006F09FA">
        <w:tc>
          <w:tcPr>
            <w:tcW w:w="7442" w:type="dxa"/>
          </w:tcPr>
          <w:p w:rsidR="006F0882" w:rsidRDefault="006F0882"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Realisierung &amp; Tests</w:t>
            </w:r>
          </w:p>
        </w:tc>
      </w:tr>
      <w:tr w:rsidR="006F0882" w:rsidTr="006F09FA">
        <w:tc>
          <w:tcPr>
            <w:tcW w:w="7442" w:type="dxa"/>
            <w:tcMar>
              <w:top w:w="216" w:type="dxa"/>
              <w:left w:w="115" w:type="dxa"/>
              <w:bottom w:w="216" w:type="dxa"/>
              <w:right w:w="115" w:type="dxa"/>
            </w:tcMar>
          </w:tcPr>
          <w:p w:rsidR="006F0882" w:rsidRDefault="006F0882" w:rsidP="006F09FA">
            <w:pPr>
              <w:pStyle w:val="NoSpacing"/>
              <w:rPr>
                <w:rFonts w:asciiTheme="majorHAnsi" w:eastAsiaTheme="majorEastAsia" w:hAnsiTheme="majorHAnsi" w:cstheme="majorBidi"/>
              </w:rPr>
            </w:pPr>
          </w:p>
        </w:tc>
      </w:tr>
    </w:tbl>
    <w:p w:rsidR="006F0882" w:rsidRDefault="006F0882" w:rsidP="006F0882">
      <w:pPr>
        <w:rPr>
          <w:b/>
          <w:bCs/>
        </w:rPr>
      </w:pPr>
      <w:r>
        <w:rPr>
          <w:b/>
          <w:bCs/>
          <w:noProof/>
          <w:lang w:eastAsia="de-CH"/>
        </w:rPr>
        <w:drawing>
          <wp:anchor distT="0" distB="0" distL="114300" distR="114300" simplePos="0" relativeHeight="25169203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882" w:rsidRPr="000C119B" w:rsidRDefault="006F0882" w:rsidP="006F0882">
      <w:pPr>
        <w:spacing w:after="0"/>
        <w:rPr>
          <w:b/>
          <w:bCs/>
        </w:rPr>
      </w:pPr>
      <w:r>
        <w:rPr>
          <w:b/>
          <w:bCs/>
        </w:rPr>
        <w:br w:type="page"/>
      </w:r>
    </w:p>
    <w:p w:rsidR="002468E7" w:rsidRDefault="002468E7" w:rsidP="00E711E0">
      <w:pPr>
        <w:pStyle w:val="Heading1"/>
      </w:pPr>
      <w:bookmarkStart w:id="275" w:name="_Toc312080540"/>
      <w:r>
        <w:lastRenderedPageBreak/>
        <w:t>Dokumentinformationen</w:t>
      </w:r>
      <w:bookmarkEnd w:id="275"/>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2D7CD9">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CD60B5">
            <w:r>
              <w:t>Datum</w:t>
            </w:r>
          </w:p>
        </w:tc>
        <w:tc>
          <w:tcPr>
            <w:tcW w:w="993" w:type="dxa"/>
          </w:tcPr>
          <w:p w:rsidR="002468E7" w:rsidRDefault="002468E7" w:rsidP="00CD60B5">
            <w:r>
              <w:t>Version</w:t>
            </w:r>
          </w:p>
        </w:tc>
        <w:tc>
          <w:tcPr>
            <w:tcW w:w="4674" w:type="dxa"/>
          </w:tcPr>
          <w:p w:rsidR="002468E7" w:rsidRDefault="002468E7" w:rsidP="00CD60B5">
            <w:r>
              <w:t>Änderung</w:t>
            </w:r>
          </w:p>
        </w:tc>
        <w:tc>
          <w:tcPr>
            <w:tcW w:w="2303" w:type="dxa"/>
          </w:tcPr>
          <w:p w:rsidR="002468E7" w:rsidRDefault="002468E7" w:rsidP="00CD60B5">
            <w:r>
              <w:t>Autor</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CD60B5">
            <w:pPr>
              <w:rPr>
                <w:b/>
              </w:rPr>
            </w:pPr>
            <w:r>
              <w:t>28.10</w:t>
            </w:r>
            <w:r w:rsidRPr="00F9181E">
              <w:t>.2011</w:t>
            </w:r>
          </w:p>
        </w:tc>
        <w:tc>
          <w:tcPr>
            <w:tcW w:w="993" w:type="dxa"/>
          </w:tcPr>
          <w:p w:rsidR="002468E7" w:rsidRPr="00F9181E" w:rsidRDefault="002468E7" w:rsidP="00CD60B5">
            <w:r w:rsidRPr="00F9181E">
              <w:t>1.0</w:t>
            </w:r>
          </w:p>
        </w:tc>
        <w:tc>
          <w:tcPr>
            <w:tcW w:w="4674" w:type="dxa"/>
          </w:tcPr>
          <w:p w:rsidR="002468E7" w:rsidRPr="00F9181E" w:rsidRDefault="002468E7" w:rsidP="00CD60B5">
            <w:r w:rsidRPr="00F9181E">
              <w:t>Erste Version des Dokuments</w:t>
            </w:r>
          </w:p>
        </w:tc>
        <w:tc>
          <w:tcPr>
            <w:tcW w:w="2303" w:type="dxa"/>
          </w:tcPr>
          <w:p w:rsidR="002468E7" w:rsidRPr="00F9181E" w:rsidRDefault="002468E7" w:rsidP="00CD60B5">
            <w:r>
              <w:t>cheidt</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31.10.2011</w:t>
            </w:r>
          </w:p>
        </w:tc>
        <w:tc>
          <w:tcPr>
            <w:tcW w:w="993" w:type="dxa"/>
          </w:tcPr>
          <w:p w:rsidR="002468E7" w:rsidRPr="00F9181E" w:rsidRDefault="002468E7" w:rsidP="00CD60B5">
            <w:r>
              <w:t>1.1</w:t>
            </w:r>
          </w:p>
        </w:tc>
        <w:tc>
          <w:tcPr>
            <w:tcW w:w="4674" w:type="dxa"/>
          </w:tcPr>
          <w:p w:rsidR="002468E7" w:rsidRPr="00F9181E" w:rsidRDefault="002468E7" w:rsidP="00CD60B5">
            <w:r>
              <w:t>Unit Tests hinzugefügt</w:t>
            </w:r>
          </w:p>
        </w:tc>
        <w:tc>
          <w:tcPr>
            <w:tcW w:w="2303" w:type="dxa"/>
          </w:tcPr>
          <w:p w:rsidR="002468E7" w:rsidRDefault="002468E7" w:rsidP="00CD60B5">
            <w:r>
              <w:t>lelmer</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CD60B5">
            <w:r>
              <w:t>14.11.2011</w:t>
            </w:r>
          </w:p>
        </w:tc>
        <w:tc>
          <w:tcPr>
            <w:tcW w:w="993" w:type="dxa"/>
          </w:tcPr>
          <w:p w:rsidR="002468E7" w:rsidRDefault="002468E7" w:rsidP="00CD60B5">
            <w:r>
              <w:t>1.2</w:t>
            </w:r>
          </w:p>
        </w:tc>
        <w:tc>
          <w:tcPr>
            <w:tcW w:w="4674" w:type="dxa"/>
          </w:tcPr>
          <w:p w:rsidR="002468E7" w:rsidRDefault="002468E7" w:rsidP="00CD60B5">
            <w:r>
              <w:t>System Tests Sprint 4 hinzugefügt</w:t>
            </w:r>
          </w:p>
        </w:tc>
        <w:tc>
          <w:tcPr>
            <w:tcW w:w="2303" w:type="dxa"/>
          </w:tcPr>
          <w:p w:rsidR="002468E7" w:rsidRDefault="002468E7" w:rsidP="00CD60B5">
            <w:r>
              <w:t>cheidt</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14.11.2011</w:t>
            </w:r>
          </w:p>
        </w:tc>
        <w:tc>
          <w:tcPr>
            <w:tcW w:w="993" w:type="dxa"/>
          </w:tcPr>
          <w:p w:rsidR="002468E7" w:rsidRDefault="002468E7" w:rsidP="00CD60B5">
            <w:r>
              <w:t>1.3</w:t>
            </w:r>
          </w:p>
        </w:tc>
        <w:tc>
          <w:tcPr>
            <w:tcW w:w="4674" w:type="dxa"/>
          </w:tcPr>
          <w:p w:rsidR="002468E7" w:rsidRDefault="002468E7" w:rsidP="00CD60B5">
            <w:r>
              <w:t>Unit Tests Sprint 4 hinzugefügt</w:t>
            </w:r>
          </w:p>
        </w:tc>
        <w:tc>
          <w:tcPr>
            <w:tcW w:w="2303" w:type="dxa"/>
          </w:tcPr>
          <w:p w:rsidR="002468E7" w:rsidRDefault="002468E7" w:rsidP="00CD60B5">
            <w:r>
              <w:t>dtreichl</w:t>
            </w:r>
          </w:p>
        </w:tc>
      </w:tr>
      <w:tr w:rsidR="002468E7" w:rsidRPr="00F9181E" w:rsidTr="002D7CD9">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CD60B5">
            <w:r>
              <w:t>28.11.2011</w:t>
            </w:r>
          </w:p>
        </w:tc>
        <w:tc>
          <w:tcPr>
            <w:tcW w:w="993" w:type="dxa"/>
          </w:tcPr>
          <w:p w:rsidR="002468E7" w:rsidRDefault="002468E7" w:rsidP="00CD60B5">
            <w:r>
              <w:t>1.4</w:t>
            </w:r>
          </w:p>
        </w:tc>
        <w:tc>
          <w:tcPr>
            <w:tcW w:w="4674" w:type="dxa"/>
          </w:tcPr>
          <w:p w:rsidR="002468E7" w:rsidRDefault="002468E7" w:rsidP="00BE6976">
            <w:r>
              <w:t>Unit&amp;System Tests Sprint 5 hinzugefügt</w:t>
            </w:r>
          </w:p>
        </w:tc>
        <w:tc>
          <w:tcPr>
            <w:tcW w:w="2303" w:type="dxa"/>
          </w:tcPr>
          <w:p w:rsidR="002468E7" w:rsidRDefault="002468E7" w:rsidP="00180678">
            <w:r>
              <w:t>dtreichl</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05.12.2011</w:t>
            </w:r>
          </w:p>
        </w:tc>
        <w:tc>
          <w:tcPr>
            <w:tcW w:w="993" w:type="dxa"/>
          </w:tcPr>
          <w:p w:rsidR="002468E7" w:rsidRDefault="002468E7" w:rsidP="00CD60B5">
            <w:r>
              <w:t>1.5</w:t>
            </w:r>
          </w:p>
        </w:tc>
        <w:tc>
          <w:tcPr>
            <w:tcW w:w="4674" w:type="dxa"/>
          </w:tcPr>
          <w:p w:rsidR="002468E7" w:rsidRDefault="002468E7" w:rsidP="00BE6976">
            <w:r>
              <w:t>Usability Test hinzugefügt</w:t>
            </w:r>
          </w:p>
        </w:tc>
        <w:tc>
          <w:tcPr>
            <w:tcW w:w="2303" w:type="dxa"/>
          </w:tcPr>
          <w:p w:rsidR="002468E7" w:rsidRDefault="002468E7" w:rsidP="00180678">
            <w:r>
              <w:t>cheidt</w:t>
            </w:r>
          </w:p>
        </w:tc>
      </w:tr>
      <w:tr w:rsidR="002468E7" w:rsidRPr="00F9181E" w:rsidTr="00A177BD">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A177BD">
            <w:r>
              <w:t>11.12.2011</w:t>
            </w:r>
          </w:p>
        </w:tc>
        <w:tc>
          <w:tcPr>
            <w:tcW w:w="993" w:type="dxa"/>
          </w:tcPr>
          <w:p w:rsidR="002468E7" w:rsidRDefault="002468E7" w:rsidP="00A177BD">
            <w:r>
              <w:t>1.6</w:t>
            </w:r>
          </w:p>
        </w:tc>
        <w:tc>
          <w:tcPr>
            <w:tcW w:w="4674" w:type="dxa"/>
          </w:tcPr>
          <w:p w:rsidR="002468E7" w:rsidRDefault="002468E7" w:rsidP="00A177BD">
            <w:r>
              <w:t>Test Sprint 6 hinzugefügt</w:t>
            </w:r>
          </w:p>
        </w:tc>
        <w:tc>
          <w:tcPr>
            <w:tcW w:w="2303" w:type="dxa"/>
          </w:tcPr>
          <w:p w:rsidR="002468E7" w:rsidRDefault="002468E7" w:rsidP="00A177BD">
            <w:r>
              <w:t>lelmer</w:t>
            </w:r>
          </w:p>
        </w:tc>
      </w:tr>
      <w:tr w:rsidR="002468E7" w:rsidRPr="00F9181E" w:rsidTr="002D7CD9">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CD60B5">
            <w:r>
              <w:t>11.12.2011</w:t>
            </w:r>
          </w:p>
        </w:tc>
        <w:tc>
          <w:tcPr>
            <w:tcW w:w="993" w:type="dxa"/>
          </w:tcPr>
          <w:p w:rsidR="002468E7" w:rsidRDefault="002468E7" w:rsidP="00CD60B5">
            <w:r>
              <w:t>1.7</w:t>
            </w:r>
          </w:p>
        </w:tc>
        <w:tc>
          <w:tcPr>
            <w:tcW w:w="4674" w:type="dxa"/>
          </w:tcPr>
          <w:p w:rsidR="002468E7" w:rsidRDefault="002468E7" w:rsidP="00BE6976">
            <w:r>
              <w:t>Betriebs- und Installationskonzept</w:t>
            </w:r>
          </w:p>
        </w:tc>
        <w:tc>
          <w:tcPr>
            <w:tcW w:w="2303" w:type="dxa"/>
          </w:tcPr>
          <w:p w:rsidR="002468E7" w:rsidRDefault="002468E7" w:rsidP="00180678">
            <w:r>
              <w:t>lelmer</w:t>
            </w:r>
          </w:p>
        </w:tc>
      </w:tr>
      <w:tr w:rsidR="002468E7" w:rsidRPr="00F9181E" w:rsidTr="002B147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02337D">
            <w:r>
              <w:t>12.12.2011</w:t>
            </w:r>
          </w:p>
        </w:tc>
        <w:tc>
          <w:tcPr>
            <w:tcW w:w="993" w:type="dxa"/>
          </w:tcPr>
          <w:p w:rsidR="002468E7" w:rsidRDefault="002468E7" w:rsidP="002B147E">
            <w:r>
              <w:t>1.8</w:t>
            </w:r>
          </w:p>
        </w:tc>
        <w:tc>
          <w:tcPr>
            <w:tcW w:w="4674" w:type="dxa"/>
          </w:tcPr>
          <w:p w:rsidR="002468E7" w:rsidRDefault="002468E7" w:rsidP="002B147E">
            <w:r w:rsidRPr="00573DF3">
              <w:t>Code Qualität</w:t>
            </w:r>
            <w:r>
              <w:t>, Review</w:t>
            </w:r>
          </w:p>
        </w:tc>
        <w:tc>
          <w:tcPr>
            <w:tcW w:w="2303" w:type="dxa"/>
          </w:tcPr>
          <w:p w:rsidR="002468E7" w:rsidRDefault="002468E7" w:rsidP="002B147E">
            <w:r>
              <w:t>dtreichl</w:t>
            </w:r>
          </w:p>
        </w:tc>
      </w:tr>
      <w:tr w:rsidR="002468E7" w:rsidRPr="00F9181E" w:rsidTr="002B147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0F0E80">
            <w:r>
              <w:t>16.12.2011</w:t>
            </w:r>
          </w:p>
        </w:tc>
        <w:tc>
          <w:tcPr>
            <w:tcW w:w="993" w:type="dxa"/>
          </w:tcPr>
          <w:p w:rsidR="002468E7" w:rsidRDefault="002468E7" w:rsidP="002B147E">
            <w:r>
              <w:t>1.9</w:t>
            </w:r>
          </w:p>
        </w:tc>
        <w:tc>
          <w:tcPr>
            <w:tcW w:w="4674" w:type="dxa"/>
          </w:tcPr>
          <w:p w:rsidR="002468E7" w:rsidRPr="00573DF3" w:rsidRDefault="002468E7" w:rsidP="002B147E">
            <w:r>
              <w:t>Code Metriken, Code Reviews, Tests Sprint 7</w:t>
            </w:r>
          </w:p>
        </w:tc>
        <w:tc>
          <w:tcPr>
            <w:tcW w:w="2303" w:type="dxa"/>
          </w:tcPr>
          <w:p w:rsidR="002468E7" w:rsidRDefault="002468E7" w:rsidP="002B147E">
            <w:r>
              <w:t>lelmer</w:t>
            </w:r>
          </w:p>
        </w:tc>
      </w:tr>
      <w:tr w:rsidR="002468E7" w:rsidRPr="00F9181E" w:rsidTr="009C1DC4">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9C1DC4">
            <w:r>
              <w:t>19.12.2011</w:t>
            </w:r>
          </w:p>
        </w:tc>
        <w:tc>
          <w:tcPr>
            <w:tcW w:w="993" w:type="dxa"/>
          </w:tcPr>
          <w:p w:rsidR="002468E7" w:rsidRDefault="002468E7" w:rsidP="009C1DC4">
            <w:r>
              <w:t>1.10</w:t>
            </w:r>
          </w:p>
        </w:tc>
        <w:tc>
          <w:tcPr>
            <w:tcW w:w="4674" w:type="dxa"/>
          </w:tcPr>
          <w:p w:rsidR="002468E7" w:rsidRDefault="002468E7" w:rsidP="009C1DC4">
            <w:r>
              <w:t>Review</w:t>
            </w:r>
          </w:p>
        </w:tc>
        <w:tc>
          <w:tcPr>
            <w:tcW w:w="2303" w:type="dxa"/>
          </w:tcPr>
          <w:p w:rsidR="002468E7" w:rsidRDefault="002468E7" w:rsidP="009C1DC4">
            <w:r>
              <w:t>cheidt</w:t>
            </w:r>
          </w:p>
        </w:tc>
      </w:tr>
      <w:tr w:rsidR="002468E7" w:rsidRPr="00F9181E" w:rsidTr="002B147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0F0E80">
            <w:r>
              <w:t>19.12.2011</w:t>
            </w:r>
          </w:p>
        </w:tc>
        <w:tc>
          <w:tcPr>
            <w:tcW w:w="993" w:type="dxa"/>
          </w:tcPr>
          <w:p w:rsidR="002468E7" w:rsidRDefault="002468E7" w:rsidP="002B147E">
            <w:r>
              <w:t>1.11</w:t>
            </w:r>
          </w:p>
        </w:tc>
        <w:tc>
          <w:tcPr>
            <w:tcW w:w="4674" w:type="dxa"/>
          </w:tcPr>
          <w:p w:rsidR="002468E7" w:rsidRDefault="002468E7" w:rsidP="002B147E">
            <w:r>
              <w:t>Review</w:t>
            </w:r>
          </w:p>
        </w:tc>
        <w:tc>
          <w:tcPr>
            <w:tcW w:w="2303" w:type="dxa"/>
          </w:tcPr>
          <w:p w:rsidR="002468E7" w:rsidRDefault="002468E7" w:rsidP="002B147E">
            <w:r>
              <w:t>dtreichl</w:t>
            </w:r>
          </w:p>
        </w:tc>
      </w:tr>
      <w:tr w:rsidR="002468E7" w:rsidRPr="00F9181E" w:rsidTr="002B147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0F0E80">
            <w:r>
              <w:t>21.12.2011</w:t>
            </w:r>
          </w:p>
        </w:tc>
        <w:tc>
          <w:tcPr>
            <w:tcW w:w="993" w:type="dxa"/>
          </w:tcPr>
          <w:p w:rsidR="002468E7" w:rsidRDefault="002468E7" w:rsidP="002B147E">
            <w:r>
              <w:t>1.12</w:t>
            </w:r>
          </w:p>
        </w:tc>
        <w:tc>
          <w:tcPr>
            <w:tcW w:w="4674" w:type="dxa"/>
          </w:tcPr>
          <w:p w:rsidR="002468E7" w:rsidRDefault="002468E7" w:rsidP="002B147E">
            <w:r>
              <w:t>Korrekturen</w:t>
            </w:r>
          </w:p>
        </w:tc>
        <w:tc>
          <w:tcPr>
            <w:tcW w:w="2303" w:type="dxa"/>
          </w:tcPr>
          <w:p w:rsidR="002468E7" w:rsidRDefault="002468E7" w:rsidP="002B147E">
            <w:r>
              <w:t>cheidt</w:t>
            </w:r>
          </w:p>
        </w:tc>
      </w:tr>
    </w:tbl>
    <w:p w:rsidR="002468E7" w:rsidRDefault="002468E7">
      <w:pPr>
        <w:rPr>
          <w:rFonts w:asciiTheme="majorHAnsi" w:hAnsiTheme="majorHAnsi"/>
          <w:b/>
          <w:bCs/>
          <w:color w:val="4F4F59"/>
          <w:spacing w:val="15"/>
          <w:sz w:val="24"/>
          <w:szCs w:val="22"/>
        </w:rPr>
      </w:pPr>
      <w:r>
        <w:br w:type="page"/>
      </w:r>
    </w:p>
    <w:p w:rsidR="002468E7" w:rsidRDefault="002468E7" w:rsidP="0080374B">
      <w:pPr>
        <w:pStyle w:val="Heading1"/>
      </w:pPr>
      <w:bookmarkStart w:id="276" w:name="_Toc312080545"/>
      <w:r>
        <w:lastRenderedPageBreak/>
        <w:t>Tests</w:t>
      </w:r>
      <w:bookmarkEnd w:id="276"/>
    </w:p>
    <w:p w:rsidR="002468E7" w:rsidRDefault="002468E7" w:rsidP="00EE203B">
      <w:pPr>
        <w:pStyle w:val="Heading2"/>
      </w:pPr>
      <w:bookmarkStart w:id="277" w:name="_Ref311817440"/>
      <w:bookmarkStart w:id="278" w:name="_Ref311817445"/>
      <w:bookmarkStart w:id="279" w:name="_Toc312080546"/>
      <w:r>
        <w:t>Unit Tests</w:t>
      </w:r>
      <w:bookmarkEnd w:id="277"/>
      <w:bookmarkEnd w:id="278"/>
      <w:bookmarkEnd w:id="279"/>
    </w:p>
    <w:p w:rsidR="002468E7" w:rsidRDefault="002468E7" w:rsidP="00EE203B">
      <w:r>
        <w:t>Die untenstehenden Unit Tests wurden für im jeweiligen Sprint geschrieben und durchgeführt.</w:t>
      </w:r>
    </w:p>
    <w:p w:rsidR="002468E7" w:rsidRDefault="002468E7" w:rsidP="00A21228">
      <w:pPr>
        <w:pStyle w:val="Heading3"/>
      </w:pPr>
      <w:bookmarkStart w:id="280" w:name="_Toc312080547"/>
      <w:r>
        <w:t>Sprint 3</w:t>
      </w:r>
      <w:bookmarkEnd w:id="280"/>
    </w:p>
    <w:p w:rsidR="002468E7" w:rsidRDefault="002468E7" w:rsidP="00A21228">
      <w:pPr>
        <w:keepNext/>
      </w:pPr>
      <w:r>
        <w:rPr>
          <w:noProof/>
          <w:lang w:eastAsia="de-CH"/>
        </w:rPr>
        <w:drawing>
          <wp:inline distT="0" distB="0" distL="0" distR="0" wp14:anchorId="4CFA4CF8" wp14:editId="396791C6">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05475" cy="2724150"/>
                    </a:xfrm>
                    <a:prstGeom prst="rect">
                      <a:avLst/>
                    </a:prstGeom>
                  </pic:spPr>
                </pic:pic>
              </a:graphicData>
            </a:graphic>
          </wp:inline>
        </w:drawing>
      </w:r>
    </w:p>
    <w:p w:rsidR="002468E7" w:rsidRDefault="002468E7" w:rsidP="00A21228">
      <w:pPr>
        <w:pStyle w:val="Caption"/>
      </w:pPr>
      <w:bookmarkStart w:id="281" w:name="_Toc312080602"/>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Unit Tests 31.10.2011</w:t>
      </w:r>
      <w:bookmarkEnd w:id="281"/>
    </w:p>
    <w:p w:rsidR="002468E7" w:rsidRDefault="002468E7" w:rsidP="00EE203B">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D7208">
      <w:pPr>
        <w:keepNext/>
      </w:pPr>
      <w:r>
        <w:rPr>
          <w:noProof/>
          <w:lang w:eastAsia="de-CH"/>
        </w:rPr>
        <w:drawing>
          <wp:inline distT="0" distB="0" distL="0" distR="0" wp14:anchorId="55501DF0" wp14:editId="7D996530">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1727200"/>
                    </a:xfrm>
                    <a:prstGeom prst="rect">
                      <a:avLst/>
                    </a:prstGeom>
                  </pic:spPr>
                </pic:pic>
              </a:graphicData>
            </a:graphic>
          </wp:inline>
        </w:drawing>
      </w:r>
    </w:p>
    <w:p w:rsidR="002468E7" w:rsidRDefault="002468E7" w:rsidP="00BD7208">
      <w:pPr>
        <w:pStyle w:val="Caption"/>
      </w:pPr>
      <w:bookmarkStart w:id="282" w:name="_Toc31208060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Test Coverage 31.10.2011</w:t>
      </w:r>
      <w:bookmarkEnd w:id="282"/>
    </w:p>
    <w:p w:rsidR="002468E7" w:rsidRDefault="002468E7" w:rsidP="00BD7208">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142E23">
      <w:pPr>
        <w:pStyle w:val="Heading3"/>
      </w:pPr>
      <w:bookmarkStart w:id="283" w:name="_Toc312080548"/>
      <w:r>
        <w:lastRenderedPageBreak/>
        <w:t>Sprint 4</w:t>
      </w:r>
      <w:bookmarkEnd w:id="283"/>
    </w:p>
    <w:p w:rsidR="002468E7" w:rsidRDefault="002468E7" w:rsidP="00E34186">
      <w:pPr>
        <w:keepNext/>
      </w:pPr>
      <w:r>
        <w:rPr>
          <w:noProof/>
          <w:lang w:eastAsia="de-CH"/>
        </w:rPr>
        <w:drawing>
          <wp:inline distT="0" distB="0" distL="0" distR="0" wp14:anchorId="00CBDCF3" wp14:editId="27E80928">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87089" cy="5324011"/>
                    </a:xfrm>
                    <a:prstGeom prst="rect">
                      <a:avLst/>
                    </a:prstGeom>
                  </pic:spPr>
                </pic:pic>
              </a:graphicData>
            </a:graphic>
          </wp:inline>
        </w:drawing>
      </w:r>
    </w:p>
    <w:p w:rsidR="002468E7" w:rsidRDefault="002468E7" w:rsidP="00E34186">
      <w:pPr>
        <w:pStyle w:val="Caption"/>
      </w:pPr>
      <w:bookmarkStart w:id="284" w:name="_Toc312080604"/>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Unit Tests 15.11.2011</w:t>
      </w:r>
      <w:bookmarkEnd w:id="284"/>
    </w:p>
    <w:p w:rsidR="002468E7" w:rsidRDefault="002468E7" w:rsidP="00142E23"/>
    <w:p w:rsidR="002468E7" w:rsidRDefault="002468E7" w:rsidP="00E34186">
      <w:pPr>
        <w:keepNext/>
      </w:pPr>
      <w:r>
        <w:rPr>
          <w:noProof/>
          <w:lang w:eastAsia="de-CH"/>
        </w:rPr>
        <w:drawing>
          <wp:inline distT="0" distB="0" distL="0" distR="0" wp14:anchorId="0BB403D3" wp14:editId="14036ECA">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2829" cy="1245733"/>
                    </a:xfrm>
                    <a:prstGeom prst="rect">
                      <a:avLst/>
                    </a:prstGeom>
                  </pic:spPr>
                </pic:pic>
              </a:graphicData>
            </a:graphic>
          </wp:inline>
        </w:drawing>
      </w:r>
    </w:p>
    <w:p w:rsidR="002468E7" w:rsidRPr="00142E23" w:rsidRDefault="002468E7" w:rsidP="00E34186">
      <w:pPr>
        <w:pStyle w:val="Caption"/>
      </w:pPr>
      <w:bookmarkStart w:id="285" w:name="_Toc312080605"/>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Test Coverage 15.11.2011</w:t>
      </w:r>
      <w:bookmarkEnd w:id="285"/>
    </w:p>
    <w:p w:rsidR="002468E7" w:rsidRDefault="002468E7">
      <w:pPr>
        <w:rPr>
          <w:color w:val="4F4F59"/>
          <w:spacing w:val="15"/>
          <w:sz w:val="22"/>
          <w:szCs w:val="22"/>
        </w:rPr>
      </w:pPr>
      <w:r>
        <w:br w:type="page"/>
      </w:r>
    </w:p>
    <w:p w:rsidR="002468E7" w:rsidRDefault="002468E7" w:rsidP="00BE6976">
      <w:pPr>
        <w:pStyle w:val="Heading3"/>
      </w:pPr>
      <w:bookmarkStart w:id="286" w:name="_Toc312080549"/>
      <w:r>
        <w:lastRenderedPageBreak/>
        <w:t>Sprint 5</w:t>
      </w:r>
      <w:bookmarkEnd w:id="286"/>
    </w:p>
    <w:p w:rsidR="002468E7" w:rsidRDefault="002468E7" w:rsidP="00080F4B">
      <w:pPr>
        <w:keepNext/>
      </w:pPr>
      <w:r>
        <w:rPr>
          <w:noProof/>
          <w:lang w:eastAsia="de-CH"/>
        </w:rPr>
        <w:drawing>
          <wp:inline distT="0" distB="0" distL="0" distR="0" wp14:anchorId="62BDEEE5" wp14:editId="2B82AF88">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33114" cy="6195768"/>
                    </a:xfrm>
                    <a:prstGeom prst="rect">
                      <a:avLst/>
                    </a:prstGeom>
                  </pic:spPr>
                </pic:pic>
              </a:graphicData>
            </a:graphic>
          </wp:inline>
        </w:drawing>
      </w:r>
    </w:p>
    <w:p w:rsidR="002468E7" w:rsidRDefault="002468E7" w:rsidP="00080F4B">
      <w:pPr>
        <w:pStyle w:val="Caption"/>
      </w:pPr>
      <w:bookmarkStart w:id="287" w:name="_Toc312080606"/>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Unit Tests 28.11.2011</w:t>
      </w:r>
      <w:bookmarkEnd w:id="287"/>
    </w:p>
    <w:p w:rsidR="002468E7" w:rsidRDefault="002468E7" w:rsidP="00BE6976"/>
    <w:p w:rsidR="002468E7" w:rsidRDefault="002468E7" w:rsidP="00080F4B">
      <w:pPr>
        <w:keepNext/>
      </w:pPr>
      <w:r>
        <w:rPr>
          <w:noProof/>
          <w:lang w:eastAsia="de-CH"/>
        </w:rPr>
        <w:drawing>
          <wp:inline distT="0" distB="0" distL="0" distR="0" wp14:anchorId="4F94B897" wp14:editId="177A5DF0">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14045" cy="1122274"/>
                    </a:xfrm>
                    <a:prstGeom prst="rect">
                      <a:avLst/>
                    </a:prstGeom>
                  </pic:spPr>
                </pic:pic>
              </a:graphicData>
            </a:graphic>
          </wp:inline>
        </w:drawing>
      </w:r>
    </w:p>
    <w:p w:rsidR="002468E7" w:rsidRDefault="002468E7" w:rsidP="00CD60B5">
      <w:pPr>
        <w:pStyle w:val="Caption"/>
      </w:pPr>
      <w:bookmarkStart w:id="288" w:name="_Toc312080607"/>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Test Coverage 28.11.2011</w:t>
      </w:r>
      <w:bookmarkEnd w:id="288"/>
    </w:p>
    <w:p w:rsidR="002468E7" w:rsidRDefault="002468E7">
      <w:r>
        <w:br w:type="page"/>
      </w:r>
    </w:p>
    <w:p w:rsidR="002468E7" w:rsidRDefault="002468E7" w:rsidP="00711BA4">
      <w:pPr>
        <w:pStyle w:val="Heading3"/>
      </w:pPr>
      <w:bookmarkStart w:id="289" w:name="_Toc312080550"/>
      <w:r>
        <w:lastRenderedPageBreak/>
        <w:t>Sprint 6</w:t>
      </w:r>
      <w:bookmarkEnd w:id="289"/>
    </w:p>
    <w:p w:rsidR="002468E7" w:rsidRDefault="002468E7" w:rsidP="00711BA4">
      <w:pPr>
        <w:keepNext/>
      </w:pPr>
      <w:r>
        <w:rPr>
          <w:noProof/>
          <w:lang w:eastAsia="de-CH"/>
        </w:rPr>
        <w:drawing>
          <wp:inline distT="0" distB="0" distL="0" distR="0" wp14:anchorId="4C7274F0" wp14:editId="5DFCF03B">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9937" cy="7316831"/>
                    </a:xfrm>
                    <a:prstGeom prst="rect">
                      <a:avLst/>
                    </a:prstGeom>
                  </pic:spPr>
                </pic:pic>
              </a:graphicData>
            </a:graphic>
          </wp:inline>
        </w:drawing>
      </w:r>
    </w:p>
    <w:p w:rsidR="002468E7" w:rsidRDefault="002468E7" w:rsidP="00711BA4">
      <w:pPr>
        <w:pStyle w:val="Caption"/>
      </w:pPr>
      <w:bookmarkStart w:id="290" w:name="_Toc312080608"/>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w:t>
      </w:r>
      <w:r w:rsidRPr="00F45177">
        <w:t xml:space="preserve">Unit Tests </w:t>
      </w:r>
      <w:r>
        <w:t>11.12</w:t>
      </w:r>
      <w:r w:rsidRPr="00F45177">
        <w:t>.2011</w:t>
      </w:r>
      <w:bookmarkEnd w:id="290"/>
    </w:p>
    <w:p w:rsidR="002468E7" w:rsidRDefault="002468E7" w:rsidP="00711BA4">
      <w:pPr>
        <w:keepNext/>
      </w:pPr>
      <w:r>
        <w:rPr>
          <w:noProof/>
          <w:lang w:eastAsia="de-CH"/>
        </w:rPr>
        <w:lastRenderedPageBreak/>
        <w:drawing>
          <wp:inline distT="0" distB="0" distL="0" distR="0" wp14:anchorId="4B98E77E" wp14:editId="43F5A15E">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00954" cy="1173279"/>
                    </a:xfrm>
                    <a:prstGeom prst="rect">
                      <a:avLst/>
                    </a:prstGeom>
                  </pic:spPr>
                </pic:pic>
              </a:graphicData>
            </a:graphic>
          </wp:inline>
        </w:drawing>
      </w:r>
    </w:p>
    <w:p w:rsidR="002468E7" w:rsidRDefault="002468E7" w:rsidP="00711BA4">
      <w:pPr>
        <w:pStyle w:val="Caption"/>
      </w:pPr>
      <w:bookmarkStart w:id="291" w:name="_Toc312080609"/>
      <w:r>
        <w:t xml:space="preserve">Abbildung </w:t>
      </w:r>
      <w:r w:rsidR="00ED35E0">
        <w:fldChar w:fldCharType="begin"/>
      </w:r>
      <w:r w:rsidR="00ED35E0">
        <w:instrText xml:space="preserve"> SEQ Abbildung \* ARABIC </w:instrText>
      </w:r>
      <w:r w:rsidR="00ED35E0">
        <w:fldChar w:fldCharType="separate"/>
      </w:r>
      <w:r>
        <w:rPr>
          <w:noProof/>
        </w:rPr>
        <w:t>8</w:t>
      </w:r>
      <w:r w:rsidR="00ED35E0">
        <w:rPr>
          <w:noProof/>
        </w:rPr>
        <w:fldChar w:fldCharType="end"/>
      </w:r>
      <w:r>
        <w:t xml:space="preserve"> - Test Coverage 11.12.2011</w:t>
      </w:r>
      <w:bookmarkEnd w:id="291"/>
    </w:p>
    <w:p w:rsidR="002468E7" w:rsidRDefault="002468E7">
      <w:r>
        <w:br w:type="page"/>
      </w:r>
    </w:p>
    <w:p w:rsidR="002468E7" w:rsidRDefault="002468E7" w:rsidP="006F0B71">
      <w:pPr>
        <w:pStyle w:val="Heading3"/>
      </w:pPr>
      <w:bookmarkStart w:id="292" w:name="_Toc312080551"/>
      <w:r>
        <w:lastRenderedPageBreak/>
        <w:t>Sprint 7</w:t>
      </w:r>
      <w:bookmarkEnd w:id="292"/>
    </w:p>
    <w:p w:rsidR="002468E7" w:rsidRDefault="002468E7" w:rsidP="006F0B71">
      <w:pPr>
        <w:keepNext/>
      </w:pPr>
      <w:r>
        <w:rPr>
          <w:noProof/>
          <w:lang w:eastAsia="de-CH"/>
        </w:rPr>
        <w:drawing>
          <wp:inline distT="0" distB="0" distL="0" distR="0" wp14:anchorId="413C6FC3" wp14:editId="469852CC">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5774194"/>
                    </a:xfrm>
                    <a:prstGeom prst="rect">
                      <a:avLst/>
                    </a:prstGeom>
                  </pic:spPr>
                </pic:pic>
              </a:graphicData>
            </a:graphic>
          </wp:inline>
        </w:drawing>
      </w:r>
    </w:p>
    <w:p w:rsidR="002468E7" w:rsidRDefault="002468E7" w:rsidP="006F0B71">
      <w:pPr>
        <w:pStyle w:val="Caption"/>
      </w:pPr>
      <w:bookmarkStart w:id="293" w:name="_Toc312080610"/>
      <w:r>
        <w:t xml:space="preserve">Abbildung </w:t>
      </w:r>
      <w:r w:rsidR="00ED35E0">
        <w:fldChar w:fldCharType="begin"/>
      </w:r>
      <w:r w:rsidR="00ED35E0">
        <w:instrText xml:space="preserve"> SEQ Abbildung \* ARABIC </w:instrText>
      </w:r>
      <w:r w:rsidR="00ED35E0">
        <w:fldChar w:fldCharType="separate"/>
      </w:r>
      <w:r>
        <w:rPr>
          <w:noProof/>
        </w:rPr>
        <w:t>9</w:t>
      </w:r>
      <w:r w:rsidR="00ED35E0">
        <w:rPr>
          <w:noProof/>
        </w:rPr>
        <w:fldChar w:fldCharType="end"/>
      </w:r>
      <w:r>
        <w:t xml:space="preserve"> - </w:t>
      </w:r>
      <w:r w:rsidRPr="004B2C92">
        <w:t>Unit Tests 16.12.2011</w:t>
      </w:r>
      <w:r>
        <w:t xml:space="preserve"> Teil 1</w:t>
      </w:r>
      <w:bookmarkEnd w:id="293"/>
    </w:p>
    <w:p w:rsidR="002468E7" w:rsidRPr="0020182A" w:rsidRDefault="002468E7" w:rsidP="0020182A"/>
    <w:p w:rsidR="002468E7" w:rsidRDefault="002468E7" w:rsidP="006F0B71">
      <w:pPr>
        <w:keepNext/>
      </w:pPr>
      <w:r>
        <w:rPr>
          <w:noProof/>
          <w:lang w:eastAsia="de-CH"/>
        </w:rPr>
        <w:drawing>
          <wp:inline distT="0" distB="0" distL="0" distR="0" wp14:anchorId="5CAD3679" wp14:editId="7C0F9C0A">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078661"/>
                    </a:xfrm>
                    <a:prstGeom prst="rect">
                      <a:avLst/>
                    </a:prstGeom>
                  </pic:spPr>
                </pic:pic>
              </a:graphicData>
            </a:graphic>
          </wp:inline>
        </w:drawing>
      </w:r>
    </w:p>
    <w:p w:rsidR="002468E7" w:rsidRPr="006F0B71" w:rsidRDefault="002468E7" w:rsidP="006F0B71">
      <w:pPr>
        <w:pStyle w:val="Caption"/>
      </w:pPr>
      <w:bookmarkStart w:id="294" w:name="_Toc312080611"/>
      <w:r>
        <w:t xml:space="preserve">Abbildung </w:t>
      </w:r>
      <w:r w:rsidR="00ED35E0">
        <w:fldChar w:fldCharType="begin"/>
      </w:r>
      <w:r w:rsidR="00ED35E0">
        <w:instrText xml:space="preserve"> SEQ Abbildung \* ARABIC </w:instrText>
      </w:r>
      <w:r w:rsidR="00ED35E0">
        <w:fldChar w:fldCharType="separate"/>
      </w:r>
      <w:r>
        <w:rPr>
          <w:noProof/>
        </w:rPr>
        <w:t>10</w:t>
      </w:r>
      <w:r w:rsidR="00ED35E0">
        <w:rPr>
          <w:noProof/>
        </w:rPr>
        <w:fldChar w:fldCharType="end"/>
      </w:r>
      <w:r>
        <w:t xml:space="preserve"> - </w:t>
      </w:r>
      <w:r w:rsidRPr="001D59E9">
        <w:t>Unit Tests 16.12.2011</w:t>
      </w:r>
      <w:r>
        <w:t xml:space="preserve"> Teil 2</w:t>
      </w:r>
      <w:bookmarkEnd w:id="294"/>
    </w:p>
    <w:p w:rsidR="002468E7" w:rsidRDefault="002468E7" w:rsidP="007D5C77">
      <w:pPr>
        <w:keepNext/>
      </w:pPr>
      <w:r>
        <w:rPr>
          <w:noProof/>
          <w:lang w:eastAsia="de-CH"/>
        </w:rPr>
        <w:lastRenderedPageBreak/>
        <w:drawing>
          <wp:inline distT="0" distB="0" distL="0" distR="0" wp14:anchorId="7DE234E6" wp14:editId="6A1452C3">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7D5C77">
      <w:pPr>
        <w:pStyle w:val="Caption"/>
      </w:pPr>
      <w:bookmarkStart w:id="295" w:name="_Toc312080612"/>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w:t>
      </w:r>
      <w:r w:rsidRPr="004F6B37">
        <w:t>- Test Coverage 16.12.2011</w:t>
      </w:r>
      <w:bookmarkEnd w:id="295"/>
    </w:p>
    <w:p w:rsidR="002468E7" w:rsidRDefault="002468E7" w:rsidP="00BE6976">
      <w:r>
        <w:br w:type="page"/>
      </w:r>
    </w:p>
    <w:p w:rsidR="002468E7" w:rsidRDefault="002468E7" w:rsidP="00EE203B">
      <w:pPr>
        <w:pStyle w:val="Heading2"/>
      </w:pPr>
      <w:bookmarkStart w:id="296" w:name="_Toc312080552"/>
      <w:r>
        <w:lastRenderedPageBreak/>
        <w:t>System Tests</w:t>
      </w:r>
      <w:bookmarkEnd w:id="296"/>
    </w:p>
    <w:p w:rsidR="002468E7" w:rsidRDefault="002468E7" w:rsidP="0047320F">
      <w:r>
        <w:t>Die System Tests orientieren sich an den definierten User Stories, die dann im entsprechenden Sprint umgesetzt wurden.</w:t>
      </w:r>
    </w:p>
    <w:p w:rsidR="002468E7" w:rsidRDefault="002468E7" w:rsidP="0047320F">
      <w:pPr>
        <w:pStyle w:val="Heading3"/>
      </w:pPr>
      <w:bookmarkStart w:id="297" w:name="_Toc312080553"/>
      <w:r>
        <w:t>Sprint 3</w:t>
      </w:r>
      <w:bookmarkEnd w:id="297"/>
    </w:p>
    <w:p w:rsidR="002468E7" w:rsidRPr="0020318D" w:rsidRDefault="002468E7" w:rsidP="0020318D">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9E1416">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47320F">
            <w:r>
              <w:t>#</w:t>
            </w:r>
          </w:p>
        </w:tc>
        <w:tc>
          <w:tcPr>
            <w:tcW w:w="2148" w:type="dxa"/>
          </w:tcPr>
          <w:p w:rsidR="002468E7" w:rsidRDefault="002468E7" w:rsidP="0047320F">
            <w:r>
              <w:t>Titel</w:t>
            </w:r>
          </w:p>
        </w:tc>
        <w:tc>
          <w:tcPr>
            <w:tcW w:w="4536" w:type="dxa"/>
          </w:tcPr>
          <w:p w:rsidR="002468E7" w:rsidRDefault="002468E7" w:rsidP="0047320F">
            <w:r>
              <w:t>Beschreibung</w:t>
            </w:r>
          </w:p>
        </w:tc>
        <w:tc>
          <w:tcPr>
            <w:tcW w:w="992" w:type="dxa"/>
          </w:tcPr>
          <w:p w:rsidR="002468E7" w:rsidRDefault="002468E7" w:rsidP="0047320F">
            <w:r>
              <w:t>Resultat</w:t>
            </w:r>
          </w:p>
        </w:tc>
        <w:tc>
          <w:tcPr>
            <w:tcW w:w="1242" w:type="dxa"/>
          </w:tcPr>
          <w:p w:rsidR="002468E7" w:rsidRDefault="002468E7" w:rsidP="0047320F">
            <w:r>
              <w:t>Datum</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1</w:t>
            </w:r>
          </w:p>
        </w:tc>
        <w:tc>
          <w:tcPr>
            <w:tcW w:w="2148" w:type="dxa"/>
          </w:tcPr>
          <w:p w:rsidR="002468E7" w:rsidRDefault="002468E7" w:rsidP="0047320F">
            <w:r>
              <w:t>Übersicht für PN</w:t>
            </w:r>
          </w:p>
        </w:tc>
        <w:tc>
          <w:tcPr>
            <w:tcW w:w="4536" w:type="dxa"/>
          </w:tcPr>
          <w:p w:rsidR="002468E7" w:rsidRDefault="002468E7" w:rsidP="009C00F5">
            <w:r>
              <w:t xml:space="preserve">Die PNs lassen sich in der Übersicht anzeigen </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2</w:t>
            </w:r>
          </w:p>
        </w:tc>
        <w:tc>
          <w:tcPr>
            <w:tcW w:w="2148" w:type="dxa"/>
          </w:tcPr>
          <w:p w:rsidR="002468E7" w:rsidRDefault="002468E7" w:rsidP="0047320F">
            <w:r>
              <w:t>Detailansicht PN</w:t>
            </w:r>
          </w:p>
        </w:tc>
        <w:tc>
          <w:tcPr>
            <w:tcW w:w="4536" w:type="dxa"/>
          </w:tcPr>
          <w:p w:rsidR="002468E7" w:rsidRDefault="002468E7" w:rsidP="00EC2D0F">
            <w:r>
              <w:t>Die Detailansicht einer PN lässt sich anzeigen und die PN kann gelesen werden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3</w:t>
            </w:r>
          </w:p>
        </w:tc>
        <w:tc>
          <w:tcPr>
            <w:tcW w:w="2148" w:type="dxa"/>
          </w:tcPr>
          <w:p w:rsidR="002468E7" w:rsidRDefault="002468E7" w:rsidP="00EF079B">
            <w:r>
              <w:t>Navigation</w:t>
            </w:r>
            <w:r>
              <w:br/>
              <w:t>„Übersicht -&gt; Detail“</w:t>
            </w:r>
          </w:p>
        </w:tc>
        <w:tc>
          <w:tcPr>
            <w:tcW w:w="4536" w:type="dxa"/>
          </w:tcPr>
          <w:p w:rsidR="002468E7" w:rsidRDefault="002468E7" w:rsidP="009C00F5">
            <w:r>
              <w:t>Der Nutzer kann von der Übersicht zur Einzelansicht wechseln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4</w:t>
            </w:r>
          </w:p>
        </w:tc>
        <w:tc>
          <w:tcPr>
            <w:tcW w:w="2148" w:type="dxa"/>
          </w:tcPr>
          <w:p w:rsidR="002468E7" w:rsidRDefault="002468E7" w:rsidP="00EF079B">
            <w:r>
              <w:t>Navigation</w:t>
            </w:r>
          </w:p>
          <w:p w:rsidR="002468E7" w:rsidRDefault="002468E7" w:rsidP="009E1416">
            <w:r>
              <w:t>„Detail“ -&gt; „Übersicht“</w:t>
            </w:r>
          </w:p>
        </w:tc>
        <w:tc>
          <w:tcPr>
            <w:tcW w:w="4536" w:type="dxa"/>
          </w:tcPr>
          <w:p w:rsidR="002468E7" w:rsidRDefault="002468E7" w:rsidP="009C00F5">
            <w:r>
              <w:t>Der Nutzer kann von der Einzelansicht in die Übersicht wechseln</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47320F">
            <w:r>
              <w:t>5</w:t>
            </w:r>
          </w:p>
        </w:tc>
        <w:tc>
          <w:tcPr>
            <w:tcW w:w="2148" w:type="dxa"/>
          </w:tcPr>
          <w:p w:rsidR="002468E7" w:rsidRDefault="002468E7" w:rsidP="00EF079B">
            <w:r>
              <w:t>Darstellung der verkleinerten PN mit Bild</w:t>
            </w:r>
          </w:p>
        </w:tc>
        <w:tc>
          <w:tcPr>
            <w:tcW w:w="4536" w:type="dxa"/>
          </w:tcPr>
          <w:p w:rsidR="002468E7" w:rsidRDefault="002468E7" w:rsidP="009C00F5">
            <w:r>
              <w:t>Der Nutzer sieht in der Übersicht zu jeder PN ein kleines Bild.</w:t>
            </w:r>
          </w:p>
        </w:tc>
        <w:tc>
          <w:tcPr>
            <w:tcW w:w="992" w:type="dxa"/>
          </w:tcPr>
          <w:p w:rsidR="002468E7" w:rsidRDefault="002468E7" w:rsidP="0047320F">
            <w:r>
              <w:t>Ok</w:t>
            </w:r>
          </w:p>
        </w:tc>
        <w:tc>
          <w:tcPr>
            <w:tcW w:w="1242" w:type="dxa"/>
          </w:tcPr>
          <w:p w:rsidR="002468E7" w:rsidRDefault="002468E7" w:rsidP="0047320F">
            <w:r>
              <w:t>28.10.2011</w:t>
            </w:r>
          </w:p>
        </w:tc>
      </w:tr>
      <w:tr w:rsidR="002468E7" w:rsidTr="009E1416">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47320F">
            <w:r>
              <w:t>6</w:t>
            </w:r>
          </w:p>
        </w:tc>
        <w:tc>
          <w:tcPr>
            <w:tcW w:w="2148" w:type="dxa"/>
          </w:tcPr>
          <w:p w:rsidR="002468E7" w:rsidRDefault="002468E7" w:rsidP="00EF079B">
            <w:r w:rsidRPr="00202394">
              <w:t>Navigation "Detailansicht -&gt; Detailansicht"</w:t>
            </w:r>
          </w:p>
        </w:tc>
        <w:tc>
          <w:tcPr>
            <w:tcW w:w="4536" w:type="dxa"/>
          </w:tcPr>
          <w:p w:rsidR="002468E7" w:rsidRDefault="002468E7" w:rsidP="009C00F5">
            <w:r>
              <w:t>Der Nutzer kann von einer PN in der Detailansicht zur nächsten wechseln und sich diese ansehen.</w:t>
            </w:r>
          </w:p>
        </w:tc>
        <w:tc>
          <w:tcPr>
            <w:tcW w:w="992" w:type="dxa"/>
          </w:tcPr>
          <w:p w:rsidR="002468E7" w:rsidRDefault="002468E7" w:rsidP="0047320F">
            <w:r>
              <w:t>Ok</w:t>
            </w:r>
          </w:p>
        </w:tc>
        <w:tc>
          <w:tcPr>
            <w:tcW w:w="1242" w:type="dxa"/>
          </w:tcPr>
          <w:p w:rsidR="002468E7" w:rsidRDefault="002468E7" w:rsidP="0047320F">
            <w:r>
              <w:t>28.10.2011</w:t>
            </w:r>
          </w:p>
        </w:tc>
      </w:tr>
    </w:tbl>
    <w:p w:rsidR="002468E7" w:rsidRDefault="002468E7" w:rsidP="00C617F1">
      <w:pPr>
        <w:pStyle w:val="Heading3"/>
      </w:pPr>
      <w:bookmarkStart w:id="298" w:name="_Toc312080554"/>
      <w:r>
        <w:t>Sprint 4</w:t>
      </w:r>
      <w:bookmarkEnd w:id="298"/>
    </w:p>
    <w:p w:rsidR="002468E7" w:rsidRPr="0020318D" w:rsidRDefault="002468E7" w:rsidP="00D10B6B">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9352DF">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D60B5">
            <w:r>
              <w:t>#</w:t>
            </w:r>
          </w:p>
        </w:tc>
        <w:tc>
          <w:tcPr>
            <w:tcW w:w="2139" w:type="dxa"/>
          </w:tcPr>
          <w:p w:rsidR="002468E7" w:rsidRDefault="002468E7" w:rsidP="00CD60B5">
            <w:r>
              <w:t>Titel</w:t>
            </w:r>
          </w:p>
        </w:tc>
        <w:tc>
          <w:tcPr>
            <w:tcW w:w="4498" w:type="dxa"/>
          </w:tcPr>
          <w:p w:rsidR="002468E7" w:rsidRDefault="002468E7" w:rsidP="00CD60B5">
            <w:r>
              <w:t>Beschreibung</w:t>
            </w:r>
          </w:p>
        </w:tc>
        <w:tc>
          <w:tcPr>
            <w:tcW w:w="991" w:type="dxa"/>
          </w:tcPr>
          <w:p w:rsidR="002468E7" w:rsidRDefault="002468E7" w:rsidP="00CD60B5">
            <w:r>
              <w:t>Resultat</w:t>
            </w:r>
          </w:p>
        </w:tc>
        <w:tc>
          <w:tcPr>
            <w:tcW w:w="1241" w:type="dxa"/>
          </w:tcPr>
          <w:p w:rsidR="002468E7" w:rsidRDefault="002468E7" w:rsidP="00CD60B5">
            <w:r>
              <w:t>Datum</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w:t>
            </w:r>
          </w:p>
        </w:tc>
        <w:tc>
          <w:tcPr>
            <w:tcW w:w="2139" w:type="dxa"/>
          </w:tcPr>
          <w:p w:rsidR="002468E7" w:rsidRDefault="002468E7" w:rsidP="00CD60B5">
            <w:r>
              <w:t>Übersicht für PN</w:t>
            </w:r>
          </w:p>
        </w:tc>
        <w:tc>
          <w:tcPr>
            <w:tcW w:w="4498" w:type="dxa"/>
          </w:tcPr>
          <w:p w:rsidR="002468E7" w:rsidRDefault="002468E7" w:rsidP="00CD60B5">
            <w:r>
              <w:t xml:space="preserve">Die PNs lassen sich in der Übersicht anzeigen </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w:t>
            </w:r>
          </w:p>
        </w:tc>
        <w:tc>
          <w:tcPr>
            <w:tcW w:w="2139" w:type="dxa"/>
          </w:tcPr>
          <w:p w:rsidR="002468E7" w:rsidRDefault="002468E7" w:rsidP="00CD60B5">
            <w:r>
              <w:t>Detailansicht PN</w:t>
            </w:r>
          </w:p>
        </w:tc>
        <w:tc>
          <w:tcPr>
            <w:tcW w:w="4498" w:type="dxa"/>
          </w:tcPr>
          <w:p w:rsidR="002468E7" w:rsidRDefault="002468E7" w:rsidP="00CD60B5">
            <w:r>
              <w:t>Die Detailansicht einer PN lässt sich anzeigen und die PN kann gelesen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3</w:t>
            </w:r>
          </w:p>
        </w:tc>
        <w:tc>
          <w:tcPr>
            <w:tcW w:w="2139" w:type="dxa"/>
          </w:tcPr>
          <w:p w:rsidR="002468E7" w:rsidRDefault="002468E7" w:rsidP="00CD60B5">
            <w:r>
              <w:t>Navigation</w:t>
            </w:r>
            <w:r>
              <w:br/>
              <w:t>„Übersicht -&gt; Detail“</w:t>
            </w:r>
          </w:p>
        </w:tc>
        <w:tc>
          <w:tcPr>
            <w:tcW w:w="4498" w:type="dxa"/>
          </w:tcPr>
          <w:p w:rsidR="002468E7" w:rsidRDefault="002468E7" w:rsidP="00CD60B5">
            <w:r>
              <w:t>Der Nutzer kann von der Übersicht zur Einzelansicht wechseln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4</w:t>
            </w:r>
          </w:p>
        </w:tc>
        <w:tc>
          <w:tcPr>
            <w:tcW w:w="2139" w:type="dxa"/>
          </w:tcPr>
          <w:p w:rsidR="002468E7" w:rsidRDefault="002468E7" w:rsidP="00CD60B5">
            <w:r>
              <w:t>Navigation</w:t>
            </w:r>
          </w:p>
          <w:p w:rsidR="002468E7" w:rsidRDefault="002468E7" w:rsidP="00CD60B5">
            <w:r>
              <w:t>„Detail“ -&gt; „Übersicht“</w:t>
            </w:r>
          </w:p>
        </w:tc>
        <w:tc>
          <w:tcPr>
            <w:tcW w:w="4498" w:type="dxa"/>
          </w:tcPr>
          <w:p w:rsidR="002468E7" w:rsidRDefault="002468E7" w:rsidP="00CD60B5">
            <w:r>
              <w:t>Der Nutzer kann von der Einzelansicht in die Übersicht wechseln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5</w:t>
            </w:r>
          </w:p>
        </w:tc>
        <w:tc>
          <w:tcPr>
            <w:tcW w:w="2139" w:type="dxa"/>
          </w:tcPr>
          <w:p w:rsidR="002468E7" w:rsidRDefault="002468E7" w:rsidP="00CD60B5">
            <w:r>
              <w:t>Darstellung der verkleinerten PN mit Bild</w:t>
            </w:r>
          </w:p>
        </w:tc>
        <w:tc>
          <w:tcPr>
            <w:tcW w:w="4498" w:type="dxa"/>
          </w:tcPr>
          <w:p w:rsidR="002468E7" w:rsidRDefault="002468E7" w:rsidP="00CD60B5">
            <w:r>
              <w:t>Der Nutzer sieht in der Übersicht zu jeder PN ein kleines Bild.</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6</w:t>
            </w:r>
          </w:p>
        </w:tc>
        <w:tc>
          <w:tcPr>
            <w:tcW w:w="2139" w:type="dxa"/>
          </w:tcPr>
          <w:p w:rsidR="002468E7" w:rsidRDefault="002468E7" w:rsidP="00CD60B5">
            <w:r w:rsidRPr="00202394">
              <w:t>Navigation "Detailansicht -&gt; Detailansicht"</w:t>
            </w:r>
          </w:p>
        </w:tc>
        <w:tc>
          <w:tcPr>
            <w:tcW w:w="4498" w:type="dxa"/>
          </w:tcPr>
          <w:p w:rsidR="002468E7" w:rsidRDefault="002468E7" w:rsidP="00CD60B5">
            <w:r>
              <w:t>Der Nutzer kann von einer PN in der Detailansicht zur nächsten wechseln und sich diese ansehen.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7</w:t>
            </w:r>
          </w:p>
        </w:tc>
        <w:tc>
          <w:tcPr>
            <w:tcW w:w="2139" w:type="dxa"/>
          </w:tcPr>
          <w:p w:rsidR="002468E7" w:rsidRPr="00202394" w:rsidRDefault="002468E7" w:rsidP="00CD60B5">
            <w:r w:rsidRPr="000F0FAA">
              <w:t>Tags zu PN angezeigt</w:t>
            </w:r>
          </w:p>
        </w:tc>
        <w:tc>
          <w:tcPr>
            <w:tcW w:w="4498" w:type="dxa"/>
          </w:tcPr>
          <w:p w:rsidR="002468E7" w:rsidRDefault="002468E7" w:rsidP="00CD60B5">
            <w:r w:rsidRPr="000F0FAA">
              <w:t>zu einer PN zusätzliche Begriffe anzeigen, damit ich die PN einem bestimmten Gebiet zuordnen kann.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8</w:t>
            </w:r>
          </w:p>
        </w:tc>
        <w:tc>
          <w:tcPr>
            <w:tcW w:w="2139" w:type="dxa"/>
          </w:tcPr>
          <w:p w:rsidR="002468E7" w:rsidRPr="000F0FAA" w:rsidRDefault="002468E7" w:rsidP="00CD60B5">
            <w:r w:rsidRPr="000F0FAA">
              <w:t>Tags aggregiert</w:t>
            </w:r>
          </w:p>
        </w:tc>
        <w:tc>
          <w:tcPr>
            <w:tcW w:w="4498" w:type="dxa"/>
          </w:tcPr>
          <w:p w:rsidR="002468E7" w:rsidRPr="000F0FAA" w:rsidRDefault="002468E7" w:rsidP="00CD60B5">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CD60B5">
            <w:r>
              <w:t>Ok</w:t>
            </w:r>
          </w:p>
        </w:tc>
        <w:tc>
          <w:tcPr>
            <w:tcW w:w="1241" w:type="dxa"/>
          </w:tcPr>
          <w:p w:rsidR="002468E7" w:rsidRDefault="002468E7" w:rsidP="00CD60B5">
            <w:r>
              <w:t>15.11.2011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9</w:t>
            </w:r>
          </w:p>
        </w:tc>
        <w:tc>
          <w:tcPr>
            <w:tcW w:w="2139" w:type="dxa"/>
          </w:tcPr>
          <w:p w:rsidR="002468E7" w:rsidRPr="000F0FAA" w:rsidRDefault="002468E7" w:rsidP="00CD60B5">
            <w:r w:rsidRPr="000F0FAA">
              <w:t>Aggregierte Tags anpassbar</w:t>
            </w:r>
          </w:p>
        </w:tc>
        <w:tc>
          <w:tcPr>
            <w:tcW w:w="4498" w:type="dxa"/>
          </w:tcPr>
          <w:p w:rsidR="002468E7" w:rsidRPr="000F0FAA" w:rsidRDefault="002468E7" w:rsidP="00CD60B5">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10</w:t>
            </w:r>
          </w:p>
        </w:tc>
        <w:tc>
          <w:tcPr>
            <w:tcW w:w="2139" w:type="dxa"/>
          </w:tcPr>
          <w:p w:rsidR="002468E7" w:rsidRPr="000F0FAA" w:rsidRDefault="002468E7" w:rsidP="00CD60B5">
            <w:r w:rsidRPr="000F0FAA">
              <w:t>Filter in Übersicht setzen</w:t>
            </w:r>
          </w:p>
        </w:tc>
        <w:tc>
          <w:tcPr>
            <w:tcW w:w="4498" w:type="dxa"/>
          </w:tcPr>
          <w:p w:rsidR="002468E7" w:rsidRPr="000F0FAA" w:rsidRDefault="002468E7" w:rsidP="00CD60B5">
            <w:r w:rsidRPr="000F0FAA">
              <w:t>einen Filter in der Übersicht setzen, damit die angezeigten PN eingeschränkt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11</w:t>
            </w:r>
          </w:p>
        </w:tc>
        <w:tc>
          <w:tcPr>
            <w:tcW w:w="2139" w:type="dxa"/>
          </w:tcPr>
          <w:p w:rsidR="002468E7" w:rsidRPr="000F0FAA" w:rsidRDefault="002468E7" w:rsidP="00CD60B5">
            <w:r w:rsidRPr="000F0FAA">
              <w:t xml:space="preserve">Filterkriterium </w:t>
            </w:r>
            <w:r w:rsidRPr="000F0FAA">
              <w:lastRenderedPageBreak/>
              <w:t>auswählen</w:t>
            </w:r>
          </w:p>
        </w:tc>
        <w:tc>
          <w:tcPr>
            <w:tcW w:w="4498" w:type="dxa"/>
          </w:tcPr>
          <w:p w:rsidR="002468E7" w:rsidRPr="000F0FAA" w:rsidRDefault="002468E7" w:rsidP="00CD60B5">
            <w:r w:rsidRPr="000F0FAA">
              <w:lastRenderedPageBreak/>
              <w:t xml:space="preserve">das Filterkriterium aus einer nach Kategorien </w:t>
            </w:r>
            <w:r w:rsidRPr="000F0FAA">
              <w:lastRenderedPageBreak/>
              <w:t>gruppierten Liste auswählen können, damit ich den gesuchten Begriff einfach finden kann.</w:t>
            </w:r>
          </w:p>
        </w:tc>
        <w:tc>
          <w:tcPr>
            <w:tcW w:w="991" w:type="dxa"/>
          </w:tcPr>
          <w:p w:rsidR="002468E7" w:rsidRDefault="002468E7" w:rsidP="00CD60B5">
            <w:r>
              <w:lastRenderedPageBreak/>
              <w:t>Ok</w:t>
            </w:r>
          </w:p>
        </w:tc>
        <w:tc>
          <w:tcPr>
            <w:tcW w:w="1241" w:type="dxa"/>
          </w:tcPr>
          <w:p w:rsidR="002468E7" w:rsidRDefault="002468E7" w:rsidP="00CD60B5">
            <w:r>
              <w:t>14.11.2011</w:t>
            </w:r>
          </w:p>
        </w:tc>
      </w:tr>
      <w:tr w:rsidR="002468E7" w:rsidTr="009352DF">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lastRenderedPageBreak/>
              <w:t>12</w:t>
            </w:r>
          </w:p>
        </w:tc>
        <w:tc>
          <w:tcPr>
            <w:tcW w:w="2139" w:type="dxa"/>
          </w:tcPr>
          <w:p w:rsidR="002468E7" w:rsidRPr="000F0FAA" w:rsidRDefault="002468E7" w:rsidP="00CD60B5">
            <w:r w:rsidRPr="000F0FAA">
              <w:t>Filter in Übersicht entfernen</w:t>
            </w:r>
          </w:p>
        </w:tc>
        <w:tc>
          <w:tcPr>
            <w:tcW w:w="4498" w:type="dxa"/>
          </w:tcPr>
          <w:p w:rsidR="002468E7" w:rsidRPr="000F0FAA" w:rsidRDefault="002468E7" w:rsidP="00CD60B5">
            <w:r w:rsidRPr="000F0FAA">
              <w:t>einen Filter in der Übersicht entfernen, damit mir mehr PN angezeigt werden.</w:t>
            </w:r>
          </w:p>
        </w:tc>
        <w:tc>
          <w:tcPr>
            <w:tcW w:w="991" w:type="dxa"/>
          </w:tcPr>
          <w:p w:rsidR="002468E7" w:rsidRDefault="002468E7" w:rsidP="00CD60B5">
            <w:r>
              <w:t>Ok</w:t>
            </w:r>
          </w:p>
        </w:tc>
        <w:tc>
          <w:tcPr>
            <w:tcW w:w="1241" w:type="dxa"/>
          </w:tcPr>
          <w:p w:rsidR="002468E7" w:rsidRDefault="002468E7" w:rsidP="00CD60B5">
            <w:r>
              <w:t>14.11.2011</w:t>
            </w:r>
          </w:p>
        </w:tc>
      </w:tr>
      <w:tr w:rsidR="002468E7" w:rsidTr="009352DF">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13</w:t>
            </w:r>
          </w:p>
        </w:tc>
        <w:tc>
          <w:tcPr>
            <w:tcW w:w="2139" w:type="dxa"/>
          </w:tcPr>
          <w:p w:rsidR="002468E7" w:rsidRPr="000F0FAA" w:rsidRDefault="002468E7" w:rsidP="00CD60B5">
            <w:r w:rsidRPr="000F0FAA">
              <w:t>Filter in Detailansicht entfernen</w:t>
            </w:r>
          </w:p>
        </w:tc>
        <w:tc>
          <w:tcPr>
            <w:tcW w:w="4498" w:type="dxa"/>
          </w:tcPr>
          <w:p w:rsidR="002468E7" w:rsidRPr="000F0FAA" w:rsidRDefault="002468E7" w:rsidP="00CD60B5">
            <w:r w:rsidRPr="000F0FAA">
              <w:t>einen Filter in der Detailansicht entfernen, damit ich dazu nicht zuerst zur Übersicht wechseln muss.</w:t>
            </w:r>
          </w:p>
        </w:tc>
        <w:tc>
          <w:tcPr>
            <w:tcW w:w="991" w:type="dxa"/>
          </w:tcPr>
          <w:p w:rsidR="002468E7" w:rsidRDefault="002468E7" w:rsidP="00CD60B5">
            <w:r>
              <w:t>Ok</w:t>
            </w:r>
          </w:p>
        </w:tc>
        <w:tc>
          <w:tcPr>
            <w:tcW w:w="1241" w:type="dxa"/>
          </w:tcPr>
          <w:p w:rsidR="002468E7" w:rsidRDefault="002468E7" w:rsidP="00CD60B5">
            <w:r>
              <w:t>14.11.2011</w:t>
            </w:r>
          </w:p>
        </w:tc>
      </w:tr>
    </w:tbl>
    <w:p w:rsidR="002468E7" w:rsidRDefault="002468E7" w:rsidP="00CD60B5">
      <w:pPr>
        <w:pStyle w:val="Heading3"/>
      </w:pPr>
      <w:bookmarkStart w:id="299" w:name="_Toc312080555"/>
      <w:r>
        <w:t>Sprint 5</w:t>
      </w:r>
      <w:bookmarkEnd w:id="299"/>
    </w:p>
    <w:p w:rsidR="002468E7" w:rsidRPr="0020318D" w:rsidRDefault="002468E7" w:rsidP="00CD60B5">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334E26">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D60B5">
            <w:r>
              <w:t>#</w:t>
            </w:r>
          </w:p>
        </w:tc>
        <w:tc>
          <w:tcPr>
            <w:tcW w:w="2103" w:type="dxa"/>
          </w:tcPr>
          <w:p w:rsidR="002468E7" w:rsidRDefault="002468E7" w:rsidP="00CD60B5">
            <w:r>
              <w:t>Titel</w:t>
            </w:r>
          </w:p>
        </w:tc>
        <w:tc>
          <w:tcPr>
            <w:tcW w:w="4317" w:type="dxa"/>
          </w:tcPr>
          <w:p w:rsidR="002468E7" w:rsidRDefault="002468E7" w:rsidP="00CD60B5">
            <w:r>
              <w:t>Beschreibung</w:t>
            </w:r>
          </w:p>
        </w:tc>
        <w:tc>
          <w:tcPr>
            <w:tcW w:w="1215" w:type="dxa"/>
          </w:tcPr>
          <w:p w:rsidR="002468E7" w:rsidRDefault="002468E7" w:rsidP="00CD60B5">
            <w:r>
              <w:t>Resultat</w:t>
            </w:r>
          </w:p>
        </w:tc>
        <w:tc>
          <w:tcPr>
            <w:tcW w:w="1234" w:type="dxa"/>
          </w:tcPr>
          <w:p w:rsidR="002468E7" w:rsidRDefault="002468E7" w:rsidP="00CD60B5">
            <w:r>
              <w:t>Datum</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w:t>
            </w:r>
          </w:p>
        </w:tc>
        <w:tc>
          <w:tcPr>
            <w:tcW w:w="2103" w:type="dxa"/>
          </w:tcPr>
          <w:p w:rsidR="002468E7" w:rsidRDefault="002468E7" w:rsidP="00CD60B5">
            <w:r>
              <w:t>Übersicht für PN</w:t>
            </w:r>
          </w:p>
        </w:tc>
        <w:tc>
          <w:tcPr>
            <w:tcW w:w="4317" w:type="dxa"/>
          </w:tcPr>
          <w:p w:rsidR="002468E7" w:rsidRDefault="002468E7" w:rsidP="00CD60B5">
            <w:r>
              <w:t xml:space="preserve">Die PNs lassen sich in der Übersicht anzeigen </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w:t>
            </w:r>
          </w:p>
        </w:tc>
        <w:tc>
          <w:tcPr>
            <w:tcW w:w="2103" w:type="dxa"/>
          </w:tcPr>
          <w:p w:rsidR="002468E7" w:rsidRDefault="002468E7" w:rsidP="00CD60B5">
            <w:r>
              <w:t>Detailansicht PN</w:t>
            </w:r>
          </w:p>
        </w:tc>
        <w:tc>
          <w:tcPr>
            <w:tcW w:w="4317" w:type="dxa"/>
          </w:tcPr>
          <w:p w:rsidR="002468E7" w:rsidRDefault="002468E7" w:rsidP="00CD60B5">
            <w:r>
              <w:t>Die Detailansicht einer PN lässt sich anzeigen und die PN kann gelesen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3</w:t>
            </w:r>
          </w:p>
        </w:tc>
        <w:tc>
          <w:tcPr>
            <w:tcW w:w="2103" w:type="dxa"/>
          </w:tcPr>
          <w:p w:rsidR="002468E7" w:rsidRDefault="002468E7" w:rsidP="00CD60B5">
            <w:r>
              <w:t>Navigation</w:t>
            </w:r>
            <w:r>
              <w:br/>
              <w:t>„Übersicht -&gt; Detail“</w:t>
            </w:r>
          </w:p>
        </w:tc>
        <w:tc>
          <w:tcPr>
            <w:tcW w:w="4317" w:type="dxa"/>
          </w:tcPr>
          <w:p w:rsidR="002468E7" w:rsidRDefault="002468E7" w:rsidP="00CD60B5">
            <w:r>
              <w:t>Der Nutzer kann von der Übersicht zur Einzelansicht wechseln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4</w:t>
            </w:r>
          </w:p>
        </w:tc>
        <w:tc>
          <w:tcPr>
            <w:tcW w:w="2103" w:type="dxa"/>
          </w:tcPr>
          <w:p w:rsidR="002468E7" w:rsidRDefault="002468E7" w:rsidP="00CD60B5">
            <w:r>
              <w:t>Navigation</w:t>
            </w:r>
          </w:p>
          <w:p w:rsidR="002468E7" w:rsidRDefault="002468E7" w:rsidP="00CD60B5">
            <w:r>
              <w:t>„Detail“ -&gt; „Übersicht“</w:t>
            </w:r>
          </w:p>
        </w:tc>
        <w:tc>
          <w:tcPr>
            <w:tcW w:w="4317" w:type="dxa"/>
          </w:tcPr>
          <w:p w:rsidR="002468E7" w:rsidRDefault="002468E7" w:rsidP="00CD60B5">
            <w:r>
              <w:t>Der Nutzer kann von der Einzelansicht in die Übersicht wechseln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5</w:t>
            </w:r>
          </w:p>
        </w:tc>
        <w:tc>
          <w:tcPr>
            <w:tcW w:w="2103" w:type="dxa"/>
          </w:tcPr>
          <w:p w:rsidR="002468E7" w:rsidRDefault="002468E7" w:rsidP="00CD60B5">
            <w:r>
              <w:t>Darstellung der verkleinerten PN mit Bild</w:t>
            </w:r>
          </w:p>
        </w:tc>
        <w:tc>
          <w:tcPr>
            <w:tcW w:w="4317" w:type="dxa"/>
          </w:tcPr>
          <w:p w:rsidR="002468E7" w:rsidRDefault="002468E7" w:rsidP="00CD60B5">
            <w:r>
              <w:t>Der Nutzer sieht in der Übersicht zu jeder PN ein kleines Bild.</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6</w:t>
            </w:r>
          </w:p>
        </w:tc>
        <w:tc>
          <w:tcPr>
            <w:tcW w:w="2103" w:type="dxa"/>
          </w:tcPr>
          <w:p w:rsidR="002468E7" w:rsidRDefault="002468E7" w:rsidP="00CD60B5">
            <w:r w:rsidRPr="00202394">
              <w:t>Navigation "Detailansicht -&gt; Detailansicht"</w:t>
            </w:r>
          </w:p>
        </w:tc>
        <w:tc>
          <w:tcPr>
            <w:tcW w:w="4317" w:type="dxa"/>
          </w:tcPr>
          <w:p w:rsidR="002468E7" w:rsidRDefault="002468E7" w:rsidP="00CD60B5">
            <w:r>
              <w:t>Der Nutzer kann von einer PN in der Detailansicht zur nächsten wechseln und sich diese ansehen.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7</w:t>
            </w:r>
          </w:p>
        </w:tc>
        <w:tc>
          <w:tcPr>
            <w:tcW w:w="2103" w:type="dxa"/>
          </w:tcPr>
          <w:p w:rsidR="002468E7" w:rsidRPr="00202394" w:rsidRDefault="002468E7" w:rsidP="00CD60B5">
            <w:r w:rsidRPr="000F0FAA">
              <w:t>Tags zu PN angezeigt</w:t>
            </w:r>
          </w:p>
        </w:tc>
        <w:tc>
          <w:tcPr>
            <w:tcW w:w="4317" w:type="dxa"/>
          </w:tcPr>
          <w:p w:rsidR="002468E7" w:rsidRDefault="002468E7" w:rsidP="00CD60B5">
            <w:r w:rsidRPr="000F0FAA">
              <w:t>zu einer PN zusätzliche Begriffe anzeigen, damit ich die PN einem bestimmten Gebiet zuordnen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8</w:t>
            </w:r>
          </w:p>
        </w:tc>
        <w:tc>
          <w:tcPr>
            <w:tcW w:w="2103" w:type="dxa"/>
          </w:tcPr>
          <w:p w:rsidR="002468E7" w:rsidRPr="000F0FAA" w:rsidRDefault="002468E7" w:rsidP="00CD60B5">
            <w:r w:rsidRPr="000F0FAA">
              <w:t>Tags aggregiert</w:t>
            </w:r>
          </w:p>
        </w:tc>
        <w:tc>
          <w:tcPr>
            <w:tcW w:w="4317" w:type="dxa"/>
          </w:tcPr>
          <w:p w:rsidR="002468E7" w:rsidRPr="000F0FAA" w:rsidRDefault="002468E7" w:rsidP="00CD60B5">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9</w:t>
            </w:r>
          </w:p>
        </w:tc>
        <w:tc>
          <w:tcPr>
            <w:tcW w:w="2103" w:type="dxa"/>
          </w:tcPr>
          <w:p w:rsidR="002468E7" w:rsidRPr="000F0FAA" w:rsidRDefault="002468E7" w:rsidP="00CD60B5">
            <w:r w:rsidRPr="000F0FAA">
              <w:t>Aggregierte Tags anpassbar</w:t>
            </w:r>
          </w:p>
        </w:tc>
        <w:tc>
          <w:tcPr>
            <w:tcW w:w="4317" w:type="dxa"/>
          </w:tcPr>
          <w:p w:rsidR="002468E7" w:rsidRPr="000F0FAA" w:rsidRDefault="002468E7" w:rsidP="00CD60B5">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10</w:t>
            </w:r>
          </w:p>
        </w:tc>
        <w:tc>
          <w:tcPr>
            <w:tcW w:w="2103" w:type="dxa"/>
          </w:tcPr>
          <w:p w:rsidR="002468E7" w:rsidRPr="000F0FAA" w:rsidRDefault="002468E7" w:rsidP="00CD60B5">
            <w:r w:rsidRPr="000F0FAA">
              <w:t>Filter in Übersicht setzen</w:t>
            </w:r>
          </w:p>
        </w:tc>
        <w:tc>
          <w:tcPr>
            <w:tcW w:w="4317" w:type="dxa"/>
          </w:tcPr>
          <w:p w:rsidR="002468E7" w:rsidRPr="000F0FAA" w:rsidRDefault="002468E7" w:rsidP="00CD60B5">
            <w:r w:rsidRPr="000F0FAA">
              <w:t>einen Filter in der Übersicht setzen, damit die angezeigten PN eingeschränkt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11</w:t>
            </w:r>
          </w:p>
        </w:tc>
        <w:tc>
          <w:tcPr>
            <w:tcW w:w="2103" w:type="dxa"/>
          </w:tcPr>
          <w:p w:rsidR="002468E7" w:rsidRPr="000F0FAA" w:rsidRDefault="002468E7" w:rsidP="00CD60B5">
            <w:r w:rsidRPr="000F0FAA">
              <w:t>Filterkriterium auswählen</w:t>
            </w:r>
          </w:p>
        </w:tc>
        <w:tc>
          <w:tcPr>
            <w:tcW w:w="4317" w:type="dxa"/>
          </w:tcPr>
          <w:p w:rsidR="002468E7" w:rsidRPr="000F0FAA" w:rsidRDefault="002468E7" w:rsidP="00CD60B5">
            <w:r w:rsidRPr="000F0FAA">
              <w:t>das Filterkriterium aus einer nach Kategorien gruppierten Liste auswählen können, damit ich den gesuchten Begriff einfach finden kann.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12</w:t>
            </w:r>
          </w:p>
        </w:tc>
        <w:tc>
          <w:tcPr>
            <w:tcW w:w="2103" w:type="dxa"/>
          </w:tcPr>
          <w:p w:rsidR="002468E7" w:rsidRPr="000F0FAA" w:rsidRDefault="002468E7" w:rsidP="00CD60B5">
            <w:r w:rsidRPr="000F0FAA">
              <w:t>Filter in Übersicht entfernen</w:t>
            </w:r>
          </w:p>
        </w:tc>
        <w:tc>
          <w:tcPr>
            <w:tcW w:w="4317" w:type="dxa"/>
          </w:tcPr>
          <w:p w:rsidR="002468E7" w:rsidRPr="000F0FAA" w:rsidRDefault="002468E7" w:rsidP="00CD60B5">
            <w:r w:rsidRPr="000F0FAA">
              <w:t>einen Filter in der Übersicht entfernen, damit mir mehr PN angezeigt werden.</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13</w:t>
            </w:r>
          </w:p>
        </w:tc>
        <w:tc>
          <w:tcPr>
            <w:tcW w:w="2103" w:type="dxa"/>
          </w:tcPr>
          <w:p w:rsidR="002468E7" w:rsidRPr="000F0FAA" w:rsidRDefault="002468E7" w:rsidP="00CD60B5">
            <w:r w:rsidRPr="000F0FAA">
              <w:t>Filter in Detailansicht entfernen</w:t>
            </w:r>
          </w:p>
        </w:tc>
        <w:tc>
          <w:tcPr>
            <w:tcW w:w="4317" w:type="dxa"/>
          </w:tcPr>
          <w:p w:rsidR="002468E7" w:rsidRPr="000F0FAA" w:rsidRDefault="002468E7" w:rsidP="00CD60B5">
            <w:r w:rsidRPr="000F0FAA">
              <w:t>einen Filter in der Detailansicht entfernen, damit ich dazu nicht zuerst zur Übersicht wechseln muss.</w:t>
            </w:r>
          </w:p>
        </w:tc>
        <w:tc>
          <w:tcPr>
            <w:tcW w:w="1215" w:type="dxa"/>
          </w:tcPr>
          <w:p w:rsidR="002468E7" w:rsidRDefault="002468E7" w:rsidP="00CD60B5">
            <w:r>
              <w:t>Ok</w:t>
            </w:r>
          </w:p>
        </w:tc>
        <w:tc>
          <w:tcPr>
            <w:tcW w:w="1234" w:type="dxa"/>
          </w:tcPr>
          <w:p w:rsidR="002468E7" w:rsidRDefault="002468E7" w:rsidP="00A177BD">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14</w:t>
            </w:r>
          </w:p>
        </w:tc>
        <w:tc>
          <w:tcPr>
            <w:tcW w:w="2103" w:type="dxa"/>
          </w:tcPr>
          <w:p w:rsidR="002468E7" w:rsidRPr="000F0FAA" w:rsidRDefault="002468E7" w:rsidP="00CD60B5">
            <w:r w:rsidRPr="00CD60B5">
              <w:t>Filter in Detailansicht setzen</w:t>
            </w:r>
          </w:p>
        </w:tc>
        <w:tc>
          <w:tcPr>
            <w:tcW w:w="4317" w:type="dxa"/>
          </w:tcPr>
          <w:p w:rsidR="002468E7" w:rsidRPr="000F0FAA" w:rsidRDefault="002468E7" w:rsidP="00CD60B5">
            <w:r w:rsidRPr="00CD60B5">
              <w:t>einen Filter in der Detailansicht setzen, damit ich dazu nicht zuerst zur Übersicht wechseln muss.</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15</w:t>
            </w:r>
          </w:p>
        </w:tc>
        <w:tc>
          <w:tcPr>
            <w:tcW w:w="2103" w:type="dxa"/>
          </w:tcPr>
          <w:p w:rsidR="002468E7" w:rsidRPr="00CD60B5" w:rsidRDefault="002468E7" w:rsidP="00CD60B5">
            <w:r w:rsidRPr="00CD60B5">
              <w:t>Filtern nach mehreren Kriterien</w:t>
            </w:r>
          </w:p>
        </w:tc>
        <w:tc>
          <w:tcPr>
            <w:tcW w:w="4317" w:type="dxa"/>
          </w:tcPr>
          <w:p w:rsidR="002468E7" w:rsidRPr="00CD60B5" w:rsidRDefault="002468E7" w:rsidP="00CD60B5">
            <w:r w:rsidRPr="00CD60B5">
              <w:t>nach mehreren bestimmten Kriterien filtern, um eine begrenzte Auswahl zu erhalten.</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16</w:t>
            </w:r>
          </w:p>
        </w:tc>
        <w:tc>
          <w:tcPr>
            <w:tcW w:w="2103" w:type="dxa"/>
          </w:tcPr>
          <w:p w:rsidR="002468E7" w:rsidRPr="00CD60B5" w:rsidRDefault="002468E7" w:rsidP="00CD60B5">
            <w:r w:rsidRPr="00CD60B5">
              <w:t>Animierte Navigation “Detail -&gt; Übersicht”</w:t>
            </w:r>
          </w:p>
        </w:tc>
        <w:tc>
          <w:tcPr>
            <w:tcW w:w="4317" w:type="dxa"/>
          </w:tcPr>
          <w:p w:rsidR="002468E7" w:rsidRPr="00CD60B5" w:rsidRDefault="002468E7" w:rsidP="00CD60B5">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17</w:t>
            </w:r>
          </w:p>
        </w:tc>
        <w:tc>
          <w:tcPr>
            <w:tcW w:w="2103" w:type="dxa"/>
          </w:tcPr>
          <w:p w:rsidR="002468E7" w:rsidRPr="00CD60B5" w:rsidRDefault="002468E7" w:rsidP="00CD60B5">
            <w:r w:rsidRPr="00CD60B5">
              <w:t>Scrollerkennung in Übersicht dargestellt</w:t>
            </w:r>
          </w:p>
        </w:tc>
        <w:tc>
          <w:tcPr>
            <w:tcW w:w="4317" w:type="dxa"/>
          </w:tcPr>
          <w:p w:rsidR="002468E7" w:rsidRPr="00CD60B5" w:rsidRDefault="002468E7" w:rsidP="00CD60B5">
            <w:r w:rsidRPr="00CD60B5">
              <w:t>an der Darstellung der Liste erkennen können, dass durch die PN gescrollt werden kann.</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lastRenderedPageBreak/>
              <w:t>18</w:t>
            </w:r>
          </w:p>
        </w:tc>
        <w:tc>
          <w:tcPr>
            <w:tcW w:w="2103" w:type="dxa"/>
          </w:tcPr>
          <w:p w:rsidR="002468E7" w:rsidRPr="00CD60B5" w:rsidRDefault="002468E7" w:rsidP="00CD60B5">
            <w:r w:rsidRPr="00CD60B5">
              <w:t>Schöne Darstellung der Tags</w:t>
            </w:r>
          </w:p>
        </w:tc>
        <w:tc>
          <w:tcPr>
            <w:tcW w:w="4317" w:type="dxa"/>
          </w:tcPr>
          <w:p w:rsidR="002468E7" w:rsidRPr="00CD60B5" w:rsidRDefault="002468E7" w:rsidP="00CD60B5">
            <w:r w:rsidRPr="00CD60B5">
              <w:t>die zu einer PN zugehörigen Begriffe schön darstellen, damit mir die Applikation besser gefällt und die Bedienung mehr Spass macht.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19</w:t>
            </w:r>
          </w:p>
        </w:tc>
        <w:tc>
          <w:tcPr>
            <w:tcW w:w="2103" w:type="dxa"/>
          </w:tcPr>
          <w:p w:rsidR="002468E7" w:rsidRPr="00CD60B5" w:rsidRDefault="002468E7" w:rsidP="00CD60B5">
            <w:r w:rsidRPr="00CD60B5">
              <w:t>Schöne Darstellung des Filters</w:t>
            </w:r>
          </w:p>
        </w:tc>
        <w:tc>
          <w:tcPr>
            <w:tcW w:w="4317" w:type="dxa"/>
          </w:tcPr>
          <w:p w:rsidR="002468E7" w:rsidRPr="00CD60B5" w:rsidRDefault="002468E7" w:rsidP="00CD60B5">
            <w:r w:rsidRPr="00CD60B5">
              <w:t>den Filter schön darstellen, damit mir die Applikation besser gefällt und die Bedienung mehr Spass macht.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D60B5">
            <w:r>
              <w:t>20</w:t>
            </w:r>
          </w:p>
        </w:tc>
        <w:tc>
          <w:tcPr>
            <w:tcW w:w="2103" w:type="dxa"/>
          </w:tcPr>
          <w:p w:rsidR="002468E7" w:rsidRPr="00CD60B5" w:rsidRDefault="002468E7" w:rsidP="00CD60B5">
            <w:r w:rsidRPr="00CD60B5">
              <w:t>Animation für Navigation "Detailansicht -&gt; Detailansicht"</w:t>
            </w:r>
          </w:p>
        </w:tc>
        <w:tc>
          <w:tcPr>
            <w:tcW w:w="4317" w:type="dxa"/>
          </w:tcPr>
          <w:p w:rsidR="002468E7" w:rsidRPr="00CD60B5" w:rsidRDefault="002468E7" w:rsidP="00CD60B5">
            <w:r w:rsidRPr="00CD60B5">
              <w:t>eine Animation sehen, wenn ich durch die PNs navigiere, damit es für mich besser ersichtlich ist, dass die Project Note gewechselt hat.</w:t>
            </w:r>
          </w:p>
        </w:tc>
        <w:tc>
          <w:tcPr>
            <w:tcW w:w="1215" w:type="dxa"/>
          </w:tcPr>
          <w:p w:rsidR="002468E7" w:rsidRDefault="002468E7" w:rsidP="00CD60B5">
            <w:r>
              <w:t>Ok</w:t>
            </w:r>
          </w:p>
        </w:tc>
        <w:tc>
          <w:tcPr>
            <w:tcW w:w="1234" w:type="dxa"/>
          </w:tcPr>
          <w:p w:rsidR="002468E7" w:rsidRDefault="002468E7" w:rsidP="00CD60B5">
            <w:r>
              <w:t>28.11.2011</w:t>
            </w:r>
          </w:p>
        </w:tc>
      </w:tr>
      <w:tr w:rsidR="002468E7" w:rsidTr="00334E2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D60B5">
            <w:r>
              <w:t>21</w:t>
            </w:r>
          </w:p>
        </w:tc>
        <w:tc>
          <w:tcPr>
            <w:tcW w:w="2103" w:type="dxa"/>
          </w:tcPr>
          <w:p w:rsidR="002468E7" w:rsidRPr="00CD60B5" w:rsidRDefault="002468E7" w:rsidP="00CD60B5">
            <w:r w:rsidRPr="00CD60B5">
              <w:t>Lesemodus PN anzeigen</w:t>
            </w:r>
          </w:p>
        </w:tc>
        <w:tc>
          <w:tcPr>
            <w:tcW w:w="4317" w:type="dxa"/>
          </w:tcPr>
          <w:p w:rsidR="002468E7" w:rsidRPr="00CD60B5" w:rsidRDefault="002468E7" w:rsidP="00CD60B5">
            <w:r w:rsidRPr="00CD60B5">
              <w:t>eine PN vergrössern können und einen abgedunkelten Hintergrund sehen, damit ich sie besser lesen kann.</w:t>
            </w:r>
          </w:p>
        </w:tc>
        <w:tc>
          <w:tcPr>
            <w:tcW w:w="1215" w:type="dxa"/>
          </w:tcPr>
          <w:p w:rsidR="002468E7" w:rsidRDefault="002468E7" w:rsidP="00235B85">
            <w:r>
              <w:t>Funktioniert noch nicht vollständig, timeboxed.</w:t>
            </w:r>
          </w:p>
        </w:tc>
        <w:tc>
          <w:tcPr>
            <w:tcW w:w="1234" w:type="dxa"/>
          </w:tcPr>
          <w:p w:rsidR="002468E7" w:rsidRDefault="002468E7" w:rsidP="00CD60B5">
            <w:r>
              <w:t>28.11.2011</w:t>
            </w:r>
          </w:p>
        </w:tc>
      </w:tr>
    </w:tbl>
    <w:p w:rsidR="002468E7" w:rsidRDefault="002468E7" w:rsidP="00334E26">
      <w:pPr>
        <w:pStyle w:val="Heading3"/>
      </w:pPr>
      <w:bookmarkStart w:id="300" w:name="_Toc312080556"/>
      <w:r>
        <w:t>Sprint 6</w:t>
      </w:r>
      <w:bookmarkEnd w:id="300"/>
    </w:p>
    <w:p w:rsidR="002468E7" w:rsidRDefault="002468E7" w:rsidP="00334E26">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C65656">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C65656">
            <w:r>
              <w:t>#</w:t>
            </w:r>
          </w:p>
        </w:tc>
        <w:tc>
          <w:tcPr>
            <w:tcW w:w="2103" w:type="dxa"/>
          </w:tcPr>
          <w:p w:rsidR="002468E7" w:rsidRDefault="002468E7" w:rsidP="00C65656">
            <w:r>
              <w:t>Titel</w:t>
            </w:r>
          </w:p>
        </w:tc>
        <w:tc>
          <w:tcPr>
            <w:tcW w:w="4317" w:type="dxa"/>
          </w:tcPr>
          <w:p w:rsidR="002468E7" w:rsidRDefault="002468E7" w:rsidP="00C65656">
            <w:r>
              <w:t>Beschreibung</w:t>
            </w:r>
          </w:p>
        </w:tc>
        <w:tc>
          <w:tcPr>
            <w:tcW w:w="1215" w:type="dxa"/>
          </w:tcPr>
          <w:p w:rsidR="002468E7" w:rsidRDefault="002468E7" w:rsidP="00C65656">
            <w:r>
              <w:t>Resultat</w:t>
            </w:r>
          </w:p>
        </w:tc>
        <w:tc>
          <w:tcPr>
            <w:tcW w:w="1234" w:type="dxa"/>
          </w:tcPr>
          <w:p w:rsidR="002468E7" w:rsidRDefault="002468E7" w:rsidP="00C65656">
            <w:r>
              <w:t>Datum</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w:t>
            </w:r>
          </w:p>
        </w:tc>
        <w:tc>
          <w:tcPr>
            <w:tcW w:w="2103" w:type="dxa"/>
          </w:tcPr>
          <w:p w:rsidR="002468E7" w:rsidRDefault="002468E7" w:rsidP="00C65656">
            <w:r>
              <w:t>Übersicht für PN</w:t>
            </w:r>
          </w:p>
        </w:tc>
        <w:tc>
          <w:tcPr>
            <w:tcW w:w="4317" w:type="dxa"/>
          </w:tcPr>
          <w:p w:rsidR="002468E7" w:rsidRDefault="002468E7" w:rsidP="00C65656">
            <w:r>
              <w:t xml:space="preserve">Die PNs lassen sich in der Übersicht anzeigen </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w:t>
            </w:r>
          </w:p>
        </w:tc>
        <w:tc>
          <w:tcPr>
            <w:tcW w:w="2103" w:type="dxa"/>
          </w:tcPr>
          <w:p w:rsidR="002468E7" w:rsidRDefault="002468E7" w:rsidP="00C65656">
            <w:r>
              <w:t>Detailansicht PN</w:t>
            </w:r>
          </w:p>
        </w:tc>
        <w:tc>
          <w:tcPr>
            <w:tcW w:w="4317" w:type="dxa"/>
          </w:tcPr>
          <w:p w:rsidR="002468E7" w:rsidRDefault="002468E7" w:rsidP="00C65656">
            <w:r>
              <w:t>Die Detailansicht einer PN lässt sich anzeigen und die PN kann gelesen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3</w:t>
            </w:r>
          </w:p>
        </w:tc>
        <w:tc>
          <w:tcPr>
            <w:tcW w:w="2103" w:type="dxa"/>
          </w:tcPr>
          <w:p w:rsidR="002468E7" w:rsidRDefault="002468E7" w:rsidP="00C65656">
            <w:r>
              <w:t>Navigation</w:t>
            </w:r>
            <w:r>
              <w:br/>
              <w:t>„Übersicht -&gt; Detail“</w:t>
            </w:r>
          </w:p>
        </w:tc>
        <w:tc>
          <w:tcPr>
            <w:tcW w:w="4317" w:type="dxa"/>
          </w:tcPr>
          <w:p w:rsidR="002468E7" w:rsidRDefault="002468E7" w:rsidP="00C65656">
            <w:r>
              <w:t>Der Nutzer kann von der Übersicht zur Einzelansicht wechseln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4</w:t>
            </w:r>
          </w:p>
        </w:tc>
        <w:tc>
          <w:tcPr>
            <w:tcW w:w="2103" w:type="dxa"/>
          </w:tcPr>
          <w:p w:rsidR="002468E7" w:rsidRDefault="002468E7" w:rsidP="00C65656">
            <w:r>
              <w:t>Navigation</w:t>
            </w:r>
          </w:p>
          <w:p w:rsidR="002468E7" w:rsidRDefault="002468E7" w:rsidP="00C65656">
            <w:r>
              <w:t>„Detail“ -&gt; „Übersicht“</w:t>
            </w:r>
          </w:p>
        </w:tc>
        <w:tc>
          <w:tcPr>
            <w:tcW w:w="4317" w:type="dxa"/>
          </w:tcPr>
          <w:p w:rsidR="002468E7" w:rsidRDefault="002468E7" w:rsidP="00C65656">
            <w:r>
              <w:t>Der Nutzer kann von der Einzelansicht in die Übersicht wechseln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5</w:t>
            </w:r>
          </w:p>
        </w:tc>
        <w:tc>
          <w:tcPr>
            <w:tcW w:w="2103" w:type="dxa"/>
          </w:tcPr>
          <w:p w:rsidR="002468E7" w:rsidRDefault="002468E7" w:rsidP="00C65656">
            <w:r>
              <w:t>Darstellung der verkleinerten PN mit Bild</w:t>
            </w:r>
          </w:p>
        </w:tc>
        <w:tc>
          <w:tcPr>
            <w:tcW w:w="4317" w:type="dxa"/>
          </w:tcPr>
          <w:p w:rsidR="002468E7" w:rsidRDefault="002468E7" w:rsidP="00C65656">
            <w:r>
              <w:t>Der Nutzer sieht in der Übersicht zu jeder PN ein kleines Bild.</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6</w:t>
            </w:r>
          </w:p>
        </w:tc>
        <w:tc>
          <w:tcPr>
            <w:tcW w:w="2103" w:type="dxa"/>
          </w:tcPr>
          <w:p w:rsidR="002468E7" w:rsidRDefault="002468E7" w:rsidP="00C65656">
            <w:r w:rsidRPr="00202394">
              <w:t>Navigation "Detailansicht -&gt; Detailansicht"</w:t>
            </w:r>
          </w:p>
        </w:tc>
        <w:tc>
          <w:tcPr>
            <w:tcW w:w="4317" w:type="dxa"/>
          </w:tcPr>
          <w:p w:rsidR="002468E7" w:rsidRDefault="002468E7" w:rsidP="00C65656">
            <w:r>
              <w:t>Der Nutzer kann von einer PN in der Detailansicht zur nächsten wechseln und sich diese ansehen.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7</w:t>
            </w:r>
          </w:p>
        </w:tc>
        <w:tc>
          <w:tcPr>
            <w:tcW w:w="2103" w:type="dxa"/>
          </w:tcPr>
          <w:p w:rsidR="002468E7" w:rsidRPr="00202394" w:rsidRDefault="002468E7" w:rsidP="00C65656">
            <w:r w:rsidRPr="000F0FAA">
              <w:t>Tags zu PN angezeigt</w:t>
            </w:r>
          </w:p>
        </w:tc>
        <w:tc>
          <w:tcPr>
            <w:tcW w:w="4317" w:type="dxa"/>
          </w:tcPr>
          <w:p w:rsidR="002468E7" w:rsidRDefault="002468E7" w:rsidP="00C65656">
            <w:r w:rsidRPr="000F0FAA">
              <w:t>zu einer PN zusätzliche Begriffe anzeigen, damit ich die PN einem bestimmten Gebiet zuordnen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8</w:t>
            </w:r>
          </w:p>
        </w:tc>
        <w:tc>
          <w:tcPr>
            <w:tcW w:w="2103" w:type="dxa"/>
          </w:tcPr>
          <w:p w:rsidR="002468E7" w:rsidRPr="000F0FAA" w:rsidRDefault="002468E7" w:rsidP="00C65656">
            <w:r w:rsidRPr="000F0FAA">
              <w:t>Tags aggregiert</w:t>
            </w:r>
          </w:p>
        </w:tc>
        <w:tc>
          <w:tcPr>
            <w:tcW w:w="4317" w:type="dxa"/>
          </w:tcPr>
          <w:p w:rsidR="002468E7" w:rsidRPr="000F0FAA" w:rsidRDefault="002468E7" w:rsidP="00C65656">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9</w:t>
            </w:r>
          </w:p>
        </w:tc>
        <w:tc>
          <w:tcPr>
            <w:tcW w:w="2103" w:type="dxa"/>
          </w:tcPr>
          <w:p w:rsidR="002468E7" w:rsidRPr="000F0FAA" w:rsidRDefault="002468E7" w:rsidP="00C65656">
            <w:r w:rsidRPr="000F0FAA">
              <w:t>Aggregierte Tags anpassbar</w:t>
            </w:r>
          </w:p>
        </w:tc>
        <w:tc>
          <w:tcPr>
            <w:tcW w:w="4317" w:type="dxa"/>
          </w:tcPr>
          <w:p w:rsidR="002468E7" w:rsidRPr="000F0FAA" w:rsidRDefault="002468E7" w:rsidP="00C65656">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10</w:t>
            </w:r>
          </w:p>
        </w:tc>
        <w:tc>
          <w:tcPr>
            <w:tcW w:w="2103" w:type="dxa"/>
          </w:tcPr>
          <w:p w:rsidR="002468E7" w:rsidRPr="000F0FAA" w:rsidRDefault="002468E7" w:rsidP="00C65656">
            <w:r w:rsidRPr="000F0FAA">
              <w:t>Filter in Übersicht setzen</w:t>
            </w:r>
          </w:p>
        </w:tc>
        <w:tc>
          <w:tcPr>
            <w:tcW w:w="4317" w:type="dxa"/>
          </w:tcPr>
          <w:p w:rsidR="002468E7" w:rsidRPr="000F0FAA" w:rsidRDefault="002468E7" w:rsidP="00C65656">
            <w:r w:rsidRPr="000F0FAA">
              <w:t>einen Filter in der Übersicht setzen, damit die angezeigten PN eingeschränkt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11</w:t>
            </w:r>
          </w:p>
        </w:tc>
        <w:tc>
          <w:tcPr>
            <w:tcW w:w="2103" w:type="dxa"/>
          </w:tcPr>
          <w:p w:rsidR="002468E7" w:rsidRPr="000F0FAA" w:rsidRDefault="002468E7" w:rsidP="00C65656">
            <w:r w:rsidRPr="000F0FAA">
              <w:t>Filterkriterium auswählen</w:t>
            </w:r>
          </w:p>
        </w:tc>
        <w:tc>
          <w:tcPr>
            <w:tcW w:w="4317" w:type="dxa"/>
          </w:tcPr>
          <w:p w:rsidR="002468E7" w:rsidRPr="000F0FAA" w:rsidRDefault="002468E7" w:rsidP="00C65656">
            <w:r w:rsidRPr="000F0FAA">
              <w:t>das Filterkriterium aus einer nach Kategorien gruppierten Liste auswählen können, damit ich den gesuchten Begriff einfach finden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12</w:t>
            </w:r>
          </w:p>
        </w:tc>
        <w:tc>
          <w:tcPr>
            <w:tcW w:w="2103" w:type="dxa"/>
          </w:tcPr>
          <w:p w:rsidR="002468E7" w:rsidRPr="000F0FAA" w:rsidRDefault="002468E7" w:rsidP="00C65656">
            <w:r w:rsidRPr="000F0FAA">
              <w:t>Filter in Übersicht entfernen</w:t>
            </w:r>
          </w:p>
        </w:tc>
        <w:tc>
          <w:tcPr>
            <w:tcW w:w="4317" w:type="dxa"/>
          </w:tcPr>
          <w:p w:rsidR="002468E7" w:rsidRPr="000F0FAA" w:rsidRDefault="002468E7" w:rsidP="00C65656">
            <w:r w:rsidRPr="000F0FAA">
              <w:t>einen Filter in der Übersicht entfernen, damit mir mehr PN angezeigt werden.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13</w:t>
            </w:r>
          </w:p>
        </w:tc>
        <w:tc>
          <w:tcPr>
            <w:tcW w:w="2103" w:type="dxa"/>
          </w:tcPr>
          <w:p w:rsidR="002468E7" w:rsidRPr="000F0FAA" w:rsidRDefault="002468E7" w:rsidP="00C65656">
            <w:r w:rsidRPr="000F0FAA">
              <w:t>Filter in Detailansicht entfernen</w:t>
            </w:r>
          </w:p>
        </w:tc>
        <w:tc>
          <w:tcPr>
            <w:tcW w:w="4317" w:type="dxa"/>
          </w:tcPr>
          <w:p w:rsidR="002468E7" w:rsidRPr="000F0FAA" w:rsidRDefault="002468E7" w:rsidP="00C65656">
            <w:r w:rsidRPr="000F0FAA">
              <w:t>einen Filter in der Detailansicht entfernen, damit ich dazu nicht zuerst zur Übersicht wechseln muss.</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14</w:t>
            </w:r>
          </w:p>
        </w:tc>
        <w:tc>
          <w:tcPr>
            <w:tcW w:w="2103" w:type="dxa"/>
          </w:tcPr>
          <w:p w:rsidR="002468E7" w:rsidRPr="000F0FAA" w:rsidRDefault="002468E7" w:rsidP="00C65656">
            <w:r w:rsidRPr="00CD60B5">
              <w:t>Filter in Detailansicht setzen</w:t>
            </w:r>
          </w:p>
        </w:tc>
        <w:tc>
          <w:tcPr>
            <w:tcW w:w="4317" w:type="dxa"/>
          </w:tcPr>
          <w:p w:rsidR="002468E7" w:rsidRPr="000F0FAA" w:rsidRDefault="002468E7" w:rsidP="00C65656">
            <w:r w:rsidRPr="00CD60B5">
              <w:t>einen Filter in der Detailansicht setzen, damit ich dazu nicht zuerst zur Übersicht wechseln muss.</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lastRenderedPageBreak/>
              <w:t>15</w:t>
            </w:r>
          </w:p>
        </w:tc>
        <w:tc>
          <w:tcPr>
            <w:tcW w:w="2103" w:type="dxa"/>
          </w:tcPr>
          <w:p w:rsidR="002468E7" w:rsidRPr="00CD60B5" w:rsidRDefault="002468E7" w:rsidP="00C65656">
            <w:r w:rsidRPr="00CD60B5">
              <w:t>Filtern nach mehreren Kriterien</w:t>
            </w:r>
          </w:p>
        </w:tc>
        <w:tc>
          <w:tcPr>
            <w:tcW w:w="4317" w:type="dxa"/>
          </w:tcPr>
          <w:p w:rsidR="002468E7" w:rsidRPr="00CD60B5" w:rsidRDefault="002468E7" w:rsidP="00C65656">
            <w:r w:rsidRPr="00CD60B5">
              <w:t>nach mehreren bestimmten Kriterien filtern, um eine begrenzte Auswahl zu erhalten.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16</w:t>
            </w:r>
          </w:p>
        </w:tc>
        <w:tc>
          <w:tcPr>
            <w:tcW w:w="2103" w:type="dxa"/>
          </w:tcPr>
          <w:p w:rsidR="002468E7" w:rsidRPr="00CD60B5" w:rsidRDefault="002468E7" w:rsidP="00C65656">
            <w:r w:rsidRPr="00CD60B5">
              <w:t>Animierte Navigation “Detail -&gt; Übersicht”</w:t>
            </w:r>
          </w:p>
        </w:tc>
        <w:tc>
          <w:tcPr>
            <w:tcW w:w="4317" w:type="dxa"/>
          </w:tcPr>
          <w:p w:rsidR="002468E7" w:rsidRPr="00CD60B5" w:rsidRDefault="002468E7" w:rsidP="00C65656">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17</w:t>
            </w:r>
          </w:p>
        </w:tc>
        <w:tc>
          <w:tcPr>
            <w:tcW w:w="2103" w:type="dxa"/>
          </w:tcPr>
          <w:p w:rsidR="002468E7" w:rsidRPr="00CD60B5" w:rsidRDefault="002468E7" w:rsidP="00C65656">
            <w:r w:rsidRPr="00CD60B5">
              <w:t>Scrollerkennung in Übersicht dargestellt</w:t>
            </w:r>
          </w:p>
        </w:tc>
        <w:tc>
          <w:tcPr>
            <w:tcW w:w="4317" w:type="dxa"/>
          </w:tcPr>
          <w:p w:rsidR="002468E7" w:rsidRPr="00CD60B5" w:rsidRDefault="002468E7" w:rsidP="00C65656">
            <w:r w:rsidRPr="00CD60B5">
              <w:t>an der Darstellung der Liste erkennen können, dass durch die PN gescrollt werden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18</w:t>
            </w:r>
          </w:p>
        </w:tc>
        <w:tc>
          <w:tcPr>
            <w:tcW w:w="2103" w:type="dxa"/>
          </w:tcPr>
          <w:p w:rsidR="002468E7" w:rsidRPr="00CD60B5" w:rsidRDefault="002468E7" w:rsidP="00C65656">
            <w:r w:rsidRPr="00CD60B5">
              <w:t>Schöne Darstellung der Tags</w:t>
            </w:r>
          </w:p>
        </w:tc>
        <w:tc>
          <w:tcPr>
            <w:tcW w:w="4317" w:type="dxa"/>
          </w:tcPr>
          <w:p w:rsidR="002468E7" w:rsidRPr="00CD60B5" w:rsidRDefault="002468E7" w:rsidP="00C65656">
            <w:r w:rsidRPr="00CD60B5">
              <w:t>die zu einer PN zugehörigen Begriffe schön darstellen, damit mir die Applikation besser gefällt und die Bedienung mehr Spass macht.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19</w:t>
            </w:r>
          </w:p>
        </w:tc>
        <w:tc>
          <w:tcPr>
            <w:tcW w:w="2103" w:type="dxa"/>
          </w:tcPr>
          <w:p w:rsidR="002468E7" w:rsidRPr="00CD60B5" w:rsidRDefault="002468E7" w:rsidP="00C65656">
            <w:r w:rsidRPr="00CD60B5">
              <w:t>Schöne Darstellung des Filters</w:t>
            </w:r>
          </w:p>
        </w:tc>
        <w:tc>
          <w:tcPr>
            <w:tcW w:w="4317" w:type="dxa"/>
          </w:tcPr>
          <w:p w:rsidR="002468E7" w:rsidRPr="00CD60B5" w:rsidRDefault="002468E7" w:rsidP="00C65656">
            <w:r w:rsidRPr="00CD60B5">
              <w:t>den Filter schön darstellen, damit mir die Applikation besser gefällt und die Bedienung mehr Spass macht.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20</w:t>
            </w:r>
          </w:p>
        </w:tc>
        <w:tc>
          <w:tcPr>
            <w:tcW w:w="2103" w:type="dxa"/>
          </w:tcPr>
          <w:p w:rsidR="002468E7" w:rsidRPr="00CD60B5" w:rsidRDefault="002468E7" w:rsidP="00C65656">
            <w:r w:rsidRPr="00CD60B5">
              <w:t>Animation für Navigation "Detailansicht -&gt; Detailansicht"</w:t>
            </w:r>
          </w:p>
        </w:tc>
        <w:tc>
          <w:tcPr>
            <w:tcW w:w="4317" w:type="dxa"/>
          </w:tcPr>
          <w:p w:rsidR="002468E7" w:rsidRPr="00CD60B5" w:rsidRDefault="002468E7" w:rsidP="00C65656">
            <w:r w:rsidRPr="00CD60B5">
              <w:t>eine Animation sehen, wenn ich durch die PNs navigiere, damit es für mich besser ersichtlich ist, dass die Project Note gewechselt hat.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21</w:t>
            </w:r>
          </w:p>
        </w:tc>
        <w:tc>
          <w:tcPr>
            <w:tcW w:w="2103" w:type="dxa"/>
          </w:tcPr>
          <w:p w:rsidR="002468E7" w:rsidRPr="00CD60B5" w:rsidRDefault="002468E7" w:rsidP="00C65656">
            <w:r w:rsidRPr="00CD60B5">
              <w:t>Lesemodus PN anzeigen</w:t>
            </w:r>
          </w:p>
        </w:tc>
        <w:tc>
          <w:tcPr>
            <w:tcW w:w="4317" w:type="dxa"/>
          </w:tcPr>
          <w:p w:rsidR="002468E7" w:rsidRPr="00CD60B5" w:rsidRDefault="002468E7" w:rsidP="00C65656">
            <w:r w:rsidRPr="00CD60B5">
              <w:t>eine PN vergrössern können und einen abgedunkelten Hintergrund sehen, damit ich sie besser lesen kann.</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22</w:t>
            </w:r>
          </w:p>
        </w:tc>
        <w:tc>
          <w:tcPr>
            <w:tcW w:w="2103" w:type="dxa"/>
          </w:tcPr>
          <w:p w:rsidR="002468E7" w:rsidRPr="00CD60B5" w:rsidRDefault="002468E7" w:rsidP="00C65656">
            <w:r>
              <w:t>Easteregg / Info View</w:t>
            </w:r>
          </w:p>
        </w:tc>
        <w:tc>
          <w:tcPr>
            <w:tcW w:w="4317" w:type="dxa"/>
          </w:tcPr>
          <w:p w:rsidR="002468E7" w:rsidRPr="00CD60B5" w:rsidRDefault="002468E7" w:rsidP="00C65656">
            <w:r>
              <w:t>die Info View öffnen und schliessen, damit ich sehen kann, wie die Applikation entstanden ist und wer sie implementiert hat.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C65656">
            <w:r>
              <w:t>23</w:t>
            </w:r>
          </w:p>
        </w:tc>
        <w:tc>
          <w:tcPr>
            <w:tcW w:w="2103" w:type="dxa"/>
          </w:tcPr>
          <w:p w:rsidR="002468E7" w:rsidRDefault="002468E7" w:rsidP="00C65656">
            <w:r w:rsidRPr="00A70048">
              <w:t>Anzahl PN bei Übersicht angezeigt</w:t>
            </w:r>
          </w:p>
        </w:tc>
        <w:tc>
          <w:tcPr>
            <w:tcW w:w="4317" w:type="dxa"/>
          </w:tcPr>
          <w:p w:rsidR="002468E7" w:rsidRDefault="002468E7" w:rsidP="00C65656">
            <w:r w:rsidRPr="00A70048">
              <w:t>die Anzahl PN in der Übersicht sehen, damit ich weiss, wie gross die Liste ist.</w:t>
            </w:r>
          </w:p>
        </w:tc>
        <w:tc>
          <w:tcPr>
            <w:tcW w:w="1215" w:type="dxa"/>
          </w:tcPr>
          <w:p w:rsidR="002468E7" w:rsidRDefault="002468E7" w:rsidP="00C65656">
            <w:r>
              <w:t>Ok</w:t>
            </w:r>
          </w:p>
        </w:tc>
        <w:tc>
          <w:tcPr>
            <w:tcW w:w="1234" w:type="dxa"/>
          </w:tcPr>
          <w:p w:rsidR="002468E7" w:rsidRDefault="002468E7" w:rsidP="00C65656">
            <w:r>
              <w:t>11.12.2011</w:t>
            </w:r>
          </w:p>
        </w:tc>
      </w:tr>
      <w:tr w:rsidR="002468E7" w:rsidTr="00C65656">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C65656">
            <w:r>
              <w:t>24</w:t>
            </w:r>
          </w:p>
        </w:tc>
        <w:tc>
          <w:tcPr>
            <w:tcW w:w="2103" w:type="dxa"/>
          </w:tcPr>
          <w:p w:rsidR="002468E7" w:rsidRPr="00A70048" w:rsidRDefault="002468E7" w:rsidP="00C65656">
            <w:r w:rsidRPr="00A70048">
              <w:t>Animation Filter -&gt; Übersicht</w:t>
            </w:r>
          </w:p>
        </w:tc>
        <w:tc>
          <w:tcPr>
            <w:tcW w:w="4317" w:type="dxa"/>
          </w:tcPr>
          <w:p w:rsidR="002468E7" w:rsidRPr="00A70048" w:rsidRDefault="002468E7" w:rsidP="00C65656">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C65656">
            <w:r>
              <w:t>Ok</w:t>
            </w:r>
          </w:p>
        </w:tc>
        <w:tc>
          <w:tcPr>
            <w:tcW w:w="1234" w:type="dxa"/>
          </w:tcPr>
          <w:p w:rsidR="002468E7" w:rsidRDefault="002468E7" w:rsidP="00C65656">
            <w:r>
              <w:t>11.12.2011</w:t>
            </w:r>
          </w:p>
        </w:tc>
      </w:tr>
    </w:tbl>
    <w:p w:rsidR="002468E7" w:rsidRDefault="002468E7" w:rsidP="005A15F9">
      <w:pPr>
        <w:pStyle w:val="Heading3"/>
      </w:pPr>
      <w:bookmarkStart w:id="301" w:name="_Toc312080557"/>
      <w:r>
        <w:t>Sprint 7</w:t>
      </w:r>
      <w:bookmarkEnd w:id="301"/>
    </w:p>
    <w:p w:rsidR="002468E7" w:rsidRDefault="002468E7" w:rsidP="005A15F9">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170E21">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170E21">
            <w:r>
              <w:t>#</w:t>
            </w:r>
          </w:p>
        </w:tc>
        <w:tc>
          <w:tcPr>
            <w:tcW w:w="2103" w:type="dxa"/>
          </w:tcPr>
          <w:p w:rsidR="002468E7" w:rsidRDefault="002468E7" w:rsidP="00170E21">
            <w:r>
              <w:t>Titel</w:t>
            </w:r>
          </w:p>
        </w:tc>
        <w:tc>
          <w:tcPr>
            <w:tcW w:w="4317" w:type="dxa"/>
          </w:tcPr>
          <w:p w:rsidR="002468E7" w:rsidRDefault="002468E7" w:rsidP="00170E21">
            <w:r>
              <w:t>Beschreibung</w:t>
            </w:r>
          </w:p>
        </w:tc>
        <w:tc>
          <w:tcPr>
            <w:tcW w:w="1215" w:type="dxa"/>
          </w:tcPr>
          <w:p w:rsidR="002468E7" w:rsidRDefault="002468E7" w:rsidP="00170E21">
            <w:r>
              <w:t>Resultat</w:t>
            </w:r>
          </w:p>
        </w:tc>
        <w:tc>
          <w:tcPr>
            <w:tcW w:w="1234" w:type="dxa"/>
          </w:tcPr>
          <w:p w:rsidR="002468E7" w:rsidRDefault="002468E7" w:rsidP="00170E21">
            <w:r>
              <w:t>Datum</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w:t>
            </w:r>
          </w:p>
        </w:tc>
        <w:tc>
          <w:tcPr>
            <w:tcW w:w="2103" w:type="dxa"/>
          </w:tcPr>
          <w:p w:rsidR="002468E7" w:rsidRDefault="002468E7" w:rsidP="00170E21">
            <w:r>
              <w:t>Übersicht für PN</w:t>
            </w:r>
          </w:p>
        </w:tc>
        <w:tc>
          <w:tcPr>
            <w:tcW w:w="4317" w:type="dxa"/>
          </w:tcPr>
          <w:p w:rsidR="002468E7" w:rsidRDefault="002468E7" w:rsidP="00170E21">
            <w:r>
              <w:t xml:space="preserve">Die PNs lassen sich in der Übersicht anzeigen </w:t>
            </w:r>
          </w:p>
        </w:tc>
        <w:tc>
          <w:tcPr>
            <w:tcW w:w="1215" w:type="dxa"/>
          </w:tcPr>
          <w:p w:rsidR="002468E7" w:rsidRDefault="002468E7" w:rsidP="00170E21">
            <w:r>
              <w:t>Ok</w:t>
            </w:r>
          </w:p>
        </w:tc>
        <w:tc>
          <w:tcPr>
            <w:tcW w:w="1234" w:type="dxa"/>
          </w:tcPr>
          <w:p w:rsidR="002468E7" w:rsidRDefault="002468E7" w:rsidP="005A15F9">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w:t>
            </w:r>
          </w:p>
        </w:tc>
        <w:tc>
          <w:tcPr>
            <w:tcW w:w="2103" w:type="dxa"/>
          </w:tcPr>
          <w:p w:rsidR="002468E7" w:rsidRDefault="002468E7" w:rsidP="00170E21">
            <w:r>
              <w:t>Detailansicht PN</w:t>
            </w:r>
          </w:p>
        </w:tc>
        <w:tc>
          <w:tcPr>
            <w:tcW w:w="4317" w:type="dxa"/>
          </w:tcPr>
          <w:p w:rsidR="002468E7" w:rsidRDefault="002468E7" w:rsidP="00170E21">
            <w:r>
              <w:t>Die Detailansicht einer PN lässt sich anzeigen und die PN kann gelesen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3</w:t>
            </w:r>
          </w:p>
        </w:tc>
        <w:tc>
          <w:tcPr>
            <w:tcW w:w="2103" w:type="dxa"/>
          </w:tcPr>
          <w:p w:rsidR="002468E7" w:rsidRDefault="002468E7" w:rsidP="00170E21">
            <w:r>
              <w:t>Navigation</w:t>
            </w:r>
            <w:r>
              <w:br/>
              <w:t>„Übersicht -&gt; Detail“</w:t>
            </w:r>
          </w:p>
        </w:tc>
        <w:tc>
          <w:tcPr>
            <w:tcW w:w="4317" w:type="dxa"/>
          </w:tcPr>
          <w:p w:rsidR="002468E7" w:rsidRDefault="002468E7" w:rsidP="00170E21">
            <w:r>
              <w:t>Der Nutzer kann von der Übersicht zur Einzelansicht wechseln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4</w:t>
            </w:r>
          </w:p>
        </w:tc>
        <w:tc>
          <w:tcPr>
            <w:tcW w:w="2103" w:type="dxa"/>
          </w:tcPr>
          <w:p w:rsidR="002468E7" w:rsidRDefault="002468E7" w:rsidP="00170E21">
            <w:r>
              <w:t>Navigation</w:t>
            </w:r>
          </w:p>
          <w:p w:rsidR="002468E7" w:rsidRDefault="002468E7" w:rsidP="00170E21">
            <w:r>
              <w:t>„Detail“ -&gt; „Übersicht“</w:t>
            </w:r>
          </w:p>
        </w:tc>
        <w:tc>
          <w:tcPr>
            <w:tcW w:w="4317" w:type="dxa"/>
          </w:tcPr>
          <w:p w:rsidR="002468E7" w:rsidRDefault="002468E7" w:rsidP="00170E21">
            <w:r>
              <w:t>Der Nutzer kann von der Einzelansicht in die Übersicht wechseln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5</w:t>
            </w:r>
          </w:p>
        </w:tc>
        <w:tc>
          <w:tcPr>
            <w:tcW w:w="2103" w:type="dxa"/>
          </w:tcPr>
          <w:p w:rsidR="002468E7" w:rsidRDefault="002468E7" w:rsidP="00170E21">
            <w:r>
              <w:t>Darstellung der verkleinerten PN mit Bild</w:t>
            </w:r>
          </w:p>
        </w:tc>
        <w:tc>
          <w:tcPr>
            <w:tcW w:w="4317" w:type="dxa"/>
          </w:tcPr>
          <w:p w:rsidR="002468E7" w:rsidRDefault="002468E7" w:rsidP="00170E21">
            <w:r>
              <w:t>Der Nutzer sieht in der Übersicht zu jeder PN ein kleines Bild.</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6</w:t>
            </w:r>
          </w:p>
        </w:tc>
        <w:tc>
          <w:tcPr>
            <w:tcW w:w="2103" w:type="dxa"/>
          </w:tcPr>
          <w:p w:rsidR="002468E7" w:rsidRDefault="002468E7" w:rsidP="00170E21">
            <w:r w:rsidRPr="00202394">
              <w:t>Navigation "Detailansicht -&gt; Detailansicht"</w:t>
            </w:r>
          </w:p>
        </w:tc>
        <w:tc>
          <w:tcPr>
            <w:tcW w:w="4317" w:type="dxa"/>
          </w:tcPr>
          <w:p w:rsidR="002468E7" w:rsidRDefault="002468E7" w:rsidP="00170E21">
            <w:r>
              <w:t>Der Nutzer kann von einer PN in der Detailansicht zur nächsten wechseln und sich diese ansehen.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7</w:t>
            </w:r>
          </w:p>
        </w:tc>
        <w:tc>
          <w:tcPr>
            <w:tcW w:w="2103" w:type="dxa"/>
          </w:tcPr>
          <w:p w:rsidR="002468E7" w:rsidRPr="00202394" w:rsidRDefault="002468E7" w:rsidP="00170E21">
            <w:r w:rsidRPr="000F0FAA">
              <w:t>Tags zu PN angezeigt</w:t>
            </w:r>
          </w:p>
        </w:tc>
        <w:tc>
          <w:tcPr>
            <w:tcW w:w="4317" w:type="dxa"/>
          </w:tcPr>
          <w:p w:rsidR="002468E7" w:rsidRDefault="002468E7" w:rsidP="00170E21">
            <w:r w:rsidRPr="000F0FAA">
              <w:t>zu einer PN zusätzliche Begriffe anzeigen, damit ich die PN einem bestimmten Gebiet zuordnen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8</w:t>
            </w:r>
          </w:p>
        </w:tc>
        <w:tc>
          <w:tcPr>
            <w:tcW w:w="2103" w:type="dxa"/>
          </w:tcPr>
          <w:p w:rsidR="002468E7" w:rsidRPr="000F0FAA" w:rsidRDefault="002468E7" w:rsidP="00170E21">
            <w:r w:rsidRPr="000F0FAA">
              <w:t>Tags aggregiert</w:t>
            </w:r>
          </w:p>
        </w:tc>
        <w:tc>
          <w:tcPr>
            <w:tcW w:w="4317" w:type="dxa"/>
          </w:tcPr>
          <w:p w:rsidR="002468E7" w:rsidRPr="000F0FAA" w:rsidRDefault="002468E7" w:rsidP="00170E21">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lastRenderedPageBreak/>
              <w:t>9</w:t>
            </w:r>
          </w:p>
        </w:tc>
        <w:tc>
          <w:tcPr>
            <w:tcW w:w="2103" w:type="dxa"/>
          </w:tcPr>
          <w:p w:rsidR="002468E7" w:rsidRPr="000F0FAA" w:rsidRDefault="002468E7" w:rsidP="00170E21">
            <w:r w:rsidRPr="000F0FAA">
              <w:t>Aggregierte Tags anpassbar</w:t>
            </w:r>
          </w:p>
        </w:tc>
        <w:tc>
          <w:tcPr>
            <w:tcW w:w="4317" w:type="dxa"/>
          </w:tcPr>
          <w:p w:rsidR="002468E7" w:rsidRPr="000F0FAA" w:rsidRDefault="002468E7" w:rsidP="00170E21">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10</w:t>
            </w:r>
          </w:p>
        </w:tc>
        <w:tc>
          <w:tcPr>
            <w:tcW w:w="2103" w:type="dxa"/>
          </w:tcPr>
          <w:p w:rsidR="002468E7" w:rsidRPr="000F0FAA" w:rsidRDefault="002468E7" w:rsidP="00170E21">
            <w:r w:rsidRPr="000F0FAA">
              <w:t>Filter in Übersicht setzen</w:t>
            </w:r>
          </w:p>
        </w:tc>
        <w:tc>
          <w:tcPr>
            <w:tcW w:w="4317" w:type="dxa"/>
          </w:tcPr>
          <w:p w:rsidR="002468E7" w:rsidRPr="000F0FAA" w:rsidRDefault="002468E7" w:rsidP="00170E21">
            <w:r w:rsidRPr="000F0FAA">
              <w:t>einen Filter in der Übersicht setzen, damit die angezeigten PN eingeschränkt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11</w:t>
            </w:r>
          </w:p>
        </w:tc>
        <w:tc>
          <w:tcPr>
            <w:tcW w:w="2103" w:type="dxa"/>
          </w:tcPr>
          <w:p w:rsidR="002468E7" w:rsidRPr="000F0FAA" w:rsidRDefault="002468E7" w:rsidP="00170E21">
            <w:r w:rsidRPr="000F0FAA">
              <w:t>Filterkriterium auswählen</w:t>
            </w:r>
          </w:p>
        </w:tc>
        <w:tc>
          <w:tcPr>
            <w:tcW w:w="4317" w:type="dxa"/>
          </w:tcPr>
          <w:p w:rsidR="002468E7" w:rsidRPr="000F0FAA" w:rsidRDefault="002468E7" w:rsidP="00170E21">
            <w:r w:rsidRPr="000F0FAA">
              <w:t>das Filterkriterium aus einer nach Kategorien gruppierten Liste auswählen können, damit ich den gesuchten Begriff einfach finden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12</w:t>
            </w:r>
          </w:p>
        </w:tc>
        <w:tc>
          <w:tcPr>
            <w:tcW w:w="2103" w:type="dxa"/>
          </w:tcPr>
          <w:p w:rsidR="002468E7" w:rsidRPr="000F0FAA" w:rsidRDefault="002468E7" w:rsidP="00170E21">
            <w:r w:rsidRPr="000F0FAA">
              <w:t>Filter in Übersicht entfernen</w:t>
            </w:r>
          </w:p>
        </w:tc>
        <w:tc>
          <w:tcPr>
            <w:tcW w:w="4317" w:type="dxa"/>
          </w:tcPr>
          <w:p w:rsidR="002468E7" w:rsidRPr="000F0FAA" w:rsidRDefault="002468E7" w:rsidP="00170E21">
            <w:r w:rsidRPr="000F0FAA">
              <w:t>einen Filter in der Übersicht entfernen, damit mir mehr PN angezeigt werden.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13</w:t>
            </w:r>
          </w:p>
        </w:tc>
        <w:tc>
          <w:tcPr>
            <w:tcW w:w="2103" w:type="dxa"/>
          </w:tcPr>
          <w:p w:rsidR="002468E7" w:rsidRPr="000F0FAA" w:rsidRDefault="002468E7" w:rsidP="00170E21">
            <w:r w:rsidRPr="000F0FAA">
              <w:t>Filter in Detailansicht entfernen</w:t>
            </w:r>
          </w:p>
        </w:tc>
        <w:tc>
          <w:tcPr>
            <w:tcW w:w="4317" w:type="dxa"/>
          </w:tcPr>
          <w:p w:rsidR="002468E7" w:rsidRPr="000F0FAA" w:rsidRDefault="002468E7" w:rsidP="00170E21">
            <w:r w:rsidRPr="000F0FAA">
              <w:t>einen Filter in der Detailansicht entfernen, damit ich dazu nicht zuerst zur Übersicht wechseln muss.</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14</w:t>
            </w:r>
          </w:p>
        </w:tc>
        <w:tc>
          <w:tcPr>
            <w:tcW w:w="2103" w:type="dxa"/>
          </w:tcPr>
          <w:p w:rsidR="002468E7" w:rsidRPr="000F0FAA" w:rsidRDefault="002468E7" w:rsidP="00170E21">
            <w:r w:rsidRPr="00CD60B5">
              <w:t>Filter in Detailansicht setzen</w:t>
            </w:r>
          </w:p>
        </w:tc>
        <w:tc>
          <w:tcPr>
            <w:tcW w:w="4317" w:type="dxa"/>
          </w:tcPr>
          <w:p w:rsidR="002468E7" w:rsidRPr="000F0FAA" w:rsidRDefault="002468E7" w:rsidP="00170E21">
            <w:r w:rsidRPr="00CD60B5">
              <w:t>einen Filter in der Detailansicht setzen, damit ich dazu nicht zuerst zur Übersicht wechseln muss.</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15</w:t>
            </w:r>
          </w:p>
        </w:tc>
        <w:tc>
          <w:tcPr>
            <w:tcW w:w="2103" w:type="dxa"/>
          </w:tcPr>
          <w:p w:rsidR="002468E7" w:rsidRPr="00CD60B5" w:rsidRDefault="002468E7" w:rsidP="00170E21">
            <w:r w:rsidRPr="00CD60B5">
              <w:t>Filtern nach mehreren Kriterien</w:t>
            </w:r>
          </w:p>
        </w:tc>
        <w:tc>
          <w:tcPr>
            <w:tcW w:w="4317" w:type="dxa"/>
          </w:tcPr>
          <w:p w:rsidR="002468E7" w:rsidRPr="00CD60B5" w:rsidRDefault="002468E7" w:rsidP="00170E21">
            <w:r w:rsidRPr="00CD60B5">
              <w:t>nach mehreren bestimmten Kriterien filtern, um eine begrenzte Auswahl zu erhalten.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16</w:t>
            </w:r>
          </w:p>
        </w:tc>
        <w:tc>
          <w:tcPr>
            <w:tcW w:w="2103" w:type="dxa"/>
          </w:tcPr>
          <w:p w:rsidR="002468E7" w:rsidRPr="00CD60B5" w:rsidRDefault="002468E7" w:rsidP="00170E21">
            <w:r w:rsidRPr="00CD60B5">
              <w:t>Animierte Navigation “Detail -&gt; Übersicht”</w:t>
            </w:r>
          </w:p>
        </w:tc>
        <w:tc>
          <w:tcPr>
            <w:tcW w:w="4317" w:type="dxa"/>
          </w:tcPr>
          <w:p w:rsidR="002468E7" w:rsidRPr="00CD60B5" w:rsidRDefault="002468E7" w:rsidP="00170E21">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17</w:t>
            </w:r>
          </w:p>
        </w:tc>
        <w:tc>
          <w:tcPr>
            <w:tcW w:w="2103" w:type="dxa"/>
          </w:tcPr>
          <w:p w:rsidR="002468E7" w:rsidRPr="00CD60B5" w:rsidRDefault="002468E7" w:rsidP="00170E21">
            <w:r w:rsidRPr="00CD60B5">
              <w:t>Scrollerkennung in Übersicht dargestellt</w:t>
            </w:r>
          </w:p>
        </w:tc>
        <w:tc>
          <w:tcPr>
            <w:tcW w:w="4317" w:type="dxa"/>
          </w:tcPr>
          <w:p w:rsidR="002468E7" w:rsidRPr="00CD60B5" w:rsidRDefault="002468E7" w:rsidP="00170E21">
            <w:r w:rsidRPr="00CD60B5">
              <w:t>an der Darstellung der Liste erkennen können, dass durch die PN gescrollt werden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18</w:t>
            </w:r>
          </w:p>
        </w:tc>
        <w:tc>
          <w:tcPr>
            <w:tcW w:w="2103" w:type="dxa"/>
          </w:tcPr>
          <w:p w:rsidR="002468E7" w:rsidRPr="00CD60B5" w:rsidRDefault="002468E7" w:rsidP="00170E21">
            <w:r w:rsidRPr="00CD60B5">
              <w:t>Schöne Darstellung der Tags</w:t>
            </w:r>
          </w:p>
        </w:tc>
        <w:tc>
          <w:tcPr>
            <w:tcW w:w="4317" w:type="dxa"/>
          </w:tcPr>
          <w:p w:rsidR="002468E7" w:rsidRPr="00CD60B5" w:rsidRDefault="002468E7" w:rsidP="00170E21">
            <w:r w:rsidRPr="00CD60B5">
              <w:t>die zu einer PN zugehörigen Begriffe schön darstellen, damit mir die Applikation besser gefällt und die Bedienung mehr Spass macht.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19</w:t>
            </w:r>
          </w:p>
        </w:tc>
        <w:tc>
          <w:tcPr>
            <w:tcW w:w="2103" w:type="dxa"/>
          </w:tcPr>
          <w:p w:rsidR="002468E7" w:rsidRPr="00CD60B5" w:rsidRDefault="002468E7" w:rsidP="00170E21">
            <w:r w:rsidRPr="00CD60B5">
              <w:t>Schöne Darstellung des Filters</w:t>
            </w:r>
          </w:p>
        </w:tc>
        <w:tc>
          <w:tcPr>
            <w:tcW w:w="4317" w:type="dxa"/>
          </w:tcPr>
          <w:p w:rsidR="002468E7" w:rsidRPr="00CD60B5" w:rsidRDefault="002468E7" w:rsidP="00170E21">
            <w:r w:rsidRPr="00CD60B5">
              <w:t>den Filter schön darstellen, damit mir die Applikation besser gefällt und die Bedienung mehr Spass macht.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20</w:t>
            </w:r>
          </w:p>
        </w:tc>
        <w:tc>
          <w:tcPr>
            <w:tcW w:w="2103" w:type="dxa"/>
          </w:tcPr>
          <w:p w:rsidR="002468E7" w:rsidRPr="00CD60B5" w:rsidRDefault="002468E7" w:rsidP="00170E21">
            <w:r w:rsidRPr="00CD60B5">
              <w:t>Animation für Navigation "Detailansicht -&gt; Detailansicht"</w:t>
            </w:r>
          </w:p>
        </w:tc>
        <w:tc>
          <w:tcPr>
            <w:tcW w:w="4317" w:type="dxa"/>
          </w:tcPr>
          <w:p w:rsidR="002468E7" w:rsidRPr="00CD60B5" w:rsidRDefault="002468E7" w:rsidP="00170E21">
            <w:r w:rsidRPr="00CD60B5">
              <w:t>eine Animation sehen, wenn ich durch die PNs navigiere, damit es für mich besser ersichtlich ist, dass die Project Note gewechselt hat.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21</w:t>
            </w:r>
          </w:p>
        </w:tc>
        <w:tc>
          <w:tcPr>
            <w:tcW w:w="2103" w:type="dxa"/>
          </w:tcPr>
          <w:p w:rsidR="002468E7" w:rsidRPr="00CD60B5" w:rsidRDefault="002468E7" w:rsidP="00170E21">
            <w:r w:rsidRPr="00CD60B5">
              <w:t>Lesemodus PN anzeigen</w:t>
            </w:r>
          </w:p>
        </w:tc>
        <w:tc>
          <w:tcPr>
            <w:tcW w:w="4317" w:type="dxa"/>
          </w:tcPr>
          <w:p w:rsidR="002468E7" w:rsidRPr="00CD60B5" w:rsidRDefault="002468E7" w:rsidP="00170E21">
            <w:r w:rsidRPr="00CD60B5">
              <w:t>eine PN vergrössern können und einen abgedunkelten Hintergrund sehen, damit ich sie besser lesen kann.</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22</w:t>
            </w:r>
          </w:p>
        </w:tc>
        <w:tc>
          <w:tcPr>
            <w:tcW w:w="2103" w:type="dxa"/>
          </w:tcPr>
          <w:p w:rsidR="002468E7" w:rsidRPr="00CD60B5" w:rsidRDefault="002468E7" w:rsidP="00170E21">
            <w:r>
              <w:t>Easteregg / Info View</w:t>
            </w:r>
          </w:p>
        </w:tc>
        <w:tc>
          <w:tcPr>
            <w:tcW w:w="4317" w:type="dxa"/>
          </w:tcPr>
          <w:p w:rsidR="002468E7" w:rsidRPr="00CD60B5" w:rsidRDefault="002468E7" w:rsidP="00170E21">
            <w:r>
              <w:t>die Info View öffnen und schliessen, damit ich sehen kann, wie die Applikation entstanden ist und wer sie implementiert hat.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170E21">
            <w:r>
              <w:t>23</w:t>
            </w:r>
          </w:p>
        </w:tc>
        <w:tc>
          <w:tcPr>
            <w:tcW w:w="2103" w:type="dxa"/>
          </w:tcPr>
          <w:p w:rsidR="002468E7" w:rsidRDefault="002468E7" w:rsidP="00170E21">
            <w:r w:rsidRPr="00A70048">
              <w:t>Anzahl PN bei Übersicht angezeigt</w:t>
            </w:r>
          </w:p>
        </w:tc>
        <w:tc>
          <w:tcPr>
            <w:tcW w:w="4317" w:type="dxa"/>
          </w:tcPr>
          <w:p w:rsidR="002468E7" w:rsidRDefault="002468E7" w:rsidP="00170E21">
            <w:r w:rsidRPr="00A70048">
              <w:t>die Anzahl PN in der Übersicht sehen, damit ich weiss, wie gross die Liste ist.</w:t>
            </w:r>
          </w:p>
        </w:tc>
        <w:tc>
          <w:tcPr>
            <w:tcW w:w="1215" w:type="dxa"/>
          </w:tcPr>
          <w:p w:rsidR="002468E7" w:rsidRDefault="002468E7" w:rsidP="00170E21">
            <w:r>
              <w:t>Ok</w:t>
            </w:r>
          </w:p>
        </w:tc>
        <w:tc>
          <w:tcPr>
            <w:tcW w:w="1234" w:type="dxa"/>
          </w:tcPr>
          <w:p w:rsidR="002468E7" w:rsidRDefault="002468E7" w:rsidP="00170E21">
            <w:r>
              <w:t>16.12.2011</w:t>
            </w:r>
          </w:p>
        </w:tc>
      </w:tr>
      <w:tr w:rsidR="002468E7" w:rsidTr="00170E21">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170E21">
            <w:r>
              <w:t>24</w:t>
            </w:r>
          </w:p>
        </w:tc>
        <w:tc>
          <w:tcPr>
            <w:tcW w:w="2103" w:type="dxa"/>
          </w:tcPr>
          <w:p w:rsidR="002468E7" w:rsidRPr="00A70048" w:rsidRDefault="002468E7" w:rsidP="00170E21">
            <w:r w:rsidRPr="00A70048">
              <w:t>Animation Filter -&gt; Übersicht</w:t>
            </w:r>
          </w:p>
        </w:tc>
        <w:tc>
          <w:tcPr>
            <w:tcW w:w="4317" w:type="dxa"/>
          </w:tcPr>
          <w:p w:rsidR="002468E7" w:rsidRPr="00A70048" w:rsidRDefault="002468E7" w:rsidP="00170E21">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170E21">
            <w:r>
              <w:t>Ok</w:t>
            </w:r>
          </w:p>
        </w:tc>
        <w:tc>
          <w:tcPr>
            <w:tcW w:w="1234" w:type="dxa"/>
          </w:tcPr>
          <w:p w:rsidR="002468E7" w:rsidRDefault="002468E7" w:rsidP="00170E21">
            <w:r>
              <w:t>16.12.2011</w:t>
            </w:r>
          </w:p>
        </w:tc>
      </w:tr>
    </w:tbl>
    <w:p w:rsidR="002468E7" w:rsidRDefault="002468E7" w:rsidP="005A15F9"/>
    <w:p w:rsidR="002468E7" w:rsidRDefault="002468E7" w:rsidP="00334E26"/>
    <w:p w:rsidR="002468E7" w:rsidRDefault="002468E7">
      <w:r>
        <w:br w:type="page"/>
      </w:r>
    </w:p>
    <w:p w:rsidR="002468E7" w:rsidRDefault="002468E7" w:rsidP="007C7E48">
      <w:pPr>
        <w:pStyle w:val="Heading2"/>
      </w:pPr>
      <w:bookmarkStart w:id="302" w:name="_Toc312080558"/>
      <w:r>
        <w:lastRenderedPageBreak/>
        <w:t>Usability Test</w:t>
      </w:r>
      <w:bookmarkEnd w:id="302"/>
    </w:p>
    <w:p w:rsidR="002468E7" w:rsidRDefault="002468E7" w:rsidP="00ED4BC8">
      <w:r>
        <w:t xml:space="preserve">Mit der Durchführung eines summativen Tests wurde die Usability der Applikation geprüft. Die gewonnenen Erkenntnisse wurden protokolliert und in der Applikation entsprechend angepasst. </w:t>
      </w:r>
    </w:p>
    <w:p w:rsidR="002468E7" w:rsidRDefault="002468E7" w:rsidP="009F1DCF">
      <w:pPr>
        <w:pStyle w:val="Heading3"/>
      </w:pPr>
      <w:r>
        <w:t>Test Setup</w:t>
      </w:r>
    </w:p>
    <w:p w:rsidR="002468E7" w:rsidRPr="009F1DCF" w:rsidRDefault="002468E7" w:rsidP="009F1DCF">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A24EC6">
      <w:pPr>
        <w:pStyle w:val="Heading3"/>
      </w:pPr>
      <w:bookmarkStart w:id="303" w:name="_Toc312080559"/>
      <w:r>
        <w:t>Testszenario</w:t>
      </w:r>
      <w:bookmarkEnd w:id="303"/>
    </w:p>
    <w:p w:rsidR="002468E7" w:rsidRDefault="002468E7" w:rsidP="00BE0DC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2468E7" w:rsidRDefault="002468E7" w:rsidP="005C6809">
      <w:pPr>
        <w:pStyle w:val="Heading4"/>
      </w:pPr>
      <w:r w:rsidRPr="00D762AB">
        <w:t>Aufgabe</w:t>
      </w:r>
      <w:r>
        <w:t xml:space="preserve"> 1</w:t>
      </w:r>
    </w:p>
    <w:p w:rsidR="002468E7" w:rsidRDefault="002468E7" w:rsidP="00BE0DCB">
      <w:r>
        <w:t>Sie nutzen daher die Wartezeit, um sich mit der neuen Technologie zu befassen. Gleichzeitig sind Sie neugierig herauszufinden, ob die Zühlke Engineering AG Erfahrungen in Ihrem Spezialgebiet .Net mitbringt.</w:t>
      </w:r>
    </w:p>
    <w:p w:rsidR="002468E7" w:rsidRDefault="002468E7" w:rsidP="005C6809">
      <w:pPr>
        <w:pStyle w:val="Heading4"/>
      </w:pPr>
      <w:r>
        <w:t>Aufgabe 2</w:t>
      </w:r>
    </w:p>
    <w:p w:rsidR="002468E7" w:rsidRDefault="002468E7" w:rsidP="00BE0DCB">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5C6809">
      <w:pPr>
        <w:pStyle w:val="Heading4"/>
      </w:pPr>
      <w:r>
        <w:t>Aufgabe 3</w:t>
      </w:r>
    </w:p>
    <w:p w:rsidR="002468E7" w:rsidRDefault="002468E7" w:rsidP="00324733">
      <w:r>
        <w:t>Sie möchten sich nun nochmals einen Überblick über alle Projekte verschaffen.</w:t>
      </w:r>
    </w:p>
    <w:p w:rsidR="002468E7" w:rsidRDefault="002468E7" w:rsidP="007A1441">
      <w:pPr>
        <w:pStyle w:val="Heading3"/>
      </w:pPr>
      <w:bookmarkStart w:id="304" w:name="_Toc312080560"/>
      <w:r>
        <w:t>Kriterien</w:t>
      </w:r>
      <w:bookmarkEnd w:id="304"/>
    </w:p>
    <w:p w:rsidR="002468E7" w:rsidRDefault="002468E7" w:rsidP="005C6809">
      <w:r>
        <w:rPr>
          <w:noProof/>
          <w:lang w:eastAsia="de-CH"/>
        </w:rPr>
        <w:drawing>
          <wp:anchor distT="0" distB="0" distL="114300" distR="114300" simplePos="0" relativeHeight="251694080" behindDoc="0" locked="0" layoutInCell="1" allowOverlap="1" wp14:anchorId="28B802BF" wp14:editId="364E0F3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12782F"/>
    <w:p w:rsidR="002468E7" w:rsidRDefault="002468E7" w:rsidP="0012782F"/>
    <w:p w:rsidR="002468E7" w:rsidRDefault="002468E7" w:rsidP="0012782F"/>
    <w:p w:rsidR="002468E7" w:rsidRDefault="002468E7">
      <w:r>
        <w:rPr>
          <w:noProof/>
          <w:lang w:eastAsia="de-CH"/>
        </w:rPr>
        <mc:AlternateContent>
          <mc:Choice Requires="wps">
            <w:drawing>
              <wp:anchor distT="0" distB="0" distL="114300" distR="114300" simplePos="0" relativeHeight="251695104" behindDoc="0" locked="0" layoutInCell="1" allowOverlap="1" wp14:anchorId="6BA967F2" wp14:editId="5D05A201">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2468E7" w:rsidRPr="003518E5" w:rsidRDefault="002468E7" w:rsidP="009D1FAC">
                            <w:pPr>
                              <w:pStyle w:val="Caption"/>
                              <w:rPr>
                                <w:noProof/>
                                <w:sz w:val="20"/>
                                <w:szCs w:val="20"/>
                              </w:rPr>
                            </w:pPr>
                            <w:bookmarkStart w:id="305" w:name="_Toc312080613"/>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Usability nach ISO 9241-11 und Quesenbery</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2468E7" w:rsidRPr="003518E5" w:rsidRDefault="002468E7" w:rsidP="009D1FAC">
                      <w:pPr>
                        <w:pStyle w:val="Caption"/>
                        <w:rPr>
                          <w:noProof/>
                          <w:sz w:val="20"/>
                          <w:szCs w:val="20"/>
                        </w:rPr>
                      </w:pPr>
                      <w:bookmarkStart w:id="306" w:name="_Toc312080613"/>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Usability nach ISO 9241-11 und Quesenbery</w:t>
                      </w:r>
                      <w:bookmarkEnd w:id="306"/>
                    </w:p>
                  </w:txbxContent>
                </v:textbox>
                <w10:wrap type="square"/>
              </v:shape>
            </w:pict>
          </mc:Fallback>
        </mc:AlternateContent>
      </w:r>
    </w:p>
    <w:p w:rsidR="002468E7" w:rsidRDefault="002468E7" w:rsidP="00FF042C">
      <w:pPr>
        <w:pStyle w:val="Heading3"/>
      </w:pPr>
      <w:bookmarkStart w:id="307" w:name="_Toc312080561"/>
      <w:r>
        <w:t>Testpersonen</w:t>
      </w:r>
      <w:bookmarkEnd w:id="307"/>
    </w:p>
    <w:tbl>
      <w:tblPr>
        <w:tblStyle w:val="MediumShading1-Accent1"/>
        <w:tblW w:w="0" w:type="auto"/>
        <w:tblLook w:val="0420" w:firstRow="1" w:lastRow="0" w:firstColumn="0" w:lastColumn="0" w:noHBand="0" w:noVBand="1"/>
      </w:tblPr>
      <w:tblGrid>
        <w:gridCol w:w="3070"/>
        <w:gridCol w:w="3071"/>
        <w:gridCol w:w="3071"/>
      </w:tblGrid>
      <w:tr w:rsidR="002468E7" w:rsidTr="00FF042C">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FF042C">
            <w:r>
              <w:t>Testperson</w:t>
            </w:r>
          </w:p>
        </w:tc>
        <w:tc>
          <w:tcPr>
            <w:tcW w:w="3071" w:type="dxa"/>
          </w:tcPr>
          <w:p w:rsidR="002468E7" w:rsidRDefault="002468E7" w:rsidP="00FF042C">
            <w:r>
              <w:t>Durchführungstermin</w:t>
            </w:r>
          </w:p>
        </w:tc>
        <w:tc>
          <w:tcPr>
            <w:tcW w:w="3071" w:type="dxa"/>
          </w:tcPr>
          <w:p w:rsidR="002468E7" w:rsidRDefault="002468E7" w:rsidP="00FF042C">
            <w:r>
              <w:t>Status</w:t>
            </w:r>
          </w:p>
        </w:tc>
      </w:tr>
      <w:tr w:rsidR="002468E7" w:rsidTr="00FF042C">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FF042C">
            <w:r>
              <w:t>Michael Gfeller</w:t>
            </w:r>
          </w:p>
        </w:tc>
        <w:tc>
          <w:tcPr>
            <w:tcW w:w="3071" w:type="dxa"/>
          </w:tcPr>
          <w:p w:rsidR="002468E7" w:rsidRDefault="002468E7" w:rsidP="00FF042C">
            <w:r>
              <w:t>05.12.2011</w:t>
            </w:r>
          </w:p>
        </w:tc>
        <w:tc>
          <w:tcPr>
            <w:tcW w:w="3071" w:type="dxa"/>
          </w:tcPr>
          <w:p w:rsidR="002468E7" w:rsidRDefault="002468E7" w:rsidP="00FF042C">
            <w:r>
              <w:t>durchgeführt</w:t>
            </w:r>
          </w:p>
        </w:tc>
      </w:tr>
      <w:tr w:rsidR="002468E7" w:rsidTr="00FF042C">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F042C">
            <w:r>
              <w:t>Mirco Stocker</w:t>
            </w:r>
          </w:p>
        </w:tc>
        <w:tc>
          <w:tcPr>
            <w:tcW w:w="3071" w:type="dxa"/>
          </w:tcPr>
          <w:p w:rsidR="002468E7" w:rsidRDefault="002468E7" w:rsidP="00FF042C">
            <w:r>
              <w:t>05.12.2011</w:t>
            </w:r>
          </w:p>
        </w:tc>
        <w:tc>
          <w:tcPr>
            <w:tcW w:w="3071" w:type="dxa"/>
          </w:tcPr>
          <w:p w:rsidR="002468E7" w:rsidRDefault="002468E7" w:rsidP="00FF042C">
            <w:r>
              <w:t>durchgeführt</w:t>
            </w:r>
          </w:p>
        </w:tc>
      </w:tr>
      <w:tr w:rsidR="002468E7" w:rsidTr="00A177BD">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A177BD">
            <w:r>
              <w:t>Markus Stolze</w:t>
            </w:r>
          </w:p>
        </w:tc>
        <w:tc>
          <w:tcPr>
            <w:tcW w:w="3071" w:type="dxa"/>
          </w:tcPr>
          <w:p w:rsidR="002468E7" w:rsidRDefault="002468E7" w:rsidP="00A177BD">
            <w:r>
              <w:t>05.12.2011</w:t>
            </w:r>
          </w:p>
        </w:tc>
        <w:tc>
          <w:tcPr>
            <w:tcW w:w="3071" w:type="dxa"/>
          </w:tcPr>
          <w:p w:rsidR="002468E7" w:rsidRDefault="002468E7" w:rsidP="00A177BD">
            <w:r>
              <w:t>durchgeführt</w:t>
            </w:r>
          </w:p>
        </w:tc>
      </w:tr>
      <w:tr w:rsidR="002468E7" w:rsidTr="00FF042C">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FF042C">
            <w:r>
              <w:t>Mischa Trecco</w:t>
            </w:r>
          </w:p>
        </w:tc>
        <w:tc>
          <w:tcPr>
            <w:tcW w:w="3071" w:type="dxa"/>
          </w:tcPr>
          <w:p w:rsidR="002468E7" w:rsidRDefault="002468E7" w:rsidP="00FF042C">
            <w:r>
              <w:t>05.12.2011</w:t>
            </w:r>
          </w:p>
        </w:tc>
        <w:tc>
          <w:tcPr>
            <w:tcW w:w="3071" w:type="dxa"/>
          </w:tcPr>
          <w:p w:rsidR="002468E7" w:rsidRDefault="002468E7" w:rsidP="00FF042C">
            <w:r>
              <w:t>durchgeführt</w:t>
            </w:r>
          </w:p>
        </w:tc>
      </w:tr>
    </w:tbl>
    <w:p w:rsidR="002468E7" w:rsidRDefault="002468E7" w:rsidP="00FF042C"/>
    <w:p w:rsidR="002468E7" w:rsidRDefault="002468E7" w:rsidP="00FF042C">
      <w:r>
        <w:t>Die Fragebogen wurden von den Testpersonen ausgefüllt und wieder in dieses Dokument eingetragen. Kopien des Originalfragebogens befinden sich im Anhang (TODO: Siehe Anhang).</w:t>
      </w:r>
    </w:p>
    <w:p w:rsidR="002468E7" w:rsidRDefault="002468E7">
      <w:r>
        <w:br w:type="page"/>
      </w:r>
    </w:p>
    <w:p w:rsidR="002468E7" w:rsidRDefault="002468E7" w:rsidP="00126683">
      <w:pPr>
        <w:pStyle w:val="Heading3"/>
      </w:pPr>
      <w:bookmarkStart w:id="308" w:name="_Toc312080562"/>
      <w:r>
        <w:lastRenderedPageBreak/>
        <w:t>Fragebogen Michael Gfeller</w:t>
      </w:r>
      <w:bookmarkEnd w:id="308"/>
    </w:p>
    <w:tbl>
      <w:tblPr>
        <w:tblStyle w:val="MediumShading1-Accent1"/>
        <w:tblW w:w="0" w:type="auto"/>
        <w:tblLook w:val="04A0" w:firstRow="1" w:lastRow="0" w:firstColumn="1" w:lastColumn="0" w:noHBand="0" w:noVBand="1"/>
      </w:tblPr>
      <w:tblGrid>
        <w:gridCol w:w="534"/>
        <w:gridCol w:w="4072"/>
        <w:gridCol w:w="605"/>
        <w:gridCol w:w="4001"/>
      </w:tblGrid>
      <w:tr w:rsidR="002468E7" w:rsidTr="00DD2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000D02">
            <w:r>
              <w:t>Bezeichnung</w:t>
            </w:r>
          </w:p>
        </w:tc>
      </w:tr>
      <w:tr w:rsidR="002468E7" w:rsidTr="00DD2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DD2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000D02">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DD2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000D02">
            <w:r>
              <w:t>=</w:t>
            </w:r>
          </w:p>
        </w:tc>
        <w:tc>
          <w:tcPr>
            <w:tcW w:w="4072"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000D02">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000D02">
            <w:r>
              <w:t>A</w:t>
            </w:r>
          </w:p>
        </w:tc>
        <w:tc>
          <w:tcPr>
            <w:tcW w:w="5244" w:type="dxa"/>
          </w:tcPr>
          <w:p w:rsidR="002468E7" w:rsidRDefault="002468E7" w:rsidP="00000D02">
            <w:r>
              <w:t>Effektivität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67" w:type="dxa"/>
          </w:tcPr>
          <w:p w:rsidR="002468E7" w:rsidRDefault="002468E7" w:rsidP="00DD23BD">
            <w:pPr>
              <w:jc w:val="center"/>
            </w:pPr>
            <w:r>
              <w:t>--</w:t>
            </w:r>
          </w:p>
        </w:tc>
        <w:tc>
          <w:tcPr>
            <w:tcW w:w="599" w:type="dxa"/>
          </w:tcPr>
          <w:p w:rsidR="002468E7" w:rsidRDefault="002468E7" w:rsidP="00DD23BD">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A1</w:t>
            </w:r>
          </w:p>
        </w:tc>
        <w:tc>
          <w:tcPr>
            <w:tcW w:w="5244" w:type="dxa"/>
          </w:tcPr>
          <w:p w:rsidR="002468E7" w:rsidRDefault="002468E7" w:rsidP="00000D02">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DD23BD">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DD23BD">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DD23BD">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DD23BD">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DD23BD">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DD23BD">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A2</w:t>
            </w:r>
          </w:p>
        </w:tc>
        <w:tc>
          <w:tcPr>
            <w:tcW w:w="5244" w:type="dxa"/>
          </w:tcPr>
          <w:p w:rsidR="002468E7" w:rsidRDefault="002468E7" w:rsidP="00000D02">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A3</w:t>
            </w:r>
          </w:p>
        </w:tc>
        <w:tc>
          <w:tcPr>
            <w:tcW w:w="5244" w:type="dxa"/>
          </w:tcPr>
          <w:p w:rsidR="002468E7" w:rsidRDefault="002468E7" w:rsidP="00000D02">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A4</w:t>
            </w:r>
          </w:p>
        </w:tc>
        <w:tc>
          <w:tcPr>
            <w:tcW w:w="5244" w:type="dxa"/>
          </w:tcPr>
          <w:p w:rsidR="002468E7" w:rsidRDefault="002468E7" w:rsidP="00000D02">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A5</w:t>
            </w:r>
          </w:p>
        </w:tc>
        <w:tc>
          <w:tcPr>
            <w:tcW w:w="5244" w:type="dxa"/>
          </w:tcPr>
          <w:p w:rsidR="002468E7" w:rsidRDefault="002468E7" w:rsidP="00000D02">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000D02">
            <w:r>
              <w:t>A6</w:t>
            </w:r>
          </w:p>
        </w:tc>
        <w:tc>
          <w:tcPr>
            <w:tcW w:w="5244" w:type="dxa"/>
          </w:tcPr>
          <w:p w:rsidR="002468E7" w:rsidRDefault="002468E7" w:rsidP="00000D02">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000D02">
            <w:r>
              <w:t>A7</w:t>
            </w:r>
          </w:p>
        </w:tc>
        <w:tc>
          <w:tcPr>
            <w:tcW w:w="5244" w:type="dxa"/>
          </w:tcPr>
          <w:p w:rsidR="002468E7" w:rsidRDefault="002468E7" w:rsidP="00000D02">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DD23BD">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B</w:t>
            </w:r>
          </w:p>
        </w:tc>
        <w:tc>
          <w:tcPr>
            <w:tcW w:w="5244" w:type="dxa"/>
          </w:tcPr>
          <w:p w:rsidR="002468E7" w:rsidRDefault="002468E7" w:rsidP="007A4AE3">
            <w:r>
              <w:t>Effizienz</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567056">
            <w:r>
              <w:t>B1</w:t>
            </w:r>
          </w:p>
        </w:tc>
        <w:tc>
          <w:tcPr>
            <w:tcW w:w="5244" w:type="dxa"/>
          </w:tcPr>
          <w:p w:rsidR="002468E7" w:rsidRDefault="002468E7" w:rsidP="004316BF">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B2</w:t>
            </w:r>
          </w:p>
        </w:tc>
        <w:tc>
          <w:tcPr>
            <w:tcW w:w="5244" w:type="dxa"/>
          </w:tcPr>
          <w:p w:rsidR="002468E7" w:rsidRDefault="002468E7" w:rsidP="007A4AE3">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B3</w:t>
            </w:r>
          </w:p>
        </w:tc>
        <w:tc>
          <w:tcPr>
            <w:tcW w:w="5244" w:type="dxa"/>
          </w:tcPr>
          <w:p w:rsidR="002468E7" w:rsidRDefault="002468E7" w:rsidP="007A4AE3">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B4</w:t>
            </w:r>
          </w:p>
        </w:tc>
        <w:tc>
          <w:tcPr>
            <w:tcW w:w="5244" w:type="dxa"/>
          </w:tcPr>
          <w:p w:rsidR="002468E7" w:rsidRDefault="002468E7" w:rsidP="004316BF">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C</w:t>
            </w:r>
          </w:p>
        </w:tc>
        <w:tc>
          <w:tcPr>
            <w:tcW w:w="5244" w:type="dxa"/>
          </w:tcPr>
          <w:p w:rsidR="002468E7" w:rsidRDefault="002468E7" w:rsidP="007A4AE3">
            <w:r>
              <w:t>Fehlertoleranz</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C1</w:t>
            </w:r>
          </w:p>
        </w:tc>
        <w:tc>
          <w:tcPr>
            <w:tcW w:w="5244" w:type="dxa"/>
          </w:tcPr>
          <w:p w:rsidR="002468E7" w:rsidRDefault="002468E7" w:rsidP="007A4AE3">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C2</w:t>
            </w:r>
          </w:p>
        </w:tc>
        <w:tc>
          <w:tcPr>
            <w:tcW w:w="5244" w:type="dxa"/>
          </w:tcPr>
          <w:p w:rsidR="002468E7" w:rsidRDefault="002468E7" w:rsidP="007A4AE3">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C3</w:t>
            </w:r>
          </w:p>
        </w:tc>
        <w:tc>
          <w:tcPr>
            <w:tcW w:w="5244" w:type="dxa"/>
          </w:tcPr>
          <w:p w:rsidR="002468E7" w:rsidRDefault="002468E7" w:rsidP="00E20592">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D</w:t>
            </w:r>
          </w:p>
        </w:tc>
        <w:tc>
          <w:tcPr>
            <w:tcW w:w="5244" w:type="dxa"/>
          </w:tcPr>
          <w:p w:rsidR="002468E7" w:rsidRDefault="002468E7" w:rsidP="007A4AE3">
            <w:r>
              <w:t>Zufriedenheit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D1</w:t>
            </w:r>
          </w:p>
        </w:tc>
        <w:tc>
          <w:tcPr>
            <w:tcW w:w="5244" w:type="dxa"/>
          </w:tcPr>
          <w:p w:rsidR="002468E7" w:rsidRDefault="002468E7" w:rsidP="007A4AE3">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D2</w:t>
            </w:r>
          </w:p>
        </w:tc>
        <w:tc>
          <w:tcPr>
            <w:tcW w:w="5244" w:type="dxa"/>
          </w:tcPr>
          <w:p w:rsidR="002468E7" w:rsidRDefault="002468E7" w:rsidP="007A4AE3">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D3</w:t>
            </w:r>
          </w:p>
        </w:tc>
        <w:tc>
          <w:tcPr>
            <w:tcW w:w="5244" w:type="dxa"/>
          </w:tcPr>
          <w:p w:rsidR="002468E7" w:rsidRDefault="002468E7" w:rsidP="007A4AE3">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E</w:t>
            </w:r>
          </w:p>
        </w:tc>
        <w:tc>
          <w:tcPr>
            <w:tcW w:w="5244" w:type="dxa"/>
          </w:tcPr>
          <w:p w:rsidR="002468E7" w:rsidRDefault="002468E7" w:rsidP="007A4AE3">
            <w:r>
              <w:t>Erlernbarkeit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E1</w:t>
            </w:r>
          </w:p>
        </w:tc>
        <w:tc>
          <w:tcPr>
            <w:tcW w:w="5244" w:type="dxa"/>
          </w:tcPr>
          <w:p w:rsidR="002468E7" w:rsidRDefault="002468E7" w:rsidP="007A4AE3">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E2</w:t>
            </w:r>
          </w:p>
        </w:tc>
        <w:tc>
          <w:tcPr>
            <w:tcW w:w="5244" w:type="dxa"/>
          </w:tcPr>
          <w:p w:rsidR="002468E7" w:rsidRDefault="002468E7" w:rsidP="007A4AE3">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E3</w:t>
            </w:r>
          </w:p>
        </w:tc>
        <w:tc>
          <w:tcPr>
            <w:tcW w:w="5244" w:type="dxa"/>
          </w:tcPr>
          <w:p w:rsidR="002468E7" w:rsidRDefault="002468E7" w:rsidP="00287DAC">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FD6141">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7A4AE3">
            <w:r>
              <w:t>F</w:t>
            </w:r>
          </w:p>
        </w:tc>
        <w:tc>
          <w:tcPr>
            <w:tcW w:w="5244" w:type="dxa"/>
          </w:tcPr>
          <w:p w:rsidR="002468E7" w:rsidRDefault="002468E7" w:rsidP="007A4AE3">
            <w:r>
              <w:t>Design</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67" w:type="dxa"/>
          </w:tcPr>
          <w:p w:rsidR="002468E7" w:rsidRDefault="002468E7" w:rsidP="007A4AE3">
            <w:pPr>
              <w:jc w:val="center"/>
            </w:pPr>
            <w:r>
              <w:t>--</w:t>
            </w:r>
          </w:p>
        </w:tc>
        <w:tc>
          <w:tcPr>
            <w:tcW w:w="599" w:type="dxa"/>
          </w:tcPr>
          <w:p w:rsidR="002468E7" w:rsidRDefault="002468E7" w:rsidP="007A4AE3">
            <w:pPr>
              <w:jc w:val="center"/>
            </w:pPr>
            <w:r>
              <w:t>kinb</w:t>
            </w:r>
          </w:p>
        </w:tc>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F1</w:t>
            </w:r>
          </w:p>
        </w:tc>
        <w:tc>
          <w:tcPr>
            <w:tcW w:w="5244" w:type="dxa"/>
          </w:tcPr>
          <w:p w:rsidR="002468E7" w:rsidRDefault="002468E7" w:rsidP="007A4AE3">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7A4AE3">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7A4AE3">
                <w:pPr>
                  <w:jc w:val="cente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F2</w:t>
            </w:r>
          </w:p>
        </w:tc>
        <w:tc>
          <w:tcPr>
            <w:tcW w:w="5244" w:type="dxa"/>
          </w:tcPr>
          <w:p w:rsidR="002468E7" w:rsidRDefault="002468E7" w:rsidP="007A4AE3">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7A4AE3">
            <w:r>
              <w:t>F3</w:t>
            </w:r>
          </w:p>
        </w:tc>
        <w:tc>
          <w:tcPr>
            <w:tcW w:w="5244" w:type="dxa"/>
          </w:tcPr>
          <w:p w:rsidR="002468E7" w:rsidRDefault="002468E7" w:rsidP="007A4AE3">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r w:rsidR="002468E7" w:rsidTr="00FD6141">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7A4AE3">
            <w:r>
              <w:t>F4</w:t>
            </w:r>
          </w:p>
        </w:tc>
        <w:tc>
          <w:tcPr>
            <w:tcW w:w="5244" w:type="dxa"/>
          </w:tcPr>
          <w:p w:rsidR="002468E7" w:rsidRDefault="002468E7" w:rsidP="007A4AE3">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7A4AE3">
                <w:pPr>
                  <w:jc w:val="center"/>
                  <w:rPr>
                    <w:rFonts w:ascii="MS Gothic" w:eastAsia="MS Gothic" w:hAnsi="MS Gothic"/>
                  </w:rPr>
                </w:pPr>
                <w:r>
                  <w:rPr>
                    <w:rFonts w:ascii="MS Gothic" w:eastAsia="MS Gothic" w:hAnsi="MS Gothic" w:hint="eastAsia"/>
                  </w:rPr>
                  <w:t>☐</w:t>
                </w:r>
              </w:p>
            </w:tc>
          </w:sdtContent>
        </w:sdt>
      </w:tr>
    </w:tbl>
    <w:p w:rsidR="002468E7" w:rsidRDefault="002468E7" w:rsidP="00000D02"/>
    <w:tbl>
      <w:tblPr>
        <w:tblStyle w:val="MediumShading1-Accent1"/>
        <w:tblW w:w="0" w:type="auto"/>
        <w:tblLook w:val="0420" w:firstRow="1" w:lastRow="0" w:firstColumn="0" w:lastColumn="0" w:noHBand="0" w:noVBand="1"/>
      </w:tblPr>
      <w:tblGrid>
        <w:gridCol w:w="9212"/>
      </w:tblGrid>
      <w:tr w:rsidR="002468E7" w:rsidTr="002521A1">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000D02">
            <w:r>
              <w:t>Kommentare und Verbesserungsvorschläge</w:t>
            </w:r>
          </w:p>
        </w:tc>
      </w:tr>
      <w:tr w:rsidR="002468E7" w:rsidTr="002521A1">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000D02">
            <w:r>
              <w:t>Ev. Filtern schneller, z.B. Virtualisieren der Panels.</w:t>
            </w:r>
          </w:p>
          <w:p w:rsidR="002468E7" w:rsidRDefault="002468E7" w:rsidP="00000D02">
            <w:r>
              <w:t>Löschen der Kriterien via „wegwischen“</w:t>
            </w:r>
          </w:p>
        </w:tc>
      </w:tr>
    </w:tbl>
    <w:p w:rsidR="002468E7" w:rsidRDefault="002468E7" w:rsidP="002D2B29">
      <w:pPr>
        <w:pStyle w:val="Heading3"/>
      </w:pPr>
      <w:bookmarkStart w:id="309" w:name="_Toc312080563"/>
      <w:r>
        <w:lastRenderedPageBreak/>
        <w:t>Fragebogen Mirko Stocker</w:t>
      </w:r>
      <w:bookmarkEnd w:id="309"/>
    </w:p>
    <w:tbl>
      <w:tblPr>
        <w:tblStyle w:val="MediumShading1-Accent1"/>
        <w:tblW w:w="0" w:type="auto"/>
        <w:tblLook w:val="04A0" w:firstRow="1" w:lastRow="0" w:firstColumn="1" w:lastColumn="0" w:noHBand="0" w:noVBand="1"/>
      </w:tblPr>
      <w:tblGrid>
        <w:gridCol w:w="534"/>
        <w:gridCol w:w="4072"/>
        <w:gridCol w:w="605"/>
        <w:gridCol w:w="4001"/>
      </w:tblGrid>
      <w:tr w:rsidR="002468E7" w:rsidTr="00660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6609CF">
            <w:r>
              <w:t>Bezeichnung</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660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6609CF">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6609CF">
            <w:r>
              <w:t>=</w:t>
            </w:r>
          </w:p>
        </w:tc>
        <w:tc>
          <w:tcPr>
            <w:tcW w:w="4072"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6609CF">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A</w:t>
            </w:r>
          </w:p>
        </w:tc>
        <w:tc>
          <w:tcPr>
            <w:tcW w:w="5244" w:type="dxa"/>
          </w:tcPr>
          <w:p w:rsidR="002468E7" w:rsidRDefault="002468E7" w:rsidP="006609CF">
            <w:r>
              <w:t>Effektivität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A1</w:t>
            </w:r>
          </w:p>
        </w:tc>
        <w:tc>
          <w:tcPr>
            <w:tcW w:w="5244" w:type="dxa"/>
          </w:tcPr>
          <w:p w:rsidR="002468E7" w:rsidRDefault="002468E7" w:rsidP="006609CF">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A2</w:t>
            </w:r>
          </w:p>
        </w:tc>
        <w:tc>
          <w:tcPr>
            <w:tcW w:w="5244" w:type="dxa"/>
          </w:tcPr>
          <w:p w:rsidR="002468E7" w:rsidRDefault="002468E7" w:rsidP="006609CF">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A3</w:t>
            </w:r>
          </w:p>
        </w:tc>
        <w:tc>
          <w:tcPr>
            <w:tcW w:w="5244" w:type="dxa"/>
          </w:tcPr>
          <w:p w:rsidR="002468E7" w:rsidRDefault="002468E7" w:rsidP="006609CF">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A4</w:t>
            </w:r>
          </w:p>
        </w:tc>
        <w:tc>
          <w:tcPr>
            <w:tcW w:w="5244" w:type="dxa"/>
          </w:tcPr>
          <w:p w:rsidR="002468E7" w:rsidRDefault="002468E7" w:rsidP="006609CF">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A5</w:t>
            </w:r>
          </w:p>
        </w:tc>
        <w:tc>
          <w:tcPr>
            <w:tcW w:w="5244" w:type="dxa"/>
          </w:tcPr>
          <w:p w:rsidR="002468E7" w:rsidRDefault="002468E7" w:rsidP="006609CF">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A6</w:t>
            </w:r>
          </w:p>
        </w:tc>
        <w:tc>
          <w:tcPr>
            <w:tcW w:w="5244" w:type="dxa"/>
          </w:tcPr>
          <w:p w:rsidR="002468E7" w:rsidRDefault="002468E7" w:rsidP="006609CF">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A7</w:t>
            </w:r>
          </w:p>
        </w:tc>
        <w:tc>
          <w:tcPr>
            <w:tcW w:w="5244" w:type="dxa"/>
          </w:tcPr>
          <w:p w:rsidR="002468E7" w:rsidRDefault="002468E7" w:rsidP="006609CF">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B</w:t>
            </w:r>
          </w:p>
        </w:tc>
        <w:tc>
          <w:tcPr>
            <w:tcW w:w="5244" w:type="dxa"/>
          </w:tcPr>
          <w:p w:rsidR="002468E7" w:rsidRDefault="002468E7" w:rsidP="006609CF">
            <w:r>
              <w:t>Effizienz</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B1</w:t>
            </w:r>
          </w:p>
        </w:tc>
        <w:tc>
          <w:tcPr>
            <w:tcW w:w="5244" w:type="dxa"/>
          </w:tcPr>
          <w:p w:rsidR="002468E7" w:rsidRDefault="002468E7" w:rsidP="006609CF">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B2</w:t>
            </w:r>
          </w:p>
        </w:tc>
        <w:tc>
          <w:tcPr>
            <w:tcW w:w="5244" w:type="dxa"/>
          </w:tcPr>
          <w:p w:rsidR="002468E7" w:rsidRDefault="002468E7" w:rsidP="006609CF">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B3</w:t>
            </w:r>
          </w:p>
        </w:tc>
        <w:tc>
          <w:tcPr>
            <w:tcW w:w="5244" w:type="dxa"/>
          </w:tcPr>
          <w:p w:rsidR="002468E7" w:rsidRDefault="002468E7" w:rsidP="006609CF">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B4</w:t>
            </w:r>
          </w:p>
        </w:tc>
        <w:tc>
          <w:tcPr>
            <w:tcW w:w="5244" w:type="dxa"/>
          </w:tcPr>
          <w:p w:rsidR="002468E7" w:rsidRDefault="002468E7" w:rsidP="006609CF">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C</w:t>
            </w:r>
          </w:p>
        </w:tc>
        <w:tc>
          <w:tcPr>
            <w:tcW w:w="5244" w:type="dxa"/>
          </w:tcPr>
          <w:p w:rsidR="002468E7" w:rsidRDefault="002468E7" w:rsidP="006609CF">
            <w:r>
              <w:t>Fehlertoleranz</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C1</w:t>
            </w:r>
          </w:p>
        </w:tc>
        <w:tc>
          <w:tcPr>
            <w:tcW w:w="5244" w:type="dxa"/>
          </w:tcPr>
          <w:p w:rsidR="002468E7" w:rsidRDefault="002468E7" w:rsidP="006609CF">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C2</w:t>
            </w:r>
          </w:p>
        </w:tc>
        <w:tc>
          <w:tcPr>
            <w:tcW w:w="5244" w:type="dxa"/>
          </w:tcPr>
          <w:p w:rsidR="002468E7" w:rsidRDefault="002468E7" w:rsidP="006609CF">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C3</w:t>
            </w:r>
          </w:p>
        </w:tc>
        <w:tc>
          <w:tcPr>
            <w:tcW w:w="5244" w:type="dxa"/>
          </w:tcPr>
          <w:p w:rsidR="002468E7" w:rsidRDefault="002468E7" w:rsidP="006609CF">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D</w:t>
            </w:r>
          </w:p>
        </w:tc>
        <w:tc>
          <w:tcPr>
            <w:tcW w:w="5244" w:type="dxa"/>
          </w:tcPr>
          <w:p w:rsidR="002468E7" w:rsidRDefault="002468E7" w:rsidP="006609CF">
            <w:r>
              <w:t>Zufriedenheit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D1</w:t>
            </w:r>
          </w:p>
        </w:tc>
        <w:tc>
          <w:tcPr>
            <w:tcW w:w="5244" w:type="dxa"/>
          </w:tcPr>
          <w:p w:rsidR="002468E7" w:rsidRDefault="002468E7" w:rsidP="006609CF">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D2</w:t>
            </w:r>
          </w:p>
        </w:tc>
        <w:tc>
          <w:tcPr>
            <w:tcW w:w="5244" w:type="dxa"/>
          </w:tcPr>
          <w:p w:rsidR="002468E7" w:rsidRDefault="002468E7" w:rsidP="006609CF">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D3</w:t>
            </w:r>
          </w:p>
        </w:tc>
        <w:tc>
          <w:tcPr>
            <w:tcW w:w="5244" w:type="dxa"/>
          </w:tcPr>
          <w:p w:rsidR="002468E7" w:rsidRDefault="002468E7" w:rsidP="006609CF">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E</w:t>
            </w:r>
          </w:p>
        </w:tc>
        <w:tc>
          <w:tcPr>
            <w:tcW w:w="5244" w:type="dxa"/>
          </w:tcPr>
          <w:p w:rsidR="002468E7" w:rsidRDefault="002468E7" w:rsidP="006609CF">
            <w:r>
              <w:t>Erlernbarkeit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E1</w:t>
            </w:r>
          </w:p>
        </w:tc>
        <w:tc>
          <w:tcPr>
            <w:tcW w:w="5244" w:type="dxa"/>
          </w:tcPr>
          <w:p w:rsidR="002468E7" w:rsidRDefault="002468E7" w:rsidP="006609CF">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E2</w:t>
            </w:r>
          </w:p>
        </w:tc>
        <w:tc>
          <w:tcPr>
            <w:tcW w:w="5244" w:type="dxa"/>
          </w:tcPr>
          <w:p w:rsidR="002468E7" w:rsidRDefault="002468E7" w:rsidP="006609CF">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E3</w:t>
            </w:r>
          </w:p>
        </w:tc>
        <w:tc>
          <w:tcPr>
            <w:tcW w:w="5244" w:type="dxa"/>
          </w:tcPr>
          <w:p w:rsidR="002468E7" w:rsidRDefault="002468E7" w:rsidP="006609CF">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6609CF">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6609CF">
            <w:r>
              <w:t>F</w:t>
            </w:r>
          </w:p>
        </w:tc>
        <w:tc>
          <w:tcPr>
            <w:tcW w:w="5244" w:type="dxa"/>
          </w:tcPr>
          <w:p w:rsidR="002468E7" w:rsidRDefault="002468E7" w:rsidP="006609CF">
            <w:r>
              <w:t>Design</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67" w:type="dxa"/>
          </w:tcPr>
          <w:p w:rsidR="002468E7" w:rsidRDefault="002468E7" w:rsidP="006609CF">
            <w:pPr>
              <w:jc w:val="center"/>
            </w:pPr>
            <w:r>
              <w:t>--</w:t>
            </w:r>
          </w:p>
        </w:tc>
        <w:tc>
          <w:tcPr>
            <w:tcW w:w="599" w:type="dxa"/>
          </w:tcPr>
          <w:p w:rsidR="002468E7" w:rsidRDefault="002468E7" w:rsidP="006609CF">
            <w:pPr>
              <w:jc w:val="center"/>
            </w:pPr>
            <w:r>
              <w:t>kinb</w:t>
            </w:r>
          </w:p>
        </w:tc>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F1</w:t>
            </w:r>
          </w:p>
        </w:tc>
        <w:tc>
          <w:tcPr>
            <w:tcW w:w="5244" w:type="dxa"/>
          </w:tcPr>
          <w:p w:rsidR="002468E7" w:rsidRDefault="002468E7" w:rsidP="006609CF">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6609CF">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6609CF">
                <w:pPr>
                  <w:jc w:val="cente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F2</w:t>
            </w:r>
          </w:p>
        </w:tc>
        <w:tc>
          <w:tcPr>
            <w:tcW w:w="5244" w:type="dxa"/>
          </w:tcPr>
          <w:p w:rsidR="002468E7" w:rsidRDefault="002468E7" w:rsidP="006609CF">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6609CF">
            <w:r>
              <w:t>F3</w:t>
            </w:r>
          </w:p>
        </w:tc>
        <w:tc>
          <w:tcPr>
            <w:tcW w:w="5244" w:type="dxa"/>
          </w:tcPr>
          <w:p w:rsidR="002468E7" w:rsidRDefault="002468E7" w:rsidP="006609CF">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r w:rsidR="002468E7" w:rsidTr="006609CF">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6609CF">
            <w:r>
              <w:t>F4</w:t>
            </w:r>
          </w:p>
        </w:tc>
        <w:tc>
          <w:tcPr>
            <w:tcW w:w="5244" w:type="dxa"/>
          </w:tcPr>
          <w:p w:rsidR="002468E7" w:rsidRDefault="002468E7" w:rsidP="006609CF">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6609CF">
                <w:pPr>
                  <w:jc w:val="center"/>
                  <w:rPr>
                    <w:rFonts w:ascii="MS Gothic" w:eastAsia="MS Gothic" w:hAnsi="MS Gothic"/>
                  </w:rPr>
                </w:pPr>
                <w:r>
                  <w:rPr>
                    <w:rFonts w:ascii="MS Gothic" w:eastAsia="MS Gothic" w:hAnsi="MS Gothic" w:hint="eastAsia"/>
                  </w:rPr>
                  <w:t>☐</w:t>
                </w:r>
              </w:p>
            </w:tc>
          </w:sdtContent>
        </w:sdt>
      </w:tr>
    </w:tbl>
    <w:p w:rsidR="002468E7" w:rsidRDefault="002468E7" w:rsidP="001F2E4C"/>
    <w:tbl>
      <w:tblPr>
        <w:tblStyle w:val="MediumShading1-Accent1"/>
        <w:tblW w:w="0" w:type="auto"/>
        <w:tblLook w:val="0420" w:firstRow="1" w:lastRow="0" w:firstColumn="0" w:lastColumn="0" w:noHBand="0" w:noVBand="1"/>
      </w:tblPr>
      <w:tblGrid>
        <w:gridCol w:w="9212"/>
      </w:tblGrid>
      <w:tr w:rsidR="002468E7" w:rsidTr="00F518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6609CF">
            <w:r>
              <w:t>Kommentare und Verbesserungsvorschläge</w:t>
            </w:r>
          </w:p>
        </w:tc>
      </w:tr>
      <w:tr w:rsidR="002468E7" w:rsidTr="00F518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6609CF"/>
          <w:p w:rsidR="002468E7" w:rsidRDefault="002468E7" w:rsidP="006609CF"/>
        </w:tc>
      </w:tr>
    </w:tbl>
    <w:p w:rsidR="002468E7" w:rsidRDefault="002468E7" w:rsidP="00E32523">
      <w:pPr>
        <w:pStyle w:val="Heading3"/>
      </w:pPr>
      <w:bookmarkStart w:id="310" w:name="_Toc312080564"/>
      <w:r>
        <w:lastRenderedPageBreak/>
        <w:t>Fragebogen Markus Stolze</w:t>
      </w:r>
      <w:bookmarkEnd w:id="310"/>
    </w:p>
    <w:tbl>
      <w:tblPr>
        <w:tblStyle w:val="MediumShading1-Accent1"/>
        <w:tblW w:w="0" w:type="auto"/>
        <w:tblLook w:val="04A0" w:firstRow="1" w:lastRow="0" w:firstColumn="1" w:lastColumn="0" w:noHBand="0" w:noVBand="1"/>
      </w:tblPr>
      <w:tblGrid>
        <w:gridCol w:w="534"/>
        <w:gridCol w:w="4072"/>
        <w:gridCol w:w="605"/>
        <w:gridCol w:w="4001"/>
      </w:tblGrid>
      <w:tr w:rsidR="002468E7" w:rsidTr="00D1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D15D73">
            <w:r>
              <w:t>Bezeichnung</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D15D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D15D73">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D15D73">
            <w:r>
              <w:t>=</w:t>
            </w:r>
          </w:p>
        </w:tc>
        <w:tc>
          <w:tcPr>
            <w:tcW w:w="4072"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D15D73">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A</w:t>
            </w:r>
          </w:p>
        </w:tc>
        <w:tc>
          <w:tcPr>
            <w:tcW w:w="5244" w:type="dxa"/>
          </w:tcPr>
          <w:p w:rsidR="002468E7" w:rsidRDefault="002468E7" w:rsidP="00D15D73">
            <w:r>
              <w:t>Effektivität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A1</w:t>
            </w:r>
          </w:p>
        </w:tc>
        <w:tc>
          <w:tcPr>
            <w:tcW w:w="5244" w:type="dxa"/>
          </w:tcPr>
          <w:p w:rsidR="002468E7" w:rsidRDefault="002468E7" w:rsidP="00D15D73">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A2</w:t>
            </w:r>
          </w:p>
        </w:tc>
        <w:tc>
          <w:tcPr>
            <w:tcW w:w="5244" w:type="dxa"/>
          </w:tcPr>
          <w:p w:rsidR="002468E7" w:rsidRDefault="002468E7" w:rsidP="00D15D73">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A3</w:t>
            </w:r>
          </w:p>
        </w:tc>
        <w:tc>
          <w:tcPr>
            <w:tcW w:w="5244" w:type="dxa"/>
          </w:tcPr>
          <w:p w:rsidR="002468E7" w:rsidRDefault="002468E7" w:rsidP="00D15D73">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A4</w:t>
            </w:r>
          </w:p>
        </w:tc>
        <w:tc>
          <w:tcPr>
            <w:tcW w:w="5244" w:type="dxa"/>
          </w:tcPr>
          <w:p w:rsidR="002468E7" w:rsidRDefault="002468E7" w:rsidP="00D15D73">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A5</w:t>
            </w:r>
          </w:p>
        </w:tc>
        <w:tc>
          <w:tcPr>
            <w:tcW w:w="5244" w:type="dxa"/>
          </w:tcPr>
          <w:p w:rsidR="002468E7" w:rsidRDefault="002468E7" w:rsidP="00D15D73">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A6</w:t>
            </w:r>
          </w:p>
        </w:tc>
        <w:tc>
          <w:tcPr>
            <w:tcW w:w="5244" w:type="dxa"/>
          </w:tcPr>
          <w:p w:rsidR="002468E7" w:rsidRDefault="002468E7" w:rsidP="00D15D73">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A7</w:t>
            </w:r>
          </w:p>
        </w:tc>
        <w:tc>
          <w:tcPr>
            <w:tcW w:w="5244" w:type="dxa"/>
          </w:tcPr>
          <w:p w:rsidR="002468E7" w:rsidRDefault="002468E7" w:rsidP="00D15D73">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B</w:t>
            </w:r>
          </w:p>
        </w:tc>
        <w:tc>
          <w:tcPr>
            <w:tcW w:w="5244" w:type="dxa"/>
          </w:tcPr>
          <w:p w:rsidR="002468E7" w:rsidRDefault="002468E7" w:rsidP="00D15D73">
            <w:r>
              <w:t>Effizienz</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B1</w:t>
            </w:r>
          </w:p>
        </w:tc>
        <w:tc>
          <w:tcPr>
            <w:tcW w:w="5244" w:type="dxa"/>
          </w:tcPr>
          <w:p w:rsidR="002468E7" w:rsidRDefault="002468E7" w:rsidP="00D15D73">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B2</w:t>
            </w:r>
          </w:p>
        </w:tc>
        <w:tc>
          <w:tcPr>
            <w:tcW w:w="5244" w:type="dxa"/>
          </w:tcPr>
          <w:p w:rsidR="002468E7" w:rsidRDefault="002468E7" w:rsidP="00D15D73">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B3</w:t>
            </w:r>
          </w:p>
        </w:tc>
        <w:tc>
          <w:tcPr>
            <w:tcW w:w="5244" w:type="dxa"/>
          </w:tcPr>
          <w:p w:rsidR="002468E7" w:rsidRDefault="002468E7" w:rsidP="00D15D73">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B4</w:t>
            </w:r>
          </w:p>
        </w:tc>
        <w:tc>
          <w:tcPr>
            <w:tcW w:w="5244" w:type="dxa"/>
          </w:tcPr>
          <w:p w:rsidR="002468E7" w:rsidRDefault="002468E7" w:rsidP="00D15D73">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C</w:t>
            </w:r>
          </w:p>
        </w:tc>
        <w:tc>
          <w:tcPr>
            <w:tcW w:w="5244" w:type="dxa"/>
          </w:tcPr>
          <w:p w:rsidR="002468E7" w:rsidRDefault="002468E7" w:rsidP="00D15D73">
            <w:r>
              <w:t>Fehlertoleranz</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C1</w:t>
            </w:r>
          </w:p>
        </w:tc>
        <w:tc>
          <w:tcPr>
            <w:tcW w:w="5244" w:type="dxa"/>
          </w:tcPr>
          <w:p w:rsidR="002468E7" w:rsidRDefault="002468E7" w:rsidP="00D15D73">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C2</w:t>
            </w:r>
          </w:p>
        </w:tc>
        <w:tc>
          <w:tcPr>
            <w:tcW w:w="5244" w:type="dxa"/>
          </w:tcPr>
          <w:p w:rsidR="002468E7" w:rsidRDefault="002468E7" w:rsidP="00D15D73">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C3</w:t>
            </w:r>
          </w:p>
        </w:tc>
        <w:tc>
          <w:tcPr>
            <w:tcW w:w="5244" w:type="dxa"/>
          </w:tcPr>
          <w:p w:rsidR="002468E7" w:rsidRDefault="002468E7" w:rsidP="00D15D73">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D</w:t>
            </w:r>
          </w:p>
        </w:tc>
        <w:tc>
          <w:tcPr>
            <w:tcW w:w="5244" w:type="dxa"/>
          </w:tcPr>
          <w:p w:rsidR="002468E7" w:rsidRDefault="002468E7" w:rsidP="00D15D73">
            <w:r>
              <w:t>Zufriedenheit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D1</w:t>
            </w:r>
          </w:p>
        </w:tc>
        <w:tc>
          <w:tcPr>
            <w:tcW w:w="5244" w:type="dxa"/>
          </w:tcPr>
          <w:p w:rsidR="002468E7" w:rsidRDefault="002468E7" w:rsidP="00D15D73">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D2</w:t>
            </w:r>
          </w:p>
        </w:tc>
        <w:tc>
          <w:tcPr>
            <w:tcW w:w="5244" w:type="dxa"/>
          </w:tcPr>
          <w:p w:rsidR="002468E7" w:rsidRDefault="002468E7" w:rsidP="00D15D73">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D3</w:t>
            </w:r>
          </w:p>
        </w:tc>
        <w:tc>
          <w:tcPr>
            <w:tcW w:w="5244" w:type="dxa"/>
          </w:tcPr>
          <w:p w:rsidR="002468E7" w:rsidRDefault="002468E7" w:rsidP="00D15D73">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E</w:t>
            </w:r>
          </w:p>
        </w:tc>
        <w:tc>
          <w:tcPr>
            <w:tcW w:w="5244" w:type="dxa"/>
          </w:tcPr>
          <w:p w:rsidR="002468E7" w:rsidRDefault="002468E7" w:rsidP="00D15D73">
            <w:r>
              <w:t>Erlernbarkeit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E1</w:t>
            </w:r>
          </w:p>
        </w:tc>
        <w:tc>
          <w:tcPr>
            <w:tcW w:w="5244" w:type="dxa"/>
          </w:tcPr>
          <w:p w:rsidR="002468E7" w:rsidRDefault="002468E7" w:rsidP="00D15D73">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E2</w:t>
            </w:r>
          </w:p>
        </w:tc>
        <w:tc>
          <w:tcPr>
            <w:tcW w:w="5244" w:type="dxa"/>
          </w:tcPr>
          <w:p w:rsidR="002468E7" w:rsidRDefault="002468E7" w:rsidP="00D15D73">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E3</w:t>
            </w:r>
          </w:p>
        </w:tc>
        <w:tc>
          <w:tcPr>
            <w:tcW w:w="5244" w:type="dxa"/>
          </w:tcPr>
          <w:p w:rsidR="002468E7" w:rsidRDefault="002468E7" w:rsidP="00D15D73">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D15D73">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D15D73">
            <w:r>
              <w:t>F</w:t>
            </w:r>
          </w:p>
        </w:tc>
        <w:tc>
          <w:tcPr>
            <w:tcW w:w="5244" w:type="dxa"/>
          </w:tcPr>
          <w:p w:rsidR="002468E7" w:rsidRDefault="002468E7" w:rsidP="00D15D73">
            <w:r>
              <w:t>Design</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67" w:type="dxa"/>
          </w:tcPr>
          <w:p w:rsidR="002468E7" w:rsidRDefault="002468E7" w:rsidP="00D15D73">
            <w:pPr>
              <w:jc w:val="center"/>
            </w:pPr>
            <w:r>
              <w:t>--</w:t>
            </w:r>
          </w:p>
        </w:tc>
        <w:tc>
          <w:tcPr>
            <w:tcW w:w="599" w:type="dxa"/>
          </w:tcPr>
          <w:p w:rsidR="002468E7" w:rsidRDefault="002468E7" w:rsidP="00D15D73">
            <w:pPr>
              <w:jc w:val="center"/>
            </w:pPr>
            <w:r>
              <w:t>kinb</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F1</w:t>
            </w:r>
          </w:p>
        </w:tc>
        <w:tc>
          <w:tcPr>
            <w:tcW w:w="5244" w:type="dxa"/>
          </w:tcPr>
          <w:p w:rsidR="002468E7" w:rsidRDefault="002468E7" w:rsidP="00D15D73">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D15D73">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D15D73">
                <w:pPr>
                  <w:jc w:val="cente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F2</w:t>
            </w:r>
          </w:p>
        </w:tc>
        <w:tc>
          <w:tcPr>
            <w:tcW w:w="5244" w:type="dxa"/>
          </w:tcPr>
          <w:p w:rsidR="002468E7" w:rsidRDefault="002468E7" w:rsidP="00D15D73">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D15D73">
            <w:r>
              <w:t>F3</w:t>
            </w:r>
          </w:p>
        </w:tc>
        <w:tc>
          <w:tcPr>
            <w:tcW w:w="5244" w:type="dxa"/>
          </w:tcPr>
          <w:p w:rsidR="002468E7" w:rsidRDefault="002468E7" w:rsidP="00D15D73">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r w:rsidR="002468E7" w:rsidTr="00D15D73">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D15D73">
            <w:r>
              <w:t>F4</w:t>
            </w:r>
          </w:p>
        </w:tc>
        <w:tc>
          <w:tcPr>
            <w:tcW w:w="5244" w:type="dxa"/>
          </w:tcPr>
          <w:p w:rsidR="002468E7" w:rsidRDefault="002468E7" w:rsidP="00D15D73">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D15D73">
                <w:pPr>
                  <w:jc w:val="center"/>
                  <w:rPr>
                    <w:rFonts w:ascii="MS Gothic" w:eastAsia="MS Gothic" w:hAnsi="MS Gothic"/>
                  </w:rPr>
                </w:pPr>
                <w:r>
                  <w:rPr>
                    <w:rFonts w:ascii="MS Gothic" w:eastAsia="MS Gothic" w:hAnsi="MS Gothic" w:hint="eastAsia"/>
                  </w:rPr>
                  <w:t>☐</w:t>
                </w:r>
              </w:p>
            </w:tc>
          </w:sdtContent>
        </w:sdt>
      </w:tr>
    </w:tbl>
    <w:p w:rsidR="002468E7" w:rsidRDefault="002468E7" w:rsidP="00E32523"/>
    <w:tbl>
      <w:tblPr>
        <w:tblStyle w:val="MediumShading1-Accent1"/>
        <w:tblW w:w="0" w:type="auto"/>
        <w:tblLook w:val="0420" w:firstRow="1" w:lastRow="0" w:firstColumn="0" w:lastColumn="0" w:noHBand="0" w:noVBand="1"/>
      </w:tblPr>
      <w:tblGrid>
        <w:gridCol w:w="9212"/>
      </w:tblGrid>
      <w:tr w:rsidR="002468E7" w:rsidTr="00D15D73">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D15D73">
            <w:r>
              <w:t>Kommentare und Verbesserungsvorschläge</w:t>
            </w:r>
          </w:p>
        </w:tc>
      </w:tr>
      <w:tr w:rsidR="002468E7" w:rsidTr="00D15D73">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D15D73">
            <w:r>
              <w:t>Volltextsuche fehlt</w:t>
            </w:r>
          </w:p>
          <w:p w:rsidR="002468E7" w:rsidRDefault="002468E7" w:rsidP="00D15D73">
            <w:r>
              <w:t>Die Applikation ist etwas langsam</w:t>
            </w:r>
          </w:p>
        </w:tc>
      </w:tr>
    </w:tbl>
    <w:p w:rsidR="002468E7" w:rsidRDefault="002468E7" w:rsidP="001949D8">
      <w:pPr>
        <w:pStyle w:val="Heading3"/>
      </w:pPr>
      <w:bookmarkStart w:id="311" w:name="_Toc312080565"/>
      <w:r>
        <w:lastRenderedPageBreak/>
        <w:t>Fragebogen Mischa Trecco</w:t>
      </w:r>
      <w:bookmarkEnd w:id="311"/>
    </w:p>
    <w:tbl>
      <w:tblPr>
        <w:tblStyle w:val="MediumShading1-Accent1"/>
        <w:tblW w:w="0" w:type="auto"/>
        <w:tblLook w:val="04A0" w:firstRow="1" w:lastRow="0" w:firstColumn="1" w:lastColumn="0" w:noHBand="0" w:noVBand="1"/>
      </w:tblPr>
      <w:tblGrid>
        <w:gridCol w:w="534"/>
        <w:gridCol w:w="4072"/>
        <w:gridCol w:w="605"/>
        <w:gridCol w:w="4001"/>
      </w:tblGrid>
      <w:tr w:rsidR="002468E7" w:rsidTr="00EA6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EA659B">
            <w:r>
              <w:t>Bezeichnung</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EA65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EA659B">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EA659B">
            <w:r>
              <w:t>=</w:t>
            </w:r>
          </w:p>
        </w:tc>
        <w:tc>
          <w:tcPr>
            <w:tcW w:w="4072"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EA659B">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A</w:t>
            </w:r>
          </w:p>
        </w:tc>
        <w:tc>
          <w:tcPr>
            <w:tcW w:w="5244" w:type="dxa"/>
          </w:tcPr>
          <w:p w:rsidR="002468E7" w:rsidRDefault="002468E7" w:rsidP="00EA659B">
            <w:r>
              <w:t>Effektivität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A1</w:t>
            </w:r>
          </w:p>
        </w:tc>
        <w:tc>
          <w:tcPr>
            <w:tcW w:w="5244" w:type="dxa"/>
          </w:tcPr>
          <w:p w:rsidR="002468E7" w:rsidRDefault="002468E7" w:rsidP="00EA659B">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A2</w:t>
            </w:r>
          </w:p>
        </w:tc>
        <w:tc>
          <w:tcPr>
            <w:tcW w:w="5244" w:type="dxa"/>
          </w:tcPr>
          <w:p w:rsidR="002468E7" w:rsidRDefault="002468E7" w:rsidP="00EA659B">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A3</w:t>
            </w:r>
          </w:p>
        </w:tc>
        <w:tc>
          <w:tcPr>
            <w:tcW w:w="5244" w:type="dxa"/>
          </w:tcPr>
          <w:p w:rsidR="002468E7" w:rsidRDefault="002468E7" w:rsidP="00EA659B">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A4</w:t>
            </w:r>
          </w:p>
        </w:tc>
        <w:tc>
          <w:tcPr>
            <w:tcW w:w="5244" w:type="dxa"/>
          </w:tcPr>
          <w:p w:rsidR="002468E7" w:rsidRDefault="002468E7" w:rsidP="00EA659B">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A5</w:t>
            </w:r>
          </w:p>
        </w:tc>
        <w:tc>
          <w:tcPr>
            <w:tcW w:w="5244" w:type="dxa"/>
          </w:tcPr>
          <w:p w:rsidR="002468E7" w:rsidRDefault="002468E7" w:rsidP="00EA659B">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A6</w:t>
            </w:r>
          </w:p>
        </w:tc>
        <w:tc>
          <w:tcPr>
            <w:tcW w:w="5244" w:type="dxa"/>
          </w:tcPr>
          <w:p w:rsidR="002468E7" w:rsidRDefault="002468E7" w:rsidP="00EA659B">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A7</w:t>
            </w:r>
          </w:p>
        </w:tc>
        <w:tc>
          <w:tcPr>
            <w:tcW w:w="5244" w:type="dxa"/>
          </w:tcPr>
          <w:p w:rsidR="002468E7" w:rsidRDefault="002468E7" w:rsidP="00EA659B">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B</w:t>
            </w:r>
          </w:p>
        </w:tc>
        <w:tc>
          <w:tcPr>
            <w:tcW w:w="5244" w:type="dxa"/>
          </w:tcPr>
          <w:p w:rsidR="002468E7" w:rsidRDefault="002468E7" w:rsidP="00EA659B">
            <w:r>
              <w:t>Effizienz</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B1</w:t>
            </w:r>
          </w:p>
        </w:tc>
        <w:tc>
          <w:tcPr>
            <w:tcW w:w="5244" w:type="dxa"/>
          </w:tcPr>
          <w:p w:rsidR="002468E7" w:rsidRDefault="002468E7" w:rsidP="00EA659B">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B2</w:t>
            </w:r>
          </w:p>
        </w:tc>
        <w:tc>
          <w:tcPr>
            <w:tcW w:w="5244" w:type="dxa"/>
          </w:tcPr>
          <w:p w:rsidR="002468E7" w:rsidRDefault="002468E7" w:rsidP="00EA659B">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B3</w:t>
            </w:r>
          </w:p>
        </w:tc>
        <w:tc>
          <w:tcPr>
            <w:tcW w:w="5244" w:type="dxa"/>
          </w:tcPr>
          <w:p w:rsidR="002468E7" w:rsidRDefault="002468E7" w:rsidP="00EA659B">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B4</w:t>
            </w:r>
          </w:p>
        </w:tc>
        <w:tc>
          <w:tcPr>
            <w:tcW w:w="5244" w:type="dxa"/>
          </w:tcPr>
          <w:p w:rsidR="002468E7" w:rsidRDefault="002468E7" w:rsidP="00EA659B">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C</w:t>
            </w:r>
          </w:p>
        </w:tc>
        <w:tc>
          <w:tcPr>
            <w:tcW w:w="5244" w:type="dxa"/>
          </w:tcPr>
          <w:p w:rsidR="002468E7" w:rsidRDefault="002468E7" w:rsidP="00EA659B">
            <w:r>
              <w:t>Fehlertoleranz</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C1</w:t>
            </w:r>
          </w:p>
        </w:tc>
        <w:tc>
          <w:tcPr>
            <w:tcW w:w="5244" w:type="dxa"/>
          </w:tcPr>
          <w:p w:rsidR="002468E7" w:rsidRDefault="002468E7" w:rsidP="00EA659B">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C2</w:t>
            </w:r>
          </w:p>
        </w:tc>
        <w:tc>
          <w:tcPr>
            <w:tcW w:w="5244" w:type="dxa"/>
          </w:tcPr>
          <w:p w:rsidR="002468E7" w:rsidRDefault="002468E7" w:rsidP="00EA659B">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C3</w:t>
            </w:r>
          </w:p>
        </w:tc>
        <w:tc>
          <w:tcPr>
            <w:tcW w:w="5244" w:type="dxa"/>
          </w:tcPr>
          <w:p w:rsidR="002468E7" w:rsidRDefault="002468E7" w:rsidP="00EA659B">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D</w:t>
            </w:r>
          </w:p>
        </w:tc>
        <w:tc>
          <w:tcPr>
            <w:tcW w:w="5244" w:type="dxa"/>
          </w:tcPr>
          <w:p w:rsidR="002468E7" w:rsidRDefault="002468E7" w:rsidP="00EA659B">
            <w:r>
              <w:t>Zufriedenheit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D1</w:t>
            </w:r>
          </w:p>
        </w:tc>
        <w:tc>
          <w:tcPr>
            <w:tcW w:w="5244" w:type="dxa"/>
          </w:tcPr>
          <w:p w:rsidR="002468E7" w:rsidRDefault="002468E7" w:rsidP="00EA659B">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D2</w:t>
            </w:r>
          </w:p>
        </w:tc>
        <w:tc>
          <w:tcPr>
            <w:tcW w:w="5244" w:type="dxa"/>
          </w:tcPr>
          <w:p w:rsidR="002468E7" w:rsidRDefault="002468E7" w:rsidP="00EA659B">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D3</w:t>
            </w:r>
          </w:p>
        </w:tc>
        <w:tc>
          <w:tcPr>
            <w:tcW w:w="5244" w:type="dxa"/>
          </w:tcPr>
          <w:p w:rsidR="002468E7" w:rsidRDefault="002468E7" w:rsidP="00EA659B">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E</w:t>
            </w:r>
          </w:p>
        </w:tc>
        <w:tc>
          <w:tcPr>
            <w:tcW w:w="5244" w:type="dxa"/>
          </w:tcPr>
          <w:p w:rsidR="002468E7" w:rsidRDefault="002468E7" w:rsidP="00EA659B">
            <w:r>
              <w:t>Erlernbarkeit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E1</w:t>
            </w:r>
          </w:p>
        </w:tc>
        <w:tc>
          <w:tcPr>
            <w:tcW w:w="5244" w:type="dxa"/>
          </w:tcPr>
          <w:p w:rsidR="002468E7" w:rsidRDefault="002468E7" w:rsidP="00EA659B">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E2</w:t>
            </w:r>
          </w:p>
        </w:tc>
        <w:tc>
          <w:tcPr>
            <w:tcW w:w="5244" w:type="dxa"/>
          </w:tcPr>
          <w:p w:rsidR="002468E7" w:rsidRDefault="002468E7" w:rsidP="00EA659B">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E3</w:t>
            </w:r>
          </w:p>
        </w:tc>
        <w:tc>
          <w:tcPr>
            <w:tcW w:w="5244" w:type="dxa"/>
          </w:tcPr>
          <w:p w:rsidR="002468E7" w:rsidRDefault="002468E7" w:rsidP="00EA659B">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EA659B">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EA659B">
            <w:r>
              <w:t>F</w:t>
            </w:r>
          </w:p>
        </w:tc>
        <w:tc>
          <w:tcPr>
            <w:tcW w:w="5244" w:type="dxa"/>
          </w:tcPr>
          <w:p w:rsidR="002468E7" w:rsidRDefault="002468E7" w:rsidP="00EA659B">
            <w:r>
              <w:t>Design</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67" w:type="dxa"/>
          </w:tcPr>
          <w:p w:rsidR="002468E7" w:rsidRDefault="002468E7" w:rsidP="00EA659B">
            <w:pPr>
              <w:jc w:val="center"/>
            </w:pPr>
            <w:r>
              <w:t>--</w:t>
            </w:r>
          </w:p>
        </w:tc>
        <w:tc>
          <w:tcPr>
            <w:tcW w:w="599" w:type="dxa"/>
          </w:tcPr>
          <w:p w:rsidR="002468E7" w:rsidRDefault="002468E7" w:rsidP="00EA659B">
            <w:pPr>
              <w:jc w:val="center"/>
            </w:pPr>
            <w:r>
              <w:t>kinb</w:t>
            </w:r>
          </w:p>
        </w:tc>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F1</w:t>
            </w:r>
          </w:p>
        </w:tc>
        <w:tc>
          <w:tcPr>
            <w:tcW w:w="5244" w:type="dxa"/>
          </w:tcPr>
          <w:p w:rsidR="002468E7" w:rsidRDefault="002468E7" w:rsidP="00EA659B">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EA659B">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EA659B">
                <w:pPr>
                  <w:jc w:val="cente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F2</w:t>
            </w:r>
          </w:p>
        </w:tc>
        <w:tc>
          <w:tcPr>
            <w:tcW w:w="5244" w:type="dxa"/>
          </w:tcPr>
          <w:p w:rsidR="002468E7" w:rsidRDefault="002468E7" w:rsidP="00EA659B">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EA659B">
            <w:r>
              <w:t>F3</w:t>
            </w:r>
          </w:p>
        </w:tc>
        <w:tc>
          <w:tcPr>
            <w:tcW w:w="5244" w:type="dxa"/>
          </w:tcPr>
          <w:p w:rsidR="002468E7" w:rsidRDefault="002468E7" w:rsidP="00EA659B">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r w:rsidR="002468E7" w:rsidTr="00EA659B">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EA659B">
            <w:r>
              <w:t>F4</w:t>
            </w:r>
          </w:p>
        </w:tc>
        <w:tc>
          <w:tcPr>
            <w:tcW w:w="5244" w:type="dxa"/>
          </w:tcPr>
          <w:p w:rsidR="002468E7" w:rsidRDefault="002468E7" w:rsidP="00EA659B">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EA659B">
                <w:pPr>
                  <w:jc w:val="center"/>
                  <w:rPr>
                    <w:rFonts w:ascii="MS Gothic" w:eastAsia="MS Gothic" w:hAnsi="MS Gothic"/>
                  </w:rPr>
                </w:pPr>
                <w:r>
                  <w:rPr>
                    <w:rFonts w:ascii="MS Gothic" w:eastAsia="MS Gothic" w:hAnsi="MS Gothic" w:hint="eastAsia"/>
                  </w:rPr>
                  <w:t>☐</w:t>
                </w:r>
              </w:p>
            </w:tc>
          </w:sdtContent>
        </w:sdt>
      </w:tr>
    </w:tbl>
    <w:p w:rsidR="002468E7" w:rsidRDefault="002468E7" w:rsidP="001949D8"/>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720536">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EA659B">
            <w:r>
              <w:lastRenderedPageBreak/>
              <w:t>Kommentare und Verbesserungsvorschläge</w:t>
            </w:r>
          </w:p>
        </w:tc>
      </w:tr>
      <w:tr w:rsidR="002468E7" w:rsidTr="00720536">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2D7CD9">
      <w:pPr>
        <w:pStyle w:val="Heading3"/>
      </w:pPr>
      <w:bookmarkStart w:id="312" w:name="_Toc312080566"/>
      <w:r w:rsidRPr="002D7CD9">
        <w:t>Gesamtauswertung</w:t>
      </w:r>
      <w:bookmarkEnd w:id="312"/>
    </w:p>
    <w:p w:rsidR="002468E7" w:rsidRDefault="002468E7" w:rsidP="005A2CC3">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5A2CC3">
      <w:r>
        <w:t>Die mit Buchstaben und Zahlen bezeichneten Legendeneinträge der Abbildungen beziehen sich auf die in den Fragebögen gestellten Fragen.</w:t>
      </w:r>
    </w:p>
    <w:p w:rsidR="002468E7" w:rsidRDefault="002468E7" w:rsidP="00E1090A">
      <w:pPr>
        <w:keepNext/>
      </w:pPr>
      <w:r>
        <w:rPr>
          <w:noProof/>
          <w:lang w:eastAsia="de-CH"/>
        </w:rPr>
        <w:drawing>
          <wp:inline distT="0" distB="0" distL="0" distR="0" wp14:anchorId="3C24DA34" wp14:editId="6CD3CE8F">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2468E7" w:rsidRDefault="002468E7" w:rsidP="00E1090A">
      <w:pPr>
        <w:pStyle w:val="Caption"/>
      </w:pPr>
      <w:bookmarkStart w:id="313" w:name="_Toc312080614"/>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Effektivität</w:t>
      </w:r>
      <w:bookmarkEnd w:id="313"/>
    </w:p>
    <w:p w:rsidR="002468E7" w:rsidRDefault="002468E7" w:rsidP="005A2CC3"/>
    <w:p w:rsidR="002468E7" w:rsidRDefault="002468E7" w:rsidP="00E1090A">
      <w:pPr>
        <w:keepNext/>
      </w:pPr>
      <w:r>
        <w:rPr>
          <w:noProof/>
          <w:lang w:eastAsia="de-CH"/>
        </w:rPr>
        <w:lastRenderedPageBreak/>
        <w:drawing>
          <wp:inline distT="0" distB="0" distL="0" distR="0" wp14:anchorId="14A843B4" wp14:editId="163A1EB2">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468E7" w:rsidRDefault="002468E7" w:rsidP="00E1090A">
      <w:pPr>
        <w:pStyle w:val="Caption"/>
      </w:pPr>
      <w:bookmarkStart w:id="314" w:name="_Toc312080615"/>
      <w:r>
        <w:t xml:space="preserve">Abbildung </w:t>
      </w:r>
      <w:r w:rsidR="00ED35E0">
        <w:fldChar w:fldCharType="begin"/>
      </w:r>
      <w:r w:rsidR="00ED35E0">
        <w:instrText xml:space="preserve"> SEQ Abbildung \* ARABIC </w:instrText>
      </w:r>
      <w:r w:rsidR="00ED35E0">
        <w:fldChar w:fldCharType="separate"/>
      </w:r>
      <w:r>
        <w:rPr>
          <w:noProof/>
        </w:rPr>
        <w:t>14</w:t>
      </w:r>
      <w:r w:rsidR="00ED35E0">
        <w:rPr>
          <w:noProof/>
        </w:rPr>
        <w:fldChar w:fldCharType="end"/>
      </w:r>
      <w:r>
        <w:t xml:space="preserve"> - Effizienz</w:t>
      </w:r>
      <w:bookmarkEnd w:id="314"/>
    </w:p>
    <w:p w:rsidR="002468E7" w:rsidRDefault="002468E7" w:rsidP="00E1090A">
      <w:pPr>
        <w:keepNext/>
      </w:pPr>
      <w:r>
        <w:rPr>
          <w:noProof/>
          <w:lang w:eastAsia="de-CH"/>
        </w:rPr>
        <w:drawing>
          <wp:inline distT="0" distB="0" distL="0" distR="0" wp14:anchorId="4EB83F05" wp14:editId="0D56910A">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468E7" w:rsidRDefault="002468E7" w:rsidP="00E1090A">
      <w:pPr>
        <w:pStyle w:val="Caption"/>
      </w:pPr>
      <w:bookmarkStart w:id="315" w:name="_Toc312080616"/>
      <w:r>
        <w:t xml:space="preserve">Abbildung </w:t>
      </w:r>
      <w:r w:rsidR="00ED35E0">
        <w:fldChar w:fldCharType="begin"/>
      </w:r>
      <w:r w:rsidR="00ED35E0">
        <w:instrText xml:space="preserve"> SEQ Abbildung \* ARAB</w:instrText>
      </w:r>
      <w:r w:rsidR="00ED35E0">
        <w:instrText xml:space="preserve">IC </w:instrText>
      </w:r>
      <w:r w:rsidR="00ED35E0">
        <w:fldChar w:fldCharType="separate"/>
      </w:r>
      <w:r>
        <w:rPr>
          <w:noProof/>
        </w:rPr>
        <w:t>15</w:t>
      </w:r>
      <w:r w:rsidR="00ED35E0">
        <w:rPr>
          <w:noProof/>
        </w:rPr>
        <w:fldChar w:fldCharType="end"/>
      </w:r>
      <w:r>
        <w:t xml:space="preserve"> - Fehlertoleranz</w:t>
      </w:r>
      <w:bookmarkEnd w:id="315"/>
    </w:p>
    <w:p w:rsidR="002468E7" w:rsidRDefault="002468E7" w:rsidP="005A2CC3"/>
    <w:p w:rsidR="002468E7" w:rsidRDefault="002468E7" w:rsidP="00E1090A">
      <w:pPr>
        <w:keepNext/>
      </w:pPr>
      <w:r>
        <w:rPr>
          <w:noProof/>
          <w:lang w:eastAsia="de-CH"/>
        </w:rPr>
        <w:lastRenderedPageBreak/>
        <w:drawing>
          <wp:inline distT="0" distB="0" distL="0" distR="0" wp14:anchorId="4D06E787" wp14:editId="1CECF70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E1090A">
      <w:pPr>
        <w:pStyle w:val="Caption"/>
      </w:pPr>
      <w:bookmarkStart w:id="316" w:name="_Toc312080617"/>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Zufriedenheit</w:t>
      </w:r>
      <w:bookmarkEnd w:id="316"/>
    </w:p>
    <w:p w:rsidR="002468E7" w:rsidRDefault="002468E7" w:rsidP="00E1090A">
      <w:pPr>
        <w:keepNext/>
      </w:pPr>
      <w:r>
        <w:rPr>
          <w:noProof/>
          <w:lang w:eastAsia="de-CH"/>
        </w:rPr>
        <w:drawing>
          <wp:inline distT="0" distB="0" distL="0" distR="0" wp14:anchorId="49CE2209" wp14:editId="03FC803A">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E1090A">
      <w:pPr>
        <w:pStyle w:val="Caption"/>
      </w:pPr>
      <w:bookmarkStart w:id="317" w:name="_Toc312080618"/>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Erlernbarkeit</w:t>
      </w:r>
      <w:bookmarkEnd w:id="317"/>
    </w:p>
    <w:p w:rsidR="002468E7" w:rsidRDefault="002468E7" w:rsidP="005A2CC3"/>
    <w:p w:rsidR="002468E7" w:rsidRDefault="002468E7" w:rsidP="00E1090A">
      <w:pPr>
        <w:keepNext/>
      </w:pPr>
      <w:r>
        <w:rPr>
          <w:noProof/>
          <w:lang w:eastAsia="de-CH"/>
        </w:rPr>
        <w:lastRenderedPageBreak/>
        <w:drawing>
          <wp:inline distT="0" distB="0" distL="0" distR="0" wp14:anchorId="08CFD317" wp14:editId="27E1DEAA">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E1090A">
      <w:pPr>
        <w:pStyle w:val="Caption"/>
      </w:pPr>
      <w:bookmarkStart w:id="318" w:name="_Toc312080619"/>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Design</w:t>
      </w:r>
      <w:bookmarkEnd w:id="318"/>
    </w:p>
    <w:p w:rsidR="002468E7" w:rsidRDefault="002468E7" w:rsidP="00B76302">
      <w:pPr>
        <w:pStyle w:val="Heading3"/>
      </w:pPr>
      <w:bookmarkStart w:id="319" w:name="_Toc312080567"/>
      <w:r>
        <w:t>Fazit</w:t>
      </w:r>
      <w:bookmarkEnd w:id="319"/>
    </w:p>
    <w:p w:rsidR="002468E7" w:rsidRPr="0090413A" w:rsidRDefault="002468E7" w:rsidP="0090413A">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Default="002468E7" w:rsidP="00C46514">
      <w:pPr>
        <w:pStyle w:val="Heading1"/>
      </w:pPr>
      <w:bookmarkStart w:id="320" w:name="_Toc312080568"/>
      <w:r>
        <w:lastRenderedPageBreak/>
        <w:t>Betriebs-</w:t>
      </w:r>
      <w:r w:rsidRPr="00C46514">
        <w:t xml:space="preserve"> &amp; Installationsdokumentation</w:t>
      </w:r>
      <w:bookmarkEnd w:id="320"/>
    </w:p>
    <w:p w:rsidR="002468E7" w:rsidRDefault="002468E7" w:rsidP="00C029A2">
      <w:pPr>
        <w:pStyle w:val="Heading2"/>
      </w:pPr>
      <w:bookmarkStart w:id="321" w:name="_Toc312080569"/>
      <w:r>
        <w:t>Betriebskonzept</w:t>
      </w:r>
      <w:bookmarkEnd w:id="321"/>
    </w:p>
    <w:p w:rsidR="002468E7" w:rsidRDefault="002468E7" w:rsidP="003845C3">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092089">
      <w:pPr>
        <w:pStyle w:val="Heading3"/>
      </w:pPr>
      <w:bookmarkStart w:id="322" w:name="_Toc312080570"/>
      <w:r>
        <w:t>Reinigung</w:t>
      </w:r>
      <w:bookmarkEnd w:id="322"/>
    </w:p>
    <w:p w:rsidR="002468E7" w:rsidRDefault="002468E7" w:rsidP="00C029A2">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E07C1B">
      <w:pPr>
        <w:pStyle w:val="Heading3"/>
      </w:pPr>
      <w:bookmarkStart w:id="323" w:name="_Toc312080571"/>
      <w:r>
        <w:t>Aktualisierung der Projektreferenzen</w:t>
      </w:r>
      <w:bookmarkEnd w:id="323"/>
    </w:p>
    <w:p w:rsidR="002468E7" w:rsidRDefault="002468E7" w:rsidP="00E07C1B">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(Todo: Siehe Weiterentwicklung).</w:t>
      </w:r>
    </w:p>
    <w:p w:rsidR="002468E7" w:rsidRDefault="002468E7" w:rsidP="00E07C1B">
      <w:pPr>
        <w:pStyle w:val="Heading3"/>
      </w:pPr>
      <w:bookmarkStart w:id="324" w:name="_Toc312080572"/>
      <w:r>
        <w:t>Neustarten des Surface</w:t>
      </w:r>
      <w:bookmarkEnd w:id="324"/>
    </w:p>
    <w:p w:rsidR="002468E7" w:rsidRPr="00E85AA6" w:rsidRDefault="002468E7" w:rsidP="00E85AA6">
      <w:r>
        <w:t>Für die aktuelle Version der Applikation kann nicht garantiert werden, dass keine Memory Leaks vorhanden sind. Aus diesem Grund soll die Applikation täglich beendet und neu gestartet werden.</w:t>
      </w:r>
    </w:p>
    <w:p w:rsidR="002468E7" w:rsidRDefault="002468E7" w:rsidP="00EC50B1">
      <w:pPr>
        <w:pStyle w:val="Heading3"/>
      </w:pPr>
      <w:bookmarkStart w:id="325" w:name="_Toc312080573"/>
      <w:r>
        <w:t>Mapping</w:t>
      </w:r>
      <w:bookmarkEnd w:id="325"/>
    </w:p>
    <w:p w:rsidR="002468E7" w:rsidRDefault="002468E7" w:rsidP="00EC50B1">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C65656">
      <w:pPr>
        <w:pStyle w:val="Heading2"/>
      </w:pPr>
      <w:bookmarkStart w:id="326" w:name="_Toc312080574"/>
      <w:r>
        <w:t>Installationsanleitung</w:t>
      </w:r>
      <w:bookmarkEnd w:id="326"/>
    </w:p>
    <w:p w:rsidR="002468E7" w:rsidRDefault="002468E7" w:rsidP="00C65656">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C65656">
      <w:pPr>
        <w:pStyle w:val="Heading3"/>
      </w:pPr>
      <w:bookmarkStart w:id="327" w:name="_Toc312080575"/>
      <w:r>
        <w:t>Vorbedingungen</w:t>
      </w:r>
      <w:bookmarkEnd w:id="327"/>
    </w:p>
    <w:p w:rsidR="002468E7" w:rsidRDefault="002468E7" w:rsidP="00EC50B1">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EC50B1">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C65656">
      <w:pPr>
        <w:pStyle w:val="Heading3"/>
      </w:pPr>
      <w:bookmarkStart w:id="328" w:name="_Toc312080576"/>
      <w:r>
        <w:lastRenderedPageBreak/>
        <w:t>Installation</w:t>
      </w:r>
      <w:bookmarkEnd w:id="328"/>
    </w:p>
    <w:p w:rsidR="002468E7" w:rsidRDefault="002468E7" w:rsidP="00EC50B1">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C65656">
      <w:pPr>
        <w:pStyle w:val="Heading3"/>
      </w:pPr>
      <w:bookmarkStart w:id="329" w:name="_Toc312080577"/>
      <w:r>
        <w:t>Download der Project Notes</w:t>
      </w:r>
      <w:bookmarkEnd w:id="329"/>
    </w:p>
    <w:p w:rsidR="002468E7" w:rsidRDefault="002468E7" w:rsidP="00EC50B1">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391A2F">
      <w:pPr>
        <w:pStyle w:val="Heading3"/>
      </w:pPr>
      <w:bookmarkStart w:id="330" w:name="_Toc312080578"/>
      <w:r>
        <w:t>Ausführen der Applikation</w:t>
      </w:r>
      <w:bookmarkEnd w:id="330"/>
    </w:p>
    <w:p w:rsidR="002468E7" w:rsidRDefault="002468E7" w:rsidP="00EC50B1">
      <w:r>
        <w:t>Unter ProjectFlip/bin/Release/</w:t>
      </w:r>
      <w:r w:rsidRPr="00C65656">
        <w:t>ProjectFlip.exe</w:t>
      </w:r>
      <w:r>
        <w:t xml:space="preserve"> kann schliesslich die Applikation gestartet werden.</w:t>
      </w:r>
    </w:p>
    <w:p w:rsidR="002468E7" w:rsidRDefault="002468E7" w:rsidP="000E51E8">
      <w:pPr>
        <w:pStyle w:val="Heading2"/>
      </w:pPr>
      <w:bookmarkStart w:id="331" w:name="_Toc312080579"/>
      <w:r>
        <w:t>Weiterentwicklung</w:t>
      </w:r>
      <w:bookmarkEnd w:id="331"/>
    </w:p>
    <w:p w:rsidR="002468E7" w:rsidRDefault="002468E7" w:rsidP="00376344">
      <w:r>
        <w:t>Um Project Flip 2.0 weiterentwickeln zu können, müssen folgende Schritte ausgeführt werden.</w:t>
      </w:r>
    </w:p>
    <w:p w:rsidR="002468E7" w:rsidRDefault="002468E7" w:rsidP="002C2673">
      <w:pPr>
        <w:pStyle w:val="Heading3"/>
      </w:pPr>
      <w:bookmarkStart w:id="332" w:name="_Toc312080580"/>
      <w:r>
        <w:t>Entwicklungsumgebung Anforderungen</w:t>
      </w:r>
      <w:bookmarkEnd w:id="332"/>
    </w:p>
    <w:p w:rsidR="002468E7" w:rsidRDefault="002468E7" w:rsidP="002C2673">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4577DC">
      <w:pPr>
        <w:pStyle w:val="Heading3"/>
      </w:pPr>
      <w:bookmarkStart w:id="333" w:name="_Toc312080581"/>
      <w:r>
        <w:t>SVN Import</w:t>
      </w:r>
      <w:bookmarkEnd w:id="333"/>
    </w:p>
    <w:p w:rsidR="002468E7" w:rsidRDefault="002468E7" w:rsidP="004577DC">
      <w:r>
        <w:t xml:space="preserve">Um die Applikation auf dem Rechner installieren zu können, muss ein SVN Checkout mit der Repository URL </w:t>
      </w:r>
      <w:hyperlink r:id="rId115" w:history="1">
        <w:r w:rsidRPr="00B15911">
          <w:rPr>
            <w:rStyle w:val="Hyperlink"/>
          </w:rPr>
          <w:t>https://flip_svn.elmermx.ch</w:t>
        </w:r>
      </w:hyperlink>
      <w:r>
        <w:t xml:space="preserve"> gemacht werden. Dazu wird ein SVN Tool wie T</w:t>
      </w:r>
      <w:r w:rsidRPr="002A2406">
        <w:t>ortoise</w:t>
      </w:r>
      <w:r>
        <w:t>SVN benötigt (Todo: siehe Dokument Entwurf, Unterkapitel Tools).</w:t>
      </w:r>
    </w:p>
    <w:p w:rsidR="002468E7" w:rsidRDefault="002468E7" w:rsidP="00395B78">
      <w:pPr>
        <w:pStyle w:val="Heading3"/>
      </w:pPr>
      <w:bookmarkStart w:id="334" w:name="_Toc312080582"/>
      <w:r>
        <w:t>Ausführung</w:t>
      </w:r>
      <w:bookmarkEnd w:id="334"/>
    </w:p>
    <w:p w:rsidR="002468E7" w:rsidRDefault="002468E7" w:rsidP="00395B78">
      <w:r>
        <w:t>Für die Ausführung des Projekts wird das Visual Studio 2010 benötigt. Um das Projekt zu öffnen, muss die Datei „ProjectFlip.sln“ im Order code/trunk/ProjectFlip geöffnet werden.</w:t>
      </w:r>
    </w:p>
    <w:p w:rsidR="002468E7" w:rsidRDefault="002468E7" w:rsidP="00395B78">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0E51E8"/>
    <w:p w:rsidR="002468E7" w:rsidRPr="00170E21" w:rsidRDefault="002468E7" w:rsidP="00EC50B1"/>
    <w:p w:rsidR="002468E7" w:rsidRPr="00170E21" w:rsidRDefault="002468E7">
      <w:r w:rsidRPr="00170E21">
        <w:br w:type="page"/>
      </w:r>
    </w:p>
    <w:p w:rsidR="002468E7" w:rsidRDefault="002468E7" w:rsidP="0002337D">
      <w:pPr>
        <w:pStyle w:val="Heading1"/>
      </w:pPr>
      <w:bookmarkStart w:id="335" w:name="_Toc311469942"/>
      <w:bookmarkStart w:id="336" w:name="_Toc312080583"/>
      <w:r>
        <w:lastRenderedPageBreak/>
        <w:t>Code Dokumentation</w:t>
      </w:r>
      <w:bookmarkEnd w:id="335"/>
      <w:bookmarkEnd w:id="336"/>
    </w:p>
    <w:p w:rsidR="002468E7" w:rsidRDefault="002468E7" w:rsidP="001322F7">
      <w:pPr>
        <w:pStyle w:val="Heading2"/>
      </w:pPr>
      <w:bookmarkStart w:id="337" w:name="_Toc312080584"/>
      <w:r>
        <w:t>Autorenschaft</w:t>
      </w:r>
      <w:bookmarkEnd w:id="337"/>
    </w:p>
    <w:p w:rsidR="002468E7" w:rsidRPr="00503382" w:rsidRDefault="002468E7" w:rsidP="0012423C">
      <w:bookmarkStart w:id="338" w:name="_Toc311469944"/>
      <w:r>
        <w:t>Die Autorenschaft der Code Files ist gemeinschaftlich und wird daher in den einzelnen Files nicht explizit aufgelistet.</w:t>
      </w:r>
    </w:p>
    <w:p w:rsidR="002468E7" w:rsidRDefault="002468E7" w:rsidP="0002337D">
      <w:pPr>
        <w:pStyle w:val="Heading2"/>
      </w:pPr>
      <w:bookmarkStart w:id="339" w:name="_Toc312080585"/>
      <w:r>
        <w:t>Code Statistik</w:t>
      </w:r>
      <w:bookmarkEnd w:id="338"/>
      <w:bookmarkEnd w:id="339"/>
    </w:p>
    <w:p w:rsidR="002468E7" w:rsidRDefault="002468E7" w:rsidP="00AB7AEB">
      <w:pPr>
        <w:pStyle w:val="Heading3"/>
      </w:pPr>
      <w:bookmarkStart w:id="340" w:name="_Toc312080586"/>
      <w:r>
        <w:t>Testabdeckung</w:t>
      </w:r>
      <w:bookmarkEnd w:id="340"/>
    </w:p>
    <w:p w:rsidR="002468E7" w:rsidRDefault="002468E7" w:rsidP="00AB7AEB">
      <w:r>
        <w:t>Die Totale Testabdeckung beträgt 83 %, wenn alle Projekte und Klassen miteinbezogen werden:</w:t>
      </w:r>
    </w:p>
    <w:p w:rsidR="002468E7" w:rsidRDefault="002468E7" w:rsidP="004B5903">
      <w:pPr>
        <w:keepNext/>
      </w:pPr>
      <w:r>
        <w:rPr>
          <w:noProof/>
          <w:lang w:eastAsia="de-CH"/>
        </w:rPr>
        <w:drawing>
          <wp:inline distT="0" distB="0" distL="0" distR="0" wp14:anchorId="1F27FA46" wp14:editId="5BB91317">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37648" cy="2816549"/>
                    </a:xfrm>
                    <a:prstGeom prst="rect">
                      <a:avLst/>
                    </a:prstGeom>
                  </pic:spPr>
                </pic:pic>
              </a:graphicData>
            </a:graphic>
          </wp:inline>
        </w:drawing>
      </w:r>
    </w:p>
    <w:p w:rsidR="002468E7" w:rsidRDefault="002468E7" w:rsidP="004B5903">
      <w:pPr>
        <w:pStyle w:val="Caption"/>
      </w:pPr>
      <w:bookmarkStart w:id="341" w:name="_Toc312080620"/>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Testabdeckung ohne ausgeblendete Klassen</w:t>
      </w:r>
      <w:bookmarkEnd w:id="341"/>
    </w:p>
    <w:p w:rsidR="002468E7" w:rsidRPr="00AB7AEB" w:rsidRDefault="002468E7" w:rsidP="00AB7AEB">
      <w:r>
        <w:t>Da es sich nicht lohnt oder fast nicht möglich ist, bestimmte Elemente (z.B. das Main Programm) zu testen, wurden diese Komponenten ausgeblendet. Danach sieht die Testabdeckung folgendermassen aus:</w:t>
      </w:r>
    </w:p>
    <w:p w:rsidR="002468E7" w:rsidRDefault="002468E7" w:rsidP="00AB7AEB">
      <w:pPr>
        <w:keepNext/>
      </w:pPr>
      <w:r>
        <w:rPr>
          <w:noProof/>
          <w:lang w:eastAsia="de-CH"/>
        </w:rPr>
        <w:drawing>
          <wp:inline distT="0" distB="0" distL="0" distR="0" wp14:anchorId="661E3404" wp14:editId="2FBE756A">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AB7AEB">
      <w:pPr>
        <w:pStyle w:val="Caption"/>
      </w:pPr>
      <w:bookmarkStart w:id="342" w:name="_Toc312080621"/>
      <w:r>
        <w:t xml:space="preserve">Abbildung </w:t>
      </w:r>
      <w:r w:rsidR="00ED35E0">
        <w:fldChar w:fldCharType="begin"/>
      </w:r>
      <w:r w:rsidR="00ED35E0">
        <w:instrText xml:space="preserve"> SEQ Abbildung \* ARABIC </w:instrText>
      </w:r>
      <w:r w:rsidR="00ED35E0">
        <w:fldChar w:fldCharType="separate"/>
      </w:r>
      <w:r>
        <w:rPr>
          <w:noProof/>
        </w:rPr>
        <w:t>20</w:t>
      </w:r>
      <w:r w:rsidR="00ED35E0">
        <w:rPr>
          <w:noProof/>
        </w:rPr>
        <w:fldChar w:fldCharType="end"/>
      </w:r>
      <w:r>
        <w:t xml:space="preserve"> - Testabdeckung mit ausgeblendeten Klassen</w:t>
      </w:r>
      <w:bookmarkEnd w:id="342"/>
    </w:p>
    <w:p w:rsidR="002468E7" w:rsidRDefault="002468E7" w:rsidP="004B5903">
      <w:r>
        <w:t xml:space="preserve">Weitere Details zur Entwicklung der Testabdeckung ist dem Abschnitt </w:t>
      </w:r>
      <w:r>
        <w:fldChar w:fldCharType="begin"/>
      </w:r>
      <w:r>
        <w:instrText xml:space="preserve"> REF _Ref311817440 \r \h </w:instrText>
      </w:r>
      <w:r>
        <w:fldChar w:fldCharType="separate"/>
      </w:r>
      <w:r>
        <w:t>2.1</w:t>
      </w:r>
      <w:r>
        <w:fldChar w:fldCharType="end"/>
      </w:r>
      <w:r>
        <w:t xml:space="preserve"> </w:t>
      </w:r>
      <w:r>
        <w:fldChar w:fldCharType="begin"/>
      </w:r>
      <w:r>
        <w:instrText xml:space="preserve"> REF _Ref311817445 \h </w:instrText>
      </w:r>
      <w:r>
        <w:fldChar w:fldCharType="separate"/>
      </w:r>
      <w:r>
        <w:t>Unit Tests</w:t>
      </w:r>
      <w:r>
        <w:fldChar w:fldCharType="end"/>
      </w:r>
      <w:r>
        <w:t xml:space="preserve"> zu entnehmen.</w:t>
      </w:r>
    </w:p>
    <w:p w:rsidR="002468E7" w:rsidRDefault="002468E7" w:rsidP="004B5903">
      <w:pPr>
        <w:pStyle w:val="Heading3"/>
      </w:pPr>
      <w:bookmarkStart w:id="343" w:name="_Toc312080587"/>
      <w:r>
        <w:lastRenderedPageBreak/>
        <w:t>Lines Of Code (LOC)</w:t>
      </w:r>
      <w:bookmarkEnd w:id="343"/>
    </w:p>
    <w:p w:rsidR="002468E7" w:rsidRDefault="002468E7" w:rsidP="004B5903">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D48B1">
      <w:r>
        <w:t>Bei beiden Werkzeugen rechnen jedoch nicht die LOC für den XAML Code aus, deshalb wurden diese manuell berechnet. Sie betragen 1‘628 Zeilen, also einen durchaus grösser Teil als der C# Code.</w:t>
      </w:r>
    </w:p>
    <w:p w:rsidR="002468E7" w:rsidRPr="004B5903" w:rsidRDefault="002468E7" w:rsidP="00BD48B1">
      <w:r>
        <w:t xml:space="preserve">Weitere Informationen und Grafiken sind im Unterkapitel </w:t>
      </w:r>
      <w:r>
        <w:fldChar w:fldCharType="begin"/>
      </w:r>
      <w:r>
        <w:instrText xml:space="preserve"> REF _Ref311818486 \r \h </w:instrText>
      </w:r>
      <w:r>
        <w:fldChar w:fldCharType="separate"/>
      </w:r>
      <w:r>
        <w:t>4.3</w:t>
      </w:r>
      <w:r>
        <w:fldChar w:fldCharType="end"/>
      </w:r>
      <w:r>
        <w:t xml:space="preserve"> </w:t>
      </w:r>
      <w:r>
        <w:fldChar w:fldCharType="begin"/>
      </w:r>
      <w:r>
        <w:instrText xml:space="preserve"> REF _Ref311818491 \h </w:instrText>
      </w:r>
      <w:r>
        <w:fldChar w:fldCharType="separate"/>
      </w:r>
      <w:r>
        <w:t>Code Qualität</w:t>
      </w:r>
      <w:r>
        <w:fldChar w:fldCharType="end"/>
      </w:r>
      <w:r>
        <w:t xml:space="preserve"> zu finden.</w:t>
      </w:r>
    </w:p>
    <w:p w:rsidR="002468E7" w:rsidRDefault="002468E7" w:rsidP="0002337D">
      <w:pPr>
        <w:pStyle w:val="Heading2"/>
      </w:pPr>
      <w:bookmarkStart w:id="344" w:name="_Toc311469945"/>
      <w:bookmarkStart w:id="345" w:name="_Ref311818486"/>
      <w:bookmarkStart w:id="346" w:name="_Ref311818491"/>
      <w:bookmarkStart w:id="347" w:name="_Toc312080588"/>
      <w:r>
        <w:t>Code Qualität</w:t>
      </w:r>
      <w:bookmarkEnd w:id="344"/>
      <w:bookmarkEnd w:id="345"/>
      <w:bookmarkEnd w:id="346"/>
      <w:bookmarkEnd w:id="347"/>
    </w:p>
    <w:p w:rsidR="002468E7" w:rsidRDefault="002468E7" w:rsidP="0002337D">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C7961">
      <w:pPr>
        <w:pStyle w:val="Heading3"/>
      </w:pPr>
      <w:bookmarkStart w:id="348" w:name="_Toc312080589"/>
      <w:r>
        <w:t>Visual Studio 2010</w:t>
      </w:r>
      <w:bookmarkEnd w:id="348"/>
    </w:p>
    <w:p w:rsidR="002468E7" w:rsidRDefault="002468E7" w:rsidP="008C7961">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0F0E80">
      <w:pPr>
        <w:keepNext/>
      </w:pPr>
      <w:r>
        <w:rPr>
          <w:noProof/>
          <w:lang w:eastAsia="de-CH"/>
        </w:rPr>
        <w:drawing>
          <wp:inline distT="0" distB="0" distL="0" distR="0" wp14:anchorId="38AB35EE" wp14:editId="1B40BDCF">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2993051"/>
                    </a:xfrm>
                    <a:prstGeom prst="rect">
                      <a:avLst/>
                    </a:prstGeom>
                  </pic:spPr>
                </pic:pic>
              </a:graphicData>
            </a:graphic>
          </wp:inline>
        </w:drawing>
      </w:r>
    </w:p>
    <w:p w:rsidR="002468E7" w:rsidRDefault="002468E7" w:rsidP="000F0E80">
      <w:pPr>
        <w:pStyle w:val="Caption"/>
      </w:pPr>
      <w:bookmarkStart w:id="349" w:name="_Ref312079699"/>
      <w:bookmarkStart w:id="350" w:name="_Ref312079742"/>
      <w:bookmarkStart w:id="351" w:name="_Toc312080622"/>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Übersicht Metriken</w:t>
      </w:r>
      <w:bookmarkEnd w:id="349"/>
      <w:r>
        <w:t xml:space="preserve"> Visual Studio</w:t>
      </w:r>
      <w:bookmarkEnd w:id="350"/>
      <w:bookmarkEnd w:id="351"/>
    </w:p>
    <w:p w:rsidR="002468E7" w:rsidRPr="000F0E80" w:rsidRDefault="002468E7" w:rsidP="000F0E80">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8C7961">
      <w:r>
        <w:t xml:space="preserve">Wie aus der </w:t>
      </w:r>
      <w:r>
        <w:fldChar w:fldCharType="begin"/>
      </w:r>
      <w:r>
        <w:instrText xml:space="preserve"> REF _Ref312079742 \h </w:instrText>
      </w:r>
      <w:r>
        <w:fldChar w:fldCharType="separate"/>
      </w:r>
      <w:r>
        <w:t xml:space="preserve">Abbildung </w:t>
      </w:r>
      <w:r>
        <w:rPr>
          <w:noProof/>
        </w:rPr>
        <w:t>21</w:t>
      </w:r>
      <w:r>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C7961">
      <w:pPr>
        <w:pStyle w:val="Heading3"/>
        <w:rPr>
          <w:rFonts w:eastAsia="Times New Roman"/>
          <w:lang w:eastAsia="de-CH"/>
        </w:rPr>
      </w:pPr>
      <w:bookmarkStart w:id="352" w:name="_Ref311817668"/>
      <w:bookmarkStart w:id="353" w:name="_Ref311817671"/>
      <w:bookmarkStart w:id="354" w:name="_Toc312080590"/>
      <w:r>
        <w:rPr>
          <w:rFonts w:eastAsia="Times New Roman"/>
          <w:lang w:eastAsia="de-CH"/>
        </w:rPr>
        <w:t>NDepend</w:t>
      </w:r>
      <w:bookmarkEnd w:id="352"/>
      <w:bookmarkEnd w:id="353"/>
      <w:bookmarkEnd w:id="354"/>
    </w:p>
    <w:p w:rsidR="002468E7" w:rsidRDefault="002468E7" w:rsidP="006A6B43">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6A6B43">
      <w:pPr>
        <w:keepNext/>
      </w:pPr>
      <w:r>
        <w:rPr>
          <w:noProof/>
          <w:lang w:eastAsia="de-CH"/>
        </w:rPr>
        <w:lastRenderedPageBreak/>
        <w:drawing>
          <wp:inline distT="0" distB="0" distL="0" distR="0" wp14:anchorId="1DBE7994" wp14:editId="2F4AF244">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122011"/>
                    </a:xfrm>
                    <a:prstGeom prst="rect">
                      <a:avLst/>
                    </a:prstGeom>
                  </pic:spPr>
                </pic:pic>
              </a:graphicData>
            </a:graphic>
          </wp:inline>
        </w:drawing>
      </w:r>
    </w:p>
    <w:p w:rsidR="002468E7" w:rsidRDefault="002468E7" w:rsidP="00AC44AF">
      <w:pPr>
        <w:pStyle w:val="Caption"/>
      </w:pPr>
      <w:bookmarkStart w:id="355" w:name="_Toc312080623"/>
      <w:r>
        <w:t xml:space="preserve">Abbildung </w:t>
      </w:r>
      <w:r w:rsidR="00ED35E0">
        <w:fldChar w:fldCharType="begin"/>
      </w:r>
      <w:r w:rsidR="00ED35E0">
        <w:instrText xml:space="preserve"> SEQ Abbildung \* ARABIC </w:instrText>
      </w:r>
      <w:r w:rsidR="00ED35E0">
        <w:fldChar w:fldCharType="separate"/>
      </w:r>
      <w:r>
        <w:rPr>
          <w:noProof/>
        </w:rPr>
        <w:t>22</w:t>
      </w:r>
      <w:r w:rsidR="00ED35E0">
        <w:rPr>
          <w:noProof/>
        </w:rPr>
        <w:fldChar w:fldCharType="end"/>
      </w:r>
      <w:r>
        <w:t xml:space="preserve"> - Übersicht Metriken NDepend</w:t>
      </w:r>
      <w:bookmarkEnd w:id="355"/>
    </w:p>
    <w:p w:rsidR="002468E7" w:rsidRPr="00AC44AF" w:rsidRDefault="002468E7" w:rsidP="00AC44AF"/>
    <w:p w:rsidR="002468E7" w:rsidRDefault="002468E7" w:rsidP="00084715">
      <w:pPr>
        <w:keepNext/>
      </w:pPr>
      <w:r>
        <w:rPr>
          <w:noProof/>
          <w:lang w:eastAsia="de-CH"/>
        </w:rPr>
        <w:drawing>
          <wp:inline distT="0" distB="0" distL="0" distR="0" wp14:anchorId="693CE9D3" wp14:editId="60E33CA9">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120575"/>
                    </a:xfrm>
                    <a:prstGeom prst="rect">
                      <a:avLst/>
                    </a:prstGeom>
                  </pic:spPr>
                </pic:pic>
              </a:graphicData>
            </a:graphic>
          </wp:inline>
        </w:drawing>
      </w:r>
    </w:p>
    <w:p w:rsidR="002468E7" w:rsidRPr="00084715" w:rsidRDefault="002468E7" w:rsidP="00084715">
      <w:pPr>
        <w:pStyle w:val="Caption"/>
      </w:pPr>
      <w:bookmarkStart w:id="356" w:name="_Toc312080624"/>
      <w:r>
        <w:t xml:space="preserve">Abbildung </w:t>
      </w:r>
      <w:r w:rsidR="00ED35E0">
        <w:fldChar w:fldCharType="begin"/>
      </w:r>
      <w:r w:rsidR="00ED35E0">
        <w:instrText xml:space="preserve"> SEQ Abbildung \* ARABIC </w:instrText>
      </w:r>
      <w:r w:rsidR="00ED35E0">
        <w:fldChar w:fldCharType="separate"/>
      </w:r>
      <w:r>
        <w:rPr>
          <w:noProof/>
        </w:rPr>
        <w:t>23</w:t>
      </w:r>
      <w:r w:rsidR="00ED35E0">
        <w:rPr>
          <w:noProof/>
        </w:rPr>
        <w:fldChar w:fldCharType="end"/>
      </w:r>
      <w:r>
        <w:t xml:space="preserve"> - Assemblies Metrics NDepend</w:t>
      </w:r>
      <w:bookmarkEnd w:id="356"/>
    </w:p>
    <w:p w:rsidR="002468E7" w:rsidRDefault="002468E7" w:rsidP="00BA4B33">
      <w:pPr>
        <w:pStyle w:val="Heading3"/>
      </w:pPr>
      <w:bookmarkStart w:id="357" w:name="_Toc312080591"/>
      <w:r>
        <w:t>Code Warnungen</w:t>
      </w:r>
      <w:bookmarkEnd w:id="357"/>
    </w:p>
    <w:p w:rsidR="002468E7" w:rsidRPr="002D53B7" w:rsidRDefault="002468E7" w:rsidP="002D53B7">
      <w:pPr>
        <w:pStyle w:val="Heading4"/>
      </w:pPr>
      <w:r>
        <w:t>Compiler Warnungen</w:t>
      </w:r>
    </w:p>
    <w:p w:rsidR="002468E7" w:rsidRDefault="002468E7" w:rsidP="00BA4B33">
      <w:r>
        <w:t>Wie in nachfolgender Abbildung ersichtlich ist, treten beim Kompilieren des Codes keine Fehler oder Warnungen auf.</w:t>
      </w:r>
    </w:p>
    <w:p w:rsidR="002468E7" w:rsidRDefault="002468E7" w:rsidP="00B77EF5">
      <w:pPr>
        <w:keepNext/>
      </w:pPr>
      <w:r>
        <w:rPr>
          <w:noProof/>
          <w:lang w:eastAsia="de-CH"/>
        </w:rPr>
        <w:drawing>
          <wp:inline distT="0" distB="0" distL="0" distR="0" wp14:anchorId="089B06A6" wp14:editId="3E5ACD52">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400677"/>
                    </a:xfrm>
                    <a:prstGeom prst="rect">
                      <a:avLst/>
                    </a:prstGeom>
                  </pic:spPr>
                </pic:pic>
              </a:graphicData>
            </a:graphic>
          </wp:inline>
        </w:drawing>
      </w:r>
    </w:p>
    <w:p w:rsidR="002468E7" w:rsidRDefault="002468E7" w:rsidP="00B77EF5">
      <w:pPr>
        <w:pStyle w:val="Caption"/>
      </w:pPr>
      <w:bookmarkStart w:id="358" w:name="_Toc312080625"/>
      <w:r>
        <w:t xml:space="preserve">Abbildung </w:t>
      </w:r>
      <w:r w:rsidR="00ED35E0">
        <w:fldChar w:fldCharType="begin"/>
      </w:r>
      <w:r w:rsidR="00ED35E0">
        <w:instrText xml:space="preserve"> SEQ Abbildung \* ARABIC </w:instrText>
      </w:r>
      <w:r w:rsidR="00ED35E0">
        <w:fldChar w:fldCharType="separate"/>
      </w:r>
      <w:r>
        <w:rPr>
          <w:noProof/>
        </w:rPr>
        <w:t>24</w:t>
      </w:r>
      <w:r w:rsidR="00ED35E0">
        <w:rPr>
          <w:noProof/>
        </w:rPr>
        <w:fldChar w:fldCharType="end"/>
      </w:r>
      <w:r>
        <w:t xml:space="preserve"> - Keine Fehler oder Warnungen beim Kompilieren</w:t>
      </w:r>
      <w:bookmarkEnd w:id="358"/>
    </w:p>
    <w:p w:rsidR="002468E7" w:rsidRDefault="002468E7">
      <w:r>
        <w:br w:type="page"/>
      </w:r>
    </w:p>
    <w:p w:rsidR="002468E7" w:rsidRDefault="002468E7" w:rsidP="002D53B7">
      <w:pPr>
        <w:pStyle w:val="Heading4"/>
      </w:pPr>
      <w:r>
        <w:lastRenderedPageBreak/>
        <w:t>Laufzeitwarnungen</w:t>
      </w:r>
    </w:p>
    <w:p w:rsidR="002468E7" w:rsidRDefault="002468E7" w:rsidP="003B4C55">
      <w:r>
        <w:t>Wird die Applikation ausgeführt und alle User Stories durchgeführt, so treten keine Warnungen auf.</w:t>
      </w:r>
    </w:p>
    <w:p w:rsidR="002468E7" w:rsidRDefault="002468E7" w:rsidP="008D46D2">
      <w:pPr>
        <w:keepNext/>
      </w:pPr>
      <w:r>
        <w:rPr>
          <w:noProof/>
          <w:lang w:eastAsia="de-CH"/>
        </w:rPr>
        <w:drawing>
          <wp:inline distT="0" distB="0" distL="0" distR="0" wp14:anchorId="3C83936A" wp14:editId="1EBB0E12">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34316D">
      <w:pPr>
        <w:pStyle w:val="Caption"/>
      </w:pPr>
      <w:bookmarkStart w:id="359" w:name="_Toc312080626"/>
      <w:r>
        <w:t xml:space="preserve">Abbildung </w:t>
      </w:r>
      <w:r w:rsidR="00ED35E0">
        <w:fldChar w:fldCharType="begin"/>
      </w:r>
      <w:r w:rsidR="00ED35E0">
        <w:instrText xml:space="preserve"> SEQ Abbildung \* ARABIC </w:instrText>
      </w:r>
      <w:r w:rsidR="00ED35E0">
        <w:fldChar w:fldCharType="separate"/>
      </w:r>
      <w:r>
        <w:rPr>
          <w:noProof/>
        </w:rPr>
        <w:t>25</w:t>
      </w:r>
      <w:r w:rsidR="00ED35E0">
        <w:rPr>
          <w:noProof/>
        </w:rPr>
        <w:fldChar w:fldCharType="end"/>
      </w:r>
      <w:r>
        <w:t xml:space="preserve"> - Keine Warnungen bei der Ausführung aller User Stories</w:t>
      </w:r>
      <w:bookmarkEnd w:id="359"/>
    </w:p>
    <w:p w:rsidR="002468E7" w:rsidRDefault="002468E7">
      <w:pPr>
        <w:rPr>
          <w:b/>
          <w:bCs/>
          <w:color w:val="365F91" w:themeColor="accent1" w:themeShade="BF"/>
          <w:sz w:val="16"/>
          <w:szCs w:val="16"/>
        </w:rPr>
      </w:pPr>
      <w:r>
        <w:br w:type="page"/>
      </w:r>
    </w:p>
    <w:p w:rsidR="002468E7" w:rsidRDefault="002468E7" w:rsidP="0002337D">
      <w:pPr>
        <w:pStyle w:val="Heading2"/>
      </w:pPr>
      <w:bookmarkStart w:id="360" w:name="_Toc311469946"/>
      <w:bookmarkStart w:id="361" w:name="_Toc312080592"/>
      <w:r>
        <w:lastRenderedPageBreak/>
        <w:t>Coding Standards</w:t>
      </w:r>
      <w:bookmarkEnd w:id="360"/>
      <w:bookmarkEnd w:id="361"/>
    </w:p>
    <w:p w:rsidR="002468E7" w:rsidRDefault="002468E7" w:rsidP="0002337D">
      <w:r>
        <w:t xml:space="preserve">Die Codings Standards, welche für dieses Projekt gültig sind, wurden mehrheitlich vom Resharper übernommen. </w:t>
      </w:r>
    </w:p>
    <w:p w:rsidR="002468E7" w:rsidRDefault="002468E7" w:rsidP="0002337D">
      <w:r>
        <w:t>Nachfolgend sind die unveränderten Standards mittels Bildausschnitten dokumentiert.</w:t>
      </w:r>
    </w:p>
    <w:p w:rsidR="002468E7" w:rsidRDefault="002468E7" w:rsidP="0002337D">
      <w:pPr>
        <w:pStyle w:val="Heading3"/>
      </w:pPr>
      <w:bookmarkStart w:id="362" w:name="_Toc311469947"/>
      <w:bookmarkStart w:id="363" w:name="_Toc312080593"/>
      <w:r>
        <w:t xml:space="preserve">C# </w:t>
      </w:r>
      <w:bookmarkEnd w:id="362"/>
      <w:r>
        <w:t>Namenskonventionen</w:t>
      </w:r>
      <w:bookmarkEnd w:id="363"/>
    </w:p>
    <w:p w:rsidR="002468E7" w:rsidRPr="009A7B90" w:rsidRDefault="002468E7" w:rsidP="009A7B90">
      <w:r>
        <w:t>Folgende Namenskonventionen wurden verwendet:</w:t>
      </w:r>
    </w:p>
    <w:p w:rsidR="002468E7" w:rsidRDefault="002468E7" w:rsidP="0002337D">
      <w:pPr>
        <w:keepNext/>
      </w:pPr>
      <w:r>
        <w:rPr>
          <w:noProof/>
          <w:lang w:eastAsia="de-CH"/>
        </w:rPr>
        <w:drawing>
          <wp:inline distT="0" distB="0" distL="0" distR="0" wp14:anchorId="091783BC" wp14:editId="662589CD">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14900" cy="2419350"/>
                    </a:xfrm>
                    <a:prstGeom prst="rect">
                      <a:avLst/>
                    </a:prstGeom>
                  </pic:spPr>
                </pic:pic>
              </a:graphicData>
            </a:graphic>
          </wp:inline>
        </w:drawing>
      </w:r>
    </w:p>
    <w:p w:rsidR="002468E7" w:rsidRDefault="002468E7" w:rsidP="0002337D">
      <w:pPr>
        <w:pStyle w:val="Caption"/>
      </w:pPr>
      <w:bookmarkStart w:id="364" w:name="_Toc311469971"/>
      <w:bookmarkStart w:id="365" w:name="_Toc312080627"/>
      <w:r>
        <w:t xml:space="preserve">Abbildung </w:t>
      </w:r>
      <w:r w:rsidR="00ED35E0">
        <w:fldChar w:fldCharType="begin"/>
      </w:r>
      <w:r w:rsidR="00ED35E0">
        <w:instrText xml:space="preserve"> SEQ Abbildung \* ARABIC </w:instrText>
      </w:r>
      <w:r w:rsidR="00ED35E0">
        <w:fldChar w:fldCharType="separate"/>
      </w:r>
      <w:r>
        <w:rPr>
          <w:noProof/>
        </w:rPr>
        <w:t>26</w:t>
      </w:r>
      <w:r w:rsidR="00ED35E0">
        <w:rPr>
          <w:noProof/>
        </w:rPr>
        <w:fldChar w:fldCharType="end"/>
      </w:r>
      <w:r>
        <w:t xml:space="preserve"> - Naming Style</w:t>
      </w:r>
      <w:bookmarkEnd w:id="364"/>
      <w:bookmarkEnd w:id="365"/>
    </w:p>
    <w:p w:rsidR="002468E7" w:rsidRPr="00C10FD7" w:rsidRDefault="002468E7" w:rsidP="0002337D">
      <w:pPr>
        <w:pStyle w:val="Heading3"/>
        <w:rPr>
          <w:rStyle w:val="Heading3Char"/>
        </w:rPr>
      </w:pPr>
      <w:bookmarkStart w:id="366" w:name="_Toc311469948"/>
      <w:bookmarkStart w:id="367" w:name="_Toc312080594"/>
      <w:r>
        <w:t>Formatierungs</w:t>
      </w:r>
      <w:bookmarkEnd w:id="366"/>
      <w:r>
        <w:t>stil</w:t>
      </w:r>
      <w:bookmarkEnd w:id="367"/>
    </w:p>
    <w:p w:rsidR="002468E7" w:rsidRPr="00C10FD7" w:rsidRDefault="002468E7" w:rsidP="0002337D">
      <w:pPr>
        <w:rPr>
          <w:b/>
        </w:rPr>
      </w:pPr>
      <w:r w:rsidRPr="00C10FD7">
        <w:rPr>
          <w:b/>
        </w:rPr>
        <w:t>Braces Layout</w:t>
      </w:r>
    </w:p>
    <w:p w:rsidR="002468E7" w:rsidRDefault="002468E7" w:rsidP="0002337D">
      <w:r>
        <w:t xml:space="preserve">Geschweifte Klammern befinden sich auf einer neuen Zeile. </w:t>
      </w:r>
    </w:p>
    <w:p w:rsidR="002468E7" w:rsidRDefault="002468E7" w:rsidP="0002337D">
      <w:r>
        <w:t>Ausnahme: geschweifte Klammern, die nichts enthalten. (Bsp: internal Class C {}).</w:t>
      </w:r>
    </w:p>
    <w:p w:rsidR="002468E7" w:rsidRDefault="002468E7" w:rsidP="0002337D">
      <w:pPr>
        <w:keepNext/>
      </w:pPr>
      <w:r>
        <w:rPr>
          <w:noProof/>
          <w:lang w:eastAsia="de-CH"/>
        </w:rPr>
        <w:drawing>
          <wp:inline distT="0" distB="0" distL="0" distR="0" wp14:anchorId="49247AC1" wp14:editId="17860C9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57631" cy="1168224"/>
                    </a:xfrm>
                    <a:prstGeom prst="rect">
                      <a:avLst/>
                    </a:prstGeom>
                  </pic:spPr>
                </pic:pic>
              </a:graphicData>
            </a:graphic>
          </wp:inline>
        </w:drawing>
      </w:r>
    </w:p>
    <w:p w:rsidR="002468E7" w:rsidRPr="0002337D" w:rsidRDefault="002468E7" w:rsidP="0002337D">
      <w:pPr>
        <w:pStyle w:val="Caption"/>
        <w:rPr>
          <w:lang w:val="en-US"/>
        </w:rPr>
      </w:pPr>
      <w:bookmarkStart w:id="368" w:name="_Toc311469972"/>
      <w:bookmarkStart w:id="369" w:name="_Toc312080628"/>
      <w:r w:rsidRPr="0002337D">
        <w:rPr>
          <w:lang w:val="en-US"/>
        </w:rPr>
        <w:t xml:space="preserve">Abbildung </w:t>
      </w:r>
      <w:r>
        <w:fldChar w:fldCharType="begin"/>
      </w:r>
      <w:r w:rsidRPr="0002337D">
        <w:rPr>
          <w:lang w:val="en-US"/>
        </w:rPr>
        <w:instrText xml:space="preserve"> SEQ Abbildung \* ARABIC </w:instrText>
      </w:r>
      <w:r>
        <w:fldChar w:fldCharType="separate"/>
      </w:r>
      <w:r>
        <w:rPr>
          <w:noProof/>
          <w:lang w:val="en-US"/>
        </w:rPr>
        <w:t>27</w:t>
      </w:r>
      <w:r>
        <w:fldChar w:fldCharType="end"/>
      </w:r>
      <w:r w:rsidRPr="0002337D">
        <w:rPr>
          <w:lang w:val="en-US"/>
        </w:rPr>
        <w:t xml:space="preserve"> - Braces Layout</w:t>
      </w:r>
      <w:bookmarkEnd w:id="368"/>
      <w:bookmarkEnd w:id="369"/>
    </w:p>
    <w:p w:rsidR="002468E7" w:rsidRPr="0002337D" w:rsidRDefault="002468E7" w:rsidP="0002337D">
      <w:pPr>
        <w:rPr>
          <w:lang w:val="en-US"/>
        </w:rPr>
      </w:pPr>
    </w:p>
    <w:p w:rsidR="002468E7" w:rsidRPr="0002337D" w:rsidRDefault="002468E7" w:rsidP="0002337D">
      <w:pPr>
        <w:rPr>
          <w:b/>
          <w:lang w:val="en-US"/>
        </w:rPr>
      </w:pPr>
      <w:r w:rsidRPr="0002337D">
        <w:rPr>
          <w:b/>
          <w:lang w:val="en-US"/>
        </w:rPr>
        <w:t>Line Breaks and Wrapping</w:t>
      </w:r>
    </w:p>
    <w:p w:rsidR="002468E7" w:rsidRDefault="002468E7" w:rsidP="0002337D">
      <w:r>
        <w:t>Lange Zeilen (&gt;120 Zeichen) werden umgebrochen.</w:t>
      </w:r>
    </w:p>
    <w:p w:rsidR="002468E7" w:rsidRDefault="002468E7" w:rsidP="00F61CE5">
      <w:pPr>
        <w:keepNext/>
      </w:pPr>
      <w:r>
        <w:rPr>
          <w:noProof/>
          <w:lang w:eastAsia="de-CH"/>
        </w:rPr>
        <w:drawing>
          <wp:inline distT="0" distB="0" distL="0" distR="0" wp14:anchorId="0C9CD0F9" wp14:editId="7709A011">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2750" cy="293125"/>
                    </a:xfrm>
                    <a:prstGeom prst="rect">
                      <a:avLst/>
                    </a:prstGeom>
                  </pic:spPr>
                </pic:pic>
              </a:graphicData>
            </a:graphic>
          </wp:inline>
        </w:drawing>
      </w:r>
    </w:p>
    <w:p w:rsidR="002468E7" w:rsidRPr="00AB7AEB" w:rsidRDefault="002468E7" w:rsidP="00F61CE5">
      <w:pPr>
        <w:pStyle w:val="Caption"/>
        <w:rPr>
          <w:lang w:val="en-US"/>
        </w:rPr>
      </w:pPr>
      <w:bookmarkStart w:id="370" w:name="_Toc312080629"/>
      <w:r w:rsidRPr="00AB7AEB">
        <w:rPr>
          <w:lang w:val="en-US"/>
        </w:rPr>
        <w:t xml:space="preserve">Abbildung </w:t>
      </w:r>
      <w:r>
        <w:fldChar w:fldCharType="begin"/>
      </w:r>
      <w:r w:rsidRPr="00AB7AEB">
        <w:rPr>
          <w:lang w:val="en-US"/>
        </w:rPr>
        <w:instrText xml:space="preserve"> SEQ Abbildung \* ARABIC </w:instrText>
      </w:r>
      <w:r>
        <w:fldChar w:fldCharType="separate"/>
      </w:r>
      <w:r>
        <w:rPr>
          <w:noProof/>
          <w:lang w:val="en-US"/>
        </w:rPr>
        <w:t>28</w:t>
      </w:r>
      <w:r>
        <w:rPr>
          <w:noProof/>
        </w:rPr>
        <w:fldChar w:fldCharType="end"/>
      </w:r>
      <w:r w:rsidRPr="00AB7AEB">
        <w:rPr>
          <w:lang w:val="en-US"/>
        </w:rPr>
        <w:t xml:space="preserve"> - Line Breaks and Wrapping</w:t>
      </w:r>
      <w:bookmarkEnd w:id="370"/>
    </w:p>
    <w:p w:rsidR="002468E7" w:rsidRDefault="002468E7" w:rsidP="0002337D">
      <w:pPr>
        <w:pStyle w:val="Heading3"/>
      </w:pPr>
      <w:bookmarkStart w:id="371" w:name="_Toc311469949"/>
      <w:bookmarkStart w:id="372" w:name="_Toc312080595"/>
      <w:r>
        <w:t>CleanUp</w:t>
      </w:r>
      <w:bookmarkEnd w:id="371"/>
      <w:bookmarkEnd w:id="372"/>
    </w:p>
    <w:p w:rsidR="002468E7" w:rsidRPr="00C10FD7" w:rsidRDefault="002468E7" w:rsidP="0002337D">
      <w:r>
        <w:t>Für das CleanUp des Codes wurden folgende Einstellungen vorgenommen:</w:t>
      </w:r>
    </w:p>
    <w:p w:rsidR="002468E7" w:rsidRDefault="002468E7" w:rsidP="0002337D">
      <w:pPr>
        <w:keepNext/>
      </w:pPr>
      <w:r>
        <w:rPr>
          <w:noProof/>
          <w:lang w:eastAsia="de-CH"/>
        </w:rPr>
        <w:lastRenderedPageBreak/>
        <w:drawing>
          <wp:inline distT="0" distB="0" distL="0" distR="0" wp14:anchorId="474EB48C" wp14:editId="317128D1">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147389"/>
                    </a:xfrm>
                    <a:prstGeom prst="rect">
                      <a:avLst/>
                    </a:prstGeom>
                  </pic:spPr>
                </pic:pic>
              </a:graphicData>
            </a:graphic>
          </wp:inline>
        </w:drawing>
      </w:r>
    </w:p>
    <w:p w:rsidR="002468E7" w:rsidRDefault="002468E7" w:rsidP="0002337D">
      <w:pPr>
        <w:pStyle w:val="Caption"/>
      </w:pPr>
      <w:bookmarkStart w:id="373" w:name="_Toc311469973"/>
      <w:bookmarkStart w:id="374" w:name="_Toc312080630"/>
      <w:r>
        <w:t xml:space="preserve">Abbildung </w:t>
      </w:r>
      <w:r w:rsidR="00ED35E0">
        <w:fldChar w:fldCharType="begin"/>
      </w:r>
      <w:r w:rsidR="00ED35E0">
        <w:instrText xml:space="preserve"> SEQ Abbildung \* ARABIC </w:instrText>
      </w:r>
      <w:r w:rsidR="00ED35E0">
        <w:fldChar w:fldCharType="separate"/>
      </w:r>
      <w:r>
        <w:rPr>
          <w:noProof/>
        </w:rPr>
        <w:t>29</w:t>
      </w:r>
      <w:r w:rsidR="00ED35E0">
        <w:rPr>
          <w:noProof/>
        </w:rPr>
        <w:fldChar w:fldCharType="end"/>
      </w:r>
      <w:r>
        <w:t xml:space="preserve"> - Code Clean Up</w:t>
      </w:r>
      <w:bookmarkEnd w:id="373"/>
      <w:r>
        <w:t xml:space="preserve"> Einstellungen</w:t>
      </w:r>
      <w:bookmarkEnd w:id="374"/>
    </w:p>
    <w:p w:rsidR="002468E7" w:rsidRDefault="002468E7" w:rsidP="0002337D">
      <w:pPr>
        <w:pStyle w:val="Heading2"/>
      </w:pPr>
      <w:bookmarkStart w:id="375" w:name="_Toc311469950"/>
      <w:bookmarkStart w:id="376" w:name="_Toc312080596"/>
      <w:r>
        <w:t>Dokumentation Quellcode</w:t>
      </w:r>
      <w:bookmarkEnd w:id="375"/>
      <w:bookmarkEnd w:id="376"/>
    </w:p>
    <w:p w:rsidR="002468E7" w:rsidRDefault="002468E7" w:rsidP="00EC50B1">
      <w:r>
        <w:t>Zur Dokumentation des Quellcodes wurde Ghost Doc verwendet. Dadurch war die Dokumentation einiges einfacher, da sinnvolle Standardkommentare generiert werden, die bei Bedarg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Default="002468E7" w:rsidP="0050037D">
      <w:pPr>
        <w:pStyle w:val="Heading1"/>
      </w:pPr>
      <w:bookmarkStart w:id="377" w:name="_Toc312080597"/>
      <w:r>
        <w:lastRenderedPageBreak/>
        <w:t>Code Reviews</w:t>
      </w:r>
      <w:bookmarkEnd w:id="377"/>
    </w:p>
    <w:p w:rsidR="002468E7" w:rsidRDefault="002468E7" w:rsidP="0050037D">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554A1F">
      <w:r>
        <w:t>Zusätzlich zu den internen Reviews wurden auch Code Reviews mit den externen Personen Christian Moser und Michael Gfeller durchgeführt.</w:t>
      </w:r>
    </w:p>
    <w:tbl>
      <w:tblPr>
        <w:tblStyle w:val="MediumShading1-Accent1"/>
        <w:tblW w:w="0" w:type="auto"/>
        <w:tblInd w:w="108" w:type="dxa"/>
        <w:tblLook w:val="0420" w:firstRow="1" w:lastRow="0" w:firstColumn="0" w:lastColumn="0" w:noHBand="0" w:noVBand="1"/>
      </w:tblPr>
      <w:tblGrid>
        <w:gridCol w:w="1276"/>
        <w:gridCol w:w="2268"/>
        <w:gridCol w:w="3544"/>
      </w:tblGrid>
      <w:tr w:rsidR="002468E7" w:rsidTr="001A14C0">
        <w:trPr>
          <w:cnfStyle w:val="100000000000" w:firstRow="1" w:lastRow="0" w:firstColumn="0" w:lastColumn="0" w:oddVBand="0" w:evenVBand="0" w:oddHBand="0" w:evenHBand="0" w:firstRowFirstColumn="0" w:firstRowLastColumn="0" w:lastRowFirstColumn="0" w:lastRowLastColumn="0"/>
        </w:trPr>
        <w:tc>
          <w:tcPr>
            <w:tcW w:w="1276" w:type="dxa"/>
          </w:tcPr>
          <w:p w:rsidR="002468E7" w:rsidRDefault="002468E7" w:rsidP="001A14C0">
            <w:r>
              <w:t>Datum</w:t>
            </w:r>
          </w:p>
        </w:tc>
        <w:tc>
          <w:tcPr>
            <w:tcW w:w="2268" w:type="dxa"/>
          </w:tcPr>
          <w:p w:rsidR="002468E7" w:rsidRDefault="002468E7" w:rsidP="001A14C0">
            <w:r>
              <w:t>Review</w:t>
            </w:r>
          </w:p>
        </w:tc>
        <w:tc>
          <w:tcPr>
            <w:tcW w:w="3544" w:type="dxa"/>
          </w:tcPr>
          <w:p w:rsidR="002468E7" w:rsidRDefault="002468E7" w:rsidP="001A14C0">
            <w:r>
              <w:t>Externe Person</w:t>
            </w:r>
          </w:p>
        </w:tc>
      </w:tr>
      <w:tr w:rsidR="002468E7" w:rsidRPr="0052518B" w:rsidTr="001A14C0">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1A14C0">
            <w:pPr>
              <w:rPr>
                <w:b/>
              </w:rPr>
            </w:pPr>
            <w:r>
              <w:t>04.11</w:t>
            </w:r>
            <w:r w:rsidRPr="00F9181E">
              <w:t>.2011</w:t>
            </w:r>
          </w:p>
        </w:tc>
        <w:tc>
          <w:tcPr>
            <w:tcW w:w="2268" w:type="dxa"/>
          </w:tcPr>
          <w:p w:rsidR="002468E7" w:rsidRPr="00F9181E" w:rsidRDefault="002468E7" w:rsidP="001A14C0">
            <w:r>
              <w:t>Review Sprint 4</w:t>
            </w:r>
          </w:p>
        </w:tc>
        <w:tc>
          <w:tcPr>
            <w:tcW w:w="3544" w:type="dxa"/>
          </w:tcPr>
          <w:p w:rsidR="002468E7" w:rsidRPr="00B605BF" w:rsidRDefault="002468E7" w:rsidP="001A14C0">
            <w:pPr>
              <w:rPr>
                <w:lang w:val="en-US"/>
              </w:rPr>
            </w:pPr>
            <w:r w:rsidRPr="00B605BF">
              <w:rPr>
                <w:lang w:val="en-US"/>
              </w:rPr>
              <w:t>Christian Moser, Zühlke Engineering AG</w:t>
            </w:r>
          </w:p>
        </w:tc>
      </w:tr>
      <w:tr w:rsidR="002468E7" w:rsidRPr="0052518B" w:rsidTr="001A14C0">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1A14C0">
            <w:pPr>
              <w:rPr>
                <w:b/>
              </w:rPr>
            </w:pPr>
            <w:r>
              <w:t>25.11</w:t>
            </w:r>
            <w:r w:rsidRPr="00F9181E">
              <w:t>.2011</w:t>
            </w:r>
          </w:p>
        </w:tc>
        <w:tc>
          <w:tcPr>
            <w:tcW w:w="2268" w:type="dxa"/>
          </w:tcPr>
          <w:p w:rsidR="002468E7" w:rsidRPr="00F9181E" w:rsidRDefault="002468E7" w:rsidP="001A14C0">
            <w:r>
              <w:t>Review Sprint 5</w:t>
            </w:r>
          </w:p>
        </w:tc>
        <w:tc>
          <w:tcPr>
            <w:tcW w:w="3544" w:type="dxa"/>
          </w:tcPr>
          <w:p w:rsidR="002468E7" w:rsidRPr="00B605BF" w:rsidRDefault="002468E7" w:rsidP="001A14C0">
            <w:pPr>
              <w:rPr>
                <w:lang w:val="en-US"/>
              </w:rPr>
            </w:pPr>
            <w:r w:rsidRPr="00B605BF">
              <w:rPr>
                <w:lang w:val="en-US"/>
              </w:rPr>
              <w:t>Christian Moser, Zühlke Engineering AG</w:t>
            </w:r>
          </w:p>
        </w:tc>
      </w:tr>
      <w:tr w:rsidR="002468E7" w:rsidRPr="00F9181E" w:rsidTr="001A14C0">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1A14C0">
            <w:pPr>
              <w:rPr>
                <w:b/>
              </w:rPr>
            </w:pPr>
            <w:r>
              <w:t>09.12</w:t>
            </w:r>
            <w:r w:rsidRPr="00F9181E">
              <w:t>.2011</w:t>
            </w:r>
          </w:p>
        </w:tc>
        <w:tc>
          <w:tcPr>
            <w:tcW w:w="2268" w:type="dxa"/>
          </w:tcPr>
          <w:p w:rsidR="002468E7" w:rsidRPr="00F9181E" w:rsidRDefault="002468E7" w:rsidP="001A14C0">
            <w:r>
              <w:t>Review Sprint 6</w:t>
            </w:r>
          </w:p>
        </w:tc>
        <w:tc>
          <w:tcPr>
            <w:tcW w:w="3544" w:type="dxa"/>
          </w:tcPr>
          <w:p w:rsidR="002468E7" w:rsidRPr="00F9181E" w:rsidRDefault="002468E7" w:rsidP="001A14C0">
            <w:r>
              <w:t>Michael Gfeller, IFS HSR</w:t>
            </w:r>
          </w:p>
        </w:tc>
      </w:tr>
      <w:tr w:rsidR="002468E7" w:rsidRPr="00F9181E" w:rsidTr="001A14C0">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1A14C0">
            <w:pPr>
              <w:rPr>
                <w:b/>
              </w:rPr>
            </w:pPr>
            <w:r>
              <w:t>16.12</w:t>
            </w:r>
            <w:r w:rsidRPr="00F9181E">
              <w:t>.2011</w:t>
            </w:r>
          </w:p>
        </w:tc>
        <w:tc>
          <w:tcPr>
            <w:tcW w:w="2268" w:type="dxa"/>
          </w:tcPr>
          <w:p w:rsidR="002468E7" w:rsidRPr="00F9181E" w:rsidRDefault="002468E7" w:rsidP="001A14C0">
            <w:r>
              <w:t>Review Projektabgabe</w:t>
            </w:r>
          </w:p>
        </w:tc>
        <w:tc>
          <w:tcPr>
            <w:tcW w:w="3544" w:type="dxa"/>
          </w:tcPr>
          <w:p w:rsidR="002468E7" w:rsidRPr="00F9181E" w:rsidRDefault="002468E7" w:rsidP="00830B61">
            <w:pPr>
              <w:keepNext/>
            </w:pPr>
            <w:r>
              <w:t>Michael Gfeller, IFS HSR</w:t>
            </w:r>
          </w:p>
        </w:tc>
      </w:tr>
    </w:tbl>
    <w:p w:rsidR="002468E7" w:rsidRDefault="002468E7">
      <w:pPr>
        <w:pStyle w:val="Caption"/>
      </w:pPr>
      <w:bookmarkStart w:id="378" w:name="_Toc312080632"/>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Code Reviews mit externen Personen</w:t>
      </w:r>
      <w:bookmarkEnd w:id="378"/>
    </w:p>
    <w:p w:rsidR="002468E7" w:rsidRDefault="002468E7" w:rsidP="00554A1F">
      <w:pPr>
        <w:pStyle w:val="Heading3"/>
      </w:pPr>
      <w:bookmarkStart w:id="379" w:name="_Toc312080598"/>
      <w:r>
        <w:t>04.11.2011</w:t>
      </w:r>
      <w:bookmarkEnd w:id="379"/>
    </w:p>
    <w:p w:rsidR="002468E7" w:rsidRPr="006E6A4F" w:rsidRDefault="002468E7" w:rsidP="00554A1F">
      <w:r w:rsidRPr="006E6A4F">
        <w:t>Review mit: Christian Moser</w:t>
      </w:r>
    </w:p>
    <w:p w:rsidR="002468E7" w:rsidRPr="006E6A4F" w:rsidRDefault="002468E7" w:rsidP="00554A1F">
      <w:r w:rsidRPr="006E6A4F">
        <w:t>Anwesend: Christian Moser, Christina Heidt, Delia Treichler, Lukas Elmer</w:t>
      </w:r>
    </w:p>
    <w:p w:rsidR="002468E7" w:rsidRDefault="002468E7" w:rsidP="00554A1F">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554A1F">
      <w:pPr>
        <w:pStyle w:val="Heading3"/>
      </w:pPr>
      <w:bookmarkStart w:id="380" w:name="_Toc312080599"/>
      <w:r>
        <w:t>25.11.2011</w:t>
      </w:r>
      <w:bookmarkEnd w:id="380"/>
    </w:p>
    <w:p w:rsidR="002468E7" w:rsidRPr="006E6A4F" w:rsidRDefault="002468E7" w:rsidP="006E6A4F">
      <w:r w:rsidRPr="006E6A4F">
        <w:t>Review mit: Christian Moser</w:t>
      </w:r>
    </w:p>
    <w:p w:rsidR="002468E7" w:rsidRPr="006E6A4F" w:rsidRDefault="002468E7" w:rsidP="006E6A4F">
      <w:r w:rsidRPr="006E6A4F">
        <w:t>Anwesend: Christian Moser, Christina Heidt, Delia Treichler, Lukas Elmer</w:t>
      </w:r>
    </w:p>
    <w:p w:rsidR="002468E7" w:rsidRDefault="002468E7" w:rsidP="0050037D">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50037D">
      <w:pPr>
        <w:pStyle w:val="Heading3"/>
      </w:pPr>
      <w:bookmarkStart w:id="381" w:name="_Toc312080600"/>
      <w:r>
        <w:t>09.12.2011</w:t>
      </w:r>
      <w:bookmarkEnd w:id="381"/>
    </w:p>
    <w:p w:rsidR="002468E7" w:rsidRPr="006E6A4F" w:rsidRDefault="002468E7" w:rsidP="006E6A4F">
      <w:r w:rsidRPr="006E6A4F">
        <w:t xml:space="preserve">Review mit: Michael Gfeller </w:t>
      </w:r>
    </w:p>
    <w:p w:rsidR="002468E7" w:rsidRPr="006E6A4F" w:rsidRDefault="002468E7" w:rsidP="006E6A4F">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lastRenderedPageBreak/>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6E6A4F">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50037D">
      <w:pPr>
        <w:pStyle w:val="Heading3"/>
      </w:pPr>
      <w:bookmarkStart w:id="382" w:name="_Toc312080601"/>
      <w:r w:rsidRPr="0033402F">
        <w:t>16.12.2011</w:t>
      </w:r>
      <w:bookmarkEnd w:id="382"/>
    </w:p>
    <w:p w:rsidR="002468E7" w:rsidRPr="00344E09" w:rsidRDefault="002468E7" w:rsidP="00344E09">
      <w:r w:rsidRPr="00344E09">
        <w:t>Review mit: Michael Gfeller</w:t>
      </w:r>
    </w:p>
    <w:p w:rsidR="002468E7" w:rsidRPr="00344E09" w:rsidRDefault="002468E7" w:rsidP="0050037D">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AD436F">
      <w:pPr>
        <w:keepNext/>
      </w:pPr>
      <w:r>
        <w:rPr>
          <w:noProof/>
          <w:lang w:eastAsia="de-CH"/>
        </w:rPr>
        <w:drawing>
          <wp:inline distT="0" distB="0" distL="0" distR="0" wp14:anchorId="4BE6A077" wp14:editId="69A6C20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670768"/>
                    </a:xfrm>
                    <a:prstGeom prst="rect">
                      <a:avLst/>
                    </a:prstGeom>
                  </pic:spPr>
                </pic:pic>
              </a:graphicData>
            </a:graphic>
          </wp:inline>
        </w:drawing>
      </w:r>
    </w:p>
    <w:p w:rsidR="002468E7" w:rsidRDefault="002468E7" w:rsidP="00AD436F">
      <w:pPr>
        <w:pStyle w:val="Caption"/>
      </w:pPr>
      <w:bookmarkStart w:id="383" w:name="_Toc312080631"/>
      <w:r>
        <w:t xml:space="preserve">Abbildung </w:t>
      </w:r>
      <w:r w:rsidR="00ED35E0">
        <w:fldChar w:fldCharType="begin"/>
      </w:r>
      <w:r w:rsidR="00ED35E0">
        <w:instrText xml:space="preserve"> SEQ Abbildung \* ARABIC </w:instrText>
      </w:r>
      <w:r w:rsidR="00ED35E0">
        <w:fldChar w:fldCharType="separate"/>
      </w:r>
      <w:r>
        <w:rPr>
          <w:noProof/>
        </w:rPr>
        <w:t>30</w:t>
      </w:r>
      <w:r w:rsidR="00ED35E0">
        <w:rPr>
          <w:noProof/>
        </w:rPr>
        <w:fldChar w:fldCharType="end"/>
      </w:r>
      <w:r>
        <w:t xml:space="preserve"> - Laufzeitwarnungen</w:t>
      </w:r>
      <w:bookmarkEnd w:id="383"/>
    </w:p>
    <w:p w:rsidR="002468E7" w:rsidRDefault="002468E7" w:rsidP="0050037D">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63036E" w:rsidRDefault="0063036E" w:rsidP="0063036E"/>
    <w:tbl>
      <w:tblPr>
        <w:tblpPr w:leftFromText="187" w:rightFromText="187" w:horzAnchor="margin" w:tblpXSpec="center" w:tblpYSpec="bottom"/>
        <w:tblW w:w="4000" w:type="pct"/>
        <w:tblLook w:val="04A0" w:firstRow="1" w:lastRow="0" w:firstColumn="1" w:lastColumn="0" w:noHBand="0" w:noVBand="1"/>
      </w:tblPr>
      <w:tblGrid>
        <w:gridCol w:w="7442"/>
      </w:tblGrid>
      <w:tr w:rsidR="0063036E" w:rsidTr="006F09FA">
        <w:tc>
          <w:tcPr>
            <w:tcW w:w="7442" w:type="dxa"/>
            <w:tcMar>
              <w:top w:w="216" w:type="dxa"/>
              <w:left w:w="115" w:type="dxa"/>
              <w:bottom w:w="216" w:type="dxa"/>
              <w:right w:w="115" w:type="dxa"/>
            </w:tcMar>
          </w:tcPr>
          <w:p w:rsidR="0063036E" w:rsidRDefault="0063036E" w:rsidP="006F09FA">
            <w:pPr>
              <w:pStyle w:val="NoSpacing"/>
              <w:rPr>
                <w:color w:val="4F81BD" w:themeColor="accent1"/>
              </w:rPr>
            </w:pPr>
          </w:p>
          <w:p w:rsidR="0063036E" w:rsidRPr="000B1504" w:rsidRDefault="0063036E" w:rsidP="006F09FA">
            <w:pPr>
              <w:pStyle w:val="NoSpacing"/>
              <w:rPr>
                <w:color w:val="4F4F59"/>
              </w:rPr>
            </w:pPr>
            <w:r>
              <w:rPr>
                <w:color w:val="4F4F59"/>
              </w:rPr>
              <w:t xml:space="preserve">Elmer Lukas, Heidt Christina, </w:t>
            </w:r>
            <w:r w:rsidRPr="000B1504">
              <w:rPr>
                <w:color w:val="4F4F59"/>
              </w:rPr>
              <w:t>Treichler Delia</w:t>
            </w:r>
          </w:p>
          <w:p w:rsidR="0063036E" w:rsidRPr="000B1504" w:rsidRDefault="0063036E"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63036E" w:rsidRDefault="0063036E" w:rsidP="006F09FA">
            <w:pPr>
              <w:pStyle w:val="NoSpacing"/>
              <w:rPr>
                <w:color w:val="4F81BD" w:themeColor="accent1"/>
              </w:rPr>
            </w:pPr>
          </w:p>
        </w:tc>
      </w:tr>
    </w:tbl>
    <w:p w:rsidR="0063036E" w:rsidRDefault="0063036E" w:rsidP="0063036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3036E" w:rsidTr="006F09FA">
        <w:tc>
          <w:tcPr>
            <w:tcW w:w="7442" w:type="dxa"/>
            <w:tcMar>
              <w:top w:w="216" w:type="dxa"/>
              <w:left w:w="115" w:type="dxa"/>
              <w:bottom w:w="216" w:type="dxa"/>
              <w:right w:w="115" w:type="dxa"/>
            </w:tcMar>
          </w:tcPr>
          <w:p w:rsidR="0063036E" w:rsidRPr="00CD5CAB" w:rsidRDefault="0063036E"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3036E" w:rsidTr="006F09FA">
        <w:tc>
          <w:tcPr>
            <w:tcW w:w="7442" w:type="dxa"/>
          </w:tcPr>
          <w:p w:rsidR="0063036E" w:rsidRDefault="0063036E"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Schlussfolgerung</w:t>
            </w:r>
          </w:p>
        </w:tc>
      </w:tr>
      <w:tr w:rsidR="0063036E" w:rsidTr="006F09FA">
        <w:tc>
          <w:tcPr>
            <w:tcW w:w="7442" w:type="dxa"/>
            <w:tcMar>
              <w:top w:w="216" w:type="dxa"/>
              <w:left w:w="115" w:type="dxa"/>
              <w:bottom w:w="216" w:type="dxa"/>
              <w:right w:w="115" w:type="dxa"/>
            </w:tcMar>
          </w:tcPr>
          <w:p w:rsidR="0063036E" w:rsidRDefault="0063036E" w:rsidP="006F09FA">
            <w:pPr>
              <w:pStyle w:val="NoSpacing"/>
              <w:rPr>
                <w:rFonts w:asciiTheme="majorHAnsi" w:eastAsiaTheme="majorEastAsia" w:hAnsiTheme="majorHAnsi" w:cstheme="majorBidi"/>
              </w:rPr>
            </w:pPr>
          </w:p>
        </w:tc>
      </w:tr>
    </w:tbl>
    <w:p w:rsidR="0063036E" w:rsidRDefault="0063036E" w:rsidP="0063036E">
      <w:pPr>
        <w:rPr>
          <w:b/>
          <w:bCs/>
        </w:rPr>
      </w:pPr>
      <w:r>
        <w:rPr>
          <w:b/>
          <w:bCs/>
          <w:noProof/>
          <w:lang w:eastAsia="de-CH"/>
        </w:rPr>
        <w:drawing>
          <wp:anchor distT="0" distB="0" distL="114300" distR="114300" simplePos="0" relativeHeight="251697152"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36E" w:rsidRPr="000C119B" w:rsidRDefault="0063036E" w:rsidP="0063036E">
      <w:pPr>
        <w:spacing w:after="0"/>
        <w:rPr>
          <w:b/>
          <w:bCs/>
        </w:rPr>
      </w:pPr>
      <w:r>
        <w:rPr>
          <w:b/>
          <w:bCs/>
        </w:rPr>
        <w:br w:type="page"/>
      </w:r>
    </w:p>
    <w:p w:rsidR="00445B52" w:rsidRDefault="00445B52" w:rsidP="00E711E0">
      <w:pPr>
        <w:pStyle w:val="Heading1"/>
      </w:pPr>
      <w:bookmarkStart w:id="384" w:name="_Toc312050355"/>
      <w:r>
        <w:lastRenderedPageBreak/>
        <w:t>Dokumentinformationen</w:t>
      </w:r>
      <w:bookmarkEnd w:id="384"/>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5E1B49">
            <w:r>
              <w:t>Datum</w:t>
            </w:r>
          </w:p>
        </w:tc>
        <w:tc>
          <w:tcPr>
            <w:tcW w:w="993" w:type="dxa"/>
          </w:tcPr>
          <w:p w:rsidR="00445B52" w:rsidRDefault="00445B52" w:rsidP="005E1B49">
            <w:r>
              <w:t>Version</w:t>
            </w:r>
          </w:p>
        </w:tc>
        <w:tc>
          <w:tcPr>
            <w:tcW w:w="4674" w:type="dxa"/>
          </w:tcPr>
          <w:p w:rsidR="00445B52" w:rsidRDefault="00445B52" w:rsidP="005E1B49">
            <w:r>
              <w:t>Änderung</w:t>
            </w:r>
          </w:p>
        </w:tc>
        <w:tc>
          <w:tcPr>
            <w:tcW w:w="2303" w:type="dxa"/>
          </w:tcPr>
          <w:p w:rsidR="00445B52" w:rsidRDefault="00445B52" w:rsidP="005E1B49">
            <w:r>
              <w:t>Autor</w:t>
            </w:r>
          </w:p>
        </w:tc>
      </w:tr>
      <w:tr w:rsidR="00445B52" w:rsidRPr="00F9181E" w:rsidTr="00490E70">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490E70">
            <w:pPr>
              <w:rPr>
                <w:b/>
              </w:rPr>
            </w:pPr>
            <w:r>
              <w:t>14.12</w:t>
            </w:r>
            <w:r w:rsidRPr="00F9181E">
              <w:t>.2011</w:t>
            </w:r>
          </w:p>
        </w:tc>
        <w:tc>
          <w:tcPr>
            <w:tcW w:w="993" w:type="dxa"/>
          </w:tcPr>
          <w:p w:rsidR="00445B52" w:rsidRPr="00F9181E" w:rsidRDefault="00445B52" w:rsidP="00490E70">
            <w:r w:rsidRPr="00F9181E">
              <w:t>1.0</w:t>
            </w:r>
          </w:p>
        </w:tc>
        <w:tc>
          <w:tcPr>
            <w:tcW w:w="4674" w:type="dxa"/>
          </w:tcPr>
          <w:p w:rsidR="00445B52" w:rsidRPr="00F9181E" w:rsidRDefault="00445B52" w:rsidP="00490E70">
            <w:r w:rsidRPr="00F9181E">
              <w:t>Erste Version des Dokuments</w:t>
            </w:r>
          </w:p>
        </w:tc>
        <w:tc>
          <w:tcPr>
            <w:tcW w:w="2303" w:type="dxa"/>
          </w:tcPr>
          <w:p w:rsidR="00445B52" w:rsidRPr="00F9181E" w:rsidRDefault="00445B52" w:rsidP="00490E70">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5E1B49">
            <w:pPr>
              <w:rPr>
                <w:b/>
              </w:rPr>
            </w:pPr>
            <w:r>
              <w:t>15.12</w:t>
            </w:r>
            <w:r w:rsidRPr="00F9181E">
              <w:t>.2011</w:t>
            </w:r>
          </w:p>
        </w:tc>
        <w:tc>
          <w:tcPr>
            <w:tcW w:w="993" w:type="dxa"/>
          </w:tcPr>
          <w:p w:rsidR="00445B52" w:rsidRPr="00F9181E" w:rsidRDefault="00445B52" w:rsidP="005E1B49">
            <w:r>
              <w:t>1.1</w:t>
            </w:r>
          </w:p>
        </w:tc>
        <w:tc>
          <w:tcPr>
            <w:tcW w:w="4674" w:type="dxa"/>
          </w:tcPr>
          <w:p w:rsidR="00445B52" w:rsidRPr="00F9181E" w:rsidRDefault="00445B52" w:rsidP="005E1B49">
            <w:r>
              <w:t>Review</w:t>
            </w:r>
          </w:p>
        </w:tc>
        <w:tc>
          <w:tcPr>
            <w:tcW w:w="2303" w:type="dxa"/>
          </w:tcPr>
          <w:p w:rsidR="00445B52" w:rsidRPr="00F9181E" w:rsidRDefault="00445B52" w:rsidP="005E1B49">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5E1B49">
            <w:r>
              <w:t>21.12.2011</w:t>
            </w:r>
          </w:p>
        </w:tc>
        <w:tc>
          <w:tcPr>
            <w:tcW w:w="993" w:type="dxa"/>
          </w:tcPr>
          <w:p w:rsidR="00445B52" w:rsidRDefault="00445B52" w:rsidP="005E1B49">
            <w:r>
              <w:t>1.2</w:t>
            </w:r>
          </w:p>
        </w:tc>
        <w:tc>
          <w:tcPr>
            <w:tcW w:w="4674" w:type="dxa"/>
          </w:tcPr>
          <w:p w:rsidR="00445B52" w:rsidRDefault="00445B52" w:rsidP="005E1B49">
            <w:r>
              <w:t>Korrekturen</w:t>
            </w:r>
          </w:p>
        </w:tc>
        <w:tc>
          <w:tcPr>
            <w:tcW w:w="2303" w:type="dxa"/>
          </w:tcPr>
          <w:p w:rsidR="00445B52" w:rsidRDefault="00445B52" w:rsidP="005E1B49">
            <w:r>
              <w:t>dtreichl</w:t>
            </w:r>
          </w:p>
        </w:tc>
      </w:tr>
    </w:tbl>
    <w:p w:rsidR="00445B52" w:rsidRDefault="00445B52">
      <w:pPr>
        <w:rPr>
          <w:rFonts w:asciiTheme="majorHAnsi" w:hAnsiTheme="majorHAnsi"/>
          <w:b/>
          <w:bCs/>
          <w:color w:val="4F4F59"/>
          <w:spacing w:val="15"/>
          <w:sz w:val="24"/>
          <w:szCs w:val="22"/>
        </w:rPr>
      </w:pPr>
      <w:r>
        <w:br w:type="page"/>
      </w:r>
    </w:p>
    <w:p w:rsidR="00445B52" w:rsidRDefault="00445B52" w:rsidP="00993E01">
      <w:pPr>
        <w:pStyle w:val="Heading1"/>
      </w:pPr>
      <w:bookmarkStart w:id="385" w:name="_Toc312050358"/>
      <w:r>
        <w:lastRenderedPageBreak/>
        <w:t>Ergebnisse</w:t>
      </w:r>
      <w:bookmarkEnd w:id="385"/>
    </w:p>
    <w:p w:rsidR="00445B52" w:rsidRDefault="00445B52" w:rsidP="00C10A22">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514643">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514643">
      <w:pPr>
        <w:rPr>
          <w:b/>
        </w:rPr>
      </w:pPr>
    </w:p>
    <w:p w:rsidR="00445B52" w:rsidRPr="000F3752" w:rsidRDefault="00445B52" w:rsidP="00514643">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514643">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514643">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D03391">
      <w:pPr>
        <w:pStyle w:val="ListParagraph"/>
        <w:rPr>
          <w:b/>
        </w:rPr>
      </w:pPr>
    </w:p>
    <w:p w:rsidR="00445B52" w:rsidRDefault="00445B52" w:rsidP="00D03391">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D03391">
      <w:r>
        <w:t>Die Qualität der Anwendung wurde während der Entwicklung immer wieder durch Testpersonen, welche den evaluierten Nutzerprofilen entsprechen, verifiziert.</w:t>
      </w:r>
    </w:p>
    <w:p w:rsidR="00445B52" w:rsidRDefault="00445B52" w:rsidP="00807F40">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D03391"/>
    <w:p w:rsidR="00445B52" w:rsidRDefault="00445B52" w:rsidP="00BB0712">
      <w:pPr>
        <w:pStyle w:val="Heading2"/>
      </w:pPr>
      <w:bookmarkStart w:id="386" w:name="_Toc312050359"/>
      <w:r>
        <w:lastRenderedPageBreak/>
        <w:t>Vergleich zur bestehenden Lösung</w:t>
      </w:r>
      <w:bookmarkEnd w:id="386"/>
    </w:p>
    <w:p w:rsidR="00445B52" w:rsidRDefault="00445B52" w:rsidP="003E0175">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Default="00445B52" w:rsidP="005C3645">
      <w:pPr>
        <w:pStyle w:val="Heading1"/>
      </w:pPr>
      <w:bookmarkStart w:id="387" w:name="_Toc312050360"/>
      <w:r>
        <w:lastRenderedPageBreak/>
        <w:t>Ausblick</w:t>
      </w:r>
      <w:bookmarkEnd w:id="387"/>
    </w:p>
    <w:p w:rsidR="00445B52" w:rsidRDefault="00445B52" w:rsidP="00DA4A90">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445B52" w:rsidRDefault="00445B52" w:rsidP="00445B52"/>
    <w:tbl>
      <w:tblPr>
        <w:tblpPr w:leftFromText="187" w:rightFromText="187" w:horzAnchor="margin" w:tblpXSpec="center" w:tblpYSpec="bottom"/>
        <w:tblW w:w="4000" w:type="pct"/>
        <w:tblLook w:val="04A0" w:firstRow="1" w:lastRow="0" w:firstColumn="1" w:lastColumn="0" w:noHBand="0" w:noVBand="1"/>
      </w:tblPr>
      <w:tblGrid>
        <w:gridCol w:w="7442"/>
      </w:tblGrid>
      <w:tr w:rsidR="00445B52" w:rsidTr="006F09FA">
        <w:tc>
          <w:tcPr>
            <w:tcW w:w="7442" w:type="dxa"/>
            <w:tcMar>
              <w:top w:w="216" w:type="dxa"/>
              <w:left w:w="115" w:type="dxa"/>
              <w:bottom w:w="216" w:type="dxa"/>
              <w:right w:w="115" w:type="dxa"/>
            </w:tcMar>
          </w:tcPr>
          <w:p w:rsidR="00445B52" w:rsidRDefault="00445B52" w:rsidP="006F09FA">
            <w:pPr>
              <w:pStyle w:val="NoSpacing"/>
              <w:rPr>
                <w:color w:val="4F81BD" w:themeColor="accent1"/>
              </w:rPr>
            </w:pPr>
          </w:p>
          <w:p w:rsidR="00445B52" w:rsidRPr="000B1504" w:rsidRDefault="00445B52" w:rsidP="006F09FA">
            <w:pPr>
              <w:pStyle w:val="NoSpacing"/>
              <w:rPr>
                <w:color w:val="4F4F59"/>
              </w:rPr>
            </w:pPr>
            <w:r>
              <w:rPr>
                <w:color w:val="4F4F59"/>
              </w:rPr>
              <w:t xml:space="preserve">Elmer Lukas, Heidt Christina, </w:t>
            </w:r>
            <w:r w:rsidRPr="000B1504">
              <w:rPr>
                <w:color w:val="4F4F59"/>
              </w:rPr>
              <w:t>Treichler Delia</w:t>
            </w:r>
          </w:p>
          <w:p w:rsidR="00445B52" w:rsidRPr="000B1504" w:rsidRDefault="00445B52" w:rsidP="006F09FA">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52518B">
              <w:rPr>
                <w:noProof/>
                <w:color w:val="4F4F59"/>
              </w:rPr>
              <w:t>22. Dezember 2011</w:t>
            </w:r>
            <w:r w:rsidRPr="000B1504">
              <w:rPr>
                <w:color w:val="4F4F59"/>
              </w:rPr>
              <w:fldChar w:fldCharType="end"/>
            </w:r>
          </w:p>
          <w:p w:rsidR="00445B52" w:rsidRDefault="00445B52" w:rsidP="006F09FA">
            <w:pPr>
              <w:pStyle w:val="NoSpacing"/>
              <w:rPr>
                <w:color w:val="4F81BD" w:themeColor="accent1"/>
              </w:rPr>
            </w:pPr>
          </w:p>
        </w:tc>
      </w:tr>
    </w:tbl>
    <w:p w:rsidR="00445B52" w:rsidRDefault="00445B52" w:rsidP="00445B5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445B52" w:rsidTr="006F09FA">
        <w:tc>
          <w:tcPr>
            <w:tcW w:w="7442" w:type="dxa"/>
            <w:tcMar>
              <w:top w:w="216" w:type="dxa"/>
              <w:left w:w="115" w:type="dxa"/>
              <w:bottom w:w="216" w:type="dxa"/>
              <w:right w:w="115" w:type="dxa"/>
            </w:tcMar>
          </w:tcPr>
          <w:p w:rsidR="00445B52" w:rsidRPr="00CD5CAB" w:rsidRDefault="00445B52" w:rsidP="006F09FA">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445B52" w:rsidTr="006F09FA">
        <w:tc>
          <w:tcPr>
            <w:tcW w:w="7442" w:type="dxa"/>
          </w:tcPr>
          <w:p w:rsidR="00445B52" w:rsidRDefault="00445B52" w:rsidP="006F09FA">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Projektretrospektive</w:t>
            </w:r>
          </w:p>
        </w:tc>
      </w:tr>
      <w:tr w:rsidR="00445B52" w:rsidTr="006F09FA">
        <w:tc>
          <w:tcPr>
            <w:tcW w:w="7442" w:type="dxa"/>
            <w:tcMar>
              <w:top w:w="216" w:type="dxa"/>
              <w:left w:w="115" w:type="dxa"/>
              <w:bottom w:w="216" w:type="dxa"/>
              <w:right w:w="115" w:type="dxa"/>
            </w:tcMar>
          </w:tcPr>
          <w:p w:rsidR="00445B52" w:rsidRDefault="00445B52" w:rsidP="006F09FA">
            <w:pPr>
              <w:pStyle w:val="NoSpacing"/>
              <w:rPr>
                <w:rFonts w:asciiTheme="majorHAnsi" w:eastAsiaTheme="majorEastAsia" w:hAnsiTheme="majorHAnsi" w:cstheme="majorBidi"/>
              </w:rPr>
            </w:pPr>
          </w:p>
        </w:tc>
      </w:tr>
    </w:tbl>
    <w:p w:rsidR="00445B52" w:rsidRDefault="00445B52" w:rsidP="00445B52">
      <w:pPr>
        <w:rPr>
          <w:b/>
          <w:bCs/>
        </w:rPr>
      </w:pPr>
      <w:r>
        <w:rPr>
          <w:b/>
          <w:bCs/>
          <w:noProof/>
          <w:lang w:eastAsia="de-CH"/>
        </w:rPr>
        <w:drawing>
          <wp:anchor distT="0" distB="0" distL="114300" distR="114300" simplePos="0" relativeHeight="251699200" behindDoc="1" locked="0" layoutInCell="1" allowOverlap="1" wp14:anchorId="7B9D7C0A" wp14:editId="63AC9280">
            <wp:simplePos x="0" y="0"/>
            <wp:positionH relativeFrom="column">
              <wp:posOffset>500380</wp:posOffset>
            </wp:positionH>
            <wp:positionV relativeFrom="paragraph">
              <wp:posOffset>1269474</wp:posOffset>
            </wp:positionV>
            <wp:extent cx="3459480" cy="2507615"/>
            <wp:effectExtent l="0" t="0" r="7620" b="6985"/>
            <wp:wrapNone/>
            <wp:docPr id="10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B52" w:rsidRPr="000C119B" w:rsidRDefault="00445B52" w:rsidP="00445B52">
      <w:pPr>
        <w:spacing w:after="0"/>
        <w:rPr>
          <w:b/>
          <w:bCs/>
        </w:rPr>
      </w:pPr>
      <w:r>
        <w:rPr>
          <w:b/>
          <w:bCs/>
        </w:rPr>
        <w:br w:type="page"/>
      </w:r>
    </w:p>
    <w:p w:rsidR="00BC2578" w:rsidRDefault="00BC2578" w:rsidP="00E711E0">
      <w:pPr>
        <w:pStyle w:val="Heading1"/>
      </w:pPr>
      <w:bookmarkStart w:id="388" w:name="_Toc312246426"/>
      <w:r>
        <w:lastRenderedPageBreak/>
        <w:t>Dokumentinformationen</w:t>
      </w:r>
      <w:bookmarkEnd w:id="388"/>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DA7C7E">
            <w:r>
              <w:t>Datum</w:t>
            </w:r>
          </w:p>
        </w:tc>
        <w:tc>
          <w:tcPr>
            <w:tcW w:w="993"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DA7C7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DA7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DA7C7E">
            <w:pPr>
              <w:rPr>
                <w:b w:val="0"/>
              </w:rPr>
            </w:pPr>
            <w:r>
              <w:rPr>
                <w:b w:val="0"/>
              </w:rPr>
              <w:t>18.12</w:t>
            </w:r>
            <w:r w:rsidRPr="00F9181E">
              <w:rPr>
                <w:b w:val="0"/>
              </w:rPr>
              <w:t>.2011</w:t>
            </w:r>
          </w:p>
        </w:tc>
        <w:tc>
          <w:tcPr>
            <w:tcW w:w="993"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DA7C7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DA7C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DA7C7E">
            <w:pPr>
              <w:rPr>
                <w:b w:val="0"/>
              </w:rPr>
            </w:pPr>
            <w:r>
              <w:rPr>
                <w:b w:val="0"/>
              </w:rPr>
              <w:t>19.12</w:t>
            </w:r>
            <w:r w:rsidRPr="00F9181E">
              <w:rPr>
                <w:b w:val="0"/>
              </w:rPr>
              <w:t>.2011</w:t>
            </w:r>
          </w:p>
        </w:tc>
        <w:tc>
          <w:tcPr>
            <w:tcW w:w="993"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DA7C7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147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147FA1">
            <w:pPr>
              <w:rPr>
                <w:b w:val="0"/>
              </w:rPr>
            </w:pPr>
            <w:r>
              <w:rPr>
                <w:b w:val="0"/>
              </w:rPr>
              <w:t>20.12.2011</w:t>
            </w:r>
          </w:p>
        </w:tc>
        <w:tc>
          <w:tcPr>
            <w:tcW w:w="993"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147FA1">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C016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5E44F4">
            <w:pPr>
              <w:rPr>
                <w:b w:val="0"/>
              </w:rPr>
            </w:pPr>
            <w:r>
              <w:rPr>
                <w:b w:val="0"/>
              </w:rPr>
              <w:t>20.12.2011</w:t>
            </w:r>
          </w:p>
        </w:tc>
        <w:tc>
          <w:tcPr>
            <w:tcW w:w="993"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C0167F">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DA7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4D7409">
            <w:pPr>
              <w:rPr>
                <w:b w:val="0"/>
              </w:rPr>
            </w:pPr>
            <w:r>
              <w:rPr>
                <w:b w:val="0"/>
              </w:rPr>
              <w:t>21.12.2011</w:t>
            </w:r>
          </w:p>
        </w:tc>
        <w:tc>
          <w:tcPr>
            <w:tcW w:w="993"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DA7C7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Default="00BC2578" w:rsidP="008722E3">
      <w:pPr>
        <w:pStyle w:val="Heading1"/>
      </w:pPr>
      <w:bookmarkStart w:id="389" w:name="_Toc312246431"/>
      <w:r>
        <w:lastRenderedPageBreak/>
        <w:t>Methoden und Technologien</w:t>
      </w:r>
      <w:bookmarkEnd w:id="389"/>
    </w:p>
    <w:p w:rsidR="00BC2578" w:rsidRDefault="00BC2578" w:rsidP="00595646">
      <w:r>
        <w:t>Zu Beginn von Project Flip 2.0 wurde eine grobe Projektplanung im Redmine (Projekplanungstool und Ticketingsystem) gemacht, in der die wichtigsten Aspekte beschrieben wurden und alle Kalenderdaten festgehalten wurden.</w:t>
      </w:r>
    </w:p>
    <w:p w:rsidR="00BC2578" w:rsidRDefault="00BC2578" w:rsidP="00595646">
      <w:r>
        <w:t>Während des Projektes wurde dann stark agil nach Scrum gearbeitet. Die 14 Wochen, welche das Projekt dauerte, wurden in 7 Sprints zerlegt, in denen man sich auf gewisse Punkte konzentrierte.</w:t>
      </w:r>
    </w:p>
    <w:p w:rsidR="00BC2578" w:rsidRDefault="00BC2578" w:rsidP="00595646">
      <w:r>
        <w:t>Zu Beginn jedes Sprints wurde die Planung für den Sprint durchgeführt, was sich als riesigen Vorteil erwies, denn so konnten die Anforderungen viel genauer aufgefasst werden.</w:t>
      </w:r>
    </w:p>
    <w:p w:rsidR="00BC2578" w:rsidRDefault="00BC2578" w:rsidP="00595646">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595646">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595646">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595646">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595646">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595646">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595646">
      <w:r>
        <w:t>Sehr schön war das Gefühl, ein starkes, motiviertes Team mit viel Wissen hinter sich zu haben. So konnten wir während der vollen Projektdauer bei Unklarheiten um Rat fragen, ohne viel Zeit zu verlieren.</w:t>
      </w:r>
    </w:p>
    <w:p w:rsidR="00BC2578" w:rsidRDefault="00BC2578" w:rsidP="00595646">
      <w:r>
        <w:t>Ganz speziell unterstützt haben uns Markus Stolze (IFS, HSR), Christian Moser und Marco Balzarini (Zühlke Engineering AG). An dieser Stelle einen ganz herzlichen Dank an diese Personen.</w:t>
      </w:r>
    </w:p>
    <w:p w:rsidR="00BC2578" w:rsidRPr="00C75F32" w:rsidRDefault="00BC2578" w:rsidP="00C75F32"/>
    <w:p w:rsidR="00BC2578" w:rsidRDefault="00BC2578">
      <w:pPr>
        <w:rPr>
          <w:rFonts w:asciiTheme="majorHAnsi" w:hAnsiTheme="majorHAnsi"/>
          <w:b/>
          <w:bCs/>
          <w:color w:val="4F4F59"/>
          <w:spacing w:val="15"/>
          <w:sz w:val="24"/>
          <w:szCs w:val="22"/>
        </w:rPr>
      </w:pPr>
      <w:r>
        <w:br w:type="page"/>
      </w:r>
    </w:p>
    <w:p w:rsidR="00BC2578" w:rsidRPr="00C75F32" w:rsidRDefault="00BC2578" w:rsidP="00C75F32">
      <w:pPr>
        <w:pStyle w:val="Heading1"/>
      </w:pPr>
      <w:bookmarkStart w:id="390" w:name="_Toc312246432"/>
      <w:r>
        <w:lastRenderedPageBreak/>
        <w:t>Persönliche Berichte</w:t>
      </w:r>
      <w:bookmarkStart w:id="391" w:name="_Toc312045265"/>
      <w:bookmarkEnd w:id="390"/>
    </w:p>
    <w:p w:rsidR="00BC2578" w:rsidRDefault="00BC2578" w:rsidP="005B6AED">
      <w:pPr>
        <w:pStyle w:val="Heading2"/>
      </w:pPr>
      <w:bookmarkStart w:id="392" w:name="_Toc312246433"/>
      <w:r>
        <w:t>Lukas Elmer</w:t>
      </w:r>
      <w:bookmarkEnd w:id="391"/>
      <w:bookmarkEnd w:id="392"/>
    </w:p>
    <w:p w:rsidR="00BC2578" w:rsidRDefault="00BC2578" w:rsidP="00595646">
      <w:bookmarkStart w:id="393"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benutzer</w:t>
      </w:r>
      <w:r>
        <w:softHyphen/>
        <w:t>zen</w:t>
      </w:r>
      <w:r>
        <w:softHyphen/>
        <w:t>trier</w:t>
      </w:r>
      <w:r>
        <w:softHyphen/>
        <w:t>tes Vorgehen und war so bei Markus Stolze an der richtigen Adresse.</w:t>
      </w:r>
    </w:p>
    <w:p w:rsidR="00BC2578" w:rsidRDefault="00BC2578" w:rsidP="00595646">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595646">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595646">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595646">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595646">
      <w:r>
        <w:t>Etwas enttäuschend war auch, dass der Surface 2 nicht rechtzeitig geliefert werden konnte.</w:t>
      </w:r>
    </w:p>
    <w:p w:rsidR="00BC2578" w:rsidRDefault="00BC2578" w:rsidP="00595646">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595646">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5B6AED">
      <w:pPr>
        <w:pStyle w:val="Heading2"/>
      </w:pPr>
      <w:bookmarkStart w:id="394" w:name="_Toc312246434"/>
      <w:r>
        <w:lastRenderedPageBreak/>
        <w:t>Christina Heidt</w:t>
      </w:r>
      <w:bookmarkEnd w:id="393"/>
      <w:bookmarkEnd w:id="394"/>
    </w:p>
    <w:p w:rsidR="00BC2578" w:rsidRDefault="00BC2578" w:rsidP="002B72A9">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2B72A9">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2B72A9">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2B72A9">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5B6AED">
      <w:pPr>
        <w:pStyle w:val="Heading2"/>
      </w:pPr>
      <w:bookmarkStart w:id="395" w:name="_Toc312045267"/>
      <w:bookmarkStart w:id="396" w:name="_Toc312246435"/>
      <w:r>
        <w:lastRenderedPageBreak/>
        <w:t>Delia Treichler</w:t>
      </w:r>
      <w:bookmarkEnd w:id="395"/>
      <w:bookmarkEnd w:id="396"/>
    </w:p>
    <w:p w:rsidR="00BC2578" w:rsidRPr="004D7409" w:rsidRDefault="00BC2578" w:rsidP="00595646">
      <w:bookmarkStart w:id="397"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r w:rsidRPr="004D7409">
        <w:br/>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595646">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595646"/>
    <w:p w:rsidR="00BC2578" w:rsidRPr="004D7409" w:rsidRDefault="00BC2578" w:rsidP="00595646">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595646">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595646"/>
    <w:p w:rsidR="00BC2578" w:rsidRPr="004D7409" w:rsidRDefault="00BC2578" w:rsidP="00595646">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FB4B86">
      <w:pPr>
        <w:rPr>
          <w:rFonts w:asciiTheme="majorHAnsi" w:hAnsiTheme="majorHAnsi"/>
          <w:b/>
          <w:bCs/>
          <w:color w:val="4F4F59"/>
          <w:spacing w:val="15"/>
          <w:sz w:val="24"/>
          <w:szCs w:val="22"/>
        </w:rPr>
      </w:pPr>
      <w:r>
        <w:br w:type="page"/>
      </w:r>
    </w:p>
    <w:p w:rsidR="00BC2578" w:rsidRDefault="00BC2578" w:rsidP="002A6417">
      <w:pPr>
        <w:pStyle w:val="Heading1"/>
      </w:pPr>
      <w:bookmarkStart w:id="398" w:name="_Toc312246436"/>
      <w:r>
        <w:lastRenderedPageBreak/>
        <w:t>Aufwandanalyse</w:t>
      </w:r>
      <w:bookmarkEnd w:id="397"/>
      <w:bookmarkEnd w:id="398"/>
    </w:p>
    <w:p w:rsidR="00BC2578" w:rsidRDefault="00BC2578" w:rsidP="002A6417">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2A6417">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2A6417">
      <w:r>
        <w:t>Der in das Projekt investierte Aufwand war in jedem Sprint etwa gleich gross und konstant etwas über der empfohlenen Zeit von 103 Stunden.</w:t>
      </w:r>
    </w:p>
    <w:p w:rsidR="00BC2578" w:rsidRDefault="00BC2578" w:rsidP="002A6417">
      <w:r>
        <w:t>In den folgenden Abschnitten werden Auswertungen über die Sprints und die Mitglieder analysiert.</w:t>
      </w:r>
    </w:p>
    <w:p w:rsidR="00BC2578" w:rsidRDefault="00BC2578" w:rsidP="00D317AD">
      <w:pPr>
        <w:pStyle w:val="Heading2"/>
      </w:pPr>
      <w:bookmarkStart w:id="399" w:name="_Toc312246437"/>
      <w:r>
        <w:t>Sprints</w:t>
      </w:r>
      <w:bookmarkEnd w:id="399"/>
    </w:p>
    <w:p w:rsidR="00BC2578" w:rsidRPr="001043A6" w:rsidRDefault="00BC2578" w:rsidP="002D4665">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A864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t>Sprint</w:t>
            </w:r>
          </w:p>
        </w:tc>
        <w:tc>
          <w:tcPr>
            <w:tcW w:w="1236" w:type="dxa"/>
          </w:tcPr>
          <w:p w:rsidR="00BC2578" w:rsidRPr="007160BD" w:rsidRDefault="00BC2578" w:rsidP="00A8646A">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DA7C7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A8646A">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DA7C7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0</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1</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2</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3</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4</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5</w:t>
            </w:r>
          </w:p>
        </w:tc>
        <w:tc>
          <w:tcPr>
            <w:tcW w:w="1236" w:type="dxa"/>
          </w:tcPr>
          <w:p w:rsidR="00BC2578" w:rsidRPr="007160BD"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A864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6</w:t>
            </w:r>
          </w:p>
        </w:tc>
        <w:tc>
          <w:tcPr>
            <w:tcW w:w="1236" w:type="dxa"/>
          </w:tcPr>
          <w:p w:rsidR="00BC2578" w:rsidRPr="007160BD"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DA7C7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A8646A">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A8646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rsidRPr="0089730A">
              <w:t>7</w:t>
            </w:r>
          </w:p>
        </w:tc>
        <w:tc>
          <w:tcPr>
            <w:tcW w:w="1236" w:type="dxa"/>
          </w:tcPr>
          <w:p w:rsidR="00BC2578"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DA7C7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A8646A">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A8646A">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DA7C7E">
            <w:pPr>
              <w:jc w:val="right"/>
            </w:pPr>
            <w:r>
              <w:t>Total</w:t>
            </w:r>
          </w:p>
        </w:tc>
        <w:tc>
          <w:tcPr>
            <w:tcW w:w="1236" w:type="dxa"/>
          </w:tcPr>
          <w:p w:rsidR="00BC2578" w:rsidRPr="007160BD" w:rsidRDefault="00BC2578" w:rsidP="00A8646A">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DA7C7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A8646A">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DA7C7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D415F3">
      <w:pPr>
        <w:pStyle w:val="Caption"/>
      </w:pPr>
      <w:bookmarkStart w:id="400" w:name="_Ref312229708"/>
      <w:bookmarkStart w:id="401" w:name="_Toc312246631"/>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w:t>
      </w:r>
      <w:r w:rsidRPr="00353400">
        <w:t>Aufwand Übersicht</w:t>
      </w:r>
      <w:bookmarkEnd w:id="400"/>
      <w:bookmarkEnd w:id="401"/>
    </w:p>
    <w:p w:rsidR="00BC2578" w:rsidRDefault="00BC2578" w:rsidP="0050528C">
      <w:r>
        <w:t>Die nachfolgende Abbildung zeigt die gleichen Daten in einem Diagramm.</w:t>
      </w:r>
    </w:p>
    <w:p w:rsidR="00BC2578" w:rsidRDefault="00BC2578" w:rsidP="00C62BD0">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50528C">
      <w:r>
        <w:t xml:space="preserve">Die rote Linie zeigt den tatsächlich investierten Aufwand. </w:t>
      </w:r>
    </w:p>
    <w:p w:rsidR="00BC2578" w:rsidRPr="0050528C" w:rsidRDefault="00BC2578" w:rsidP="0050528C">
      <w:r>
        <w:t xml:space="preserve">Die grüne Linie stellt die Differenz zwischen Geplant und Aufwand dar, die violette Linie zeigt die absolute Abweichung. </w:t>
      </w:r>
    </w:p>
    <w:p w:rsidR="00BC2578" w:rsidRDefault="00BC2578" w:rsidP="00E527EF">
      <w:pPr>
        <w:keepNext/>
      </w:pPr>
      <w:r>
        <w:rPr>
          <w:noProof/>
          <w:lang w:eastAsia="de-CH"/>
        </w:rPr>
        <w:lastRenderedPageBreak/>
        <w:drawing>
          <wp:inline distT="0" distB="0" distL="0" distR="0" wp14:anchorId="17C1079B" wp14:editId="634D9435">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BC2578" w:rsidRDefault="00BC2578" w:rsidP="00E527EF">
      <w:pPr>
        <w:pStyle w:val="Caption"/>
      </w:pPr>
      <w:bookmarkStart w:id="402" w:name="_Ref312229725"/>
      <w:bookmarkStart w:id="403" w:name="_Toc312246626"/>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w:t>
      </w:r>
      <w:r w:rsidRPr="00C64C86">
        <w:t>Zeitlicher Verlauf Planung / Schätzung</w:t>
      </w:r>
      <w:bookmarkEnd w:id="402"/>
      <w:bookmarkEnd w:id="403"/>
    </w:p>
    <w:p w:rsidR="00BC2578" w:rsidRDefault="00BC2578" w:rsidP="002A6417"/>
    <w:p w:rsidR="00BC2578" w:rsidRDefault="00BC2578" w:rsidP="002A6417">
      <w:r>
        <w:t>Nachfolgend werden die einzelnen Sprints detailliert betrachtet und analysiert.</w:t>
      </w:r>
    </w:p>
    <w:p w:rsidR="00BC2578" w:rsidRDefault="00BC2578" w:rsidP="003803BC">
      <w:pPr>
        <w:pStyle w:val="Heading3"/>
      </w:pPr>
      <w:bookmarkStart w:id="404" w:name="_Toc312246438"/>
      <w:r>
        <w:t>Sprint 0</w:t>
      </w:r>
      <w:bookmarkEnd w:id="404"/>
    </w:p>
    <w:p w:rsidR="00BC2578" w:rsidRDefault="00BC2578" w:rsidP="003803BC">
      <w:r>
        <w:t>Der Sprint 0 wurde, wie zu Beginn dieses Unterkapitels bereits erwähnt, bereits vor Semesterbeginn durchgeführt. Er diente dem Kennenlernen der Partnerfirma und der Einarbeitung in die neuen Technologien.</w:t>
      </w:r>
    </w:p>
    <w:p w:rsidR="00BC2578" w:rsidRDefault="00BC2578" w:rsidP="006913B6">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095E23">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095E23">
      <w:pPr>
        <w:pStyle w:val="Caption"/>
      </w:pPr>
      <w:bookmarkStart w:id="405" w:name="_Toc312246632"/>
      <w:r>
        <w:t xml:space="preserve">Tabelle </w:t>
      </w:r>
      <w:r w:rsidR="00ED35E0">
        <w:fldChar w:fldCharType="begin"/>
      </w:r>
      <w:r w:rsidR="00ED35E0">
        <w:instrText xml:space="preserve"> SEQ Tabelle \* ARABIC </w:instrText>
      </w:r>
      <w:r w:rsidR="00ED35E0">
        <w:fldChar w:fldCharType="separate"/>
      </w:r>
      <w:r>
        <w:rPr>
          <w:noProof/>
        </w:rPr>
        <w:t>3</w:t>
      </w:r>
      <w:r w:rsidR="00ED35E0">
        <w:rPr>
          <w:noProof/>
        </w:rPr>
        <w:fldChar w:fldCharType="end"/>
      </w:r>
      <w:r>
        <w:t xml:space="preserve"> - Tickets SP 0</w:t>
      </w:r>
      <w:bookmarkEnd w:id="405"/>
    </w:p>
    <w:p w:rsidR="00BC2578" w:rsidRDefault="00BC2578" w:rsidP="0006113C">
      <w:pPr>
        <w:pStyle w:val="Heading3"/>
      </w:pPr>
      <w:bookmarkStart w:id="406" w:name="_Toc312246439"/>
      <w:r>
        <w:t>Sprint 1</w:t>
      </w:r>
      <w:bookmarkEnd w:id="406"/>
    </w:p>
    <w:p w:rsidR="00BC2578" w:rsidRDefault="00BC2578" w:rsidP="00513FE4">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CF1BEB">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490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723185">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07" w:name="_Toc312246633"/>
      <w:r>
        <w:t xml:space="preserve">Tabelle </w:t>
      </w:r>
      <w:r w:rsidR="00ED35E0">
        <w:fldChar w:fldCharType="begin"/>
      </w:r>
      <w:r w:rsidR="00ED35E0">
        <w:instrText xml:space="preserve"> SEQ Tabelle \* ARABIC </w:instrText>
      </w:r>
      <w:r w:rsidR="00ED35E0">
        <w:fldChar w:fldCharType="separate"/>
      </w:r>
      <w:r>
        <w:rPr>
          <w:noProof/>
        </w:rPr>
        <w:t>4</w:t>
      </w:r>
      <w:r w:rsidR="00ED35E0">
        <w:rPr>
          <w:noProof/>
        </w:rPr>
        <w:fldChar w:fldCharType="end"/>
      </w:r>
      <w:r w:rsidRPr="008124F1">
        <w:t xml:space="preserve"> - Tickets SP </w:t>
      </w:r>
      <w:r>
        <w:t>1</w:t>
      </w:r>
      <w:bookmarkEnd w:id="407"/>
    </w:p>
    <w:p w:rsidR="00BC2578" w:rsidRDefault="00BC2578" w:rsidP="0006113C">
      <w:pPr>
        <w:pStyle w:val="Heading3"/>
      </w:pPr>
      <w:bookmarkStart w:id="408" w:name="_Toc312246440"/>
      <w:r>
        <w:t>Sprint 2</w:t>
      </w:r>
      <w:bookmarkEnd w:id="408"/>
    </w:p>
    <w:p w:rsidR="00BC2578" w:rsidRPr="00F430CE" w:rsidRDefault="00BC2578" w:rsidP="00F430C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CF1BEB">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723185">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514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506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723185">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723185">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723185">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09" w:name="_Toc312246634"/>
      <w:r>
        <w:t xml:space="preserve">Tabelle </w:t>
      </w:r>
      <w:r w:rsidR="00ED35E0">
        <w:fldChar w:fldCharType="begin"/>
      </w:r>
      <w:r w:rsidR="00ED35E0">
        <w:instrText xml:space="preserve"> SEQ Tabelle \* ARABIC </w:instrText>
      </w:r>
      <w:r w:rsidR="00ED35E0">
        <w:fldChar w:fldCharType="separate"/>
      </w:r>
      <w:r>
        <w:rPr>
          <w:noProof/>
        </w:rPr>
        <w:t>5</w:t>
      </w:r>
      <w:r w:rsidR="00ED35E0">
        <w:rPr>
          <w:noProof/>
        </w:rPr>
        <w:fldChar w:fldCharType="end"/>
      </w:r>
      <w:r w:rsidRPr="00F440D9">
        <w:t xml:space="preserve"> - Tickets SP </w:t>
      </w:r>
      <w:r>
        <w:t>2</w:t>
      </w:r>
      <w:bookmarkEnd w:id="409"/>
    </w:p>
    <w:p w:rsidR="00BC2578" w:rsidRDefault="00BC2578" w:rsidP="0006113C">
      <w:pPr>
        <w:pStyle w:val="Heading3"/>
      </w:pPr>
      <w:bookmarkStart w:id="410" w:name="_Toc312246441"/>
      <w:r>
        <w:t>Sprint 3</w:t>
      </w:r>
      <w:bookmarkEnd w:id="410"/>
    </w:p>
    <w:p w:rsidR="00BC2578" w:rsidRPr="00C602EA" w:rsidRDefault="00BC2578" w:rsidP="00C602EA">
      <w:r>
        <w:t>Der zentrale Punkt des dritten Sprints waren die Grundanforderungen an die Applikation, der Kern der Architektur und die Grundfunktionalität wurden implementiert. Es wurde weniger Zeit benötigt als geplant war.</w:t>
      </w:r>
    </w:p>
    <w:p w:rsidR="00BC2578" w:rsidRDefault="00BC2578" w:rsidP="00CF1BEB">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95E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806339">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806339">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C602EA">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C602EA">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572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568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095E2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806339">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095E23">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806339">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806339">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5F4DC1">
      <w:pPr>
        <w:pStyle w:val="Caption"/>
      </w:pPr>
      <w:bookmarkStart w:id="411" w:name="_Toc312246635"/>
      <w:r>
        <w:t xml:space="preserve">Tabelle </w:t>
      </w:r>
      <w:r w:rsidR="00ED35E0">
        <w:fldChar w:fldCharType="begin"/>
      </w:r>
      <w:r w:rsidR="00ED35E0">
        <w:instrText xml:space="preserve"> SEQ Tabelle \* ARABIC </w:instrText>
      </w:r>
      <w:r w:rsidR="00ED35E0">
        <w:fldChar w:fldCharType="separate"/>
      </w:r>
      <w:r>
        <w:rPr>
          <w:noProof/>
        </w:rPr>
        <w:t>6</w:t>
      </w:r>
      <w:r w:rsidR="00ED35E0">
        <w:rPr>
          <w:noProof/>
        </w:rPr>
        <w:fldChar w:fldCharType="end"/>
      </w:r>
      <w:r w:rsidRPr="00C91701">
        <w:t xml:space="preserve"> - Tickets SP </w:t>
      </w:r>
      <w:r>
        <w:t>3</w:t>
      </w:r>
      <w:bookmarkEnd w:id="411"/>
    </w:p>
    <w:p w:rsidR="00BC2578" w:rsidRDefault="00BC2578" w:rsidP="0006113C">
      <w:pPr>
        <w:pStyle w:val="Heading3"/>
      </w:pPr>
      <w:bookmarkStart w:id="412" w:name="_Toc312246442"/>
      <w:r>
        <w:t>Sprint 4</w:t>
      </w:r>
      <w:bookmarkEnd w:id="412"/>
    </w:p>
    <w:p w:rsidR="00BC2578" w:rsidRPr="006A2994" w:rsidRDefault="00BC2578" w:rsidP="006A2994">
      <w:r>
        <w:t>Im Sprint 4 wurden weitere Grundanforderungen umgesetzt. Zusätzlich wurden die Metadaten aggregiert und die Mapping Funktionalität implementiert.</w:t>
      </w:r>
    </w:p>
    <w:p w:rsidR="00BC2578" w:rsidRDefault="00BC2578" w:rsidP="00CF1BEB">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459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590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585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448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3" w:name="_Toc312246636"/>
      <w:r>
        <w:t xml:space="preserve">Tabelle </w:t>
      </w:r>
      <w:r w:rsidR="00ED35E0">
        <w:fldChar w:fldCharType="begin"/>
      </w:r>
      <w:r w:rsidR="00ED35E0">
        <w:instrText xml:space="preserve"> SEQ Tabelle \* ARABIC </w:instrText>
      </w:r>
      <w:r w:rsidR="00ED35E0">
        <w:fldChar w:fldCharType="separate"/>
      </w:r>
      <w:r>
        <w:rPr>
          <w:noProof/>
        </w:rPr>
        <w:t>7</w:t>
      </w:r>
      <w:r w:rsidR="00ED35E0">
        <w:rPr>
          <w:noProof/>
        </w:rPr>
        <w:fldChar w:fldCharType="end"/>
      </w:r>
      <w:r w:rsidRPr="00B71E71">
        <w:t xml:space="preserve"> - Tickets SP </w:t>
      </w:r>
      <w:r>
        <w:t>4</w:t>
      </w:r>
      <w:bookmarkEnd w:id="413"/>
    </w:p>
    <w:p w:rsidR="00BC2578" w:rsidRDefault="00BC2578" w:rsidP="0006113C">
      <w:pPr>
        <w:pStyle w:val="Heading3"/>
      </w:pPr>
      <w:bookmarkStart w:id="414" w:name="_Toc312246443"/>
      <w:r>
        <w:t>Sprint 5</w:t>
      </w:r>
      <w:bookmarkEnd w:id="414"/>
    </w:p>
    <w:p w:rsidR="00BC2578" w:rsidRPr="006A2994" w:rsidRDefault="00BC2578" w:rsidP="006A2994">
      <w:r>
        <w:t>Im fünften Sprint traten Probleme mit den Animationen auf. Diese waren einiges komplizierter als erwartet und beanspruchten demensprechend mehr Zeit.</w:t>
      </w:r>
    </w:p>
    <w:p w:rsidR="00BC2578" w:rsidRDefault="00BC2578" w:rsidP="00CF1BEB">
      <w:r>
        <w:lastRenderedPageBreak/>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462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607</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9A669D">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601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488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415" w:name="_Toc312246637"/>
      <w:r>
        <w:t xml:space="preserve">Tabelle </w:t>
      </w:r>
      <w:r w:rsidR="00ED35E0">
        <w:fldChar w:fldCharType="begin"/>
      </w:r>
      <w:r w:rsidR="00ED35E0">
        <w:instrText xml:space="preserve"> SEQ Tabelle \* ARABIC </w:instrText>
      </w:r>
      <w:r w:rsidR="00ED35E0">
        <w:fldChar w:fldCharType="separate"/>
      </w:r>
      <w:r>
        <w:rPr>
          <w:noProof/>
        </w:rPr>
        <w:t>8</w:t>
      </w:r>
      <w:r w:rsidR="00ED35E0">
        <w:rPr>
          <w:noProof/>
        </w:rPr>
        <w:fldChar w:fldCharType="end"/>
      </w:r>
      <w:r w:rsidRPr="006A293E">
        <w:t xml:space="preserve"> - Tickets SP </w:t>
      </w:r>
      <w:r>
        <w:t>5</w:t>
      </w:r>
      <w:bookmarkEnd w:id="415"/>
    </w:p>
    <w:p w:rsidR="00BC2578" w:rsidRDefault="00BC2578" w:rsidP="0006113C">
      <w:pPr>
        <w:pStyle w:val="Heading3"/>
      </w:pPr>
      <w:bookmarkStart w:id="416" w:name="_Toc312246444"/>
      <w:r>
        <w:t>Sprint 6</w:t>
      </w:r>
      <w:bookmarkEnd w:id="416"/>
    </w:p>
    <w:p w:rsidR="00BC2578" w:rsidRDefault="00BC2578" w:rsidP="00DD51D3">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CF1BEB">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620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617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616</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613</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559</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551</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517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614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5F4DC1">
      <w:pPr>
        <w:pStyle w:val="Caption"/>
      </w:pPr>
      <w:bookmarkStart w:id="417" w:name="_Toc312246638"/>
      <w:r>
        <w:t xml:space="preserve">Tabelle </w:t>
      </w:r>
      <w:r w:rsidR="00ED35E0">
        <w:fldChar w:fldCharType="begin"/>
      </w:r>
      <w:r w:rsidR="00ED35E0">
        <w:instrText xml:space="preserve"> SEQ Tabelle \* ARABIC </w:instrText>
      </w:r>
      <w:r w:rsidR="00ED35E0">
        <w:fldChar w:fldCharType="separate"/>
      </w:r>
      <w:r>
        <w:rPr>
          <w:noProof/>
        </w:rPr>
        <w:t>9</w:t>
      </w:r>
      <w:r w:rsidR="00ED35E0">
        <w:rPr>
          <w:noProof/>
        </w:rPr>
        <w:fldChar w:fldCharType="end"/>
      </w:r>
      <w:r w:rsidRPr="006C7F3D">
        <w:t xml:space="preserve"> - Tickets SP </w:t>
      </w:r>
      <w:r>
        <w:t>6</w:t>
      </w:r>
      <w:bookmarkEnd w:id="417"/>
    </w:p>
    <w:p w:rsidR="00BC2578" w:rsidRDefault="00BC2578" w:rsidP="0006113C">
      <w:pPr>
        <w:pStyle w:val="Heading3"/>
      </w:pPr>
      <w:bookmarkStart w:id="418" w:name="_Toc312246445"/>
      <w:r>
        <w:t>Sprint 7</w:t>
      </w:r>
      <w:bookmarkEnd w:id="418"/>
    </w:p>
    <w:p w:rsidR="00BC2578" w:rsidRPr="00DD51D3" w:rsidRDefault="00BC2578" w:rsidP="00DD51D3">
      <w:r>
        <w:t>Im letzten Sprint galt es, die Dokumentation des Projektes fertig zu stellen.</w:t>
      </w:r>
    </w:p>
    <w:p w:rsidR="00BC2578" w:rsidRDefault="00BC2578" w:rsidP="00CF1BEB">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0611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w:t>
            </w:r>
          </w:p>
        </w:tc>
        <w:tc>
          <w:tcPr>
            <w:tcW w:w="966"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D153F1">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095E23">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636</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640</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633</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475</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641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639</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562</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561</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lastRenderedPageBreak/>
              <w:t>554</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552</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548</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547</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545</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544</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06113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520</w:t>
            </w:r>
          </w:p>
        </w:tc>
        <w:tc>
          <w:tcPr>
            <w:tcW w:w="966"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D153F1">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095E23">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0611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095E23">
            <w:r w:rsidRPr="0003195C">
              <w:t>638</w:t>
            </w:r>
          </w:p>
        </w:tc>
        <w:tc>
          <w:tcPr>
            <w:tcW w:w="966"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D153F1">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095E23">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06113C">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095E23">
            <w:r>
              <w:t>Total</w:t>
            </w:r>
          </w:p>
        </w:tc>
        <w:tc>
          <w:tcPr>
            <w:tcW w:w="966"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D153F1">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095E23">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5F4DC1">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5F4DC1">
      <w:pPr>
        <w:pStyle w:val="Caption"/>
      </w:pPr>
      <w:bookmarkStart w:id="419" w:name="_Toc312246639"/>
      <w:r>
        <w:t xml:space="preserve">Tabelle </w:t>
      </w:r>
      <w:r w:rsidR="00ED35E0">
        <w:fldChar w:fldCharType="begin"/>
      </w:r>
      <w:r w:rsidR="00ED35E0">
        <w:instrText xml:space="preserve"> SEQ Tabelle \* ARABIC </w:instrText>
      </w:r>
      <w:r w:rsidR="00ED35E0">
        <w:fldChar w:fldCharType="separate"/>
      </w:r>
      <w:r>
        <w:rPr>
          <w:noProof/>
        </w:rPr>
        <w:t>10</w:t>
      </w:r>
      <w:r w:rsidR="00ED35E0">
        <w:rPr>
          <w:noProof/>
        </w:rPr>
        <w:fldChar w:fldCharType="end"/>
      </w:r>
      <w:r w:rsidRPr="000A5773">
        <w:t xml:space="preserve"> - Tickets SP </w:t>
      </w:r>
      <w:r>
        <w:t>7</w:t>
      </w:r>
      <w:bookmarkEnd w:id="419"/>
    </w:p>
    <w:p w:rsidR="00BC2578" w:rsidRDefault="00BC2578" w:rsidP="001704A9">
      <w:pPr>
        <w:pStyle w:val="Heading2"/>
      </w:pPr>
      <w:bookmarkStart w:id="420" w:name="_Toc312246446"/>
      <w:r>
        <w:t>Personenaufwand</w:t>
      </w:r>
      <w:bookmarkEnd w:id="420"/>
    </w:p>
    <w:p w:rsidR="00BC2578" w:rsidRPr="00CF17EC" w:rsidRDefault="00BC2578" w:rsidP="00CF17EC">
      <w:r>
        <w:t xml:space="preserve">Die Arbeitsaufwände pro Person sind sehr ausgeglichen (siehe </w:t>
      </w:r>
      <w:r>
        <w:fldChar w:fldCharType="begin"/>
      </w:r>
      <w:r>
        <w:instrText xml:space="preserve"> REF _Ref312246869 \h </w:instrText>
      </w:r>
      <w:r>
        <w:fldChar w:fldCharType="separate"/>
      </w:r>
      <w:r>
        <w:t xml:space="preserve">Tabelle </w:t>
      </w:r>
      <w:r>
        <w:rPr>
          <w:noProof/>
        </w:rPr>
        <w:t>11</w:t>
      </w:r>
      <w:r>
        <w:t xml:space="preserve"> - </w:t>
      </w:r>
      <w:r w:rsidRPr="00FC6D9E">
        <w:t>Übersicht Personenaufwand</w:t>
      </w:r>
      <w:r>
        <w:fldChar w:fldCharType="end"/>
      </w:r>
      <w:r>
        <w:t xml:space="preserve"> und </w:t>
      </w:r>
      <w:r>
        <w:fldChar w:fldCharType="begin"/>
      </w:r>
      <w:r>
        <w:instrText xml:space="preserve"> REF _Ref312246843 \h </w:instrText>
      </w:r>
      <w:r>
        <w:fldChar w:fldCharType="separate"/>
      </w:r>
      <w:r>
        <w:t xml:space="preserve">Abbildung </w:t>
      </w:r>
      <w:r>
        <w:rPr>
          <w:noProof/>
        </w:rPr>
        <w:t>2</w:t>
      </w:r>
      <w:r>
        <w:t xml:space="preserve"> - </w:t>
      </w:r>
      <w:r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6A25B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962ADA">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6A25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962ADA">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6A25B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962ADA">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6A25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962ADA">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6A25B2">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962ADA">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421" w:name="_Toc312246640"/>
      <w:bookmarkStart w:id="422" w:name="_Ref312246869"/>
      <w:r>
        <w:t xml:space="preserve">Tabelle </w:t>
      </w:r>
      <w:r w:rsidR="00ED35E0">
        <w:fldChar w:fldCharType="begin"/>
      </w:r>
      <w:r w:rsidR="00ED35E0">
        <w:instrText xml:space="preserve"> SEQ Tabelle \* ARABIC </w:instrText>
      </w:r>
      <w:r w:rsidR="00ED35E0">
        <w:fldChar w:fldCharType="separate"/>
      </w:r>
      <w:r>
        <w:rPr>
          <w:noProof/>
        </w:rPr>
        <w:t>11</w:t>
      </w:r>
      <w:r w:rsidR="00ED35E0">
        <w:rPr>
          <w:noProof/>
        </w:rPr>
        <w:fldChar w:fldCharType="end"/>
      </w:r>
      <w:r>
        <w:t xml:space="preserve"> - </w:t>
      </w:r>
      <w:r w:rsidRPr="00FC6D9E">
        <w:t>Übersicht Personenaufwand</w:t>
      </w:r>
      <w:bookmarkEnd w:id="421"/>
      <w:bookmarkEnd w:id="422"/>
    </w:p>
    <w:p w:rsidR="00BC2578" w:rsidRPr="00962ADA" w:rsidRDefault="00BC2578" w:rsidP="00962ADA"/>
    <w:p w:rsidR="00BC2578" w:rsidRDefault="00BC2578" w:rsidP="00E527EF">
      <w:pPr>
        <w:keepNext/>
      </w:pPr>
      <w:r>
        <w:rPr>
          <w:noProof/>
          <w:lang w:eastAsia="de-CH"/>
        </w:rPr>
        <w:drawing>
          <wp:inline distT="0" distB="0" distL="0" distR="0" wp14:anchorId="2DB036FD" wp14:editId="5C3A5323">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C2578" w:rsidRDefault="00BC2578" w:rsidP="00E527EF">
      <w:pPr>
        <w:pStyle w:val="Caption"/>
      </w:pPr>
      <w:bookmarkStart w:id="423" w:name="_Toc312246627"/>
      <w:bookmarkStart w:id="424" w:name="_Ref31224684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w:t>
      </w:r>
      <w:r w:rsidRPr="00B22294">
        <w:t>Aufteilung Personenaufwand</w:t>
      </w:r>
      <w:bookmarkEnd w:id="423"/>
      <w:bookmarkEnd w:id="424"/>
    </w:p>
    <w:p w:rsidR="00BC2578" w:rsidRPr="006A25B2" w:rsidRDefault="00BC2578" w:rsidP="006A25B2">
      <w:r>
        <w:t>Im nachfolgenden Diagramm ist der Verlauf des Aufwands pro Person über alle Sprints ersichtlich.</w:t>
      </w:r>
    </w:p>
    <w:p w:rsidR="00BC2578" w:rsidRDefault="00BC2578" w:rsidP="00E527EF">
      <w:pPr>
        <w:keepNext/>
      </w:pPr>
      <w:r>
        <w:rPr>
          <w:noProof/>
          <w:lang w:eastAsia="de-CH"/>
        </w:rPr>
        <w:lastRenderedPageBreak/>
        <w:drawing>
          <wp:inline distT="0" distB="0" distL="0" distR="0" wp14:anchorId="069868FE" wp14:editId="20008A54">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BC2578" w:rsidRDefault="00BC2578" w:rsidP="00E527EF">
      <w:pPr>
        <w:pStyle w:val="Caption"/>
      </w:pPr>
      <w:bookmarkStart w:id="425" w:name="_Toc312246628"/>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w:t>
      </w:r>
      <w:r w:rsidRPr="00280B6C">
        <w:t>Personenaufwand pro Sprint</w:t>
      </w:r>
      <w:bookmarkEnd w:id="425"/>
    </w:p>
    <w:p w:rsidR="00BC2578" w:rsidRPr="0040368E" w:rsidRDefault="00BC2578" w:rsidP="0040368E">
      <w:pPr>
        <w:pStyle w:val="Heading2"/>
      </w:pPr>
      <w:bookmarkStart w:id="426" w:name="_Toc312246447"/>
      <w:r>
        <w:t>Tätigkeiten</w:t>
      </w:r>
      <w:bookmarkEnd w:id="426"/>
    </w:p>
    <w:p w:rsidR="00BC2578" w:rsidRDefault="00BC2578" w:rsidP="00322CD6">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E527EF">
      <w:pPr>
        <w:keepNext/>
      </w:pPr>
      <w:r>
        <w:rPr>
          <w:noProof/>
          <w:lang w:eastAsia="de-CH"/>
        </w:rPr>
        <w:drawing>
          <wp:inline distT="0" distB="0" distL="0" distR="0" wp14:anchorId="4FC778E1" wp14:editId="32752AB4">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E527EF">
      <w:pPr>
        <w:pStyle w:val="Caption"/>
      </w:pPr>
      <w:bookmarkStart w:id="427" w:name="_Toc312246629"/>
      <w:r>
        <w:t xml:space="preserve">Abbildung </w:t>
      </w:r>
      <w:r w:rsidR="00ED35E0">
        <w:fldChar w:fldCharType="begin"/>
      </w:r>
      <w:r w:rsidR="00ED35E0">
        <w:instrText xml:space="preserve"> SEQ Abbil</w:instrText>
      </w:r>
      <w:r w:rsidR="00ED35E0">
        <w:instrText xml:space="preserve">dung \* ARABIC </w:instrText>
      </w:r>
      <w:r w:rsidR="00ED35E0">
        <w:fldChar w:fldCharType="separate"/>
      </w:r>
      <w:r>
        <w:rPr>
          <w:noProof/>
        </w:rPr>
        <w:t>4</w:t>
      </w:r>
      <w:r w:rsidR="00ED35E0">
        <w:rPr>
          <w:noProof/>
        </w:rPr>
        <w:fldChar w:fldCharType="end"/>
      </w:r>
      <w:r>
        <w:t xml:space="preserve"> - </w:t>
      </w:r>
      <w:r w:rsidRPr="0095523E">
        <w:t>Aufwand in Stunden nach Tätigkeit</w:t>
      </w:r>
      <w:bookmarkEnd w:id="427"/>
    </w:p>
    <w:p w:rsidR="00BC2578" w:rsidRDefault="00BC2578" w:rsidP="00B85CB7">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85CB7">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85CB7">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E527EF">
      <w:pPr>
        <w:keepNext/>
      </w:pPr>
      <w:r>
        <w:rPr>
          <w:noProof/>
          <w:lang w:eastAsia="de-CH"/>
        </w:rPr>
        <w:drawing>
          <wp:inline distT="0" distB="0" distL="0" distR="0" wp14:anchorId="53F4027F" wp14:editId="5310AA70">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E527EF">
      <w:pPr>
        <w:pStyle w:val="Caption"/>
      </w:pPr>
      <w:bookmarkStart w:id="428" w:name="_Toc312246630"/>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w:t>
      </w:r>
      <w:r w:rsidRPr="00B213E1">
        <w:t>Aktivitäten nach Personen gruppiert</w:t>
      </w:r>
      <w:bookmarkEnd w:id="428"/>
    </w:p>
    <w:p w:rsidR="00BC2578" w:rsidRDefault="00BC2578" w:rsidP="00DA5B1F">
      <w:pPr>
        <w:pStyle w:val="Heading2"/>
      </w:pPr>
      <w:bookmarkStart w:id="429" w:name="_Toc312246448"/>
      <w:r>
        <w:t>Arbeitslisten</w:t>
      </w:r>
      <w:bookmarkEnd w:id="429"/>
    </w:p>
    <w:p w:rsidR="00BC2578" w:rsidRPr="00DA5B1F" w:rsidRDefault="00BC2578" w:rsidP="00DA5B1F">
      <w:r>
        <w:t>In diesem Abschnitt werden die Arbeitslisten pro Person mit dem zugehörigen Aufwand aufgelistet.</w:t>
      </w:r>
    </w:p>
    <w:p w:rsidR="00BC2578" w:rsidRDefault="00BC2578" w:rsidP="00DA5B1F">
      <w:pPr>
        <w:pStyle w:val="Heading3"/>
      </w:pPr>
      <w:bookmarkStart w:id="430" w:name="_Toc312246449"/>
      <w:r>
        <w:t>Lukas Elmer</w:t>
      </w:r>
      <w:bookmarkEnd w:id="430"/>
    </w:p>
    <w:tbl>
      <w:tblPr>
        <w:tblStyle w:val="MediumShading1-Accent1"/>
        <w:tblW w:w="0" w:type="auto"/>
        <w:tblLook w:val="0420" w:firstRow="1" w:lastRow="0" w:firstColumn="0" w:lastColumn="0" w:noHBand="0" w:noVBand="1"/>
      </w:tblPr>
      <w:tblGrid>
        <w:gridCol w:w="1200"/>
        <w:gridCol w:w="6502"/>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8</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3E584E">
            <w:r w:rsidRPr="003E584E">
              <w:t>10.75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3</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36.5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3E584E">
            <w:r w:rsidRPr="003E584E">
              <w:t>2</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33.25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3E584E">
            <w:r w:rsidRPr="003E584E">
              <w:t>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85A47">
            <w:r w:rsidRPr="003E584E">
              <w:t xml:space="preserve">Feature #576: Navigation </w:t>
            </w:r>
            <w:r>
              <w:t>„</w:t>
            </w:r>
            <w:r w:rsidRPr="003E584E">
              <w:t>Übersicht -&gt; Detail</w:t>
            </w:r>
            <w:r>
              <w: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85A47">
            <w:r w:rsidRPr="003E584E">
              <w:t xml:space="preserve">Feature #577: Navigation </w:t>
            </w:r>
            <w:r>
              <w:t>„</w:t>
            </w:r>
            <w:r w:rsidRPr="003E584E">
              <w:t>Detail -&gt; Übersicht</w:t>
            </w:r>
            <w:r>
              <w: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3E584E">
            <w:r w:rsidRPr="003E584E">
              <w:t>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3E584E">
            <w:r w:rsidRPr="003E584E">
              <w:t>7.25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3E584E">
            <w:r w:rsidRPr="003E584E">
              <w:t>0.25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3E584E">
            <w:r w:rsidRPr="003E584E">
              <w:t>9.5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3E584E">
            <w:r w:rsidRPr="003E584E">
              <w:t>8.5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0.25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3E584E">
            <w:r w:rsidRPr="003E584E">
              <w:t>19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3E584E">
            <w:r w:rsidRPr="003E584E">
              <w:t>17.25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47.75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3E584E">
            <w:r w:rsidRPr="003E584E">
              <w:t>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3E584E">
            <w:r w:rsidRPr="003E584E">
              <w:t>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3E584E">
            <w:r w:rsidRPr="003E584E">
              <w:t>0.5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6</w:t>
            </w:r>
          </w:p>
        </w:tc>
      </w:tr>
    </w:tbl>
    <w:p w:rsidR="00BC2578" w:rsidRPr="00DA5B1F" w:rsidRDefault="00BC2578" w:rsidP="004040B0">
      <w:pPr>
        <w:pStyle w:val="Caption"/>
      </w:pPr>
      <w:bookmarkStart w:id="431" w:name="_Toc312246641"/>
      <w:r>
        <w:t xml:space="preserve">Tabelle </w:t>
      </w:r>
      <w:r w:rsidR="00ED35E0">
        <w:fldChar w:fldCharType="begin"/>
      </w:r>
      <w:r w:rsidR="00ED35E0">
        <w:instrText xml:space="preserve"> SEQ Tabelle \* ARABIC </w:instrText>
      </w:r>
      <w:r w:rsidR="00ED35E0">
        <w:fldChar w:fldCharType="separate"/>
      </w:r>
      <w:r>
        <w:rPr>
          <w:noProof/>
        </w:rPr>
        <w:t>16</w:t>
      </w:r>
      <w:r w:rsidR="00ED35E0">
        <w:rPr>
          <w:noProof/>
        </w:rPr>
        <w:fldChar w:fldCharType="end"/>
      </w:r>
      <w:r>
        <w:t xml:space="preserve"> - Arbeitsliste Lukas Elmer</w:t>
      </w:r>
      <w:bookmarkEnd w:id="431"/>
    </w:p>
    <w:p w:rsidR="00BC2578" w:rsidRDefault="00BC2578" w:rsidP="00DA5B1F">
      <w:pPr>
        <w:pStyle w:val="Heading3"/>
      </w:pPr>
      <w:bookmarkStart w:id="432" w:name="_Toc312246450"/>
      <w:r>
        <w:t>Christina Heidt</w:t>
      </w:r>
      <w:bookmarkEnd w:id="432"/>
    </w:p>
    <w:tbl>
      <w:tblPr>
        <w:tblStyle w:val="MediumShading1-Accent1"/>
        <w:tblW w:w="0" w:type="auto"/>
        <w:tblLook w:val="0420" w:firstRow="1" w:lastRow="0" w:firstColumn="0" w:lastColumn="0" w:noHBand="0" w:noVBand="1"/>
      </w:tblPr>
      <w:tblGrid>
        <w:gridCol w:w="1200"/>
        <w:gridCol w:w="6497"/>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3E584E">
            <w:r w:rsidRPr="003E584E">
              <w:t>6.5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3</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33.75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3.75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7</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6</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3E584E">
            <w:r w:rsidRPr="003E584E">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0.75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3E584E">
            <w:r w:rsidRPr="003E584E">
              <w:t>7.75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#576: Navigation </w:t>
            </w:r>
            <w:r>
              <w:t>„</w:t>
            </w:r>
            <w:r w:rsidRPr="003E584E">
              <w:t>Übersicht -&gt; Detail</w:t>
            </w:r>
            <w:r>
              <w:t>“</w:t>
            </w:r>
          </w:p>
        </w:tc>
        <w:tc>
          <w:tcPr>
            <w:tcW w:w="1200" w:type="dxa"/>
            <w:noWrap/>
            <w:hideMark/>
          </w:tcPr>
          <w:p w:rsidR="00BC2578" w:rsidRPr="003E584E" w:rsidRDefault="00BC2578" w:rsidP="003E584E">
            <w:r w:rsidRPr="003E584E">
              <w:t>5.5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3E584E">
            <w:r w:rsidRPr="003E584E">
              <w:t>4.5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3E584E">
            <w:r w:rsidRPr="003E584E">
              <w:t>2</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3E584E">
            <w:r w:rsidRPr="003E584E">
              <w:t>8</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19.5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3E584E">
            <w:r w:rsidRPr="003E584E">
              <w:t>7</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3E584E">
            <w:r w:rsidRPr="003E584E">
              <w:t>10</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3E584E">
            <w:r w:rsidRPr="003E584E">
              <w:t>8</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3E584E">
            <w:r w:rsidRPr="003E584E">
              <w:t>3</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3E584E">
            <w:r w:rsidRPr="003E584E">
              <w:t>9</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5.25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3E584E">
            <w:r w:rsidRPr="003E584E">
              <w:t>1</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46</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4</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3E584E">
            <w:r w:rsidRPr="003E584E">
              <w:t>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3E584E">
            <w:r w:rsidRPr="003E584E">
              <w:t>11.5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4.5</w:t>
            </w:r>
          </w:p>
        </w:tc>
      </w:tr>
    </w:tbl>
    <w:p w:rsidR="00BC2578" w:rsidRPr="00DA5B1F" w:rsidRDefault="00BC2578" w:rsidP="004040B0">
      <w:pPr>
        <w:pStyle w:val="Caption"/>
      </w:pPr>
      <w:bookmarkStart w:id="433" w:name="_Toc312246642"/>
      <w:r>
        <w:t xml:space="preserve">Tabelle </w:t>
      </w:r>
      <w:r w:rsidR="00ED35E0">
        <w:fldChar w:fldCharType="begin"/>
      </w:r>
      <w:r w:rsidR="00ED35E0">
        <w:instrText xml:space="preserve"> SEQ Tabelle \* ARABIC </w:instrText>
      </w:r>
      <w:r w:rsidR="00ED35E0">
        <w:fldChar w:fldCharType="separate"/>
      </w:r>
      <w:r>
        <w:rPr>
          <w:noProof/>
        </w:rPr>
        <w:t>17</w:t>
      </w:r>
      <w:r w:rsidR="00ED35E0">
        <w:rPr>
          <w:noProof/>
        </w:rPr>
        <w:fldChar w:fldCharType="end"/>
      </w:r>
      <w:r w:rsidRPr="00C22876">
        <w:t xml:space="preserve"> - Arbeitsliste </w:t>
      </w:r>
      <w:r>
        <w:t>Christina Heidt</w:t>
      </w:r>
      <w:bookmarkEnd w:id="433"/>
    </w:p>
    <w:p w:rsidR="00BC2578" w:rsidRDefault="00BC2578" w:rsidP="00DA5B1F">
      <w:pPr>
        <w:pStyle w:val="Heading3"/>
      </w:pPr>
      <w:bookmarkStart w:id="434" w:name="_Toc312246451"/>
      <w:r>
        <w:t>Delia Treichler</w:t>
      </w:r>
      <w:bookmarkEnd w:id="434"/>
    </w:p>
    <w:tbl>
      <w:tblPr>
        <w:tblStyle w:val="MediumShading1-Accent1"/>
        <w:tblW w:w="0" w:type="auto"/>
        <w:tblLook w:val="0420" w:firstRow="1" w:lastRow="0" w:firstColumn="0" w:lastColumn="0" w:noHBand="0" w:noVBand="1"/>
      </w:tblPr>
      <w:tblGrid>
        <w:gridCol w:w="1200"/>
        <w:gridCol w:w="6497"/>
        <w:gridCol w:w="1200"/>
      </w:tblGrid>
      <w:tr w:rsidR="00BC2578" w:rsidRPr="003E584E" w:rsidTr="0068534B">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bookmarkStart w:id="435" w:name="_GoBack"/>
            <w:bookmarkEnd w:id="435"/>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3E584E">
            <w:pPr>
              <w:jc w:val="both"/>
              <w:rPr>
                <w:b/>
              </w:rPr>
            </w:pPr>
            <w:r w:rsidRPr="0068534B">
              <w:rPr>
                <w:b/>
              </w:rPr>
              <w:t>SP0</w:t>
            </w:r>
          </w:p>
        </w:tc>
        <w:tc>
          <w:tcPr>
            <w:tcW w:w="6497" w:type="dxa"/>
            <w:noWrap/>
            <w:hideMark/>
          </w:tcPr>
          <w:p w:rsidR="00BC2578" w:rsidRPr="0068534B" w:rsidRDefault="00BC2578" w:rsidP="003E584E">
            <w:pPr>
              <w:jc w:val="both"/>
              <w:rPr>
                <w:b/>
              </w:rPr>
            </w:pPr>
          </w:p>
        </w:tc>
        <w:tc>
          <w:tcPr>
            <w:tcW w:w="1200" w:type="dxa"/>
            <w:noWrap/>
            <w:hideMark/>
          </w:tcPr>
          <w:p w:rsidR="00BC2578" w:rsidRPr="0068534B" w:rsidRDefault="00BC2578" w:rsidP="003E584E">
            <w:pPr>
              <w:jc w:val="both"/>
              <w:rPr>
                <w:b/>
              </w:rPr>
            </w:pPr>
            <w:r w:rsidRPr="0068534B">
              <w:rPr>
                <w:b/>
              </w:rPr>
              <w:t>5.5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3E584E">
            <w:r w:rsidRPr="003E584E">
              <w:t>2.5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40</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3E584E">
            <w:r w:rsidRPr="003E584E">
              <w:t>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3E584E">
            <w:r w:rsidRPr="003E584E">
              <w:t>6.5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3E584E">
            <w:r w:rsidRPr="003E584E">
              <w:t>4</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3E584E">
            <w:r w:rsidRPr="003E584E">
              <w:t>2.25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3E584E">
            <w:r w:rsidRPr="003E584E">
              <w:t>4</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3E584E">
            <w:r w:rsidRPr="003E584E">
              <w:t>8</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3E584E">
            <w:r w:rsidRPr="003E584E">
              <w:t>9</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3E584E">
            <w:r w:rsidRPr="003E584E">
              <w:t>1</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3E584E">
            <w:r w:rsidRPr="003E584E">
              <w:t>3.5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3E584E">
            <w:r w:rsidRPr="003E584E">
              <w:t>0.25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3E584E">
            <w:r w:rsidRPr="003E584E">
              <w:t>3.25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3E584E">
            <w:r w:rsidRPr="003E584E">
              <w:t>10.5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#577: Navigation </w:t>
            </w:r>
            <w:r>
              <w:t>„</w:t>
            </w:r>
            <w:r w:rsidRPr="003E584E">
              <w:t>Detail -&gt; Übersicht</w:t>
            </w:r>
            <w:r>
              <w:t>“</w:t>
            </w:r>
          </w:p>
        </w:tc>
        <w:tc>
          <w:tcPr>
            <w:tcW w:w="1200" w:type="dxa"/>
            <w:noWrap/>
            <w:hideMark/>
          </w:tcPr>
          <w:p w:rsidR="00BC2578" w:rsidRPr="003E584E" w:rsidRDefault="00BC2578" w:rsidP="003E584E">
            <w:r w:rsidRPr="003E584E">
              <w:t>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3E584E">
            <w:r w:rsidRPr="003E584E">
              <w:t>5.75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3E584E">
            <w:r w:rsidRPr="003E584E">
              <w:t>0.5</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38.25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3E584E">
            <w:r w:rsidRPr="003E584E">
              <w:t>1.25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3E584E">
            <w:r w:rsidRPr="003E584E">
              <w:t>1.25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3E584E">
            <w:r w:rsidRPr="003E584E">
              <w:t>7</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3E584E">
            <w:r w:rsidRPr="003E584E">
              <w:t>9</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3E584E">
            <w:r w:rsidRPr="003E584E">
              <w:t>3.75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3E584E">
            <w:r w:rsidRPr="003E584E">
              <w:t>0.5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3E584E">
            <w:r w:rsidRPr="003E584E">
              <w:t>3.5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3E584E">
            <w:r w:rsidRPr="003E584E">
              <w:t>1.75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3E584E">
            <w:r w:rsidRPr="003E584E">
              <w:t>2</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85A47">
            <w:r w:rsidRPr="003E584E">
              <w:t xml:space="preserve">Feature #603: Animierte Navigation </w:t>
            </w:r>
            <w:r>
              <w:t>„</w:t>
            </w:r>
            <w:r w:rsidRPr="003E584E">
              <w:t>Detail -&gt; Übersicht</w:t>
            </w:r>
            <w:r>
              <w:t>“</w:t>
            </w:r>
          </w:p>
        </w:tc>
        <w:tc>
          <w:tcPr>
            <w:tcW w:w="1200" w:type="dxa"/>
            <w:noWrap/>
            <w:hideMark/>
          </w:tcPr>
          <w:p w:rsidR="00BC2578" w:rsidRPr="003E584E" w:rsidRDefault="00BC2578" w:rsidP="003E584E">
            <w:r w:rsidRPr="003E584E">
              <w:t>6.25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3E584E">
            <w:r w:rsidRPr="003E584E">
              <w:t>10</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3E584E">
            <w:r w:rsidRPr="003E584E">
              <w:t>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3E584E">
            <w:r w:rsidRPr="003E584E">
              <w:t>0.5</w:t>
            </w:r>
          </w:p>
        </w:tc>
      </w:tr>
      <w:tr w:rsidR="00BC2578" w:rsidRPr="0068534B"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44.75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3E584E">
            <w:r w:rsidRPr="003E584E">
              <w:t>2.25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3E584E">
            <w:r w:rsidRPr="003E584E">
              <w:t>1.75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3E584E">
            <w:r w:rsidRPr="003E584E">
              <w:t>0.75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3E584E">
            <w:r w:rsidRPr="003E584E">
              <w:t>2</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3E584E">
            <w:r w:rsidRPr="003E584E">
              <w:t>0.25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3E584E">
            <w:r w:rsidRPr="003E584E">
              <w:t>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3E584E">
            <w:r w:rsidRPr="003E584E">
              <w:t>4.25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3E584E">
            <w:r w:rsidRPr="003E584E">
              <w:t>6</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3E584E">
            <w:r w:rsidRPr="003E584E">
              <w:t>1.5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3E584E">
            <w:r w:rsidRPr="003E584E">
              <w:t>9.75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3E584E">
            <w:r w:rsidRPr="003E584E">
              <w:t>1</w:t>
            </w:r>
          </w:p>
        </w:tc>
      </w:tr>
      <w:tr w:rsidR="00BC2578" w:rsidRPr="0068534B"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3E584E">
            <w:pPr>
              <w:rPr>
                <w:b/>
              </w:rPr>
            </w:pPr>
            <w:r w:rsidRPr="0068534B">
              <w:rPr>
                <w:b/>
              </w:rPr>
              <w:t>36.25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3E584E">
            <w:r w:rsidRPr="003E584E">
              <w:t>1.75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3E584E">
            <w:r w:rsidRPr="003E584E">
              <w:t>3.5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3E584E">
            <w:r w:rsidRPr="003E584E">
              <w:t>3</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3E584E">
            <w:r w:rsidRPr="003E584E">
              <w:t>0.5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3E584E">
            <w:r w:rsidRPr="003E584E">
              <w:t>2.5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3E584E">
            <w:r w:rsidRPr="003E584E">
              <w:t>6</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3E584E">
            <w:r w:rsidRPr="003E584E">
              <w:t>3</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3E584E">
            <w:r w:rsidRPr="003E584E">
              <w:t>4.5</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3E584E">
            <w:r w:rsidRPr="003E584E">
              <w:t>1</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3E584E">
            <w:r w:rsidRPr="003E584E">
              <w:t>1</w:t>
            </w:r>
          </w:p>
        </w:tc>
      </w:tr>
      <w:tr w:rsidR="00BC2578" w:rsidRPr="003E584E" w:rsidTr="0068534B">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3E584E">
            <w:r w:rsidRPr="003E584E">
              <w:t>1.5</w:t>
            </w:r>
          </w:p>
        </w:tc>
      </w:tr>
      <w:tr w:rsidR="00BC2578" w:rsidRPr="003E584E" w:rsidTr="0068534B">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4040B0">
            <w:pPr>
              <w:keepNext/>
            </w:pPr>
            <w:r w:rsidRPr="003E584E">
              <w:t>6</w:t>
            </w:r>
          </w:p>
        </w:tc>
      </w:tr>
    </w:tbl>
    <w:p w:rsidR="00BC2578" w:rsidRPr="00DA5B1F" w:rsidRDefault="00BC2578" w:rsidP="004040B0">
      <w:pPr>
        <w:pStyle w:val="Caption"/>
      </w:pPr>
      <w:bookmarkStart w:id="436" w:name="_Toc312246643"/>
      <w:r>
        <w:t xml:space="preserve">Tabelle </w:t>
      </w:r>
      <w:r w:rsidR="00ED35E0">
        <w:fldChar w:fldCharType="begin"/>
      </w:r>
      <w:r w:rsidR="00ED35E0">
        <w:instrText xml:space="preserve"> SEQ Tabelle \* ARABIC </w:instrText>
      </w:r>
      <w:r w:rsidR="00ED35E0">
        <w:fldChar w:fldCharType="separate"/>
      </w:r>
      <w:r>
        <w:rPr>
          <w:noProof/>
        </w:rPr>
        <w:t>18</w:t>
      </w:r>
      <w:r w:rsidR="00ED35E0">
        <w:rPr>
          <w:noProof/>
        </w:rPr>
        <w:fldChar w:fldCharType="end"/>
      </w:r>
      <w:r w:rsidRPr="00475E16">
        <w:t xml:space="preserve"> - Arbeitsliste </w:t>
      </w:r>
      <w:r>
        <w:t>Delia Treichler</w:t>
      </w:r>
      <w:bookmarkEnd w:id="436"/>
    </w:p>
    <w:p w:rsidR="002468E7" w:rsidRPr="006156A4" w:rsidRDefault="002468E7" w:rsidP="002468E7">
      <w:pPr>
        <w:spacing w:after="200" w:line="276" w:lineRule="auto"/>
      </w:pPr>
    </w:p>
    <w:sectPr w:rsidR="002468E7" w:rsidRPr="006156A4" w:rsidSect="008E328B">
      <w:headerReference w:type="default" r:id="rId132"/>
      <w:footerReference w:type="default" r:id="rId13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5E0" w:rsidRDefault="00ED35E0" w:rsidP="008F2373">
      <w:pPr>
        <w:spacing w:after="0"/>
      </w:pPr>
      <w:r>
        <w:separator/>
      </w:r>
    </w:p>
  </w:endnote>
  <w:endnote w:type="continuationSeparator" w:id="0">
    <w:p w:rsidR="00ED35E0" w:rsidRDefault="00ED35E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926" w:rsidRDefault="00722926">
    <w:pPr>
      <w:pStyle w:val="Footer"/>
    </w:pPr>
    <w:r>
      <w:t>Project Flip 2.0 - Bericht</w:t>
    </w:r>
    <w:r w:rsidRPr="005E2896">
      <w:tab/>
    </w:r>
    <w:r>
      <w:fldChar w:fldCharType="begin"/>
    </w:r>
    <w:r>
      <w:instrText xml:space="preserve"> DATE  \@ "d. MMMM yyyy"  \* MERGEFORMAT </w:instrText>
    </w:r>
    <w:r>
      <w:fldChar w:fldCharType="separate"/>
    </w:r>
    <w:r w:rsidR="0052518B">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AB533A" w:rsidRPr="00AB533A">
      <w:rPr>
        <w:b/>
        <w:noProof/>
        <w:lang w:val="de-DE"/>
      </w:rPr>
      <w:t>161</w:t>
    </w:r>
    <w:r>
      <w:rPr>
        <w:b/>
      </w:rPr>
      <w:fldChar w:fldCharType="end"/>
    </w:r>
    <w:r>
      <w:rPr>
        <w:lang w:val="de-DE"/>
      </w:rPr>
      <w:t xml:space="preserve"> von </w:t>
    </w:r>
    <w:r w:rsidR="00ED35E0">
      <w:fldChar w:fldCharType="begin"/>
    </w:r>
    <w:r w:rsidR="00ED35E0">
      <w:instrText>NUMPAGES  \* Arabic  \* MERGEFORMAT</w:instrText>
    </w:r>
    <w:r w:rsidR="00ED35E0">
      <w:fldChar w:fldCharType="separate"/>
    </w:r>
    <w:r w:rsidR="00AB533A" w:rsidRPr="00AB533A">
      <w:rPr>
        <w:b/>
        <w:noProof/>
        <w:lang w:val="de-DE"/>
      </w:rPr>
      <w:t>164</w:t>
    </w:r>
    <w:r w:rsidR="00ED35E0">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5E0" w:rsidRDefault="00ED35E0" w:rsidP="008F2373">
      <w:pPr>
        <w:spacing w:after="0"/>
      </w:pPr>
      <w:r>
        <w:separator/>
      </w:r>
    </w:p>
  </w:footnote>
  <w:footnote w:type="continuationSeparator" w:id="0">
    <w:p w:rsidR="00ED35E0" w:rsidRDefault="00ED35E0" w:rsidP="008F2373">
      <w:pPr>
        <w:spacing w:after="0"/>
      </w:pPr>
      <w:r>
        <w:continuationSeparator/>
      </w:r>
    </w:p>
  </w:footnote>
  <w:footnote w:id="1">
    <w:p w:rsidR="00722926" w:rsidRPr="00CD0BE2" w:rsidRDefault="00722926"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722926" w:rsidRPr="001469C2" w:rsidRDefault="00722926">
      <w:pPr>
        <w:pStyle w:val="FootnoteText"/>
        <w:rPr>
          <w:lang w:val="fr-CH"/>
        </w:rPr>
      </w:pPr>
      <w:r>
        <w:rPr>
          <w:rStyle w:val="FootnoteReference"/>
        </w:rPr>
        <w:footnoteRef/>
      </w:r>
      <w:r w:rsidRPr="001469C2">
        <w:rPr>
          <w:lang w:val="fr-CH"/>
        </w:rPr>
        <w:t xml:space="preserve"> Quelle: http://www.vischeck.com/</w:t>
      </w:r>
    </w:p>
  </w:footnote>
  <w:footnote w:id="3">
    <w:p w:rsidR="00722926" w:rsidRPr="00C84ABA" w:rsidRDefault="00722926"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926" w:rsidRDefault="00722926">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917AE"/>
    <w:rsid w:val="00097AB6"/>
    <w:rsid w:val="000A2C34"/>
    <w:rsid w:val="000B1504"/>
    <w:rsid w:val="000B658F"/>
    <w:rsid w:val="000C119B"/>
    <w:rsid w:val="000C3954"/>
    <w:rsid w:val="000E71F7"/>
    <w:rsid w:val="001609C2"/>
    <w:rsid w:val="001949BB"/>
    <w:rsid w:val="001D17F5"/>
    <w:rsid w:val="001F1125"/>
    <w:rsid w:val="001F2A8C"/>
    <w:rsid w:val="001F61F8"/>
    <w:rsid w:val="00214E38"/>
    <w:rsid w:val="00223137"/>
    <w:rsid w:val="00225791"/>
    <w:rsid w:val="002468E7"/>
    <w:rsid w:val="0026560F"/>
    <w:rsid w:val="00270F69"/>
    <w:rsid w:val="002840DC"/>
    <w:rsid w:val="002A5491"/>
    <w:rsid w:val="002B6D39"/>
    <w:rsid w:val="002E16A4"/>
    <w:rsid w:val="002E65A6"/>
    <w:rsid w:val="002F28DD"/>
    <w:rsid w:val="00326F73"/>
    <w:rsid w:val="00353578"/>
    <w:rsid w:val="003A0ADD"/>
    <w:rsid w:val="003A5C55"/>
    <w:rsid w:val="003C3BB7"/>
    <w:rsid w:val="003E40FB"/>
    <w:rsid w:val="00445B52"/>
    <w:rsid w:val="00496465"/>
    <w:rsid w:val="004C2BD7"/>
    <w:rsid w:val="0052518B"/>
    <w:rsid w:val="005532E5"/>
    <w:rsid w:val="00560405"/>
    <w:rsid w:val="005B081C"/>
    <w:rsid w:val="005B59B1"/>
    <w:rsid w:val="005E1D61"/>
    <w:rsid w:val="005E2896"/>
    <w:rsid w:val="005E3310"/>
    <w:rsid w:val="005E6C04"/>
    <w:rsid w:val="006156A4"/>
    <w:rsid w:val="0063036E"/>
    <w:rsid w:val="00651384"/>
    <w:rsid w:val="00670CB4"/>
    <w:rsid w:val="0068440F"/>
    <w:rsid w:val="00687113"/>
    <w:rsid w:val="006939B6"/>
    <w:rsid w:val="00695F14"/>
    <w:rsid w:val="006C6507"/>
    <w:rsid w:val="006F0882"/>
    <w:rsid w:val="006F2255"/>
    <w:rsid w:val="00722926"/>
    <w:rsid w:val="0075029B"/>
    <w:rsid w:val="007537D1"/>
    <w:rsid w:val="00782FED"/>
    <w:rsid w:val="007A158A"/>
    <w:rsid w:val="007B442E"/>
    <w:rsid w:val="007D405F"/>
    <w:rsid w:val="00870C31"/>
    <w:rsid w:val="008722E3"/>
    <w:rsid w:val="00887085"/>
    <w:rsid w:val="008A4E18"/>
    <w:rsid w:val="008C54BF"/>
    <w:rsid w:val="008E328B"/>
    <w:rsid w:val="008F2373"/>
    <w:rsid w:val="009030F0"/>
    <w:rsid w:val="0093275F"/>
    <w:rsid w:val="00952B86"/>
    <w:rsid w:val="00954D75"/>
    <w:rsid w:val="00976450"/>
    <w:rsid w:val="009962A5"/>
    <w:rsid w:val="009A2361"/>
    <w:rsid w:val="00A06B4F"/>
    <w:rsid w:val="00A53880"/>
    <w:rsid w:val="00A539BF"/>
    <w:rsid w:val="00A611DF"/>
    <w:rsid w:val="00AA2978"/>
    <w:rsid w:val="00AB51D5"/>
    <w:rsid w:val="00AB533A"/>
    <w:rsid w:val="00AC40CC"/>
    <w:rsid w:val="00AE119D"/>
    <w:rsid w:val="00AF4AE0"/>
    <w:rsid w:val="00AF4E74"/>
    <w:rsid w:val="00AF7DD4"/>
    <w:rsid w:val="00B038C9"/>
    <w:rsid w:val="00B10239"/>
    <w:rsid w:val="00B1324E"/>
    <w:rsid w:val="00B6206C"/>
    <w:rsid w:val="00B712B5"/>
    <w:rsid w:val="00B8220C"/>
    <w:rsid w:val="00BB1425"/>
    <w:rsid w:val="00BC041B"/>
    <w:rsid w:val="00BC2578"/>
    <w:rsid w:val="00BE6DFC"/>
    <w:rsid w:val="00BF1750"/>
    <w:rsid w:val="00C14F5B"/>
    <w:rsid w:val="00C2220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41DBA"/>
    <w:rsid w:val="00D44BBA"/>
    <w:rsid w:val="00D47D66"/>
    <w:rsid w:val="00DA1A05"/>
    <w:rsid w:val="00DA2AC2"/>
    <w:rsid w:val="00E05E17"/>
    <w:rsid w:val="00E13BEF"/>
    <w:rsid w:val="00E22264"/>
    <w:rsid w:val="00E330DE"/>
    <w:rsid w:val="00E711E0"/>
    <w:rsid w:val="00E860CF"/>
    <w:rsid w:val="00E87169"/>
    <w:rsid w:val="00EA10FA"/>
    <w:rsid w:val="00ED35E0"/>
    <w:rsid w:val="00EE2AB1"/>
    <w:rsid w:val="00F21003"/>
    <w:rsid w:val="00F23ED3"/>
    <w:rsid w:val="00F37EE6"/>
    <w:rsid w:val="00F42E13"/>
    <w:rsid w:val="00F559D6"/>
    <w:rsid w:val="00F615AF"/>
    <w:rsid w:val="00F9181E"/>
    <w:rsid w:val="00F91ADE"/>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depend.com/" TargetMode="External"/><Relationship Id="rId117" Type="http://schemas.openxmlformats.org/officeDocument/2006/relationships/image" Target="media/image81.png"/><Relationship Id="rId21" Type="http://schemas.openxmlformats.org/officeDocument/2006/relationships/image" Target="media/image13.jpe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5.jpeg"/><Relationship Id="rId112" Type="http://schemas.openxmlformats.org/officeDocument/2006/relationships/chart" Target="charts/chart4.xml"/><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diagramColors" Target="diagrams/colors2.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diagramLayout" Target="diagrams/layout1.xml"/><Relationship Id="rId53" Type="http://schemas.openxmlformats.org/officeDocument/2006/relationships/image" Target="media/image30.jpe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87.png"/><Relationship Id="rId128" Type="http://schemas.openxmlformats.org/officeDocument/2006/relationships/chart" Target="charts/chart8.xml"/><Relationship Id="rId5" Type="http://schemas.openxmlformats.org/officeDocument/2006/relationships/settings" Target="settings.xml"/><Relationship Id="rId90" Type="http://schemas.openxmlformats.org/officeDocument/2006/relationships/image" Target="media/image66.jpeg"/><Relationship Id="rId95" Type="http://schemas.openxmlformats.org/officeDocument/2006/relationships/image" Target="media/image71.png"/><Relationship Id="rId14" Type="http://schemas.openxmlformats.org/officeDocument/2006/relationships/image" Target="media/image6.jpeg"/><Relationship Id="rId22" Type="http://schemas.openxmlformats.org/officeDocument/2006/relationships/hyperlink" Target="http://tortoisesvn.net/" TargetMode="External"/><Relationship Id="rId27" Type="http://schemas.openxmlformats.org/officeDocument/2006/relationships/hyperlink" Target="http://www.microsoft.com/expression/products/blend_overview.aspx" TargetMode="External"/><Relationship Id="rId30" Type="http://schemas.openxmlformats.org/officeDocument/2006/relationships/hyperlink" Target="http://office.microsoft.com/de-ch/" TargetMode="External"/><Relationship Id="rId35" Type="http://schemas.openxmlformats.org/officeDocument/2006/relationships/image" Target="media/image17.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diagramLayout" Target="diagrams/layout2.xml"/><Relationship Id="rId113" Type="http://schemas.openxmlformats.org/officeDocument/2006/relationships/chart" Target="charts/chart5.xml"/><Relationship Id="rId118" Type="http://schemas.openxmlformats.org/officeDocument/2006/relationships/image" Target="media/image82.png"/><Relationship Id="rId126" Type="http://schemas.openxmlformats.org/officeDocument/2006/relationships/image" Target="media/image90.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ubmain.com/download/ghostdoc/" TargetMode="External"/><Relationship Id="rId33" Type="http://schemas.openxmlformats.org/officeDocument/2006/relationships/image" Target="media/image15.png"/><Relationship Id="rId38" Type="http://schemas.openxmlformats.org/officeDocument/2006/relationships/diagramQuickStyle" Target="diagrams/quickStyle1.xml"/><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microsoft.com/office/2007/relationships/diagramDrawing" Target="diagrams/drawing2.xml"/><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chart" Target="charts/chart9.xml"/><Relationship Id="rId20" Type="http://schemas.openxmlformats.org/officeDocument/2006/relationships/image" Target="media/image12.jpeg"/><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chart" Target="charts/chart3.xm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blogs.msdn.com/b/surface/archive/2011/07/12/links-to-sdk-and-resources.aspx" TargetMode="External"/><Relationship Id="rId28" Type="http://schemas.openxmlformats.org/officeDocument/2006/relationships/hyperlink" Target="http://www.wpftutorial.net/Inspector.html" TargetMode="External"/><Relationship Id="rId36" Type="http://schemas.openxmlformats.org/officeDocument/2006/relationships/diagramData" Target="diagrams/data1.xml"/><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diagramQuickStyle" Target="diagrams/quickStyle2.xml"/><Relationship Id="rId114" Type="http://schemas.openxmlformats.org/officeDocument/2006/relationships/chart" Target="charts/chart6.xml"/><Relationship Id="rId119" Type="http://schemas.openxmlformats.org/officeDocument/2006/relationships/image" Target="media/image83.png"/><Relationship Id="rId127" Type="http://schemas.openxmlformats.org/officeDocument/2006/relationships/chart" Target="charts/chart7.xml"/><Relationship Id="rId10" Type="http://schemas.openxmlformats.org/officeDocument/2006/relationships/image" Target="media/image2.png"/><Relationship Id="rId31" Type="http://schemas.openxmlformats.org/officeDocument/2006/relationships/hyperlink" Target="http://redmine.org"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tmp"/><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msdn.microsoft.com/en-us/magazine/dd419663.aspx"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6.png"/><Relationship Id="rId130" Type="http://schemas.openxmlformats.org/officeDocument/2006/relationships/chart" Target="charts/chart10.xm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Colors" Target="diagrams/colors1.xml"/><Relationship Id="rId109" Type="http://schemas.openxmlformats.org/officeDocument/2006/relationships/chart" Target="charts/chart1.xml"/><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emf"/><Relationship Id="rId97" Type="http://schemas.openxmlformats.org/officeDocument/2006/relationships/image" Target="media/image73.png"/><Relationship Id="rId104" Type="http://schemas.openxmlformats.org/officeDocument/2006/relationships/diagramData" Target="diagrams/data2.xml"/><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www.adobe.com/de/products/photoshop.html" TargetMode="External"/><Relationship Id="rId24" Type="http://schemas.openxmlformats.org/officeDocument/2006/relationships/hyperlink" Target="http://www.jetbrains.com" TargetMode="External"/><Relationship Id="rId40" Type="http://schemas.microsoft.com/office/2007/relationships/diagramDrawing" Target="diagrams/drawing1.xm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chart" Target="charts/chart2.xml"/><Relationship Id="rId115" Type="http://schemas.openxmlformats.org/officeDocument/2006/relationships/hyperlink" Target="https://flip_svn.elmermx.ch" TargetMode="External"/><Relationship Id="rId131" Type="http://schemas.openxmlformats.org/officeDocument/2006/relationships/chart" Target="charts/chart1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77463808"/>
        <c:axId val="277465344"/>
      </c:barChart>
      <c:catAx>
        <c:axId val="277463808"/>
        <c:scaling>
          <c:orientation val="minMax"/>
        </c:scaling>
        <c:delete val="0"/>
        <c:axPos val="b"/>
        <c:majorTickMark val="out"/>
        <c:minorTickMark val="none"/>
        <c:tickLblPos val="nextTo"/>
        <c:crossAx val="277465344"/>
        <c:crosses val="autoZero"/>
        <c:auto val="1"/>
        <c:lblAlgn val="ctr"/>
        <c:lblOffset val="100"/>
        <c:noMultiLvlLbl val="0"/>
      </c:catAx>
      <c:valAx>
        <c:axId val="277465344"/>
        <c:scaling>
          <c:orientation val="minMax"/>
          <c:max val="1"/>
        </c:scaling>
        <c:delete val="0"/>
        <c:axPos val="l"/>
        <c:majorGridlines/>
        <c:numFmt formatCode="0%" sourceLinked="0"/>
        <c:majorTickMark val="out"/>
        <c:minorTickMark val="none"/>
        <c:tickLblPos val="nextTo"/>
        <c:crossAx val="27746380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82977792"/>
        <c:axId val="282979328"/>
      </c:barChart>
      <c:catAx>
        <c:axId val="282977792"/>
        <c:scaling>
          <c:orientation val="minMax"/>
        </c:scaling>
        <c:delete val="0"/>
        <c:axPos val="b"/>
        <c:majorTickMark val="out"/>
        <c:minorTickMark val="none"/>
        <c:tickLblPos val="nextTo"/>
        <c:crossAx val="282979328"/>
        <c:crosses val="autoZero"/>
        <c:auto val="1"/>
        <c:lblAlgn val="ctr"/>
        <c:lblOffset val="100"/>
        <c:noMultiLvlLbl val="0"/>
      </c:catAx>
      <c:valAx>
        <c:axId val="282979328"/>
        <c:scaling>
          <c:orientation val="minMax"/>
        </c:scaling>
        <c:delete val="0"/>
        <c:axPos val="l"/>
        <c:majorGridlines/>
        <c:numFmt formatCode="General" sourceLinked="1"/>
        <c:majorTickMark val="out"/>
        <c:minorTickMark val="none"/>
        <c:tickLblPos val="nextTo"/>
        <c:crossAx val="2829777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77549824"/>
        <c:axId val="277551360"/>
      </c:barChart>
      <c:catAx>
        <c:axId val="277549824"/>
        <c:scaling>
          <c:orientation val="minMax"/>
        </c:scaling>
        <c:delete val="0"/>
        <c:axPos val="b"/>
        <c:majorTickMark val="out"/>
        <c:minorTickMark val="none"/>
        <c:tickLblPos val="nextTo"/>
        <c:crossAx val="277551360"/>
        <c:crosses val="autoZero"/>
        <c:auto val="1"/>
        <c:lblAlgn val="ctr"/>
        <c:lblOffset val="100"/>
        <c:noMultiLvlLbl val="0"/>
      </c:catAx>
      <c:valAx>
        <c:axId val="277551360"/>
        <c:scaling>
          <c:orientation val="minMax"/>
          <c:max val="1"/>
        </c:scaling>
        <c:delete val="0"/>
        <c:axPos val="l"/>
        <c:majorGridlines/>
        <c:numFmt formatCode="0%" sourceLinked="0"/>
        <c:majorTickMark val="out"/>
        <c:minorTickMark val="none"/>
        <c:tickLblPos val="nextTo"/>
        <c:crossAx val="27754982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78011904"/>
        <c:axId val="278013440"/>
      </c:barChart>
      <c:catAx>
        <c:axId val="278011904"/>
        <c:scaling>
          <c:orientation val="minMax"/>
        </c:scaling>
        <c:delete val="0"/>
        <c:axPos val="b"/>
        <c:majorTickMark val="out"/>
        <c:minorTickMark val="none"/>
        <c:tickLblPos val="nextTo"/>
        <c:crossAx val="278013440"/>
        <c:crosses val="autoZero"/>
        <c:auto val="1"/>
        <c:lblAlgn val="ctr"/>
        <c:lblOffset val="100"/>
        <c:noMultiLvlLbl val="0"/>
      </c:catAx>
      <c:valAx>
        <c:axId val="278013440"/>
        <c:scaling>
          <c:orientation val="minMax"/>
          <c:max val="1"/>
        </c:scaling>
        <c:delete val="0"/>
        <c:axPos val="l"/>
        <c:majorGridlines/>
        <c:numFmt formatCode="0%" sourceLinked="0"/>
        <c:majorTickMark val="out"/>
        <c:minorTickMark val="none"/>
        <c:tickLblPos val="nextTo"/>
        <c:crossAx val="27801190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78027264"/>
        <c:axId val="278045440"/>
      </c:barChart>
      <c:catAx>
        <c:axId val="278027264"/>
        <c:scaling>
          <c:orientation val="minMax"/>
        </c:scaling>
        <c:delete val="0"/>
        <c:axPos val="b"/>
        <c:majorTickMark val="out"/>
        <c:minorTickMark val="none"/>
        <c:tickLblPos val="nextTo"/>
        <c:crossAx val="278045440"/>
        <c:crosses val="autoZero"/>
        <c:auto val="1"/>
        <c:lblAlgn val="ctr"/>
        <c:lblOffset val="100"/>
        <c:noMultiLvlLbl val="0"/>
      </c:catAx>
      <c:valAx>
        <c:axId val="278045440"/>
        <c:scaling>
          <c:orientation val="minMax"/>
          <c:max val="1"/>
        </c:scaling>
        <c:delete val="0"/>
        <c:axPos val="l"/>
        <c:majorGridlines/>
        <c:numFmt formatCode="0%" sourceLinked="0"/>
        <c:majorTickMark val="out"/>
        <c:minorTickMark val="none"/>
        <c:tickLblPos val="nextTo"/>
        <c:crossAx val="27802726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0885504"/>
        <c:axId val="280952832"/>
      </c:barChart>
      <c:catAx>
        <c:axId val="280885504"/>
        <c:scaling>
          <c:orientation val="minMax"/>
        </c:scaling>
        <c:delete val="0"/>
        <c:axPos val="b"/>
        <c:majorTickMark val="out"/>
        <c:minorTickMark val="none"/>
        <c:tickLblPos val="nextTo"/>
        <c:crossAx val="280952832"/>
        <c:crosses val="autoZero"/>
        <c:auto val="1"/>
        <c:lblAlgn val="ctr"/>
        <c:lblOffset val="100"/>
        <c:noMultiLvlLbl val="0"/>
      </c:catAx>
      <c:valAx>
        <c:axId val="280952832"/>
        <c:scaling>
          <c:orientation val="minMax"/>
          <c:max val="1"/>
        </c:scaling>
        <c:delete val="0"/>
        <c:axPos val="l"/>
        <c:majorGridlines/>
        <c:numFmt formatCode="0%" sourceLinked="0"/>
        <c:majorTickMark val="out"/>
        <c:minorTickMark val="none"/>
        <c:tickLblPos val="nextTo"/>
        <c:crossAx val="28088550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1000192"/>
        <c:axId val="281006080"/>
      </c:barChart>
      <c:catAx>
        <c:axId val="281000192"/>
        <c:scaling>
          <c:orientation val="minMax"/>
        </c:scaling>
        <c:delete val="0"/>
        <c:axPos val="b"/>
        <c:majorTickMark val="out"/>
        <c:minorTickMark val="none"/>
        <c:tickLblPos val="nextTo"/>
        <c:crossAx val="281006080"/>
        <c:crosses val="autoZero"/>
        <c:auto val="1"/>
        <c:lblAlgn val="ctr"/>
        <c:lblOffset val="100"/>
        <c:noMultiLvlLbl val="0"/>
      </c:catAx>
      <c:valAx>
        <c:axId val="281006080"/>
        <c:scaling>
          <c:orientation val="minMax"/>
          <c:max val="1"/>
        </c:scaling>
        <c:delete val="0"/>
        <c:axPos val="l"/>
        <c:majorGridlines/>
        <c:numFmt formatCode="0%" sourceLinked="0"/>
        <c:majorTickMark val="out"/>
        <c:minorTickMark val="none"/>
        <c:tickLblPos val="nextTo"/>
        <c:crossAx val="28100019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81098496"/>
        <c:axId val="281100288"/>
      </c:lineChart>
      <c:catAx>
        <c:axId val="281098496"/>
        <c:scaling>
          <c:orientation val="minMax"/>
        </c:scaling>
        <c:delete val="0"/>
        <c:axPos val="b"/>
        <c:numFmt formatCode="General" sourceLinked="1"/>
        <c:majorTickMark val="none"/>
        <c:minorTickMark val="none"/>
        <c:tickLblPos val="nextTo"/>
        <c:crossAx val="281100288"/>
        <c:crosses val="autoZero"/>
        <c:auto val="1"/>
        <c:lblAlgn val="ctr"/>
        <c:lblOffset val="100"/>
        <c:noMultiLvlLbl val="0"/>
      </c:catAx>
      <c:valAx>
        <c:axId val="281100288"/>
        <c:scaling>
          <c:orientation val="minMax"/>
        </c:scaling>
        <c:delete val="0"/>
        <c:axPos val="l"/>
        <c:majorGridlines/>
        <c:numFmt formatCode="General" sourceLinked="1"/>
        <c:majorTickMark val="none"/>
        <c:minorTickMark val="none"/>
        <c:tickLblPos val="nextTo"/>
        <c:spPr>
          <a:ln w="9525">
            <a:noFill/>
          </a:ln>
        </c:spPr>
        <c:crossAx val="28109849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81469312"/>
        <c:axId val="281470848"/>
      </c:lineChart>
      <c:catAx>
        <c:axId val="281469312"/>
        <c:scaling>
          <c:orientation val="minMax"/>
        </c:scaling>
        <c:delete val="0"/>
        <c:axPos val="b"/>
        <c:majorTickMark val="none"/>
        <c:minorTickMark val="none"/>
        <c:tickLblPos val="nextTo"/>
        <c:crossAx val="281470848"/>
        <c:crosses val="autoZero"/>
        <c:auto val="1"/>
        <c:lblAlgn val="ctr"/>
        <c:lblOffset val="100"/>
        <c:noMultiLvlLbl val="0"/>
      </c:catAx>
      <c:valAx>
        <c:axId val="281470848"/>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8146931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B332D5A5-932F-448C-BC13-67FA46190528}" type="presOf" srcId="{881E6DB4-021F-4075-983C-F81EC92097E4}" destId="{ED65BC5D-273E-4667-BF67-6101822E4C7E}" srcOrd="0" destOrd="0" presId="urn:microsoft.com/office/officeart/2005/8/layout/chevron2"/>
    <dgm:cxn modelId="{790E6E8E-3019-4F41-9C2A-E18FB932DF3E}" type="presOf" srcId="{00AF1470-0272-4479-8261-86E98D068459}" destId="{AB1F47E5-D146-4F67-9118-3E6511297FBA}"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016EEB6B-D3EE-4EBC-A360-4E1A4B7BED59}" type="presOf" srcId="{8173EBEC-E525-4C00-8B72-F992EF21A24E}" destId="{C1EA53C1-9CEC-4ACB-BA78-EA56523F81F9}" srcOrd="0" destOrd="0" presId="urn:microsoft.com/office/officeart/2005/8/layout/chevron2"/>
    <dgm:cxn modelId="{C9767514-D681-41D0-9CC5-504CB5901845}" type="presOf" srcId="{F135F6A0-BC38-457B-A0C1-766F9ADA8A81}" destId="{31D7AFEA-3A8F-4434-B86C-6B5FC830A44F}"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9275BFF3-05EE-4EF7-B305-8A3C0C30C097}" type="presOf" srcId="{B0F7E5FC-F585-4424-B797-4F9F8A61BBA6}" destId="{0C7F44B0-45E9-4DC2-B0EF-CE99F9B547A8}" srcOrd="0" destOrd="0" presId="urn:microsoft.com/office/officeart/2005/8/layout/chevron2"/>
    <dgm:cxn modelId="{431211E9-3B5F-415E-B40B-D88427287B58}" type="presOf" srcId="{9FECA1B1-0F99-4D87-88A7-6CA72D9EA799}" destId="{50FA93DA-139D-471C-8B82-F828D7DA841A}"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CDC3E6CC-DB6D-4FDF-8A33-E4149875588F}" type="presOf" srcId="{D2B20585-6784-487B-8061-D687935C1657}" destId="{D791A2F6-BB88-4FC0-907D-D68C23B730A3}"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61B818A5-292A-48F9-AF88-7E59C760704A}" type="presOf" srcId="{02CC5355-3055-4E1E-8B5F-AB9980A3D6BC}" destId="{DF52F694-6B60-4320-81E6-513B0A670FA2}" srcOrd="0" destOrd="1" presId="urn:microsoft.com/office/officeart/2005/8/layout/chevron2"/>
    <dgm:cxn modelId="{64C2175D-AA47-4C1C-BE43-89956A184EE4}" type="presOf" srcId="{5ABF7E85-99F2-4A26-A85B-A7BCE78DC356}" destId="{DF52F694-6B60-4320-81E6-513B0A670FA2}" srcOrd="0" destOrd="2" presId="urn:microsoft.com/office/officeart/2005/8/layout/chevron2"/>
    <dgm:cxn modelId="{6145D660-E3B2-468B-AA58-5706F1D69E27}" type="presOf" srcId="{3F0A734A-87CB-48D8-AB23-DC416E2F3378}" destId="{0073A477-FE14-4EAB-B2C2-4E3E624EA289}" srcOrd="0" destOrd="0" presId="urn:microsoft.com/office/officeart/2005/8/layout/chevron2"/>
    <dgm:cxn modelId="{CD1E6FC8-FC8E-4186-83B7-9C39B4AAB3A0}" type="presOf" srcId="{769BB4BE-E676-45D7-93F0-474664C123D1}" destId="{AF6F0951-4B59-488D-9953-90C3815E25E0}" srcOrd="0" destOrd="0" presId="urn:microsoft.com/office/officeart/2005/8/layout/chevron2"/>
    <dgm:cxn modelId="{66B2259F-57CE-41B0-8883-5AC0935F37D5}" type="presOf" srcId="{28DA3E77-90F2-45FD-A7FD-BECAF2F30ABB}" destId="{F2A86540-75F5-4A66-AD39-A4807F14AC45}" srcOrd="0" destOrd="0" presId="urn:microsoft.com/office/officeart/2005/8/layout/chevron2"/>
    <dgm:cxn modelId="{9784A389-E332-48D3-8A07-C49FB7724303}" type="presOf" srcId="{D79390F1-0A36-4A60-A0E2-BD15C821E239}" destId="{DF52F694-6B60-4320-81E6-513B0A670FA2}"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166E35F6-0C2C-40EA-BCF4-ACDA6428A6C9}" type="presOf" srcId="{10AA4FAD-318D-4A04-835A-3E678C82AB5E}" destId="{2F37601A-B14C-4096-B34F-450F21772CE5}" srcOrd="0" destOrd="0" presId="urn:microsoft.com/office/officeart/2005/8/layout/chevron2"/>
    <dgm:cxn modelId="{91DAC839-C045-488B-8B3E-A7C8C0A6533C}" type="presOf" srcId="{409A006C-61F0-4A41-87FE-E63EB3AB6A93}" destId="{1BA898D1-670C-4610-BDAB-DCBFB6C47874}"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BD4B4239-697C-4069-A58D-7B2880612A38}" srcId="{409A006C-61F0-4A41-87FE-E63EB3AB6A93}" destId="{C252CB0F-3BBF-426B-80AF-B81C6DD4E6D8}" srcOrd="1" destOrd="0" parTransId="{26DFDD05-8011-4B8C-A986-857467C95942}" sibTransId="{FFFB11A8-01F8-4091-B977-2D87953BD127}"/>
    <dgm:cxn modelId="{972D3B36-A6A5-44FD-AE21-263F78A91A66}" srcId="{9FECA1B1-0F99-4D87-88A7-6CA72D9EA799}" destId="{D2B20585-6784-487B-8061-D687935C1657}" srcOrd="2" destOrd="0" parTransId="{633E7CCB-E84B-4BCD-9615-35FD4B918D42}" sibTransId="{95F73361-6889-428A-9DCF-BFF9CD8C39F4}"/>
    <dgm:cxn modelId="{1E0B2102-FE27-416F-A3D6-F175E379F2CE}" type="presOf" srcId="{FCB7088A-DE84-4101-8693-93C0BB03088A}" destId="{AB1F47E5-D146-4F67-9118-3E6511297FBA}" srcOrd="0" destOrd="1"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F6880CBE-5FFA-4989-8388-2BC9D01E9A98}" srcId="{9FECA1B1-0F99-4D87-88A7-6CA72D9EA799}" destId="{B0F7E5FC-F585-4424-B797-4F9F8A61BBA6}" srcOrd="3" destOrd="0" parTransId="{3BAD3093-27DB-475B-B097-AEAB1DC53C1D}" sibTransId="{4EE1B25C-E8E1-4D66-9640-8A75A2C1A271}"/>
    <dgm:cxn modelId="{589978E6-C078-4B27-9C89-AE2E757F734A}" type="presOf" srcId="{C252CB0F-3BBF-426B-80AF-B81C6DD4E6D8}" destId="{31D7AFEA-3A8F-4434-B86C-6B5FC830A44F}" srcOrd="0" destOrd="1" presId="urn:microsoft.com/office/officeart/2005/8/layout/chevron2"/>
    <dgm:cxn modelId="{50AD44E7-A68B-4C2F-84CE-989A94B880D3}" type="presOf" srcId="{7031C311-10F2-4E0C-A696-D25CAC4893C6}" destId="{5B6295C2-8635-4832-8855-35BC57484729}" srcOrd="0" destOrd="0" presId="urn:microsoft.com/office/officeart/2005/8/layout/chevron2"/>
    <dgm:cxn modelId="{CF817EA6-B135-4BDE-B1DB-7720DE1680D0}" type="presOf" srcId="{55D12C12-C3FC-46F4-97A9-0AAE8BA3A044}" destId="{5A4B3AFD-E20B-4278-B914-6CF335D21283}" srcOrd="0" destOrd="0" presId="urn:microsoft.com/office/officeart/2005/8/layout/chevron2"/>
    <dgm:cxn modelId="{E21CB1C5-DA73-4E4B-AF3B-EB399CA451B5}" type="presOf" srcId="{806032F5-5C56-426F-93BB-8AEFF121DD79}" destId="{F3B995E1-2D73-4492-84EA-8D89EFDAA408}"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A9840E58-E3AE-400A-89FB-CEE7F3EB920A}" srcId="{9FECA1B1-0F99-4D87-88A7-6CA72D9EA799}" destId="{28DA3E77-90F2-45FD-A7FD-BECAF2F30ABB}" srcOrd="4" destOrd="0" parTransId="{CDE4E449-EAD2-4972-AD4D-8C33CF94A3EE}" sibTransId="{BCAE4823-91C6-466C-A3FD-C43B51EBE351}"/>
    <dgm:cxn modelId="{80ECEE83-55D2-416E-BBCD-810816FCACE6}" type="presOf" srcId="{0155D1C2-DE1C-4D84-991E-D83E86981057}" destId="{2D32D5AF-AAAD-4E91-8608-6D6C2D0FE65A}" srcOrd="0" destOrd="0" presId="urn:microsoft.com/office/officeart/2005/8/layout/chevron2"/>
    <dgm:cxn modelId="{EA8E5840-1BA5-49D5-B948-38001437F9F7}" type="presParOf" srcId="{50FA93DA-139D-471C-8B82-F828D7DA841A}" destId="{FD14F3CE-3094-477A-BDC5-F4DFF742996C}" srcOrd="0" destOrd="0" presId="urn:microsoft.com/office/officeart/2005/8/layout/chevron2"/>
    <dgm:cxn modelId="{2E87E60C-E464-4A1E-BCFD-4C61D7E09AE7}" type="presParOf" srcId="{FD14F3CE-3094-477A-BDC5-F4DFF742996C}" destId="{AF6F0951-4B59-488D-9953-90C3815E25E0}" srcOrd="0" destOrd="0" presId="urn:microsoft.com/office/officeart/2005/8/layout/chevron2"/>
    <dgm:cxn modelId="{A4D63D2F-B7AB-4C97-A1C6-62959D096671}" type="presParOf" srcId="{FD14F3CE-3094-477A-BDC5-F4DFF742996C}" destId="{2D32D5AF-AAAD-4E91-8608-6D6C2D0FE65A}" srcOrd="1" destOrd="0" presId="urn:microsoft.com/office/officeart/2005/8/layout/chevron2"/>
    <dgm:cxn modelId="{DAB2D2A3-5F8F-4658-B756-8AC953A4AF6D}" type="presParOf" srcId="{50FA93DA-139D-471C-8B82-F828D7DA841A}" destId="{AF65AB00-54CC-4A02-BED1-F34390D1DC06}" srcOrd="1" destOrd="0" presId="urn:microsoft.com/office/officeart/2005/8/layout/chevron2"/>
    <dgm:cxn modelId="{AA1932D4-F2CE-402A-91CA-1CCE7CD39F6A}" type="presParOf" srcId="{50FA93DA-139D-471C-8B82-F828D7DA841A}" destId="{39B45076-7980-450A-AC69-3CDC87AFBF7C}" srcOrd="2" destOrd="0" presId="urn:microsoft.com/office/officeart/2005/8/layout/chevron2"/>
    <dgm:cxn modelId="{B5C6AF0C-E266-42E2-8A33-A9BEAEBD3EF7}" type="presParOf" srcId="{39B45076-7980-450A-AC69-3CDC87AFBF7C}" destId="{0073A477-FE14-4EAB-B2C2-4E3E624EA289}" srcOrd="0" destOrd="0" presId="urn:microsoft.com/office/officeart/2005/8/layout/chevron2"/>
    <dgm:cxn modelId="{8B1C467B-E6C5-4D95-920C-6DB74B547CA8}" type="presParOf" srcId="{39B45076-7980-450A-AC69-3CDC87AFBF7C}" destId="{AB1F47E5-D146-4F67-9118-3E6511297FBA}" srcOrd="1" destOrd="0" presId="urn:microsoft.com/office/officeart/2005/8/layout/chevron2"/>
    <dgm:cxn modelId="{343E761C-0A4C-4FF3-96F6-C50BE2647976}" type="presParOf" srcId="{50FA93DA-139D-471C-8B82-F828D7DA841A}" destId="{5FFE9DD0-C3F1-41A9-9202-FDEC4FBAD24B}" srcOrd="3" destOrd="0" presId="urn:microsoft.com/office/officeart/2005/8/layout/chevron2"/>
    <dgm:cxn modelId="{FCFB0717-4403-43F0-B556-410666C5E91B}" type="presParOf" srcId="{50FA93DA-139D-471C-8B82-F828D7DA841A}" destId="{7BFAF6F1-4089-426E-8C1E-02D60E03F2F6}" srcOrd="4" destOrd="0" presId="urn:microsoft.com/office/officeart/2005/8/layout/chevron2"/>
    <dgm:cxn modelId="{AF208D30-ACC5-4B82-B56C-CA978F609CE2}" type="presParOf" srcId="{7BFAF6F1-4089-426E-8C1E-02D60E03F2F6}" destId="{D791A2F6-BB88-4FC0-907D-D68C23B730A3}" srcOrd="0" destOrd="0" presId="urn:microsoft.com/office/officeart/2005/8/layout/chevron2"/>
    <dgm:cxn modelId="{23614000-D9EC-4CB1-BC2D-09E5A9B231C8}" type="presParOf" srcId="{7BFAF6F1-4089-426E-8C1E-02D60E03F2F6}" destId="{2F37601A-B14C-4096-B34F-450F21772CE5}" srcOrd="1" destOrd="0" presId="urn:microsoft.com/office/officeart/2005/8/layout/chevron2"/>
    <dgm:cxn modelId="{572D186F-57B9-434A-8C59-9B38F36E4AD4}" type="presParOf" srcId="{50FA93DA-139D-471C-8B82-F828D7DA841A}" destId="{7A250750-F02E-4F47-937E-5BE836BFF729}" srcOrd="5" destOrd="0" presId="urn:microsoft.com/office/officeart/2005/8/layout/chevron2"/>
    <dgm:cxn modelId="{6B1D19F6-6A78-4208-A461-929E87D019E3}" type="presParOf" srcId="{50FA93DA-139D-471C-8B82-F828D7DA841A}" destId="{4EBBBB55-0396-44B4-BEA6-15CE1D98A849}" srcOrd="6" destOrd="0" presId="urn:microsoft.com/office/officeart/2005/8/layout/chevron2"/>
    <dgm:cxn modelId="{35453F1D-1F34-46AD-81DD-86CF8F4C1373}" type="presParOf" srcId="{4EBBBB55-0396-44B4-BEA6-15CE1D98A849}" destId="{0C7F44B0-45E9-4DC2-B0EF-CE99F9B547A8}" srcOrd="0" destOrd="0" presId="urn:microsoft.com/office/officeart/2005/8/layout/chevron2"/>
    <dgm:cxn modelId="{37607E9F-6CA5-4E89-B413-EC50BFF847E3}" type="presParOf" srcId="{4EBBBB55-0396-44B4-BEA6-15CE1D98A849}" destId="{DF52F694-6B60-4320-81E6-513B0A670FA2}" srcOrd="1" destOrd="0" presId="urn:microsoft.com/office/officeart/2005/8/layout/chevron2"/>
    <dgm:cxn modelId="{015E3C26-486B-44E8-BF75-64E4DBCC13A5}" type="presParOf" srcId="{50FA93DA-139D-471C-8B82-F828D7DA841A}" destId="{75BD2782-DE5B-4585-84CB-B8E43F63BCE4}" srcOrd="7" destOrd="0" presId="urn:microsoft.com/office/officeart/2005/8/layout/chevron2"/>
    <dgm:cxn modelId="{4D2C4224-D33A-4465-8CD2-53D1C80AFF57}" type="presParOf" srcId="{50FA93DA-139D-471C-8B82-F828D7DA841A}" destId="{046174E7-67A9-4044-9F59-AFC31903EBF4}" srcOrd="8" destOrd="0" presId="urn:microsoft.com/office/officeart/2005/8/layout/chevron2"/>
    <dgm:cxn modelId="{A782D73C-F176-4622-A825-AAAE02C4049B}" type="presParOf" srcId="{046174E7-67A9-4044-9F59-AFC31903EBF4}" destId="{F2A86540-75F5-4A66-AD39-A4807F14AC45}" srcOrd="0" destOrd="0" presId="urn:microsoft.com/office/officeart/2005/8/layout/chevron2"/>
    <dgm:cxn modelId="{1085CCE8-7159-4F6F-8B5E-E5B849862F26}" type="presParOf" srcId="{046174E7-67A9-4044-9F59-AFC31903EBF4}" destId="{5B6295C2-8635-4832-8855-35BC57484729}" srcOrd="1" destOrd="0" presId="urn:microsoft.com/office/officeart/2005/8/layout/chevron2"/>
    <dgm:cxn modelId="{9195A01B-A778-41A5-A242-7F19C83784E4}" type="presParOf" srcId="{50FA93DA-139D-471C-8B82-F828D7DA841A}" destId="{8C041C02-589A-478F-A952-52A1CFE269FD}" srcOrd="9" destOrd="0" presId="urn:microsoft.com/office/officeart/2005/8/layout/chevron2"/>
    <dgm:cxn modelId="{47E90FEA-FA91-4630-9598-24950C362B4B}" type="presParOf" srcId="{50FA93DA-139D-471C-8B82-F828D7DA841A}" destId="{6C7A4D23-8A22-4E38-BA71-6FBB377478A2}" srcOrd="10" destOrd="0" presId="urn:microsoft.com/office/officeart/2005/8/layout/chevron2"/>
    <dgm:cxn modelId="{971B446D-01C8-470F-8E34-3875FC1747C0}" type="presParOf" srcId="{6C7A4D23-8A22-4E38-BA71-6FBB377478A2}" destId="{ED65BC5D-273E-4667-BF67-6101822E4C7E}" srcOrd="0" destOrd="0" presId="urn:microsoft.com/office/officeart/2005/8/layout/chevron2"/>
    <dgm:cxn modelId="{7FF71B3B-5259-436A-9A56-C0C28E61A07F}" type="presParOf" srcId="{6C7A4D23-8A22-4E38-BA71-6FBB377478A2}" destId="{F3B995E1-2D73-4492-84EA-8D89EFDAA408}" srcOrd="1" destOrd="0" presId="urn:microsoft.com/office/officeart/2005/8/layout/chevron2"/>
    <dgm:cxn modelId="{12A0597C-DC3B-48D5-9F20-7DF8133CF945}" type="presParOf" srcId="{50FA93DA-139D-471C-8B82-F828D7DA841A}" destId="{6AF365C2-83F2-4399-9D3E-E9DBAD71F8D6}" srcOrd="11" destOrd="0" presId="urn:microsoft.com/office/officeart/2005/8/layout/chevron2"/>
    <dgm:cxn modelId="{4C9191E3-87AF-4C8B-9CA1-537B8ACF1D03}" type="presParOf" srcId="{50FA93DA-139D-471C-8B82-F828D7DA841A}" destId="{00142D5F-39D5-4067-85F0-44EDF44812B3}" srcOrd="12" destOrd="0" presId="urn:microsoft.com/office/officeart/2005/8/layout/chevron2"/>
    <dgm:cxn modelId="{D9EA97C5-4782-4D65-BBA1-43B77C1407D7}" type="presParOf" srcId="{00142D5F-39D5-4067-85F0-44EDF44812B3}" destId="{5A4B3AFD-E20B-4278-B914-6CF335D21283}" srcOrd="0" destOrd="0" presId="urn:microsoft.com/office/officeart/2005/8/layout/chevron2"/>
    <dgm:cxn modelId="{AA5E3645-6929-42CE-822F-C2437FE2E968}" type="presParOf" srcId="{00142D5F-39D5-4067-85F0-44EDF44812B3}" destId="{C1EA53C1-9CEC-4ACB-BA78-EA56523F81F9}" srcOrd="1" destOrd="0" presId="urn:microsoft.com/office/officeart/2005/8/layout/chevron2"/>
    <dgm:cxn modelId="{99BF806C-79D3-4DDF-BA6E-1F062A87CC39}" type="presParOf" srcId="{50FA93DA-139D-471C-8B82-F828D7DA841A}" destId="{4A4B16C7-E491-460D-94C0-5C3C28E13EDC}" srcOrd="13" destOrd="0" presId="urn:microsoft.com/office/officeart/2005/8/layout/chevron2"/>
    <dgm:cxn modelId="{A9FB1FDA-6D33-41BF-A178-B225AD93EB22}" type="presParOf" srcId="{50FA93DA-139D-471C-8B82-F828D7DA841A}" destId="{49519CCF-D3A0-4845-A4C1-4A9A7BEBDC89}" srcOrd="14" destOrd="0" presId="urn:microsoft.com/office/officeart/2005/8/layout/chevron2"/>
    <dgm:cxn modelId="{B857D5A4-A8AF-4032-8283-5E616D543C48}" type="presParOf" srcId="{49519CCF-D3A0-4845-A4C1-4A9A7BEBDC89}" destId="{1BA898D1-670C-4610-BDAB-DCBFB6C47874}" srcOrd="0" destOrd="0" presId="urn:microsoft.com/office/officeart/2005/8/layout/chevron2"/>
    <dgm:cxn modelId="{44819BCF-FA85-4E19-B6C5-BB784F206EEE}"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D3E38F5B-4179-44AC-93AA-DDD394212CD6}" type="presOf" srcId="{7E3B3794-5A6D-4BF8-92C0-EE0F410078CF}" destId="{720499F4-74F8-4D43-944A-3BC7672158CB}" srcOrd="1"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42C8EA38-83B6-41FA-AF27-6C3E8880ACD9}" type="presOf" srcId="{AF984D73-4D39-40C7-8143-6911FAC0236B}" destId="{5DA735EF-48DB-4755-9106-9E5FDBA17AA8}" srcOrd="1" destOrd="0" presId="urn:microsoft.com/office/officeart/2005/8/layout/radial1"/>
    <dgm:cxn modelId="{EB5BD44E-0AE5-458B-91A1-EB3B20A394AA}" type="presOf" srcId="{3C274CA4-0B5F-4EDB-A90C-1723D3716243}" destId="{C224DE0D-8961-4274-ABD0-478C851137C7}" srcOrd="1" destOrd="0" presId="urn:microsoft.com/office/officeart/2005/8/layout/radial1"/>
    <dgm:cxn modelId="{FCED15FC-9A94-4167-97E4-820F80EA3758}" type="presOf" srcId="{A9DDB178-81E9-4B85-A304-BBE8C6416A45}" destId="{89D5F5D4-7153-4108-AFBD-7DCCC3F4B094}" srcOrd="0"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EAD3CA24-1A2E-4252-B410-C3E2CBE52A2E}" type="presOf" srcId="{E231B255-403C-433F-94FB-F79E4F73A84B}" destId="{005A70BC-43E5-464F-923F-0C035181F2D0}" srcOrd="0" destOrd="0" presId="urn:microsoft.com/office/officeart/2005/8/layout/radial1"/>
    <dgm:cxn modelId="{20A5AD8B-849F-4957-BDAE-747988FB9285}" type="presOf" srcId="{CF1FD670-4494-47E5-AD34-AC2AFEB2038F}" destId="{143137AE-D05B-4175-8A9E-5B6A52BDE5BB}" srcOrd="1"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A11C0DE3-3640-43E2-AEAE-0AA88FC4D8B2}" srcId="{7AEC719E-5B1B-49FF-8663-E21CDB44D8EB}" destId="{E9AB4042-5B14-4466-B764-99D193D8637C}" srcOrd="0" destOrd="0" parTransId="{89CE2173-BE74-48B3-99F6-EEE18D38F0AE}" sibTransId="{234DE994-FA73-4261-A8E2-AE8DF20BA9E7}"/>
    <dgm:cxn modelId="{C84E003D-7E80-4239-B087-D1CD83D6233A}" srcId="{E9AB4042-5B14-4466-B764-99D193D8637C}" destId="{AC2E6B50-5446-427D-A374-B5D0B9777DB9}" srcOrd="2" destOrd="0" parTransId="{7E3B3794-5A6D-4BF8-92C0-EE0F410078CF}" sibTransId="{A5637B9C-DBA0-4060-B673-CFA9C524CB20}"/>
    <dgm:cxn modelId="{6E24B3FF-27F2-4B7E-BF22-C491BFF8BAE0}" type="presOf" srcId="{7AEC719E-5B1B-49FF-8663-E21CDB44D8EB}" destId="{4BDBFFBC-CC47-4B10-88D4-D1D3B8D01305}" srcOrd="0" destOrd="0" presId="urn:microsoft.com/office/officeart/2005/8/layout/radial1"/>
    <dgm:cxn modelId="{D98E5B8C-752F-4381-B722-52E56C146B23}" type="presOf" srcId="{7E3B3794-5A6D-4BF8-92C0-EE0F410078CF}" destId="{CAA65A0C-69A6-4C84-8669-EBCAF296CB08}" srcOrd="0" destOrd="0" presId="urn:microsoft.com/office/officeart/2005/8/layout/radial1"/>
    <dgm:cxn modelId="{44D6E556-1B40-4948-856F-326E7A393F8B}" type="presOf" srcId="{639112F8-336A-456C-998A-D38E534FE472}" destId="{68097001-E8AA-40BE-9FB0-BD03425DF1DC}" srcOrd="0" destOrd="0" presId="urn:microsoft.com/office/officeart/2005/8/layout/radial1"/>
    <dgm:cxn modelId="{F86C3FAE-5A08-4DBB-BA9F-5F60FF684A0E}" type="presOf" srcId="{AF984D73-4D39-40C7-8143-6911FAC0236B}" destId="{FAE49765-1ED3-41C6-A270-6667F1BA84D0}"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A5EEC216-61AD-4FA8-BA71-52035B0D5EB0}" type="presOf" srcId="{3CF68BBD-CA3D-4584-893A-09624D4EA933}" destId="{FF9714EE-32C8-4758-B607-C8BE8CA03FD2}" srcOrd="1" destOrd="0" presId="urn:microsoft.com/office/officeart/2005/8/layout/radial1"/>
    <dgm:cxn modelId="{2BEF69FB-3294-4B83-9837-8FF69F6E3EA5}" type="presOf" srcId="{E9AB4042-5B14-4466-B764-99D193D8637C}" destId="{6846C535-EEBE-4A04-BCEA-F9D68B9831CD}" srcOrd="0" destOrd="0" presId="urn:microsoft.com/office/officeart/2005/8/layout/radial1"/>
    <dgm:cxn modelId="{6259379F-CB3E-4438-8908-E0A82BE2D6D8}" type="presOf" srcId="{3C274CA4-0B5F-4EDB-A90C-1723D3716243}" destId="{DD0BB130-580A-485E-B69B-79AED6CF078A}" srcOrd="0" destOrd="0" presId="urn:microsoft.com/office/officeart/2005/8/layout/radial1"/>
    <dgm:cxn modelId="{41D318B3-775B-4776-B99A-0EEAC92BDDD6}" type="presOf" srcId="{AC2E6B50-5446-427D-A374-B5D0B9777DB9}" destId="{9BBB0D5E-EE1A-440C-9112-567F0DF89638}" srcOrd="0" destOrd="0" presId="urn:microsoft.com/office/officeart/2005/8/layout/radial1"/>
    <dgm:cxn modelId="{4E65E7BD-EB09-4610-8190-1C2CAED26B94}" type="presOf" srcId="{CF1FD670-4494-47E5-AD34-AC2AFEB2038F}" destId="{572931F3-729D-44CB-9B9B-ED95DA635A33}" srcOrd="0" destOrd="0" presId="urn:microsoft.com/office/officeart/2005/8/layout/radial1"/>
    <dgm:cxn modelId="{8FAE3CA6-AC7E-43D7-8A41-59EBEC922762}" type="presOf" srcId="{101F4317-3430-4426-94F5-802085099F17}" destId="{7451AC9A-2038-4CA1-82DA-6F7B2FBF7E73}" srcOrd="0" destOrd="0" presId="urn:microsoft.com/office/officeart/2005/8/layout/radial1"/>
    <dgm:cxn modelId="{D3466302-9676-44E3-BABA-6D53894373EF}" type="presOf" srcId="{3CF68BBD-CA3D-4584-893A-09624D4EA933}" destId="{C18B3486-2024-4580-B6BF-9A5C474253EF}" srcOrd="0" destOrd="0" presId="urn:microsoft.com/office/officeart/2005/8/layout/radial1"/>
    <dgm:cxn modelId="{BA11FF43-4418-42E2-8544-EC65B940DC3E}" type="presParOf" srcId="{4BDBFFBC-CC47-4B10-88D4-D1D3B8D01305}" destId="{6846C535-EEBE-4A04-BCEA-F9D68B9831CD}" srcOrd="0" destOrd="0" presId="urn:microsoft.com/office/officeart/2005/8/layout/radial1"/>
    <dgm:cxn modelId="{D9A50DA3-A9F1-46B4-91B7-EA8F47DF6533}" type="presParOf" srcId="{4BDBFFBC-CC47-4B10-88D4-D1D3B8D01305}" destId="{572931F3-729D-44CB-9B9B-ED95DA635A33}" srcOrd="1" destOrd="0" presId="urn:microsoft.com/office/officeart/2005/8/layout/radial1"/>
    <dgm:cxn modelId="{8A1DDA65-5BFE-4007-B994-7D41651E47CD}" type="presParOf" srcId="{572931F3-729D-44CB-9B9B-ED95DA635A33}" destId="{143137AE-D05B-4175-8A9E-5B6A52BDE5BB}" srcOrd="0" destOrd="0" presId="urn:microsoft.com/office/officeart/2005/8/layout/radial1"/>
    <dgm:cxn modelId="{A9C23D39-7A47-4916-97C8-0FCE8B849ACE}" type="presParOf" srcId="{4BDBFFBC-CC47-4B10-88D4-D1D3B8D01305}" destId="{89D5F5D4-7153-4108-AFBD-7DCCC3F4B094}" srcOrd="2" destOrd="0" presId="urn:microsoft.com/office/officeart/2005/8/layout/radial1"/>
    <dgm:cxn modelId="{F58CFB5A-41ED-4C66-910B-1B530C7CCF50}" type="presParOf" srcId="{4BDBFFBC-CC47-4B10-88D4-D1D3B8D01305}" destId="{C18B3486-2024-4580-B6BF-9A5C474253EF}" srcOrd="3" destOrd="0" presId="urn:microsoft.com/office/officeart/2005/8/layout/radial1"/>
    <dgm:cxn modelId="{DC81CF8E-711B-4ED4-8AD4-B297A9F01C62}" type="presParOf" srcId="{C18B3486-2024-4580-B6BF-9A5C474253EF}" destId="{FF9714EE-32C8-4758-B607-C8BE8CA03FD2}" srcOrd="0" destOrd="0" presId="urn:microsoft.com/office/officeart/2005/8/layout/radial1"/>
    <dgm:cxn modelId="{CC5F899D-D3FC-40F1-AEF1-39339CFDCD4B}" type="presParOf" srcId="{4BDBFFBC-CC47-4B10-88D4-D1D3B8D01305}" destId="{7451AC9A-2038-4CA1-82DA-6F7B2FBF7E73}" srcOrd="4" destOrd="0" presId="urn:microsoft.com/office/officeart/2005/8/layout/radial1"/>
    <dgm:cxn modelId="{3B639A65-98DB-4DEC-9C39-BC1628A8BCAF}" type="presParOf" srcId="{4BDBFFBC-CC47-4B10-88D4-D1D3B8D01305}" destId="{CAA65A0C-69A6-4C84-8669-EBCAF296CB08}" srcOrd="5" destOrd="0" presId="urn:microsoft.com/office/officeart/2005/8/layout/radial1"/>
    <dgm:cxn modelId="{EFC54622-6866-4E76-8653-D2CE817536BF}" type="presParOf" srcId="{CAA65A0C-69A6-4C84-8669-EBCAF296CB08}" destId="{720499F4-74F8-4D43-944A-3BC7672158CB}" srcOrd="0" destOrd="0" presId="urn:microsoft.com/office/officeart/2005/8/layout/radial1"/>
    <dgm:cxn modelId="{85D95F92-7367-4E9F-9DC7-A9CCC651858C}" type="presParOf" srcId="{4BDBFFBC-CC47-4B10-88D4-D1D3B8D01305}" destId="{9BBB0D5E-EE1A-440C-9112-567F0DF89638}" srcOrd="6" destOrd="0" presId="urn:microsoft.com/office/officeart/2005/8/layout/radial1"/>
    <dgm:cxn modelId="{A807558F-F966-47E8-A2B1-FA591B78C203}" type="presParOf" srcId="{4BDBFFBC-CC47-4B10-88D4-D1D3B8D01305}" destId="{DD0BB130-580A-485E-B69B-79AED6CF078A}" srcOrd="7" destOrd="0" presId="urn:microsoft.com/office/officeart/2005/8/layout/radial1"/>
    <dgm:cxn modelId="{8AD3D6A3-9352-48D1-9DD6-6A392D50A906}" type="presParOf" srcId="{DD0BB130-580A-485E-B69B-79AED6CF078A}" destId="{C224DE0D-8961-4274-ABD0-478C851137C7}" srcOrd="0" destOrd="0" presId="urn:microsoft.com/office/officeart/2005/8/layout/radial1"/>
    <dgm:cxn modelId="{F59790C0-B7E3-4577-AE75-66169ED5F293}" type="presParOf" srcId="{4BDBFFBC-CC47-4B10-88D4-D1D3B8D01305}" destId="{68097001-E8AA-40BE-9FB0-BD03425DF1DC}" srcOrd="8" destOrd="0" presId="urn:microsoft.com/office/officeart/2005/8/layout/radial1"/>
    <dgm:cxn modelId="{59326125-B0B9-4E72-B848-248A1701DE65}" type="presParOf" srcId="{4BDBFFBC-CC47-4B10-88D4-D1D3B8D01305}" destId="{FAE49765-1ED3-41C6-A270-6667F1BA84D0}" srcOrd="9" destOrd="0" presId="urn:microsoft.com/office/officeart/2005/8/layout/radial1"/>
    <dgm:cxn modelId="{36B3F6BC-36B0-4C78-9F34-595AC3E897C0}" type="presParOf" srcId="{FAE49765-1ED3-41C6-A270-6667F1BA84D0}" destId="{5DA735EF-48DB-4755-9106-9E5FDBA17AA8}" srcOrd="0" destOrd="0" presId="urn:microsoft.com/office/officeart/2005/8/layout/radial1"/>
    <dgm:cxn modelId="{F72DBABD-BCEF-4E92-86EE-E96E7A663552}"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A38BC-2A39-4583-81DC-F8A7F6BC9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165</Pages>
  <Words>31705</Words>
  <Characters>199745</Characters>
  <Application>Microsoft Office Word</Application>
  <DocSecurity>0</DocSecurity>
  <Lines>1664</Lines>
  <Paragraphs>461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230989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32</cp:revision>
  <dcterms:created xsi:type="dcterms:W3CDTF">2011-12-22T10:11:00Z</dcterms:created>
  <dcterms:modified xsi:type="dcterms:W3CDTF">2011-12-22T12:28:00Z</dcterms:modified>
</cp:coreProperties>
</file>