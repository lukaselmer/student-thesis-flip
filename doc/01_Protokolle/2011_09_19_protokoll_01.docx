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B6712" w:rsidP="008165CA">
      <w:pPr>
        <w:rPr>
          <w:sz w:val="28"/>
          <w:szCs w:val="28"/>
        </w:rPr>
      </w:pPr>
      <w:r>
        <w:rPr>
          <w:sz w:val="28"/>
          <w:szCs w:val="28"/>
        </w:rPr>
        <w:t>Vom 19.09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304132562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413256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B6712" w:rsidP="005E1B49">
            <w:pPr>
              <w:rPr>
                <w:b w:val="0"/>
              </w:rPr>
            </w:pPr>
            <w:r>
              <w:rPr>
                <w:b w:val="0"/>
              </w:rPr>
              <w:t>19.09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B671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30413256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4B6712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132562" w:history="1">
            <w:r w:rsidR="004B6712" w:rsidRPr="000330F5">
              <w:rPr>
                <w:rStyle w:val="Hyperlink"/>
                <w:noProof/>
              </w:rPr>
              <w:t>1</w:t>
            </w:r>
            <w:r w:rsidR="004B67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B6712" w:rsidRPr="000330F5">
              <w:rPr>
                <w:rStyle w:val="Hyperlink"/>
                <w:noProof/>
              </w:rPr>
              <w:t>Dokumentinformationen</w:t>
            </w:r>
            <w:r w:rsidR="004B6712">
              <w:rPr>
                <w:noProof/>
                <w:webHidden/>
              </w:rPr>
              <w:tab/>
            </w:r>
            <w:r w:rsidR="004B6712">
              <w:rPr>
                <w:noProof/>
                <w:webHidden/>
              </w:rPr>
              <w:fldChar w:fldCharType="begin"/>
            </w:r>
            <w:r w:rsidR="004B6712">
              <w:rPr>
                <w:noProof/>
                <w:webHidden/>
              </w:rPr>
              <w:instrText xml:space="preserve"> PAGEREF _Toc304132562 \h </w:instrText>
            </w:r>
            <w:r w:rsidR="004B6712">
              <w:rPr>
                <w:noProof/>
                <w:webHidden/>
              </w:rPr>
            </w:r>
            <w:r w:rsidR="004B6712">
              <w:rPr>
                <w:noProof/>
                <w:webHidden/>
              </w:rPr>
              <w:fldChar w:fldCharType="separate"/>
            </w:r>
            <w:r w:rsidR="004B6712">
              <w:rPr>
                <w:noProof/>
                <w:webHidden/>
              </w:rPr>
              <w:t>1</w:t>
            </w:r>
            <w:r w:rsidR="004B6712"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132563" w:history="1">
            <w:r w:rsidRPr="000330F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132564" w:history="1">
            <w:r w:rsidRPr="000330F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132565" w:history="1">
            <w:r w:rsidRPr="000330F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132566" w:history="1">
            <w:r w:rsidRPr="000330F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132567" w:history="1">
            <w:r w:rsidRPr="000330F5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132568" w:history="1">
            <w:r w:rsidRPr="000330F5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132569" w:history="1">
            <w:r w:rsidRPr="000330F5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12" w:rsidRDefault="004B67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132570" w:history="1">
            <w:r w:rsidRPr="000330F5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330F5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_Toc304132570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304132565"/>
      <w:r>
        <w:t>Traktanden</w:t>
      </w:r>
      <w:bookmarkEnd w:id="3"/>
    </w:p>
    <w:p w:rsidR="00AF0DB2" w:rsidRPr="00AF0DB2" w:rsidRDefault="004B6712" w:rsidP="00AF0DB2">
      <w:r>
        <w:t>Besprechung Projektstart</w:t>
      </w:r>
    </w:p>
    <w:p w:rsidR="001332FD" w:rsidRDefault="00AF0DB2" w:rsidP="00AF0DB2">
      <w:pPr>
        <w:pStyle w:val="berschrift1"/>
      </w:pPr>
      <w:bookmarkStart w:id="4" w:name="_Toc304132566"/>
      <w:r>
        <w:t>Diskussion / Beschlüsse</w:t>
      </w:r>
      <w:bookmarkEnd w:id="4"/>
    </w:p>
    <w:p w:rsidR="004F3FE9" w:rsidRDefault="004F3FE9" w:rsidP="004F3FE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1"/>
      </w:pPr>
      <w:bookmarkStart w:id="5" w:name="_Toc304132567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304132568"/>
      <w:r>
        <w:t>Elmer Lukas</w:t>
      </w:r>
      <w:bookmarkEnd w:id="6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7" w:name="_Toc304132569"/>
      <w:r>
        <w:t>Heidt Christina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8" w:name="_Toc304132570"/>
      <w:proofErr w:type="spellStart"/>
      <w:r>
        <w:t>Treic</w:t>
      </w:r>
      <w:bookmarkStart w:id="9" w:name="_GoBack"/>
      <w:bookmarkEnd w:id="9"/>
      <w:r>
        <w:t>hler</w:t>
      </w:r>
      <w:proofErr w:type="spellEnd"/>
      <w:r>
        <w:t xml:space="preserve"> Delia</w:t>
      </w:r>
      <w:bookmarkEnd w:id="8"/>
    </w:p>
    <w:p w:rsidR="004F3FE9" w:rsidRPr="004F3FE9" w:rsidRDefault="004F3FE9" w:rsidP="004B6712">
      <w:pPr>
        <w:pStyle w:val="Listenabsatz"/>
        <w:numPr>
          <w:ilvl w:val="0"/>
          <w:numId w:val="5"/>
        </w:numPr>
      </w:pPr>
      <w:proofErr w:type="spellStart"/>
      <w:r>
        <w:lastRenderedPageBreak/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66B" w:rsidRDefault="00AA366B" w:rsidP="008F2373">
      <w:pPr>
        <w:spacing w:after="0"/>
      </w:pPr>
      <w:r>
        <w:separator/>
      </w:r>
    </w:p>
  </w:endnote>
  <w:endnote w:type="continuationSeparator" w:id="0">
    <w:p w:rsidR="00AA366B" w:rsidRDefault="00AA366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4B6712">
      <w:rPr>
        <w:lang w:val="en-GB"/>
      </w:rPr>
      <w:t>,</w:t>
    </w:r>
    <w:r w:rsidR="008F2373" w:rsidRPr="00EE2AB1">
      <w:rPr>
        <w:lang w:val="en-GB"/>
      </w:rPr>
      <w:t xml:space="preserve"> </w:t>
    </w:r>
    <w:r w:rsidRPr="00EE2AB1">
      <w:rPr>
        <w:lang w:val="en-GB"/>
      </w:rPr>
      <w:t>TD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B6712">
      <w:rPr>
        <w:noProof/>
      </w:rPr>
      <w:t>18. September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4B6712" w:rsidRPr="004B6712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4B6712" w:rsidRPr="004B671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66B" w:rsidRDefault="00AA366B" w:rsidP="008F2373">
      <w:pPr>
        <w:spacing w:after="0"/>
      </w:pPr>
      <w:r>
        <w:separator/>
      </w:r>
    </w:p>
  </w:footnote>
  <w:footnote w:type="continuationSeparator" w:id="0">
    <w:p w:rsidR="00AA366B" w:rsidRDefault="00AA366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B6712">
    <w:pPr>
      <w:pStyle w:val="Kopfzeile"/>
    </w:pPr>
    <w:r>
      <w:t>Project Flip 2.0 – Sitzungsprotokoll 01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12"/>
    <w:rsid w:val="00097AB6"/>
    <w:rsid w:val="000B658F"/>
    <w:rsid w:val="000E71F7"/>
    <w:rsid w:val="001332FD"/>
    <w:rsid w:val="00137820"/>
    <w:rsid w:val="001609C2"/>
    <w:rsid w:val="001D17F5"/>
    <w:rsid w:val="001F1125"/>
    <w:rsid w:val="00223137"/>
    <w:rsid w:val="0026560F"/>
    <w:rsid w:val="002E16A4"/>
    <w:rsid w:val="002E65A6"/>
    <w:rsid w:val="00353578"/>
    <w:rsid w:val="003A0ADD"/>
    <w:rsid w:val="003A5C55"/>
    <w:rsid w:val="003C3BB7"/>
    <w:rsid w:val="003E40FB"/>
    <w:rsid w:val="004B6712"/>
    <w:rsid w:val="004F3FE9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A366B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35BAA-54D1-4DC4-A718-5D07C0812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</cp:revision>
  <dcterms:created xsi:type="dcterms:W3CDTF">2011-09-18T16:04:00Z</dcterms:created>
  <dcterms:modified xsi:type="dcterms:W3CDTF">2011-09-18T16:08:00Z</dcterms:modified>
</cp:coreProperties>
</file>